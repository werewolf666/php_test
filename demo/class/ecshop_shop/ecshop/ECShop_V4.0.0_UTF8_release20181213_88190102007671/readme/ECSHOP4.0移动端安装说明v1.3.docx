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C0" w:rsidRDefault="00033A8B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1270" b="0"/>
            <wp:wrapNone/>
            <wp:docPr id="1" name="图片 2" descr="C:\Users\chenping1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chenping1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44"/>
        </w:rPr>
        <w:t xml:space="preserve">    </w:t>
      </w:r>
    </w:p>
    <w:p w:rsidR="00FE2AC0" w:rsidRDefault="00FE2AC0">
      <w:pPr>
        <w:jc w:val="center"/>
        <w:rPr>
          <w:b/>
          <w:sz w:val="44"/>
          <w:szCs w:val="44"/>
        </w:rPr>
      </w:pPr>
    </w:p>
    <w:p w:rsidR="00FE2AC0" w:rsidRDefault="00FE2AC0">
      <w:pPr>
        <w:jc w:val="center"/>
        <w:rPr>
          <w:b/>
          <w:sz w:val="44"/>
          <w:szCs w:val="44"/>
        </w:rPr>
      </w:pPr>
    </w:p>
    <w:p w:rsidR="00FE2AC0" w:rsidRDefault="00FE2AC0">
      <w:pPr>
        <w:rPr>
          <w:b/>
          <w:sz w:val="44"/>
          <w:szCs w:val="44"/>
        </w:rPr>
      </w:pPr>
    </w:p>
    <w:tbl>
      <w:tblPr>
        <w:tblStyle w:val="af2"/>
        <w:tblW w:w="9415" w:type="dxa"/>
        <w:jc w:val="center"/>
        <w:tblBorders>
          <w:top w:val="dashSmallGap" w:sz="4" w:space="0" w:color="A4A4A4"/>
          <w:left w:val="dashSmallGap" w:sz="4" w:space="0" w:color="A4A4A4"/>
          <w:bottom w:val="dashSmallGap" w:sz="4" w:space="0" w:color="A4A4A4"/>
          <w:right w:val="dashSmallGap" w:sz="4" w:space="0" w:color="A4A4A4"/>
          <w:insideH w:val="dashSmallGap" w:sz="4" w:space="0" w:color="A4A4A4"/>
          <w:insideV w:val="dashSmallGap" w:sz="4" w:space="0" w:color="A4A4A4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30"/>
        <w:gridCol w:w="1545"/>
        <w:gridCol w:w="1560"/>
        <w:gridCol w:w="1661"/>
      </w:tblGrid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创建日期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2016/10/19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原作者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shopex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完成日期</w:t>
            </w:r>
          </w:p>
        </w:tc>
        <w:tc>
          <w:tcPr>
            <w:tcW w:w="1661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2016/10/19</w:t>
            </w:r>
          </w:p>
        </w:tc>
      </w:tr>
      <w:tr w:rsidR="00FE2AC0">
        <w:trPr>
          <w:jc w:val="center"/>
        </w:trPr>
        <w:tc>
          <w:tcPr>
            <w:tcW w:w="9415" w:type="dxa"/>
            <w:gridSpan w:val="6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变更记录</w:t>
            </w: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center"/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变更摘要</w:t>
            </w:r>
          </w:p>
        </w:tc>
      </w:tr>
      <w:tr w:rsidR="00FE2AC0">
        <w:trPr>
          <w:trHeight w:val="90"/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2017/01/18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hAnsi="宋体" w:cs="宋体"/>
                <w:color w:val="000000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Shopex-jk</w:t>
            </w:r>
            <w:proofErr w:type="spellEnd"/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Api</w:t>
            </w:r>
            <w:proofErr w:type="spellEnd"/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域名配置修改,系统安装补充,增加windows系统apache配置。</w:t>
            </w: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hAnsi="宋体" w:cs="宋体"/>
                <w:color w:val="000000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2017/04/18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hAnsi="宋体" w:cs="宋体"/>
                <w:color w:val="000000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Shopex-jk</w:t>
            </w:r>
            <w:proofErr w:type="spellEnd"/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033A8B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对windows部分进行了部分修改。</w:t>
            </w: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FE2AC0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FE2AC0" w:rsidRDefault="00FE2AC0">
            <w:pPr>
              <w:jc w:val="center"/>
              <w:rPr>
                <w:rFonts w:hAnsi="宋体" w:cs="宋体"/>
                <w:color w:val="000000"/>
              </w:rPr>
            </w:pPr>
          </w:p>
        </w:tc>
      </w:tr>
    </w:tbl>
    <w:p w:rsidR="00FE2AC0" w:rsidRDefault="00FE2AC0">
      <w:pPr>
        <w:jc w:val="center"/>
        <w:rPr>
          <w:b/>
          <w:sz w:val="44"/>
          <w:szCs w:val="44"/>
        </w:rPr>
      </w:pPr>
    </w:p>
    <w:p w:rsidR="00FE2AC0" w:rsidRDefault="00FE2AC0">
      <w:pPr>
        <w:jc w:val="center"/>
        <w:rPr>
          <w:b/>
          <w:sz w:val="44"/>
          <w:szCs w:val="44"/>
        </w:rPr>
      </w:pPr>
    </w:p>
    <w:p w:rsidR="00FE2AC0" w:rsidRDefault="00033A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 录</w:t>
      </w:r>
    </w:p>
    <w:p w:rsidR="00FE2AC0" w:rsidRDefault="00033A8B">
      <w:pPr>
        <w:pStyle w:val="TOC2"/>
        <w:tabs>
          <w:tab w:val="right" w:leader="dot" w:pos="8306"/>
        </w:tabs>
        <w:ind w:left="480"/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268" w:history="1">
        <w:r>
          <w:rPr>
            <w:rFonts w:hAnsi="宋体" w:cs="宋体"/>
          </w:rPr>
          <w:t xml:space="preserve">1. </w:t>
        </w:r>
        <w:r>
          <w:rPr>
            <w:rFonts w:hint="eastAsia"/>
          </w:rPr>
          <w:t>系统介绍</w:t>
        </w:r>
        <w:r>
          <w:tab/>
        </w:r>
        <w:r>
          <w:fldChar w:fldCharType="begin"/>
        </w:r>
        <w:r>
          <w:instrText xml:space="preserve"> PAGEREF _Toc1268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E2AC0" w:rsidRDefault="0026556B">
      <w:pPr>
        <w:pStyle w:val="TOC2"/>
        <w:tabs>
          <w:tab w:val="right" w:leader="dot" w:pos="8306"/>
        </w:tabs>
        <w:ind w:left="480"/>
      </w:pPr>
      <w:hyperlink w:anchor="_Toc16855" w:history="1">
        <w:r w:rsidR="00033A8B">
          <w:rPr>
            <w:rFonts w:hAnsi="宋体" w:cs="宋体"/>
          </w:rPr>
          <w:t xml:space="preserve">2. </w:t>
        </w:r>
        <w:r w:rsidR="00033A8B">
          <w:rPr>
            <w:rFonts w:hint="eastAsia"/>
          </w:rPr>
          <w:t>服务器环境</w:t>
        </w:r>
        <w:r w:rsidR="00033A8B">
          <w:tab/>
        </w:r>
        <w:r w:rsidR="00033A8B">
          <w:fldChar w:fldCharType="begin"/>
        </w:r>
        <w:r w:rsidR="00033A8B">
          <w:instrText xml:space="preserve"> PAGEREF _Toc16855 </w:instrText>
        </w:r>
        <w:r w:rsidR="00033A8B">
          <w:fldChar w:fldCharType="separate"/>
        </w:r>
        <w:r w:rsidR="00033A8B">
          <w:t>2</w:t>
        </w:r>
        <w:r w:rsidR="00033A8B">
          <w:fldChar w:fldCharType="end"/>
        </w:r>
      </w:hyperlink>
    </w:p>
    <w:p w:rsidR="00FE2AC0" w:rsidRDefault="0026556B">
      <w:pPr>
        <w:pStyle w:val="TOC2"/>
        <w:tabs>
          <w:tab w:val="right" w:leader="dot" w:pos="8306"/>
        </w:tabs>
        <w:ind w:left="480"/>
      </w:pPr>
      <w:hyperlink w:anchor="_Toc30753" w:history="1">
        <w:r w:rsidR="00033A8B">
          <w:rPr>
            <w:rFonts w:hAnsi="宋体" w:cs="宋体"/>
          </w:rPr>
          <w:t xml:space="preserve">3. </w:t>
        </w:r>
        <w:r w:rsidR="00033A8B">
          <w:rPr>
            <w:rFonts w:hint="eastAsia"/>
          </w:rPr>
          <w:t>文件目录与上传</w:t>
        </w:r>
        <w:r w:rsidR="00033A8B">
          <w:tab/>
        </w:r>
        <w:r w:rsidR="00033A8B">
          <w:fldChar w:fldCharType="begin"/>
        </w:r>
        <w:r w:rsidR="00033A8B">
          <w:instrText xml:space="preserve"> PAGEREF _Toc30753 </w:instrText>
        </w:r>
        <w:r w:rsidR="00033A8B">
          <w:fldChar w:fldCharType="separate"/>
        </w:r>
        <w:r w:rsidR="00033A8B">
          <w:t>3</w:t>
        </w:r>
        <w:r w:rsidR="00033A8B">
          <w:fldChar w:fldCharType="end"/>
        </w:r>
      </w:hyperlink>
    </w:p>
    <w:p w:rsidR="00FE2AC0" w:rsidRDefault="0026556B">
      <w:pPr>
        <w:pStyle w:val="TOC2"/>
        <w:tabs>
          <w:tab w:val="right" w:leader="dot" w:pos="8306"/>
        </w:tabs>
        <w:ind w:left="480"/>
      </w:pPr>
      <w:hyperlink w:anchor="_Toc30169" w:history="1">
        <w:r w:rsidR="00033A8B">
          <w:rPr>
            <w:rFonts w:hAnsi="宋体" w:cs="宋体"/>
          </w:rPr>
          <w:t xml:space="preserve">4. </w:t>
        </w:r>
        <w:r w:rsidR="00033A8B">
          <w:rPr>
            <w:rFonts w:hint="eastAsia"/>
          </w:rPr>
          <w:t>www主站Api域名配置</w:t>
        </w:r>
        <w:r w:rsidR="00033A8B">
          <w:tab/>
        </w:r>
        <w:r w:rsidR="00033A8B">
          <w:fldChar w:fldCharType="begin"/>
        </w:r>
        <w:r w:rsidR="00033A8B">
          <w:instrText xml:space="preserve"> PAGEREF _Toc30169 </w:instrText>
        </w:r>
        <w:r w:rsidR="00033A8B">
          <w:fldChar w:fldCharType="separate"/>
        </w:r>
        <w:r w:rsidR="00033A8B">
          <w:t>4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9371" w:history="1">
        <w:r w:rsidR="00033A8B">
          <w:rPr>
            <w:rFonts w:hAnsi="宋体" w:cs="宋体"/>
          </w:rPr>
          <w:t xml:space="preserve">4.1. </w:t>
        </w:r>
        <w:r w:rsidR="00033A8B">
          <w:rPr>
            <w:rFonts w:hint="eastAsia"/>
          </w:rPr>
          <w:t>Api解析配置</w:t>
        </w:r>
        <w:r w:rsidR="00033A8B">
          <w:tab/>
        </w:r>
        <w:r w:rsidR="00033A8B">
          <w:fldChar w:fldCharType="begin"/>
        </w:r>
        <w:r w:rsidR="00033A8B">
          <w:instrText xml:space="preserve"> PAGEREF _Toc9371 </w:instrText>
        </w:r>
        <w:r w:rsidR="00033A8B">
          <w:fldChar w:fldCharType="separate"/>
        </w:r>
        <w:r w:rsidR="00033A8B">
          <w:t>4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17281" w:history="1">
        <w:r w:rsidR="00033A8B">
          <w:rPr>
            <w:rFonts w:hAnsi="宋体" w:cs="宋体"/>
          </w:rPr>
          <w:t xml:space="preserve">4.2. </w:t>
        </w:r>
        <w:r w:rsidR="00033A8B">
          <w:rPr>
            <w:rFonts w:hint="eastAsia"/>
          </w:rPr>
          <w:t>Linux环境下Nginx配置步骤示例</w:t>
        </w:r>
        <w:r w:rsidR="00033A8B">
          <w:tab/>
        </w:r>
        <w:r w:rsidR="00033A8B">
          <w:fldChar w:fldCharType="begin"/>
        </w:r>
        <w:r w:rsidR="00033A8B">
          <w:instrText xml:space="preserve"> PAGEREF _Toc17281 </w:instrText>
        </w:r>
        <w:r w:rsidR="00033A8B">
          <w:fldChar w:fldCharType="separate"/>
        </w:r>
        <w:r w:rsidR="00033A8B">
          <w:t>5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15482" w:history="1">
        <w:r w:rsidR="00033A8B">
          <w:rPr>
            <w:rFonts w:hAnsi="宋体" w:cs="宋体"/>
          </w:rPr>
          <w:t xml:space="preserve">4.3. </w:t>
        </w:r>
        <w:r w:rsidR="00033A8B">
          <w:rPr>
            <w:rFonts w:hint="eastAsia"/>
          </w:rPr>
          <w:t>Linux环境下Apache配置步骤示例</w:t>
        </w:r>
        <w:r w:rsidR="00033A8B">
          <w:tab/>
        </w:r>
        <w:r w:rsidR="00033A8B">
          <w:fldChar w:fldCharType="begin"/>
        </w:r>
        <w:r w:rsidR="00033A8B">
          <w:instrText xml:space="preserve"> PAGEREF _Toc15482 </w:instrText>
        </w:r>
        <w:r w:rsidR="00033A8B">
          <w:fldChar w:fldCharType="separate"/>
        </w:r>
        <w:r w:rsidR="00033A8B">
          <w:t>9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2812" w:history="1">
        <w:r w:rsidR="00033A8B">
          <w:rPr>
            <w:rFonts w:hAnsi="宋体" w:cs="宋体"/>
          </w:rPr>
          <w:t xml:space="preserve">4.4. </w:t>
        </w:r>
        <w:r w:rsidR="00033A8B">
          <w:rPr>
            <w:rFonts w:hint="eastAsia"/>
          </w:rPr>
          <w:t>Windows环境下Apache配置步骤示例</w:t>
        </w:r>
        <w:r w:rsidR="00033A8B">
          <w:tab/>
        </w:r>
        <w:r w:rsidR="00033A8B">
          <w:fldChar w:fldCharType="begin"/>
        </w:r>
        <w:r w:rsidR="00033A8B">
          <w:instrText xml:space="preserve"> PAGEREF _Toc2812 </w:instrText>
        </w:r>
        <w:r w:rsidR="00033A8B">
          <w:fldChar w:fldCharType="separate"/>
        </w:r>
        <w:r w:rsidR="00033A8B">
          <w:t>14</w:t>
        </w:r>
        <w:r w:rsidR="00033A8B">
          <w:fldChar w:fldCharType="end"/>
        </w:r>
      </w:hyperlink>
    </w:p>
    <w:p w:rsidR="00FE2AC0" w:rsidRDefault="0026556B">
      <w:pPr>
        <w:pStyle w:val="TOC2"/>
        <w:tabs>
          <w:tab w:val="right" w:leader="dot" w:pos="8306"/>
        </w:tabs>
        <w:ind w:left="480"/>
      </w:pPr>
      <w:hyperlink w:anchor="_Toc992" w:history="1">
        <w:r w:rsidR="00033A8B">
          <w:rPr>
            <w:rFonts w:hAnsi="宋体" w:cs="宋体"/>
          </w:rPr>
          <w:t xml:space="preserve">5. </w:t>
        </w:r>
        <w:r w:rsidR="00033A8B">
          <w:rPr>
            <w:rFonts w:hint="eastAsia"/>
          </w:rPr>
          <w:t>系统安装</w:t>
        </w:r>
        <w:r w:rsidR="00033A8B">
          <w:tab/>
        </w:r>
        <w:r w:rsidR="00033A8B">
          <w:fldChar w:fldCharType="begin"/>
        </w:r>
        <w:r w:rsidR="00033A8B">
          <w:instrText xml:space="preserve"> PAGEREF _Toc992 </w:instrText>
        </w:r>
        <w:r w:rsidR="00033A8B">
          <w:fldChar w:fldCharType="separate"/>
        </w:r>
        <w:r w:rsidR="00033A8B">
          <w:t>17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31204" w:history="1">
        <w:r w:rsidR="00033A8B">
          <w:rPr>
            <w:rFonts w:hAnsi="宋体" w:cs="宋体"/>
          </w:rPr>
          <w:t xml:space="preserve">5.1. </w:t>
        </w:r>
        <w:r w:rsidR="00033A8B">
          <w:rPr>
            <w:rFonts w:hint="eastAsia"/>
          </w:rPr>
          <w:t>Appserver配置手动修改</w:t>
        </w:r>
        <w:r w:rsidR="00033A8B">
          <w:tab/>
        </w:r>
        <w:r w:rsidR="00033A8B">
          <w:fldChar w:fldCharType="begin"/>
        </w:r>
        <w:r w:rsidR="00033A8B">
          <w:instrText xml:space="preserve"> PAGEREF _Toc31204 </w:instrText>
        </w:r>
        <w:r w:rsidR="00033A8B">
          <w:fldChar w:fldCharType="separate"/>
        </w:r>
        <w:r w:rsidR="00033A8B">
          <w:t>18</w:t>
        </w:r>
        <w:r w:rsidR="00033A8B">
          <w:fldChar w:fldCharType="end"/>
        </w:r>
      </w:hyperlink>
    </w:p>
    <w:p w:rsidR="00FE2AC0" w:rsidRDefault="0026556B">
      <w:pPr>
        <w:pStyle w:val="TOC3"/>
        <w:tabs>
          <w:tab w:val="right" w:leader="dot" w:pos="8306"/>
        </w:tabs>
        <w:ind w:left="960"/>
      </w:pPr>
      <w:hyperlink w:anchor="_Toc3065" w:history="1">
        <w:r w:rsidR="00033A8B">
          <w:rPr>
            <w:rFonts w:hAnsi="宋体" w:cs="宋体"/>
          </w:rPr>
          <w:t xml:space="preserve">5.2. </w:t>
        </w:r>
        <w:r w:rsidR="00033A8B">
          <w:rPr>
            <w:rFonts w:hint="eastAsia"/>
          </w:rPr>
          <w:t>H5配置手动修改</w:t>
        </w:r>
        <w:r w:rsidR="00033A8B">
          <w:tab/>
        </w:r>
        <w:r w:rsidR="00033A8B">
          <w:fldChar w:fldCharType="begin"/>
        </w:r>
        <w:r w:rsidR="00033A8B">
          <w:instrText xml:space="preserve"> PAGEREF _Toc3065 </w:instrText>
        </w:r>
        <w:r w:rsidR="00033A8B">
          <w:fldChar w:fldCharType="separate"/>
        </w:r>
        <w:r w:rsidR="00033A8B">
          <w:t>19</w:t>
        </w:r>
        <w:r w:rsidR="00033A8B">
          <w:fldChar w:fldCharType="end"/>
        </w:r>
      </w:hyperlink>
    </w:p>
    <w:p w:rsidR="00FE2AC0" w:rsidRDefault="0026556B">
      <w:pPr>
        <w:pStyle w:val="TOC2"/>
        <w:tabs>
          <w:tab w:val="right" w:leader="dot" w:pos="8306"/>
        </w:tabs>
        <w:ind w:left="480"/>
      </w:pPr>
      <w:hyperlink w:anchor="_Toc30409" w:history="1">
        <w:r w:rsidR="00033A8B">
          <w:rPr>
            <w:rFonts w:hAnsi="宋体" w:cs="宋体"/>
          </w:rPr>
          <w:t xml:space="preserve">6. </w:t>
        </w:r>
        <w:r w:rsidR="00033A8B">
          <w:rPr>
            <w:rFonts w:hint="eastAsia"/>
          </w:rPr>
          <w:t>移动端交付</w:t>
        </w:r>
        <w:r w:rsidR="00033A8B">
          <w:tab/>
        </w:r>
        <w:r w:rsidR="00033A8B">
          <w:fldChar w:fldCharType="begin"/>
        </w:r>
        <w:r w:rsidR="00033A8B">
          <w:instrText xml:space="preserve"> PAGEREF _Toc30409 </w:instrText>
        </w:r>
        <w:r w:rsidR="00033A8B">
          <w:fldChar w:fldCharType="separate"/>
        </w:r>
        <w:r w:rsidR="00033A8B">
          <w:t>19</w:t>
        </w:r>
        <w:r w:rsidR="00033A8B">
          <w:fldChar w:fldCharType="end"/>
        </w:r>
      </w:hyperlink>
    </w:p>
    <w:p w:rsidR="00FE2AC0" w:rsidRDefault="00033A8B">
      <w:r>
        <w:rPr>
          <w:rFonts w:hint="eastAsia"/>
          <w:b/>
          <w:szCs w:val="28"/>
        </w:rPr>
        <w:fldChar w:fldCharType="end"/>
      </w:r>
    </w:p>
    <w:p w:rsidR="00FE2AC0" w:rsidRDefault="00033A8B">
      <w:pPr>
        <w:pStyle w:val="2"/>
        <w:pageBreakBefore/>
        <w:spacing w:line="416" w:lineRule="auto"/>
      </w:pPr>
      <w:bookmarkStart w:id="0" w:name="_Toc5595"/>
      <w:bookmarkStart w:id="1" w:name="_Toc1268"/>
      <w:r>
        <w:rPr>
          <w:rFonts w:hint="eastAsia"/>
        </w:rPr>
        <w:lastRenderedPageBreak/>
        <w:t>系统介绍</w:t>
      </w:r>
      <w:bookmarkEnd w:id="0"/>
      <w:bookmarkEnd w:id="1"/>
    </w:p>
    <w:p w:rsidR="00FE2AC0" w:rsidRDefault="00033A8B">
      <w:pPr>
        <w:pStyle w:val="a0"/>
        <w:ind w:firstLine="480"/>
      </w:pPr>
      <w:r>
        <w:rPr>
          <w:rFonts w:hint="eastAsia"/>
        </w:rPr>
        <w:t>ECSHOP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端分为</w:t>
      </w:r>
      <w:proofErr w:type="gramEnd"/>
      <w:r>
        <w:rPr>
          <w:rFonts w:hint="eastAsia"/>
        </w:rPr>
        <w:t>服务端</w:t>
      </w:r>
      <w:r>
        <w:rPr>
          <w:rFonts w:hint="eastAsia"/>
        </w:rPr>
        <w:t>(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)</w:t>
      </w:r>
      <w:r>
        <w:rPr>
          <w:rFonts w:hint="eastAsia"/>
        </w:rPr>
        <w:t>和客户端</w:t>
      </w:r>
      <w:r>
        <w:rPr>
          <w:rFonts w:hint="eastAsia"/>
        </w:rPr>
        <w:t>(android APP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、</w:t>
      </w:r>
      <w:r>
        <w:rPr>
          <w:rFonts w:hint="eastAsia"/>
        </w:rPr>
        <w:t>H5)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H5</w:t>
      </w:r>
      <w:r>
        <w:rPr>
          <w:rFonts w:hint="eastAsia"/>
        </w:rPr>
        <w:t>客户端所有的业务操作都将通过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接口请求给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处理。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的所有业务处理均为直接操作数据库，与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 xml:space="preserve"> PC</w:t>
      </w:r>
      <w:r>
        <w:rPr>
          <w:rFonts w:hint="eastAsia"/>
        </w:rPr>
        <w:t>端的业务处理逻辑完全分开。因此，需要为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的配置文件写入配置信息，并且需要为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配置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个子域名作为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FE2AC0" w:rsidRDefault="00033A8B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4445" t="4445" r="5080" b="5080"/>
                <wp:wrapNone/>
                <wp:docPr id="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r>
                              <w:rPr>
                                <w:rFonts w:hint="eastAsia"/>
                              </w:rPr>
                              <w:t>Android APP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style="position:absolute;left:0;text-align:left;margin-left:320.85pt;margin-top:24.2pt;width:8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">
                <v:textbox>
                  <w:txbxContent>
                    <w:p w:rsidR="00FE2AC0" w:rsidRDefault="00033A8B">
                      <w:r>
                        <w:rPr>
                          <w:rFonts w:hint="eastAsia"/>
                        </w:rPr>
                        <w:t>Android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2AC0" w:rsidRDefault="00033A8B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0" t="6350" r="10795" b="19050"/>
                <wp:wrapNone/>
                <wp:docPr id="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DDA16" id="直线 2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19.15pt" to="156.5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4445" t="4445" r="5080" b="508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Ecshop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7" style="position:absolute;left:0;text-align:left;margin-left:155.15pt;margin-top:7.6pt;width:81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">
                <v:textbox>
                  <w:txbxContent>
                    <w:p w:rsidR="00FE2AC0" w:rsidRDefault="00033A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Ecshop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0" t="0" r="635" b="1143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7E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3" o:spid="_x0000_s1026" type="#_x0000_t32" style="position:absolute;left:0;text-align:left;margin-left:236.9pt;margin-top:10.2pt;width:83.95pt;height:66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">
                <v:stroke startarrow="open" endarrow="open"/>
              </v:shape>
            </w:pict>
          </mc:Fallback>
        </mc:AlternateContent>
      </w:r>
    </w:p>
    <w:p w:rsidR="00FE2AC0" w:rsidRDefault="00033A8B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0" t="30480" r="9525" b="31750"/>
                <wp:wrapNone/>
                <wp:docPr id="11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C93D" id="自选图形 24" o:spid="_x0000_s1026" type="#_x0000_t32" style="position:absolute;left:0;text-align:left;margin-left:236.9pt;margin-top:27.9pt;width:83.25pt;height:1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0" t="16510" r="0" b="31115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8F1C" id="自选图形 22" o:spid="_x0000_s1026" type="#_x0000_t32" style="position:absolute;left:0;text-align:left;margin-left:92.15pt;margin-top:24.15pt;width:63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4445" t="4445" r="5080" b="5080"/>
                <wp:wrapNone/>
                <wp:docPr id="3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Ios APP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28" style="position:absolute;left:0;text-align:left;margin-left:320.15pt;margin-top:12.5pt;width:8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">
                <v:textbox>
                  <w:txbxContent>
                    <w:p w:rsidR="00FE2AC0" w:rsidRDefault="00033A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Ios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4445" t="4445" r="5080" b="5080"/>
                <wp:wrapNone/>
                <wp:docPr id="7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29" style="position:absolute;left:0;text-align:left;margin-left:10.4pt;margin-top:8.75pt;width:81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">
                <v:textbox>
                  <w:txbxContent>
                    <w:p w:rsidR="00FE2AC0" w:rsidRDefault="00033A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2AC0" w:rsidRDefault="00033A8B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0" t="23495" r="9525" b="28575"/>
                <wp:wrapNone/>
                <wp:docPr id="12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101CB" id="自选图形 25" o:spid="_x0000_s1026" type="#_x0000_t32" style="position:absolute;left:0;text-align:left;margin-left:236.9pt;margin-top:16.1pt;width:83.25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4445" t="4445" r="5080" b="5080"/>
                <wp:wrapNone/>
                <wp:docPr id="6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30" style="position:absolute;left:0;text-align:left;margin-left:155.15pt;margin-top:2.6pt;width:8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">
                <v:textbox>
                  <w:txbxContent>
                    <w:p w:rsidR="00FE2AC0" w:rsidRDefault="00033A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4445" t="4445" r="5080" b="5080"/>
                <wp:wrapNone/>
                <wp:docPr id="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AC0" w:rsidRDefault="00033A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31" style="position:absolute;left:0;text-align:left;margin-left:320.15pt;margin-top:25.1pt;width:8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">
                <v:textbox>
                  <w:txbxContent>
                    <w:p w:rsidR="00FE2AC0" w:rsidRDefault="00033A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H5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2AC0" w:rsidRDefault="00FE2AC0">
      <w:pPr>
        <w:pStyle w:val="a0"/>
        <w:ind w:firstLineChars="0" w:firstLine="0"/>
      </w:pPr>
    </w:p>
    <w:p w:rsidR="00FE2AC0" w:rsidRDefault="00FE2AC0">
      <w:pPr>
        <w:pStyle w:val="a0"/>
        <w:ind w:firstLineChars="0" w:firstLine="0"/>
      </w:pP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2"/>
      </w:pPr>
      <w:bookmarkStart w:id="2" w:name="_Toc16475"/>
      <w:bookmarkStart w:id="3" w:name="_Toc16855"/>
      <w:r>
        <w:rPr>
          <w:rFonts w:hint="eastAsia"/>
        </w:rPr>
        <w:t>服务器环境</w:t>
      </w:r>
      <w:bookmarkEnd w:id="2"/>
      <w:bookmarkEnd w:id="3"/>
    </w:p>
    <w:tbl>
      <w:tblPr>
        <w:tblW w:w="6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220"/>
      </w:tblGrid>
      <w:tr w:rsidR="00FE2AC0">
        <w:trPr>
          <w:trHeight w:val="471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软件名称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软件版本号</w:t>
            </w:r>
          </w:p>
        </w:tc>
      </w:tr>
      <w:tr w:rsidR="00FE2AC0">
        <w:trPr>
          <w:trHeight w:val="479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操作系统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center"/>
          </w:tcPr>
          <w:p w:rsidR="00FE2AC0" w:rsidRDefault="00033A8B">
            <w:pPr>
              <w:spacing w:line="0" w:lineRule="atLeast"/>
              <w:ind w:left="20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Linux</w:t>
            </w:r>
          </w:p>
        </w:tc>
      </w:tr>
      <w:tr w:rsidR="00FE2AC0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Web</w:t>
            </w:r>
            <w:r>
              <w:rPr>
                <w:rFonts w:ascii="Helvetica" w:hAnsi="Helvetica" w:hint="eastAsia"/>
                <w:sz w:val="22"/>
              </w:rPr>
              <w:t>服务器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Nginx(</w:t>
            </w:r>
            <w:r>
              <w:rPr>
                <w:rFonts w:ascii="Helvetica" w:hAnsi="Helvetica" w:hint="eastAsia"/>
                <w:sz w:val="22"/>
              </w:rPr>
              <w:t>推荐</w:t>
            </w:r>
            <w:r>
              <w:rPr>
                <w:rFonts w:ascii="Helvetica" w:hAnsi="Helvetica" w:hint="eastAsia"/>
                <w:sz w:val="22"/>
              </w:rPr>
              <w:t xml:space="preserve">) </w:t>
            </w:r>
            <w:r>
              <w:rPr>
                <w:rFonts w:ascii="Helvetica" w:eastAsia="Helvetica" w:hAnsi="Helvetica"/>
                <w:sz w:val="22"/>
              </w:rPr>
              <w:t>&gt;= 1.8.0</w:t>
            </w:r>
            <w:r>
              <w:rPr>
                <w:rFonts w:ascii="Helvetica" w:hAnsi="Helvetica" w:hint="eastAsia"/>
                <w:sz w:val="22"/>
              </w:rPr>
              <w:t xml:space="preserve">    Apache</w:t>
            </w:r>
          </w:p>
        </w:tc>
      </w:tr>
      <w:tr w:rsidR="00FE2AC0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版本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FE2AC0" w:rsidRDefault="00033A8B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5.5.25</w:t>
            </w:r>
            <w:r>
              <w:rPr>
                <w:rFonts w:ascii="Helvetica" w:hAnsi="Helvetica" w:hint="eastAsia"/>
                <w:sz w:val="22"/>
              </w:rPr>
              <w:t xml:space="preserve"> &lt;= PHP &lt;= 5.6</w:t>
            </w:r>
          </w:p>
        </w:tc>
      </w:tr>
      <w:tr w:rsidR="00FE2AC0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MYSQL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5.5.42</w:t>
            </w:r>
          </w:p>
        </w:tc>
      </w:tr>
      <w:tr w:rsidR="00FE2AC0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FE2AC0" w:rsidRDefault="00033A8B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1.4.2</w:t>
            </w:r>
          </w:p>
        </w:tc>
      </w:tr>
      <w:tr w:rsidR="00FE2AC0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扩展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FE2AC0" w:rsidRDefault="00033A8B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proofErr w:type="spellStart"/>
            <w:r>
              <w:rPr>
                <w:rFonts w:ascii="Helvetica" w:eastAsia="Helvetica" w:hAnsi="Helvetica"/>
                <w:sz w:val="22"/>
              </w:rPr>
              <w:t>memcached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eastAsia="Helvetica" w:hAnsi="Helvetica"/>
                <w:sz w:val="22"/>
              </w:rPr>
              <w:t>fileinfo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eastAsia="Helvetica" w:hAnsi="Helvetica"/>
                <w:sz w:val="22"/>
              </w:rPr>
              <w:t>openssl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Zend Guard Loader</w:t>
            </w:r>
          </w:p>
        </w:tc>
      </w:tr>
    </w:tbl>
    <w:p w:rsidR="00FE2AC0" w:rsidRDefault="00033A8B">
      <w:pPr>
        <w:pStyle w:val="2"/>
        <w:pageBreakBefore/>
        <w:spacing w:line="416" w:lineRule="auto"/>
      </w:pPr>
      <w:bookmarkStart w:id="4" w:name="_Toc30753"/>
      <w:bookmarkStart w:id="5" w:name="_Toc9335"/>
      <w:r>
        <w:rPr>
          <w:rFonts w:hint="eastAsia"/>
        </w:rPr>
        <w:lastRenderedPageBreak/>
        <w:t>文件目录与上传</w:t>
      </w:r>
      <w:bookmarkEnd w:id="4"/>
      <w:bookmarkEnd w:id="5"/>
    </w:p>
    <w:p w:rsidR="00FE2AC0" w:rsidRDefault="00033A8B">
      <w:pPr>
        <w:pStyle w:val="a0"/>
        <w:keepNext/>
        <w:keepLines/>
        <w:spacing w:after="0"/>
        <w:ind w:firstLine="480"/>
      </w:pPr>
      <w:r>
        <w:rPr>
          <w:rFonts w:hint="eastAsia"/>
        </w:rPr>
        <w:t>把官网上下载的安装包中</w:t>
      </w:r>
      <w:r>
        <w:rPr>
          <w:rFonts w:hint="eastAsia"/>
        </w:rPr>
        <w:t>source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文件夹上传至服务器。</w:t>
      </w:r>
    </w:p>
    <w:p w:rsidR="00FE2AC0" w:rsidRDefault="00033A8B">
      <w:pPr>
        <w:pStyle w:val="a0"/>
        <w:keepNext/>
        <w:keepLines/>
        <w:spacing w:after="0"/>
        <w:ind w:firstLine="480"/>
        <w:rPr>
          <w:color w:val="FF0000"/>
        </w:rPr>
      </w:pPr>
      <w:proofErr w:type="gramStart"/>
      <w:r>
        <w:rPr>
          <w:rFonts w:hint="eastAsia"/>
          <w:color w:val="FF0000"/>
        </w:rPr>
        <w:t>请保证</w:t>
      </w:r>
      <w:proofErr w:type="gramEnd"/>
      <w:r>
        <w:rPr>
          <w:rFonts w:hint="eastAsia"/>
          <w:color w:val="FF0000"/>
        </w:rPr>
        <w:t>服务端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appserver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ecshop</w:t>
      </w:r>
      <w:proofErr w:type="spellEnd"/>
      <w:r>
        <w:rPr>
          <w:rFonts w:hint="eastAsia"/>
          <w:color w:val="FF0000"/>
        </w:rPr>
        <w:t>在同一目录。</w:t>
      </w:r>
    </w:p>
    <w:p w:rsidR="00FE2AC0" w:rsidRDefault="00033A8B">
      <w:pPr>
        <w:pStyle w:val="a0"/>
        <w:keepNext/>
        <w:keepLines/>
        <w:spacing w:after="0"/>
        <w:ind w:firstLine="480"/>
        <w:rPr>
          <w:color w:val="000000"/>
        </w:rPr>
      </w:pPr>
      <w:r>
        <w:rPr>
          <w:noProof/>
        </w:rPr>
        <w:drawing>
          <wp:inline distT="0" distB="0" distL="114300" distR="114300">
            <wp:extent cx="2875915" cy="828675"/>
            <wp:effectExtent l="0" t="0" r="635" b="9525"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keepNext/>
        <w:keepLines/>
        <w:spacing w:after="0" w:line="240" w:lineRule="auto"/>
        <w:ind w:firstLine="480"/>
        <w:rPr>
          <w:color w:val="000000"/>
        </w:rPr>
      </w:pPr>
    </w:p>
    <w:p w:rsidR="00FE2AC0" w:rsidRDefault="00033A8B">
      <w:pPr>
        <w:pStyle w:val="a0"/>
        <w:keepNext/>
        <w:keepLines/>
        <w:spacing w:after="0" w:line="240" w:lineRule="auto"/>
        <w:ind w:firstLine="480"/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服务器部署时，</w:t>
      </w:r>
      <w:proofErr w:type="spellStart"/>
      <w:r>
        <w:rPr>
          <w:rFonts w:hint="eastAsia"/>
          <w:color w:val="FF0000"/>
        </w:rPr>
        <w:t>appserver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ecshop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文件夹权限和其中文件的权限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请与服务器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服务程序需求权限保持一致。</w:t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420"/>
        <w:rPr>
          <w:color w:val="000000"/>
        </w:rPr>
      </w:pPr>
      <w:r>
        <w:rPr>
          <w:rFonts w:hint="eastAsia"/>
          <w:color w:val="000000"/>
        </w:rPr>
        <w:t>例如</w:t>
      </w:r>
      <w:r>
        <w:rPr>
          <w:rFonts w:hint="eastAsia"/>
          <w:color w:val="000000"/>
        </w:rPr>
        <w:t>Nginx</w:t>
      </w:r>
      <w:r>
        <w:rPr>
          <w:rFonts w:hint="eastAsia"/>
          <w:color w:val="000000"/>
        </w:rPr>
        <w:t>服务程序，</w:t>
      </w:r>
      <w:proofErr w:type="spellStart"/>
      <w:r>
        <w:rPr>
          <w:rFonts w:hint="eastAsia"/>
          <w:color w:val="000000"/>
        </w:rPr>
        <w:t>nginx.conf</w:t>
      </w:r>
      <w:proofErr w:type="spellEnd"/>
      <w:r>
        <w:rPr>
          <w:rFonts w:hint="eastAsia"/>
          <w:color w:val="000000"/>
        </w:rPr>
        <w:t>配置文件中用户为</w:t>
      </w:r>
      <w:r>
        <w:rPr>
          <w:rFonts w:hint="eastAsia"/>
          <w:color w:val="000000"/>
        </w:rPr>
        <w:t xml:space="preserve">www </w:t>
      </w:r>
      <w:proofErr w:type="spellStart"/>
      <w:r>
        <w:rPr>
          <w:rFonts w:hint="eastAsia"/>
          <w:color w:val="000000"/>
        </w:rPr>
        <w:t>www</w:t>
      </w:r>
      <w:proofErr w:type="spellEnd"/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1135" cy="179705"/>
            <wp:effectExtent l="0" t="0" r="5715" b="1079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keepNext/>
        <w:keepLines/>
        <w:spacing w:after="0" w:line="240" w:lineRule="auto"/>
        <w:ind w:firstLineChars="0" w:firstLine="0"/>
      </w:pP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</w:pPr>
      <w:r>
        <w:rPr>
          <w:rFonts w:hint="eastAsia"/>
        </w:rPr>
        <w:t>服务器中的权限应该如下：</w:t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  <w:rPr>
          <w:b/>
          <w:bCs/>
          <w:color w:val="000000"/>
        </w:rPr>
      </w:pPr>
      <w:r>
        <w:rPr>
          <w:noProof/>
        </w:rPr>
        <w:drawing>
          <wp:inline distT="0" distB="0" distL="114300" distR="114300">
            <wp:extent cx="5270500" cy="280670"/>
            <wp:effectExtent l="0" t="0" r="635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若权限不对，请执行如下命令，修改权限：</w:t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  <w:proofErr w:type="spellStart"/>
      <w:proofErr w:type="gramStart"/>
      <w:r>
        <w:rPr>
          <w:rFonts w:hint="eastAsia"/>
          <w:color w:val="000000"/>
          <w:shd w:val="clear" w:color="FFFFFF" w:fill="D9D9D9"/>
        </w:rPr>
        <w:t>chown</w:t>
      </w:r>
      <w:proofErr w:type="spellEnd"/>
      <w:r>
        <w:rPr>
          <w:rFonts w:hint="eastAsia"/>
          <w:color w:val="000000"/>
          <w:shd w:val="clear" w:color="FFFFFF" w:fill="D9D9D9"/>
        </w:rPr>
        <w:t xml:space="preserve">  -</w:t>
      </w:r>
      <w:proofErr w:type="gramEnd"/>
      <w:r>
        <w:rPr>
          <w:rFonts w:hint="eastAsia"/>
          <w:color w:val="000000"/>
          <w:shd w:val="clear" w:color="FFFFFF" w:fill="D9D9D9"/>
        </w:rPr>
        <w:t xml:space="preserve">R  </w:t>
      </w:r>
      <w:proofErr w:type="spellStart"/>
      <w:r>
        <w:rPr>
          <w:rFonts w:hint="eastAsia"/>
          <w:color w:val="000000"/>
          <w:shd w:val="clear" w:color="FFFFFF" w:fill="D9D9D9"/>
        </w:rPr>
        <w:t>www:www</w:t>
      </w:r>
      <w:proofErr w:type="spellEnd"/>
      <w:r>
        <w:rPr>
          <w:rFonts w:hint="eastAsia"/>
          <w:color w:val="000000"/>
          <w:shd w:val="clear" w:color="FFFFFF" w:fill="D9D9D9"/>
        </w:rPr>
        <w:t xml:space="preserve">  </w:t>
      </w:r>
      <w:proofErr w:type="spellStart"/>
      <w:r>
        <w:rPr>
          <w:rFonts w:hint="eastAsia"/>
          <w:color w:val="000000"/>
          <w:shd w:val="clear" w:color="FFFFFF" w:fill="D9D9D9"/>
        </w:rPr>
        <w:t>appserver</w:t>
      </w:r>
      <w:proofErr w:type="spellEnd"/>
      <w:r>
        <w:rPr>
          <w:rFonts w:hint="eastAsia"/>
          <w:color w:val="000000"/>
          <w:shd w:val="clear" w:color="FFFFFF" w:fill="D9D9D9"/>
        </w:rPr>
        <w:t xml:space="preserve">/  </w:t>
      </w:r>
      <w:proofErr w:type="spellStart"/>
      <w:r>
        <w:rPr>
          <w:rFonts w:hint="eastAsia"/>
          <w:color w:val="000000"/>
          <w:shd w:val="clear" w:color="FFFFFF" w:fill="D9D9D9"/>
        </w:rPr>
        <w:t>ecshop</w:t>
      </w:r>
      <w:proofErr w:type="spellEnd"/>
      <w:r>
        <w:rPr>
          <w:rFonts w:hint="eastAsia"/>
          <w:color w:val="000000"/>
          <w:shd w:val="clear" w:color="FFFFFF" w:fill="D9D9D9"/>
        </w:rPr>
        <w:t>/</w:t>
      </w:r>
    </w:p>
    <w:p w:rsidR="00FE2AC0" w:rsidRDefault="00FE2AC0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</w:p>
    <w:p w:rsidR="00FE2AC0" w:rsidRDefault="00FE2AC0">
      <w:pPr>
        <w:pStyle w:val="a0"/>
        <w:keepNext/>
        <w:keepLines/>
        <w:spacing w:after="0" w:line="240" w:lineRule="auto"/>
        <w:ind w:firstLineChars="0" w:firstLine="0"/>
        <w:rPr>
          <w:color w:val="000000"/>
        </w:rPr>
      </w:pPr>
    </w:p>
    <w:p w:rsidR="00FE2AC0" w:rsidRDefault="00033A8B">
      <w:pPr>
        <w:pStyle w:val="a0"/>
        <w:keepNext/>
        <w:keepLines/>
        <w:spacing w:after="0" w:line="240" w:lineRule="auto"/>
        <w:ind w:firstLineChars="0" w:firstLine="420"/>
        <w:rPr>
          <w:color w:val="000000"/>
        </w:rPr>
      </w:pPr>
      <w:r>
        <w:rPr>
          <w:rFonts w:hint="eastAsia"/>
          <w:color w:val="000000"/>
        </w:rPr>
        <w:t>例如</w:t>
      </w:r>
      <w:r>
        <w:rPr>
          <w:rFonts w:hint="eastAsia"/>
          <w:color w:val="000000"/>
        </w:rPr>
        <w:t>apache</w:t>
      </w:r>
      <w:r>
        <w:rPr>
          <w:rFonts w:hint="eastAsia"/>
          <w:color w:val="000000"/>
        </w:rPr>
        <w:t>服务程序，</w:t>
      </w:r>
      <w:proofErr w:type="spellStart"/>
      <w:r>
        <w:rPr>
          <w:rFonts w:hint="eastAsia"/>
          <w:color w:val="000000"/>
        </w:rPr>
        <w:t>httpd.conf</w:t>
      </w:r>
      <w:proofErr w:type="spellEnd"/>
      <w:r>
        <w:rPr>
          <w:rFonts w:hint="eastAsia"/>
          <w:color w:val="000000"/>
        </w:rPr>
        <w:t>配置文件中用户为</w:t>
      </w:r>
      <w:r>
        <w:rPr>
          <w:rFonts w:hint="eastAsia"/>
          <w:color w:val="000000"/>
        </w:rPr>
        <w:t xml:space="preserve">apache </w:t>
      </w:r>
      <w:proofErr w:type="spellStart"/>
      <w:r>
        <w:rPr>
          <w:rFonts w:hint="eastAsia"/>
          <w:color w:val="000000"/>
        </w:rPr>
        <w:t>apache</w:t>
      </w:r>
      <w:proofErr w:type="spellEnd"/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0500" cy="30226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</w:pPr>
      <w:r>
        <w:rPr>
          <w:rFonts w:hint="eastAsia"/>
        </w:rPr>
        <w:t>参照上面例子进行修改</w:t>
      </w:r>
    </w:p>
    <w:p w:rsidR="00FE2AC0" w:rsidRDefault="00033A8B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  <w:proofErr w:type="spellStart"/>
      <w:proofErr w:type="gramStart"/>
      <w:r>
        <w:rPr>
          <w:rFonts w:hint="eastAsia"/>
          <w:color w:val="000000"/>
          <w:shd w:val="clear" w:color="FFFFFF" w:fill="D9D9D9"/>
        </w:rPr>
        <w:t>chown</w:t>
      </w:r>
      <w:proofErr w:type="spellEnd"/>
      <w:r>
        <w:rPr>
          <w:rFonts w:hint="eastAsia"/>
          <w:color w:val="000000"/>
          <w:shd w:val="clear" w:color="FFFFFF" w:fill="D9D9D9"/>
        </w:rPr>
        <w:t xml:space="preserve">  -</w:t>
      </w:r>
      <w:proofErr w:type="gramEnd"/>
      <w:r>
        <w:rPr>
          <w:rFonts w:hint="eastAsia"/>
          <w:color w:val="000000"/>
          <w:shd w:val="clear" w:color="FFFFFF" w:fill="D9D9D9"/>
        </w:rPr>
        <w:t xml:space="preserve">R  </w:t>
      </w:r>
      <w:proofErr w:type="spellStart"/>
      <w:r>
        <w:rPr>
          <w:rFonts w:hint="eastAsia"/>
          <w:color w:val="000000"/>
          <w:shd w:val="clear" w:color="FFFFFF" w:fill="D9D9D9"/>
        </w:rPr>
        <w:t>apache:apache</w:t>
      </w:r>
      <w:proofErr w:type="spellEnd"/>
      <w:r>
        <w:rPr>
          <w:rFonts w:hint="eastAsia"/>
          <w:color w:val="000000"/>
          <w:shd w:val="clear" w:color="FFFFFF" w:fill="D9D9D9"/>
        </w:rPr>
        <w:t xml:space="preserve">  </w:t>
      </w:r>
      <w:proofErr w:type="spellStart"/>
      <w:r>
        <w:rPr>
          <w:rFonts w:hint="eastAsia"/>
          <w:color w:val="000000"/>
          <w:shd w:val="clear" w:color="FFFFFF" w:fill="D9D9D9"/>
        </w:rPr>
        <w:t>appserver</w:t>
      </w:r>
      <w:proofErr w:type="spellEnd"/>
      <w:r>
        <w:rPr>
          <w:rFonts w:hint="eastAsia"/>
          <w:color w:val="000000"/>
          <w:shd w:val="clear" w:color="FFFFFF" w:fill="D9D9D9"/>
        </w:rPr>
        <w:t xml:space="preserve">/  </w:t>
      </w:r>
      <w:proofErr w:type="spellStart"/>
      <w:r>
        <w:rPr>
          <w:rFonts w:hint="eastAsia"/>
          <w:color w:val="000000"/>
          <w:shd w:val="clear" w:color="FFFFFF" w:fill="D9D9D9"/>
        </w:rPr>
        <w:t>ecshop</w:t>
      </w:r>
      <w:proofErr w:type="spellEnd"/>
      <w:r>
        <w:rPr>
          <w:rFonts w:hint="eastAsia"/>
          <w:color w:val="000000"/>
          <w:shd w:val="clear" w:color="FFFFFF" w:fill="D9D9D9"/>
        </w:rPr>
        <w:t>/</w:t>
      </w:r>
    </w:p>
    <w:p w:rsidR="00FE2AC0" w:rsidRDefault="00FE2AC0">
      <w:pPr>
        <w:pStyle w:val="a0"/>
        <w:keepNext/>
        <w:keepLines/>
        <w:spacing w:after="0" w:line="240" w:lineRule="auto"/>
        <w:ind w:firstLineChars="0" w:firstLine="0"/>
      </w:pPr>
    </w:p>
    <w:p w:rsidR="00FE2AC0" w:rsidRDefault="00033A8B">
      <w:pPr>
        <w:pStyle w:val="2"/>
        <w:pageBreakBefore/>
        <w:spacing w:line="416" w:lineRule="auto"/>
      </w:pPr>
      <w:bookmarkStart w:id="6" w:name="_Toc1662"/>
      <w:bookmarkStart w:id="7" w:name="_Toc30169"/>
      <w:r>
        <w:rPr>
          <w:rFonts w:hint="eastAsia"/>
        </w:rPr>
        <w:lastRenderedPageBreak/>
        <w:t>www</w:t>
      </w:r>
      <w:r>
        <w:rPr>
          <w:rFonts w:hint="eastAsia"/>
        </w:rPr>
        <w:t>主站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域名配置</w:t>
      </w:r>
      <w:bookmarkEnd w:id="6"/>
      <w:bookmarkEnd w:id="7"/>
    </w:p>
    <w:p w:rsidR="00FE2AC0" w:rsidRDefault="00033A8B">
      <w:pPr>
        <w:pStyle w:val="a0"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客户端（H5/APP）需要通过</w:t>
      </w:r>
      <w:proofErr w:type="spellStart"/>
      <w:r>
        <w:rPr>
          <w:rFonts w:ascii="宋体" w:hAnsi="宋体" w:cs="宋体" w:hint="eastAsia"/>
        </w:rPr>
        <w:t>api</w:t>
      </w:r>
      <w:proofErr w:type="spellEnd"/>
      <w:r>
        <w:rPr>
          <w:rFonts w:ascii="宋体" w:hAnsi="宋体" w:cs="宋体" w:hint="eastAsia"/>
        </w:rPr>
        <w:t>接口请求服务端(</w:t>
      </w:r>
      <w:proofErr w:type="spellStart"/>
      <w:r>
        <w:rPr>
          <w:rFonts w:ascii="宋体" w:hAnsi="宋体" w:cs="宋体" w:hint="eastAsia"/>
        </w:rPr>
        <w:t>appserver</w:t>
      </w:r>
      <w:proofErr w:type="spellEnd"/>
      <w:r>
        <w:rPr>
          <w:rFonts w:ascii="宋体" w:hAnsi="宋体" w:cs="宋体" w:hint="eastAsia"/>
        </w:rPr>
        <w:t>)的数据，因此需要为服务端配置一个独立域名作为</w:t>
      </w:r>
      <w:proofErr w:type="spellStart"/>
      <w:r>
        <w:rPr>
          <w:rFonts w:ascii="宋体" w:hAnsi="宋体" w:cs="宋体" w:hint="eastAsia"/>
        </w:rPr>
        <w:t>api</w:t>
      </w:r>
      <w:proofErr w:type="spellEnd"/>
      <w:r>
        <w:rPr>
          <w:rFonts w:ascii="宋体" w:hAnsi="宋体" w:cs="宋体" w:hint="eastAsia"/>
        </w:rPr>
        <w:t>地址。系统安装时默认写入客户端配置文件的数据请求</w:t>
      </w:r>
      <w:proofErr w:type="spellStart"/>
      <w:r>
        <w:rPr>
          <w:rFonts w:ascii="宋体" w:hAnsi="宋体" w:cs="宋体" w:hint="eastAsia"/>
        </w:rPr>
        <w:t>api</w:t>
      </w:r>
      <w:proofErr w:type="spellEnd"/>
      <w:r>
        <w:rPr>
          <w:rFonts w:ascii="宋体" w:hAnsi="宋体" w:cs="宋体" w:hint="eastAsia"/>
        </w:rPr>
        <w:t>地址为api.yourdomian.com。</w:t>
      </w:r>
    </w:p>
    <w:p w:rsidR="00FE2AC0" w:rsidRDefault="00033A8B">
      <w:pPr>
        <w:pStyle w:val="a0"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域名配置好并解析到主机之后，需要修改web服务器(Apache/Nginx)配置,</w:t>
      </w:r>
      <w:r>
        <w:rPr>
          <w:rFonts w:ascii="宋体" w:hAnsi="宋体" w:cs="宋体" w:hint="eastAsia"/>
          <w:b/>
          <w:bCs/>
          <w:color w:val="FF0000"/>
        </w:rPr>
        <w:t>假设以域名www.ecshopdemo.com为例</w:t>
      </w:r>
      <w:r>
        <w:rPr>
          <w:rFonts w:ascii="宋体" w:hAnsi="宋体" w:cs="宋体" w:hint="eastAsia"/>
        </w:rPr>
        <w:t>，具体配置步骤如下：</w:t>
      </w:r>
    </w:p>
    <w:p w:rsidR="00FE2AC0" w:rsidRDefault="00033A8B">
      <w:pPr>
        <w:pStyle w:val="3"/>
      </w:pPr>
      <w:bookmarkStart w:id="8" w:name="_Toc9371"/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解析配置</w:t>
      </w:r>
      <w:bookmarkEnd w:id="8"/>
    </w:p>
    <w:p w:rsidR="00FE2AC0" w:rsidRDefault="00033A8B">
      <w:pPr>
        <w:pStyle w:val="a0"/>
        <w:ind w:firstLineChars="0" w:firstLine="420"/>
        <w:rPr>
          <w:rFonts w:ascii="宋体" w:hAnsi="宋体" w:cs="宋体"/>
        </w:rPr>
      </w:pPr>
      <w:r>
        <w:rPr>
          <w:rFonts w:hint="eastAsia"/>
        </w:rPr>
        <w:t>添加或修改</w:t>
      </w:r>
      <w:r>
        <w:rPr>
          <w:rFonts w:hint="eastAsia"/>
          <w:color w:val="FF0000"/>
        </w:rPr>
        <w:t>api</w:t>
      </w:r>
      <w:r>
        <w:rPr>
          <w:rFonts w:ascii="宋体" w:hAnsi="宋体" w:cs="宋体" w:hint="eastAsia"/>
          <w:color w:val="FF0000"/>
        </w:rPr>
        <w:t>.ecshopdemo</w:t>
      </w:r>
      <w:r>
        <w:rPr>
          <w:rFonts w:ascii="宋体" w:hAnsi="宋体" w:cs="宋体" w:hint="eastAsia"/>
        </w:rPr>
        <w:t>.com的解析。</w:t>
      </w:r>
    </w:p>
    <w:p w:rsidR="00FE2AC0" w:rsidRDefault="00033A8B">
      <w:pPr>
        <w:pStyle w:val="a0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一般情况下吧www.ecshopdemo.com，api.ecshopdemo.com做A记录解析到你的服务器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上。如下</w:t>
      </w:r>
    </w:p>
    <w:p w:rsidR="00FE2AC0" w:rsidRDefault="00033A8B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9230" cy="1268095"/>
            <wp:effectExtent l="0" t="0" r="7620" b="8255"/>
            <wp:docPr id="17" name="图片 4" descr="QQ截图2017011716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QQ截图20170117164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ind w:firstLineChars="0" w:firstLine="420"/>
        <w:jc w:val="left"/>
        <w:rPr>
          <w:rFonts w:ascii="宋体" w:hAnsi="宋体" w:cs="宋体"/>
        </w:rPr>
      </w:pPr>
      <w:r>
        <w:rPr>
          <w:rFonts w:hint="eastAsia"/>
        </w:rPr>
        <w:t>或者仿照已有的</w:t>
      </w:r>
      <w:r>
        <w:rPr>
          <w:rFonts w:ascii="宋体" w:hAnsi="宋体" w:cs="宋体" w:hint="eastAsia"/>
        </w:rPr>
        <w:t>www.ecshopdemo.com解析配置，添加一条CANEME的api.ecshopdemo.com的解析。如下</w:t>
      </w:r>
    </w:p>
    <w:p w:rsidR="00FE2AC0" w:rsidRDefault="00FE2AC0">
      <w:pPr>
        <w:pStyle w:val="a0"/>
        <w:ind w:firstLineChars="0" w:firstLine="0"/>
        <w:jc w:val="left"/>
        <w:rPr>
          <w:rFonts w:ascii="宋体" w:hAnsi="宋体" w:cs="宋体"/>
        </w:rPr>
      </w:pPr>
    </w:p>
    <w:p w:rsidR="00FE2AC0" w:rsidRDefault="00033A8B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8595" cy="1322705"/>
            <wp:effectExtent l="0" t="0" r="8255" b="10795"/>
            <wp:docPr id="18" name="图片 5" descr="QQ截图201701171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QQ截图20170117164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3"/>
      </w:pPr>
      <w:bookmarkStart w:id="9" w:name="_Toc17281"/>
      <w:r>
        <w:rPr>
          <w:rFonts w:hint="eastAsia"/>
        </w:rPr>
        <w:lastRenderedPageBreak/>
        <w:t>Linux环境下Nginx配置步骤示例</w:t>
      </w:r>
      <w:bookmarkEnd w:id="9"/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以阿里云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服务器为演示，准备如下：</w:t>
      </w:r>
    </w:p>
    <w:p w:rsidR="00FE2AC0" w:rsidRDefault="00033A8B">
      <w:pPr>
        <w:pStyle w:val="a0"/>
        <w:ind w:firstLine="480"/>
        <w:rPr>
          <w:rFonts w:ascii="宋体" w:hAnsi="宋体" w:cs="宋体"/>
        </w:rPr>
      </w:pPr>
      <w:r>
        <w:rPr>
          <w:rFonts w:hint="eastAsia"/>
        </w:rPr>
        <w:t>站点域名</w:t>
      </w:r>
      <w:r>
        <w:rPr>
          <w:rFonts w:ascii="宋体" w:hAnsi="宋体" w:cs="宋体" w:hint="eastAsia"/>
        </w:rPr>
        <w:t>www.ecshopdemo.com，接口域名：api.ecshopdemo.com 都已解析。</w:t>
      </w:r>
    </w:p>
    <w:p w:rsidR="00FE2AC0" w:rsidRDefault="00033A8B">
      <w:pPr>
        <w:pStyle w:val="4"/>
      </w:pPr>
      <w:r>
        <w:rPr>
          <w:rFonts w:hint="eastAsia"/>
        </w:rPr>
        <w:t>第一步：连接主机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阿里云后台连接终端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483860" cy="2397125"/>
            <wp:effectExtent l="0" t="0" r="254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ascii="宋体" w:hAnsi="宋体" w:cs="宋体" w:hint="eastAsia"/>
          <w:color w:val="000000"/>
        </w:rPr>
        <w:t>使用</w:t>
      </w:r>
      <w:proofErr w:type="spellStart"/>
      <w:r>
        <w:rPr>
          <w:rFonts w:ascii="宋体" w:hAnsi="宋体" w:cs="宋体" w:hint="eastAsia"/>
          <w:color w:val="000000"/>
        </w:rPr>
        <w:t>xshell</w:t>
      </w:r>
      <w:proofErr w:type="spellEnd"/>
      <w:r>
        <w:rPr>
          <w:rFonts w:ascii="宋体" w:hAnsi="宋体" w:cs="宋体" w:hint="eastAsia"/>
          <w:color w:val="000000"/>
        </w:rPr>
        <w:t>等</w:t>
      </w:r>
      <w:proofErr w:type="spellStart"/>
      <w:r>
        <w:rPr>
          <w:rFonts w:ascii="宋体" w:hAnsi="宋体" w:cs="宋体" w:hint="eastAsia"/>
          <w:color w:val="000000"/>
        </w:rPr>
        <w:t>ssh</w:t>
      </w:r>
      <w:proofErr w:type="spellEnd"/>
      <w:r>
        <w:rPr>
          <w:rFonts w:ascii="宋体" w:hAnsi="宋体" w:cs="宋体" w:hint="eastAsia"/>
          <w:color w:val="000000"/>
        </w:rPr>
        <w:t>工具连接（推荐）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66690" cy="137160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连接成功后进入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操作界面：</w:t>
      </w:r>
    </w:p>
    <w:p w:rsidR="00FE2AC0" w:rsidRDefault="00033A8B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1770" cy="701040"/>
            <wp:effectExtent l="0" t="0" r="5080" b="38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lastRenderedPageBreak/>
        <w:t>第二步：找到</w:t>
      </w:r>
      <w:r>
        <w:rPr>
          <w:rFonts w:hint="eastAsia"/>
        </w:rPr>
        <w:t>Nginx</w:t>
      </w:r>
      <w:r>
        <w:rPr>
          <w:rFonts w:hint="eastAsia"/>
        </w:rPr>
        <w:t>站点配置文件</w:t>
      </w:r>
    </w:p>
    <w:p w:rsidR="00FE2AC0" w:rsidRDefault="00033A8B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一般情况下您的Nginx目录位于/</w:t>
      </w:r>
      <w:proofErr w:type="spellStart"/>
      <w:r>
        <w:rPr>
          <w:rFonts w:ascii="宋体" w:eastAsia="宋体" w:hAnsi="宋体" w:cs="宋体" w:hint="eastAsia"/>
          <w:color w:val="000000"/>
        </w:rPr>
        <w:t>usr</w:t>
      </w:r>
      <w:proofErr w:type="spellEnd"/>
      <w:r>
        <w:rPr>
          <w:rFonts w:ascii="宋体" w:eastAsia="宋体" w:hAnsi="宋体" w:cs="宋体" w:hint="eastAsia"/>
          <w:color w:val="000000"/>
        </w:rPr>
        <w:t>/local/</w:t>
      </w:r>
      <w:proofErr w:type="spellStart"/>
      <w:r>
        <w:rPr>
          <w:rFonts w:ascii="宋体" w:eastAsia="宋体" w:hAnsi="宋体" w:cs="宋体" w:hint="eastAsia"/>
          <w:color w:val="000000"/>
        </w:rPr>
        <w:t>nginx</w:t>
      </w:r>
      <w:proofErr w:type="spellEnd"/>
      <w:r>
        <w:rPr>
          <w:rFonts w:ascii="宋体" w:eastAsia="宋体" w:hAnsi="宋体" w:cs="宋体" w:hint="eastAsia"/>
          <w:color w:val="000000"/>
        </w:rPr>
        <w:t>下。</w:t>
      </w:r>
    </w:p>
    <w:p w:rsidR="00FE2AC0" w:rsidRDefault="00033A8B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执行</w:t>
      </w:r>
      <w:r>
        <w:rPr>
          <w:rFonts w:ascii="宋体" w:eastAsia="宋体" w:hAnsi="宋体" w:cs="宋体" w:hint="eastAsia"/>
          <w:color w:val="000000"/>
          <w:shd w:val="clear" w:color="FFFFFF" w:fill="D9D9D9"/>
        </w:rPr>
        <w:t>cd /</w:t>
      </w:r>
      <w:proofErr w:type="spellStart"/>
      <w:r>
        <w:rPr>
          <w:rFonts w:ascii="宋体" w:eastAsia="宋体" w:hAnsi="宋体" w:cs="宋体" w:hint="eastAsia"/>
          <w:color w:val="000000"/>
          <w:shd w:val="clear" w:color="FFFFFF" w:fill="D9D9D9"/>
        </w:rPr>
        <w:t>usr</w:t>
      </w:r>
      <w:proofErr w:type="spellEnd"/>
      <w:r>
        <w:rPr>
          <w:rFonts w:ascii="宋体" w:eastAsia="宋体" w:hAnsi="宋体" w:cs="宋体" w:hint="eastAsia"/>
          <w:color w:val="000000"/>
          <w:shd w:val="clear" w:color="FFFFFF" w:fill="D9D9D9"/>
        </w:rPr>
        <w:t>/local/</w:t>
      </w:r>
      <w:proofErr w:type="spellStart"/>
      <w:r>
        <w:rPr>
          <w:rFonts w:ascii="宋体" w:eastAsia="宋体" w:hAnsi="宋体" w:cs="宋体" w:hint="eastAsia"/>
          <w:color w:val="000000"/>
          <w:shd w:val="clear" w:color="FFFFFF" w:fill="D9D9D9"/>
        </w:rPr>
        <w:t>nginx</w:t>
      </w:r>
      <w:proofErr w:type="spellEnd"/>
      <w:r>
        <w:rPr>
          <w:rFonts w:ascii="宋体" w:eastAsia="宋体" w:hAnsi="宋体" w:cs="宋体" w:hint="eastAsia"/>
          <w:color w:val="000000"/>
          <w:shd w:val="clear" w:color="FFFFFF" w:fill="D9D9D9"/>
        </w:rPr>
        <w:t>/conf/</w:t>
      </w:r>
      <w:proofErr w:type="spellStart"/>
      <w:r>
        <w:rPr>
          <w:rFonts w:ascii="宋体" w:eastAsia="宋体" w:hAnsi="宋体" w:cs="宋体" w:hint="eastAsia"/>
          <w:color w:val="000000"/>
          <w:shd w:val="clear" w:color="FFFFFF" w:fill="D9D9D9"/>
        </w:rPr>
        <w:t>vhosts</w:t>
      </w:r>
      <w:proofErr w:type="spellEnd"/>
      <w:r>
        <w:rPr>
          <w:rFonts w:ascii="宋体" w:eastAsia="宋体" w:hAnsi="宋体" w:cs="宋体" w:hint="eastAsia"/>
          <w:color w:val="000000"/>
        </w:rPr>
        <w:t xml:space="preserve"> 命令进入Nginx配置文件目录。</w:t>
      </w:r>
    </w:p>
    <w:p w:rsidR="00FE2AC0" w:rsidRDefault="00033A8B">
      <w:pPr>
        <w:pStyle w:val="a0"/>
        <w:ind w:firstLine="480"/>
        <w:rPr>
          <w:color w:val="FF0000"/>
        </w:rPr>
      </w:pPr>
      <w:r>
        <w:rPr>
          <w:rFonts w:ascii="宋体" w:hAnsi="宋体" w:cs="宋体" w:hint="eastAsia"/>
          <w:color w:val="FF0000"/>
        </w:rPr>
        <w:t>自行备份原有Nginx站点配置文件。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631190"/>
            <wp:effectExtent l="0" t="0" r="5715" b="165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t>第三步：配置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主站点配置文件</w:t>
      </w:r>
    </w:p>
    <w:p w:rsidR="00FE2AC0" w:rsidRDefault="00033A8B">
      <w:pPr>
        <w:pStyle w:val="a0"/>
        <w:ind w:firstLine="480"/>
      </w:pPr>
      <w:r>
        <w:rPr>
          <w:rFonts w:hint="eastAsia"/>
        </w:rPr>
        <w:t>一般服务器</w:t>
      </w:r>
      <w:r>
        <w:rPr>
          <w:rFonts w:hint="eastAsia"/>
        </w:rPr>
        <w:t>Nginx</w:t>
      </w:r>
      <w:r>
        <w:rPr>
          <w:rFonts w:hint="eastAsia"/>
        </w:rPr>
        <w:t>服务安装完成后会有默认的配置文件</w:t>
      </w:r>
      <w:proofErr w:type="spellStart"/>
      <w:r>
        <w:rPr>
          <w:rFonts w:hint="eastAsia"/>
        </w:rPr>
        <w:t>default.conf</w:t>
      </w:r>
      <w:proofErr w:type="spellEnd"/>
    </w:p>
    <w:p w:rsidR="00FE2AC0" w:rsidRDefault="00033A8B">
      <w:pPr>
        <w:pStyle w:val="a0"/>
        <w:ind w:firstLine="48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default.conf</w:t>
      </w:r>
      <w:proofErr w:type="spellEnd"/>
      <w:r>
        <w:rPr>
          <w:rFonts w:hint="eastAsia"/>
        </w:rPr>
        <w:t>文件，假设原文件内容如下：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_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/data/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a0"/>
        <w:ind w:firstLineChars="0" w:firstLine="0"/>
      </w:pPr>
      <w:r>
        <w:rPr>
          <w:rFonts w:hint="eastAsia"/>
        </w:rPr>
        <w:lastRenderedPageBreak/>
        <w:t>现对其进行编辑如下：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  <w:t xml:space="preserve"> </w:t>
      </w:r>
    </w:p>
    <w:p w:rsidR="00FE2AC0" w:rsidRDefault="00033A8B">
      <w:pPr>
        <w:pStyle w:val="a0"/>
        <w:ind w:left="42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location / {</w:t>
      </w:r>
    </w:p>
    <w:p w:rsidR="00FE2AC0" w:rsidRDefault="00033A8B">
      <w:pPr>
        <w:pStyle w:val="a0"/>
        <w:ind w:left="84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try_files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/ /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?$</w:t>
      </w:r>
      <w:proofErr w:type="spellStart"/>
      <w:proofErr w:type="gramEnd"/>
      <w:r>
        <w:rPr>
          <w:rFonts w:ascii="Courier New" w:hAnsi="Courier New" w:cs="Courier New"/>
          <w:color w:val="FF0000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;</w:t>
      </w:r>
    </w:p>
    <w:p w:rsidR="00FE2AC0" w:rsidRDefault="00033A8B">
      <w:pPr>
        <w:pStyle w:val="a0"/>
        <w:ind w:left="42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}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server_name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proofErr w:type="gramStart"/>
      <w:r>
        <w:rPr>
          <w:rFonts w:ascii="宋体" w:hAnsi="宋体" w:cs="宋体" w:hint="eastAsia"/>
          <w:color w:val="FFC000"/>
        </w:rPr>
        <w:t>www.ecshopdemo.com</w:t>
      </w:r>
      <w:r>
        <w:rPr>
          <w:rFonts w:cs="宋体" w:hint="eastAsia"/>
          <w:color w:val="FFC000"/>
        </w:rPr>
        <w:t xml:space="preserve">  </w:t>
      </w:r>
      <w:r>
        <w:rPr>
          <w:rFonts w:ascii="宋体" w:hAnsi="宋体" w:cs="宋体" w:hint="eastAsia"/>
          <w:color w:val="FFC000"/>
        </w:rPr>
        <w:t>ecshopdemo.com</w:t>
      </w:r>
      <w:proofErr w:type="gramEnd"/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index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index.php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 w:hint="eastAsia"/>
          <w:color w:val="A9B7C6"/>
          <w:sz w:val="21"/>
          <w:szCs w:val="21"/>
        </w:rPr>
        <w:t>/data/</w:t>
      </w:r>
      <w:proofErr w:type="spellStart"/>
      <w:r>
        <w:rPr>
          <w:rFonts w:ascii="Courier New" w:hAnsi="Courier New" w:cs="Courier New" w:hint="eastAsia"/>
          <w:color w:val="A9B7C6"/>
          <w:sz w:val="21"/>
          <w:szCs w:val="21"/>
        </w:rPr>
        <w:t>httpd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</w:rPr>
        <w:t>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</w:rPr>
        <w:t>/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</w:t>
      </w:r>
      <w:proofErr w:type="gram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  {</w:t>
      </w:r>
      <w:proofErr w:type="gram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cs="宋体"/>
          <w:color w:val="FFC000"/>
        </w:rPr>
        <w:t>www.ecshopdemo.com  ecshopdemo.com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index.html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/ /</w:t>
      </w:r>
      <w:proofErr w:type="spellStart"/>
      <w:proofErr w:type="gramStart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?$</w:t>
      </w:r>
      <w:proofErr w:type="spellStart"/>
      <w:proofErr w:type="gram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args</w:t>
      </w:r>
      <w:proofErr w:type="spellEnd"/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br/>
        <w:t xml:space="preserve">         }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复制一份刚才配置完成的</w:t>
      </w:r>
      <w:proofErr w:type="spellStart"/>
      <w:r>
        <w:rPr>
          <w:rFonts w:hint="eastAsia"/>
        </w:rPr>
        <w:t>default.conf</w:t>
      </w:r>
      <w:proofErr w:type="spellEnd"/>
      <w:r>
        <w:rPr>
          <w:rFonts w:hint="eastAsia"/>
        </w:rPr>
        <w:t>文件，命名为</w:t>
      </w:r>
      <w:r>
        <w:rPr>
          <w:rFonts w:hint="eastAsia"/>
        </w:rPr>
        <w:t>h5api.conf</w:t>
      </w:r>
    </w:p>
    <w:p w:rsidR="00FE2AC0" w:rsidRDefault="00033A8B">
      <w:pPr>
        <w:pStyle w:val="a0"/>
        <w:ind w:firstLineChars="0" w:firstLine="0"/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 xml:space="preserve">cp  </w:t>
      </w:r>
      <w:proofErr w:type="spellStart"/>
      <w:r>
        <w:rPr>
          <w:rFonts w:hint="eastAsia"/>
          <w:shd w:val="clear" w:color="FFFFFF" w:fill="D9D9D9"/>
        </w:rPr>
        <w:t>default</w:t>
      </w:r>
      <w:proofErr w:type="gramEnd"/>
      <w:r>
        <w:rPr>
          <w:rFonts w:hint="eastAsia"/>
          <w:shd w:val="clear" w:color="FFFFFF" w:fill="D9D9D9"/>
        </w:rPr>
        <w:t>.conf</w:t>
      </w:r>
      <w:proofErr w:type="spellEnd"/>
      <w:r>
        <w:rPr>
          <w:rFonts w:hint="eastAsia"/>
          <w:shd w:val="clear" w:color="FFFFFF" w:fill="D9D9D9"/>
        </w:rPr>
        <w:t xml:space="preserve">  h5api.conf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编辑</w:t>
      </w:r>
      <w:r>
        <w:rPr>
          <w:rFonts w:hint="eastAsia"/>
        </w:rPr>
        <w:t>h5api.conf</w:t>
      </w:r>
      <w:r>
        <w:rPr>
          <w:rFonts w:hint="eastAsia"/>
        </w:rPr>
        <w:t>文件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server_name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</w:t>
      </w:r>
      <w:r>
        <w:rPr>
          <w:rFonts w:ascii="宋体" w:hAnsi="宋体" w:cs="宋体" w:hint="eastAsia"/>
          <w:color w:val="FFC000"/>
        </w:rPr>
        <w:t>.ecshopdemo.com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</w:t>
      </w:r>
      <w:proofErr w:type="gram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  {</w:t>
      </w:r>
      <w:proofErr w:type="gram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cs="宋体"/>
          <w:color w:val="FFC000"/>
        </w:rPr>
        <w:t xml:space="preserve">api.ecshopdemo.com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index.html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/public/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/ /</w:t>
      </w:r>
      <w:proofErr w:type="spellStart"/>
      <w:proofErr w:type="gram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?$</w:t>
      </w:r>
      <w:proofErr w:type="spellStart"/>
      <w:proofErr w:type="gram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args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4"/>
      </w:pPr>
      <w:r>
        <w:rPr>
          <w:rFonts w:hint="eastAsia"/>
        </w:rPr>
        <w:lastRenderedPageBreak/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FE2AC0" w:rsidRDefault="00033A8B">
      <w:pPr>
        <w:pStyle w:val="4"/>
        <w:numPr>
          <w:ilvl w:val="0"/>
          <w:numId w:val="0"/>
        </w:numPr>
      </w:pPr>
      <w:r>
        <w:rPr>
          <w:rFonts w:hint="eastAsia"/>
        </w:rPr>
        <w:t>浏览器输入您的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>api.yourdomian.com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显示</w:t>
      </w:r>
      <w:r>
        <w:rPr>
          <w:rFonts w:hint="eastAsia"/>
        </w:rPr>
        <w:t>Hi</w:t>
      </w:r>
      <w:r>
        <w:rPr>
          <w:rFonts w:hint="eastAsia"/>
        </w:rPr>
        <w:t>则表示配置成功</w:t>
      </w:r>
    </w:p>
    <w:p w:rsidR="00FE2AC0" w:rsidRDefault="00033A8B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4657090" cy="828675"/>
            <wp:effectExtent l="0" t="0" r="10160" b="952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3"/>
      </w:pPr>
      <w:bookmarkStart w:id="10" w:name="_Toc15482"/>
      <w:r>
        <w:rPr>
          <w:rFonts w:hint="eastAsia"/>
        </w:rPr>
        <w:t>Linux环境下Apache配置步骤示例</w:t>
      </w:r>
      <w:bookmarkEnd w:id="10"/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以阿里云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服务器为演示，准备如下：</w:t>
      </w:r>
    </w:p>
    <w:p w:rsidR="00FE2AC0" w:rsidRDefault="00033A8B">
      <w:pPr>
        <w:pStyle w:val="a0"/>
        <w:ind w:firstLine="480"/>
      </w:pPr>
      <w:r>
        <w:rPr>
          <w:rFonts w:hint="eastAsia"/>
        </w:rPr>
        <w:t>站点域名</w:t>
      </w:r>
      <w:r>
        <w:rPr>
          <w:rFonts w:ascii="宋体" w:hAnsi="宋体" w:cs="宋体" w:hint="eastAsia"/>
        </w:rPr>
        <w:t>www.ecshopdemo.com，接口域名：api.ecshopdemo.com 都已解析。</w:t>
      </w:r>
    </w:p>
    <w:p w:rsidR="00FE2AC0" w:rsidRDefault="00033A8B">
      <w:pPr>
        <w:pStyle w:val="4"/>
      </w:pPr>
      <w:r>
        <w:rPr>
          <w:rFonts w:hint="eastAsia"/>
        </w:rPr>
        <w:t>第一步：连接主机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参照</w:t>
      </w:r>
      <w:r>
        <w:rPr>
          <w:rFonts w:hint="eastAsia"/>
        </w:rPr>
        <w:t>4.2.1</w:t>
      </w:r>
    </w:p>
    <w:p w:rsidR="00FE2AC0" w:rsidRDefault="00033A8B">
      <w:pPr>
        <w:pStyle w:val="4"/>
      </w:pPr>
      <w:r>
        <w:rPr>
          <w:rFonts w:hint="eastAsia"/>
        </w:rPr>
        <w:t>第二步：找到</w:t>
      </w:r>
      <w:r>
        <w:rPr>
          <w:rFonts w:hint="eastAsia"/>
        </w:rPr>
        <w:t>Apache</w:t>
      </w:r>
      <w:r>
        <w:rPr>
          <w:rFonts w:hint="eastAsia"/>
        </w:rPr>
        <w:t>站点配置文件</w:t>
      </w:r>
    </w:p>
    <w:p w:rsidR="00FE2AC0" w:rsidRDefault="00033A8B">
      <w:pPr>
        <w:pStyle w:val="4"/>
        <w:numPr>
          <w:ilvl w:val="2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一般情况下您的</w:t>
      </w:r>
      <w:r>
        <w:rPr>
          <w:rFonts w:hint="eastAsia"/>
        </w:rPr>
        <w:t>Apache</w:t>
      </w:r>
      <w:r>
        <w:rPr>
          <w:rFonts w:ascii="宋体" w:eastAsia="宋体" w:hAnsi="宋体" w:cs="宋体" w:hint="eastAsia"/>
          <w:color w:val="000000"/>
        </w:rPr>
        <w:t>目录位于/</w:t>
      </w:r>
      <w:proofErr w:type="spellStart"/>
      <w:r>
        <w:rPr>
          <w:rFonts w:ascii="宋体" w:eastAsia="宋体" w:hAnsi="宋体" w:cs="宋体" w:hint="eastAsia"/>
          <w:color w:val="000000"/>
        </w:rPr>
        <w:t>usr</w:t>
      </w:r>
      <w:proofErr w:type="spellEnd"/>
      <w:r>
        <w:rPr>
          <w:rFonts w:ascii="宋体" w:eastAsia="宋体" w:hAnsi="宋体" w:cs="宋体" w:hint="eastAsia"/>
          <w:color w:val="000000"/>
        </w:rPr>
        <w:t>/local/apache下。</w:t>
      </w:r>
    </w:p>
    <w:p w:rsidR="00FE2AC0" w:rsidRDefault="00033A8B">
      <w:pPr>
        <w:pStyle w:val="4"/>
        <w:numPr>
          <w:ilvl w:val="2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执行</w:t>
      </w:r>
      <w:r>
        <w:rPr>
          <w:rFonts w:ascii="宋体" w:eastAsia="宋体" w:hAnsi="宋体" w:cs="宋体" w:hint="eastAsia"/>
          <w:color w:val="000000"/>
          <w:shd w:val="clear" w:color="FFFFFF" w:fill="D9D9D9"/>
        </w:rPr>
        <w:t>cd /</w:t>
      </w:r>
      <w:proofErr w:type="spellStart"/>
      <w:r>
        <w:rPr>
          <w:rFonts w:ascii="宋体" w:eastAsia="宋体" w:hAnsi="宋体" w:cs="宋体" w:hint="eastAsia"/>
          <w:color w:val="000000"/>
          <w:shd w:val="clear" w:color="FFFFFF" w:fill="D9D9D9"/>
        </w:rPr>
        <w:t>usr</w:t>
      </w:r>
      <w:proofErr w:type="spellEnd"/>
      <w:r>
        <w:rPr>
          <w:rFonts w:ascii="宋体" w:eastAsia="宋体" w:hAnsi="宋体" w:cs="宋体" w:hint="eastAsia"/>
          <w:color w:val="000000"/>
          <w:shd w:val="clear" w:color="FFFFFF" w:fill="D9D9D9"/>
        </w:rPr>
        <w:t>/local/apache/conf/</w:t>
      </w:r>
      <w:r>
        <w:rPr>
          <w:rFonts w:ascii="宋体" w:eastAsia="宋体" w:hAnsi="宋体" w:cs="宋体" w:hint="eastAsia"/>
          <w:color w:val="000000"/>
        </w:rPr>
        <w:t xml:space="preserve"> 命令进入</w:t>
      </w:r>
      <w:proofErr w:type="spellStart"/>
      <w:r>
        <w:rPr>
          <w:rFonts w:ascii="宋体" w:eastAsia="宋体" w:hAnsi="宋体" w:cs="宋体" w:hint="eastAsia"/>
          <w:color w:val="000000"/>
        </w:rPr>
        <w:t>apach</w:t>
      </w:r>
      <w:proofErr w:type="spellEnd"/>
      <w:r>
        <w:rPr>
          <w:rFonts w:ascii="宋体" w:eastAsia="宋体" w:hAnsi="宋体" w:cs="宋体" w:hint="eastAsia"/>
          <w:color w:val="000000"/>
        </w:rPr>
        <w:t>配置文件目录。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445135"/>
            <wp:effectExtent l="0" t="0" r="5715" b="1206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自行备份原有Apache站点配置文件。</w:t>
      </w:r>
    </w:p>
    <w:p w:rsidR="00FE2AC0" w:rsidRDefault="00033A8B">
      <w:pPr>
        <w:pStyle w:val="a0"/>
        <w:ind w:firstLineChars="0" w:firstLine="0"/>
      </w:pPr>
      <w:r>
        <w:rPr>
          <w:rFonts w:ascii="宋体" w:hAnsi="宋体" w:cs="宋体" w:hint="eastAsia"/>
        </w:rPr>
        <w:t>vim编辑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文件中是否开启</w:t>
      </w:r>
      <w:r>
        <w:rPr>
          <w:rFonts w:hint="eastAsia"/>
        </w:rPr>
        <w:t>rewrite</w:t>
      </w:r>
      <w:r>
        <w:rPr>
          <w:rFonts w:hint="eastAsia"/>
        </w:rPr>
        <w:t>，若没有开启则去掉前面的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t>”</w:t>
      </w:r>
      <w:r>
        <w:rPr>
          <w:rFonts w:hint="eastAsia"/>
        </w:rPr>
        <w:t>开启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5715" b="184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7620" b="508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Apache</w:t>
      </w:r>
      <w:r>
        <w:rPr>
          <w:rFonts w:hint="eastAsia"/>
        </w:rPr>
        <w:t>是否使用默认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文件位置，还是引用其他位置的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配置。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lastRenderedPageBreak/>
        <w:t>以下例子为自定义位置的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配置，配置文件在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文件夹中。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58115"/>
            <wp:effectExtent l="0" t="0" r="5715" b="1333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t>第三步：配置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主站点配置文件</w:t>
      </w:r>
    </w:p>
    <w:p w:rsidR="00FE2AC0" w:rsidRDefault="00033A8B">
      <w:pPr>
        <w:pStyle w:val="a0"/>
        <w:ind w:firstLine="480"/>
      </w:pPr>
      <w:r>
        <w:rPr>
          <w:rFonts w:hint="eastAsia"/>
        </w:rPr>
        <w:t>若使用自定义位置的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配置，请编辑相应文件。</w:t>
      </w:r>
    </w:p>
    <w:p w:rsidR="00FE2AC0" w:rsidRDefault="00033A8B">
      <w:pPr>
        <w:pStyle w:val="a0"/>
        <w:ind w:firstLine="480"/>
      </w:pPr>
      <w:r>
        <w:rPr>
          <w:rFonts w:hint="eastAsia"/>
        </w:rPr>
        <w:t>若没有，则编辑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</w:t>
      </w:r>
      <w:r>
        <w:rPr>
          <w:rFonts w:hint="eastAsia"/>
        </w:rPr>
        <w:t>extra</w:t>
      </w:r>
      <w:r>
        <w:rPr>
          <w:rFonts w:hint="eastAsia"/>
        </w:rPr>
        <w:t>文件夹中默认的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。</w:t>
      </w:r>
    </w:p>
    <w:p w:rsidR="00FE2AC0" w:rsidRDefault="00033A8B">
      <w:pPr>
        <w:pStyle w:val="a0"/>
        <w:ind w:firstLine="48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文件，假设原文件内容如下：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"/home/</w:t>
      </w:r>
      <w:proofErr w:type="spellStart"/>
      <w:r>
        <w:rPr>
          <w:rFonts w:ascii="Courier New" w:hAnsi="Courier New" w:cs="Courier New"/>
          <w:sz w:val="21"/>
          <w:szCs w:val="21"/>
        </w:rPr>
        <w:t>wwwroot</w:t>
      </w:r>
      <w:proofErr w:type="spellEnd"/>
      <w:r>
        <w:rPr>
          <w:rFonts w:ascii="Courier New" w:hAnsi="Courier New" w:cs="Courier New"/>
          <w:sz w:val="21"/>
          <w:szCs w:val="21"/>
        </w:rPr>
        <w:t>/default"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www.lnmp.org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"/home/</w:t>
      </w:r>
      <w:proofErr w:type="spellStart"/>
      <w:r>
        <w:rPr>
          <w:rFonts w:ascii="Courier New" w:hAnsi="Courier New" w:cs="Courier New"/>
          <w:sz w:val="21"/>
          <w:szCs w:val="21"/>
        </w:rPr>
        <w:t>wwwroot</w:t>
      </w:r>
      <w:proofErr w:type="spellEnd"/>
      <w:r>
        <w:rPr>
          <w:rFonts w:ascii="Courier New" w:hAnsi="Courier New" w:cs="Courier New"/>
          <w:sz w:val="21"/>
          <w:szCs w:val="21"/>
        </w:rPr>
        <w:t>/default"&gt;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现对其进行编辑如下：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on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lastRenderedPageBreak/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-f [OR]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-d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- [L]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ascii="宋体" w:hAnsi="宋体" w:cs="宋体" w:hint="eastAsia"/>
          <w:color w:val="FFC000"/>
        </w:rPr>
        <w:t>www.ecshopdemo.com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index.php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宋体" w:hAnsi="宋体" w:cs="宋体" w:hint="eastAsia"/>
          <w:color w:val="FFC000"/>
        </w:rPr>
        <w:t>www.ecshopdemo.com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on</w:t>
      </w:r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-f [OR]</w:t>
      </w:r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-d</w:t>
      </w:r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- [L]</w:t>
      </w:r>
    </w:p>
    <w:p w:rsidR="00FE2AC0" w:rsidRDefault="00033A8B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lastRenderedPageBreak/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FE2AC0" w:rsidRDefault="00033A8B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extra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文件中，复制整个刚才编辑好的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hint="eastAsia"/>
        </w:rPr>
        <w:t>文本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rPr>
          <w:rFonts w:hint="eastAsia"/>
        </w:rPr>
        <w:t>在刚才的后方粘贴一份用以修改成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的配置。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ascii="宋体" w:hAnsi="宋体" w:cs="宋体" w:hint="eastAsia"/>
          <w:color w:val="FFC000"/>
        </w:rPr>
        <w:t>api.ecshopdemo.com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FE2AC0" w:rsidRDefault="00033A8B">
      <w:pPr>
        <w:pStyle w:val="a0"/>
        <w:ind w:firstLineChars="0" w:firstLine="0"/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/public</w:t>
      </w:r>
      <w:r>
        <w:rPr>
          <w:rFonts w:ascii="Courier New" w:hAnsi="Courier New" w:cs="Courier New"/>
          <w:sz w:val="21"/>
          <w:szCs w:val="21"/>
        </w:rPr>
        <w:t>"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宋体" w:hAnsi="宋体" w:cs="宋体" w:hint="eastAsia"/>
          <w:color w:val="FFC000"/>
        </w:rPr>
        <w:t>api.ecshopdemo.com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</w:t>
      </w:r>
      <w:proofErr w:type="spellStart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httpd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/public</w:t>
      </w:r>
      <w:r>
        <w:rPr>
          <w:rFonts w:ascii="Courier New" w:hAnsi="Courier New" w:cs="Courier New"/>
          <w:sz w:val="21"/>
          <w:szCs w:val="21"/>
        </w:rPr>
        <w:t>"&gt;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Don't rewrite files or directories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lastRenderedPageBreak/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Rewrite everything else to index.html to allow html5 state links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</w:t>
      </w:r>
      <w:r>
        <w:rPr>
          <w:rFonts w:ascii="Courier New" w:hAnsi="Courier New" w:cs="Courier New" w:hint="eastAsia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FE2AC0" w:rsidRDefault="00033A8B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033A8B">
      <w:pPr>
        <w:pStyle w:val="4"/>
      </w:pPr>
      <w:r>
        <w:rPr>
          <w:rFonts w:hint="eastAsia"/>
        </w:rPr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在浏览器输入您的</w:t>
      </w:r>
      <w:r>
        <w:rPr>
          <w:rFonts w:hint="eastAsia"/>
        </w:rPr>
        <w:t>API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显示</w:t>
      </w:r>
      <w:r>
        <w:rPr>
          <w:rFonts w:hint="eastAsia"/>
        </w:rPr>
        <w:t>Hi</w:t>
      </w:r>
      <w:r>
        <w:rPr>
          <w:rFonts w:hint="eastAsia"/>
        </w:rPr>
        <w:t>则表示</w:t>
      </w:r>
      <w:r>
        <w:rPr>
          <w:rFonts w:hint="eastAsia"/>
        </w:rPr>
        <w:t>API</w:t>
      </w:r>
      <w:r>
        <w:rPr>
          <w:rFonts w:hint="eastAsia"/>
        </w:rPr>
        <w:t>配置成功。</w:t>
      </w:r>
    </w:p>
    <w:p w:rsidR="00FE2AC0" w:rsidRDefault="00033A8B">
      <w:pPr>
        <w:pStyle w:val="4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114300" distR="114300">
            <wp:extent cx="4657090" cy="828675"/>
            <wp:effectExtent l="0" t="0" r="10160" b="9525"/>
            <wp:docPr id="28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FE2AC0">
      <w:pPr>
        <w:pStyle w:val="a0"/>
        <w:ind w:firstLine="480"/>
        <w:rPr>
          <w:rFonts w:eastAsia="黑体"/>
        </w:rPr>
      </w:pPr>
    </w:p>
    <w:p w:rsidR="00FE2AC0" w:rsidRDefault="00FE2AC0">
      <w:pPr>
        <w:pStyle w:val="a0"/>
        <w:ind w:firstLine="480"/>
        <w:rPr>
          <w:rFonts w:eastAsia="黑体"/>
        </w:rPr>
      </w:pPr>
    </w:p>
    <w:p w:rsidR="00FE2AC0" w:rsidRDefault="00033A8B">
      <w:pPr>
        <w:pStyle w:val="3"/>
      </w:pPr>
      <w:bookmarkStart w:id="11" w:name="_Toc2812"/>
      <w:r>
        <w:rPr>
          <w:rFonts w:hint="eastAsia"/>
        </w:rPr>
        <w:lastRenderedPageBreak/>
        <w:t>Windows环境下Apache配置步骤示例</w:t>
      </w:r>
      <w:bookmarkEnd w:id="11"/>
    </w:p>
    <w:p w:rsidR="00FE2AC0" w:rsidRDefault="00033A8B">
      <w:pPr>
        <w:pStyle w:val="4"/>
      </w:pPr>
      <w:r>
        <w:rPr>
          <w:rFonts w:hint="eastAsia"/>
        </w:rPr>
        <w:t>第一步：连接主机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3636010" cy="2439035"/>
            <wp:effectExtent l="0" t="0" r="2540" b="1841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t>第二步：找到</w:t>
      </w:r>
      <w:r>
        <w:rPr>
          <w:rFonts w:hint="eastAsia"/>
        </w:rPr>
        <w:t>Apache</w:t>
      </w:r>
      <w:r>
        <w:rPr>
          <w:rFonts w:hint="eastAsia"/>
        </w:rPr>
        <w:t>站点配置文件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770" cy="1727835"/>
            <wp:effectExtent l="0" t="0" r="5080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自行备份原有Apache站点配置文件。</w:t>
      </w:r>
    </w:p>
    <w:p w:rsidR="00FE2AC0" w:rsidRDefault="00033A8B">
      <w:pPr>
        <w:pStyle w:val="a0"/>
        <w:ind w:firstLineChars="0" w:firstLine="420"/>
      </w:pPr>
      <w:r>
        <w:rPr>
          <w:rFonts w:ascii="宋体" w:hAnsi="宋体" w:cs="宋体" w:hint="eastAsia"/>
        </w:rPr>
        <w:t>编辑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文件中是否开启</w:t>
      </w:r>
      <w:r>
        <w:rPr>
          <w:rFonts w:hint="eastAsia"/>
        </w:rPr>
        <w:t>rewrite</w:t>
      </w:r>
      <w:r>
        <w:rPr>
          <w:rFonts w:hint="eastAsia"/>
        </w:rPr>
        <w:t>，若没有开启则去掉前面的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t>”</w:t>
      </w:r>
      <w:r>
        <w:rPr>
          <w:rFonts w:hint="eastAsia"/>
        </w:rPr>
        <w:t>开启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5715" b="1841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7620" b="50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同样开启</w:t>
      </w:r>
      <w:proofErr w:type="spellStart"/>
      <w:r>
        <w:rPr>
          <w:rFonts w:hint="eastAsia"/>
        </w:rPr>
        <w:t>headers_module</w:t>
      </w:r>
      <w:proofErr w:type="spellEnd"/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39700"/>
            <wp:effectExtent l="0" t="0" r="7620" b="1270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Apache</w:t>
      </w:r>
      <w:r>
        <w:rPr>
          <w:rFonts w:hint="eastAsia"/>
        </w:rPr>
        <w:t>是否使用默认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文件位置，还是引用其他位置的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配置。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以下例子为自定义位置的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配置，配置文件在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lastRenderedPageBreak/>
        <w:t>文件夹中。</w:t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158115"/>
            <wp:effectExtent l="0" t="0" r="5715" b="1333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t>第三步：配置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主站点配置文件</w:t>
      </w:r>
    </w:p>
    <w:p w:rsidR="00FE2AC0" w:rsidRDefault="00033A8B">
      <w:pPr>
        <w:pStyle w:val="a0"/>
        <w:ind w:firstLine="480"/>
      </w:pPr>
      <w:r>
        <w:rPr>
          <w:rFonts w:hint="eastAsia"/>
        </w:rPr>
        <w:t>若使用自定义位置的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配置，请编辑相应文件。</w:t>
      </w:r>
    </w:p>
    <w:p w:rsidR="00FE2AC0" w:rsidRDefault="00033A8B">
      <w:pPr>
        <w:pStyle w:val="a0"/>
        <w:ind w:firstLine="480"/>
      </w:pPr>
      <w:r>
        <w:rPr>
          <w:rFonts w:hint="eastAsia"/>
        </w:rPr>
        <w:t>若没有，则编辑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</w:t>
      </w:r>
      <w:r>
        <w:rPr>
          <w:rFonts w:hint="eastAsia"/>
        </w:rPr>
        <w:t>extra</w:t>
      </w:r>
      <w:r>
        <w:rPr>
          <w:rFonts w:hint="eastAsia"/>
        </w:rPr>
        <w:t>文件夹中默认的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文件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。</w:t>
      </w:r>
    </w:p>
    <w:p w:rsidR="00FE2AC0" w:rsidRDefault="00033A8B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文件，加入以下内容：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ascii="宋体" w:hAnsi="宋体" w:cs="宋体" w:hint="eastAsia"/>
          <w:color w:val="FFC000"/>
        </w:rPr>
        <w:t>www.ecshopdemo.com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宋体" w:hAnsi="宋体" w:cs="宋体" w:hint="eastAsia"/>
          <w:color w:val="FFC000"/>
        </w:rPr>
        <w:t>www.ecshopdemo.com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C:\www\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</w:t>
      </w:r>
      <w:r>
        <w:rPr>
          <w:rFonts w:ascii="Courier New" w:hAnsi="Courier New" w:cs="Courier New" w:hint="eastAsia"/>
          <w:sz w:val="21"/>
          <w:szCs w:val="21"/>
        </w:rPr>
        <w:t>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</w:t>
      </w:r>
      <w:proofErr w:type="gramStart"/>
      <w:r>
        <w:rPr>
          <w:rFonts w:ascii="Courier New" w:hAnsi="Courier New" w:cs="Courier New"/>
          <w:sz w:val="21"/>
          <w:szCs w:val="21"/>
        </w:rPr>
        <w:t>Origin  '</w:t>
      </w:r>
      <w:proofErr w:type="gramEnd"/>
      <w:r>
        <w:rPr>
          <w:rFonts w:ascii="Courier New" w:hAnsi="Courier New" w:cs="Courier New"/>
          <w:sz w:val="21"/>
          <w:szCs w:val="21"/>
        </w:rPr>
        <w:t>*'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FE2AC0" w:rsidRDefault="00033A8B">
      <w:pPr>
        <w:pStyle w:val="a0"/>
        <w:shd w:val="clear" w:color="auto" w:fill="262626"/>
        <w:ind w:firstLineChars="0" w:firstLine="0"/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FE2AC0" w:rsidRDefault="00033A8B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extra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httpd-vhosts.conf</w:t>
      </w:r>
      <w:proofErr w:type="spellEnd"/>
      <w:r>
        <w:rPr>
          <w:rFonts w:hint="eastAsia"/>
        </w:rPr>
        <w:t>文件中，复制整个刚才编辑好的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hint="eastAsia"/>
        </w:rPr>
        <w:t>文本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rPr>
          <w:rFonts w:hint="eastAsia"/>
        </w:rPr>
        <w:t>在刚才的后方粘贴一份用以修改成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的配置。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ascii="宋体" w:hAnsi="宋体" w:cs="宋体" w:hint="eastAsia"/>
          <w:color w:val="FFC000"/>
        </w:rPr>
        <w:t>api.ecshopdemo.com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FE2AC0" w:rsidRDefault="00033A8B">
      <w:pPr>
        <w:pStyle w:val="a0"/>
        <w:ind w:firstLineChars="0"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宋体" w:hAnsi="宋体" w:cs="宋体" w:hint="eastAsia"/>
          <w:color w:val="FFC000"/>
        </w:rPr>
        <w:t>api.ecshopdemo.com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</w:t>
      </w:r>
      <w:proofErr w:type="gramStart"/>
      <w:r>
        <w:rPr>
          <w:rFonts w:ascii="Courier New" w:hAnsi="Courier New" w:cs="Courier New"/>
          <w:sz w:val="21"/>
          <w:szCs w:val="21"/>
        </w:rPr>
        <w:t>Origin  '</w:t>
      </w:r>
      <w:proofErr w:type="gramEnd"/>
      <w:r>
        <w:rPr>
          <w:rFonts w:ascii="Courier New" w:hAnsi="Courier New" w:cs="Courier New"/>
          <w:sz w:val="21"/>
          <w:szCs w:val="21"/>
        </w:rPr>
        <w:t>*'</w:t>
      </w:r>
    </w:p>
    <w:p w:rsidR="00FE2AC0" w:rsidRDefault="00033A8B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FE2AC0" w:rsidRDefault="00033A8B">
      <w:pPr>
        <w:pStyle w:val="a0"/>
        <w:shd w:val="clear" w:color="auto" w:fill="262626"/>
        <w:ind w:firstLineChars="0" w:firstLine="0"/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FE2AC0" w:rsidRDefault="00FE2AC0">
      <w:pPr>
        <w:pStyle w:val="a0"/>
        <w:ind w:firstLineChars="0"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:rsidR="00FE2AC0" w:rsidRDefault="00033A8B">
      <w:pPr>
        <w:pStyle w:val="4"/>
      </w:pPr>
      <w:r>
        <w:rPr>
          <w:rFonts w:hint="eastAsia"/>
        </w:rPr>
        <w:lastRenderedPageBreak/>
        <w:t>php</w:t>
      </w:r>
      <w:r>
        <w:rPr>
          <w:rFonts w:hint="eastAsia"/>
        </w:rPr>
        <w:t>配置与代码修改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开启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扩展（可百度）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>php.ini</w:t>
      </w:r>
      <w:r>
        <w:rPr>
          <w:rFonts w:hint="eastAsia"/>
        </w:rPr>
        <w:t>文件使</w:t>
      </w:r>
      <w:proofErr w:type="spellStart"/>
      <w:r>
        <w:rPr>
          <w:rFonts w:hint="eastAsia"/>
        </w:rPr>
        <w:t>always_populate_raw_post_data</w:t>
      </w:r>
      <w:proofErr w:type="spellEnd"/>
      <w:r>
        <w:rPr>
          <w:rFonts w:hint="eastAsia"/>
        </w:rPr>
        <w:t xml:space="preserve"> = -1</w:t>
      </w:r>
    </w:p>
    <w:p w:rsidR="00FE2AC0" w:rsidRDefault="00033A8B">
      <w:pPr>
        <w:widowControl/>
        <w:wordWrap w:val="0"/>
        <w:spacing w:line="432" w:lineRule="auto"/>
        <w:ind w:left="150" w:right="150"/>
        <w:jc w:val="left"/>
      </w:pPr>
      <w:proofErr w:type="spellStart"/>
      <w:proofErr w:type="gramStart"/>
      <w:r>
        <w:rPr>
          <w:rFonts w:ascii="Tahoma" w:eastAsia="Tahoma" w:hAnsi="Tahoma" w:cs="Tahoma"/>
          <w:kern w:val="0"/>
          <w:sz w:val="21"/>
          <w:szCs w:val="21"/>
          <w:lang w:bidi="ar"/>
        </w:rPr>
        <w:t>date.timezone</w:t>
      </w:r>
      <w:proofErr w:type="spellEnd"/>
      <w:proofErr w:type="gramEnd"/>
      <w:r>
        <w:rPr>
          <w:rFonts w:ascii="Tahoma" w:eastAsia="Tahoma" w:hAnsi="Tahoma" w:cs="Tahoma"/>
          <w:kern w:val="0"/>
          <w:sz w:val="21"/>
          <w:szCs w:val="21"/>
          <w:lang w:bidi="ar"/>
        </w:rPr>
        <w:t xml:space="preserve"> = Asia/Shanghai </w:t>
      </w:r>
    </w:p>
    <w:p w:rsidR="00FE2AC0" w:rsidRDefault="00033A8B">
      <w:pPr>
        <w:pStyle w:val="a0"/>
        <w:ind w:firstLineChars="0" w:firstLine="0"/>
        <w:rPr>
          <w:color w:val="FF0000"/>
        </w:rPr>
      </w:pPr>
      <w:r>
        <w:rPr>
          <w:rFonts w:hint="eastAsia"/>
          <w:color w:val="FF0000"/>
        </w:rPr>
        <w:t>修改保存后重启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服务。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\vendor\</w:t>
      </w:r>
      <w:proofErr w:type="spellStart"/>
      <w:r>
        <w:rPr>
          <w:rFonts w:hint="eastAsia"/>
        </w:rPr>
        <w:t>kamiorz</w:t>
      </w:r>
      <w:proofErr w:type="spellEnd"/>
      <w:r>
        <w:rPr>
          <w:rFonts w:hint="eastAsia"/>
        </w:rPr>
        <w:t>\lumen-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CorsService.php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文件中两行注释掉。</w:t>
      </w:r>
    </w:p>
    <w:p w:rsidR="00FE2AC0" w:rsidRDefault="00033A8B">
      <w:pPr>
        <w:pStyle w:val="a0"/>
        <w:wordWrap w:val="0"/>
        <w:ind w:firstLineChars="0" w:firstLine="0"/>
      </w:pPr>
      <w:r>
        <w:rPr>
          <w:rFonts w:hint="eastAsia"/>
        </w:rPr>
        <w:t>$response-&gt;headers-&gt;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'Access-Control-Allow-Origin', $request-&gt;headers-&gt;get('Origin'));</w:t>
      </w:r>
    </w:p>
    <w:p w:rsidR="00FE2AC0" w:rsidRDefault="00033A8B">
      <w:pPr>
        <w:pStyle w:val="a0"/>
        <w:wordWrap w:val="0"/>
        <w:ind w:firstLineChars="0" w:firstLine="0"/>
      </w:pPr>
      <w:r>
        <w:rPr>
          <w:rFonts w:hint="eastAsia"/>
        </w:rPr>
        <w:t>$response-&gt;headers-&gt;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'Access-Control-Allow-Origin', $request-&gt;headers-&gt;get('Origin'));</w:t>
      </w:r>
    </w:p>
    <w:p w:rsidR="00FE2AC0" w:rsidRDefault="00033A8B">
      <w:pPr>
        <w:pStyle w:val="a0"/>
        <w:ind w:firstLineChars="0" w:firstLine="0"/>
        <w:rPr>
          <w:rFonts w:eastAsia="黑体"/>
        </w:rPr>
      </w:pPr>
      <w:r>
        <w:rPr>
          <w:noProof/>
        </w:rPr>
        <w:drawing>
          <wp:inline distT="0" distB="0" distL="114300" distR="114300">
            <wp:extent cx="5271135" cy="136525"/>
            <wp:effectExtent l="0" t="0" r="5715" b="15875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150495"/>
            <wp:effectExtent l="0" t="0" r="5715" b="1905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4"/>
      </w:pPr>
      <w:r>
        <w:rPr>
          <w:rFonts w:hint="eastAsia"/>
        </w:rPr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FE2AC0" w:rsidRDefault="00033A8B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在浏览器输入您的</w:t>
      </w:r>
      <w:r>
        <w:rPr>
          <w:rFonts w:hint="eastAsia"/>
        </w:rPr>
        <w:t>API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显示</w:t>
      </w:r>
      <w:r>
        <w:rPr>
          <w:rFonts w:hint="eastAsia"/>
        </w:rPr>
        <w:t>Hi</w:t>
      </w:r>
      <w:r>
        <w:rPr>
          <w:rFonts w:hint="eastAsia"/>
        </w:rPr>
        <w:t>则表示</w:t>
      </w:r>
      <w:r>
        <w:rPr>
          <w:rFonts w:hint="eastAsia"/>
        </w:rPr>
        <w:t>API</w:t>
      </w:r>
      <w:r>
        <w:rPr>
          <w:rFonts w:hint="eastAsia"/>
        </w:rPr>
        <w:t>配置成功。</w:t>
      </w:r>
    </w:p>
    <w:p w:rsidR="00FE2AC0" w:rsidRDefault="00033A8B">
      <w:pPr>
        <w:pStyle w:val="a0"/>
        <w:ind w:firstLineChars="0" w:firstLine="0"/>
      </w:pPr>
      <w:r>
        <w:rPr>
          <w:rFonts w:eastAsia="黑体" w:hint="eastAsia"/>
          <w:noProof/>
        </w:rPr>
        <w:drawing>
          <wp:inline distT="0" distB="0" distL="114300" distR="114300">
            <wp:extent cx="4657090" cy="828675"/>
            <wp:effectExtent l="0" t="0" r="10160" b="9525"/>
            <wp:docPr id="3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AC0" w:rsidRDefault="00033A8B">
      <w:pPr>
        <w:pStyle w:val="2"/>
      </w:pPr>
      <w:bookmarkStart w:id="12" w:name="_Toc992"/>
      <w:bookmarkStart w:id="13" w:name="_Toc18889"/>
      <w:r>
        <w:rPr>
          <w:rFonts w:hint="eastAsia"/>
        </w:rPr>
        <w:t>系统安装</w:t>
      </w:r>
      <w:bookmarkEnd w:id="12"/>
      <w:bookmarkEnd w:id="13"/>
    </w:p>
    <w:p w:rsidR="00FE2AC0" w:rsidRDefault="00033A8B">
      <w:pPr>
        <w:pStyle w:val="a0"/>
        <w:ind w:firstLine="480"/>
      </w:pPr>
      <w:r>
        <w:rPr>
          <w:rFonts w:hint="eastAsia"/>
        </w:rPr>
        <w:t>浏览器输入域名进入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安装界面，根据系统提示填写相关配置信息，安装成功后请用云起账号激活系统。（</w:t>
      </w:r>
      <w:r>
        <w:rPr>
          <w:rFonts w:hint="eastAsia"/>
          <w:color w:val="A4A4A4"/>
        </w:rPr>
        <w:t>注：如有自定义</w:t>
      </w:r>
      <w:r>
        <w:rPr>
          <w:rFonts w:hint="eastAsia"/>
          <w:color w:val="A4A4A4"/>
        </w:rPr>
        <w:t>API</w:t>
      </w:r>
      <w:r>
        <w:rPr>
          <w:rFonts w:hint="eastAsia"/>
          <w:color w:val="A4A4A4"/>
        </w:rPr>
        <w:t>子域名、修改</w:t>
      </w:r>
      <w:proofErr w:type="spellStart"/>
      <w:r>
        <w:rPr>
          <w:rFonts w:ascii="宋体" w:hAnsi="宋体" w:cs="宋体" w:hint="eastAsia"/>
          <w:color w:val="A4A4A4"/>
        </w:rPr>
        <w:t>Appserver</w:t>
      </w:r>
      <w:proofErr w:type="spellEnd"/>
      <w:r>
        <w:rPr>
          <w:rFonts w:hint="eastAsia"/>
          <w:color w:val="A4A4A4"/>
        </w:rPr>
        <w:t>、</w:t>
      </w:r>
      <w:r>
        <w:rPr>
          <w:rFonts w:hint="eastAsia"/>
          <w:color w:val="A4A4A4"/>
        </w:rPr>
        <w:t>H5</w:t>
      </w:r>
      <w:r>
        <w:rPr>
          <w:rFonts w:hint="eastAsia"/>
          <w:color w:val="A4A4A4"/>
        </w:rPr>
        <w:t>文件夹名称或路径，请手动修改配置信息</w:t>
      </w:r>
      <w:r>
        <w:rPr>
          <w:rFonts w:hint="eastAsia"/>
        </w:rPr>
        <w:t>）</w:t>
      </w:r>
    </w:p>
    <w:p w:rsidR="00FE2AC0" w:rsidRDefault="00033A8B">
      <w:pPr>
        <w:pStyle w:val="a0"/>
        <w:ind w:firstLine="482"/>
      </w:pPr>
      <w:proofErr w:type="gramStart"/>
      <w:r>
        <w:rPr>
          <w:rFonts w:hint="eastAsia"/>
          <w:b/>
          <w:bCs/>
          <w:color w:val="FF0000"/>
        </w:rPr>
        <w:t>若之前</w:t>
      </w:r>
      <w:proofErr w:type="gramEnd"/>
      <w:r>
        <w:rPr>
          <w:rFonts w:hint="eastAsia"/>
          <w:b/>
          <w:bCs/>
          <w:color w:val="FF0000"/>
        </w:rPr>
        <w:t xml:space="preserve">www </w:t>
      </w:r>
      <w:r>
        <w:rPr>
          <w:rFonts w:hint="eastAsia"/>
          <w:b/>
          <w:bCs/>
          <w:color w:val="FF0000"/>
        </w:rPr>
        <w:t>与</w:t>
      </w:r>
      <w:proofErr w:type="spellStart"/>
      <w:r>
        <w:rPr>
          <w:rFonts w:hint="eastAsia"/>
          <w:b/>
          <w:bCs/>
          <w:color w:val="FF0000"/>
        </w:rPr>
        <w:t>api</w:t>
      </w:r>
      <w:proofErr w:type="spellEnd"/>
      <w:r>
        <w:rPr>
          <w:rFonts w:hint="eastAsia"/>
          <w:b/>
          <w:bCs/>
          <w:color w:val="FF0000"/>
        </w:rPr>
        <w:t>的域名解析已成功，配置符合第四章节要求，无需进行以下手动配置，安装时会自动配置成功。</w:t>
      </w:r>
    </w:p>
    <w:p w:rsidR="00FE2AC0" w:rsidRDefault="00033A8B">
      <w:pPr>
        <w:pStyle w:val="3"/>
      </w:pPr>
      <w:bookmarkStart w:id="14" w:name="_Toc31204"/>
      <w:proofErr w:type="spellStart"/>
      <w:r>
        <w:rPr>
          <w:rFonts w:hint="eastAsia"/>
        </w:rPr>
        <w:lastRenderedPageBreak/>
        <w:t>Appserver</w:t>
      </w:r>
      <w:proofErr w:type="spellEnd"/>
      <w:r>
        <w:rPr>
          <w:rFonts w:hint="eastAsia"/>
        </w:rPr>
        <w:t>配置手动修改</w:t>
      </w:r>
      <w:bookmarkEnd w:id="14"/>
    </w:p>
    <w:p w:rsidR="00FE2AC0" w:rsidRDefault="00033A8B">
      <w:pPr>
        <w:pStyle w:val="a0"/>
        <w:ind w:firstLine="48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文件夹找到</w:t>
      </w:r>
      <w:r>
        <w:rPr>
          <w:rFonts w:hint="eastAsia"/>
        </w:rPr>
        <w:t>.env</w:t>
      </w:r>
      <w:r>
        <w:rPr>
          <w:rFonts w:hint="eastAsia"/>
        </w:rPr>
        <w:t>，若没有此文件则复制一份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env.example</w:t>
      </w:r>
      <w:proofErr w:type="spellEnd"/>
      <w:r>
        <w:rPr>
          <w:rFonts w:hint="eastAsia"/>
        </w:rPr>
        <w:t>命名为</w:t>
      </w:r>
      <w:r>
        <w:rPr>
          <w:rFonts w:hint="eastAsia"/>
        </w:rPr>
        <w:t>.env</w:t>
      </w:r>
      <w:r>
        <w:rPr>
          <w:rFonts w:hint="eastAsia"/>
        </w:rPr>
        <w:t>，修改配置参数并保存。</w:t>
      </w:r>
    </w:p>
    <w:p w:rsidR="00225CDC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APP_ENV=local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APP_LOCALE=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zh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-CN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APP_TIMEZONE=PRC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APP_NAME=ECAPI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显示调试信息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APP_DEBUG=false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</w:p>
    <w:p w:rsidR="00225CDC" w:rsidRPr="00225CDC" w:rsidRDefault="00225CDC" w:rsidP="00225CDC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 w:rsidRPr="00225CDC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 w:rsidRPr="00225CDC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商城</w:t>
      </w:r>
      <w:r w:rsidRPr="00225CDC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Domain</w:t>
      </w:r>
    </w:p>
    <w:p w:rsidR="00FE2AC0" w:rsidRDefault="00225CDC" w:rsidP="00225CDC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 w:rsidRPr="00225CDC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DOMAIN_URL=</w:t>
      </w:r>
      <w:r>
        <w:rPr>
          <w:rFonts w:cs="宋体"/>
          <w:color w:val="FFC000"/>
        </w:rPr>
        <w:t>ecshopdemo.com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商城</w:t>
      </w:r>
      <w:proofErr w:type="spellStart"/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url</w:t>
      </w:r>
      <w:proofErr w:type="spellEnd"/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SHOP_URL=http://</w:t>
      </w:r>
      <w:r w:rsidR="00033A8B">
        <w:rPr>
          <w:rFonts w:cs="宋体"/>
          <w:color w:val="FFC000"/>
        </w:rPr>
        <w:t>www.ecshopdemo.com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</w:p>
    <w:p w:rsidR="00A5270F" w:rsidRP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分享</w:t>
      </w:r>
      <w:proofErr w:type="spellStart"/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url</w:t>
      </w:r>
      <w:proofErr w:type="spellEnd"/>
    </w:p>
    <w:p w:rsid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SHARE_URL=http://</w:t>
      </w:r>
      <w:r>
        <w:rPr>
          <w:rFonts w:cs="宋体"/>
          <w:color w:val="FFC000"/>
        </w:rPr>
        <w:t>www.ecshopdemo.com</w:t>
      </w:r>
    </w:p>
    <w:p w:rsid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</w:p>
    <w:p w:rsidR="00A5270F" w:rsidRP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#H5</w:t>
      </w: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商城</w:t>
      </w:r>
    </w:p>
    <w:p w:rsid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SHOP_H5=http://</w:t>
      </w:r>
      <w:r>
        <w:rPr>
          <w:rFonts w:cs="宋体"/>
          <w:color w:val="FFC000"/>
        </w:rPr>
        <w:t>www.ecshopdemo.com</w:t>
      </w:r>
      <w:r w:rsidRPr="00A5270F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/h5</w:t>
      </w:r>
    </w:p>
    <w:p w:rsidR="00A5270F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</w:p>
    <w:p w:rsidR="00FE2AC0" w:rsidRDefault="00A5270F" w:rsidP="00A5270F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注册协议地址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TERMS_URL=http://</w:t>
      </w:r>
      <w:r w:rsidR="00033A8B">
        <w:rPr>
          <w:rFonts w:cs="宋体"/>
          <w:color w:val="FFC000"/>
        </w:rPr>
        <w:t>www.ecshopdemo.com</w:t>
      </w:r>
      <w:r w:rsidR="00033A8B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/article.php?cat_id=-1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article.php?cat_id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=-1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ABOUT_URL=http://</w:t>
      </w:r>
      <w:r>
        <w:rPr>
          <w:rFonts w:cs="宋体"/>
          <w:color w:val="FFC000"/>
        </w:rPr>
        <w:t>www.ecshopdemo.com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/article.php?cat_id=-2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article.php?cat_id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=-2</w:t>
      </w:r>
    </w:p>
    <w:p w:rsidR="00FE2AC0" w:rsidRDefault="00033A8B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DB_CONNECTION=shop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DB_TIMEZONE=+08:00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商城数据库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SHOP_DB_HOST=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localhost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SHOP_DB_PORT=3306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SHOP_DB_DATABASE=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数据库名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SHOP_DB_USERNAME=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SHOP_DB_PASSWORD=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数据库密码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SHOP_DB_PREFIX=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数据库前缀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#Token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授权加密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key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lastRenderedPageBreak/>
        <w:t>TOKEN_SECRET=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请输入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32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位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Token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密钥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(32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位字母加数字即可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TOKEN_ALG=HS256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TOKEN_TTL=43200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TOKEN_REFRESH=false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TOKEN_REFRESH_TTL=1440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TOKEN_VER=1.0.0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短信验证信息模版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SMS_TEMPLATE=#CODE#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，短信验证码有效期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30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分钟，请尽快进行验证。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缓存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支持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file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memcached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redis</w:t>
      </w:r>
      <w:proofErr w:type="spellEnd"/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CACHE_DRIVER=file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队列处理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QUEUE_DRIVER=sync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邮件发送配置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MAIL_DRIVER=smtp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MAIL_HOST=smtp.xxx.com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MAIL_PORT=25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MAIL_USERNAME=mail@xxx.com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MAIL_PASSWORD=xxx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MAIL_FROM_ADDRESS=mail@xxx.com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MAIL_FROM_NAME=</w:t>
      </w:r>
    </w:p>
    <w:p w:rsidR="00753B96" w:rsidRPr="00753B96" w:rsidRDefault="00753B96" w:rsidP="00753B96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753B96">
        <w:rPr>
          <w:rFonts w:ascii="Courier New" w:hAnsi="Courier New" w:cs="Courier New"/>
          <w:color w:val="A9B7C6"/>
          <w:sz w:val="21"/>
          <w:szCs w:val="21"/>
        </w:rPr>
        <w:t>MAIL_ENCRYPTION=</w:t>
      </w:r>
      <w:proofErr w:type="spellStart"/>
      <w:r w:rsidRPr="00753B96">
        <w:rPr>
          <w:rFonts w:ascii="Courier New" w:hAnsi="Courier New" w:cs="Courier New"/>
          <w:color w:val="A9B7C6"/>
          <w:sz w:val="21"/>
          <w:szCs w:val="21"/>
        </w:rPr>
        <w:t>tls</w:t>
      </w:r>
      <w:proofErr w:type="spellEnd"/>
    </w:p>
    <w:p w:rsidR="00753B96" w:rsidRPr="00753B96" w:rsidRDefault="00753B96" w:rsidP="00753B96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</w:p>
    <w:p w:rsidR="00753B96" w:rsidRDefault="00753B96" w:rsidP="00753B96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753B96">
        <w:rPr>
          <w:rFonts w:ascii="Courier New" w:hAnsi="Courier New" w:cs="Courier New"/>
          <w:color w:val="A9B7C6"/>
          <w:sz w:val="21"/>
          <w:szCs w:val="21"/>
        </w:rPr>
        <w:t>COMPATIBLE_ECSHOP=true</w:t>
      </w:r>
    </w:p>
    <w:p w:rsidR="00FE2AC0" w:rsidRDefault="00FE2AC0">
      <w:pPr>
        <w:pStyle w:val="a0"/>
        <w:ind w:firstLineChars="0" w:firstLine="0"/>
      </w:pPr>
    </w:p>
    <w:p w:rsidR="00FE2AC0" w:rsidRDefault="00033A8B">
      <w:pPr>
        <w:pStyle w:val="3"/>
      </w:pPr>
      <w:bookmarkStart w:id="15" w:name="_Toc3065"/>
      <w:r>
        <w:rPr>
          <w:rFonts w:hint="eastAsia"/>
        </w:rPr>
        <w:t>H5配置手动修改</w:t>
      </w:r>
      <w:bookmarkEnd w:id="15"/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 xml:space="preserve">/h5/config/config.app.js </w:t>
      </w:r>
      <w:r>
        <w:rPr>
          <w:rFonts w:hint="eastAsia"/>
        </w:rPr>
        <w:t>位置文件</w:t>
      </w:r>
    </w:p>
    <w:p w:rsidR="00FE2AC0" w:rsidRDefault="00033A8B">
      <w:pPr>
        <w:pStyle w:val="a0"/>
        <w:ind w:firstLineChars="0" w:firstLine="0"/>
      </w:pPr>
      <w:r>
        <w:rPr>
          <w:rFonts w:hint="eastAsia"/>
        </w:rPr>
        <w:t>若以上位置没有此文件，则复制一份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/h5/</w:t>
      </w:r>
      <w:r w:rsidR="00E06787" w:rsidRPr="00E06787">
        <w:t>static</w:t>
      </w:r>
      <w:r>
        <w:rPr>
          <w:rFonts w:hint="eastAsia"/>
        </w:rPr>
        <w:t>/config.sample.js</w:t>
      </w:r>
      <w:r>
        <w:rPr>
          <w:rFonts w:hint="eastAsia"/>
        </w:rPr>
        <w:t>改名</w:t>
      </w:r>
      <w:r>
        <w:rPr>
          <w:rFonts w:hint="eastAsia"/>
        </w:rPr>
        <w:t>config.js</w:t>
      </w:r>
      <w:r>
        <w:rPr>
          <w:rFonts w:hint="eastAsia"/>
        </w:rPr>
        <w:t>即可。</w:t>
      </w:r>
    </w:p>
    <w:p w:rsidR="00E4021A" w:rsidRPr="00E4021A" w:rsidRDefault="007A48FD" w:rsidP="00E4021A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 w:rsidRPr="007A48FD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const env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= {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'API_HOST': 'http://</w:t>
      </w:r>
      <w:r w:rsidR="00033A8B"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api.ecshopdemo.com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',</w:t>
      </w:r>
      <w:r w:rsidR="00033A8B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//</w:t>
      </w:r>
      <w:r w:rsidR="00033A8B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此处修改为您的</w:t>
      </w:r>
      <w:r w:rsidR="00033A8B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API</w:t>
      </w:r>
      <w:r w:rsidR="00033A8B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地址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'APP_NAME': 'Demo',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'APP_DESC': 'This is a demo',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'APP_KEYWORDS': 'Demo, Shop',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'DEBUG': false</w:t>
      </w:r>
    </w:p>
    <w:p w:rsidR="00E4021A" w:rsidRPr="00E4021A" w:rsidRDefault="00E4021A" w:rsidP="00E4021A">
      <w:pPr>
        <w:pStyle w:val="HTML"/>
        <w:widowControl/>
        <w:shd w:val="clear" w:color="auto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 w:rsidRPr="00E4021A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r w:rsidRPr="00E4021A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'ENCRYPTED': false,</w:t>
      </w:r>
    </w:p>
    <w:p w:rsidR="00FE2AC0" w:rsidRDefault="00E4021A" w:rsidP="00E4021A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 w:rsidRPr="00E4021A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lastRenderedPageBreak/>
        <w:t xml:space="preserve">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bookmarkStart w:id="16" w:name="_GoBack"/>
      <w:bookmarkEnd w:id="16"/>
      <w:r w:rsidRPr="00E4021A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'VERSION': '1.0.0', // API</w:t>
      </w:r>
      <w:r w:rsidRPr="00E4021A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版本号</w:t>
      </w:r>
      <w:r w:rsidR="00033A8B"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};</w:t>
      </w:r>
    </w:p>
    <w:p w:rsidR="00FE2AC0" w:rsidRPr="00E06787" w:rsidRDefault="00FE2AC0">
      <w:pPr>
        <w:pStyle w:val="a0"/>
        <w:ind w:firstLine="480"/>
      </w:pPr>
    </w:p>
    <w:p w:rsidR="00FE2AC0" w:rsidRDefault="00033A8B">
      <w:pPr>
        <w:pStyle w:val="2"/>
      </w:pPr>
      <w:bookmarkStart w:id="17" w:name="_Toc18036"/>
      <w:bookmarkStart w:id="18" w:name="_Toc30409"/>
      <w:r>
        <w:rPr>
          <w:rFonts w:hint="eastAsia"/>
        </w:rPr>
        <w:t>移动端交付</w:t>
      </w:r>
      <w:bookmarkEnd w:id="17"/>
      <w:bookmarkEnd w:id="18"/>
    </w:p>
    <w:p w:rsidR="00FE2AC0" w:rsidRDefault="00033A8B">
      <w:pPr>
        <w:pStyle w:val="a0"/>
        <w:ind w:firstLine="480"/>
      </w:pPr>
      <w:r>
        <w:rPr>
          <w:rFonts w:hint="eastAsia"/>
        </w:rPr>
        <w:t>安装成功后访问</w:t>
      </w:r>
      <w:r>
        <w:rPr>
          <w:rFonts w:hint="eastAsia"/>
        </w:rPr>
        <w:t>http://www.yourdomian.com/h5</w:t>
      </w:r>
      <w:r>
        <w:rPr>
          <w:rFonts w:hint="eastAsia"/>
        </w:rPr>
        <w:t>即可检验</w:t>
      </w:r>
      <w:r>
        <w:rPr>
          <w:rFonts w:hint="eastAsia"/>
        </w:rPr>
        <w:t>H5</w:t>
      </w:r>
      <w:r>
        <w:rPr>
          <w:rFonts w:hint="eastAsia"/>
        </w:rPr>
        <w:t>端是否安装成功。购买</w:t>
      </w:r>
      <w:r>
        <w:rPr>
          <w:rFonts w:hint="eastAsia"/>
        </w:rPr>
        <w:t>APP</w:t>
      </w:r>
      <w:r>
        <w:rPr>
          <w:rFonts w:hint="eastAsia"/>
        </w:rPr>
        <w:t>的用户请提供配置好的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域名以便我们生成您的专属</w:t>
      </w:r>
      <w:r>
        <w:rPr>
          <w:rFonts w:hint="eastAsia"/>
        </w:rPr>
        <w:t>APP</w:t>
      </w:r>
      <w:r>
        <w:rPr>
          <w:rFonts w:hint="eastAsia"/>
        </w:rPr>
        <w:t>安装包，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生成后即可下载安装使用，</w:t>
      </w:r>
      <w:r>
        <w:rPr>
          <w:rFonts w:hint="eastAsia"/>
        </w:rPr>
        <w:t xml:space="preserve">IOS APP </w:t>
      </w:r>
      <w:r>
        <w:rPr>
          <w:rFonts w:hint="eastAsia"/>
        </w:rPr>
        <w:t>生成后需提交到苹果应用商店审核完成后即可下载使用。</w:t>
      </w:r>
    </w:p>
    <w:sectPr w:rsidR="00FE2AC0">
      <w:headerReference w:type="default" r:id="rId29"/>
      <w:footerReference w:type="even" r:id="rId30"/>
      <w:footerReference w:type="default" r:id="rId31"/>
      <w:footerReference w:type="first" r:id="rId3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56B" w:rsidRDefault="0026556B">
      <w:r>
        <w:separator/>
      </w:r>
    </w:p>
  </w:endnote>
  <w:endnote w:type="continuationSeparator" w:id="0">
    <w:p w:rsidR="0026556B" w:rsidRDefault="0026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C0" w:rsidRDefault="00033A8B">
    <w:pPr>
      <w:pStyle w:val="a9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FE2AC0" w:rsidRDefault="00FE2AC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C0" w:rsidRDefault="00033A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FE2AC0" w:rsidRDefault="00033A8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2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Et4JD8UBAABgAwAADgAAAAAAAAAAAAAAAAAuAgAA&#10;ZHJzL2Uyb0RvYy54bWxQSwECLQAUAAYACAAAACEADErw7tYAAAAFAQAADwAAAAAAAAAAAAAAAAAf&#10;BAAAZHJzL2Rvd25yZXYueG1sUEsFBgAAAAAEAAQA8wAAACIFAAAAAA==&#10;" filled="f" stroked="f">
              <v:textbox style="mso-fit-shape-to-text:t" inset="0,0,0,0">
                <w:txbxContent>
                  <w:p w:rsidR="00FE2AC0" w:rsidRDefault="00033A8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C0" w:rsidRDefault="00033A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FE2AC0" w:rsidRDefault="00033A8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BOx05XxwEAAGcDAAAOAAAAAAAAAAAAAAAAAC4C&#10;AABkcnMvZTJvRG9jLnhtbFBLAQItABQABgAIAAAAIQAMSvDu1gAAAAUBAAAPAAAAAAAAAAAAAAAA&#10;ACEEAABkcnMvZG93bnJldi54bWxQSwUGAAAAAAQABADzAAAAJAUAAAAA&#10;" filled="f" stroked="f">
              <v:textbox style="mso-fit-shape-to-text:t" inset="0,0,0,0">
                <w:txbxContent>
                  <w:p w:rsidR="00FE2AC0" w:rsidRDefault="00033A8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56B" w:rsidRDefault="0026556B">
      <w:r>
        <w:separator/>
      </w:r>
    </w:p>
  </w:footnote>
  <w:footnote w:type="continuationSeparator" w:id="0">
    <w:p w:rsidR="0026556B" w:rsidRDefault="00265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C0" w:rsidRDefault="00033A8B">
    <w:pPr>
      <w:pStyle w:val="aa"/>
      <w:jc w:val="both"/>
    </w:pPr>
    <w:r>
      <w:rPr>
        <w:rFonts w:hint="eastAsia"/>
        <w:noProof/>
      </w:rPr>
      <w:drawing>
        <wp:inline distT="0" distB="0" distL="114300" distR="114300">
          <wp:extent cx="687070" cy="206375"/>
          <wp:effectExtent l="0" t="0" r="17780" b="3175"/>
          <wp:docPr id="40" name="图片 11" descr="SHOP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11" descr="SHOPE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ECAB"/>
    <w:multiLevelType w:val="multilevel"/>
    <w:tmpl w:val="587EEC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7E28292E"/>
    <w:multiLevelType w:val="multilevel"/>
    <w:tmpl w:val="7E28292E"/>
    <w:lvl w:ilvl="0">
      <w:start w:val="1"/>
      <w:numFmt w:val="chineseCountingThousand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5">
      <w:start w:val="1"/>
      <w:numFmt w:val="decimal"/>
      <w:pStyle w:val="6"/>
      <w:suff w:val="nothing"/>
      <w:lvlText w:val="%2.%3.%4.%5.%6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6">
      <w:start w:val="1"/>
      <w:numFmt w:val="decimal"/>
      <w:pStyle w:val="7"/>
      <w:suff w:val="nothing"/>
      <w:lvlText w:val="%2.%3.%4.%5.%6.%7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A8B"/>
    <w:rsid w:val="000864D1"/>
    <w:rsid w:val="00172A27"/>
    <w:rsid w:val="001A7917"/>
    <w:rsid w:val="001D16F2"/>
    <w:rsid w:val="00225CDC"/>
    <w:rsid w:val="0026556B"/>
    <w:rsid w:val="004C6F5F"/>
    <w:rsid w:val="00524CE9"/>
    <w:rsid w:val="0063158E"/>
    <w:rsid w:val="00680188"/>
    <w:rsid w:val="00753B96"/>
    <w:rsid w:val="0075799C"/>
    <w:rsid w:val="007A48FD"/>
    <w:rsid w:val="00876A5C"/>
    <w:rsid w:val="009122F8"/>
    <w:rsid w:val="00A5270F"/>
    <w:rsid w:val="00B2345E"/>
    <w:rsid w:val="00BA402B"/>
    <w:rsid w:val="00C031A7"/>
    <w:rsid w:val="00E06787"/>
    <w:rsid w:val="00E4021A"/>
    <w:rsid w:val="00FA4CE5"/>
    <w:rsid w:val="00FE2AC0"/>
    <w:rsid w:val="02824CAC"/>
    <w:rsid w:val="02A12496"/>
    <w:rsid w:val="02A6392F"/>
    <w:rsid w:val="032B199D"/>
    <w:rsid w:val="035C6E91"/>
    <w:rsid w:val="038E4569"/>
    <w:rsid w:val="03AF7D6A"/>
    <w:rsid w:val="03DD57E6"/>
    <w:rsid w:val="040B312B"/>
    <w:rsid w:val="05287C60"/>
    <w:rsid w:val="0545347E"/>
    <w:rsid w:val="05AF22B6"/>
    <w:rsid w:val="05EC5996"/>
    <w:rsid w:val="06296C98"/>
    <w:rsid w:val="06D80054"/>
    <w:rsid w:val="06F84C41"/>
    <w:rsid w:val="07102748"/>
    <w:rsid w:val="072539A2"/>
    <w:rsid w:val="076E6257"/>
    <w:rsid w:val="09367387"/>
    <w:rsid w:val="093719FB"/>
    <w:rsid w:val="096257B4"/>
    <w:rsid w:val="09804C18"/>
    <w:rsid w:val="09A51A26"/>
    <w:rsid w:val="09DB73EC"/>
    <w:rsid w:val="09F24BF2"/>
    <w:rsid w:val="0AEF3471"/>
    <w:rsid w:val="0BFB29C4"/>
    <w:rsid w:val="0C187321"/>
    <w:rsid w:val="0CDD56F4"/>
    <w:rsid w:val="0E3A2C7A"/>
    <w:rsid w:val="0E954249"/>
    <w:rsid w:val="0E9A2BC0"/>
    <w:rsid w:val="0EE419A7"/>
    <w:rsid w:val="0F32606F"/>
    <w:rsid w:val="0F8F3CCA"/>
    <w:rsid w:val="0FC512DC"/>
    <w:rsid w:val="105330B5"/>
    <w:rsid w:val="114F4CAA"/>
    <w:rsid w:val="11852184"/>
    <w:rsid w:val="11A12ADC"/>
    <w:rsid w:val="11D0459D"/>
    <w:rsid w:val="11EF0EC5"/>
    <w:rsid w:val="125E5918"/>
    <w:rsid w:val="12AB4535"/>
    <w:rsid w:val="130F760B"/>
    <w:rsid w:val="13603E4A"/>
    <w:rsid w:val="14794ADC"/>
    <w:rsid w:val="155B11BC"/>
    <w:rsid w:val="159B1674"/>
    <w:rsid w:val="163D2DE4"/>
    <w:rsid w:val="16510A11"/>
    <w:rsid w:val="168B744B"/>
    <w:rsid w:val="168C3D83"/>
    <w:rsid w:val="16D34FD1"/>
    <w:rsid w:val="172A3F2B"/>
    <w:rsid w:val="17332879"/>
    <w:rsid w:val="17332950"/>
    <w:rsid w:val="174F145C"/>
    <w:rsid w:val="177774E3"/>
    <w:rsid w:val="178123D9"/>
    <w:rsid w:val="17967CC1"/>
    <w:rsid w:val="17A8001C"/>
    <w:rsid w:val="18802AE4"/>
    <w:rsid w:val="1910441E"/>
    <w:rsid w:val="19583FC1"/>
    <w:rsid w:val="19615808"/>
    <w:rsid w:val="1A33687E"/>
    <w:rsid w:val="1A425920"/>
    <w:rsid w:val="1A843AD0"/>
    <w:rsid w:val="1B3358EF"/>
    <w:rsid w:val="1B554E26"/>
    <w:rsid w:val="1B711649"/>
    <w:rsid w:val="1D024BD2"/>
    <w:rsid w:val="1D132ABE"/>
    <w:rsid w:val="1D2234D2"/>
    <w:rsid w:val="1D71231E"/>
    <w:rsid w:val="1E155249"/>
    <w:rsid w:val="1E372878"/>
    <w:rsid w:val="1E94386D"/>
    <w:rsid w:val="1EB316C7"/>
    <w:rsid w:val="1F4F5794"/>
    <w:rsid w:val="1F67597E"/>
    <w:rsid w:val="1F9D5333"/>
    <w:rsid w:val="1FAF20B8"/>
    <w:rsid w:val="1FBC0382"/>
    <w:rsid w:val="202E16EC"/>
    <w:rsid w:val="210240B3"/>
    <w:rsid w:val="211E0A7D"/>
    <w:rsid w:val="21635344"/>
    <w:rsid w:val="218175FC"/>
    <w:rsid w:val="21DA6B0A"/>
    <w:rsid w:val="222C0C95"/>
    <w:rsid w:val="22C06DD7"/>
    <w:rsid w:val="22CE577D"/>
    <w:rsid w:val="22DD1CB7"/>
    <w:rsid w:val="23542A85"/>
    <w:rsid w:val="24E00E26"/>
    <w:rsid w:val="250F6F90"/>
    <w:rsid w:val="25311964"/>
    <w:rsid w:val="254B0F64"/>
    <w:rsid w:val="25822D0B"/>
    <w:rsid w:val="258F64E8"/>
    <w:rsid w:val="25F5563F"/>
    <w:rsid w:val="278F2426"/>
    <w:rsid w:val="27BA5126"/>
    <w:rsid w:val="27EE73CF"/>
    <w:rsid w:val="27FE4A39"/>
    <w:rsid w:val="28685407"/>
    <w:rsid w:val="28A23805"/>
    <w:rsid w:val="28D1505C"/>
    <w:rsid w:val="29D30165"/>
    <w:rsid w:val="2A4B6241"/>
    <w:rsid w:val="2B015D84"/>
    <w:rsid w:val="2B2476E3"/>
    <w:rsid w:val="2B357EFE"/>
    <w:rsid w:val="2C634AEE"/>
    <w:rsid w:val="2CBE3C61"/>
    <w:rsid w:val="2CC90771"/>
    <w:rsid w:val="2DCA7AF9"/>
    <w:rsid w:val="2EA30DE1"/>
    <w:rsid w:val="2EB54886"/>
    <w:rsid w:val="2EC26F65"/>
    <w:rsid w:val="2F1C773B"/>
    <w:rsid w:val="2F242391"/>
    <w:rsid w:val="2F377A4E"/>
    <w:rsid w:val="2FB06A30"/>
    <w:rsid w:val="30764A02"/>
    <w:rsid w:val="30907823"/>
    <w:rsid w:val="30A47DC4"/>
    <w:rsid w:val="312B2945"/>
    <w:rsid w:val="31A10565"/>
    <w:rsid w:val="31CA1D3B"/>
    <w:rsid w:val="32FF4C62"/>
    <w:rsid w:val="33702059"/>
    <w:rsid w:val="34702366"/>
    <w:rsid w:val="34A82305"/>
    <w:rsid w:val="35454353"/>
    <w:rsid w:val="356D09B0"/>
    <w:rsid w:val="35797B1B"/>
    <w:rsid w:val="35F25418"/>
    <w:rsid w:val="363C3667"/>
    <w:rsid w:val="36F66272"/>
    <w:rsid w:val="377166A8"/>
    <w:rsid w:val="37B77BC1"/>
    <w:rsid w:val="380E4C5E"/>
    <w:rsid w:val="385B13B6"/>
    <w:rsid w:val="38693854"/>
    <w:rsid w:val="38857889"/>
    <w:rsid w:val="388E4140"/>
    <w:rsid w:val="38AD4E94"/>
    <w:rsid w:val="38CF367E"/>
    <w:rsid w:val="38ED5C3B"/>
    <w:rsid w:val="395558C2"/>
    <w:rsid w:val="397F0914"/>
    <w:rsid w:val="39BA1DAB"/>
    <w:rsid w:val="3A0A5322"/>
    <w:rsid w:val="3A5D4B4D"/>
    <w:rsid w:val="3B472B3B"/>
    <w:rsid w:val="3B751CDF"/>
    <w:rsid w:val="3CC10EF0"/>
    <w:rsid w:val="3CFC7D01"/>
    <w:rsid w:val="3D074326"/>
    <w:rsid w:val="3D2162FD"/>
    <w:rsid w:val="3DFA28F5"/>
    <w:rsid w:val="3E5224E3"/>
    <w:rsid w:val="3E9F1ABF"/>
    <w:rsid w:val="3ED37A41"/>
    <w:rsid w:val="3F382EA1"/>
    <w:rsid w:val="3FC20C88"/>
    <w:rsid w:val="3FEC2806"/>
    <w:rsid w:val="40085C88"/>
    <w:rsid w:val="403736B4"/>
    <w:rsid w:val="40524B97"/>
    <w:rsid w:val="40AC59D8"/>
    <w:rsid w:val="40E9373F"/>
    <w:rsid w:val="4123191F"/>
    <w:rsid w:val="41801B74"/>
    <w:rsid w:val="426F4728"/>
    <w:rsid w:val="42972B8F"/>
    <w:rsid w:val="42FD5CE0"/>
    <w:rsid w:val="42FE3CDB"/>
    <w:rsid w:val="43152ED4"/>
    <w:rsid w:val="43605E01"/>
    <w:rsid w:val="43C43F0F"/>
    <w:rsid w:val="44370A1D"/>
    <w:rsid w:val="44505137"/>
    <w:rsid w:val="446E1472"/>
    <w:rsid w:val="44835057"/>
    <w:rsid w:val="44E227EC"/>
    <w:rsid w:val="45382E83"/>
    <w:rsid w:val="45D00AB2"/>
    <w:rsid w:val="45DB3A73"/>
    <w:rsid w:val="462C4406"/>
    <w:rsid w:val="466402B7"/>
    <w:rsid w:val="46791D31"/>
    <w:rsid w:val="46821D4A"/>
    <w:rsid w:val="46F77FD0"/>
    <w:rsid w:val="47007D48"/>
    <w:rsid w:val="47760532"/>
    <w:rsid w:val="47A01AB5"/>
    <w:rsid w:val="47D10987"/>
    <w:rsid w:val="48682371"/>
    <w:rsid w:val="493D2944"/>
    <w:rsid w:val="497D2B98"/>
    <w:rsid w:val="49E97144"/>
    <w:rsid w:val="4AA25501"/>
    <w:rsid w:val="4ABE4561"/>
    <w:rsid w:val="4AC73BDC"/>
    <w:rsid w:val="4AEE1081"/>
    <w:rsid w:val="4B460FD7"/>
    <w:rsid w:val="4BC942F4"/>
    <w:rsid w:val="4C82798B"/>
    <w:rsid w:val="4CBA62D6"/>
    <w:rsid w:val="4D3B4594"/>
    <w:rsid w:val="4E210B4E"/>
    <w:rsid w:val="4E413E49"/>
    <w:rsid w:val="4E694BE1"/>
    <w:rsid w:val="4E9A1E6A"/>
    <w:rsid w:val="4EB8230E"/>
    <w:rsid w:val="4ED17FA1"/>
    <w:rsid w:val="4F4221BE"/>
    <w:rsid w:val="4F5457BA"/>
    <w:rsid w:val="4FCB3149"/>
    <w:rsid w:val="504E694C"/>
    <w:rsid w:val="51225C89"/>
    <w:rsid w:val="51251A7C"/>
    <w:rsid w:val="521D7B3C"/>
    <w:rsid w:val="52653D95"/>
    <w:rsid w:val="52D47C80"/>
    <w:rsid w:val="53204548"/>
    <w:rsid w:val="54252726"/>
    <w:rsid w:val="546A2015"/>
    <w:rsid w:val="54D36C26"/>
    <w:rsid w:val="54E26639"/>
    <w:rsid w:val="54F4601D"/>
    <w:rsid w:val="5673730D"/>
    <w:rsid w:val="568F60FC"/>
    <w:rsid w:val="575838FD"/>
    <w:rsid w:val="57805EF7"/>
    <w:rsid w:val="57F50473"/>
    <w:rsid w:val="58043931"/>
    <w:rsid w:val="58241162"/>
    <w:rsid w:val="586C7C50"/>
    <w:rsid w:val="590372A7"/>
    <w:rsid w:val="594E5ECD"/>
    <w:rsid w:val="59A6472B"/>
    <w:rsid w:val="59CA07AB"/>
    <w:rsid w:val="59D10D61"/>
    <w:rsid w:val="5A55017F"/>
    <w:rsid w:val="5A9F57A5"/>
    <w:rsid w:val="5AC7765B"/>
    <w:rsid w:val="5AF146A4"/>
    <w:rsid w:val="5B1A6502"/>
    <w:rsid w:val="5B484A98"/>
    <w:rsid w:val="5B81288E"/>
    <w:rsid w:val="5BB044B8"/>
    <w:rsid w:val="5C336E49"/>
    <w:rsid w:val="5C496763"/>
    <w:rsid w:val="5C683143"/>
    <w:rsid w:val="5C923D58"/>
    <w:rsid w:val="5DE529C6"/>
    <w:rsid w:val="5DE76808"/>
    <w:rsid w:val="5EA854C8"/>
    <w:rsid w:val="5EA91F81"/>
    <w:rsid w:val="5EAF3394"/>
    <w:rsid w:val="5EE11150"/>
    <w:rsid w:val="5F4D7B8C"/>
    <w:rsid w:val="5F6B45B3"/>
    <w:rsid w:val="5FD56CF5"/>
    <w:rsid w:val="5FE45168"/>
    <w:rsid w:val="5FEB7AE7"/>
    <w:rsid w:val="605B74E4"/>
    <w:rsid w:val="60DA38B0"/>
    <w:rsid w:val="60F2549A"/>
    <w:rsid w:val="62135DB2"/>
    <w:rsid w:val="622C435E"/>
    <w:rsid w:val="62535507"/>
    <w:rsid w:val="62882420"/>
    <w:rsid w:val="62DA1B90"/>
    <w:rsid w:val="62E97018"/>
    <w:rsid w:val="63090A4B"/>
    <w:rsid w:val="63233992"/>
    <w:rsid w:val="635017A7"/>
    <w:rsid w:val="63C67747"/>
    <w:rsid w:val="64277E82"/>
    <w:rsid w:val="65161066"/>
    <w:rsid w:val="65E41CC5"/>
    <w:rsid w:val="66822FEE"/>
    <w:rsid w:val="66954BE2"/>
    <w:rsid w:val="66A320D9"/>
    <w:rsid w:val="66AB0322"/>
    <w:rsid w:val="66B45D42"/>
    <w:rsid w:val="673E423D"/>
    <w:rsid w:val="674B4CC5"/>
    <w:rsid w:val="67775836"/>
    <w:rsid w:val="679F5BB6"/>
    <w:rsid w:val="67AA0A92"/>
    <w:rsid w:val="67F21EC7"/>
    <w:rsid w:val="67F746F6"/>
    <w:rsid w:val="686939BB"/>
    <w:rsid w:val="68706E6B"/>
    <w:rsid w:val="68A21C05"/>
    <w:rsid w:val="68D57A4B"/>
    <w:rsid w:val="691F4B5B"/>
    <w:rsid w:val="692207DA"/>
    <w:rsid w:val="696D343F"/>
    <w:rsid w:val="697C6411"/>
    <w:rsid w:val="6A9F76EA"/>
    <w:rsid w:val="6AF30216"/>
    <w:rsid w:val="6B004340"/>
    <w:rsid w:val="6C5F3B38"/>
    <w:rsid w:val="6D154AAD"/>
    <w:rsid w:val="6D2F1DA6"/>
    <w:rsid w:val="6DAC62AC"/>
    <w:rsid w:val="6F952E7C"/>
    <w:rsid w:val="6F9E044C"/>
    <w:rsid w:val="6FA05700"/>
    <w:rsid w:val="70501B23"/>
    <w:rsid w:val="70863690"/>
    <w:rsid w:val="71217C47"/>
    <w:rsid w:val="713460FF"/>
    <w:rsid w:val="714A13FB"/>
    <w:rsid w:val="715124BD"/>
    <w:rsid w:val="71AB0C47"/>
    <w:rsid w:val="726E5E14"/>
    <w:rsid w:val="72A74460"/>
    <w:rsid w:val="72B800D3"/>
    <w:rsid w:val="72FE4028"/>
    <w:rsid w:val="733847E9"/>
    <w:rsid w:val="733D3014"/>
    <w:rsid w:val="73821CC4"/>
    <w:rsid w:val="739A5340"/>
    <w:rsid w:val="73A40B2B"/>
    <w:rsid w:val="73DA7AE9"/>
    <w:rsid w:val="742C4776"/>
    <w:rsid w:val="74F9683B"/>
    <w:rsid w:val="750048AF"/>
    <w:rsid w:val="754C257C"/>
    <w:rsid w:val="762371FE"/>
    <w:rsid w:val="76944601"/>
    <w:rsid w:val="770C7B3F"/>
    <w:rsid w:val="771520E9"/>
    <w:rsid w:val="773C6AB9"/>
    <w:rsid w:val="77A27D03"/>
    <w:rsid w:val="796D4491"/>
    <w:rsid w:val="79E24F5D"/>
    <w:rsid w:val="7A0E01EB"/>
    <w:rsid w:val="7A251C5E"/>
    <w:rsid w:val="7A2A4169"/>
    <w:rsid w:val="7A844D29"/>
    <w:rsid w:val="7ABE304C"/>
    <w:rsid w:val="7AD00677"/>
    <w:rsid w:val="7AEF0963"/>
    <w:rsid w:val="7B46062B"/>
    <w:rsid w:val="7B63540A"/>
    <w:rsid w:val="7BDB3397"/>
    <w:rsid w:val="7BE27017"/>
    <w:rsid w:val="7C023608"/>
    <w:rsid w:val="7CC0158B"/>
    <w:rsid w:val="7CD44774"/>
    <w:rsid w:val="7D0A25B7"/>
    <w:rsid w:val="7D115E5D"/>
    <w:rsid w:val="7E2945B3"/>
    <w:rsid w:val="7E5707BE"/>
    <w:rsid w:val="7E6C1EFA"/>
    <w:rsid w:val="7E6E74DE"/>
    <w:rsid w:val="7E83379E"/>
    <w:rsid w:val="7EDC08A4"/>
    <w:rsid w:val="7F2F0BC3"/>
    <w:rsid w:val="7F6243B7"/>
    <w:rsid w:val="7F70201F"/>
    <w:rsid w:val="7F7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6BF218"/>
  <w15:docId w15:val="{57157C0D-30F4-41C4-B0F6-95E549E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toc 1" w:semiHidden="1"/>
    <w:lsdException w:name="toc 2" w:semiHidden="1"/>
    <w:lsdException w:name="toc 3" w:semiHidden="1" w:qFormat="1"/>
    <w:lsdException w:name="Normal Indent" w:qFormat="1"/>
    <w:lsdException w:name="Default Paragraph Font" w:semiHidden="1"/>
    <w:lsdException w:name="Body Text First Indent 2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pPr>
      <w:keepNext/>
      <w:keepLines/>
      <w:numPr>
        <w:numId w:val="2"/>
      </w:numPr>
      <w:tabs>
        <w:tab w:val="left" w:pos="142"/>
      </w:tabs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0"/>
    <w:link w:val="30"/>
    <w:pPr>
      <w:keepNext/>
      <w:keepLines/>
      <w:numPr>
        <w:ilvl w:val="1"/>
        <w:numId w:val="2"/>
      </w:numPr>
      <w:tabs>
        <w:tab w:val="left" w:pos="993"/>
      </w:tabs>
      <w:spacing w:before="260" w:after="260" w:line="416" w:lineRule="auto"/>
      <w:outlineLvl w:val="2"/>
    </w:pPr>
    <w:rPr>
      <w:rFonts w:hAnsi="宋体"/>
      <w:b/>
      <w:bCs/>
      <w:sz w:val="28"/>
      <w:szCs w:val="32"/>
    </w:rPr>
  </w:style>
  <w:style w:type="paragraph" w:styleId="4">
    <w:name w:val="heading 4"/>
    <w:basedOn w:val="a"/>
    <w:next w:val="a0"/>
    <w:link w:val="40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21"/>
    <w:link w:val="a4"/>
    <w:pPr>
      <w:spacing w:line="360" w:lineRule="auto"/>
      <w:ind w:leftChars="0" w:left="0" w:firstLine="200"/>
    </w:pPr>
    <w:rPr>
      <w:rFonts w:ascii="Times New Roman"/>
      <w:szCs w:val="20"/>
    </w:rPr>
  </w:style>
  <w:style w:type="paragraph" w:styleId="21">
    <w:name w:val="Body Text First Indent 2"/>
    <w:basedOn w:val="a5"/>
    <w:link w:val="22"/>
    <w:qFormat/>
    <w:pPr>
      <w:ind w:firstLineChars="200" w:firstLine="420"/>
    </w:pPr>
  </w:style>
  <w:style w:type="paragraph" w:styleId="a5">
    <w:name w:val="Body Text Indent"/>
    <w:basedOn w:val="a"/>
    <w:link w:val="a6"/>
    <w:pPr>
      <w:spacing w:after="120"/>
      <w:ind w:leftChars="200" w:left="420"/>
    </w:pPr>
  </w:style>
  <w:style w:type="paragraph" w:styleId="a7">
    <w:name w:val="Normal Indent"/>
    <w:basedOn w:val="a"/>
    <w:qFormat/>
    <w:pPr>
      <w:ind w:firstLine="420"/>
    </w:pPr>
    <w:rPr>
      <w:rFonts w:ascii="Times New Roman"/>
      <w:sz w:val="21"/>
      <w:szCs w:val="20"/>
    </w:rPr>
  </w:style>
  <w:style w:type="paragraph" w:styleId="a8">
    <w:name w:val="Body Text"/>
    <w:basedOn w:val="a"/>
    <w:pPr>
      <w:spacing w:after="12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</w:style>
  <w:style w:type="paragraph" w:styleId="ab">
    <w:name w:val="Subtitle"/>
    <w:basedOn w:val="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hint="eastAsia"/>
      <w:kern w:val="0"/>
    </w:rPr>
  </w:style>
  <w:style w:type="paragraph" w:styleId="ac">
    <w:name w:val="Normal (Web)"/>
    <w:basedOn w:val="a"/>
    <w:rPr>
      <w:rFonts w:ascii="Times New Roman"/>
    </w:rPr>
  </w:style>
  <w:style w:type="character" w:styleId="ad">
    <w:name w:val="Strong"/>
    <w:basedOn w:val="a1"/>
    <w:qFormat/>
    <w:rPr>
      <w:b/>
      <w:bCs/>
    </w:rPr>
  </w:style>
  <w:style w:type="character" w:styleId="ae">
    <w:name w:val="page number"/>
    <w:basedOn w:val="a1"/>
  </w:style>
  <w:style w:type="character" w:styleId="af">
    <w:name w:val="FollowedHyperlink"/>
    <w:basedOn w:val="a1"/>
    <w:rPr>
      <w:color w:val="333333"/>
      <w:u w:val="none"/>
    </w:rPr>
  </w:style>
  <w:style w:type="character" w:styleId="af0">
    <w:name w:val="Emphasis"/>
    <w:basedOn w:val="a1"/>
  </w:style>
  <w:style w:type="character" w:styleId="af1">
    <w:name w:val="Hyperlink"/>
    <w:basedOn w:val="a1"/>
    <w:qFormat/>
    <w:rPr>
      <w:color w:val="333333"/>
      <w:u w:val="none"/>
    </w:rPr>
  </w:style>
  <w:style w:type="table" w:styleId="af2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_Style 13"/>
    <w:basedOn w:val="a"/>
    <w:next w:val="ac"/>
    <w:qFormat/>
    <w:pPr>
      <w:widowControl/>
      <w:spacing w:before="100" w:beforeAutospacing="1" w:after="100" w:afterAutospacing="1"/>
      <w:jc w:val="left"/>
    </w:pPr>
    <w:rPr>
      <w:rFonts w:hAnsi="宋体"/>
      <w:kern w:val="0"/>
    </w:rPr>
  </w:style>
  <w:style w:type="character" w:customStyle="1" w:styleId="icon-sohu-click-b1">
    <w:name w:val="icon-sohu-click-b1"/>
    <w:basedOn w:val="a1"/>
    <w:qFormat/>
  </w:style>
  <w:style w:type="character" w:customStyle="1" w:styleId="icon-qq-click-b">
    <w:name w:val="icon-qq-click-b"/>
    <w:basedOn w:val="a1"/>
    <w:qFormat/>
  </w:style>
  <w:style w:type="character" w:customStyle="1" w:styleId="icon-sina-click-b">
    <w:name w:val="icon-sina-click-b"/>
    <w:basedOn w:val="a1"/>
    <w:qFormat/>
  </w:style>
  <w:style w:type="character" w:customStyle="1" w:styleId="icon-sina-b1">
    <w:name w:val="icon-sina-b1"/>
    <w:basedOn w:val="a1"/>
    <w:qFormat/>
  </w:style>
  <w:style w:type="character" w:customStyle="1" w:styleId="icon-sohu-b2">
    <w:name w:val="icon-sohu-b2"/>
    <w:basedOn w:val="a1"/>
    <w:qFormat/>
  </w:style>
  <w:style w:type="character" w:customStyle="1" w:styleId="a4">
    <w:name w:val="正文文本首行缩进 字符"/>
    <w:basedOn w:val="22"/>
    <w:link w:val="a0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22">
    <w:name w:val="正文文本首行缩进 2 字符"/>
    <w:basedOn w:val="a6"/>
    <w:link w:val="21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a6">
    <w:name w:val="正文文本缩进 字符"/>
    <w:basedOn w:val="a1"/>
    <w:link w:val="a5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icon-renren-b">
    <w:name w:val="icon-renren-b"/>
    <w:basedOn w:val="a1"/>
    <w:qFormat/>
  </w:style>
  <w:style w:type="character" w:customStyle="1" w:styleId="btn-load-bf1">
    <w:name w:val="btn-load-bf1"/>
    <w:basedOn w:val="a1"/>
    <w:qFormat/>
  </w:style>
  <w:style w:type="character" w:customStyle="1" w:styleId="icon-qq-cancel-b2">
    <w:name w:val="icon-qq-cancel-b2"/>
    <w:basedOn w:val="a1"/>
    <w:qFormat/>
  </w:style>
  <w:style w:type="character" w:customStyle="1" w:styleId="icon-sina-click-b2">
    <w:name w:val="icon-sina-click-b2"/>
    <w:basedOn w:val="a1"/>
    <w:qFormat/>
  </w:style>
  <w:style w:type="character" w:customStyle="1" w:styleId="icon-sohu-cancel-b">
    <w:name w:val="icon-sohu-cancel-b"/>
    <w:basedOn w:val="a1"/>
  </w:style>
  <w:style w:type="character" w:customStyle="1" w:styleId="icon-sina-cancel-b">
    <w:name w:val="icon-sina-cancel-b"/>
    <w:basedOn w:val="a1"/>
    <w:qFormat/>
  </w:style>
  <w:style w:type="character" w:customStyle="1" w:styleId="icon-w4">
    <w:name w:val="icon-w4"/>
    <w:basedOn w:val="a1"/>
    <w:qFormat/>
  </w:style>
  <w:style w:type="character" w:customStyle="1" w:styleId="user-top-gw2">
    <w:name w:val="user-top-gw2"/>
    <w:basedOn w:val="a1"/>
    <w:rPr>
      <w:vanish/>
    </w:rPr>
  </w:style>
  <w:style w:type="character" w:customStyle="1" w:styleId="icon-qq-cancel-b1">
    <w:name w:val="icon-qq-cancel-b1"/>
    <w:basedOn w:val="a1"/>
    <w:qFormat/>
  </w:style>
  <w:style w:type="character" w:customStyle="1" w:styleId="btn-load-bf7">
    <w:name w:val="btn-load-bf7"/>
    <w:basedOn w:val="a1"/>
    <w:qFormat/>
    <w:rPr>
      <w:bdr w:val="single" w:sz="12" w:space="0" w:color="CCD4D9"/>
    </w:rPr>
  </w:style>
  <w:style w:type="character" w:customStyle="1" w:styleId="title-name-bg">
    <w:name w:val="title-name-bg"/>
    <w:basedOn w:val="a1"/>
    <w:qFormat/>
  </w:style>
  <w:style w:type="character" w:customStyle="1" w:styleId="icon-renren-click-b">
    <w:name w:val="icon-renren-click-b"/>
    <w:basedOn w:val="a1"/>
    <w:qFormat/>
  </w:style>
  <w:style w:type="character" w:customStyle="1" w:styleId="icon-renren-b1">
    <w:name w:val="icon-renren-b1"/>
    <w:basedOn w:val="a1"/>
    <w:qFormat/>
  </w:style>
  <w:style w:type="character" w:customStyle="1" w:styleId="icon-qq-b2">
    <w:name w:val="icon-qq-b2"/>
    <w:basedOn w:val="a1"/>
    <w:qFormat/>
  </w:style>
  <w:style w:type="character" w:customStyle="1" w:styleId="30">
    <w:name w:val="标题 3 字符"/>
    <w:link w:val="3"/>
    <w:rPr>
      <w:rFonts w:eastAsia="宋体" w:hAnsi="宋体"/>
      <w:b/>
      <w:bCs/>
      <w:sz w:val="28"/>
      <w:szCs w:val="32"/>
    </w:rPr>
  </w:style>
  <w:style w:type="character" w:customStyle="1" w:styleId="icon-qq-cancel-b">
    <w:name w:val="icon-qq-cancel-b"/>
    <w:basedOn w:val="a1"/>
  </w:style>
  <w:style w:type="character" w:customStyle="1" w:styleId="icon-sohu-b">
    <w:name w:val="icon-sohu-b"/>
    <w:basedOn w:val="a1"/>
  </w:style>
  <w:style w:type="character" w:customStyle="1" w:styleId="40">
    <w:name w:val="标题 4 字符"/>
    <w:link w:val="4"/>
    <w:qFormat/>
    <w:rPr>
      <w:rFonts w:ascii="Arial" w:eastAsia="黑体" w:hAnsi="Arial"/>
      <w:bCs/>
      <w:sz w:val="24"/>
      <w:szCs w:val="28"/>
    </w:rPr>
  </w:style>
  <w:style w:type="character" w:customStyle="1" w:styleId="icon-sina-b">
    <w:name w:val="icon-sina-b"/>
    <w:basedOn w:val="a1"/>
    <w:qFormat/>
  </w:style>
  <w:style w:type="character" w:customStyle="1" w:styleId="icon-sohu-click-b">
    <w:name w:val="icon-sohu-click-b"/>
    <w:basedOn w:val="a1"/>
    <w:qFormat/>
  </w:style>
  <w:style w:type="character" w:customStyle="1" w:styleId="icon-sina-b2">
    <w:name w:val="icon-sina-b2"/>
    <w:basedOn w:val="a1"/>
    <w:qFormat/>
  </w:style>
  <w:style w:type="character" w:customStyle="1" w:styleId="icon-qzone-b2">
    <w:name w:val="icon-qzone-b2"/>
    <w:basedOn w:val="a1"/>
    <w:qFormat/>
  </w:style>
  <w:style w:type="character" w:customStyle="1" w:styleId="icon-renren-b2">
    <w:name w:val="icon-renren-b2"/>
    <w:basedOn w:val="a1"/>
    <w:qFormat/>
  </w:style>
  <w:style w:type="character" w:customStyle="1" w:styleId="btn-fw1">
    <w:name w:val="btn-fw1"/>
    <w:basedOn w:val="a1"/>
    <w:qFormat/>
  </w:style>
  <w:style w:type="character" w:customStyle="1" w:styleId="icon-renren-cancel-b">
    <w:name w:val="icon-renren-cancel-b"/>
    <w:basedOn w:val="a1"/>
    <w:qFormat/>
  </w:style>
  <w:style w:type="character" w:customStyle="1" w:styleId="icon-qzone-b">
    <w:name w:val="icon-qzone-b"/>
    <w:basedOn w:val="a1"/>
    <w:qFormat/>
  </w:style>
  <w:style w:type="character" w:customStyle="1" w:styleId="20">
    <w:name w:val="标题 2 字符"/>
    <w:link w:val="2"/>
    <w:rPr>
      <w:rFonts w:ascii="Arial" w:eastAsia="宋体" w:hAnsi="Arial"/>
      <w:b/>
      <w:bCs/>
      <w:sz w:val="32"/>
      <w:szCs w:val="32"/>
    </w:rPr>
  </w:style>
  <w:style w:type="character" w:customStyle="1" w:styleId="10">
    <w:name w:val="引用1"/>
    <w:basedOn w:val="a1"/>
    <w:qFormat/>
    <w:rPr>
      <w:color w:val="000000"/>
      <w:bdr w:val="dashed" w:sz="6" w:space="0" w:color="BFDFFF"/>
      <w:shd w:val="clear" w:color="auto" w:fill="F5FBFF"/>
    </w:rPr>
  </w:style>
  <w:style w:type="character" w:customStyle="1" w:styleId="icon-sina-cancel-b2">
    <w:name w:val="icon-sina-cancel-b2"/>
    <w:basedOn w:val="a1"/>
    <w:qFormat/>
  </w:style>
  <w:style w:type="character" w:customStyle="1" w:styleId="icon-sohu-b1">
    <w:name w:val="icon-sohu-b1"/>
    <w:basedOn w:val="a1"/>
    <w:qFormat/>
  </w:style>
  <w:style w:type="character" w:customStyle="1" w:styleId="icon-qq-b">
    <w:name w:val="icon-qq-b"/>
    <w:basedOn w:val="a1"/>
  </w:style>
  <w:style w:type="character" w:customStyle="1" w:styleId="icon-qzone-b1">
    <w:name w:val="icon-qzone-b1"/>
    <w:basedOn w:val="a1"/>
    <w:qFormat/>
  </w:style>
  <w:style w:type="character" w:customStyle="1" w:styleId="icon-renren-click-b1">
    <w:name w:val="icon-renren-click-b1"/>
    <w:basedOn w:val="a1"/>
    <w:qFormat/>
  </w:style>
  <w:style w:type="character" w:customStyle="1" w:styleId="icon-sohu-click-b2">
    <w:name w:val="icon-sohu-click-b2"/>
    <w:basedOn w:val="a1"/>
    <w:qFormat/>
  </w:style>
  <w:style w:type="character" w:customStyle="1" w:styleId="icon-sina-click-b1">
    <w:name w:val="icon-sina-click-b1"/>
    <w:basedOn w:val="a1"/>
    <w:qFormat/>
  </w:style>
  <w:style w:type="character" w:customStyle="1" w:styleId="title-word-gw">
    <w:name w:val="title-word-gw"/>
    <w:basedOn w:val="a1"/>
    <w:qFormat/>
    <w:rPr>
      <w:sz w:val="18"/>
      <w:szCs w:val="18"/>
    </w:rPr>
  </w:style>
  <w:style w:type="character" w:customStyle="1" w:styleId="btn-fw">
    <w:name w:val="btn-fw"/>
    <w:basedOn w:val="a1"/>
    <w:qFormat/>
  </w:style>
  <w:style w:type="character" w:customStyle="1" w:styleId="icon-qq-b1">
    <w:name w:val="icon-qq-b1"/>
    <w:basedOn w:val="a1"/>
    <w:qFormat/>
  </w:style>
  <w:style w:type="character" w:customStyle="1" w:styleId="btn-load-bf">
    <w:name w:val="btn-load-bf"/>
    <w:basedOn w:val="a1"/>
    <w:qFormat/>
  </w:style>
  <w:style w:type="character" w:customStyle="1" w:styleId="icon-renren-click-b2">
    <w:name w:val="icon-renren-click-b2"/>
    <w:basedOn w:val="a1"/>
    <w:qFormat/>
  </w:style>
  <w:style w:type="character" w:customStyle="1" w:styleId="btn-load-bf2">
    <w:name w:val="btn-load-bf2"/>
    <w:basedOn w:val="a1"/>
    <w:qFormat/>
  </w:style>
  <w:style w:type="character" w:customStyle="1" w:styleId="btn-load-bf3">
    <w:name w:val="btn-load-bf3"/>
    <w:basedOn w:val="a1"/>
    <w:qFormat/>
  </w:style>
  <w:style w:type="character" w:customStyle="1" w:styleId="btn-load-bf4">
    <w:name w:val="btn-load-bf4"/>
    <w:basedOn w:val="a1"/>
    <w:qFormat/>
    <w:rPr>
      <w:bdr w:val="single" w:sz="12" w:space="0" w:color="CCD4D9"/>
    </w:rPr>
  </w:style>
  <w:style w:type="character" w:customStyle="1" w:styleId="prompt-succeed-w">
    <w:name w:val="prompt-succeed-w"/>
    <w:basedOn w:val="a1"/>
    <w:qFormat/>
  </w:style>
  <w:style w:type="character" w:customStyle="1" w:styleId="btn-load-bf5">
    <w:name w:val="btn-load-bf5"/>
    <w:basedOn w:val="a1"/>
    <w:qFormat/>
    <w:rPr>
      <w:bdr w:val="single" w:sz="12" w:space="0" w:color="CCD4D9"/>
    </w:rPr>
  </w:style>
  <w:style w:type="character" w:customStyle="1" w:styleId="title-word-bg2">
    <w:name w:val="title-word-bg2"/>
    <w:basedOn w:val="a1"/>
    <w:qFormat/>
    <w:rPr>
      <w:color w:val="FFDCD3"/>
    </w:rPr>
  </w:style>
  <w:style w:type="character" w:customStyle="1" w:styleId="btn-load-bf6">
    <w:name w:val="btn-load-bf6"/>
    <w:basedOn w:val="a1"/>
    <w:qFormat/>
    <w:rPr>
      <w:bdr w:val="single" w:sz="12" w:space="0" w:color="CCD4D9"/>
    </w:rPr>
  </w:style>
  <w:style w:type="character" w:customStyle="1" w:styleId="title-name-gw">
    <w:name w:val="title-name-gw"/>
    <w:basedOn w:val="a1"/>
    <w:qFormat/>
  </w:style>
  <w:style w:type="character" w:customStyle="1" w:styleId="icon-sina-cancel-b1">
    <w:name w:val="icon-sina-cancel-b1"/>
    <w:basedOn w:val="a1"/>
    <w:qFormat/>
  </w:style>
  <w:style w:type="character" w:customStyle="1" w:styleId="user-time-gw4">
    <w:name w:val="user-time-gw4"/>
    <w:basedOn w:val="a1"/>
    <w:qFormat/>
    <w:rPr>
      <w:vanish/>
    </w:rPr>
  </w:style>
  <w:style w:type="character" w:customStyle="1" w:styleId="user-floor-gw2">
    <w:name w:val="user-floor-gw2"/>
    <w:basedOn w:val="a1"/>
    <w:qFormat/>
    <w:rPr>
      <w:sz w:val="22"/>
      <w:szCs w:val="22"/>
    </w:rPr>
  </w:style>
  <w:style w:type="character" w:customStyle="1" w:styleId="hover63">
    <w:name w:val="hover63"/>
    <w:basedOn w:val="a1"/>
  </w:style>
  <w:style w:type="character" w:customStyle="1" w:styleId="prompt-empty-w">
    <w:name w:val="prompt-empty-w"/>
    <w:basedOn w:val="a1"/>
    <w:rPr>
      <w:color w:val="EE542A"/>
      <w:shd w:val="clear" w:color="auto" w:fill="FEF2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%20Junjun\Downloads\&#31179;&#26085;&#22805;&#38451;&#35199;&#19979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秋日夕阳西下.wpt</Template>
  <TotalTime>10</TotalTime>
  <Pages>20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开发技术文档</dc:title>
  <dc:subject>项目管理模版</dc:subject>
  <dc:creator>chenping1</dc:creator>
  <cp:lastModifiedBy> </cp:lastModifiedBy>
  <cp:revision>10</cp:revision>
  <dcterms:created xsi:type="dcterms:W3CDTF">2003-07-31T07:22:00Z</dcterms:created>
  <dcterms:modified xsi:type="dcterms:W3CDTF">2018-12-03T06:21:00Z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