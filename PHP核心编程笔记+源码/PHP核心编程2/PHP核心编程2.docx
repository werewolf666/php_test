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E4254A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8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9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903A32" w:rsidRDefault="0060165A" w:rsidP="0060165A">
      <w:pPr>
        <w:pStyle w:val="2"/>
      </w:pPr>
      <w:r>
        <w:lastRenderedPageBreak/>
        <w:t>面向对象编程</w:t>
      </w:r>
      <w:r>
        <w:rPr>
          <w:rFonts w:hint="eastAsia"/>
        </w:rPr>
        <w:t>（</w:t>
      </w:r>
      <w:r>
        <w:rPr>
          <w:rFonts w:hint="eastAsia"/>
        </w:rPr>
        <w:t>OOP</w:t>
      </w:r>
      <w:r>
        <w:rPr>
          <w:rFonts w:hint="eastAsia"/>
        </w:rPr>
        <w:t>）</w:t>
      </w:r>
    </w:p>
    <w:p w:rsidR="00A261DC" w:rsidRPr="00A261DC" w:rsidRDefault="00A261DC" w:rsidP="00A261DC">
      <w:pPr>
        <w:ind w:firstLineChars="0" w:firstLine="0"/>
      </w:pPr>
      <w:r>
        <w:t>OOP</w:t>
      </w:r>
      <w:r>
        <w:rPr>
          <w:rFonts w:hint="eastAsia"/>
        </w:rPr>
        <w:t>：</w:t>
      </w:r>
      <w:r w:rsidRPr="00A261DC">
        <w:t>Object Oriented Programming</w:t>
      </w:r>
      <w:r>
        <w:t xml:space="preserve">  </w:t>
      </w:r>
      <w:r>
        <w:t>面向对象编程</w:t>
      </w:r>
    </w:p>
    <w:p w:rsidR="00A261DC" w:rsidRDefault="00A261DC" w:rsidP="00B73F79">
      <w:pPr>
        <w:ind w:firstLineChars="0" w:firstLine="0"/>
      </w:pPr>
      <w:r>
        <w:t>面向过程</w:t>
      </w:r>
      <w:r>
        <w:rPr>
          <w:rFonts w:hint="eastAsia"/>
        </w:rPr>
        <w:t>：</w:t>
      </w:r>
      <w:r>
        <w:t>以程序执行顺序为主线来开发</w:t>
      </w:r>
    </w:p>
    <w:p w:rsidR="00A261DC" w:rsidRDefault="00A261DC" w:rsidP="00B73F79">
      <w:pPr>
        <w:ind w:firstLineChars="0" w:firstLine="0"/>
      </w:pPr>
      <w:r>
        <w:t>面向对象</w:t>
      </w:r>
      <w:r>
        <w:rPr>
          <w:rFonts w:hint="eastAsia"/>
        </w:rPr>
        <w:t>：</w:t>
      </w:r>
      <w:r>
        <w:t>将一个项目看成有多个对象组成</w:t>
      </w:r>
      <w:r>
        <w:rPr>
          <w:rFonts w:hint="eastAsia"/>
        </w:rPr>
        <w:t>。</w:t>
      </w:r>
      <w:r>
        <w:t>通过多个对象组成项目</w:t>
      </w:r>
    </w:p>
    <w:p w:rsidR="00903A32" w:rsidRDefault="002F37D5" w:rsidP="002F37D5">
      <w:pPr>
        <w:pStyle w:val="a9"/>
        <w:ind w:firstLine="562"/>
      </w:pPr>
      <w:r>
        <w:rPr>
          <w:rFonts w:hint="eastAsia"/>
        </w:rPr>
        <w:t>多学一招：OOAD</w:t>
      </w:r>
    </w:p>
    <w:p w:rsidR="00A90EBE" w:rsidRDefault="00A90EBE" w:rsidP="002F37D5">
      <w:pPr>
        <w:pStyle w:val="a9"/>
        <w:ind w:firstLine="562"/>
      </w:pPr>
      <w:r>
        <w:t>OOAD就是</w:t>
      </w:r>
      <w:r>
        <w:rPr>
          <w:rFonts w:hint="eastAsia"/>
        </w:rPr>
        <w:t>OOA和OOD</w:t>
      </w:r>
    </w:p>
    <w:p w:rsidR="002F37D5" w:rsidRDefault="002F37D5" w:rsidP="002F37D5">
      <w:pPr>
        <w:pStyle w:val="a9"/>
        <w:ind w:firstLine="562"/>
        <w:rPr>
          <w:rFonts w:ascii="Arial" w:hAnsi="Arial" w:cs="Arial"/>
          <w:color w:val="333333"/>
          <w:sz w:val="20"/>
          <w:szCs w:val="20"/>
        </w:rPr>
      </w:pPr>
      <w:r>
        <w:t>OOA</w:t>
      </w:r>
      <w:r>
        <w:rPr>
          <w:rFonts w:hint="eastAsia"/>
        </w:rPr>
        <w:t>：</w:t>
      </w:r>
      <w:r w:rsidRPr="002F37D5">
        <w:t>Object-Oriented Analysis  面向对象分析</w:t>
      </w:r>
    </w:p>
    <w:p w:rsidR="002F37D5" w:rsidRDefault="002F37D5" w:rsidP="002F37D5">
      <w:pPr>
        <w:pStyle w:val="a9"/>
        <w:ind w:firstLine="562"/>
      </w:pPr>
      <w:r w:rsidRPr="002F37D5">
        <w:t>OOD</w:t>
      </w:r>
      <w:r w:rsidRPr="002F37D5">
        <w:rPr>
          <w:rFonts w:hint="eastAsia"/>
        </w:rPr>
        <w:t>：</w:t>
      </w:r>
      <w:r w:rsidRPr="002F37D5">
        <w:t>Object-Oriented Design</w:t>
      </w:r>
      <w:r w:rsidRPr="002F37D5">
        <w:tab/>
        <w:t>面向对象设计</w:t>
      </w:r>
    </w:p>
    <w:p w:rsidR="00903A32" w:rsidRDefault="00475EAD" w:rsidP="00475EAD">
      <w:pPr>
        <w:pStyle w:val="3"/>
      </w:pPr>
      <w:r>
        <w:rPr>
          <w:rFonts w:hint="eastAsia"/>
        </w:rPr>
        <w:t>对象</w:t>
      </w:r>
    </w:p>
    <w:p w:rsidR="00903A32" w:rsidRDefault="00475EAD" w:rsidP="00B73F79">
      <w:pPr>
        <w:ind w:firstLineChars="0" w:firstLine="0"/>
      </w:pPr>
      <w:r>
        <w:t>对象是有属性和动作</w:t>
      </w:r>
      <w:r>
        <w:rPr>
          <w:rFonts w:hint="eastAsia"/>
        </w:rPr>
        <w:t>（方法）</w:t>
      </w:r>
      <w:r>
        <w:t>组成的</w:t>
      </w:r>
    </w:p>
    <w:p w:rsidR="00903A32" w:rsidRDefault="007446DD" w:rsidP="007446DD">
      <w:pPr>
        <w:pStyle w:val="3"/>
      </w:pPr>
      <w:r>
        <w:t>类</w:t>
      </w:r>
    </w:p>
    <w:p w:rsidR="00903A32" w:rsidRDefault="007446DD" w:rsidP="00B73F79">
      <w:pPr>
        <w:ind w:firstLineChars="0" w:firstLine="0"/>
      </w:pPr>
      <w:r>
        <w:t>类是相同属性和方法的集合</w:t>
      </w:r>
      <w:r>
        <w:rPr>
          <w:rFonts w:hint="eastAsia"/>
        </w:rPr>
        <w:t>（抽象）</w:t>
      </w:r>
    </w:p>
    <w:p w:rsidR="00903A32" w:rsidRDefault="00747881" w:rsidP="00747881">
      <w:pPr>
        <w:pStyle w:val="a9"/>
        <w:ind w:firstLine="562"/>
      </w:pPr>
      <w:r>
        <w:t>脚下留心</w:t>
      </w:r>
      <w:r>
        <w:rPr>
          <w:rFonts w:hint="eastAsia"/>
        </w:rPr>
        <w:t>：在程序中我们需要的是</w:t>
      </w:r>
      <w:r>
        <w:t>属性</w:t>
      </w:r>
      <w:r>
        <w:rPr>
          <w:rFonts w:hint="eastAsia"/>
        </w:rPr>
        <w:t>（变量）</w:t>
      </w:r>
      <w:r>
        <w:t>和方法</w:t>
      </w:r>
      <w:r>
        <w:rPr>
          <w:rFonts w:hint="eastAsia"/>
        </w:rPr>
        <w:t>（函数）来保存数据和执行逻辑，要调用属性和方法必须要有对象，要有对象必须先有类。</w:t>
      </w:r>
    </w:p>
    <w:p w:rsidR="00747881" w:rsidRDefault="00747881" w:rsidP="00747881">
      <w:pPr>
        <w:pStyle w:val="a9"/>
        <w:ind w:firstLine="562"/>
      </w:pPr>
      <w:r>
        <w:t>开发顺序</w:t>
      </w:r>
      <w:r>
        <w:rPr>
          <w:rFonts w:hint="eastAsia"/>
        </w:rPr>
        <w:t>：类——对象——属性和方法</w:t>
      </w:r>
    </w:p>
    <w:p w:rsidR="00747881" w:rsidRDefault="00CB6717" w:rsidP="007C07B8">
      <w:pPr>
        <w:pStyle w:val="ad"/>
      </w:pPr>
      <w:r>
        <w:rPr>
          <w:noProof/>
        </w:rPr>
        <w:pict>
          <v:shape id="图片 1" o:spid="_x0000_i1026" type="#_x0000_t75" style="width:261.1pt;height:107.05pt;visibility:visible;mso-wrap-style:square">
            <v:imagedata r:id="rId10" o:title=""/>
          </v:shape>
        </w:pict>
      </w:r>
    </w:p>
    <w:p w:rsidR="006940F8" w:rsidRDefault="006940F8" w:rsidP="006940F8">
      <w:pPr>
        <w:pStyle w:val="a9"/>
        <w:ind w:firstLine="562"/>
      </w:pPr>
      <w:r>
        <w:lastRenderedPageBreak/>
        <w:t>脚下留心</w:t>
      </w:r>
      <w:r>
        <w:rPr>
          <w:rFonts w:hint="eastAsia"/>
        </w:rPr>
        <w:t>：类分为父类和子类</w:t>
      </w:r>
    </w:p>
    <w:p w:rsidR="00975EBF" w:rsidRPr="00D2604C" w:rsidRDefault="00975EBF" w:rsidP="006940F8">
      <w:pPr>
        <w:pStyle w:val="a9"/>
        <w:ind w:firstLine="562"/>
        <w:rPr>
          <w:color w:val="FF0000"/>
        </w:rPr>
      </w:pPr>
      <w:r w:rsidRPr="00D2604C">
        <w:rPr>
          <w:color w:val="FF0000"/>
        </w:rPr>
        <w:t>类的本质</w:t>
      </w:r>
      <w:r w:rsidRPr="00D2604C">
        <w:rPr>
          <w:rFonts w:hint="eastAsia"/>
          <w:color w:val="FF0000"/>
        </w:rPr>
        <w:t>是一个复杂的数据类型，对象的本质就是</w:t>
      </w:r>
      <w:r w:rsidR="009F23E2">
        <w:rPr>
          <w:rFonts w:hint="eastAsia"/>
          <w:color w:val="FF0000"/>
        </w:rPr>
        <w:t>复杂</w:t>
      </w:r>
      <w:r w:rsidRPr="00D2604C">
        <w:rPr>
          <w:rFonts w:hint="eastAsia"/>
          <w:color w:val="FF0000"/>
        </w:rPr>
        <w:t>变量</w:t>
      </w:r>
    </w:p>
    <w:p w:rsidR="00747881" w:rsidRDefault="006940F8" w:rsidP="003B052A">
      <w:pPr>
        <w:pStyle w:val="2"/>
      </w:pPr>
      <w:r>
        <w:t>在</w:t>
      </w:r>
      <w:r>
        <w:t>PHP</w:t>
      </w:r>
      <w:r>
        <w:t>中</w:t>
      </w:r>
      <w:r w:rsidR="003B052A">
        <w:t>实现类</w:t>
      </w:r>
    </w:p>
    <w:p w:rsidR="00747881" w:rsidRDefault="00395A7E" w:rsidP="00B73F79">
      <w:pPr>
        <w:ind w:firstLineChars="0" w:firstLine="0"/>
      </w:pPr>
      <w:r>
        <w:t>语法</w:t>
      </w:r>
      <w:r>
        <w:rPr>
          <w:rFonts w:hint="eastAsia"/>
        </w:rPr>
        <w:t>：</w:t>
      </w:r>
    </w:p>
    <w:p w:rsidR="00395A7E" w:rsidRDefault="00395A7E" w:rsidP="00395A7E">
      <w:pPr>
        <w:pStyle w:val="ad"/>
      </w:pPr>
      <w:r>
        <w:t>C</w:t>
      </w:r>
      <w:r>
        <w:rPr>
          <w:rFonts w:hint="eastAsia"/>
        </w:rPr>
        <w:t xml:space="preserve">lass </w:t>
      </w:r>
      <w:r>
        <w:t>类名</w:t>
      </w:r>
      <w:r>
        <w:rPr>
          <w:rFonts w:hint="eastAsia"/>
        </w:rPr>
        <w:t>{</w:t>
      </w:r>
    </w:p>
    <w:p w:rsidR="00395A7E" w:rsidRDefault="00395A7E" w:rsidP="00395A7E">
      <w:pPr>
        <w:pStyle w:val="ad"/>
      </w:pPr>
      <w:r>
        <w:tab/>
        <w:t>//</w:t>
      </w:r>
      <w:r>
        <w:t>属性</w:t>
      </w:r>
    </w:p>
    <w:p w:rsidR="00395A7E" w:rsidRDefault="00395A7E" w:rsidP="00395A7E">
      <w:pPr>
        <w:pStyle w:val="ad"/>
      </w:pPr>
      <w:r>
        <w:tab/>
      </w:r>
      <w:r>
        <w:rPr>
          <w:rFonts w:hint="eastAsia"/>
        </w:rPr>
        <w:t>//</w:t>
      </w:r>
      <w:r>
        <w:rPr>
          <w:rFonts w:hint="eastAsia"/>
        </w:rPr>
        <w:t>方法</w:t>
      </w:r>
    </w:p>
    <w:p w:rsidR="00395A7E" w:rsidRDefault="00395A7E" w:rsidP="00395A7E">
      <w:pPr>
        <w:pStyle w:val="ad"/>
      </w:pPr>
      <w:r>
        <w:t>}</w:t>
      </w:r>
    </w:p>
    <w:p w:rsidR="003B052A" w:rsidRDefault="0025308A" w:rsidP="00B73F79">
      <w:pPr>
        <w:ind w:firstLineChars="0" w:firstLine="0"/>
      </w:pPr>
      <w:r>
        <w:t>命令规则</w:t>
      </w:r>
      <w:r>
        <w:rPr>
          <w:rFonts w:hint="eastAsia"/>
        </w:rPr>
        <w:t>：</w:t>
      </w:r>
    </w:p>
    <w:p w:rsidR="0025308A" w:rsidRDefault="0025308A" w:rsidP="0025308A">
      <w:pPr>
        <w:numPr>
          <w:ilvl w:val="0"/>
          <w:numId w:val="11"/>
        </w:numPr>
        <w:ind w:firstLineChars="0"/>
      </w:pPr>
      <w:r>
        <w:rPr>
          <w:rFonts w:hint="eastAsia"/>
        </w:rPr>
        <w:t>类名用帕斯卡命名法</w:t>
      </w:r>
    </w:p>
    <w:p w:rsidR="0025308A" w:rsidRDefault="0025308A" w:rsidP="0025308A">
      <w:pPr>
        <w:numPr>
          <w:ilvl w:val="0"/>
          <w:numId w:val="11"/>
        </w:numPr>
        <w:ind w:firstLineChars="0"/>
      </w:pPr>
      <w:r>
        <w:t>以字母</w:t>
      </w:r>
      <w:r>
        <w:rPr>
          <w:rFonts w:hint="eastAsia"/>
        </w:rPr>
        <w:t>、</w:t>
      </w:r>
      <w:r>
        <w:t>下划线开头</w:t>
      </w:r>
      <w:r>
        <w:rPr>
          <w:rFonts w:hint="eastAsia"/>
        </w:rPr>
        <w:t>，</w:t>
      </w:r>
      <w:r>
        <w:t>后面跟的是字母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下划线</w:t>
      </w:r>
    </w:p>
    <w:p w:rsidR="0025308A" w:rsidRDefault="0025308A" w:rsidP="0025308A">
      <w:pPr>
        <w:numPr>
          <w:ilvl w:val="0"/>
          <w:numId w:val="11"/>
        </w:numPr>
        <w:ind w:firstLineChars="0"/>
      </w:pPr>
      <w:r>
        <w:t>不能用</w:t>
      </w:r>
      <w:r>
        <w:t>PHP</w:t>
      </w:r>
      <w:r>
        <w:t>关键字做变量名</w:t>
      </w:r>
    </w:p>
    <w:p w:rsidR="0025308A" w:rsidRDefault="0025308A" w:rsidP="0025308A">
      <w:pPr>
        <w:numPr>
          <w:ilvl w:val="0"/>
          <w:numId w:val="11"/>
        </w:numPr>
        <w:ind w:firstLineChars="0"/>
      </w:pPr>
      <w:r>
        <w:t>类名不区分大小写</w:t>
      </w:r>
    </w:p>
    <w:p w:rsidR="00DC2A61" w:rsidRDefault="00DC2A61" w:rsidP="00DC2A61">
      <w:pPr>
        <w:pStyle w:val="3"/>
      </w:pPr>
      <w:r>
        <w:t>属性</w:t>
      </w:r>
      <w:r w:rsidR="00412402">
        <w:rPr>
          <w:rFonts w:hint="eastAsia"/>
        </w:rPr>
        <w:t>（也叫成员变量）</w:t>
      </w:r>
    </w:p>
    <w:p w:rsidR="00DC2A61" w:rsidRDefault="00DC2A61" w:rsidP="00DC2A61">
      <w:pPr>
        <w:ind w:firstLineChars="0" w:firstLine="0"/>
      </w:pPr>
      <w:r>
        <w:t>属性其实就是变量</w:t>
      </w:r>
    </w:p>
    <w:p w:rsidR="00DC2A61" w:rsidRDefault="00DC2A61" w:rsidP="00DC2A61">
      <w:pPr>
        <w:ind w:firstLineChars="0" w:firstLine="0"/>
      </w:pPr>
      <w:r>
        <w:t>属性</w:t>
      </w:r>
      <w:r>
        <w:rPr>
          <w:rFonts w:hint="eastAsia"/>
        </w:rPr>
        <w:t>=</w:t>
      </w:r>
      <w:r>
        <w:t>访问修饰符</w:t>
      </w:r>
      <w:r>
        <w:rPr>
          <w:rFonts w:hint="eastAsia"/>
        </w:rPr>
        <w:t>+</w:t>
      </w:r>
      <w:r>
        <w:rPr>
          <w:rFonts w:hint="eastAsia"/>
        </w:rPr>
        <w:t>变量</w:t>
      </w:r>
    </w:p>
    <w:p w:rsidR="00E87F79" w:rsidRDefault="00E87F79" w:rsidP="00E87F79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类</w:t>
      </w:r>
    </w:p>
    <w:p w:rsidR="00E87F79" w:rsidRDefault="00E87F79" w:rsidP="00E87F79">
      <w:pPr>
        <w:pStyle w:val="ad"/>
      </w:pPr>
      <w:r>
        <w:t>class Student {</w:t>
      </w:r>
    </w:p>
    <w:p w:rsidR="00E87F79" w:rsidRDefault="00E87F79" w:rsidP="00E87F79">
      <w:pPr>
        <w:pStyle w:val="ad"/>
      </w:pPr>
      <w:r>
        <w:rPr>
          <w:rFonts w:hint="eastAsia"/>
        </w:rPr>
        <w:tab/>
        <w:t>public $name='</w:t>
      </w:r>
      <w:r>
        <w:rPr>
          <w:rFonts w:hint="eastAsia"/>
        </w:rPr>
        <w:t>李白</w:t>
      </w:r>
      <w:r>
        <w:rPr>
          <w:rFonts w:hint="eastAsia"/>
        </w:rPr>
        <w:t>';</w:t>
      </w:r>
      <w:r>
        <w:rPr>
          <w:rFonts w:hint="eastAsia"/>
        </w:rPr>
        <w:tab/>
        <w:t>//</w:t>
      </w:r>
      <w:r>
        <w:rPr>
          <w:rFonts w:hint="eastAsia"/>
        </w:rPr>
        <w:t>访问修饰符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</w:p>
    <w:p w:rsidR="00E87F79" w:rsidRDefault="00E87F79" w:rsidP="00E87F79">
      <w:pPr>
        <w:pStyle w:val="ad"/>
      </w:pPr>
      <w:r>
        <w:rPr>
          <w:rFonts w:hint="eastAsia"/>
        </w:rPr>
        <w:tab/>
        <w:t>public $sex='</w:t>
      </w:r>
      <w:r>
        <w:rPr>
          <w:rFonts w:hint="eastAsia"/>
        </w:rPr>
        <w:t>男</w:t>
      </w:r>
      <w:r>
        <w:rPr>
          <w:rFonts w:hint="eastAsia"/>
        </w:rPr>
        <w:t>';</w:t>
      </w:r>
    </w:p>
    <w:p w:rsidR="00E87F79" w:rsidRDefault="00E87F79" w:rsidP="00E87F79">
      <w:pPr>
        <w:pStyle w:val="ad"/>
      </w:pPr>
      <w:r>
        <w:t>}</w:t>
      </w:r>
    </w:p>
    <w:p w:rsidR="00E87F79" w:rsidRDefault="00E87F79" w:rsidP="00E87F79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实例化对象</w:t>
      </w:r>
    </w:p>
    <w:p w:rsidR="00E87F79" w:rsidRDefault="00E87F79" w:rsidP="00E87F79">
      <w:pPr>
        <w:pStyle w:val="ad"/>
      </w:pPr>
      <w:r>
        <w:rPr>
          <w:rFonts w:hint="eastAsia"/>
        </w:rPr>
        <w:t>$stu1=new Student();</w:t>
      </w:r>
      <w:r>
        <w:rPr>
          <w:rFonts w:hint="eastAsia"/>
        </w:rPr>
        <w:tab/>
        <w:t>//</w:t>
      </w:r>
      <w:r>
        <w:rPr>
          <w:rFonts w:hint="eastAsia"/>
        </w:rPr>
        <w:t>实例化一个对象，并且将对象付给</w:t>
      </w:r>
      <w:r>
        <w:rPr>
          <w:rFonts w:hint="eastAsia"/>
        </w:rPr>
        <w:t>$stu1</w:t>
      </w:r>
      <w:r>
        <w:rPr>
          <w:rFonts w:hint="eastAsia"/>
        </w:rPr>
        <w:t>变量</w:t>
      </w:r>
    </w:p>
    <w:p w:rsidR="00E87F79" w:rsidRDefault="00E87F79" w:rsidP="00E87F79">
      <w:pPr>
        <w:pStyle w:val="ad"/>
      </w:pPr>
      <w:r>
        <w:t>$stu2=new Student();</w:t>
      </w:r>
    </w:p>
    <w:p w:rsidR="00E87F79" w:rsidRDefault="00E87F79" w:rsidP="00E87F79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给变量赋值</w:t>
      </w:r>
    </w:p>
    <w:p w:rsidR="00E87F79" w:rsidRDefault="00E87F79" w:rsidP="00E87F79">
      <w:pPr>
        <w:pStyle w:val="ad"/>
      </w:pPr>
      <w:r>
        <w:t>$stu1-&gt;name='tom';</w:t>
      </w:r>
      <w:r w:rsidR="00376566">
        <w:t xml:space="preserve"> </w:t>
      </w:r>
      <w:r w:rsidR="00376566">
        <w:tab/>
      </w:r>
      <w:r w:rsidR="00376566">
        <w:tab/>
        <w:t>//</w:t>
      </w:r>
      <w:r w:rsidR="00376566" w:rsidRPr="000C5025">
        <w:rPr>
          <w:color w:val="FF0000"/>
        </w:rPr>
        <w:t>stu1</w:t>
      </w:r>
      <w:r w:rsidR="00376566" w:rsidRPr="000C5025">
        <w:rPr>
          <w:color w:val="FF0000"/>
        </w:rPr>
        <w:t>的</w:t>
      </w:r>
      <w:r w:rsidR="00376566" w:rsidRPr="000C5025">
        <w:rPr>
          <w:rFonts w:hint="eastAsia"/>
          <w:color w:val="FF0000"/>
        </w:rPr>
        <w:t>name</w:t>
      </w:r>
      <w:r w:rsidR="00376566" w:rsidRPr="000C5025">
        <w:rPr>
          <w:rFonts w:hint="eastAsia"/>
          <w:color w:val="FF0000"/>
        </w:rPr>
        <w:t>和</w:t>
      </w:r>
      <w:r w:rsidR="00376566" w:rsidRPr="000C5025">
        <w:rPr>
          <w:rFonts w:hint="eastAsia"/>
          <w:color w:val="FF0000"/>
        </w:rPr>
        <w:t>stu2</w:t>
      </w:r>
      <w:r w:rsidR="00376566" w:rsidRPr="000C5025">
        <w:rPr>
          <w:rFonts w:hint="eastAsia"/>
          <w:color w:val="FF0000"/>
        </w:rPr>
        <w:t>的</w:t>
      </w:r>
      <w:r w:rsidR="00376566" w:rsidRPr="000C5025">
        <w:rPr>
          <w:rFonts w:hint="eastAsia"/>
          <w:color w:val="FF0000"/>
        </w:rPr>
        <w:t>name</w:t>
      </w:r>
      <w:r w:rsidR="00376566" w:rsidRPr="000C5025">
        <w:rPr>
          <w:rFonts w:hint="eastAsia"/>
          <w:color w:val="FF0000"/>
        </w:rPr>
        <w:t>不是同一空间</w:t>
      </w:r>
    </w:p>
    <w:p w:rsidR="00E87F79" w:rsidRDefault="00E87F79" w:rsidP="00E87F79">
      <w:pPr>
        <w:pStyle w:val="ad"/>
      </w:pPr>
      <w:r>
        <w:t>$stu2-&gt;name='berry';</w:t>
      </w:r>
    </w:p>
    <w:p w:rsidR="00E87F79" w:rsidRDefault="00E87F79" w:rsidP="00E87F79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调用属性</w:t>
      </w:r>
    </w:p>
    <w:p w:rsidR="00E87F79" w:rsidRDefault="00E87F79" w:rsidP="00E87F79">
      <w:pPr>
        <w:pStyle w:val="ad"/>
      </w:pPr>
      <w:r>
        <w:lastRenderedPageBreak/>
        <w:t>echo $stu1-&gt;name,'&lt;</w:t>
      </w:r>
      <w:proofErr w:type="spellStart"/>
      <w:r>
        <w:t>br</w:t>
      </w:r>
      <w:proofErr w:type="spellEnd"/>
      <w:r>
        <w:t>&gt;';</w:t>
      </w:r>
      <w:r>
        <w:tab/>
      </w:r>
    </w:p>
    <w:p w:rsidR="00E87F79" w:rsidRDefault="00E87F79" w:rsidP="00E87F79">
      <w:pPr>
        <w:pStyle w:val="ad"/>
      </w:pPr>
      <w:r>
        <w:t>echo $stu2-&gt;name,'&lt;</w:t>
      </w:r>
      <w:proofErr w:type="spellStart"/>
      <w:r>
        <w:t>br</w:t>
      </w:r>
      <w:proofErr w:type="spellEnd"/>
      <w:r>
        <w:t>&gt;';</w:t>
      </w:r>
    </w:p>
    <w:p w:rsidR="00E87F79" w:rsidRDefault="00E87F79" w:rsidP="00E87F79">
      <w:pPr>
        <w:pStyle w:val="ad"/>
      </w:pPr>
    </w:p>
    <w:p w:rsidR="00E87F79" w:rsidRDefault="00E87F79" w:rsidP="00E87F79">
      <w:pPr>
        <w:pStyle w:val="ad"/>
      </w:pPr>
      <w:r>
        <w:rPr>
          <w:rFonts w:hint="eastAsia"/>
        </w:rPr>
        <w:t>echo 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&gt;---------</w:t>
      </w:r>
      <w:r>
        <w:rPr>
          <w:rFonts w:hint="eastAsia"/>
        </w:rPr>
        <w:t>增加属性</w:t>
      </w:r>
      <w:r>
        <w:rPr>
          <w:rFonts w:hint="eastAsia"/>
        </w:rPr>
        <w:t>---------------&lt;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E87F79" w:rsidRDefault="00E87F79" w:rsidP="00E87F79">
      <w:pPr>
        <w:pStyle w:val="ad"/>
      </w:pPr>
      <w:r>
        <w:rPr>
          <w:rFonts w:hint="eastAsia"/>
        </w:rPr>
        <w:t>$stu1-&gt;add='</w:t>
      </w:r>
      <w:r>
        <w:rPr>
          <w:rFonts w:hint="eastAsia"/>
        </w:rPr>
        <w:t>北京</w:t>
      </w:r>
      <w:r>
        <w:rPr>
          <w:rFonts w:hint="eastAsia"/>
        </w:rPr>
        <w:t>';</w:t>
      </w:r>
    </w:p>
    <w:p w:rsidR="00E87F79" w:rsidRDefault="00E87F79" w:rsidP="00E87F79">
      <w:pPr>
        <w:pStyle w:val="ad"/>
      </w:pPr>
      <w:proofErr w:type="spellStart"/>
      <w:r>
        <w:t>var_dump</w:t>
      </w:r>
      <w:proofErr w:type="spellEnd"/>
      <w:r>
        <w:t>($stu1);</w:t>
      </w:r>
    </w:p>
    <w:p w:rsidR="00E87F79" w:rsidRDefault="00E87F79" w:rsidP="00E87F79">
      <w:pPr>
        <w:pStyle w:val="ad"/>
      </w:pPr>
    </w:p>
    <w:p w:rsidR="00E87F79" w:rsidRDefault="00E87F79" w:rsidP="00E87F79">
      <w:pPr>
        <w:pStyle w:val="ad"/>
      </w:pPr>
      <w:r>
        <w:rPr>
          <w:rFonts w:hint="eastAsia"/>
        </w:rPr>
        <w:t>echo '&lt;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&gt;---------</w:t>
      </w:r>
      <w:r>
        <w:rPr>
          <w:rFonts w:hint="eastAsia"/>
        </w:rPr>
        <w:t>删除属性</w:t>
      </w:r>
      <w:r>
        <w:rPr>
          <w:rFonts w:hint="eastAsia"/>
        </w:rPr>
        <w:t>---------------&lt;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E87F79" w:rsidRDefault="00E87F79" w:rsidP="00E87F79">
      <w:pPr>
        <w:pStyle w:val="ad"/>
      </w:pPr>
      <w:r>
        <w:t>unset($stu2-&gt;name);</w:t>
      </w:r>
    </w:p>
    <w:p w:rsidR="00E87F79" w:rsidRDefault="00E87F79" w:rsidP="00E87F79">
      <w:pPr>
        <w:pStyle w:val="ad"/>
      </w:pPr>
      <w:proofErr w:type="spellStart"/>
      <w:r>
        <w:t>var_dump</w:t>
      </w:r>
      <w:proofErr w:type="spellEnd"/>
      <w:r>
        <w:t>($stu2);</w:t>
      </w:r>
    </w:p>
    <w:p w:rsidR="00E87F79" w:rsidRDefault="00E87F79" w:rsidP="00E87F79">
      <w:pPr>
        <w:pStyle w:val="ad"/>
      </w:pPr>
    </w:p>
    <w:p w:rsidR="00E87F79" w:rsidRDefault="00E87F79" w:rsidP="00E87F79">
      <w:pPr>
        <w:pStyle w:val="ad"/>
      </w:pPr>
      <w:r>
        <w:rPr>
          <w:rFonts w:hint="eastAsia"/>
        </w:rPr>
        <w:t>echo '&lt;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&gt;---------</w:t>
      </w:r>
      <w:r>
        <w:rPr>
          <w:rFonts w:hint="eastAsia"/>
        </w:rPr>
        <w:t>判断属性是否存在</w:t>
      </w:r>
      <w:r>
        <w:rPr>
          <w:rFonts w:hint="eastAsia"/>
        </w:rPr>
        <w:t>---------&lt;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FA1098" w:rsidRDefault="00E87F79" w:rsidP="00E87F79">
      <w:pPr>
        <w:pStyle w:val="ad"/>
      </w:pPr>
      <w:proofErr w:type="spellStart"/>
      <w:r>
        <w:t>var_dump</w:t>
      </w:r>
      <w:proofErr w:type="spellEnd"/>
      <w:r>
        <w:t>(</w:t>
      </w:r>
      <w:proofErr w:type="spellStart"/>
      <w:r>
        <w:t>isset</w:t>
      </w:r>
      <w:proofErr w:type="spellEnd"/>
      <w:r>
        <w:t>($stu1-&gt;name),</w:t>
      </w:r>
      <w:proofErr w:type="spellStart"/>
      <w:r>
        <w:t>isset</w:t>
      </w:r>
      <w:proofErr w:type="spellEnd"/>
      <w:r>
        <w:t>($stu2-&gt;name));</w:t>
      </w:r>
    </w:p>
    <w:p w:rsidR="00E11D16" w:rsidRDefault="00CB6717" w:rsidP="00E87F79">
      <w:pPr>
        <w:pStyle w:val="ad"/>
      </w:pPr>
      <w:r>
        <w:rPr>
          <w:noProof/>
        </w:rPr>
        <w:pict>
          <v:shape id="_x0000_i1027" type="#_x0000_t75" style="width:383.8pt;height:112.7pt;visibility:visible;mso-wrap-style:square">
            <v:imagedata r:id="rId11" o:title=""/>
          </v:shape>
        </w:pict>
      </w:r>
    </w:p>
    <w:p w:rsidR="00DC2A61" w:rsidRDefault="002C4657" w:rsidP="002C4657">
      <w:pPr>
        <w:pStyle w:val="3"/>
      </w:pPr>
      <w:r>
        <w:t>方法</w:t>
      </w:r>
    </w:p>
    <w:p w:rsidR="00DC2A61" w:rsidRDefault="002C4657" w:rsidP="002C4657">
      <w:pPr>
        <w:ind w:firstLineChars="0" w:firstLine="0"/>
      </w:pPr>
      <w:r>
        <w:t>方法就是函数</w:t>
      </w:r>
    </w:p>
    <w:p w:rsidR="002C4657" w:rsidRDefault="002C4657" w:rsidP="002C4657">
      <w:pPr>
        <w:ind w:firstLineChars="0" w:firstLine="0"/>
      </w:pPr>
      <w:r>
        <w:t>方法</w:t>
      </w:r>
      <w:r>
        <w:rPr>
          <w:rFonts w:hint="eastAsia"/>
        </w:rPr>
        <w:t>=</w:t>
      </w:r>
      <w:r>
        <w:t>访问修饰符</w:t>
      </w:r>
      <w:r>
        <w:rPr>
          <w:rFonts w:hint="eastAsia"/>
        </w:rPr>
        <w:t>+</w:t>
      </w:r>
      <w:r>
        <w:rPr>
          <w:rFonts w:hint="eastAsia"/>
        </w:rPr>
        <w:t>函数</w:t>
      </w:r>
    </w:p>
    <w:p w:rsidR="00EF5C70" w:rsidRDefault="00EF5C70" w:rsidP="002C4657">
      <w:pPr>
        <w:ind w:firstLineChars="0" w:firstLine="0"/>
      </w:pPr>
      <w:r>
        <w:t>语法</w:t>
      </w:r>
      <w:r>
        <w:rPr>
          <w:rFonts w:hint="eastAsia"/>
        </w:rPr>
        <w:t>:</w:t>
      </w:r>
    </w:p>
    <w:p w:rsidR="002C4657" w:rsidRDefault="00EF5C70" w:rsidP="00073A8D">
      <w:pPr>
        <w:pStyle w:val="ad"/>
      </w:pPr>
      <w:r>
        <w:t>访问修饰符</w:t>
      </w:r>
      <w:r>
        <w:rPr>
          <w:rFonts w:hint="eastAsia"/>
        </w:rPr>
        <w:t xml:space="preserve"> function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t>{</w:t>
      </w:r>
    </w:p>
    <w:p w:rsidR="00EF5C70" w:rsidRDefault="00EF5C70" w:rsidP="00073A8D">
      <w:pPr>
        <w:pStyle w:val="ad"/>
      </w:pPr>
      <w:r>
        <w:tab/>
        <w:t>//</w:t>
      </w:r>
      <w:r>
        <w:t>方法体</w:t>
      </w:r>
    </w:p>
    <w:p w:rsidR="00EF5C70" w:rsidRDefault="00EF5C70" w:rsidP="00073A8D">
      <w:pPr>
        <w:pStyle w:val="ad"/>
      </w:pPr>
      <w:r>
        <w:t>}</w:t>
      </w:r>
    </w:p>
    <w:p w:rsidR="00BE6CBB" w:rsidRDefault="00CB6717" w:rsidP="00073A8D">
      <w:pPr>
        <w:pStyle w:val="ad"/>
      </w:pPr>
      <w:r>
        <w:rPr>
          <w:noProof/>
        </w:rPr>
        <w:pict>
          <v:shape id="_x0000_i1028" type="#_x0000_t75" style="width:231.65pt;height:115.2pt;visibility:visible;mso-wrap-style:square">
            <v:imagedata r:id="rId12" o:title=""/>
          </v:shape>
        </w:pict>
      </w:r>
    </w:p>
    <w:p w:rsidR="001F633A" w:rsidRDefault="001F633A" w:rsidP="001F633A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new</w:t>
      </w:r>
    </w:p>
    <w:p w:rsidR="001F633A" w:rsidRDefault="001F633A" w:rsidP="001F633A">
      <w:pPr>
        <w:ind w:firstLineChars="0" w:firstLine="0"/>
      </w:pPr>
      <w:r>
        <w:rPr>
          <w:rFonts w:hint="eastAsia"/>
        </w:rPr>
        <w:t>new</w:t>
      </w:r>
      <w:r>
        <w:rPr>
          <w:rFonts w:hint="eastAsia"/>
        </w:rPr>
        <w:t>用来实例化对象</w:t>
      </w:r>
    </w:p>
    <w:p w:rsidR="001F633A" w:rsidRDefault="00CB6717" w:rsidP="001F633A">
      <w:pPr>
        <w:pStyle w:val="ad"/>
        <w:rPr>
          <w:noProof/>
        </w:rPr>
      </w:pPr>
      <w:r>
        <w:rPr>
          <w:noProof/>
        </w:rPr>
        <w:pict>
          <v:shape id="_x0000_i1029" type="#_x0000_t75" style="width:482.1pt;height:35.05pt;visibility:visible;mso-wrap-style:square">
            <v:imagedata r:id="rId13" o:title=""/>
          </v:shape>
        </w:pict>
      </w:r>
    </w:p>
    <w:p w:rsidR="001F633A" w:rsidRPr="002B4610" w:rsidRDefault="001F633A" w:rsidP="001F633A">
      <w:pPr>
        <w:pStyle w:val="3"/>
        <w:numPr>
          <w:ilvl w:val="2"/>
          <w:numId w:val="12"/>
        </w:numPr>
      </w:pPr>
      <w:r>
        <w:rPr>
          <w:rFonts w:hint="eastAsia"/>
        </w:rPr>
        <w:t>调用属性和方法</w:t>
      </w:r>
      <w:r>
        <w:rPr>
          <w:rFonts w:hint="eastAsia"/>
        </w:rPr>
        <w:t xml:space="preserve">  -&gt;</w:t>
      </w:r>
    </w:p>
    <w:p w:rsidR="002C4657" w:rsidRDefault="001F633A" w:rsidP="002C4657">
      <w:pPr>
        <w:ind w:firstLineChars="0" w:firstLine="0"/>
      </w:pPr>
      <w:r>
        <w:t>在</w:t>
      </w:r>
      <w:r>
        <w:t>OOP</w:t>
      </w:r>
      <w:r>
        <w:t>中</w:t>
      </w:r>
      <w:r>
        <w:rPr>
          <w:rFonts w:hint="eastAsia"/>
        </w:rPr>
        <w:t>，</w:t>
      </w:r>
      <w:r>
        <w:t>要调用属性和方法必须要有对象</w:t>
      </w:r>
    </w:p>
    <w:p w:rsidR="002C4657" w:rsidRDefault="00CB6717" w:rsidP="00A56626">
      <w:pPr>
        <w:pStyle w:val="ad"/>
      </w:pPr>
      <w:r>
        <w:rPr>
          <w:noProof/>
        </w:rPr>
        <w:pict>
          <v:shape id="_x0000_i1030" type="#_x0000_t75" style="width:164.05pt;height:34.45pt;visibility:visible;mso-wrap-style:square">
            <v:imagedata r:id="rId14" o:title=""/>
          </v:shape>
        </w:pict>
      </w:r>
    </w:p>
    <w:p w:rsidR="002C4657" w:rsidRDefault="002117E6" w:rsidP="007B3F53">
      <w:pPr>
        <w:pStyle w:val="2"/>
      </w:pPr>
      <w:r>
        <w:t>类</w:t>
      </w:r>
      <w:r>
        <w:rPr>
          <w:rFonts w:hint="eastAsia"/>
        </w:rPr>
        <w:t>、</w:t>
      </w:r>
      <w:r w:rsidR="007B3F53">
        <w:t>对象</w:t>
      </w:r>
      <w:r>
        <w:rPr>
          <w:rFonts w:hint="eastAsia"/>
        </w:rPr>
        <w:t>、</w:t>
      </w:r>
      <w:r>
        <w:t>属性</w:t>
      </w:r>
      <w:r>
        <w:rPr>
          <w:rFonts w:hint="eastAsia"/>
        </w:rPr>
        <w:t>、</w:t>
      </w:r>
      <w:r>
        <w:t>方法</w:t>
      </w:r>
      <w:r w:rsidR="007B3F53">
        <w:t>在内存中的分布</w:t>
      </w:r>
    </w:p>
    <w:p w:rsidR="009E5E02" w:rsidRDefault="009E5E02" w:rsidP="009E5E02">
      <w:pPr>
        <w:pStyle w:val="ad"/>
      </w:pPr>
      <w:r>
        <w:t>class Student {</w:t>
      </w:r>
    </w:p>
    <w:p w:rsidR="009E5E02" w:rsidRDefault="009E5E02" w:rsidP="009E5E02">
      <w:pPr>
        <w:pStyle w:val="ad"/>
      </w:pPr>
      <w:r>
        <w:tab/>
        <w:t>public $name;</w:t>
      </w:r>
    </w:p>
    <w:p w:rsidR="009E5E02" w:rsidRDefault="009E5E02" w:rsidP="009E5E02">
      <w:pPr>
        <w:pStyle w:val="ad"/>
      </w:pPr>
      <w:r>
        <w:tab/>
        <w:t>public function show() {</w:t>
      </w:r>
    </w:p>
    <w:p w:rsidR="009E5E02" w:rsidRDefault="009E5E02" w:rsidP="009E5E02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锄禾日当午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9E5E02" w:rsidRDefault="009E5E02" w:rsidP="009E5E02">
      <w:pPr>
        <w:pStyle w:val="ad"/>
      </w:pPr>
      <w:r>
        <w:tab/>
        <w:t>}</w:t>
      </w:r>
    </w:p>
    <w:p w:rsidR="009E5E02" w:rsidRDefault="009E5E02" w:rsidP="009E5E02">
      <w:pPr>
        <w:pStyle w:val="ad"/>
      </w:pPr>
      <w:r>
        <w:t>}</w:t>
      </w:r>
    </w:p>
    <w:p w:rsidR="009E5E02" w:rsidRDefault="009E5E02" w:rsidP="009E5E02">
      <w:pPr>
        <w:pStyle w:val="ad"/>
      </w:pPr>
      <w:r>
        <w:t>$stu1=new Student;</w:t>
      </w:r>
    </w:p>
    <w:p w:rsidR="009E5E02" w:rsidRDefault="009E5E02" w:rsidP="009E5E02">
      <w:pPr>
        <w:pStyle w:val="ad"/>
      </w:pPr>
      <w:r>
        <w:t>$stu2=new Student;</w:t>
      </w:r>
    </w:p>
    <w:p w:rsidR="009E5E02" w:rsidRDefault="009E5E02" w:rsidP="009E5E02">
      <w:pPr>
        <w:pStyle w:val="ad"/>
      </w:pPr>
      <w:r>
        <w:t>$stu1-&gt;show();</w:t>
      </w:r>
    </w:p>
    <w:p w:rsidR="009E5E02" w:rsidRDefault="009E5E02" w:rsidP="009E5D1B">
      <w:pPr>
        <w:pStyle w:val="ad"/>
      </w:pPr>
      <w:r>
        <w:t>$stu2-&gt;show();</w:t>
      </w:r>
    </w:p>
    <w:p w:rsidR="009E5E02" w:rsidRDefault="00CB6717" w:rsidP="009E5D1B">
      <w:pPr>
        <w:pStyle w:val="ad"/>
      </w:pPr>
      <w:r>
        <w:rPr>
          <w:noProof/>
        </w:rPr>
        <w:pict>
          <v:shape id="_x0000_i1031" type="#_x0000_t75" style="width:391.3pt;height:192.2pt;visibility:visible;mso-wrap-style:square">
            <v:imagedata r:id="rId15" o:title=""/>
          </v:shape>
        </w:pict>
      </w:r>
    </w:p>
    <w:p w:rsidR="009459F3" w:rsidRDefault="009459F3" w:rsidP="009459F3">
      <w:pPr>
        <w:pStyle w:val="2"/>
      </w:pPr>
      <w:r>
        <w:lastRenderedPageBreak/>
        <w:t>命名法</w:t>
      </w:r>
    </w:p>
    <w:p w:rsidR="003B052A" w:rsidRDefault="009459F3" w:rsidP="009459F3">
      <w:pPr>
        <w:pStyle w:val="3"/>
      </w:pPr>
      <w:r>
        <w:t>帕斯卡命名法</w:t>
      </w:r>
      <w:r>
        <w:rPr>
          <w:rFonts w:hint="eastAsia"/>
        </w:rPr>
        <w:t>（大驼峰）</w:t>
      </w:r>
    </w:p>
    <w:p w:rsidR="003B052A" w:rsidRDefault="009459F3" w:rsidP="00B73F79">
      <w:pPr>
        <w:ind w:firstLineChars="0" w:firstLine="0"/>
      </w:pPr>
      <w:r>
        <w:t>首字母大写</w:t>
      </w:r>
      <w:r>
        <w:rPr>
          <w:rFonts w:hint="eastAsia"/>
        </w:rPr>
        <w:t>，</w:t>
      </w:r>
      <w:r>
        <w:t>后面的每个单词的首字母大写</w:t>
      </w:r>
    </w:p>
    <w:p w:rsidR="009459F3" w:rsidRDefault="009459F3" w:rsidP="00B73F79">
      <w:pPr>
        <w:ind w:firstLineChars="0" w:firstLine="0"/>
      </w:pPr>
      <w:r>
        <w:t>比如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UserName</w:t>
      </w:r>
      <w:proofErr w:type="spellEnd"/>
      <w:r>
        <w:tab/>
      </w:r>
      <w:r>
        <w:tab/>
      </w:r>
      <w:proofErr w:type="spellStart"/>
      <w:r>
        <w:rPr>
          <w:rFonts w:hint="eastAsia"/>
        </w:rPr>
        <w:t>She</w:t>
      </w:r>
      <w:r>
        <w:t>IsAGirl</w:t>
      </w:r>
      <w:proofErr w:type="spellEnd"/>
    </w:p>
    <w:p w:rsidR="009459F3" w:rsidRDefault="009459F3" w:rsidP="009459F3">
      <w:pPr>
        <w:pStyle w:val="3"/>
      </w:pPr>
      <w:r>
        <w:t>骆驼命名法</w:t>
      </w:r>
      <w:r>
        <w:rPr>
          <w:rFonts w:hint="eastAsia"/>
        </w:rPr>
        <w:t>（小驼峰）</w:t>
      </w:r>
    </w:p>
    <w:p w:rsidR="003B052A" w:rsidRDefault="009459F3" w:rsidP="009459F3">
      <w:pPr>
        <w:numPr>
          <w:ilvl w:val="0"/>
          <w:numId w:val="10"/>
        </w:numPr>
        <w:ind w:firstLineChars="0"/>
      </w:pPr>
      <w:r>
        <w:t>首字母小写</w:t>
      </w:r>
      <w:r>
        <w:rPr>
          <w:rFonts w:hint="eastAsia"/>
        </w:rPr>
        <w:t>，</w:t>
      </w:r>
      <w:r>
        <w:t>后面的每个单词的首字母大写</w:t>
      </w:r>
    </w:p>
    <w:p w:rsidR="009459F3" w:rsidRDefault="009459F3" w:rsidP="009459F3">
      <w:pPr>
        <w:numPr>
          <w:ilvl w:val="0"/>
          <w:numId w:val="10"/>
        </w:numPr>
        <w:ind w:firstLineChars="0"/>
      </w:pPr>
      <w:r>
        <w:t>每个单词的首字母都小写</w:t>
      </w:r>
      <w:r>
        <w:rPr>
          <w:rFonts w:hint="eastAsia"/>
        </w:rPr>
        <w:t>，</w:t>
      </w:r>
      <w:r>
        <w:t>单词之间用下划线连接</w:t>
      </w:r>
    </w:p>
    <w:p w:rsidR="003B052A" w:rsidRDefault="009459F3" w:rsidP="00B73F79">
      <w:pPr>
        <w:ind w:firstLineChars="0" w:firstLine="0"/>
      </w:pPr>
      <w:r>
        <w:rPr>
          <w:rFonts w:hint="eastAsia"/>
        </w:rPr>
        <w:t>比如：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ab/>
      </w:r>
      <w:r>
        <w:tab/>
        <w:t>_</w:t>
      </w:r>
      <w:proofErr w:type="spellStart"/>
      <w:r>
        <w:t>user_name</w:t>
      </w:r>
      <w:proofErr w:type="spellEnd"/>
    </w:p>
    <w:p w:rsidR="003B052A" w:rsidRDefault="009459F3" w:rsidP="009459F3">
      <w:pPr>
        <w:pStyle w:val="3"/>
      </w:pPr>
      <w:r>
        <w:rPr>
          <w:rFonts w:hint="eastAsia"/>
        </w:rPr>
        <w:t>匈牙利命名法</w:t>
      </w:r>
    </w:p>
    <w:p w:rsidR="003B052A" w:rsidRDefault="009459F3" w:rsidP="00B73F79">
      <w:pPr>
        <w:ind w:firstLineChars="0" w:firstLine="0"/>
      </w:pPr>
      <w:r>
        <w:t>构成</w:t>
      </w:r>
      <w:r>
        <w:rPr>
          <w:rFonts w:hint="eastAsia"/>
        </w:rPr>
        <w:t>：变量类型</w:t>
      </w:r>
      <w:r>
        <w:rPr>
          <w:rFonts w:hint="eastAsia"/>
        </w:rPr>
        <w:t>+</w:t>
      </w:r>
      <w:r>
        <w:rPr>
          <w:rFonts w:hint="eastAsia"/>
        </w:rPr>
        <w:t>变量名字</w:t>
      </w:r>
    </w:p>
    <w:p w:rsidR="003B052A" w:rsidRDefault="009459F3" w:rsidP="00B73F79">
      <w:pPr>
        <w:ind w:firstLineChars="0" w:firstLine="0"/>
      </w:pPr>
      <w:r>
        <w:t>比如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iAge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fnShow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sStu</w:t>
      </w:r>
      <w:proofErr w:type="spellEnd"/>
      <w:r>
        <w:rPr>
          <w:rFonts w:hint="eastAsia"/>
        </w:rPr>
        <w:tab/>
      </w:r>
      <w:r>
        <w:tab/>
      </w:r>
      <w:proofErr w:type="spellStart"/>
      <w:r>
        <w:t>aStu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A75F55" w:rsidTr="00A75F55">
        <w:tc>
          <w:tcPr>
            <w:tcW w:w="2463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前缀</w:t>
            </w:r>
          </w:p>
        </w:tc>
        <w:tc>
          <w:tcPr>
            <w:tcW w:w="2463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r>
              <w:t>含义</w:t>
            </w:r>
          </w:p>
        </w:tc>
        <w:tc>
          <w:tcPr>
            <w:tcW w:w="2463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r>
              <w:t>前缀</w:t>
            </w:r>
          </w:p>
        </w:tc>
        <w:tc>
          <w:tcPr>
            <w:tcW w:w="2464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r>
              <w:t>含义</w:t>
            </w:r>
          </w:p>
        </w:tc>
      </w:tr>
      <w:tr w:rsidR="00A75F55" w:rsidTr="00A75F55">
        <w:tc>
          <w:tcPr>
            <w:tcW w:w="2463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proofErr w:type="spellStart"/>
            <w:r>
              <w:rPr>
                <w:rFonts w:hint="eastAsia"/>
              </w:rPr>
              <w:t>iAge</w:t>
            </w:r>
            <w:proofErr w:type="spellEnd"/>
          </w:p>
        </w:tc>
        <w:tc>
          <w:tcPr>
            <w:tcW w:w="2463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整形的年龄</w:t>
            </w:r>
          </w:p>
        </w:tc>
        <w:tc>
          <w:tcPr>
            <w:tcW w:w="2463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proofErr w:type="spellStart"/>
            <w:r>
              <w:rPr>
                <w:rFonts w:hint="eastAsia"/>
              </w:rPr>
              <w:t>fnShow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r>
              <w:t>函数</w:t>
            </w:r>
            <w:r>
              <w:rPr>
                <w:rFonts w:hint="eastAsia"/>
              </w:rPr>
              <w:t>show</w:t>
            </w:r>
          </w:p>
        </w:tc>
      </w:tr>
      <w:tr w:rsidR="00A75F55" w:rsidTr="00A75F55">
        <w:tc>
          <w:tcPr>
            <w:tcW w:w="2463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proofErr w:type="spellStart"/>
            <w:r>
              <w:rPr>
                <w:rFonts w:hint="eastAsia"/>
              </w:rPr>
              <w:t>sStu</w:t>
            </w:r>
            <w:proofErr w:type="spellEnd"/>
          </w:p>
        </w:tc>
        <w:tc>
          <w:tcPr>
            <w:tcW w:w="2463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学生字符串</w:t>
            </w:r>
          </w:p>
        </w:tc>
        <w:tc>
          <w:tcPr>
            <w:tcW w:w="2463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proofErr w:type="spellStart"/>
            <w:r>
              <w:t>aStu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:rsidR="009459F3" w:rsidRDefault="009459F3" w:rsidP="00A75F55">
            <w:pPr>
              <w:widowControl w:val="0"/>
              <w:ind w:firstLineChars="0" w:firstLine="0"/>
              <w:jc w:val="both"/>
            </w:pPr>
            <w:r>
              <w:t>学生数组</w:t>
            </w:r>
          </w:p>
        </w:tc>
      </w:tr>
    </w:tbl>
    <w:p w:rsidR="00AF5B41" w:rsidRDefault="00AF5B41" w:rsidP="00AF5B41">
      <w:pPr>
        <w:pStyle w:val="2"/>
      </w:pPr>
      <w:r>
        <w:t>访问修饰符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7193"/>
      </w:tblGrid>
      <w:tr w:rsidR="00251EDE" w:rsidTr="00A75F55">
        <w:tc>
          <w:tcPr>
            <w:tcW w:w="2660" w:type="dxa"/>
            <w:shd w:val="clear" w:color="auto" w:fill="auto"/>
          </w:tcPr>
          <w:p w:rsidR="00251EDE" w:rsidRDefault="00251EDE" w:rsidP="00A75F55">
            <w:pPr>
              <w:widowControl w:val="0"/>
              <w:ind w:firstLineChars="0" w:firstLine="0"/>
              <w:jc w:val="center"/>
            </w:pPr>
            <w:r>
              <w:t>修饰符</w:t>
            </w:r>
          </w:p>
        </w:tc>
        <w:tc>
          <w:tcPr>
            <w:tcW w:w="7193" w:type="dxa"/>
            <w:shd w:val="clear" w:color="auto" w:fill="auto"/>
          </w:tcPr>
          <w:p w:rsidR="00251EDE" w:rsidRDefault="00251EDE" w:rsidP="00A75F55">
            <w:pPr>
              <w:widowControl w:val="0"/>
              <w:ind w:firstLineChars="0" w:firstLine="0"/>
              <w:jc w:val="center"/>
            </w:pPr>
            <w:r>
              <w:t>描述</w:t>
            </w:r>
          </w:p>
        </w:tc>
      </w:tr>
      <w:tr w:rsidR="00251EDE" w:rsidTr="00A75F55">
        <w:tc>
          <w:tcPr>
            <w:tcW w:w="2660" w:type="dxa"/>
            <w:shd w:val="clear" w:color="auto" w:fill="auto"/>
          </w:tcPr>
          <w:p w:rsidR="00251EDE" w:rsidRDefault="00251EDE" w:rsidP="00A75F55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public(</w:t>
            </w:r>
            <w:r>
              <w:rPr>
                <w:rFonts w:hint="eastAsia"/>
              </w:rPr>
              <w:t>公有的</w:t>
            </w:r>
            <w:r>
              <w:t>)</w:t>
            </w:r>
          </w:p>
        </w:tc>
        <w:tc>
          <w:tcPr>
            <w:tcW w:w="7193" w:type="dxa"/>
            <w:shd w:val="clear" w:color="auto" w:fill="auto"/>
          </w:tcPr>
          <w:p w:rsidR="00251EDE" w:rsidRDefault="00251EDE" w:rsidP="00A75F55">
            <w:pPr>
              <w:widowControl w:val="0"/>
              <w:ind w:firstLineChars="0" w:firstLine="0"/>
              <w:jc w:val="both"/>
            </w:pPr>
            <w:r>
              <w:t>可以在类的内部和外部访问</w:t>
            </w:r>
          </w:p>
        </w:tc>
      </w:tr>
      <w:tr w:rsidR="00251EDE" w:rsidTr="00A75F55">
        <w:tc>
          <w:tcPr>
            <w:tcW w:w="2660" w:type="dxa"/>
            <w:shd w:val="clear" w:color="auto" w:fill="auto"/>
          </w:tcPr>
          <w:p w:rsidR="00251EDE" w:rsidRDefault="009F354D" w:rsidP="00A75F55">
            <w:pPr>
              <w:widowControl w:val="0"/>
              <w:ind w:firstLineChars="0" w:firstLine="0"/>
              <w:jc w:val="both"/>
            </w:pPr>
            <w:r>
              <w:t>private(</w:t>
            </w:r>
            <w:r>
              <w:t>私有的</w:t>
            </w:r>
            <w:r>
              <w:t>)</w:t>
            </w:r>
          </w:p>
        </w:tc>
        <w:tc>
          <w:tcPr>
            <w:tcW w:w="7193" w:type="dxa"/>
            <w:shd w:val="clear" w:color="auto" w:fill="auto"/>
          </w:tcPr>
          <w:p w:rsidR="00251EDE" w:rsidRDefault="009F354D" w:rsidP="00A75F55">
            <w:pPr>
              <w:widowControl w:val="0"/>
              <w:ind w:firstLineChars="0" w:firstLine="0"/>
              <w:jc w:val="both"/>
            </w:pPr>
            <w:r>
              <w:t>只能在类的内部访问</w:t>
            </w:r>
          </w:p>
        </w:tc>
      </w:tr>
      <w:tr w:rsidR="009F354D" w:rsidTr="00A75F55">
        <w:tc>
          <w:tcPr>
            <w:tcW w:w="2660" w:type="dxa"/>
            <w:shd w:val="clear" w:color="auto" w:fill="auto"/>
          </w:tcPr>
          <w:p w:rsidR="009F354D" w:rsidRDefault="009F354D" w:rsidP="00A75F55">
            <w:pPr>
              <w:widowControl w:val="0"/>
              <w:ind w:firstLineChars="0" w:firstLine="0"/>
              <w:jc w:val="both"/>
            </w:pPr>
            <w:r>
              <w:lastRenderedPageBreak/>
              <w:t>protected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受保护的</w:t>
            </w:r>
            <w:r>
              <w:rPr>
                <w:rFonts w:hint="eastAsia"/>
              </w:rPr>
              <w:t>)</w:t>
            </w:r>
          </w:p>
        </w:tc>
        <w:tc>
          <w:tcPr>
            <w:tcW w:w="7193" w:type="dxa"/>
            <w:shd w:val="clear" w:color="auto" w:fill="auto"/>
          </w:tcPr>
          <w:p w:rsidR="009F354D" w:rsidRDefault="009F354D" w:rsidP="00A75F55">
            <w:pPr>
              <w:widowControl w:val="0"/>
              <w:ind w:firstLineChars="0" w:firstLine="0"/>
              <w:jc w:val="both"/>
            </w:pPr>
            <w:r>
              <w:t>在类的内部和子类中访问</w:t>
            </w:r>
            <w:r>
              <w:rPr>
                <w:rFonts w:hint="eastAsia"/>
              </w:rPr>
              <w:t>（在整个继承链上访问）</w:t>
            </w:r>
          </w:p>
        </w:tc>
      </w:tr>
    </w:tbl>
    <w:p w:rsidR="003B052A" w:rsidRDefault="00CB6717" w:rsidP="00D03876">
      <w:pPr>
        <w:pStyle w:val="ad"/>
      </w:pPr>
      <w:r>
        <w:rPr>
          <w:noProof/>
        </w:rPr>
        <w:pict>
          <v:shape id="_x0000_i1032" type="#_x0000_t75" style="width:385.65pt;height:58.85pt;visibility:visible;mso-wrap-style:square">
            <v:imagedata r:id="rId16" o:title=""/>
          </v:shape>
        </w:pict>
      </w:r>
    </w:p>
    <w:p w:rsidR="003B052A" w:rsidRPr="0028133B" w:rsidRDefault="0028133B" w:rsidP="0028133B">
      <w:pPr>
        <w:pStyle w:val="a9"/>
        <w:ind w:firstLine="562"/>
      </w:pPr>
      <w:r>
        <w:t>多学一招</w:t>
      </w:r>
      <w:r>
        <w:rPr>
          <w:rFonts w:hint="eastAsia"/>
        </w:rPr>
        <w:t>：</w:t>
      </w:r>
      <w:r w:rsidRPr="0028133B">
        <w:rPr>
          <w:rFonts w:hint="eastAsia"/>
        </w:rPr>
        <w:t>在</w:t>
      </w:r>
      <w:r>
        <w:rPr>
          <w:rFonts w:hint="eastAsia"/>
        </w:rPr>
        <w:t>OOP中，属性一般都是私有的，</w:t>
      </w:r>
      <w:r w:rsidR="00317A38">
        <w:rPr>
          <w:rFonts w:hint="eastAsia"/>
        </w:rPr>
        <w:t>通过公有的方法对私有的属性进行赋值和取值。</w:t>
      </w:r>
      <w:r w:rsidR="002E18F9">
        <w:rPr>
          <w:rFonts w:hint="eastAsia"/>
        </w:rPr>
        <w:t>（目的</w:t>
      </w:r>
      <w:r w:rsidR="000D0DE3">
        <w:rPr>
          <w:rFonts w:hint="eastAsia"/>
        </w:rPr>
        <w:t>为了过滤数据）</w:t>
      </w:r>
    </w:p>
    <w:p w:rsidR="004D074C" w:rsidRDefault="004D074C" w:rsidP="004D074C">
      <w:pPr>
        <w:pStyle w:val="ad"/>
      </w:pPr>
      <w:r>
        <w:t>class Student {</w:t>
      </w:r>
    </w:p>
    <w:p w:rsidR="004D074C" w:rsidRDefault="004D074C" w:rsidP="004D074C">
      <w:pPr>
        <w:pStyle w:val="ad"/>
      </w:pPr>
      <w:r>
        <w:rPr>
          <w:rFonts w:hint="eastAsia"/>
        </w:rPr>
        <w:tab/>
        <w:t>private $name;</w:t>
      </w:r>
      <w:r>
        <w:rPr>
          <w:rFonts w:hint="eastAsia"/>
        </w:rPr>
        <w:tab/>
        <w:t>//</w:t>
      </w:r>
      <w:r>
        <w:rPr>
          <w:rFonts w:hint="eastAsia"/>
        </w:rPr>
        <w:t>属性也叫成员变量</w:t>
      </w:r>
    </w:p>
    <w:p w:rsidR="004D074C" w:rsidRDefault="004D074C" w:rsidP="004D074C">
      <w:pPr>
        <w:pStyle w:val="ad"/>
      </w:pPr>
      <w:r>
        <w:tab/>
        <w:t>private $sex;</w:t>
      </w:r>
    </w:p>
    <w:p w:rsidR="004D074C" w:rsidRDefault="004D074C" w:rsidP="004D074C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赋值</w:t>
      </w:r>
    </w:p>
    <w:p w:rsidR="004D074C" w:rsidRDefault="004D074C" w:rsidP="004D074C">
      <w:pPr>
        <w:pStyle w:val="ad"/>
      </w:pPr>
      <w:r>
        <w:tab/>
        <w:t xml:space="preserve">public function </w:t>
      </w:r>
      <w:proofErr w:type="spellStart"/>
      <w:r>
        <w:t>setInfo</w:t>
      </w:r>
      <w:proofErr w:type="spellEnd"/>
      <w:r>
        <w:t>($</w:t>
      </w:r>
      <w:proofErr w:type="spellStart"/>
      <w:r>
        <w:t>name,$sex</w:t>
      </w:r>
      <w:proofErr w:type="spellEnd"/>
      <w:r>
        <w:t>) {</w:t>
      </w:r>
    </w:p>
    <w:p w:rsidR="004D074C" w:rsidRDefault="004D074C" w:rsidP="004D074C">
      <w:pPr>
        <w:pStyle w:val="ad"/>
      </w:pPr>
      <w:r>
        <w:tab/>
      </w:r>
      <w:r>
        <w:tab/>
        <w:t>if($name==''){</w:t>
      </w:r>
    </w:p>
    <w:p w:rsidR="004D074C" w:rsidRDefault="004D074C" w:rsidP="004D074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姓名不能为空</w:t>
      </w:r>
      <w:r>
        <w:rPr>
          <w:rFonts w:hint="eastAsia"/>
        </w:rPr>
        <w:t>';</w:t>
      </w:r>
    </w:p>
    <w:p w:rsidR="004D074C" w:rsidRDefault="004D074C" w:rsidP="004D074C">
      <w:pPr>
        <w:pStyle w:val="ad"/>
      </w:pPr>
      <w:r>
        <w:tab/>
      </w:r>
      <w:r>
        <w:tab/>
      </w:r>
      <w:r>
        <w:tab/>
        <w:t>exit;</w:t>
      </w:r>
    </w:p>
    <w:p w:rsidR="004D074C" w:rsidRDefault="004D074C" w:rsidP="004D074C">
      <w:pPr>
        <w:pStyle w:val="ad"/>
      </w:pPr>
      <w:r>
        <w:tab/>
      </w:r>
      <w:r>
        <w:tab/>
        <w:t>}</w:t>
      </w:r>
    </w:p>
    <w:p w:rsidR="004D074C" w:rsidRDefault="004D074C" w:rsidP="004D074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if($sex!='</w:t>
      </w:r>
      <w:r>
        <w:rPr>
          <w:rFonts w:hint="eastAsia"/>
        </w:rPr>
        <w:t>男</w:t>
      </w:r>
      <w:r>
        <w:rPr>
          <w:rFonts w:hint="eastAsia"/>
        </w:rPr>
        <w:t>' &amp;&amp; $sex!='</w:t>
      </w:r>
      <w:r>
        <w:rPr>
          <w:rFonts w:hint="eastAsia"/>
        </w:rPr>
        <w:t>女</w:t>
      </w:r>
      <w:r>
        <w:rPr>
          <w:rFonts w:hint="eastAsia"/>
        </w:rPr>
        <w:t>'){</w:t>
      </w:r>
    </w:p>
    <w:p w:rsidR="004D074C" w:rsidRDefault="004D074C" w:rsidP="004D074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性别不正确</w:t>
      </w:r>
      <w:r>
        <w:rPr>
          <w:rFonts w:hint="eastAsia"/>
        </w:rPr>
        <w:t>';</w:t>
      </w:r>
    </w:p>
    <w:p w:rsidR="004D074C" w:rsidRDefault="004D074C" w:rsidP="004D074C">
      <w:pPr>
        <w:pStyle w:val="ad"/>
      </w:pPr>
      <w:r>
        <w:tab/>
      </w:r>
      <w:r>
        <w:tab/>
      </w:r>
      <w:r>
        <w:tab/>
        <w:t>exit;</w:t>
      </w:r>
    </w:p>
    <w:p w:rsidR="004D074C" w:rsidRDefault="004D074C" w:rsidP="004D074C">
      <w:pPr>
        <w:pStyle w:val="ad"/>
      </w:pPr>
      <w:r>
        <w:tab/>
      </w:r>
      <w:r>
        <w:tab/>
        <w:t>}</w:t>
      </w:r>
    </w:p>
    <w:p w:rsidR="004D074C" w:rsidRDefault="004D074C" w:rsidP="004D074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赋值</w:t>
      </w:r>
    </w:p>
    <w:p w:rsidR="004D074C" w:rsidRDefault="004D074C" w:rsidP="004D074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$this-&gt;name=$name;</w:t>
      </w:r>
      <w:r>
        <w:rPr>
          <w:rFonts w:hint="eastAsia"/>
        </w:rPr>
        <w:tab/>
        <w:t>//$this</w:t>
      </w:r>
      <w:r>
        <w:rPr>
          <w:rFonts w:hint="eastAsia"/>
        </w:rPr>
        <w:t>表示调用当前方法的对象</w:t>
      </w:r>
    </w:p>
    <w:p w:rsidR="004D074C" w:rsidRDefault="004D074C" w:rsidP="004D074C">
      <w:pPr>
        <w:pStyle w:val="ad"/>
      </w:pPr>
      <w:r>
        <w:tab/>
      </w:r>
      <w:r>
        <w:tab/>
        <w:t>$this-&gt;sex=$sex;</w:t>
      </w:r>
    </w:p>
    <w:p w:rsidR="004D074C" w:rsidRDefault="004D074C" w:rsidP="004D074C">
      <w:pPr>
        <w:pStyle w:val="ad"/>
      </w:pPr>
      <w:r>
        <w:tab/>
        <w:t>}</w:t>
      </w:r>
    </w:p>
    <w:p w:rsidR="004D074C" w:rsidRDefault="004D074C" w:rsidP="004D074C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取值</w:t>
      </w:r>
    </w:p>
    <w:p w:rsidR="004D074C" w:rsidRDefault="004D074C" w:rsidP="004D074C">
      <w:pPr>
        <w:pStyle w:val="ad"/>
      </w:pPr>
      <w:r>
        <w:tab/>
        <w:t xml:space="preserve">public function </w:t>
      </w:r>
      <w:proofErr w:type="spellStart"/>
      <w:r>
        <w:t>getInfo</w:t>
      </w:r>
      <w:proofErr w:type="spellEnd"/>
      <w:r>
        <w:t>() {</w:t>
      </w:r>
    </w:p>
    <w:p w:rsidR="004D074C" w:rsidRDefault="004D074C" w:rsidP="004D074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姓名：</w:t>
      </w:r>
      <w:r>
        <w:rPr>
          <w:rFonts w:hint="eastAsia"/>
        </w:rPr>
        <w:t>'.$this-&gt;name,'&lt;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4D074C" w:rsidRDefault="004D074C" w:rsidP="004D074C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性别：</w:t>
      </w:r>
      <w:r>
        <w:rPr>
          <w:rFonts w:hint="eastAsia"/>
        </w:rPr>
        <w:t>'.$this-&gt;sex,'&lt;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&gt;';</w:t>
      </w:r>
    </w:p>
    <w:p w:rsidR="004D074C" w:rsidRDefault="004D074C" w:rsidP="004D074C">
      <w:pPr>
        <w:pStyle w:val="ad"/>
      </w:pPr>
      <w:r>
        <w:tab/>
        <w:t>}</w:t>
      </w:r>
    </w:p>
    <w:p w:rsidR="004D074C" w:rsidRDefault="004D074C" w:rsidP="004D074C">
      <w:pPr>
        <w:pStyle w:val="ad"/>
      </w:pPr>
      <w:r>
        <w:t>}</w:t>
      </w:r>
    </w:p>
    <w:p w:rsidR="004D074C" w:rsidRDefault="004D074C" w:rsidP="004D074C">
      <w:pPr>
        <w:pStyle w:val="ad"/>
      </w:pPr>
      <w:r>
        <w:t>$</w:t>
      </w:r>
      <w:proofErr w:type="spellStart"/>
      <w:r>
        <w:t>stu</w:t>
      </w:r>
      <w:proofErr w:type="spellEnd"/>
      <w:r>
        <w:t>=new Student;</w:t>
      </w:r>
    </w:p>
    <w:p w:rsidR="004D074C" w:rsidRDefault="004D074C" w:rsidP="004D074C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setInfo</w:t>
      </w:r>
      <w:proofErr w:type="spellEnd"/>
      <w:r>
        <w:rPr>
          <w:rFonts w:hint="eastAsia"/>
        </w:rPr>
        <w:t>('tom','</w:t>
      </w:r>
      <w:r>
        <w:rPr>
          <w:rFonts w:hint="eastAsia"/>
        </w:rPr>
        <w:t>男</w:t>
      </w:r>
      <w:r>
        <w:rPr>
          <w:rFonts w:hint="eastAsia"/>
        </w:rPr>
        <w:t>');</w:t>
      </w:r>
    </w:p>
    <w:p w:rsidR="003B052A" w:rsidRDefault="004D074C" w:rsidP="004D074C">
      <w:pPr>
        <w:pStyle w:val="ad"/>
      </w:pPr>
      <w:r>
        <w:t>$</w:t>
      </w:r>
      <w:proofErr w:type="spellStart"/>
      <w:r>
        <w:t>stu</w:t>
      </w:r>
      <w:proofErr w:type="spellEnd"/>
      <w:r>
        <w:t>-&gt;</w:t>
      </w:r>
      <w:proofErr w:type="spellStart"/>
      <w:r>
        <w:t>getInfo</w:t>
      </w:r>
      <w:proofErr w:type="spellEnd"/>
      <w:r>
        <w:t>();</w:t>
      </w:r>
    </w:p>
    <w:p w:rsidR="00271EFF" w:rsidRDefault="00CB6717" w:rsidP="004D074C">
      <w:pPr>
        <w:pStyle w:val="ad"/>
      </w:pPr>
      <w:r>
        <w:rPr>
          <w:noProof/>
        </w:rPr>
        <w:pict>
          <v:shape id="_x0000_i1033" type="#_x0000_t75" style="width:85.75pt;height:50.7pt;visibility:visible;mso-wrap-style:square">
            <v:imagedata r:id="rId17" o:title=""/>
          </v:shape>
        </w:pict>
      </w:r>
    </w:p>
    <w:p w:rsidR="003B052A" w:rsidRPr="002F276D" w:rsidRDefault="002F276D" w:rsidP="002F276D">
      <w:pPr>
        <w:pStyle w:val="a9"/>
        <w:ind w:firstLine="562"/>
      </w:pPr>
      <w:r>
        <w:t>脚下留心</w:t>
      </w:r>
      <w:r>
        <w:rPr>
          <w:rFonts w:hint="eastAsia"/>
        </w:rPr>
        <w:t>：$this表示调用当前方法的对象</w:t>
      </w:r>
    </w:p>
    <w:p w:rsidR="003B052A" w:rsidRDefault="00E33F7E" w:rsidP="00E33F7E">
      <w:pPr>
        <w:pStyle w:val="2"/>
      </w:pPr>
      <w:r>
        <w:lastRenderedPageBreak/>
        <w:t>封装</w:t>
      </w:r>
    </w:p>
    <w:p w:rsidR="003B052A" w:rsidRDefault="00D374B4" w:rsidP="00B73F79">
      <w:pPr>
        <w:ind w:firstLineChars="0" w:firstLine="0"/>
      </w:pPr>
      <w:r>
        <w:t>访问修饰符的作用是用来做封装的</w:t>
      </w:r>
      <w:r>
        <w:rPr>
          <w:rFonts w:hint="eastAsia"/>
        </w:rPr>
        <w:t>。</w:t>
      </w:r>
    </w:p>
    <w:p w:rsidR="004C00BE" w:rsidRDefault="004C00BE" w:rsidP="00B73F79">
      <w:pPr>
        <w:ind w:firstLineChars="0" w:firstLine="0"/>
      </w:pPr>
      <w:r>
        <w:rPr>
          <w:rFonts w:hint="eastAsia"/>
        </w:rPr>
        <w:t>封装的目的是用来有选择性提供数据和访问</w:t>
      </w:r>
    </w:p>
    <w:p w:rsidR="00712362" w:rsidRDefault="00CB6717" w:rsidP="00BD79C9">
      <w:pPr>
        <w:pStyle w:val="ad"/>
      </w:pPr>
      <w:r>
        <w:rPr>
          <w:noProof/>
        </w:rPr>
        <w:pict>
          <v:shape id="_x0000_i1034" type="#_x0000_t75" style="width:404.45pt;height:131.5pt;visibility:visible;mso-wrap-style:square">
            <v:imagedata r:id="rId18" o:title=""/>
          </v:shape>
        </w:pict>
      </w:r>
    </w:p>
    <w:p w:rsidR="003B052A" w:rsidRDefault="00AB4A7B" w:rsidP="00AB4A7B">
      <w:pPr>
        <w:pStyle w:val="2"/>
      </w:pPr>
      <w:r>
        <w:t>构造方法</w:t>
      </w:r>
    </w:p>
    <w:p w:rsidR="00F85584" w:rsidRDefault="00AB4A7B" w:rsidP="00B73F79">
      <w:pPr>
        <w:ind w:firstLineChars="0" w:firstLine="0"/>
      </w:pPr>
      <w:r>
        <w:t>构造方法也叫构造函数</w:t>
      </w:r>
      <w:r>
        <w:rPr>
          <w:rFonts w:hint="eastAsia"/>
        </w:rPr>
        <w:t>。</w:t>
      </w:r>
      <w:r>
        <w:t>在实例化对象的时候自动执行</w:t>
      </w:r>
      <w:r>
        <w:rPr>
          <w:rFonts w:hint="eastAsia"/>
        </w:rPr>
        <w:t>。</w:t>
      </w:r>
      <w:r w:rsidR="000F2EF5">
        <w:rPr>
          <w:rFonts w:hint="eastAsia"/>
        </w:rPr>
        <w:t>用来完成初始化工作。</w:t>
      </w:r>
    </w:p>
    <w:p w:rsidR="00AB4A7B" w:rsidRDefault="00A12B6E" w:rsidP="00B73F79">
      <w:pPr>
        <w:ind w:firstLineChars="0" w:firstLine="0"/>
      </w:pPr>
      <w:r>
        <w:rPr>
          <w:rFonts w:hint="eastAsia"/>
        </w:rPr>
        <w:t>语法：</w:t>
      </w:r>
    </w:p>
    <w:p w:rsidR="00A12B6E" w:rsidRPr="00F36997" w:rsidRDefault="00A04417" w:rsidP="00A12B6E">
      <w:pPr>
        <w:pStyle w:val="ad"/>
        <w:rPr>
          <w:color w:val="FF0000"/>
        </w:rPr>
      </w:pPr>
      <w:r>
        <w:t>[</w:t>
      </w:r>
      <w:r w:rsidR="00A12B6E">
        <w:rPr>
          <w:rFonts w:hint="eastAsia"/>
        </w:rPr>
        <w:t>public</w:t>
      </w:r>
      <w:r>
        <w:t>]</w:t>
      </w:r>
      <w:r w:rsidR="00A12B6E">
        <w:rPr>
          <w:rFonts w:hint="eastAsia"/>
        </w:rPr>
        <w:t xml:space="preserve"> </w:t>
      </w:r>
      <w:r w:rsidR="00A12B6E">
        <w:t>function __construct(</w:t>
      </w:r>
      <w:r w:rsidR="001417D9">
        <w:t>参数</w:t>
      </w:r>
      <w:r w:rsidR="00A12B6E">
        <w:t>){</w:t>
      </w:r>
      <w:r w:rsidR="00F36997">
        <w:t xml:space="preserve">    </w:t>
      </w:r>
      <w:r w:rsidR="00F36997" w:rsidRPr="00F36997">
        <w:rPr>
          <w:color w:val="FF0000"/>
        </w:rPr>
        <w:t>//</w:t>
      </w:r>
      <w:r w:rsidR="00F36997" w:rsidRPr="00F36997">
        <w:rPr>
          <w:color w:val="FF0000"/>
        </w:rPr>
        <w:t>注意是两个</w:t>
      </w:r>
      <w:r w:rsidR="00F36997" w:rsidRPr="00F36997">
        <w:rPr>
          <w:rFonts w:hint="eastAsia"/>
          <w:color w:val="FF0000"/>
        </w:rPr>
        <w:t>_</w:t>
      </w:r>
    </w:p>
    <w:p w:rsidR="00A12B6E" w:rsidRDefault="00A12B6E" w:rsidP="00A12B6E">
      <w:pPr>
        <w:pStyle w:val="ad"/>
      </w:pPr>
      <w:r>
        <w:t>}</w:t>
      </w:r>
    </w:p>
    <w:p w:rsidR="00A04417" w:rsidRDefault="001C6E23" w:rsidP="001C6E23">
      <w:pPr>
        <w:pStyle w:val="a9"/>
        <w:ind w:firstLine="562"/>
      </w:pPr>
      <w:r>
        <w:t>p</w:t>
      </w:r>
      <w:r w:rsidR="00A04417">
        <w:t>ublic可以省略</w:t>
      </w:r>
      <w:r w:rsidR="00A04417">
        <w:rPr>
          <w:rFonts w:hint="eastAsia"/>
        </w:rPr>
        <w:t>，</w:t>
      </w:r>
      <w:r w:rsidR="00A04417">
        <w:t>默认构造函数访问修饰符就是</w:t>
      </w:r>
      <w:r w:rsidR="00A04417">
        <w:rPr>
          <w:rFonts w:hint="eastAsia"/>
        </w:rPr>
        <w:t>public的。</w:t>
      </w:r>
    </w:p>
    <w:p w:rsidR="00F85584" w:rsidRDefault="007A7E74" w:rsidP="00B73F79">
      <w:pPr>
        <w:ind w:firstLineChars="0" w:firstLine="0"/>
      </w:pPr>
      <w:r>
        <w:t>例题</w:t>
      </w:r>
      <w:r>
        <w:rPr>
          <w:rFonts w:hint="eastAsia"/>
        </w:rPr>
        <w:t>：</w:t>
      </w:r>
    </w:p>
    <w:p w:rsidR="007A7E74" w:rsidRDefault="00CB6717" w:rsidP="007A7E74">
      <w:pPr>
        <w:pStyle w:val="ad"/>
      </w:pPr>
      <w:r>
        <w:rPr>
          <w:noProof/>
          <w:shd w:val="clear" w:color="auto" w:fill="auto"/>
        </w:rPr>
        <w:pict>
          <v:shape id="_x0000_i1035" type="#_x0000_t75" style="width:324.3pt;height:184.05pt;visibility:visible;mso-wrap-style:square">
            <v:imagedata r:id="rId19" o:title=""/>
          </v:shape>
        </w:pict>
      </w:r>
    </w:p>
    <w:p w:rsidR="00F85584" w:rsidRDefault="00785D6A" w:rsidP="00785D6A">
      <w:pPr>
        <w:pStyle w:val="2"/>
      </w:pPr>
      <w:r>
        <w:rPr>
          <w:rFonts w:hint="eastAsia"/>
        </w:rPr>
        <w:lastRenderedPageBreak/>
        <w:t>析构</w:t>
      </w:r>
      <w:r w:rsidR="004C0A69">
        <w:rPr>
          <w:rFonts w:hint="eastAsia"/>
        </w:rPr>
        <w:t>方法（析构</w:t>
      </w:r>
      <w:r>
        <w:rPr>
          <w:rFonts w:hint="eastAsia"/>
        </w:rPr>
        <w:t>函数</w:t>
      </w:r>
      <w:r w:rsidR="004C0A69">
        <w:rPr>
          <w:rFonts w:hint="eastAsia"/>
        </w:rPr>
        <w:t>）</w:t>
      </w:r>
    </w:p>
    <w:p w:rsidR="003B052A" w:rsidRDefault="004C0A69" w:rsidP="00B73F79">
      <w:pPr>
        <w:ind w:firstLineChars="0" w:firstLine="0"/>
      </w:pPr>
      <w:r>
        <w:t>当对象销毁的时候自动调用</w:t>
      </w:r>
      <w:r w:rsidR="00AE531A">
        <w:rPr>
          <w:rFonts w:hint="eastAsia"/>
        </w:rPr>
        <w:t>；</w:t>
      </w:r>
      <w:r w:rsidR="00AE531A">
        <w:t>析构函数不能带有参数</w:t>
      </w:r>
      <w:r w:rsidR="00AE531A">
        <w:rPr>
          <w:rFonts w:hint="eastAsia"/>
        </w:rPr>
        <w:t>。</w:t>
      </w:r>
    </w:p>
    <w:p w:rsidR="004C0A69" w:rsidRDefault="004C0A69" w:rsidP="00B73F79">
      <w:pPr>
        <w:ind w:firstLineChars="0" w:firstLine="0"/>
      </w:pPr>
      <w:r>
        <w:rPr>
          <w:rFonts w:hint="eastAsia"/>
        </w:rPr>
        <w:t>语法：</w:t>
      </w:r>
    </w:p>
    <w:p w:rsidR="00785D6A" w:rsidRDefault="004C0A69" w:rsidP="004C0A69">
      <w:pPr>
        <w:pStyle w:val="ad"/>
      </w:pPr>
      <w:r>
        <w:rPr>
          <w:rFonts w:hint="eastAsia"/>
        </w:rPr>
        <w:t xml:space="preserve">public </w:t>
      </w:r>
      <w:r>
        <w:t>function __destruct(){</w:t>
      </w:r>
    </w:p>
    <w:p w:rsidR="004C0A69" w:rsidRDefault="004C0A69" w:rsidP="004C0A69">
      <w:pPr>
        <w:pStyle w:val="ad"/>
      </w:pPr>
      <w:r>
        <w:t>}</w:t>
      </w:r>
    </w:p>
    <w:p w:rsidR="00785D6A" w:rsidRDefault="00941308" w:rsidP="00B73F79">
      <w:pPr>
        <w:ind w:firstLineChars="0" w:firstLine="0"/>
      </w:pPr>
      <w:r>
        <w:rPr>
          <w:rFonts w:hint="eastAsia"/>
        </w:rPr>
        <w:t>例题</w:t>
      </w:r>
    </w:p>
    <w:p w:rsidR="00941308" w:rsidRDefault="00CB6717" w:rsidP="00941308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pict>
          <v:shape id="_x0000_i1036" type="#_x0000_t75" style="width:266.7pt;height:157.15pt;visibility:visible;mso-wrap-style:square">
            <v:imagedata r:id="rId20" o:title=""/>
          </v:shape>
        </w:pict>
      </w:r>
    </w:p>
    <w:p w:rsidR="000D0960" w:rsidRDefault="000D0960" w:rsidP="00941308">
      <w:pPr>
        <w:pStyle w:val="ad"/>
        <w:rPr>
          <w:noProof/>
          <w:shd w:val="clear" w:color="auto" w:fill="auto"/>
        </w:rPr>
      </w:pPr>
    </w:p>
    <w:p w:rsidR="000D0960" w:rsidRDefault="000D0960" w:rsidP="00941308">
      <w:pPr>
        <w:pStyle w:val="ad"/>
        <w:rPr>
          <w:noProof/>
          <w:shd w:val="clear" w:color="auto" w:fill="auto"/>
        </w:rPr>
      </w:pPr>
      <w:r>
        <w:rPr>
          <w:rFonts w:hint="eastAsia"/>
          <w:noProof/>
          <w:shd w:val="clear" w:color="auto" w:fill="auto"/>
        </w:rPr>
        <w:t>//</w:t>
      </w:r>
      <w:r>
        <w:rPr>
          <w:rFonts w:hint="eastAsia"/>
          <w:noProof/>
          <w:shd w:val="clear" w:color="auto" w:fill="auto"/>
        </w:rPr>
        <w:t>手动销毁对象</w:t>
      </w:r>
    </w:p>
    <w:p w:rsidR="000D0960" w:rsidRDefault="00CB6717" w:rsidP="00941308">
      <w:pPr>
        <w:pStyle w:val="ad"/>
      </w:pPr>
      <w:r>
        <w:rPr>
          <w:noProof/>
        </w:rPr>
        <w:pict>
          <v:shape id="_x0000_i1037" type="#_x0000_t75" style="width:252.3pt;height:58.25pt;visibility:visible;mso-wrap-style:square">
            <v:imagedata r:id="rId21" o:title=""/>
          </v:shape>
        </w:pict>
      </w:r>
    </w:p>
    <w:p w:rsidR="003B052A" w:rsidRDefault="008A583E" w:rsidP="008A583E">
      <w:pPr>
        <w:pStyle w:val="3"/>
      </w:pPr>
      <w:r>
        <w:t>用析构函数</w:t>
      </w:r>
      <w:r w:rsidR="00DF3FFE">
        <w:rPr>
          <w:rFonts w:hint="eastAsia"/>
        </w:rPr>
        <w:t>模拟</w:t>
      </w:r>
      <w:r>
        <w:t>实现垃圾回收</w:t>
      </w:r>
    </w:p>
    <w:p w:rsidR="008A583E" w:rsidRDefault="00CB6717" w:rsidP="008A583E">
      <w:pPr>
        <w:pStyle w:val="ad"/>
      </w:pPr>
      <w:r>
        <w:rPr>
          <w:noProof/>
        </w:rPr>
        <w:pict>
          <v:shape id="_x0000_i1038" type="#_x0000_t75" style="width:361.9pt;height:166.55pt;visibility:visible;mso-wrap-style:square">
            <v:imagedata r:id="rId22" o:title=""/>
          </v:shape>
        </w:pict>
      </w:r>
    </w:p>
    <w:p w:rsidR="008A583E" w:rsidRDefault="008503C2" w:rsidP="008503C2">
      <w:pPr>
        <w:pStyle w:val="2"/>
      </w:pPr>
      <w:r>
        <w:lastRenderedPageBreak/>
        <w:t>继承</w:t>
      </w:r>
      <w:r w:rsidR="001907ED">
        <w:rPr>
          <w:rFonts w:hint="eastAsia"/>
        </w:rPr>
        <w:t>（</w:t>
      </w:r>
      <w:r w:rsidR="001907ED">
        <w:rPr>
          <w:rFonts w:hint="eastAsia"/>
        </w:rPr>
        <w:t>extends</w:t>
      </w:r>
      <w:r w:rsidR="001907ED">
        <w:rPr>
          <w:rFonts w:hint="eastAsia"/>
        </w:rPr>
        <w:t>）</w:t>
      </w:r>
    </w:p>
    <w:p w:rsidR="002E1E6C" w:rsidRDefault="001907ED" w:rsidP="001907ED">
      <w:pPr>
        <w:numPr>
          <w:ilvl w:val="0"/>
          <w:numId w:val="15"/>
        </w:numPr>
        <w:ind w:firstLineChars="0"/>
      </w:pPr>
      <w:r>
        <w:rPr>
          <w:rFonts w:hint="eastAsia"/>
        </w:rPr>
        <w:t>具有层次性</w:t>
      </w:r>
    </w:p>
    <w:p w:rsidR="008C580E" w:rsidRDefault="008C580E" w:rsidP="001907ED">
      <w:pPr>
        <w:numPr>
          <w:ilvl w:val="0"/>
          <w:numId w:val="15"/>
        </w:numPr>
        <w:ind w:firstLineChars="0"/>
      </w:pPr>
      <w:r>
        <w:t>子类继承了父类的属性和方法</w:t>
      </w:r>
      <w:r>
        <w:rPr>
          <w:rFonts w:hint="eastAsia"/>
        </w:rPr>
        <w:t>，</w:t>
      </w:r>
      <w:r>
        <w:t>实现了代码的可重用性</w:t>
      </w:r>
    </w:p>
    <w:p w:rsidR="001907ED" w:rsidRDefault="00025EAD" w:rsidP="001907ED">
      <w:pPr>
        <w:numPr>
          <w:ilvl w:val="0"/>
          <w:numId w:val="15"/>
        </w:numPr>
        <w:ind w:firstLineChars="0"/>
      </w:pPr>
      <w:r>
        <w:rPr>
          <w:rFonts w:hint="eastAsia"/>
        </w:rPr>
        <w:t>父类和子类是相对的</w:t>
      </w:r>
    </w:p>
    <w:p w:rsidR="00453C77" w:rsidRDefault="00CB6717" w:rsidP="00367517">
      <w:pPr>
        <w:pStyle w:val="ad"/>
      </w:pPr>
      <w:r>
        <w:rPr>
          <w:noProof/>
        </w:rPr>
        <w:pict>
          <v:shape id="_x0000_i1039" type="#_x0000_t75" style="width:408.2pt;height:134.6pt;visibility:visible;mso-wrap-style:square">
            <v:imagedata r:id="rId23" o:title=""/>
          </v:shape>
        </w:pict>
      </w:r>
    </w:p>
    <w:p w:rsidR="00453C77" w:rsidRDefault="00370660" w:rsidP="00370660">
      <w:pPr>
        <w:pStyle w:val="a9"/>
        <w:ind w:firstLine="562"/>
      </w:pPr>
      <w:r>
        <w:t>脚下留心</w:t>
      </w:r>
      <w:r>
        <w:rPr>
          <w:rFonts w:hint="eastAsia"/>
        </w:rPr>
        <w:t>：</w:t>
      </w:r>
      <w:r>
        <w:t>子类继承了父类的所有属性和方法</w:t>
      </w:r>
      <w:r>
        <w:rPr>
          <w:rFonts w:hint="eastAsia"/>
        </w:rPr>
        <w:t>，</w:t>
      </w:r>
      <w:r>
        <w:t>但是不一定有权限调用</w:t>
      </w:r>
    </w:p>
    <w:p w:rsidR="00453C77" w:rsidRDefault="00951174" w:rsidP="00951174">
      <w:pPr>
        <w:pStyle w:val="3"/>
      </w:pPr>
      <w:r>
        <w:rPr>
          <w:rFonts w:hint="eastAsia"/>
        </w:rPr>
        <w:t>在子类中调用父类的属性和方法</w:t>
      </w:r>
    </w:p>
    <w:p w:rsidR="008A583E" w:rsidRDefault="00CB6717" w:rsidP="00951174">
      <w:pPr>
        <w:pStyle w:val="ad"/>
      </w:pPr>
      <w:r>
        <w:rPr>
          <w:noProof/>
        </w:rPr>
        <w:pict>
          <v:shape id="_x0000_i1040" type="#_x0000_t75" style="width:307.4pt;height:179.05pt;visibility:visible;mso-wrap-style:square">
            <v:imagedata r:id="rId24" o:title=""/>
          </v:shape>
        </w:pict>
      </w:r>
    </w:p>
    <w:p w:rsidR="00951174" w:rsidRDefault="007D1DDE" w:rsidP="007D1DDE">
      <w:pPr>
        <w:pStyle w:val="3"/>
      </w:pPr>
      <w:r>
        <w:t>调用父类的构造方法</w:t>
      </w:r>
    </w:p>
    <w:p w:rsidR="00951174" w:rsidRDefault="00250827" w:rsidP="00250827">
      <w:pPr>
        <w:numPr>
          <w:ilvl w:val="0"/>
          <w:numId w:val="16"/>
        </w:numPr>
        <w:ind w:firstLineChars="0"/>
      </w:pPr>
      <w:r>
        <w:rPr>
          <w:rFonts w:hint="eastAsia"/>
        </w:rPr>
        <w:t>如果子类没有构造函数，就调用父类的构造函数</w:t>
      </w:r>
    </w:p>
    <w:p w:rsidR="00250827" w:rsidRDefault="006433FD" w:rsidP="00250827">
      <w:pPr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如果子类有构造函数就调用自己的构造函数</w:t>
      </w:r>
    </w:p>
    <w:p w:rsidR="00091C2D" w:rsidRDefault="00091C2D" w:rsidP="00250827">
      <w:pPr>
        <w:numPr>
          <w:ilvl w:val="0"/>
          <w:numId w:val="16"/>
        </w:numPr>
        <w:ind w:firstLineChars="0"/>
      </w:pPr>
      <w:r>
        <w:t>通过</w:t>
      </w:r>
      <w:r>
        <w:rPr>
          <w:rFonts w:hint="eastAsia"/>
        </w:rPr>
        <w:t>parent</w:t>
      </w:r>
      <w:r>
        <w:rPr>
          <w:rFonts w:hint="eastAsia"/>
        </w:rPr>
        <w:t>来调用父类的构造函数</w:t>
      </w:r>
    </w:p>
    <w:p w:rsidR="00ED7811" w:rsidRDefault="00CB6717" w:rsidP="006A3572">
      <w:pPr>
        <w:pStyle w:val="ad"/>
      </w:pPr>
      <w:r>
        <w:rPr>
          <w:noProof/>
        </w:rPr>
        <w:pict>
          <v:shape id="_x0000_i1041" type="#_x0000_t75" style="width:398.2pt;height:140.85pt;visibility:visible;mso-wrap-style:square">
            <v:imagedata r:id="rId25" o:title=""/>
          </v:shape>
        </w:pict>
      </w:r>
    </w:p>
    <w:p w:rsidR="00ED7811" w:rsidRDefault="00890773" w:rsidP="00890773">
      <w:pPr>
        <w:pStyle w:val="3"/>
      </w:pPr>
      <w:r>
        <w:rPr>
          <w:rFonts w:hint="eastAsia"/>
        </w:rPr>
        <w:t>parent</w:t>
      </w:r>
    </w:p>
    <w:p w:rsidR="00ED7811" w:rsidRDefault="00890773" w:rsidP="00B73F79">
      <w:pPr>
        <w:ind w:firstLineChars="0" w:firstLine="0"/>
      </w:pPr>
      <w:r>
        <w:rPr>
          <w:rFonts w:hint="eastAsia"/>
        </w:rPr>
        <w:t>表示父类的名字</w:t>
      </w:r>
    </w:p>
    <w:p w:rsidR="00951174" w:rsidRDefault="00CB6717" w:rsidP="0080447A">
      <w:pPr>
        <w:pStyle w:val="ad"/>
      </w:pPr>
      <w:r>
        <w:rPr>
          <w:noProof/>
        </w:rPr>
        <w:pict>
          <v:shape id="_x0000_i1042" type="#_x0000_t75" style="width:228.5pt;height:139.6pt;visibility:visible;mso-wrap-style:square">
            <v:imagedata r:id="rId26" o:title=""/>
          </v:shape>
        </w:pict>
      </w:r>
    </w:p>
    <w:p w:rsidR="00BC6594" w:rsidRDefault="00BC6594" w:rsidP="00E12193">
      <w:pPr>
        <w:pStyle w:val="3"/>
      </w:pPr>
      <w:r>
        <w:t>子类给父类的构造函数传递参数</w:t>
      </w:r>
    </w:p>
    <w:p w:rsidR="007B7216" w:rsidRDefault="007B7216" w:rsidP="007B7216">
      <w:pPr>
        <w:pStyle w:val="ad"/>
      </w:pPr>
      <w:r>
        <w:t>class Person {</w:t>
      </w:r>
    </w:p>
    <w:p w:rsidR="007B7216" w:rsidRDefault="007B7216" w:rsidP="007B7216">
      <w:pPr>
        <w:pStyle w:val="ad"/>
      </w:pPr>
      <w:r>
        <w:tab/>
        <w:t>protected $name;</w:t>
      </w:r>
    </w:p>
    <w:p w:rsidR="007B7216" w:rsidRDefault="007B7216" w:rsidP="007B7216">
      <w:pPr>
        <w:pStyle w:val="ad"/>
      </w:pPr>
      <w:r>
        <w:tab/>
        <w:t>protected $sex;</w:t>
      </w:r>
    </w:p>
    <w:p w:rsidR="007B7216" w:rsidRDefault="007B7216" w:rsidP="007B7216">
      <w:pPr>
        <w:pStyle w:val="ad"/>
      </w:pPr>
      <w:r>
        <w:tab/>
        <w:t>public function __construct($</w:t>
      </w:r>
      <w:proofErr w:type="spellStart"/>
      <w:r>
        <w:t>name,$sex</w:t>
      </w:r>
      <w:proofErr w:type="spellEnd"/>
      <w:r>
        <w:t>) {</w:t>
      </w:r>
    </w:p>
    <w:p w:rsidR="007B7216" w:rsidRDefault="007B7216" w:rsidP="007B7216">
      <w:pPr>
        <w:pStyle w:val="ad"/>
      </w:pPr>
      <w:r>
        <w:tab/>
      </w:r>
      <w:r>
        <w:tab/>
        <w:t>$this-&gt;name=$name;</w:t>
      </w:r>
    </w:p>
    <w:p w:rsidR="007B7216" w:rsidRDefault="007B7216" w:rsidP="007B7216">
      <w:pPr>
        <w:pStyle w:val="ad"/>
      </w:pPr>
      <w:r>
        <w:tab/>
      </w:r>
      <w:r>
        <w:tab/>
        <w:t>$this-&gt;sex=$sex;</w:t>
      </w:r>
    </w:p>
    <w:p w:rsidR="007B7216" w:rsidRDefault="007B7216" w:rsidP="007B7216">
      <w:pPr>
        <w:pStyle w:val="ad"/>
      </w:pPr>
      <w:r>
        <w:tab/>
        <w:t>}</w:t>
      </w:r>
    </w:p>
    <w:p w:rsidR="007B7216" w:rsidRDefault="007B7216" w:rsidP="007B7216">
      <w:pPr>
        <w:pStyle w:val="ad"/>
      </w:pPr>
      <w:r>
        <w:t>}</w:t>
      </w:r>
    </w:p>
    <w:p w:rsidR="007B7216" w:rsidRDefault="007B7216" w:rsidP="007B7216">
      <w:pPr>
        <w:pStyle w:val="ad"/>
      </w:pPr>
      <w:r>
        <w:t>class Student extends Person {</w:t>
      </w:r>
    </w:p>
    <w:p w:rsidR="007B7216" w:rsidRDefault="007B7216" w:rsidP="007B7216">
      <w:pPr>
        <w:pStyle w:val="ad"/>
      </w:pPr>
      <w:r>
        <w:tab/>
        <w:t>private $score;</w:t>
      </w:r>
    </w:p>
    <w:p w:rsidR="007B7216" w:rsidRDefault="007B7216" w:rsidP="007B7216">
      <w:pPr>
        <w:pStyle w:val="ad"/>
      </w:pPr>
      <w:r>
        <w:tab/>
        <w:t>public function __construct($</w:t>
      </w:r>
      <w:proofErr w:type="spellStart"/>
      <w:r>
        <w:t>name,$sex,$score</w:t>
      </w:r>
      <w:proofErr w:type="spellEnd"/>
      <w:r>
        <w:t>) {</w:t>
      </w:r>
    </w:p>
    <w:p w:rsidR="007B7216" w:rsidRDefault="007B7216" w:rsidP="007B7216">
      <w:pPr>
        <w:pStyle w:val="ad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parent::__construct($</w:t>
      </w:r>
      <w:proofErr w:type="spellStart"/>
      <w:r>
        <w:rPr>
          <w:rFonts w:hint="eastAsia"/>
        </w:rPr>
        <w:t>name,$sex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调用父类的构造函数</w:t>
      </w:r>
    </w:p>
    <w:p w:rsidR="007B7216" w:rsidRDefault="007B7216" w:rsidP="007B7216">
      <w:pPr>
        <w:pStyle w:val="ad"/>
      </w:pPr>
      <w:r>
        <w:tab/>
      </w:r>
      <w:r>
        <w:tab/>
        <w:t>$this-&gt;score=$score;</w:t>
      </w:r>
    </w:p>
    <w:p w:rsidR="007B7216" w:rsidRDefault="007B7216" w:rsidP="007B7216">
      <w:pPr>
        <w:pStyle w:val="ad"/>
      </w:pPr>
      <w:r>
        <w:tab/>
        <w:t>}</w:t>
      </w:r>
    </w:p>
    <w:p w:rsidR="007B7216" w:rsidRDefault="007B7216" w:rsidP="007B7216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显示值</w:t>
      </w:r>
    </w:p>
    <w:p w:rsidR="007B7216" w:rsidRDefault="007B7216" w:rsidP="007B7216">
      <w:pPr>
        <w:pStyle w:val="ad"/>
      </w:pPr>
      <w:r>
        <w:tab/>
        <w:t>public function show() {</w:t>
      </w:r>
    </w:p>
    <w:p w:rsidR="007B7216" w:rsidRDefault="007B7216" w:rsidP="007B7216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姓名：</w:t>
      </w:r>
      <w:r>
        <w:rPr>
          <w:rFonts w:hint="eastAsia"/>
        </w:rPr>
        <w:t>{$this-&gt;name}&lt;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</w:t>
      </w:r>
    </w:p>
    <w:p w:rsidR="007B7216" w:rsidRDefault="007B7216" w:rsidP="007B7216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性别：</w:t>
      </w:r>
      <w:r>
        <w:rPr>
          <w:rFonts w:hint="eastAsia"/>
        </w:rPr>
        <w:t>{$this-&gt;sex}&lt;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</w:t>
      </w:r>
    </w:p>
    <w:p w:rsidR="007B7216" w:rsidRDefault="007B7216" w:rsidP="007B7216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"</w:t>
      </w:r>
      <w:r>
        <w:rPr>
          <w:rFonts w:hint="eastAsia"/>
        </w:rPr>
        <w:t>成绩：</w:t>
      </w:r>
      <w:r>
        <w:rPr>
          <w:rFonts w:hint="eastAsia"/>
        </w:rPr>
        <w:t>{$this-&gt;score}";</w:t>
      </w:r>
    </w:p>
    <w:p w:rsidR="007B7216" w:rsidRDefault="007B7216" w:rsidP="007B7216">
      <w:pPr>
        <w:pStyle w:val="ad"/>
      </w:pPr>
      <w:r>
        <w:tab/>
        <w:t>}</w:t>
      </w:r>
    </w:p>
    <w:p w:rsidR="007B7216" w:rsidRDefault="007B7216" w:rsidP="007B7216">
      <w:pPr>
        <w:pStyle w:val="ad"/>
      </w:pPr>
      <w:r>
        <w:t>}</w:t>
      </w:r>
    </w:p>
    <w:p w:rsidR="007B7216" w:rsidRDefault="007B7216" w:rsidP="007B7216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测试</w:t>
      </w:r>
    </w:p>
    <w:p w:rsidR="007B7216" w:rsidRDefault="007B7216" w:rsidP="007B7216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=new Student('</w:t>
      </w:r>
      <w:r>
        <w:rPr>
          <w:rFonts w:hint="eastAsia"/>
        </w:rPr>
        <w:t>李白</w:t>
      </w:r>
      <w:r>
        <w:rPr>
          <w:rFonts w:hint="eastAsia"/>
        </w:rPr>
        <w:t>','</w:t>
      </w:r>
      <w:r>
        <w:rPr>
          <w:rFonts w:hint="eastAsia"/>
        </w:rPr>
        <w:t>男</w:t>
      </w:r>
      <w:r>
        <w:rPr>
          <w:rFonts w:hint="eastAsia"/>
        </w:rPr>
        <w:t>','88');</w:t>
      </w:r>
    </w:p>
    <w:p w:rsidR="00BC6594" w:rsidRDefault="007B7216" w:rsidP="007B7216">
      <w:pPr>
        <w:pStyle w:val="ad"/>
      </w:pPr>
      <w:r>
        <w:t>$</w:t>
      </w:r>
      <w:proofErr w:type="spellStart"/>
      <w:r>
        <w:t>stu</w:t>
      </w:r>
      <w:proofErr w:type="spellEnd"/>
      <w:r>
        <w:t>-&gt;show();</w:t>
      </w:r>
    </w:p>
    <w:p w:rsidR="00542BF8" w:rsidRPr="00BC6594" w:rsidRDefault="00E4254A" w:rsidP="007B7216">
      <w:pPr>
        <w:pStyle w:val="ad"/>
      </w:pPr>
      <w:r>
        <w:rPr>
          <w:noProof/>
        </w:rPr>
        <w:pict>
          <v:shape id="_x0000_i1043" type="#_x0000_t75" style="width:70.1pt;height:40.7pt;visibility:visible;mso-wrap-style:square">
            <v:imagedata r:id="rId27" o:title=""/>
          </v:shape>
        </w:pict>
      </w:r>
    </w:p>
    <w:p w:rsidR="00890773" w:rsidRDefault="00E12193" w:rsidP="00E12193">
      <w:pPr>
        <w:pStyle w:val="3"/>
      </w:pPr>
      <w:r>
        <w:t>protected</w:t>
      </w:r>
    </w:p>
    <w:p w:rsidR="00890773" w:rsidRDefault="00130A78" w:rsidP="00B73F79">
      <w:pPr>
        <w:ind w:firstLineChars="0" w:firstLine="0"/>
      </w:pPr>
      <w:r>
        <w:rPr>
          <w:rFonts w:hint="eastAsia"/>
        </w:rPr>
        <w:t>protected</w:t>
      </w:r>
      <w:r>
        <w:rPr>
          <w:rFonts w:hint="eastAsia"/>
        </w:rPr>
        <w:t>修饰的成员可以在整个继承链上访问</w:t>
      </w:r>
    </w:p>
    <w:p w:rsidR="00130A78" w:rsidRDefault="00E4254A" w:rsidP="00130A78">
      <w:pPr>
        <w:pStyle w:val="ad"/>
      </w:pPr>
      <w:r>
        <w:rPr>
          <w:noProof/>
        </w:rPr>
        <w:pict>
          <v:shape id="_x0000_i1044" type="#_x0000_t75" style="width:212.85pt;height:130.25pt;visibility:visible;mso-wrap-style:square">
            <v:imagedata r:id="rId28" o:title=""/>
          </v:shape>
        </w:pict>
      </w:r>
    </w:p>
    <w:p w:rsidR="00DB1C6B" w:rsidRPr="007F1BA3" w:rsidRDefault="00DB1C6B" w:rsidP="00CB6717">
      <w:pPr>
        <w:pStyle w:val="a9"/>
        <w:ind w:firstLineChars="0" w:firstLine="0"/>
        <w:rPr>
          <w:bCs/>
        </w:rPr>
      </w:pPr>
      <w:r w:rsidRPr="00CB6717">
        <w:rPr>
          <w:rFonts w:hint="eastAsia"/>
          <w:bCs/>
        </w:rPr>
        <w:t>脚下留心：</w:t>
      </w:r>
      <w:r w:rsidR="000B7996">
        <w:rPr>
          <w:rFonts w:hint="eastAsia"/>
          <w:bCs/>
        </w:rPr>
        <w:t>PHP不允许多重继承</w:t>
      </w:r>
      <w:r w:rsidR="007F1BA3">
        <w:rPr>
          <w:rFonts w:hint="eastAsia"/>
          <w:bCs/>
        </w:rPr>
        <w:t>，也就是还说C不能同时继承A和B，可以将C继承B，B再继承A。</w:t>
      </w:r>
      <w:bookmarkStart w:id="0" w:name="_GoBack"/>
      <w:bookmarkEnd w:id="0"/>
    </w:p>
    <w:p w:rsidR="00890773" w:rsidRDefault="00F336FE" w:rsidP="00F336FE">
      <w:pPr>
        <w:pStyle w:val="2"/>
      </w:pPr>
      <w:r>
        <w:rPr>
          <w:rFonts w:hint="eastAsia"/>
        </w:rPr>
        <w:t>$this</w:t>
      </w:r>
    </w:p>
    <w:p w:rsidR="00890773" w:rsidRDefault="00E74ECF" w:rsidP="00B73F79">
      <w:pPr>
        <w:ind w:firstLineChars="0" w:firstLine="0"/>
      </w:pPr>
      <w:r>
        <w:rPr>
          <w:rFonts w:hint="eastAsia"/>
        </w:rPr>
        <w:t>$this</w:t>
      </w:r>
      <w:r>
        <w:rPr>
          <w:rFonts w:hint="eastAsia"/>
        </w:rPr>
        <w:t>表示当前对象的引用</w:t>
      </w:r>
    </w:p>
    <w:p w:rsidR="00BB03E0" w:rsidRDefault="00BB03E0" w:rsidP="00BB03E0">
      <w:pPr>
        <w:pStyle w:val="ad"/>
      </w:pPr>
      <w:r>
        <w:t>class Goods {</w:t>
      </w:r>
    </w:p>
    <w:p w:rsidR="00BB03E0" w:rsidRDefault="00BB03E0" w:rsidP="00BB03E0">
      <w:pPr>
        <w:pStyle w:val="ad"/>
      </w:pPr>
      <w:r>
        <w:lastRenderedPageBreak/>
        <w:tab/>
        <w:t>public function __construct() {</w:t>
      </w:r>
    </w:p>
    <w:p w:rsidR="00BB03E0" w:rsidRDefault="00BB03E0" w:rsidP="00BB03E0">
      <w:pPr>
        <w:pStyle w:val="ad"/>
      </w:pPr>
      <w:r>
        <w:tab/>
      </w:r>
      <w:r>
        <w:tab/>
      </w:r>
      <w:proofErr w:type="spellStart"/>
      <w:r>
        <w:t>var_dump</w:t>
      </w:r>
      <w:proofErr w:type="spellEnd"/>
      <w:r>
        <w:t>($this);</w:t>
      </w:r>
    </w:p>
    <w:p w:rsidR="00BB03E0" w:rsidRDefault="00BB03E0" w:rsidP="00BB03E0">
      <w:pPr>
        <w:pStyle w:val="ad"/>
      </w:pPr>
      <w:r>
        <w:tab/>
        <w:t>}</w:t>
      </w:r>
    </w:p>
    <w:p w:rsidR="00BB03E0" w:rsidRDefault="00BB03E0" w:rsidP="00BB03E0">
      <w:pPr>
        <w:pStyle w:val="ad"/>
      </w:pPr>
      <w:r>
        <w:t>}</w:t>
      </w:r>
    </w:p>
    <w:p w:rsidR="00BB03E0" w:rsidRDefault="00BB03E0" w:rsidP="00BB03E0">
      <w:pPr>
        <w:pStyle w:val="ad"/>
      </w:pPr>
      <w:r>
        <w:t>class Book extends Goods {</w:t>
      </w:r>
    </w:p>
    <w:p w:rsidR="00BB03E0" w:rsidRDefault="00BB03E0" w:rsidP="00BB03E0">
      <w:pPr>
        <w:pStyle w:val="ad"/>
      </w:pPr>
      <w:r>
        <w:t>}</w:t>
      </w:r>
    </w:p>
    <w:p w:rsidR="00BB03E0" w:rsidRDefault="00BB03E0" w:rsidP="00BB03E0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测试</w:t>
      </w:r>
    </w:p>
    <w:p w:rsidR="00BB03E0" w:rsidRDefault="00BB03E0" w:rsidP="00BB03E0">
      <w:pPr>
        <w:pStyle w:val="ad"/>
      </w:pPr>
      <w:r>
        <w:t>new Goods();</w:t>
      </w:r>
      <w:r>
        <w:tab/>
        <w:t>//object(</w:t>
      </w:r>
      <w:r w:rsidRPr="00BB03E0">
        <w:rPr>
          <w:color w:val="FF0000"/>
        </w:rPr>
        <w:t>Goods</w:t>
      </w:r>
      <w:r>
        <w:t>)#1 (0) { }</w:t>
      </w:r>
    </w:p>
    <w:p w:rsidR="00BB03E0" w:rsidRDefault="00BB03E0" w:rsidP="00BB03E0">
      <w:pPr>
        <w:pStyle w:val="ad"/>
      </w:pPr>
      <w:r>
        <w:t>echo '&lt;</w:t>
      </w:r>
      <w:proofErr w:type="spellStart"/>
      <w:r>
        <w:t>hr</w:t>
      </w:r>
      <w:proofErr w:type="spellEnd"/>
      <w:r>
        <w:t>&gt;';</w:t>
      </w:r>
    </w:p>
    <w:p w:rsidR="00F336FE" w:rsidRDefault="00BB03E0" w:rsidP="00BB03E0">
      <w:pPr>
        <w:pStyle w:val="ad"/>
      </w:pPr>
      <w:r>
        <w:t>new Book();</w:t>
      </w:r>
      <w:r>
        <w:tab/>
      </w:r>
      <w:r>
        <w:tab/>
        <w:t>//object(</w:t>
      </w:r>
      <w:r w:rsidRPr="00BB03E0">
        <w:rPr>
          <w:color w:val="FF0000"/>
        </w:rPr>
        <w:t>Book</w:t>
      </w:r>
      <w:r>
        <w:t>)#1 (0) { }</w:t>
      </w:r>
    </w:p>
    <w:p w:rsidR="00F336FE" w:rsidRDefault="00D02ED8" w:rsidP="00D02ED8">
      <w:pPr>
        <w:pStyle w:val="a9"/>
        <w:ind w:firstLine="562"/>
      </w:pPr>
      <w:r>
        <w:rPr>
          <w:rFonts w:hint="eastAsia"/>
        </w:rPr>
        <w:t>判断题：</w:t>
      </w:r>
      <w:r w:rsidRPr="00D02ED8">
        <w:t>$this</w:t>
      </w:r>
      <w:r>
        <w:t>表示</w:t>
      </w:r>
      <w:r>
        <w:rPr>
          <w:rFonts w:hint="eastAsia"/>
        </w:rPr>
        <w:t>$this所在类的对象</w:t>
      </w:r>
      <w:r w:rsidR="00FC27D1">
        <w:rPr>
          <w:rFonts w:hint="eastAsia"/>
        </w:rPr>
        <w:t>（错误）</w:t>
      </w:r>
    </w:p>
    <w:p w:rsidR="00983B41" w:rsidRDefault="00983B41" w:rsidP="00983B41">
      <w:pPr>
        <w:pStyle w:val="a9"/>
        <w:ind w:firstLineChars="0" w:firstLine="0"/>
      </w:pPr>
    </w:p>
    <w:p w:rsidR="00983B41" w:rsidRDefault="00983B41" w:rsidP="00983B41">
      <w:pPr>
        <w:pStyle w:val="a9"/>
        <w:ind w:firstLineChars="0" w:firstLine="0"/>
      </w:pPr>
    </w:p>
    <w:p w:rsidR="00983B41" w:rsidRPr="00983B41" w:rsidRDefault="00983B41" w:rsidP="00983B41">
      <w:pPr>
        <w:pStyle w:val="a9"/>
        <w:ind w:firstLineChars="0" w:firstLine="0"/>
      </w:pPr>
    </w:p>
    <w:sectPr w:rsidR="00983B41" w:rsidRPr="00983B4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54A" w:rsidRDefault="00E4254A">
      <w:pPr>
        <w:ind w:firstLine="560"/>
      </w:pPr>
      <w:r>
        <w:separator/>
      </w:r>
    </w:p>
  </w:endnote>
  <w:endnote w:type="continuationSeparator" w:id="0">
    <w:p w:rsidR="00E4254A" w:rsidRDefault="00E4254A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E4254A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F1BA3">
                  <w:rPr>
                    <w:noProof/>
                    <w:sz w:val="18"/>
                  </w:rPr>
                  <w:t>12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E4254A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F1BA3">
                  <w:rPr>
                    <w:noProof/>
                    <w:sz w:val="18"/>
                  </w:rPr>
                  <w:t>13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54A" w:rsidRDefault="00E4254A">
      <w:pPr>
        <w:ind w:firstLine="560"/>
      </w:pPr>
      <w:r>
        <w:separator/>
      </w:r>
    </w:p>
  </w:footnote>
  <w:footnote w:type="continuationSeparator" w:id="0">
    <w:p w:rsidR="00E4254A" w:rsidRDefault="00E4254A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73F79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00BB427C"/>
    <w:multiLevelType w:val="hybridMultilevel"/>
    <w:tmpl w:val="C23867E0"/>
    <w:lvl w:ilvl="0" w:tplc="8146D6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6E6DDB"/>
    <w:multiLevelType w:val="hybridMultilevel"/>
    <w:tmpl w:val="77321982"/>
    <w:lvl w:ilvl="0" w:tplc="5BA432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622744B5"/>
    <w:multiLevelType w:val="hybridMultilevel"/>
    <w:tmpl w:val="6D781FDA"/>
    <w:lvl w:ilvl="0" w:tplc="ABDA72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32166D"/>
    <w:multiLevelType w:val="hybridMultilevel"/>
    <w:tmpl w:val="89C60F7E"/>
    <w:lvl w:ilvl="0" w:tplc="92C654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8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A32"/>
    <w:rsid w:val="00025EAD"/>
    <w:rsid w:val="00032F7A"/>
    <w:rsid w:val="000357EB"/>
    <w:rsid w:val="00037C0D"/>
    <w:rsid w:val="00044EF6"/>
    <w:rsid w:val="000455C1"/>
    <w:rsid w:val="00073A8D"/>
    <w:rsid w:val="00091C2D"/>
    <w:rsid w:val="000B7996"/>
    <w:rsid w:val="000C071B"/>
    <w:rsid w:val="000C2C39"/>
    <w:rsid w:val="000C5025"/>
    <w:rsid w:val="000C66D2"/>
    <w:rsid w:val="000D0960"/>
    <w:rsid w:val="000D0DE3"/>
    <w:rsid w:val="000D6423"/>
    <w:rsid w:val="000E414C"/>
    <w:rsid w:val="000F2EF5"/>
    <w:rsid w:val="00100F99"/>
    <w:rsid w:val="00114E2A"/>
    <w:rsid w:val="0013032D"/>
    <w:rsid w:val="00130A78"/>
    <w:rsid w:val="001417D9"/>
    <w:rsid w:val="001449DF"/>
    <w:rsid w:val="00172A27"/>
    <w:rsid w:val="001907ED"/>
    <w:rsid w:val="001C6E23"/>
    <w:rsid w:val="001E413F"/>
    <w:rsid w:val="001E7056"/>
    <w:rsid w:val="001E79C3"/>
    <w:rsid w:val="001F633A"/>
    <w:rsid w:val="00202EC6"/>
    <w:rsid w:val="002117E6"/>
    <w:rsid w:val="002418CC"/>
    <w:rsid w:val="00250827"/>
    <w:rsid w:val="00251EDE"/>
    <w:rsid w:val="0025308A"/>
    <w:rsid w:val="00253ACA"/>
    <w:rsid w:val="0025734D"/>
    <w:rsid w:val="00271EFF"/>
    <w:rsid w:val="002802D2"/>
    <w:rsid w:val="0028133B"/>
    <w:rsid w:val="002B4610"/>
    <w:rsid w:val="002B59D3"/>
    <w:rsid w:val="002C4657"/>
    <w:rsid w:val="002D4C8D"/>
    <w:rsid w:val="002E18F9"/>
    <w:rsid w:val="002E1E6C"/>
    <w:rsid w:val="002F1E5B"/>
    <w:rsid w:val="002F276D"/>
    <w:rsid w:val="002F37D5"/>
    <w:rsid w:val="00313160"/>
    <w:rsid w:val="00317A38"/>
    <w:rsid w:val="00330861"/>
    <w:rsid w:val="00337670"/>
    <w:rsid w:val="00344B4D"/>
    <w:rsid w:val="00367517"/>
    <w:rsid w:val="00370660"/>
    <w:rsid w:val="00375761"/>
    <w:rsid w:val="00376566"/>
    <w:rsid w:val="00377268"/>
    <w:rsid w:val="0039276B"/>
    <w:rsid w:val="00395A7E"/>
    <w:rsid w:val="003A3A6F"/>
    <w:rsid w:val="003B052A"/>
    <w:rsid w:val="003B5C6E"/>
    <w:rsid w:val="003C5AD7"/>
    <w:rsid w:val="003D27A9"/>
    <w:rsid w:val="003D49F4"/>
    <w:rsid w:val="003D7EA6"/>
    <w:rsid w:val="003F0B9D"/>
    <w:rsid w:val="003F4674"/>
    <w:rsid w:val="003F7EF7"/>
    <w:rsid w:val="00412402"/>
    <w:rsid w:val="004255F9"/>
    <w:rsid w:val="004474B6"/>
    <w:rsid w:val="00453C77"/>
    <w:rsid w:val="00467882"/>
    <w:rsid w:val="00475EAD"/>
    <w:rsid w:val="00482D85"/>
    <w:rsid w:val="00490807"/>
    <w:rsid w:val="004972A1"/>
    <w:rsid w:val="004A6288"/>
    <w:rsid w:val="004B5F08"/>
    <w:rsid w:val="004C00BE"/>
    <w:rsid w:val="004C0A69"/>
    <w:rsid w:val="004D074C"/>
    <w:rsid w:val="004D32DB"/>
    <w:rsid w:val="00505D38"/>
    <w:rsid w:val="00531A35"/>
    <w:rsid w:val="00533315"/>
    <w:rsid w:val="00536B98"/>
    <w:rsid w:val="00541E1D"/>
    <w:rsid w:val="00542BF8"/>
    <w:rsid w:val="005579BE"/>
    <w:rsid w:val="00564299"/>
    <w:rsid w:val="005A2C9F"/>
    <w:rsid w:val="005B3FA4"/>
    <w:rsid w:val="005C7914"/>
    <w:rsid w:val="005F2EC1"/>
    <w:rsid w:val="005F7127"/>
    <w:rsid w:val="0060165A"/>
    <w:rsid w:val="0060262A"/>
    <w:rsid w:val="00641CDB"/>
    <w:rsid w:val="006433FD"/>
    <w:rsid w:val="00650348"/>
    <w:rsid w:val="006548B4"/>
    <w:rsid w:val="00660F37"/>
    <w:rsid w:val="00667613"/>
    <w:rsid w:val="00675838"/>
    <w:rsid w:val="00677DB7"/>
    <w:rsid w:val="006940F8"/>
    <w:rsid w:val="006A2F3A"/>
    <w:rsid w:val="006A3572"/>
    <w:rsid w:val="006E27D8"/>
    <w:rsid w:val="006E51C3"/>
    <w:rsid w:val="00712362"/>
    <w:rsid w:val="007374F5"/>
    <w:rsid w:val="007446DD"/>
    <w:rsid w:val="00747881"/>
    <w:rsid w:val="00752B92"/>
    <w:rsid w:val="00763FB2"/>
    <w:rsid w:val="00785D6A"/>
    <w:rsid w:val="00792D80"/>
    <w:rsid w:val="007A7E74"/>
    <w:rsid w:val="007B3F53"/>
    <w:rsid w:val="007B7216"/>
    <w:rsid w:val="007C07B8"/>
    <w:rsid w:val="007D1DDE"/>
    <w:rsid w:val="007D1F5A"/>
    <w:rsid w:val="007F1BA3"/>
    <w:rsid w:val="0080447A"/>
    <w:rsid w:val="008145B6"/>
    <w:rsid w:val="008163E2"/>
    <w:rsid w:val="008503C2"/>
    <w:rsid w:val="00854DE8"/>
    <w:rsid w:val="00861916"/>
    <w:rsid w:val="00890773"/>
    <w:rsid w:val="008A583E"/>
    <w:rsid w:val="008C580E"/>
    <w:rsid w:val="008D4A14"/>
    <w:rsid w:val="00903179"/>
    <w:rsid w:val="00903A32"/>
    <w:rsid w:val="00910BFB"/>
    <w:rsid w:val="0091447E"/>
    <w:rsid w:val="00941308"/>
    <w:rsid w:val="009459F3"/>
    <w:rsid w:val="00951174"/>
    <w:rsid w:val="00957601"/>
    <w:rsid w:val="00972B04"/>
    <w:rsid w:val="00975EBF"/>
    <w:rsid w:val="00976388"/>
    <w:rsid w:val="00983B41"/>
    <w:rsid w:val="00983E09"/>
    <w:rsid w:val="00993A89"/>
    <w:rsid w:val="009A730C"/>
    <w:rsid w:val="009D02A6"/>
    <w:rsid w:val="009E5D1B"/>
    <w:rsid w:val="009E5E02"/>
    <w:rsid w:val="009F1A22"/>
    <w:rsid w:val="009F23E2"/>
    <w:rsid w:val="009F354D"/>
    <w:rsid w:val="00A04417"/>
    <w:rsid w:val="00A12B6E"/>
    <w:rsid w:val="00A261DC"/>
    <w:rsid w:val="00A34398"/>
    <w:rsid w:val="00A45AE6"/>
    <w:rsid w:val="00A5311F"/>
    <w:rsid w:val="00A56626"/>
    <w:rsid w:val="00A6531D"/>
    <w:rsid w:val="00A75F55"/>
    <w:rsid w:val="00A76622"/>
    <w:rsid w:val="00A90EBE"/>
    <w:rsid w:val="00AA3D23"/>
    <w:rsid w:val="00AB42DA"/>
    <w:rsid w:val="00AB4A7B"/>
    <w:rsid w:val="00AE2729"/>
    <w:rsid w:val="00AE531A"/>
    <w:rsid w:val="00AF01AB"/>
    <w:rsid w:val="00AF5B41"/>
    <w:rsid w:val="00B0691E"/>
    <w:rsid w:val="00B11130"/>
    <w:rsid w:val="00B1788C"/>
    <w:rsid w:val="00B26BB1"/>
    <w:rsid w:val="00B31DDF"/>
    <w:rsid w:val="00B32434"/>
    <w:rsid w:val="00B73F79"/>
    <w:rsid w:val="00B8439B"/>
    <w:rsid w:val="00B91DBF"/>
    <w:rsid w:val="00BA29C3"/>
    <w:rsid w:val="00BB03E0"/>
    <w:rsid w:val="00BB52C2"/>
    <w:rsid w:val="00BC6594"/>
    <w:rsid w:val="00BD79C9"/>
    <w:rsid w:val="00BE6CBB"/>
    <w:rsid w:val="00C278F7"/>
    <w:rsid w:val="00C40150"/>
    <w:rsid w:val="00C64284"/>
    <w:rsid w:val="00C80D55"/>
    <w:rsid w:val="00C86B57"/>
    <w:rsid w:val="00CA205A"/>
    <w:rsid w:val="00CA6CA1"/>
    <w:rsid w:val="00CB1CD9"/>
    <w:rsid w:val="00CB6717"/>
    <w:rsid w:val="00CE0A60"/>
    <w:rsid w:val="00CF64E1"/>
    <w:rsid w:val="00D02ED8"/>
    <w:rsid w:val="00D03876"/>
    <w:rsid w:val="00D2604C"/>
    <w:rsid w:val="00D374B4"/>
    <w:rsid w:val="00D638EE"/>
    <w:rsid w:val="00D813A0"/>
    <w:rsid w:val="00DA15C8"/>
    <w:rsid w:val="00DB1C6B"/>
    <w:rsid w:val="00DC2A61"/>
    <w:rsid w:val="00DC57F7"/>
    <w:rsid w:val="00DC612D"/>
    <w:rsid w:val="00DF3FFE"/>
    <w:rsid w:val="00E00A7A"/>
    <w:rsid w:val="00E11C7F"/>
    <w:rsid w:val="00E11D16"/>
    <w:rsid w:val="00E12193"/>
    <w:rsid w:val="00E22003"/>
    <w:rsid w:val="00E33F7E"/>
    <w:rsid w:val="00E35182"/>
    <w:rsid w:val="00E4254A"/>
    <w:rsid w:val="00E74ECF"/>
    <w:rsid w:val="00E87F79"/>
    <w:rsid w:val="00EB0010"/>
    <w:rsid w:val="00EB5E12"/>
    <w:rsid w:val="00EC29E7"/>
    <w:rsid w:val="00ED7811"/>
    <w:rsid w:val="00EF341F"/>
    <w:rsid w:val="00EF5C70"/>
    <w:rsid w:val="00F14304"/>
    <w:rsid w:val="00F1579C"/>
    <w:rsid w:val="00F336FE"/>
    <w:rsid w:val="00F3541C"/>
    <w:rsid w:val="00F36997"/>
    <w:rsid w:val="00F47607"/>
    <w:rsid w:val="00F5091F"/>
    <w:rsid w:val="00F61C24"/>
    <w:rsid w:val="00F776A6"/>
    <w:rsid w:val="00F818A4"/>
    <w:rsid w:val="00F85584"/>
    <w:rsid w:val="00FA1098"/>
    <w:rsid w:val="00FC27D1"/>
    <w:rsid w:val="00FF0ED7"/>
    <w:rsid w:val="00FF4AB2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6CB36B6-6DFF-42A8-94F9-19B9CA17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hp.itcast.c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F91CC-22AC-4C44-AB11-C35AEFE40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293</TotalTime>
  <Pages>13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SUNJIANSONG</cp:lastModifiedBy>
  <cp:revision>134</cp:revision>
  <dcterms:created xsi:type="dcterms:W3CDTF">2016-04-20T09:16:00Z</dcterms:created>
  <dcterms:modified xsi:type="dcterms:W3CDTF">2016-04-21T08:50:00Z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