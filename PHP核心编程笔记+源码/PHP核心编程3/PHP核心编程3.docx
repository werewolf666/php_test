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6D5F12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F622B1" w:rsidRDefault="00F622B1" w:rsidP="00F622B1">
      <w:pPr>
        <w:pStyle w:val="2"/>
      </w:pPr>
      <w:r>
        <w:lastRenderedPageBreak/>
        <w:t>回顾</w:t>
      </w:r>
    </w:p>
    <w:p w:rsidR="005B3FBE" w:rsidRDefault="005B3FBE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：面向对象编程；</w:t>
      </w:r>
      <w:r>
        <w:t>OOA</w:t>
      </w:r>
      <w:r>
        <w:rPr>
          <w:rFonts w:hint="eastAsia"/>
        </w:rPr>
        <w:t>：</w:t>
      </w:r>
      <w:r>
        <w:t>面向对象分析</w:t>
      </w:r>
      <w:r>
        <w:rPr>
          <w:rFonts w:hint="eastAsia"/>
        </w:rPr>
        <w:t>；</w:t>
      </w:r>
      <w:r>
        <w:rPr>
          <w:rFonts w:hint="eastAsia"/>
        </w:rPr>
        <w:t>OOD</w:t>
      </w:r>
      <w:r>
        <w:rPr>
          <w:rFonts w:hint="eastAsia"/>
        </w:rPr>
        <w:t>：面向对象设计</w:t>
      </w:r>
    </w:p>
    <w:p w:rsidR="005B3FBE" w:rsidRDefault="00F00C59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类：所有对象相同属性和方法的集合</w:t>
      </w:r>
    </w:p>
    <w:p w:rsidR="00F00C59" w:rsidRDefault="00F00C59" w:rsidP="00894999">
      <w:pPr>
        <w:numPr>
          <w:ilvl w:val="0"/>
          <w:numId w:val="10"/>
        </w:numPr>
        <w:ind w:firstLineChars="0"/>
      </w:pPr>
      <w:r>
        <w:t>对象</w:t>
      </w:r>
      <w:r>
        <w:rPr>
          <w:rFonts w:hint="eastAsia"/>
        </w:rPr>
        <w:t>：</w:t>
      </w:r>
      <w:r>
        <w:t>类的具体实例</w:t>
      </w:r>
      <w:r>
        <w:rPr>
          <w:rFonts w:hint="eastAsia"/>
        </w:rPr>
        <w:t>；对象是有属性和方法组成的。</w:t>
      </w:r>
    </w:p>
    <w:p w:rsidR="00F00C59" w:rsidRDefault="00F00C59" w:rsidP="00894999">
      <w:pPr>
        <w:numPr>
          <w:ilvl w:val="0"/>
          <w:numId w:val="10"/>
        </w:numPr>
        <w:ind w:firstLineChars="0"/>
      </w:pPr>
      <w:r>
        <w:t>在</w:t>
      </w:r>
      <w:r>
        <w:t>PHP</w:t>
      </w:r>
      <w:r>
        <w:t>中实现类</w:t>
      </w:r>
    </w:p>
    <w:p w:rsidR="00F00C59" w:rsidRDefault="00F00C59" w:rsidP="00F00C59">
      <w:pPr>
        <w:pStyle w:val="ad"/>
      </w:pPr>
      <w:r>
        <w:t>C</w:t>
      </w:r>
      <w:r>
        <w:rPr>
          <w:rFonts w:hint="eastAsia"/>
        </w:rPr>
        <w:t xml:space="preserve">lass </w:t>
      </w:r>
      <w:r>
        <w:t>类名</w:t>
      </w:r>
      <w:r>
        <w:rPr>
          <w:rFonts w:hint="eastAsia"/>
        </w:rPr>
        <w:t>{</w:t>
      </w:r>
    </w:p>
    <w:p w:rsidR="00317293" w:rsidRDefault="00317293" w:rsidP="00F00C59">
      <w:pPr>
        <w:pStyle w:val="ad"/>
      </w:pPr>
      <w:r>
        <w:tab/>
        <w:t>//</w:t>
      </w:r>
      <w:r>
        <w:t>属性</w:t>
      </w:r>
    </w:p>
    <w:p w:rsidR="00317293" w:rsidRDefault="00317293" w:rsidP="00F00C59">
      <w:pPr>
        <w:pStyle w:val="ad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方法</w:t>
      </w:r>
    </w:p>
    <w:p w:rsidR="00F00C59" w:rsidRDefault="00F00C59" w:rsidP="00F00C59">
      <w:pPr>
        <w:pStyle w:val="ad"/>
      </w:pPr>
      <w:r>
        <w:t>}</w:t>
      </w:r>
    </w:p>
    <w:p w:rsidR="00A35EB7" w:rsidRDefault="00A35EB7" w:rsidP="00F00C59">
      <w:pPr>
        <w:pStyle w:val="ad"/>
      </w:pPr>
      <w:r>
        <w:t>1</w:t>
      </w:r>
      <w:r>
        <w:rPr>
          <w:rFonts w:hint="eastAsia"/>
        </w:rPr>
        <w:t>、</w:t>
      </w:r>
      <w:r>
        <w:t>以字母</w:t>
      </w:r>
      <w:r>
        <w:rPr>
          <w:rFonts w:hint="eastAsia"/>
        </w:rPr>
        <w:t>、</w:t>
      </w:r>
      <w:r>
        <w:t>下划线开头</w:t>
      </w:r>
      <w:r>
        <w:rPr>
          <w:rFonts w:hint="eastAsia"/>
        </w:rPr>
        <w:t>，</w:t>
      </w:r>
      <w:r>
        <w:t>后面跟的是字母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下划线</w:t>
      </w:r>
    </w:p>
    <w:p w:rsidR="00A35EB7" w:rsidRDefault="00A35EB7" w:rsidP="00F00C59">
      <w:pPr>
        <w:pStyle w:val="ad"/>
      </w:pPr>
      <w:r>
        <w:t>2</w:t>
      </w:r>
      <w:r>
        <w:rPr>
          <w:rFonts w:hint="eastAsia"/>
        </w:rPr>
        <w:t>、</w:t>
      </w:r>
      <w:r>
        <w:t>用帕斯卡命名法</w:t>
      </w:r>
      <w:r>
        <w:rPr>
          <w:rFonts w:hint="eastAsia"/>
        </w:rPr>
        <w:t>（大驼峰）</w:t>
      </w:r>
    </w:p>
    <w:p w:rsidR="00A35EB7" w:rsidRDefault="00A35EB7" w:rsidP="00F00C59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、不能以关键字做类名</w:t>
      </w:r>
    </w:p>
    <w:p w:rsidR="00A35EB7" w:rsidRPr="00A35EB7" w:rsidRDefault="00A35EB7" w:rsidP="00F00C59">
      <w:pPr>
        <w:pStyle w:val="ad"/>
      </w:pPr>
      <w:r>
        <w:rPr>
          <w:rFonts w:hint="eastAsia"/>
        </w:rPr>
        <w:t>4</w:t>
      </w:r>
      <w:r>
        <w:rPr>
          <w:rFonts w:hint="eastAsia"/>
        </w:rPr>
        <w:t>、类名不区分大小写</w:t>
      </w:r>
    </w:p>
    <w:p w:rsidR="00F00C59" w:rsidRDefault="00EB1441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实例化对象：</w:t>
      </w:r>
      <w:r>
        <w:rPr>
          <w:rFonts w:hint="eastAsia"/>
        </w:rPr>
        <w:t>new</w:t>
      </w:r>
    </w:p>
    <w:p w:rsidR="00EB1441" w:rsidRDefault="00EB1441" w:rsidP="00894999">
      <w:pPr>
        <w:numPr>
          <w:ilvl w:val="0"/>
          <w:numId w:val="10"/>
        </w:numPr>
        <w:ind w:firstLineChars="0"/>
      </w:pPr>
      <w:r>
        <w:t>通过</w:t>
      </w:r>
      <w:r>
        <w:t>”</w:t>
      </w:r>
      <w:r>
        <w:rPr>
          <w:rFonts w:hint="eastAsia"/>
        </w:rPr>
        <w:t>-&gt;</w:t>
      </w:r>
      <w:r>
        <w:t>”</w:t>
      </w:r>
      <w:r>
        <w:t>来调用属性和方法</w:t>
      </w:r>
    </w:p>
    <w:p w:rsidR="00EB1441" w:rsidRDefault="003676F9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对属性的操作</w:t>
      </w:r>
    </w:p>
    <w:p w:rsidR="003676F9" w:rsidRDefault="003676F9" w:rsidP="003676F9">
      <w:pPr>
        <w:pStyle w:val="ad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echo 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-&gt;name;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获取属性的值</w:t>
      </w:r>
    </w:p>
    <w:p w:rsidR="003676F9" w:rsidRDefault="003676F9" w:rsidP="003676F9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-&gt;name=</w:t>
      </w:r>
      <w:r>
        <w:t>’tom’</w:t>
      </w:r>
      <w:r>
        <w:tab/>
      </w:r>
      <w:r>
        <w:tab/>
      </w:r>
      <w:r>
        <w:t>给属性赋值</w:t>
      </w:r>
    </w:p>
    <w:p w:rsidR="003676F9" w:rsidRDefault="003676F9" w:rsidP="003676F9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stu</w:t>
      </w:r>
      <w:proofErr w:type="spellEnd"/>
      <w:r>
        <w:t>-&gt;name</w:t>
      </w:r>
      <w:r>
        <w:rPr>
          <w:rFonts w:hint="eastAsia"/>
        </w:rPr>
        <w:t>)</w:t>
      </w:r>
      <w:r>
        <w:t>;</w:t>
      </w:r>
      <w:r>
        <w:tab/>
      </w:r>
      <w:r>
        <w:t>判断</w:t>
      </w:r>
      <w:r w:rsidR="00E80DD3">
        <w:t>共有</w:t>
      </w:r>
      <w:r>
        <w:t>属性是否存在</w:t>
      </w:r>
    </w:p>
    <w:p w:rsidR="003676F9" w:rsidRDefault="00210D19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方法的定义</w:t>
      </w:r>
    </w:p>
    <w:p w:rsidR="00210D19" w:rsidRDefault="00210D19" w:rsidP="00210D19">
      <w:pPr>
        <w:pStyle w:val="ad"/>
      </w:pPr>
      <w:r>
        <w:rPr>
          <w:rFonts w:hint="eastAsia"/>
        </w:rPr>
        <w:t>访问修饰符</w:t>
      </w:r>
      <w:r>
        <w:rPr>
          <w:rFonts w:hint="eastAsia"/>
        </w:rPr>
        <w:t xml:space="preserve"> function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t>{</w:t>
      </w:r>
    </w:p>
    <w:p w:rsidR="00210D19" w:rsidRDefault="00210D19" w:rsidP="00210D19">
      <w:pPr>
        <w:pStyle w:val="ad"/>
      </w:pPr>
      <w:r>
        <w:tab/>
        <w:t>//</w:t>
      </w:r>
      <w:r>
        <w:t>方法体</w:t>
      </w:r>
    </w:p>
    <w:p w:rsidR="00210D19" w:rsidRDefault="00210D19" w:rsidP="00210D19">
      <w:pPr>
        <w:pStyle w:val="ad"/>
      </w:pPr>
      <w:r>
        <w:t>}</w:t>
      </w:r>
    </w:p>
    <w:p w:rsidR="00210D19" w:rsidRDefault="00A95372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方法修饰符</w:t>
      </w:r>
    </w:p>
    <w:p w:rsidR="00A95372" w:rsidRDefault="00A95372" w:rsidP="00A95372">
      <w:pPr>
        <w:numPr>
          <w:ilvl w:val="1"/>
          <w:numId w:val="10"/>
        </w:numPr>
        <w:ind w:firstLineChars="0"/>
      </w:pPr>
      <w:r>
        <w:rPr>
          <w:rFonts w:hint="eastAsia"/>
        </w:rPr>
        <w:t>public(</w:t>
      </w:r>
      <w:r>
        <w:rPr>
          <w:rFonts w:hint="eastAsia"/>
        </w:rPr>
        <w:t>公有的</w:t>
      </w:r>
      <w:r>
        <w:rPr>
          <w:rFonts w:hint="eastAsia"/>
        </w:rPr>
        <w:t>)</w:t>
      </w:r>
      <w:r>
        <w:rPr>
          <w:rFonts w:hint="eastAsia"/>
        </w:rPr>
        <w:t>：可以在类的外部和内部访问</w:t>
      </w:r>
    </w:p>
    <w:p w:rsidR="00A95372" w:rsidRDefault="00A95372" w:rsidP="00A95372">
      <w:pPr>
        <w:numPr>
          <w:ilvl w:val="1"/>
          <w:numId w:val="10"/>
        </w:numPr>
        <w:ind w:firstLineChars="0"/>
      </w:pPr>
      <w:r>
        <w:t>private</w:t>
      </w:r>
      <w:r>
        <w:rPr>
          <w:rFonts w:hint="eastAsia"/>
        </w:rPr>
        <w:t>(</w:t>
      </w:r>
      <w:r>
        <w:rPr>
          <w:rFonts w:hint="eastAsia"/>
        </w:rPr>
        <w:t>私有的</w:t>
      </w:r>
      <w:r>
        <w:rPr>
          <w:rFonts w:hint="eastAsia"/>
        </w:rPr>
        <w:t>)</w:t>
      </w:r>
      <w:r>
        <w:rPr>
          <w:rFonts w:hint="eastAsia"/>
        </w:rPr>
        <w:t>：可以在类的内部访问</w:t>
      </w:r>
    </w:p>
    <w:p w:rsidR="00A95372" w:rsidRDefault="00A95372" w:rsidP="00A95372">
      <w:pPr>
        <w:numPr>
          <w:ilvl w:val="1"/>
          <w:numId w:val="10"/>
        </w:numPr>
        <w:ind w:firstLineChars="0"/>
      </w:pPr>
      <w:r>
        <w:t>protected</w:t>
      </w:r>
      <w:r>
        <w:rPr>
          <w:rFonts w:hint="eastAsia"/>
        </w:rPr>
        <w:t>(</w:t>
      </w:r>
      <w:r>
        <w:rPr>
          <w:rFonts w:hint="eastAsia"/>
        </w:rPr>
        <w:t>受保护的</w:t>
      </w:r>
      <w:r>
        <w:rPr>
          <w:rFonts w:hint="eastAsia"/>
        </w:rPr>
        <w:t>)</w:t>
      </w:r>
      <w:r>
        <w:rPr>
          <w:rFonts w:hint="eastAsia"/>
        </w:rPr>
        <w:t>：可以在这个继承链上访问</w:t>
      </w:r>
    </w:p>
    <w:p w:rsidR="004D4299" w:rsidRDefault="004D4299" w:rsidP="004D4299">
      <w:pPr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$this</w:t>
      </w:r>
      <w:r>
        <w:rPr>
          <w:rFonts w:hint="eastAsia"/>
        </w:rPr>
        <w:t>：保存的是当前对象的地址（引用）</w:t>
      </w:r>
    </w:p>
    <w:p w:rsidR="00A95372" w:rsidRDefault="00ED7944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parent</w:t>
      </w:r>
      <w:r>
        <w:rPr>
          <w:rFonts w:hint="eastAsia"/>
        </w:rPr>
        <w:t>：表示父类的名字</w:t>
      </w:r>
    </w:p>
    <w:p w:rsidR="00745899" w:rsidRDefault="00745899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构造函数：当对象实例化的时候自动调用的函数</w:t>
      </w:r>
    </w:p>
    <w:p w:rsidR="00636B31" w:rsidRDefault="00636B31" w:rsidP="00636B31">
      <w:pPr>
        <w:pStyle w:val="ad"/>
      </w:pPr>
      <w:r>
        <w:rPr>
          <w:rFonts w:hint="eastAsia"/>
        </w:rPr>
        <w:t>p</w:t>
      </w:r>
      <w:r>
        <w:t>ublic function __construct(</w:t>
      </w:r>
      <w:r w:rsidR="00812F7B">
        <w:t>参数</w:t>
      </w:r>
      <w:r>
        <w:t>){</w:t>
      </w:r>
    </w:p>
    <w:p w:rsidR="00636B31" w:rsidRDefault="00636B31" w:rsidP="00636B31">
      <w:pPr>
        <w:pStyle w:val="ad"/>
      </w:pPr>
      <w:r>
        <w:t>}</w:t>
      </w:r>
    </w:p>
    <w:p w:rsidR="00745899" w:rsidRDefault="00745899" w:rsidP="00894999">
      <w:pPr>
        <w:numPr>
          <w:ilvl w:val="0"/>
          <w:numId w:val="10"/>
        </w:numPr>
        <w:ind w:firstLineChars="0"/>
      </w:pPr>
      <w:r>
        <w:t>析构函数</w:t>
      </w:r>
      <w:r>
        <w:rPr>
          <w:rFonts w:hint="eastAsia"/>
        </w:rPr>
        <w:t>：</w:t>
      </w:r>
      <w:r>
        <w:t>当对象销毁的时候自动调用的函数</w:t>
      </w:r>
    </w:p>
    <w:p w:rsidR="00FB0B23" w:rsidRDefault="00FB0B23" w:rsidP="00FB0B23">
      <w:pPr>
        <w:pStyle w:val="ad"/>
      </w:pPr>
      <w:r>
        <w:t>P</w:t>
      </w:r>
      <w:r>
        <w:rPr>
          <w:rFonts w:hint="eastAsia"/>
        </w:rPr>
        <w:t xml:space="preserve">ublic </w:t>
      </w:r>
      <w:r>
        <w:t>function __destruct(){</w:t>
      </w:r>
    </w:p>
    <w:p w:rsidR="00FB0B23" w:rsidRDefault="00FB0B23" w:rsidP="00FB0B23">
      <w:pPr>
        <w:pStyle w:val="ad"/>
      </w:pPr>
      <w:r>
        <w:t>}</w:t>
      </w:r>
    </w:p>
    <w:p w:rsidR="00812F7B" w:rsidRDefault="00812F7B" w:rsidP="00FB0B23">
      <w:pPr>
        <w:pStyle w:val="ad"/>
      </w:pPr>
      <w:r>
        <w:t>注意</w:t>
      </w:r>
      <w:r>
        <w:rPr>
          <w:rFonts w:hint="eastAsia"/>
        </w:rPr>
        <w:t>：</w:t>
      </w:r>
      <w:r>
        <w:t>析构函数不能带参数</w:t>
      </w:r>
    </w:p>
    <w:p w:rsidR="00FB0B23" w:rsidRDefault="00812F7B" w:rsidP="00894999">
      <w:pPr>
        <w:numPr>
          <w:ilvl w:val="0"/>
          <w:numId w:val="10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(</w:t>
      </w:r>
      <w:r>
        <w:t>extends</w:t>
      </w:r>
      <w:r>
        <w:rPr>
          <w:rFonts w:hint="eastAsia"/>
        </w:rPr>
        <w:t>)</w:t>
      </w:r>
    </w:p>
    <w:p w:rsidR="00812F7B" w:rsidRDefault="00D87D74" w:rsidP="00D87D74">
      <w:pPr>
        <w:numPr>
          <w:ilvl w:val="1"/>
          <w:numId w:val="10"/>
        </w:numPr>
        <w:ind w:firstLineChars="0"/>
      </w:pPr>
      <w:r>
        <w:t>可以实现代码的可重用性</w:t>
      </w:r>
    </w:p>
    <w:p w:rsidR="00D87D74" w:rsidRDefault="00D87D74" w:rsidP="00D87D74">
      <w:pPr>
        <w:numPr>
          <w:ilvl w:val="1"/>
          <w:numId w:val="10"/>
        </w:numPr>
        <w:ind w:firstLineChars="0"/>
      </w:pPr>
      <w:r>
        <w:t>调用父类的方法</w:t>
      </w:r>
      <w:r>
        <w:rPr>
          <w:rFonts w:hint="eastAsia"/>
        </w:rPr>
        <w:t>：</w:t>
      </w:r>
      <w:r>
        <w:rPr>
          <w:rFonts w:hint="eastAsia"/>
        </w:rPr>
        <w:t>$this</w:t>
      </w:r>
    </w:p>
    <w:p w:rsidR="00D87D74" w:rsidRDefault="00D87D74" w:rsidP="00D87D74">
      <w:pPr>
        <w:numPr>
          <w:ilvl w:val="1"/>
          <w:numId w:val="10"/>
        </w:numPr>
        <w:ind w:firstLineChars="0"/>
      </w:pPr>
      <w:r>
        <w:t>调用父类的构造方法</w:t>
      </w:r>
      <w:r>
        <w:rPr>
          <w:rFonts w:hint="eastAsia"/>
        </w:rPr>
        <w:t>：</w:t>
      </w:r>
      <w:r>
        <w:rPr>
          <w:rFonts w:hint="eastAsia"/>
        </w:rPr>
        <w:t>parent::__construct();</w:t>
      </w:r>
    </w:p>
    <w:p w:rsidR="00D87D74" w:rsidRDefault="00D87D74" w:rsidP="00D87D74">
      <w:pPr>
        <w:numPr>
          <w:ilvl w:val="1"/>
          <w:numId w:val="10"/>
        </w:numPr>
        <w:ind w:firstLineChars="0"/>
      </w:pPr>
      <w:r>
        <w:t>PHP</w:t>
      </w:r>
      <w:r>
        <w:t>不允许多重继承</w:t>
      </w:r>
    </w:p>
    <w:p w:rsidR="00F622B1" w:rsidRDefault="00E32786" w:rsidP="00E32786">
      <w:pPr>
        <w:pStyle w:val="2"/>
      </w:pPr>
      <w:r>
        <w:t>多态</w:t>
      </w:r>
    </w:p>
    <w:p w:rsidR="00F00C59" w:rsidRDefault="00DE6D11" w:rsidP="00B73F79">
      <w:pPr>
        <w:ind w:firstLineChars="0" w:firstLine="0"/>
      </w:pPr>
      <w:r>
        <w:rPr>
          <w:rFonts w:hint="eastAsia"/>
        </w:rPr>
        <w:t>面向对象的三大特性：</w:t>
      </w:r>
      <w:r>
        <w:t>封装</w:t>
      </w:r>
      <w:r>
        <w:rPr>
          <w:rFonts w:hint="eastAsia"/>
        </w:rPr>
        <w:t>、</w:t>
      </w:r>
      <w:r>
        <w:t>继承</w:t>
      </w:r>
      <w:r>
        <w:rPr>
          <w:rFonts w:hint="eastAsia"/>
        </w:rPr>
        <w:t>、</w:t>
      </w:r>
      <w:r>
        <w:t>多态</w:t>
      </w:r>
    </w:p>
    <w:p w:rsidR="00FD1E20" w:rsidRDefault="00FD1E20" w:rsidP="00B73F79">
      <w:pPr>
        <w:ind w:firstLineChars="0" w:firstLine="0"/>
      </w:pPr>
      <w:r>
        <w:rPr>
          <w:rFonts w:hint="eastAsia"/>
        </w:rPr>
        <w:t>多态就是多种形态</w:t>
      </w:r>
      <w:r w:rsidR="008D6DA3">
        <w:rPr>
          <w:rFonts w:hint="eastAsia"/>
        </w:rPr>
        <w:t>，多态分为方法重写和方法重载。</w:t>
      </w:r>
      <w:r w:rsidR="008D6DA3" w:rsidRPr="00086BB4">
        <w:rPr>
          <w:rFonts w:hint="eastAsia"/>
          <w:color w:val="FF0000"/>
        </w:rPr>
        <w:t>但是</w:t>
      </w:r>
      <w:r w:rsidR="008D6DA3" w:rsidRPr="00086BB4">
        <w:rPr>
          <w:rFonts w:hint="eastAsia"/>
          <w:color w:val="FF0000"/>
        </w:rPr>
        <w:t>PHP</w:t>
      </w:r>
      <w:r w:rsidR="008D6DA3" w:rsidRPr="00086BB4">
        <w:rPr>
          <w:rFonts w:hint="eastAsia"/>
          <w:color w:val="FF0000"/>
        </w:rPr>
        <w:t>不支持方法重载</w:t>
      </w:r>
    </w:p>
    <w:p w:rsidR="00F00C59" w:rsidRDefault="00FD1E20" w:rsidP="00D458B8">
      <w:pPr>
        <w:pStyle w:val="3"/>
      </w:pPr>
      <w:r>
        <w:rPr>
          <w:rFonts w:hint="eastAsia"/>
        </w:rPr>
        <w:t>方法重写</w:t>
      </w:r>
    </w:p>
    <w:p w:rsidR="00FD1E20" w:rsidRPr="00FD1E20" w:rsidRDefault="00FD1E20" w:rsidP="00FD1E20">
      <w:pPr>
        <w:ind w:firstLine="560"/>
      </w:pPr>
      <w:r>
        <w:t>子类重写了父类的同名的方法</w:t>
      </w:r>
    </w:p>
    <w:p w:rsidR="00C651F4" w:rsidRDefault="00C651F4" w:rsidP="00C651F4">
      <w:pPr>
        <w:pStyle w:val="ad"/>
      </w:pPr>
      <w:r>
        <w:t>class Person {</w:t>
      </w:r>
    </w:p>
    <w:p w:rsidR="00C651F4" w:rsidRDefault="00C651F4" w:rsidP="00C651F4">
      <w:pPr>
        <w:pStyle w:val="ad"/>
      </w:pPr>
      <w:r>
        <w:tab/>
        <w:t>public function show() {</w:t>
      </w:r>
    </w:p>
    <w:p w:rsidR="00C651F4" w:rsidRDefault="00C651F4" w:rsidP="00C651F4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这是人类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C651F4" w:rsidRDefault="00C651F4" w:rsidP="00C651F4">
      <w:pPr>
        <w:pStyle w:val="ad"/>
      </w:pPr>
      <w:r>
        <w:tab/>
        <w:t>}</w:t>
      </w:r>
    </w:p>
    <w:p w:rsidR="00C651F4" w:rsidRDefault="00C651F4" w:rsidP="00C651F4">
      <w:pPr>
        <w:pStyle w:val="ad"/>
      </w:pPr>
      <w:r>
        <w:t>}</w:t>
      </w:r>
    </w:p>
    <w:p w:rsidR="00C651F4" w:rsidRDefault="00C651F4" w:rsidP="00C651F4">
      <w:pPr>
        <w:pStyle w:val="ad"/>
      </w:pPr>
      <w:r>
        <w:t>class Student extends Person {</w:t>
      </w:r>
    </w:p>
    <w:p w:rsidR="00C651F4" w:rsidRDefault="00C651F4" w:rsidP="00C651F4">
      <w:pPr>
        <w:pStyle w:val="ad"/>
      </w:pPr>
      <w:r>
        <w:rPr>
          <w:rFonts w:hint="eastAsia"/>
        </w:rPr>
        <w:tab/>
        <w:t>public function show() {</w:t>
      </w:r>
      <w:r>
        <w:rPr>
          <w:rFonts w:hint="eastAsia"/>
        </w:rPr>
        <w:tab/>
        <w:t>//</w:t>
      </w:r>
      <w:r>
        <w:rPr>
          <w:rFonts w:hint="eastAsia"/>
        </w:rPr>
        <w:t>方法重写</w:t>
      </w:r>
    </w:p>
    <w:p w:rsidR="00C651F4" w:rsidRDefault="00C651F4" w:rsidP="00C651F4">
      <w:pPr>
        <w:pStyle w:val="ad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echo '</w:t>
      </w:r>
      <w:r>
        <w:rPr>
          <w:rFonts w:hint="eastAsia"/>
        </w:rPr>
        <w:t>这是学生类</w:t>
      </w:r>
      <w:r>
        <w:rPr>
          <w:rFonts w:hint="eastAsia"/>
        </w:rPr>
        <w:t>';</w:t>
      </w:r>
    </w:p>
    <w:p w:rsidR="00C651F4" w:rsidRDefault="00C651F4" w:rsidP="00C651F4">
      <w:pPr>
        <w:pStyle w:val="ad"/>
      </w:pPr>
      <w:r>
        <w:tab/>
        <w:t>}</w:t>
      </w:r>
    </w:p>
    <w:p w:rsidR="00C651F4" w:rsidRDefault="00C651F4" w:rsidP="00C651F4">
      <w:pPr>
        <w:pStyle w:val="ad"/>
      </w:pPr>
      <w:r>
        <w:t>}</w:t>
      </w:r>
    </w:p>
    <w:p w:rsidR="00C651F4" w:rsidRDefault="00C651F4" w:rsidP="00C651F4">
      <w:pPr>
        <w:pStyle w:val="ad"/>
      </w:pPr>
      <w:r>
        <w:t>$</w:t>
      </w:r>
      <w:proofErr w:type="spellStart"/>
      <w:r>
        <w:t>stu</w:t>
      </w:r>
      <w:proofErr w:type="spellEnd"/>
      <w:r>
        <w:t>=new Student;</w:t>
      </w:r>
    </w:p>
    <w:p w:rsidR="00F622B1" w:rsidRDefault="00C651F4" w:rsidP="00C651F4">
      <w:pPr>
        <w:pStyle w:val="ad"/>
      </w:pPr>
      <w:r>
        <w:t>$</w:t>
      </w:r>
      <w:proofErr w:type="spellStart"/>
      <w:r>
        <w:t>stu</w:t>
      </w:r>
      <w:proofErr w:type="spellEnd"/>
      <w:r>
        <w:t>-&gt;show();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这是学生类</w:t>
      </w:r>
    </w:p>
    <w:p w:rsidR="00FD1E20" w:rsidRDefault="004649F8" w:rsidP="004649F8">
      <w:pPr>
        <w:numPr>
          <w:ilvl w:val="0"/>
          <w:numId w:val="11"/>
        </w:numPr>
        <w:ind w:firstLineChars="0"/>
      </w:pPr>
      <w:r>
        <w:rPr>
          <w:rFonts w:hint="eastAsia"/>
        </w:rPr>
        <w:t>子类和父类的方法名必须一致</w:t>
      </w:r>
    </w:p>
    <w:p w:rsidR="004649F8" w:rsidRDefault="00870E1B" w:rsidP="004649F8">
      <w:pPr>
        <w:numPr>
          <w:ilvl w:val="0"/>
          <w:numId w:val="11"/>
        </w:numPr>
        <w:ind w:firstLineChars="0"/>
      </w:pPr>
      <w:r>
        <w:rPr>
          <w:rFonts w:hint="eastAsia"/>
        </w:rPr>
        <w:t>子类重写的方法可以和父类方法的参数个数不一致</w:t>
      </w:r>
    </w:p>
    <w:p w:rsidR="00FD1E20" w:rsidRDefault="00082A0C" w:rsidP="00870E1B">
      <w:pPr>
        <w:pStyle w:val="ad"/>
      </w:pPr>
      <w:r>
        <w:rPr>
          <w:noProof/>
        </w:rPr>
        <w:pict>
          <v:shape id="图片 1" o:spid="_x0000_i1026" type="#_x0000_t75" style="width:391.3pt;height:126.45pt;visibility:visible;mso-wrap-style:square">
            <v:imagedata r:id="rId9" o:title=""/>
          </v:shape>
        </w:pict>
      </w:r>
    </w:p>
    <w:p w:rsidR="00F622B1" w:rsidRDefault="004C0034" w:rsidP="004C0034">
      <w:pPr>
        <w:numPr>
          <w:ilvl w:val="0"/>
          <w:numId w:val="11"/>
        </w:numPr>
        <w:ind w:firstLineChars="0"/>
      </w:pPr>
      <w:r>
        <w:t>子类中覆盖的方法不能比父类的方法访问权限更加严格</w:t>
      </w:r>
    </w:p>
    <w:p w:rsidR="004C0034" w:rsidRDefault="00082A0C" w:rsidP="004C0034">
      <w:pPr>
        <w:pStyle w:val="ad"/>
      </w:pPr>
      <w:r>
        <w:rPr>
          <w:noProof/>
        </w:rPr>
        <w:pict>
          <v:shape id="_x0000_i1027" type="#_x0000_t75" style="width:434.5pt;height:91.4pt;visibility:visible;mso-wrap-style:square">
            <v:imagedata r:id="rId10" o:title=""/>
          </v:shape>
        </w:pict>
      </w:r>
    </w:p>
    <w:p w:rsidR="004C0034" w:rsidRDefault="007C5B09" w:rsidP="007C5B09">
      <w:pPr>
        <w:pStyle w:val="3"/>
      </w:pPr>
      <w:r>
        <w:t>方法重载</w:t>
      </w:r>
    </w:p>
    <w:p w:rsidR="004C0034" w:rsidRDefault="007C5B09" w:rsidP="007C5B09">
      <w:pPr>
        <w:pStyle w:val="a9"/>
        <w:ind w:firstLine="562"/>
      </w:pPr>
      <w:r>
        <w:t>脚下留心</w:t>
      </w:r>
      <w:r>
        <w:rPr>
          <w:rFonts w:hint="eastAsia"/>
        </w:rPr>
        <w:t>：PHP不支持方法重载</w:t>
      </w:r>
    </w:p>
    <w:p w:rsidR="004C0034" w:rsidRDefault="00082A0C" w:rsidP="007C5B09">
      <w:pPr>
        <w:pStyle w:val="ad"/>
      </w:pPr>
      <w:r>
        <w:rPr>
          <w:noProof/>
        </w:rPr>
        <w:pict>
          <v:shape id="_x0000_i1028" type="#_x0000_t75" style="width:329.95pt;height:129.6pt;visibility:visible;mso-wrap-style:square">
            <v:imagedata r:id="rId11" o:title=""/>
          </v:shape>
        </w:pict>
      </w:r>
    </w:p>
    <w:p w:rsidR="007C5B09" w:rsidRDefault="00E96226" w:rsidP="00E96226">
      <w:pPr>
        <w:pStyle w:val="2"/>
      </w:pPr>
      <w:r>
        <w:lastRenderedPageBreak/>
        <w:t>私有属性的继承和重写</w:t>
      </w:r>
    </w:p>
    <w:p w:rsidR="007C5B09" w:rsidRDefault="00082A0C" w:rsidP="00576D94">
      <w:pPr>
        <w:pStyle w:val="ad"/>
        <w:ind w:firstLineChars="0" w:firstLine="0"/>
      </w:pPr>
      <w:r>
        <w:rPr>
          <w:noProof/>
          <w:shd w:val="clear" w:color="auto" w:fill="auto"/>
        </w:rPr>
        <w:pict>
          <v:shape id="_x0000_i1029" type="#_x0000_t75" style="width:482.1pt;height:211.6pt;visibility:visible;mso-wrap-style:square">
            <v:imagedata r:id="rId12" o:title=""/>
          </v:shape>
        </w:pict>
      </w:r>
    </w:p>
    <w:p w:rsidR="007C5B09" w:rsidRDefault="00EA2225" w:rsidP="00EA2225">
      <w:pPr>
        <w:pStyle w:val="2"/>
      </w:pPr>
      <w:r>
        <w:rPr>
          <w:rFonts w:hint="eastAsia"/>
        </w:rPr>
        <w:t>方法修饰符</w:t>
      </w:r>
    </w:p>
    <w:p w:rsidR="00E36205" w:rsidRDefault="003E3CB9" w:rsidP="003E3CB9">
      <w:pPr>
        <w:pStyle w:val="3"/>
      </w:pPr>
      <w:r>
        <w:rPr>
          <w:rFonts w:hint="eastAsia"/>
        </w:rPr>
        <w:t>static</w:t>
      </w:r>
      <w:r>
        <w:rPr>
          <w:rFonts w:hint="eastAsia"/>
        </w:rPr>
        <w:t>（静态的）</w:t>
      </w:r>
    </w:p>
    <w:p w:rsidR="003E3CB9" w:rsidRDefault="0073011D" w:rsidP="0073011D">
      <w:pPr>
        <w:numPr>
          <w:ilvl w:val="0"/>
          <w:numId w:val="12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修饰属性成为静态属性，</w:t>
      </w:r>
      <w:r>
        <w:rPr>
          <w:rFonts w:hint="eastAsia"/>
        </w:rPr>
        <w:t>static</w:t>
      </w:r>
      <w:r>
        <w:rPr>
          <w:rFonts w:hint="eastAsia"/>
        </w:rPr>
        <w:t>修饰方法成为静态方法</w:t>
      </w:r>
    </w:p>
    <w:p w:rsidR="0073011D" w:rsidRDefault="00441A0F" w:rsidP="0073011D">
      <w:pPr>
        <w:numPr>
          <w:ilvl w:val="0"/>
          <w:numId w:val="12"/>
        </w:numPr>
        <w:ind w:firstLineChars="0"/>
      </w:pPr>
      <w:r>
        <w:rPr>
          <w:rFonts w:hint="eastAsia"/>
        </w:rPr>
        <w:t>静态属性在加载类的时候分配空间，所以不需要实例化就可以直接访问</w:t>
      </w:r>
    </w:p>
    <w:p w:rsidR="00442D07" w:rsidRDefault="00442D07" w:rsidP="00C65E7D">
      <w:pPr>
        <w:numPr>
          <w:ilvl w:val="0"/>
          <w:numId w:val="12"/>
        </w:numPr>
        <w:ind w:firstLineChars="0"/>
      </w:pPr>
      <w:r>
        <w:t>访问静态成员语法</w:t>
      </w:r>
      <w:r>
        <w:rPr>
          <w:rFonts w:hint="eastAsia"/>
        </w:rPr>
        <w:t>：</w:t>
      </w:r>
      <w:r w:rsidRPr="005C5645">
        <w:rPr>
          <w:color w:val="FF0000"/>
        </w:rPr>
        <w:t>类名</w:t>
      </w:r>
      <w:r w:rsidRPr="005C5645">
        <w:rPr>
          <w:rFonts w:hint="eastAsia"/>
          <w:color w:val="FF0000"/>
        </w:rPr>
        <w:t>::</w:t>
      </w:r>
      <w:r w:rsidRPr="005C5645">
        <w:rPr>
          <w:rFonts w:hint="eastAsia"/>
          <w:color w:val="FF0000"/>
        </w:rPr>
        <w:t>静态成员</w:t>
      </w:r>
    </w:p>
    <w:p w:rsidR="005C5645" w:rsidRDefault="004D109D" w:rsidP="00C65E7D">
      <w:pPr>
        <w:numPr>
          <w:ilvl w:val="0"/>
          <w:numId w:val="12"/>
        </w:numPr>
        <w:ind w:firstLineChars="0"/>
      </w:pPr>
      <w:r>
        <w:rPr>
          <w:rFonts w:hint="eastAsia"/>
        </w:rPr>
        <w:t>静态成员在内存只有就一份，为所有的实例公共。</w:t>
      </w:r>
    </w:p>
    <w:p w:rsidR="00FB0BBA" w:rsidRDefault="00FB0BBA" w:rsidP="00C65E7D">
      <w:pPr>
        <w:numPr>
          <w:ilvl w:val="0"/>
          <w:numId w:val="12"/>
        </w:numPr>
        <w:ind w:firstLineChars="0"/>
      </w:pPr>
      <w:r>
        <w:t>静态</w:t>
      </w:r>
      <w:r w:rsidR="00AD2DC8">
        <w:rPr>
          <w:rFonts w:hint="eastAsia"/>
        </w:rPr>
        <w:t>成员</w:t>
      </w:r>
      <w:r>
        <w:t>不能访问普通成员</w:t>
      </w:r>
      <w:r>
        <w:rPr>
          <w:rFonts w:hint="eastAsia"/>
        </w:rPr>
        <w:t>，</w:t>
      </w:r>
      <w:r>
        <w:t>只能访问静态成员</w:t>
      </w:r>
      <w:r>
        <w:rPr>
          <w:rFonts w:hint="eastAsia"/>
        </w:rPr>
        <w:t>。</w:t>
      </w:r>
      <w:r w:rsidR="000C6778" w:rsidRPr="000D6E09">
        <w:rPr>
          <w:rFonts w:hint="eastAsia"/>
          <w:color w:val="FF0000"/>
        </w:rPr>
        <w:t>因为静态成员被创建的时候可能还没有任何实例被实例化</w:t>
      </w:r>
    </w:p>
    <w:p w:rsidR="0073011D" w:rsidRDefault="00082A0C" w:rsidP="006A4070">
      <w:pPr>
        <w:pStyle w:val="ad"/>
      </w:pPr>
      <w:r>
        <w:rPr>
          <w:noProof/>
        </w:rPr>
        <w:pict>
          <v:shape id="_x0000_i1030" type="#_x0000_t75" style="width:304.9pt;height:116.45pt;visibility:visible;mso-wrap-style:square">
            <v:imagedata r:id="rId13" o:title=""/>
          </v:shape>
        </w:pict>
      </w:r>
    </w:p>
    <w:p w:rsidR="00E018EF" w:rsidRDefault="00E018EF" w:rsidP="00E018EF">
      <w:pPr>
        <w:pStyle w:val="a9"/>
        <w:ind w:firstLine="562"/>
      </w:pPr>
      <w:r>
        <w:lastRenderedPageBreak/>
        <w:t>多学一招</w:t>
      </w:r>
      <w:r>
        <w:rPr>
          <w:rFonts w:hint="eastAsia"/>
        </w:rPr>
        <w:t>：静态变量在类加载的时候产生，</w:t>
      </w:r>
      <w:r w:rsidR="00A83AB4">
        <w:rPr>
          <w:rFonts w:hint="eastAsia"/>
        </w:rPr>
        <w:t>页面执行完毕销毁</w:t>
      </w:r>
    </w:p>
    <w:p w:rsidR="0073011D" w:rsidRDefault="00023BDB" w:rsidP="00023BDB">
      <w:pPr>
        <w:pStyle w:val="3"/>
      </w:pPr>
      <w:r>
        <w:rPr>
          <w:rFonts w:hint="eastAsia"/>
        </w:rPr>
        <w:t>self</w:t>
      </w:r>
    </w:p>
    <w:p w:rsidR="00BF65E9" w:rsidRDefault="00023BDB" w:rsidP="00B73F79">
      <w:pPr>
        <w:ind w:firstLineChars="0" w:firstLine="0"/>
      </w:pPr>
      <w:r>
        <w:rPr>
          <w:rFonts w:hint="eastAsia"/>
        </w:rPr>
        <w:t>self</w:t>
      </w:r>
      <w:r>
        <w:rPr>
          <w:rFonts w:hint="eastAsia"/>
        </w:rPr>
        <w:t>表示当前类的名字</w:t>
      </w:r>
    </w:p>
    <w:p w:rsidR="00023BDB" w:rsidRDefault="00082A0C" w:rsidP="00AB0CEF">
      <w:pPr>
        <w:pStyle w:val="ad"/>
        <w:rPr>
          <w:noProof/>
        </w:rPr>
      </w:pPr>
      <w:r>
        <w:rPr>
          <w:noProof/>
        </w:rPr>
        <w:pict>
          <v:shape id="_x0000_i1031" type="#_x0000_t75" style="width:386.9pt;height:196.6pt;visibility:visible;mso-wrap-style:square">
            <v:imagedata r:id="rId14" o:title=""/>
          </v:shape>
        </w:pict>
      </w:r>
    </w:p>
    <w:p w:rsidR="008A35EB" w:rsidRDefault="008A35EB" w:rsidP="00AB0CEF">
      <w:pPr>
        <w:pStyle w:val="ad"/>
        <w:rPr>
          <w:noProof/>
        </w:rPr>
      </w:pPr>
    </w:p>
    <w:p w:rsidR="008A35EB" w:rsidRDefault="00082A0C" w:rsidP="00AB0CEF">
      <w:pPr>
        <w:pStyle w:val="ad"/>
      </w:pPr>
      <w:r>
        <w:rPr>
          <w:noProof/>
        </w:rPr>
        <w:pict>
          <v:shape id="_x0000_i1032" type="#_x0000_t75" style="width:283.6pt;height:100.15pt;visibility:visible;mso-wrap-style:square">
            <v:imagedata r:id="rId15" o:title=""/>
          </v:shape>
        </w:pict>
      </w:r>
    </w:p>
    <w:p w:rsidR="00023BDB" w:rsidRDefault="00370601" w:rsidP="00370601">
      <w:pPr>
        <w:pStyle w:val="a9"/>
        <w:ind w:firstLine="562"/>
      </w:pPr>
      <w:r>
        <w:rPr>
          <w:rFonts w:hint="eastAsia"/>
        </w:rPr>
        <w:t>脚下留心：非静态方法被self::调用，自动转成静态方法</w:t>
      </w:r>
    </w:p>
    <w:p w:rsidR="00023BDB" w:rsidRDefault="00082A0C" w:rsidP="009A75E3">
      <w:pPr>
        <w:pStyle w:val="ad"/>
      </w:pPr>
      <w:r>
        <w:rPr>
          <w:noProof/>
        </w:rPr>
        <w:pict>
          <v:shape id="_x0000_i1033" type="#_x0000_t75" style="width:301.75pt;height:127.1pt;visibility:visible;mso-wrap-style:square">
            <v:imagedata r:id="rId16" o:title=""/>
          </v:shape>
        </w:pict>
      </w:r>
    </w:p>
    <w:p w:rsidR="00BF65E9" w:rsidRDefault="00BF65E9" w:rsidP="00B73F79">
      <w:pPr>
        <w:ind w:firstLineChars="0" w:firstLine="0"/>
      </w:pPr>
    </w:p>
    <w:p w:rsidR="00BF65E9" w:rsidRDefault="00271121" w:rsidP="00F81595">
      <w:pPr>
        <w:pStyle w:val="3"/>
      </w:pPr>
      <w:r>
        <w:lastRenderedPageBreak/>
        <w:t>静态成员可以被继承</w:t>
      </w:r>
    </w:p>
    <w:p w:rsidR="00271121" w:rsidRDefault="00082A0C" w:rsidP="00274128">
      <w:pPr>
        <w:pStyle w:val="ad"/>
      </w:pPr>
      <w:r>
        <w:rPr>
          <w:noProof/>
        </w:rPr>
        <w:pict>
          <v:shape id="_x0000_i1034" type="#_x0000_t75" style="width:380.65pt;height:146.5pt;visibility:visible;mso-wrap-style:square">
            <v:imagedata r:id="rId17" o:title=""/>
          </v:shape>
        </w:pict>
      </w:r>
    </w:p>
    <w:p w:rsidR="00271121" w:rsidRDefault="00672F62" w:rsidP="00F81595">
      <w:pPr>
        <w:pStyle w:val="3"/>
      </w:pPr>
      <w:r>
        <w:rPr>
          <w:rFonts w:hint="eastAsia"/>
        </w:rPr>
        <w:t>确定当前对象</w:t>
      </w:r>
      <w:r w:rsidR="002A16A3">
        <w:rPr>
          <w:rFonts w:hint="eastAsia"/>
        </w:rPr>
        <w:t>（静态延时绑定）</w:t>
      </w:r>
    </w:p>
    <w:p w:rsidR="00BB6613" w:rsidRDefault="00BB6613" w:rsidP="00BB6613">
      <w:pPr>
        <w:pStyle w:val="ad"/>
      </w:pPr>
      <w:r>
        <w:t>class Person {</w:t>
      </w:r>
    </w:p>
    <w:p w:rsidR="00BB6613" w:rsidRDefault="00BB6613" w:rsidP="00BB6613">
      <w:pPr>
        <w:pStyle w:val="ad"/>
      </w:pPr>
      <w:r>
        <w:rPr>
          <w:rFonts w:hint="eastAsia"/>
        </w:rPr>
        <w:tab/>
        <w:t>public static $type='</w:t>
      </w:r>
      <w:r>
        <w:rPr>
          <w:rFonts w:hint="eastAsia"/>
        </w:rPr>
        <w:t>人类</w:t>
      </w:r>
      <w:r>
        <w:rPr>
          <w:rFonts w:hint="eastAsia"/>
        </w:rPr>
        <w:t>';</w:t>
      </w:r>
    </w:p>
    <w:p w:rsidR="00BB6613" w:rsidRDefault="00BB6613" w:rsidP="00BB6613">
      <w:pPr>
        <w:pStyle w:val="ad"/>
      </w:pPr>
      <w:r>
        <w:tab/>
        <w:t xml:space="preserve">public function </w:t>
      </w:r>
      <w:proofErr w:type="spellStart"/>
      <w:r>
        <w:t>showPerson</w:t>
      </w:r>
      <w:proofErr w:type="spellEnd"/>
      <w:r>
        <w:t>() {</w:t>
      </w:r>
    </w:p>
    <w:p w:rsidR="00BB6613" w:rsidRDefault="00BB6613" w:rsidP="00BB6613">
      <w:pPr>
        <w:pStyle w:val="ad"/>
      </w:pPr>
      <w:r>
        <w:tab/>
      </w:r>
      <w:r>
        <w:tab/>
        <w:t>//</w:t>
      </w:r>
      <w:proofErr w:type="spellStart"/>
      <w:r>
        <w:t>var_dump</w:t>
      </w:r>
      <w:proofErr w:type="spellEnd"/>
      <w:r>
        <w:t>($this);</w:t>
      </w:r>
      <w:r>
        <w:tab/>
        <w:t xml:space="preserve">//object(Student)#1 (0) { } </w:t>
      </w:r>
    </w:p>
    <w:p w:rsidR="00BB6613" w:rsidRDefault="00BB6613" w:rsidP="00BB6613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//echo self::$type;</w:t>
      </w:r>
      <w:r>
        <w:rPr>
          <w:rFonts w:hint="eastAsia"/>
        </w:rPr>
        <w:tab/>
        <w:t>//</w:t>
      </w:r>
      <w:r>
        <w:rPr>
          <w:rFonts w:hint="eastAsia"/>
        </w:rPr>
        <w:t>人类</w:t>
      </w:r>
    </w:p>
    <w:p w:rsidR="00BB6613" w:rsidRDefault="00BB6613" w:rsidP="00BB6613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static::$type;</w:t>
      </w:r>
      <w:r>
        <w:rPr>
          <w:rFonts w:hint="eastAsia"/>
        </w:rPr>
        <w:tab/>
        <w:t>//</w:t>
      </w:r>
      <w:r>
        <w:rPr>
          <w:rFonts w:hint="eastAsia"/>
        </w:rPr>
        <w:t>学生</w:t>
      </w:r>
      <w:r>
        <w:rPr>
          <w:rFonts w:hint="eastAsia"/>
        </w:rPr>
        <w:tab/>
      </w:r>
      <w:r>
        <w:rPr>
          <w:rFonts w:hint="eastAsia"/>
        </w:rPr>
        <w:t>【静态延时绑定】</w:t>
      </w:r>
    </w:p>
    <w:p w:rsidR="00BB6613" w:rsidRDefault="00BB6613" w:rsidP="00BB6613">
      <w:pPr>
        <w:pStyle w:val="ad"/>
      </w:pPr>
      <w:r>
        <w:tab/>
        <w:t>}</w:t>
      </w:r>
    </w:p>
    <w:p w:rsidR="00BB6613" w:rsidRDefault="00BB6613" w:rsidP="00BB6613">
      <w:pPr>
        <w:pStyle w:val="ad"/>
      </w:pPr>
      <w:r>
        <w:t>}</w:t>
      </w:r>
    </w:p>
    <w:p w:rsidR="00BB6613" w:rsidRDefault="00BB6613" w:rsidP="00BB6613">
      <w:pPr>
        <w:pStyle w:val="ad"/>
      </w:pPr>
      <w:r>
        <w:t>class Student extends Person {</w:t>
      </w:r>
    </w:p>
    <w:p w:rsidR="00BB6613" w:rsidRDefault="00BB6613" w:rsidP="00BB6613">
      <w:pPr>
        <w:pStyle w:val="ad"/>
      </w:pPr>
      <w:r>
        <w:rPr>
          <w:rFonts w:hint="eastAsia"/>
        </w:rPr>
        <w:tab/>
        <w:t>public static $type='</w:t>
      </w:r>
      <w:r>
        <w:rPr>
          <w:rFonts w:hint="eastAsia"/>
        </w:rPr>
        <w:t>学生</w:t>
      </w:r>
      <w:r>
        <w:rPr>
          <w:rFonts w:hint="eastAsia"/>
        </w:rPr>
        <w:t>';</w:t>
      </w:r>
    </w:p>
    <w:p w:rsidR="00BB6613" w:rsidRDefault="00BB6613" w:rsidP="00BB6613">
      <w:pPr>
        <w:pStyle w:val="ad"/>
      </w:pPr>
      <w:r>
        <w:tab/>
        <w:t xml:space="preserve">public function </w:t>
      </w:r>
      <w:proofErr w:type="spellStart"/>
      <w:r>
        <w:t>showStu</w:t>
      </w:r>
      <w:proofErr w:type="spellEnd"/>
      <w:r>
        <w:t>() {</w:t>
      </w:r>
    </w:p>
    <w:p w:rsidR="00BB6613" w:rsidRDefault="00BB6613" w:rsidP="00BB6613">
      <w:pPr>
        <w:pStyle w:val="ad"/>
      </w:pPr>
      <w:r>
        <w:tab/>
      </w:r>
      <w:r>
        <w:tab/>
        <w:t>//</w:t>
      </w:r>
      <w:proofErr w:type="spellStart"/>
      <w:r>
        <w:t>var_dump</w:t>
      </w:r>
      <w:proofErr w:type="spellEnd"/>
      <w:r>
        <w:t>($this);</w:t>
      </w:r>
      <w:r>
        <w:tab/>
        <w:t xml:space="preserve">//object(Student)#1 (0) { } </w:t>
      </w:r>
    </w:p>
    <w:p w:rsidR="00BB6613" w:rsidRDefault="00BB6613" w:rsidP="00BB6613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//echo self::$type;</w:t>
      </w:r>
      <w:r>
        <w:rPr>
          <w:rFonts w:hint="eastAsia"/>
        </w:rPr>
        <w:tab/>
        <w:t>//</w:t>
      </w:r>
      <w:r>
        <w:rPr>
          <w:rFonts w:hint="eastAsia"/>
        </w:rPr>
        <w:t>学生</w:t>
      </w:r>
    </w:p>
    <w:p w:rsidR="00BB6613" w:rsidRDefault="00BB6613" w:rsidP="00BB6613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static::$type;</w:t>
      </w:r>
      <w:r>
        <w:rPr>
          <w:rFonts w:hint="eastAsia"/>
        </w:rPr>
        <w:tab/>
        <w:t>//</w:t>
      </w:r>
      <w:r>
        <w:rPr>
          <w:rFonts w:hint="eastAsia"/>
        </w:rPr>
        <w:t>学生</w:t>
      </w:r>
      <w:r>
        <w:rPr>
          <w:rFonts w:hint="eastAsia"/>
        </w:rPr>
        <w:tab/>
      </w:r>
      <w:r>
        <w:rPr>
          <w:rFonts w:hint="eastAsia"/>
        </w:rPr>
        <w:t>【静态延时绑定】</w:t>
      </w:r>
    </w:p>
    <w:p w:rsidR="00BB6613" w:rsidRDefault="00BB6613" w:rsidP="00BB6613">
      <w:pPr>
        <w:pStyle w:val="ad"/>
      </w:pPr>
      <w:r>
        <w:tab/>
        <w:t>}</w:t>
      </w:r>
    </w:p>
    <w:p w:rsidR="00BB6613" w:rsidRDefault="00BB6613" w:rsidP="00BB6613">
      <w:pPr>
        <w:pStyle w:val="ad"/>
      </w:pPr>
      <w:r>
        <w:t>}</w:t>
      </w:r>
    </w:p>
    <w:p w:rsidR="00BB6613" w:rsidRDefault="00BB6613" w:rsidP="00BB661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BB6613" w:rsidRDefault="00BB6613" w:rsidP="00BB6613">
      <w:pPr>
        <w:pStyle w:val="ad"/>
      </w:pPr>
      <w:r>
        <w:t>$</w:t>
      </w:r>
      <w:proofErr w:type="spellStart"/>
      <w:r>
        <w:t>stu</w:t>
      </w:r>
      <w:proofErr w:type="spellEnd"/>
      <w:r>
        <w:t>=new Student;</w:t>
      </w:r>
    </w:p>
    <w:p w:rsidR="00BB6613" w:rsidRDefault="00BB6613" w:rsidP="00BB6613">
      <w:pPr>
        <w:pStyle w:val="ad"/>
      </w:pPr>
      <w:r>
        <w:t>$</w:t>
      </w:r>
      <w:proofErr w:type="spellStart"/>
      <w:r>
        <w:t>stu</w:t>
      </w:r>
      <w:proofErr w:type="spellEnd"/>
      <w:r>
        <w:t>-&gt;</w:t>
      </w:r>
      <w:proofErr w:type="spellStart"/>
      <w:r>
        <w:t>showPerson</w:t>
      </w:r>
      <w:proofErr w:type="spellEnd"/>
      <w:r>
        <w:t>();</w:t>
      </w:r>
    </w:p>
    <w:p w:rsidR="00BB6613" w:rsidRDefault="00BB6613" w:rsidP="00BB6613">
      <w:pPr>
        <w:pStyle w:val="ad"/>
      </w:pPr>
      <w:r>
        <w:t>echo '&lt;</w:t>
      </w:r>
      <w:proofErr w:type="spellStart"/>
      <w:r>
        <w:t>hr</w:t>
      </w:r>
      <w:proofErr w:type="spellEnd"/>
      <w:r>
        <w:t>&gt;';</w:t>
      </w:r>
    </w:p>
    <w:p w:rsidR="00271121" w:rsidRDefault="00BB6613" w:rsidP="00BB6613">
      <w:pPr>
        <w:pStyle w:val="ad"/>
      </w:pPr>
      <w:r>
        <w:t>$</w:t>
      </w:r>
      <w:proofErr w:type="spellStart"/>
      <w:r>
        <w:t>stu</w:t>
      </w:r>
      <w:proofErr w:type="spellEnd"/>
      <w:r>
        <w:t>-&gt;</w:t>
      </w:r>
      <w:proofErr w:type="spellStart"/>
      <w:r>
        <w:t>showStu</w:t>
      </w:r>
      <w:proofErr w:type="spellEnd"/>
      <w:r>
        <w:t>();</w:t>
      </w:r>
    </w:p>
    <w:p w:rsidR="00772EDA" w:rsidRDefault="00F81595" w:rsidP="00F81595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 w:rsidR="00AC1659">
        <w:rPr>
          <w:rFonts w:hint="eastAsia"/>
        </w:rPr>
        <w:t>【</w:t>
      </w:r>
      <w:r w:rsidRPr="00F81595">
        <w:t>static</w:t>
      </w:r>
      <w:r>
        <w:rPr>
          <w:rFonts w:hint="eastAsia"/>
        </w:rPr>
        <w:t>::静态成员</w:t>
      </w:r>
      <w:r w:rsidR="00AC1659">
        <w:rPr>
          <w:rFonts w:hint="eastAsia"/>
        </w:rPr>
        <w:t>】</w:t>
      </w:r>
      <w:r>
        <w:rPr>
          <w:rFonts w:hint="eastAsia"/>
        </w:rPr>
        <w:t>称为延时绑定，static表示的是一个类，</w:t>
      </w:r>
      <w:r w:rsidR="00944D36">
        <w:rPr>
          <w:rFonts w:hint="eastAsia"/>
        </w:rPr>
        <w:t>具体</w:t>
      </w:r>
      <w:r>
        <w:rPr>
          <w:rFonts w:hint="eastAsia"/>
        </w:rPr>
        <w:t>表示什么类在运行时确定</w:t>
      </w:r>
      <w:r w:rsidR="00944D36">
        <w:rPr>
          <w:rFonts w:hint="eastAsia"/>
        </w:rPr>
        <w:t>，表示的是当前对象所在的类</w:t>
      </w:r>
    </w:p>
    <w:p w:rsidR="009C00D5" w:rsidRDefault="009C00D5" w:rsidP="009C00D5">
      <w:pPr>
        <w:pStyle w:val="3"/>
      </w:pPr>
      <w:r>
        <w:rPr>
          <w:rFonts w:hint="eastAsia"/>
        </w:rPr>
        <w:lastRenderedPageBreak/>
        <w:t>final</w:t>
      </w:r>
      <w:r>
        <w:rPr>
          <w:rFonts w:hint="eastAsia"/>
        </w:rPr>
        <w:t>（</w:t>
      </w:r>
      <w:r w:rsidR="005C2D6B">
        <w:rPr>
          <w:rFonts w:hint="eastAsia"/>
        </w:rPr>
        <w:t>最终的</w:t>
      </w:r>
      <w:r>
        <w:rPr>
          <w:rFonts w:hint="eastAsia"/>
        </w:rPr>
        <w:t>）</w:t>
      </w:r>
    </w:p>
    <w:p w:rsidR="00772EDA" w:rsidRDefault="00C71F29" w:rsidP="00B73F79">
      <w:pPr>
        <w:ind w:firstLineChars="0" w:firstLine="0"/>
      </w:pPr>
      <w:r>
        <w:rPr>
          <w:rFonts w:hint="eastAsia"/>
        </w:rPr>
        <w:t>f</w:t>
      </w:r>
      <w:r>
        <w:t>inal</w:t>
      </w:r>
      <w:r>
        <w:t>修饰的类不能被继承</w:t>
      </w:r>
    </w:p>
    <w:p w:rsidR="00C71F29" w:rsidRDefault="00C71F29" w:rsidP="00B73F79">
      <w:pPr>
        <w:ind w:firstLineChars="0" w:firstLine="0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修饰的方法不能重写</w:t>
      </w:r>
    </w:p>
    <w:p w:rsidR="00772EDA" w:rsidRDefault="002E18C5" w:rsidP="00964CC7">
      <w:pPr>
        <w:pStyle w:val="ad"/>
        <w:rPr>
          <w:noProof/>
        </w:rPr>
      </w:pPr>
      <w:r w:rsidRPr="002E18C5">
        <w:rPr>
          <w:noProof/>
        </w:rPr>
        <w:pict>
          <v:shape id="_x0000_i1036" type="#_x0000_t75" style="width:355pt;height:103.3pt;visibility:visible;mso-wrap-style:square">
            <v:imagedata r:id="rId18" o:title=""/>
          </v:shape>
        </w:pict>
      </w:r>
    </w:p>
    <w:p w:rsidR="002E18C5" w:rsidRDefault="002E18C5" w:rsidP="00964CC7">
      <w:pPr>
        <w:pStyle w:val="ad"/>
        <w:rPr>
          <w:noProof/>
        </w:rPr>
      </w:pPr>
    </w:p>
    <w:p w:rsidR="002E18C5" w:rsidRDefault="00A84FC9" w:rsidP="00964CC7">
      <w:pPr>
        <w:pStyle w:val="ad"/>
      </w:pPr>
      <w:r w:rsidRPr="00A84FC9">
        <w:rPr>
          <w:noProof/>
        </w:rPr>
        <w:pict>
          <v:shape id="_x0000_i1035" type="#_x0000_t75" style="width:248.55pt;height:111.45pt;visibility:visible;mso-wrap-style:square">
            <v:imagedata r:id="rId19" o:title=""/>
          </v:shape>
        </w:pict>
      </w:r>
    </w:p>
    <w:p w:rsidR="007F39AD" w:rsidRDefault="007F39AD" w:rsidP="007F39AD">
      <w:pPr>
        <w:pStyle w:val="3"/>
      </w:pPr>
      <w:proofErr w:type="spellStart"/>
      <w:r>
        <w:t>abstruct</w:t>
      </w:r>
      <w:proofErr w:type="spellEnd"/>
      <w:r w:rsidR="00F3219E">
        <w:rPr>
          <w:rFonts w:hint="eastAsia"/>
        </w:rPr>
        <w:t>（抽象的）</w:t>
      </w:r>
    </w:p>
    <w:p w:rsidR="00271121" w:rsidRDefault="00A77D5D" w:rsidP="00A77D5D">
      <w:pPr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abstruct</w:t>
      </w:r>
      <w:proofErr w:type="spellEnd"/>
      <w:r>
        <w:rPr>
          <w:rFonts w:hint="eastAsia"/>
        </w:rPr>
        <w:t>修饰的方法叫抽象方法，</w:t>
      </w:r>
      <w:proofErr w:type="spellStart"/>
      <w:r>
        <w:rPr>
          <w:rFonts w:hint="eastAsia"/>
        </w:rPr>
        <w:t>abstruct</w:t>
      </w:r>
      <w:proofErr w:type="spellEnd"/>
      <w:r>
        <w:rPr>
          <w:rFonts w:hint="eastAsia"/>
        </w:rPr>
        <w:t>修饰的类叫抽象类</w:t>
      </w:r>
    </w:p>
    <w:p w:rsidR="00A77D5D" w:rsidRDefault="00BE49A3" w:rsidP="00A77D5D">
      <w:pPr>
        <w:numPr>
          <w:ilvl w:val="0"/>
          <w:numId w:val="13"/>
        </w:numPr>
        <w:ind w:firstLineChars="0"/>
      </w:pPr>
      <w:r>
        <w:rPr>
          <w:rFonts w:hint="eastAsia"/>
        </w:rPr>
        <w:t>如果只有方法的声明而没有方法的实现成为抽象方法</w:t>
      </w:r>
    </w:p>
    <w:p w:rsidR="00BE49A3" w:rsidRDefault="00D634F9" w:rsidP="00A77D5D">
      <w:pPr>
        <w:numPr>
          <w:ilvl w:val="0"/>
          <w:numId w:val="13"/>
        </w:numPr>
        <w:ind w:firstLineChars="0"/>
      </w:pPr>
      <w:r>
        <w:rPr>
          <w:rFonts w:hint="eastAsia"/>
        </w:rPr>
        <w:t>如果一个类中有一个方法是抽象方法，那么这个类就是抽象类</w:t>
      </w:r>
    </w:p>
    <w:p w:rsidR="00CB6B19" w:rsidRDefault="00CB6B19" w:rsidP="00A77D5D">
      <w:pPr>
        <w:numPr>
          <w:ilvl w:val="0"/>
          <w:numId w:val="13"/>
        </w:numPr>
        <w:ind w:firstLineChars="0"/>
        <w:rPr>
          <w:rFonts w:hint="eastAsia"/>
        </w:rPr>
      </w:pPr>
      <w:r>
        <w:t>抽象类不允许实例化</w:t>
      </w:r>
      <w:r>
        <w:rPr>
          <w:rFonts w:hint="eastAsia"/>
        </w:rPr>
        <w:t>，</w:t>
      </w:r>
      <w:r>
        <w:t>必须在子类中重新实现才能实例化</w:t>
      </w:r>
    </w:p>
    <w:p w:rsidR="00AB2383" w:rsidRDefault="00AB2383" w:rsidP="00AB2383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抽象类</w:t>
      </w:r>
    </w:p>
    <w:p w:rsidR="00AB2383" w:rsidRDefault="00AB2383" w:rsidP="00AB2383">
      <w:pPr>
        <w:pStyle w:val="ad"/>
      </w:pPr>
      <w:r w:rsidRPr="00A76DF1">
        <w:rPr>
          <w:color w:val="FF0000"/>
        </w:rPr>
        <w:t>abstract</w:t>
      </w:r>
      <w:r>
        <w:t xml:space="preserve"> class Goods {</w:t>
      </w:r>
    </w:p>
    <w:p w:rsidR="00AB2383" w:rsidRDefault="00AB2383" w:rsidP="00AB2383">
      <w:pPr>
        <w:pStyle w:val="ad"/>
      </w:pPr>
      <w:r>
        <w:tab/>
        <w:t>protected $name;</w:t>
      </w:r>
    </w:p>
    <w:p w:rsidR="00AB2383" w:rsidRDefault="00AB2383" w:rsidP="00AB2383">
      <w:pPr>
        <w:pStyle w:val="ad"/>
      </w:pPr>
      <w:r>
        <w:tab/>
        <w:t xml:space="preserve">public function </w:t>
      </w:r>
      <w:proofErr w:type="spellStart"/>
      <w:r>
        <w:t>setName</w:t>
      </w:r>
      <w:proofErr w:type="spellEnd"/>
      <w:r>
        <w:t>($name) {</w:t>
      </w:r>
    </w:p>
    <w:p w:rsidR="00AB2383" w:rsidRDefault="00AB2383" w:rsidP="00AB2383">
      <w:pPr>
        <w:pStyle w:val="ad"/>
      </w:pPr>
      <w:r>
        <w:tab/>
      </w:r>
      <w:r>
        <w:tab/>
        <w:t>$this-&gt;name=$name;</w:t>
      </w:r>
    </w:p>
    <w:p w:rsidR="00AB2383" w:rsidRDefault="00AB2383" w:rsidP="00AB2383">
      <w:pPr>
        <w:pStyle w:val="ad"/>
      </w:pPr>
      <w:r>
        <w:tab/>
        <w:t>}</w:t>
      </w:r>
    </w:p>
    <w:p w:rsidR="00AB2383" w:rsidRDefault="00AB2383" w:rsidP="00AB2383">
      <w:pPr>
        <w:pStyle w:val="ad"/>
        <w:rPr>
          <w:rFonts w:hint="eastAsia"/>
        </w:rPr>
      </w:pPr>
      <w:r>
        <w:rPr>
          <w:rFonts w:hint="eastAsia"/>
        </w:rPr>
        <w:tab/>
      </w:r>
      <w:r w:rsidRPr="00A76DF1">
        <w:rPr>
          <w:rFonts w:hint="eastAsia"/>
          <w:color w:val="FF0000"/>
        </w:rPr>
        <w:t xml:space="preserve">abstract public function </w:t>
      </w:r>
      <w:proofErr w:type="spellStart"/>
      <w:r w:rsidRPr="00A76DF1">
        <w:rPr>
          <w:rFonts w:hint="eastAsia"/>
          <w:color w:val="FF0000"/>
        </w:rPr>
        <w:t>getName</w:t>
      </w:r>
      <w:proofErr w:type="spellEnd"/>
      <w:r w:rsidRPr="00A76DF1">
        <w:rPr>
          <w:rFonts w:hint="eastAsia"/>
          <w:color w:val="FF0000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抽象方法</w:t>
      </w:r>
    </w:p>
    <w:p w:rsidR="00AB2383" w:rsidRDefault="00AB2383" w:rsidP="00AB2383">
      <w:pPr>
        <w:pStyle w:val="ad"/>
      </w:pPr>
      <w:r>
        <w:lastRenderedPageBreak/>
        <w:t>}</w:t>
      </w:r>
    </w:p>
    <w:p w:rsidR="00AB2383" w:rsidRDefault="00AB2383" w:rsidP="00AB2383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实现抽象类</w:t>
      </w:r>
    </w:p>
    <w:p w:rsidR="00AB2383" w:rsidRDefault="00AB2383" w:rsidP="00AB2383">
      <w:pPr>
        <w:pStyle w:val="ad"/>
      </w:pPr>
      <w:r>
        <w:t>class Book extends Goods {</w:t>
      </w:r>
    </w:p>
    <w:p w:rsidR="00AB2383" w:rsidRDefault="00AB2383" w:rsidP="00AB2383">
      <w:pPr>
        <w:pStyle w:val="ad"/>
      </w:pPr>
      <w:r>
        <w:tab/>
        <w:t xml:space="preserve">public function </w:t>
      </w:r>
      <w:proofErr w:type="spellStart"/>
      <w:r>
        <w:t>getName</w:t>
      </w:r>
      <w:proofErr w:type="spellEnd"/>
      <w:r>
        <w:t>() {</w:t>
      </w:r>
    </w:p>
    <w:p w:rsidR="00AB2383" w:rsidRDefault="00AB2383" w:rsidP="00AB238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《</w:t>
      </w:r>
      <w:r>
        <w:rPr>
          <w:rFonts w:hint="eastAsia"/>
        </w:rPr>
        <w:t>{$this-&gt;name}</w:t>
      </w:r>
      <w:r>
        <w:rPr>
          <w:rFonts w:hint="eastAsia"/>
        </w:rPr>
        <w:t>》</w:t>
      </w:r>
      <w:r>
        <w:rPr>
          <w:rFonts w:hint="eastAsia"/>
        </w:rPr>
        <w:t>";</w:t>
      </w:r>
    </w:p>
    <w:p w:rsidR="00AB2383" w:rsidRDefault="00AB2383" w:rsidP="00AB2383">
      <w:pPr>
        <w:pStyle w:val="ad"/>
      </w:pPr>
      <w:r>
        <w:tab/>
        <w:t>}</w:t>
      </w:r>
    </w:p>
    <w:p w:rsidR="00AB2383" w:rsidRDefault="00AB2383" w:rsidP="00AB2383">
      <w:pPr>
        <w:pStyle w:val="ad"/>
      </w:pPr>
      <w:r>
        <w:t>}</w:t>
      </w:r>
    </w:p>
    <w:p w:rsidR="00AB2383" w:rsidRDefault="00AB2383" w:rsidP="00AB2383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AB2383" w:rsidRDefault="00AB2383" w:rsidP="00AB2383">
      <w:pPr>
        <w:pStyle w:val="ad"/>
      </w:pPr>
      <w:r>
        <w:t>$book=new Book();</w:t>
      </w:r>
    </w:p>
    <w:p w:rsidR="00AB2383" w:rsidRDefault="00AB2383" w:rsidP="00AB2383">
      <w:pPr>
        <w:pStyle w:val="ad"/>
        <w:rPr>
          <w:rFonts w:hint="eastAsia"/>
        </w:rPr>
      </w:pPr>
      <w:r>
        <w:rPr>
          <w:rFonts w:hint="eastAsia"/>
        </w:rPr>
        <w:t>$book-&gt;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('PHP</w:t>
      </w:r>
      <w:r>
        <w:rPr>
          <w:rFonts w:hint="eastAsia"/>
        </w:rPr>
        <w:t>入门到精通</w:t>
      </w:r>
      <w:r>
        <w:rPr>
          <w:rFonts w:hint="eastAsia"/>
        </w:rPr>
        <w:t>');</w:t>
      </w:r>
    </w:p>
    <w:p w:rsidR="00A95E98" w:rsidRDefault="00AB2383" w:rsidP="00AB2383">
      <w:pPr>
        <w:pStyle w:val="ad"/>
      </w:pPr>
      <w:r>
        <w:t>$book-&gt;</w:t>
      </w:r>
      <w:proofErr w:type="spellStart"/>
      <w:r>
        <w:t>getName</w:t>
      </w:r>
      <w:proofErr w:type="spellEnd"/>
      <w:r>
        <w:t>();</w:t>
      </w:r>
    </w:p>
    <w:p w:rsidR="002770A2" w:rsidRPr="00BF65E9" w:rsidRDefault="002770A2" w:rsidP="00AB2383">
      <w:pPr>
        <w:pStyle w:val="ad"/>
        <w:rPr>
          <w:rFonts w:hint="eastAsia"/>
        </w:rPr>
      </w:pPr>
      <w:r w:rsidRPr="002770A2">
        <w:rPr>
          <w:noProof/>
        </w:rPr>
        <w:pict>
          <v:shape id="_x0000_i1037" type="#_x0000_t75" style="width:143.35pt;height:20.05pt;visibility:visible;mso-wrap-style:square">
            <v:imagedata r:id="rId20" o:title=""/>
          </v:shape>
        </w:pict>
      </w:r>
    </w:p>
    <w:p w:rsidR="003E3CB9" w:rsidRDefault="00F85E1C" w:rsidP="00F85E1C">
      <w:pPr>
        <w:pStyle w:val="a9"/>
        <w:ind w:firstLine="562"/>
      </w:pPr>
      <w:r>
        <w:t>抽象类的作用</w:t>
      </w:r>
      <w:r>
        <w:rPr>
          <w:rFonts w:hint="eastAsia"/>
        </w:rPr>
        <w:t>：</w:t>
      </w:r>
    </w:p>
    <w:p w:rsidR="00F85E1C" w:rsidRDefault="00F85E1C" w:rsidP="00F85E1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定义统一的方法名称</w:t>
      </w:r>
    </w:p>
    <w:p w:rsidR="00F85E1C" w:rsidRDefault="00F85E1C" w:rsidP="00F85E1C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t>防止实例化</w:t>
      </w:r>
    </w:p>
    <w:p w:rsidR="003E3CB9" w:rsidRDefault="004F0AE2" w:rsidP="004F0AE2">
      <w:pPr>
        <w:pStyle w:val="2"/>
      </w:pPr>
      <w:r>
        <w:t>接口</w:t>
      </w:r>
      <w:r w:rsidR="00BD6293">
        <w:rPr>
          <w:rFonts w:hint="eastAsia"/>
        </w:rPr>
        <w:t>（</w:t>
      </w:r>
      <w:r w:rsidR="00BD6293">
        <w:rPr>
          <w:rFonts w:hint="eastAsia"/>
        </w:rPr>
        <w:t>interface</w:t>
      </w:r>
      <w:r w:rsidR="00BD6293">
        <w:rPr>
          <w:rFonts w:hint="eastAsia"/>
        </w:rPr>
        <w:t>）</w:t>
      </w:r>
    </w:p>
    <w:p w:rsidR="00E36205" w:rsidRDefault="00A748F3" w:rsidP="00E53098">
      <w:pPr>
        <w:numPr>
          <w:ilvl w:val="0"/>
          <w:numId w:val="15"/>
        </w:numPr>
        <w:ind w:firstLineChars="0"/>
      </w:pPr>
      <w:r>
        <w:t>如果一个类中所有的方法</w:t>
      </w:r>
      <w:r w:rsidR="005036FF">
        <w:t>全</w:t>
      </w:r>
      <w:r>
        <w:t>都是抽象方法</w:t>
      </w:r>
      <w:r>
        <w:rPr>
          <w:rFonts w:hint="eastAsia"/>
        </w:rPr>
        <w:t>，</w:t>
      </w:r>
      <w:r>
        <w:t>那么这个类就可以声明成接口</w:t>
      </w:r>
    </w:p>
    <w:p w:rsidR="00D56D66" w:rsidRDefault="00D56D66" w:rsidP="00E53098">
      <w:pPr>
        <w:numPr>
          <w:ilvl w:val="0"/>
          <w:numId w:val="15"/>
        </w:numPr>
        <w:ind w:firstLineChars="0"/>
      </w:pPr>
      <w:r>
        <w:rPr>
          <w:rFonts w:hint="eastAsia"/>
        </w:rPr>
        <w:t>接口是一个特殊的抽象类</w:t>
      </w:r>
    </w:p>
    <w:p w:rsidR="00E53098" w:rsidRDefault="00E53098" w:rsidP="00E53098">
      <w:pPr>
        <w:numPr>
          <w:ilvl w:val="0"/>
          <w:numId w:val="15"/>
        </w:numPr>
        <w:ind w:firstLineChars="0"/>
      </w:pPr>
      <w:r>
        <w:t>接口中的抽象方法只能是</w:t>
      </w:r>
      <w:r>
        <w:rPr>
          <w:rFonts w:hint="eastAsia"/>
        </w:rPr>
        <w:t>public</w:t>
      </w:r>
      <w:r>
        <w:rPr>
          <w:rFonts w:hint="eastAsia"/>
        </w:rPr>
        <w:t>的，默认也是</w:t>
      </w:r>
      <w:r>
        <w:rPr>
          <w:rFonts w:hint="eastAsia"/>
        </w:rPr>
        <w:t>public</w:t>
      </w:r>
      <w:r>
        <w:rPr>
          <w:rFonts w:hint="eastAsia"/>
        </w:rPr>
        <w:t>权限</w:t>
      </w:r>
    </w:p>
    <w:p w:rsidR="00C25468" w:rsidRDefault="00C25468" w:rsidP="00C25468">
      <w:pPr>
        <w:numPr>
          <w:ilvl w:val="0"/>
          <w:numId w:val="15"/>
        </w:numPr>
        <w:ind w:firstLineChars="0"/>
      </w:pPr>
      <w:r>
        <w:t>通过</w:t>
      </w:r>
      <w:r w:rsidRPr="00C25468">
        <w:t>implements</w:t>
      </w:r>
      <w:r>
        <w:t>类实现</w:t>
      </w:r>
      <w:r w:rsidR="005F085F">
        <w:t>接口</w:t>
      </w:r>
    </w:p>
    <w:p w:rsidR="009E15A2" w:rsidRDefault="009E15A2" w:rsidP="00C25468">
      <w:pPr>
        <w:numPr>
          <w:ilvl w:val="0"/>
          <w:numId w:val="15"/>
        </w:numPr>
        <w:ind w:firstLineChars="0"/>
      </w:pPr>
      <w:r>
        <w:t>不能通过</w:t>
      </w:r>
      <w:r>
        <w:rPr>
          <w:rFonts w:hint="eastAsia"/>
        </w:rPr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修饰接口中的抽象方法</w:t>
      </w:r>
    </w:p>
    <w:p w:rsidR="00963F5C" w:rsidRDefault="00963F5C" w:rsidP="00963F5C">
      <w:pPr>
        <w:pStyle w:val="ad"/>
      </w:pPr>
      <w:r w:rsidRPr="004A2508">
        <w:rPr>
          <w:color w:val="FF0000"/>
        </w:rPr>
        <w:t>interface</w:t>
      </w:r>
      <w:r>
        <w:t xml:space="preserve"> Goods {</w:t>
      </w:r>
    </w:p>
    <w:p w:rsidR="00963F5C" w:rsidRDefault="00963F5C" w:rsidP="00963F5C">
      <w:pPr>
        <w:pStyle w:val="ad"/>
      </w:pPr>
      <w:r>
        <w:tab/>
        <w:t>function add();</w:t>
      </w:r>
    </w:p>
    <w:p w:rsidR="00963F5C" w:rsidRDefault="00963F5C" w:rsidP="00963F5C">
      <w:pPr>
        <w:pStyle w:val="ad"/>
      </w:pPr>
      <w:r>
        <w:tab/>
        <w:t>function update();</w:t>
      </w:r>
    </w:p>
    <w:p w:rsidR="00963F5C" w:rsidRDefault="00963F5C" w:rsidP="00963F5C">
      <w:pPr>
        <w:pStyle w:val="ad"/>
      </w:pPr>
      <w:r>
        <w:t>}</w:t>
      </w:r>
    </w:p>
    <w:p w:rsidR="00963F5C" w:rsidRDefault="00963F5C" w:rsidP="00963F5C">
      <w:pPr>
        <w:pStyle w:val="ad"/>
      </w:pPr>
      <w:r>
        <w:t xml:space="preserve">class </w:t>
      </w:r>
      <w:proofErr w:type="spellStart"/>
      <w:r>
        <w:t>GoodsA</w:t>
      </w:r>
      <w:proofErr w:type="spellEnd"/>
      <w:r>
        <w:t xml:space="preserve"> </w:t>
      </w:r>
      <w:r w:rsidRPr="004A2508">
        <w:rPr>
          <w:color w:val="FF0000"/>
        </w:rPr>
        <w:t>implements</w:t>
      </w:r>
      <w:r>
        <w:t xml:space="preserve"> Goods {</w:t>
      </w:r>
    </w:p>
    <w:p w:rsidR="00963F5C" w:rsidRDefault="00963F5C" w:rsidP="00963F5C">
      <w:pPr>
        <w:pStyle w:val="ad"/>
      </w:pPr>
      <w:r>
        <w:tab/>
        <w:t>public function add() {</w:t>
      </w:r>
    </w:p>
    <w:p w:rsidR="00963F5C" w:rsidRDefault="00963F5C" w:rsidP="00963F5C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实现</w:t>
      </w:r>
      <w:r>
        <w:rPr>
          <w:rFonts w:hint="eastAsia"/>
        </w:rPr>
        <w:t>add&lt;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963F5C" w:rsidRDefault="00963F5C" w:rsidP="00963F5C">
      <w:pPr>
        <w:pStyle w:val="ad"/>
      </w:pPr>
      <w:r>
        <w:tab/>
        <w:t>}</w:t>
      </w:r>
    </w:p>
    <w:p w:rsidR="00963F5C" w:rsidRDefault="00963F5C" w:rsidP="00963F5C">
      <w:pPr>
        <w:pStyle w:val="ad"/>
      </w:pPr>
      <w:r>
        <w:tab/>
        <w:t>public function update() {</w:t>
      </w:r>
    </w:p>
    <w:p w:rsidR="00963F5C" w:rsidRDefault="00963F5C" w:rsidP="00963F5C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实现</w:t>
      </w:r>
      <w:r>
        <w:rPr>
          <w:rFonts w:hint="eastAsia"/>
        </w:rPr>
        <w:t>update&lt;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963F5C" w:rsidRDefault="00963F5C" w:rsidP="00963F5C">
      <w:pPr>
        <w:pStyle w:val="ad"/>
      </w:pPr>
      <w:r>
        <w:tab/>
        <w:t>}</w:t>
      </w:r>
    </w:p>
    <w:p w:rsidR="00963F5C" w:rsidRDefault="00963F5C" w:rsidP="00963F5C">
      <w:pPr>
        <w:pStyle w:val="ad"/>
      </w:pPr>
      <w:r>
        <w:lastRenderedPageBreak/>
        <w:t>}</w:t>
      </w:r>
    </w:p>
    <w:p w:rsidR="00963F5C" w:rsidRDefault="00963F5C" w:rsidP="00963F5C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963F5C" w:rsidRDefault="00963F5C" w:rsidP="00963F5C">
      <w:pPr>
        <w:pStyle w:val="ad"/>
      </w:pPr>
      <w:r>
        <w:t xml:space="preserve">$goods=new </w:t>
      </w:r>
      <w:proofErr w:type="spellStart"/>
      <w:r>
        <w:t>GoodsA</w:t>
      </w:r>
      <w:proofErr w:type="spellEnd"/>
      <w:r>
        <w:t>();</w:t>
      </w:r>
    </w:p>
    <w:p w:rsidR="00963F5C" w:rsidRDefault="00963F5C" w:rsidP="00963F5C">
      <w:pPr>
        <w:pStyle w:val="ad"/>
      </w:pPr>
      <w:r>
        <w:t>$goods-&gt;add();</w:t>
      </w:r>
    </w:p>
    <w:p w:rsidR="00963F5C" w:rsidRDefault="00963F5C" w:rsidP="00963F5C">
      <w:pPr>
        <w:pStyle w:val="ad"/>
        <w:rPr>
          <w:rFonts w:hint="eastAsia"/>
        </w:rPr>
      </w:pPr>
      <w:r>
        <w:t>$goods-&gt;update();</w:t>
      </w:r>
    </w:p>
    <w:p w:rsidR="00E36205" w:rsidRDefault="00B8040B" w:rsidP="00B8040B">
      <w:pPr>
        <w:pStyle w:val="3"/>
      </w:pPr>
      <w:r>
        <w:t>接口允许多重实现</w:t>
      </w:r>
    </w:p>
    <w:p w:rsidR="00E36205" w:rsidRDefault="00A30D13" w:rsidP="00D2320E">
      <w:pPr>
        <w:pStyle w:val="ad"/>
        <w:rPr>
          <w:noProof/>
        </w:rPr>
      </w:pPr>
      <w:r w:rsidRPr="00D2320E">
        <w:rPr>
          <w:noProof/>
        </w:rPr>
        <w:pict>
          <v:shape id="_x0000_i1038" type="#_x0000_t75" style="width:352.5pt;height:204.1pt;visibility:visible;mso-wrap-style:square">
            <v:imagedata r:id="rId21" o:title=""/>
          </v:shape>
        </w:pict>
      </w:r>
    </w:p>
    <w:p w:rsidR="00A01549" w:rsidRPr="00A01549" w:rsidRDefault="00A01549" w:rsidP="00A01549">
      <w:pPr>
        <w:pStyle w:val="a9"/>
        <w:ind w:firstLine="562"/>
      </w:pPr>
      <w:r>
        <w:rPr>
          <w:rFonts w:hint="eastAsia"/>
        </w:rPr>
        <w:t>脚下留心：类不允许多重继承，</w:t>
      </w:r>
      <w:r w:rsidRPr="00A56196">
        <w:rPr>
          <w:rFonts w:hint="eastAsia"/>
          <w:color w:val="FF0000"/>
        </w:rPr>
        <w:t>接口允许多重实现</w:t>
      </w:r>
      <w:r>
        <w:rPr>
          <w:rFonts w:hint="eastAsia"/>
        </w:rPr>
        <w:t>。</w:t>
      </w:r>
    </w:p>
    <w:p w:rsidR="00E36205" w:rsidRDefault="004D5100" w:rsidP="004D5100">
      <w:pPr>
        <w:pStyle w:val="3"/>
      </w:pPr>
      <w:r>
        <w:rPr>
          <w:rFonts w:hint="eastAsia"/>
        </w:rPr>
        <w:t>继承类同时实现接口</w:t>
      </w:r>
    </w:p>
    <w:p w:rsidR="00E36205" w:rsidRDefault="00AB21AD" w:rsidP="00B73F79">
      <w:pPr>
        <w:ind w:firstLineChars="0" w:firstLine="0"/>
      </w:pPr>
      <w:r>
        <w:t>先继承类</w:t>
      </w:r>
      <w:r>
        <w:rPr>
          <w:rFonts w:hint="eastAsia"/>
        </w:rPr>
        <w:t>，</w:t>
      </w:r>
      <w:r>
        <w:t>后实现接口</w:t>
      </w:r>
    </w:p>
    <w:p w:rsidR="00E36205" w:rsidRDefault="00A30D13" w:rsidP="00A30D13">
      <w:pPr>
        <w:pStyle w:val="ad"/>
      </w:pPr>
      <w:r w:rsidRPr="00A30D13">
        <w:rPr>
          <w:noProof/>
        </w:rPr>
        <w:pict>
          <v:shape id="_x0000_i1039" type="#_x0000_t75" style="width:289.25pt;height:154.65pt;visibility:visible;mso-wrap-style:square">
            <v:imagedata r:id="rId22" o:title=""/>
          </v:shape>
        </w:pict>
      </w:r>
    </w:p>
    <w:p w:rsidR="00E36205" w:rsidRDefault="00F7157E" w:rsidP="00F7157E">
      <w:pPr>
        <w:pStyle w:val="2"/>
      </w:pPr>
      <w:r>
        <w:lastRenderedPageBreak/>
        <w:t>类常量</w:t>
      </w:r>
    </w:p>
    <w:p w:rsidR="004C0034" w:rsidRPr="00283939" w:rsidRDefault="00AE649E" w:rsidP="00283939">
      <w:pPr>
        <w:pStyle w:val="ad"/>
        <w:rPr>
          <w:color w:val="FF0000"/>
        </w:rPr>
      </w:pPr>
      <w:r w:rsidRPr="00AE649E">
        <w:rPr>
          <w:noProof/>
        </w:rPr>
        <w:pict>
          <v:shape id="_x0000_i1040" type="#_x0000_t75" style="width:252.95pt;height:169.65pt;visibility:visible;mso-wrap-style:square">
            <v:imagedata r:id="rId23" o:title=""/>
          </v:shape>
        </w:pict>
      </w:r>
    </w:p>
    <w:p w:rsidR="00F7157E" w:rsidRDefault="00CE43D0" w:rsidP="00CE43D0">
      <w:pPr>
        <w:pStyle w:val="a9"/>
        <w:ind w:firstLine="562"/>
      </w:pPr>
      <w:r>
        <w:rPr>
          <w:rFonts w:hint="eastAsia"/>
        </w:rPr>
        <w:t>脚下留心：类（接口）中可以放属性</w:t>
      </w:r>
      <w:r w:rsidR="006B7337">
        <w:rPr>
          <w:rFonts w:hint="eastAsia"/>
        </w:rPr>
        <w:t>、方法、常量</w:t>
      </w:r>
    </w:p>
    <w:p w:rsidR="00F7157E" w:rsidRDefault="006B4A98" w:rsidP="006B4A98">
      <w:pPr>
        <w:pStyle w:val="2"/>
      </w:pPr>
      <w:r>
        <w:t>参数约束</w:t>
      </w:r>
    </w:p>
    <w:p w:rsidR="00F7157E" w:rsidRDefault="002E1385" w:rsidP="002E1385">
      <w:pPr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php5.3</w:t>
      </w:r>
      <w:r>
        <w:t>后才支持</w:t>
      </w:r>
    </w:p>
    <w:p w:rsidR="002E1385" w:rsidRDefault="002E1385" w:rsidP="002E1385">
      <w:pPr>
        <w:numPr>
          <w:ilvl w:val="0"/>
          <w:numId w:val="16"/>
        </w:numPr>
        <w:ind w:firstLineChars="0"/>
        <w:rPr>
          <w:rFonts w:hint="eastAsia"/>
        </w:rPr>
      </w:pPr>
      <w:r>
        <w:t>只能约束对象</w:t>
      </w:r>
      <w:r>
        <w:rPr>
          <w:rFonts w:hint="eastAsia"/>
        </w:rPr>
        <w:t>，</w:t>
      </w:r>
      <w:r>
        <w:t>不能约束基本类型</w:t>
      </w:r>
    </w:p>
    <w:p w:rsidR="00F7157E" w:rsidRDefault="0044412B" w:rsidP="0095784F">
      <w:pPr>
        <w:pStyle w:val="ad"/>
      </w:pPr>
      <w:r w:rsidRPr="0044412B">
        <w:rPr>
          <w:noProof/>
        </w:rPr>
        <w:pict>
          <v:shape id="_x0000_i1041" type="#_x0000_t75" style="width:321.2pt;height:116.45pt;visibility:visible;mso-wrap-style:square">
            <v:imagedata r:id="rId24" o:title=""/>
          </v:shape>
        </w:pict>
      </w:r>
    </w:p>
    <w:p w:rsidR="00F7157E" w:rsidRDefault="00EF69EB" w:rsidP="00EF69EB">
      <w:pPr>
        <w:pStyle w:val="2"/>
      </w:pPr>
      <w:r w:rsidRPr="00EF69EB">
        <w:rPr>
          <w:rFonts w:hint="eastAsia"/>
        </w:rPr>
        <w:t>父类可以指向子类的引用</w:t>
      </w:r>
    </w:p>
    <w:p w:rsidR="00EF69EB" w:rsidRDefault="00EF69EB" w:rsidP="00EF69EB">
      <w:pPr>
        <w:pStyle w:val="ad"/>
      </w:pPr>
      <w:r>
        <w:t>abstract class Person{</w:t>
      </w:r>
    </w:p>
    <w:p w:rsidR="00EF69EB" w:rsidRDefault="00EF69EB" w:rsidP="00EF69EB">
      <w:pPr>
        <w:pStyle w:val="ad"/>
      </w:pPr>
      <w:r>
        <w:t>}</w:t>
      </w:r>
    </w:p>
    <w:p w:rsidR="00EF69EB" w:rsidRDefault="00EF69EB" w:rsidP="00EF69EB">
      <w:pPr>
        <w:pStyle w:val="ad"/>
      </w:pPr>
      <w:r>
        <w:t>class Student extends Person{</w:t>
      </w:r>
      <w:r>
        <w:tab/>
      </w:r>
    </w:p>
    <w:p w:rsidR="00EF69EB" w:rsidRDefault="00EF69EB" w:rsidP="00EF69EB">
      <w:pPr>
        <w:pStyle w:val="ad"/>
      </w:pPr>
      <w:r>
        <w:t>}</w:t>
      </w:r>
    </w:p>
    <w:p w:rsidR="00EF69EB" w:rsidRDefault="00EF69EB" w:rsidP="00EF69EB">
      <w:pPr>
        <w:pStyle w:val="ad"/>
      </w:pPr>
      <w:r>
        <w:t>class Employee extends Person {</w:t>
      </w:r>
      <w:r>
        <w:tab/>
      </w:r>
    </w:p>
    <w:p w:rsidR="00EF69EB" w:rsidRDefault="00EF69EB" w:rsidP="00EF69EB">
      <w:pPr>
        <w:pStyle w:val="ad"/>
      </w:pPr>
      <w:r>
        <w:t>}</w:t>
      </w:r>
    </w:p>
    <w:p w:rsidR="00EF69EB" w:rsidRDefault="00EF69EB" w:rsidP="00EF69EB">
      <w:pPr>
        <w:pStyle w:val="ad"/>
      </w:pPr>
    </w:p>
    <w:p w:rsidR="00EF69EB" w:rsidRDefault="00EF69EB" w:rsidP="00EF69EB">
      <w:pPr>
        <w:pStyle w:val="ad"/>
        <w:rPr>
          <w:rFonts w:hint="eastAsia"/>
        </w:rPr>
      </w:pPr>
      <w:r>
        <w:rPr>
          <w:rFonts w:hint="eastAsia"/>
        </w:rPr>
        <w:t>function show(</w:t>
      </w:r>
      <w:r w:rsidRPr="00EF69EB">
        <w:rPr>
          <w:rFonts w:hint="eastAsia"/>
          <w:color w:val="FF0000"/>
        </w:rPr>
        <w:t>Person $</w:t>
      </w:r>
      <w:proofErr w:type="spellStart"/>
      <w:r w:rsidRPr="00EF69EB">
        <w:rPr>
          <w:rFonts w:hint="eastAsia"/>
          <w:color w:val="FF0000"/>
        </w:rPr>
        <w:t>obj</w:t>
      </w:r>
      <w:proofErr w:type="spellEnd"/>
      <w:r>
        <w:rPr>
          <w:rFonts w:hint="eastAsia"/>
        </w:rPr>
        <w:t>) {//</w:t>
      </w:r>
      <w:r>
        <w:rPr>
          <w:rFonts w:hint="eastAsia"/>
        </w:rPr>
        <w:t>父类可以指向子类的引用</w:t>
      </w:r>
    </w:p>
    <w:p w:rsidR="00EF69EB" w:rsidRDefault="00EF69EB" w:rsidP="00EF69EB">
      <w:pPr>
        <w:pStyle w:val="ad"/>
      </w:pPr>
      <w:r>
        <w:lastRenderedPageBreak/>
        <w:tab/>
      </w:r>
      <w:proofErr w:type="spellStart"/>
      <w:r>
        <w:t>var_dump</w:t>
      </w:r>
      <w:proofErr w:type="spellEnd"/>
      <w:r>
        <w:t>($</w:t>
      </w:r>
      <w:proofErr w:type="spellStart"/>
      <w:r>
        <w:t>obj</w:t>
      </w:r>
      <w:proofErr w:type="spellEnd"/>
      <w:r>
        <w:t>);</w:t>
      </w:r>
    </w:p>
    <w:p w:rsidR="00EF69EB" w:rsidRDefault="00EF69EB" w:rsidP="00EF69EB">
      <w:pPr>
        <w:pStyle w:val="ad"/>
      </w:pPr>
      <w:r>
        <w:tab/>
        <w:t>echo '&lt;</w:t>
      </w:r>
      <w:proofErr w:type="spellStart"/>
      <w:r>
        <w:t>br</w:t>
      </w:r>
      <w:proofErr w:type="spellEnd"/>
      <w:r>
        <w:t>&gt;';</w:t>
      </w:r>
    </w:p>
    <w:p w:rsidR="00EF69EB" w:rsidRDefault="00EF69EB" w:rsidP="00EF69EB">
      <w:pPr>
        <w:pStyle w:val="ad"/>
      </w:pPr>
      <w:r>
        <w:t>}</w:t>
      </w:r>
    </w:p>
    <w:p w:rsidR="00EF69EB" w:rsidRDefault="00EF69EB" w:rsidP="00EF69EB">
      <w:pPr>
        <w:pStyle w:val="ad"/>
      </w:pPr>
      <w:r>
        <w:t>show(</w:t>
      </w:r>
      <w:r w:rsidRPr="00EF69EB">
        <w:rPr>
          <w:color w:val="FF0000"/>
        </w:rPr>
        <w:t>new Student</w:t>
      </w:r>
      <w:r>
        <w:t>);</w:t>
      </w:r>
      <w:r>
        <w:tab/>
        <w:t xml:space="preserve">//object(Student)#1 (0) { } </w:t>
      </w:r>
    </w:p>
    <w:p w:rsidR="00EF69EB" w:rsidRDefault="00EF69EB" w:rsidP="00EF69EB">
      <w:pPr>
        <w:pStyle w:val="ad"/>
      </w:pPr>
      <w:r>
        <w:t>show(</w:t>
      </w:r>
      <w:r w:rsidRPr="00EF69EB">
        <w:rPr>
          <w:color w:val="FF0000"/>
        </w:rPr>
        <w:t>new Employee</w:t>
      </w:r>
      <w:r>
        <w:t>);</w:t>
      </w:r>
      <w:r>
        <w:tab/>
        <w:t xml:space="preserve">//object(Employee)#1 (0) { } </w:t>
      </w:r>
    </w:p>
    <w:p w:rsidR="00F7157E" w:rsidRDefault="00EF69EB" w:rsidP="00EF69EB">
      <w:pPr>
        <w:pStyle w:val="ad"/>
      </w:pPr>
      <w:r>
        <w:rPr>
          <w:rFonts w:hint="eastAsia"/>
        </w:rPr>
        <w:t>show(10);</w:t>
      </w:r>
      <w:r>
        <w:rPr>
          <w:rFonts w:hint="eastAsia"/>
        </w:rPr>
        <w:tab/>
        <w:t>//</w:t>
      </w:r>
      <w:r>
        <w:rPr>
          <w:rFonts w:hint="eastAsia"/>
        </w:rPr>
        <w:t>报错</w:t>
      </w:r>
    </w:p>
    <w:p w:rsidR="00F7157E" w:rsidRDefault="00BF0D07" w:rsidP="00BF0D07">
      <w:pPr>
        <w:pStyle w:val="2"/>
      </w:pPr>
      <w:r>
        <w:rPr>
          <w:rFonts w:hint="eastAsia"/>
        </w:rPr>
        <w:t>类的自动加载</w:t>
      </w:r>
    </w:p>
    <w:p w:rsidR="00F7157E" w:rsidRDefault="003901EF" w:rsidP="00B73F79">
      <w:pPr>
        <w:ind w:firstLineChars="0" w:firstLine="0"/>
      </w:pPr>
      <w:r>
        <w:rPr>
          <w:rFonts w:hint="eastAsia"/>
        </w:rPr>
        <w:t>在项目中</w:t>
      </w:r>
    </w:p>
    <w:p w:rsidR="003901EF" w:rsidRDefault="003901EF" w:rsidP="003901EF">
      <w:pPr>
        <w:numPr>
          <w:ilvl w:val="0"/>
          <w:numId w:val="17"/>
        </w:numPr>
        <w:ind w:firstLineChars="0"/>
      </w:pPr>
      <w:r>
        <w:rPr>
          <w:rFonts w:hint="eastAsia"/>
        </w:rPr>
        <w:t>一个文件中存放一个类</w:t>
      </w:r>
    </w:p>
    <w:p w:rsidR="003901EF" w:rsidRDefault="003901EF" w:rsidP="003901EF">
      <w:pPr>
        <w:numPr>
          <w:ilvl w:val="0"/>
          <w:numId w:val="17"/>
        </w:numPr>
        <w:ind w:firstLineChars="0"/>
      </w:pPr>
      <w:r>
        <w:t>文件名与类名同名</w:t>
      </w:r>
    </w:p>
    <w:p w:rsidR="003901EF" w:rsidRDefault="003901EF" w:rsidP="003901EF">
      <w:pPr>
        <w:numPr>
          <w:ilvl w:val="0"/>
          <w:numId w:val="17"/>
        </w:numPr>
        <w:ind w:firstLineChars="0"/>
        <w:rPr>
          <w:rFonts w:hint="eastAsia"/>
        </w:rPr>
      </w:pPr>
      <w:r>
        <w:t>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class.php</w:t>
      </w:r>
      <w:proofErr w:type="spellEnd"/>
      <w:r>
        <w:rPr>
          <w:rFonts w:hint="eastAsia"/>
        </w:rPr>
        <w:t>结尾</w:t>
      </w:r>
    </w:p>
    <w:p w:rsidR="00BF0D07" w:rsidRPr="002D0175" w:rsidRDefault="002E78AD" w:rsidP="00B73F79">
      <w:pPr>
        <w:ind w:firstLineChars="0" w:firstLine="0"/>
        <w:rPr>
          <w:rFonts w:hint="eastAsia"/>
        </w:rPr>
      </w:pPr>
      <w:r>
        <w:t>当页面执行的时候</w:t>
      </w:r>
      <w:r>
        <w:rPr>
          <w:rFonts w:hint="eastAsia"/>
        </w:rPr>
        <w:t>，</w:t>
      </w:r>
      <w:r>
        <w:t>通过</w:t>
      </w:r>
      <w:r>
        <w:t>PHP</w:t>
      </w:r>
      <w:r>
        <w:t>核心程序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）判断用户脚本需要哪个类。</w:t>
      </w:r>
      <w:r w:rsidR="002D0175">
        <w:rPr>
          <w:rFonts w:hint="eastAsia"/>
        </w:rPr>
        <w:t>如果没有找到，会自动的调用</w:t>
      </w:r>
      <w:r w:rsidR="002D0175">
        <w:rPr>
          <w:rFonts w:hint="eastAsia"/>
        </w:rPr>
        <w:t>__</w:t>
      </w:r>
      <w:proofErr w:type="spellStart"/>
      <w:r w:rsidR="002D0175">
        <w:rPr>
          <w:rFonts w:hint="eastAsia"/>
        </w:rPr>
        <w:t>autol</w:t>
      </w:r>
      <w:r w:rsidR="002D0175">
        <w:t>oad</w:t>
      </w:r>
      <w:proofErr w:type="spellEnd"/>
      <w:r w:rsidR="002D0175">
        <w:t>()</w:t>
      </w:r>
      <w:r w:rsidR="002D0175">
        <w:t>函数</w:t>
      </w:r>
      <w:r w:rsidR="002D0175">
        <w:rPr>
          <w:rFonts w:hint="eastAsia"/>
        </w:rPr>
        <w:t>，</w:t>
      </w:r>
      <w:r w:rsidR="002D0175">
        <w:t>并且会将缺少的类名传递给</w:t>
      </w:r>
      <w:r w:rsidR="002D0175">
        <w:rPr>
          <w:rFonts w:hint="eastAsia"/>
        </w:rPr>
        <w:t>__</w:t>
      </w:r>
      <w:proofErr w:type="spellStart"/>
      <w:r w:rsidR="002D0175">
        <w:rPr>
          <w:rFonts w:hint="eastAsia"/>
        </w:rPr>
        <w:t>autoload</w:t>
      </w:r>
      <w:proofErr w:type="spellEnd"/>
      <w:r w:rsidR="002D0175">
        <w:rPr>
          <w:rFonts w:hint="eastAsia"/>
        </w:rPr>
        <w:t>()</w:t>
      </w:r>
      <w:r w:rsidR="002D0175">
        <w:rPr>
          <w:rFonts w:hint="eastAsia"/>
        </w:rPr>
        <w:t>函数，我们只需要在</w:t>
      </w:r>
      <w:r w:rsidR="002D0175">
        <w:rPr>
          <w:rFonts w:hint="eastAsia"/>
        </w:rPr>
        <w:t>__</w:t>
      </w:r>
      <w:proofErr w:type="spellStart"/>
      <w:r w:rsidR="002D0175">
        <w:rPr>
          <w:rFonts w:hint="eastAsia"/>
        </w:rPr>
        <w:t>autoload</w:t>
      </w:r>
      <w:proofErr w:type="spellEnd"/>
      <w:r w:rsidR="002D0175">
        <w:rPr>
          <w:rFonts w:hint="eastAsia"/>
        </w:rPr>
        <w:t>函数中加载缺少的类即可。</w:t>
      </w:r>
    </w:p>
    <w:p w:rsidR="00BF0D07" w:rsidRDefault="00893BE6" w:rsidP="00B73F79">
      <w:pPr>
        <w:ind w:firstLineChars="0" w:firstLine="0"/>
      </w:pPr>
      <w:proofErr w:type="spellStart"/>
      <w:r>
        <w:t>Goods.class.php</w:t>
      </w:r>
      <w:proofErr w:type="spellEnd"/>
    </w:p>
    <w:p w:rsidR="00893BE6" w:rsidRDefault="00893BE6" w:rsidP="00893BE6">
      <w:pPr>
        <w:pStyle w:val="ad"/>
      </w:pPr>
      <w:r>
        <w:t>/**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商品的抽象类</w:t>
      </w:r>
    </w:p>
    <w:p w:rsidR="00893BE6" w:rsidRDefault="00893BE6" w:rsidP="00893BE6">
      <w:pPr>
        <w:pStyle w:val="ad"/>
      </w:pPr>
      <w:r>
        <w:t>*/</w:t>
      </w:r>
    </w:p>
    <w:p w:rsidR="00893BE6" w:rsidRDefault="00893BE6" w:rsidP="00893BE6">
      <w:pPr>
        <w:pStyle w:val="ad"/>
      </w:pPr>
      <w:r>
        <w:t>abstract class Goods {</w:t>
      </w:r>
    </w:p>
    <w:p w:rsidR="00893BE6" w:rsidRDefault="00893BE6" w:rsidP="00893BE6">
      <w:pPr>
        <w:pStyle w:val="ad"/>
      </w:pPr>
      <w:r>
        <w:tab/>
        <w:t>protected $name;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设置商品名称</w:t>
      </w:r>
    </w:p>
    <w:p w:rsidR="00893BE6" w:rsidRDefault="00893BE6" w:rsidP="00893BE6">
      <w:pPr>
        <w:pStyle w:val="ad"/>
      </w:pPr>
      <w:r>
        <w:tab/>
        <w:t xml:space="preserve">final public function </w:t>
      </w:r>
      <w:proofErr w:type="spellStart"/>
      <w:r>
        <w:t>setName</w:t>
      </w:r>
      <w:proofErr w:type="spellEnd"/>
      <w:r>
        <w:t>($name) {</w:t>
      </w:r>
    </w:p>
    <w:p w:rsidR="00893BE6" w:rsidRDefault="00893BE6" w:rsidP="00893BE6">
      <w:pPr>
        <w:pStyle w:val="ad"/>
      </w:pPr>
      <w:r>
        <w:tab/>
      </w:r>
      <w:r>
        <w:tab/>
        <w:t>$this-&gt;name=$name;</w:t>
      </w:r>
    </w:p>
    <w:p w:rsidR="00893BE6" w:rsidRDefault="00893BE6" w:rsidP="00893BE6">
      <w:pPr>
        <w:pStyle w:val="ad"/>
      </w:pPr>
      <w:r>
        <w:tab/>
        <w:t>}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获取名称</w:t>
      </w:r>
    </w:p>
    <w:p w:rsidR="00893BE6" w:rsidRDefault="00893BE6" w:rsidP="00893BE6">
      <w:pPr>
        <w:pStyle w:val="ad"/>
      </w:pPr>
      <w:r>
        <w:tab/>
        <w:t xml:space="preserve">abstract public function </w:t>
      </w:r>
      <w:proofErr w:type="spellStart"/>
      <w:r>
        <w:t>getName</w:t>
      </w:r>
      <w:proofErr w:type="spellEnd"/>
      <w:r>
        <w:t>();</w:t>
      </w:r>
    </w:p>
    <w:p w:rsidR="00BF0D07" w:rsidRDefault="00893BE6" w:rsidP="00893BE6">
      <w:pPr>
        <w:pStyle w:val="ad"/>
      </w:pPr>
      <w:r>
        <w:t>}</w:t>
      </w:r>
    </w:p>
    <w:p w:rsidR="00BF0D07" w:rsidRDefault="00893BE6" w:rsidP="00B73F79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Books.class.php</w:t>
      </w:r>
      <w:proofErr w:type="spellEnd"/>
    </w:p>
    <w:p w:rsidR="00893BE6" w:rsidRDefault="00893BE6" w:rsidP="00893BE6">
      <w:pPr>
        <w:pStyle w:val="ad"/>
      </w:pPr>
      <w:r>
        <w:t>/**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>*Books</w:t>
      </w:r>
      <w:r>
        <w:rPr>
          <w:rFonts w:hint="eastAsia"/>
        </w:rPr>
        <w:t>继承了</w:t>
      </w:r>
      <w:r>
        <w:rPr>
          <w:rFonts w:hint="eastAsia"/>
        </w:rPr>
        <w:t>Goods</w:t>
      </w:r>
      <w:r>
        <w:rPr>
          <w:rFonts w:hint="eastAsia"/>
        </w:rPr>
        <w:t>类</w:t>
      </w:r>
    </w:p>
    <w:p w:rsidR="00893BE6" w:rsidRDefault="00893BE6" w:rsidP="00893BE6">
      <w:pPr>
        <w:pStyle w:val="ad"/>
      </w:pPr>
      <w:r>
        <w:lastRenderedPageBreak/>
        <w:t>*/</w:t>
      </w:r>
    </w:p>
    <w:p w:rsidR="00893BE6" w:rsidRDefault="00893BE6" w:rsidP="00893BE6">
      <w:pPr>
        <w:pStyle w:val="ad"/>
      </w:pPr>
      <w:r>
        <w:t>class Books extends Goods {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重写父类的方法</w:t>
      </w:r>
    </w:p>
    <w:p w:rsidR="00893BE6" w:rsidRDefault="00893BE6" w:rsidP="00893BE6">
      <w:pPr>
        <w:pStyle w:val="ad"/>
      </w:pPr>
      <w:r>
        <w:tab/>
        <w:t xml:space="preserve">public function </w:t>
      </w:r>
      <w:proofErr w:type="spellStart"/>
      <w:r>
        <w:t>getName</w:t>
      </w:r>
      <w:proofErr w:type="spellEnd"/>
      <w:r>
        <w:t>() {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《</w:t>
      </w:r>
      <w:r>
        <w:rPr>
          <w:rFonts w:hint="eastAsia"/>
        </w:rPr>
        <w:t>{$this-&gt;name}</w:t>
      </w:r>
      <w:r>
        <w:rPr>
          <w:rFonts w:hint="eastAsia"/>
        </w:rPr>
        <w:t>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893BE6" w:rsidRDefault="00893BE6" w:rsidP="00893BE6">
      <w:pPr>
        <w:pStyle w:val="ad"/>
      </w:pPr>
      <w:r>
        <w:tab/>
        <w:t>}</w:t>
      </w:r>
    </w:p>
    <w:p w:rsidR="00893BE6" w:rsidRDefault="00893BE6" w:rsidP="00893BE6">
      <w:pPr>
        <w:pStyle w:val="ad"/>
      </w:pPr>
      <w:r>
        <w:t>}</w:t>
      </w:r>
    </w:p>
    <w:p w:rsidR="00893BE6" w:rsidRDefault="00893BE6" w:rsidP="00B73F79">
      <w:pPr>
        <w:ind w:firstLineChars="0" w:firstLine="0"/>
      </w:pPr>
      <w:proofErr w:type="spellStart"/>
      <w:r>
        <w:t>Phone.class.php</w:t>
      </w:r>
      <w:proofErr w:type="spellEnd"/>
    </w:p>
    <w:p w:rsidR="00893BE6" w:rsidRDefault="00893BE6" w:rsidP="00893BE6">
      <w:pPr>
        <w:pStyle w:val="ad"/>
      </w:pPr>
      <w:r>
        <w:t>class Phone extends Goods {</w:t>
      </w:r>
    </w:p>
    <w:p w:rsidR="00893BE6" w:rsidRDefault="00893BE6" w:rsidP="00893BE6">
      <w:pPr>
        <w:pStyle w:val="ad"/>
      </w:pPr>
      <w:r>
        <w:tab/>
        <w:t xml:space="preserve">public function </w:t>
      </w:r>
      <w:proofErr w:type="spellStart"/>
      <w:r>
        <w:t>getName</w:t>
      </w:r>
      <w:proofErr w:type="spellEnd"/>
      <w:r>
        <w:t>() {</w:t>
      </w:r>
    </w:p>
    <w:p w:rsidR="00893BE6" w:rsidRDefault="00893BE6" w:rsidP="00893BE6">
      <w:pPr>
        <w:pStyle w:val="ad"/>
      </w:pPr>
      <w:r>
        <w:tab/>
      </w:r>
      <w:r>
        <w:tab/>
        <w:t>echo $this-&gt;name;</w:t>
      </w:r>
    </w:p>
    <w:p w:rsidR="00893BE6" w:rsidRDefault="00893BE6" w:rsidP="00893BE6">
      <w:pPr>
        <w:pStyle w:val="ad"/>
      </w:pPr>
      <w:r>
        <w:tab/>
        <w:t>}</w:t>
      </w:r>
    </w:p>
    <w:p w:rsidR="00BF0D07" w:rsidRDefault="00893BE6" w:rsidP="00893BE6">
      <w:pPr>
        <w:pStyle w:val="ad"/>
        <w:rPr>
          <w:rFonts w:hint="eastAsia"/>
        </w:rPr>
      </w:pPr>
      <w:r>
        <w:t>}</w:t>
      </w:r>
    </w:p>
    <w:p w:rsidR="00F7157E" w:rsidRDefault="0043643C" w:rsidP="0043643C">
      <w:pPr>
        <w:pStyle w:val="3"/>
      </w:pPr>
      <w:r>
        <w:rPr>
          <w:rFonts w:hint="eastAsia"/>
        </w:rPr>
        <w:t>手动</w:t>
      </w:r>
      <w:r w:rsidR="00893BE6">
        <w:t>加载类</w:t>
      </w:r>
    </w:p>
    <w:p w:rsidR="00893BE6" w:rsidRPr="00893BE6" w:rsidRDefault="00893BE6" w:rsidP="00893BE6">
      <w:pPr>
        <w:pStyle w:val="ad"/>
        <w:rPr>
          <w:color w:val="FF0000"/>
        </w:rPr>
      </w:pPr>
      <w:r w:rsidRPr="00893BE6">
        <w:rPr>
          <w:color w:val="FF0000"/>
        </w:rPr>
        <w:t>require '</w:t>
      </w:r>
      <w:proofErr w:type="spellStart"/>
      <w:r w:rsidRPr="00893BE6">
        <w:rPr>
          <w:color w:val="FF0000"/>
        </w:rPr>
        <w:t>Goods.class.php</w:t>
      </w:r>
      <w:proofErr w:type="spellEnd"/>
      <w:r w:rsidRPr="00893BE6">
        <w:rPr>
          <w:color w:val="FF0000"/>
        </w:rPr>
        <w:t>';</w:t>
      </w:r>
    </w:p>
    <w:p w:rsidR="00893BE6" w:rsidRPr="00893BE6" w:rsidRDefault="00893BE6" w:rsidP="00893BE6">
      <w:pPr>
        <w:pStyle w:val="ad"/>
        <w:rPr>
          <w:color w:val="FF0000"/>
        </w:rPr>
      </w:pPr>
      <w:r w:rsidRPr="00893BE6">
        <w:rPr>
          <w:color w:val="FF0000"/>
        </w:rPr>
        <w:t>require '</w:t>
      </w:r>
      <w:proofErr w:type="spellStart"/>
      <w:r w:rsidRPr="00893BE6">
        <w:rPr>
          <w:color w:val="FF0000"/>
        </w:rPr>
        <w:t>Books.class.php</w:t>
      </w:r>
      <w:proofErr w:type="spellEnd"/>
      <w:r w:rsidRPr="00893BE6">
        <w:rPr>
          <w:color w:val="FF0000"/>
        </w:rPr>
        <w:t>';</w:t>
      </w:r>
    </w:p>
    <w:p w:rsidR="00893BE6" w:rsidRPr="00893BE6" w:rsidRDefault="00893BE6" w:rsidP="00893BE6">
      <w:pPr>
        <w:pStyle w:val="ad"/>
        <w:rPr>
          <w:color w:val="FF0000"/>
        </w:rPr>
      </w:pPr>
      <w:r w:rsidRPr="00893BE6">
        <w:rPr>
          <w:color w:val="FF0000"/>
        </w:rPr>
        <w:t>require '</w:t>
      </w:r>
      <w:proofErr w:type="spellStart"/>
      <w:r w:rsidRPr="00893BE6">
        <w:rPr>
          <w:color w:val="FF0000"/>
        </w:rPr>
        <w:t>Phone.class.php</w:t>
      </w:r>
      <w:proofErr w:type="spellEnd"/>
      <w:r w:rsidRPr="00893BE6">
        <w:rPr>
          <w:color w:val="FF0000"/>
        </w:rPr>
        <w:t>';</w:t>
      </w:r>
    </w:p>
    <w:p w:rsidR="00893BE6" w:rsidRDefault="00893BE6" w:rsidP="00893BE6">
      <w:pPr>
        <w:pStyle w:val="ad"/>
      </w:pPr>
      <w:r>
        <w:t>$book=new Books();</w:t>
      </w:r>
    </w:p>
    <w:p w:rsidR="00893BE6" w:rsidRDefault="00893BE6" w:rsidP="00893BE6">
      <w:pPr>
        <w:pStyle w:val="ad"/>
      </w:pPr>
      <w:r>
        <w:t>$phone=new Phone();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>$book-&gt;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('PHP</w:t>
      </w:r>
      <w:r>
        <w:rPr>
          <w:rFonts w:hint="eastAsia"/>
        </w:rPr>
        <w:t>入门与精通</w:t>
      </w:r>
      <w:r>
        <w:rPr>
          <w:rFonts w:hint="eastAsia"/>
        </w:rPr>
        <w:t>');</w:t>
      </w:r>
    </w:p>
    <w:p w:rsidR="00893BE6" w:rsidRDefault="00893BE6" w:rsidP="00893BE6">
      <w:pPr>
        <w:pStyle w:val="ad"/>
        <w:rPr>
          <w:rFonts w:hint="eastAsia"/>
        </w:rPr>
      </w:pPr>
      <w:r>
        <w:rPr>
          <w:rFonts w:hint="eastAsia"/>
        </w:rPr>
        <w:t>$phone-&gt;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('</w:t>
      </w:r>
      <w:r>
        <w:rPr>
          <w:rFonts w:hint="eastAsia"/>
        </w:rPr>
        <w:t>诺基亚</w:t>
      </w:r>
      <w:r>
        <w:rPr>
          <w:rFonts w:hint="eastAsia"/>
        </w:rPr>
        <w:t>2100');</w:t>
      </w:r>
    </w:p>
    <w:p w:rsidR="00893BE6" w:rsidRDefault="00893BE6" w:rsidP="00893BE6">
      <w:pPr>
        <w:pStyle w:val="ad"/>
      </w:pPr>
      <w:r>
        <w:t>$book-&gt;</w:t>
      </w:r>
      <w:proofErr w:type="spellStart"/>
      <w:r>
        <w:t>getName</w:t>
      </w:r>
      <w:proofErr w:type="spellEnd"/>
      <w:r>
        <w:t>();</w:t>
      </w:r>
    </w:p>
    <w:p w:rsidR="00893BE6" w:rsidRDefault="00893BE6" w:rsidP="00893BE6">
      <w:pPr>
        <w:pStyle w:val="ad"/>
        <w:rPr>
          <w:rFonts w:hint="eastAsia"/>
        </w:rPr>
      </w:pPr>
      <w:r>
        <w:t>$phone-&gt;</w:t>
      </w:r>
      <w:proofErr w:type="spellStart"/>
      <w:r>
        <w:t>getName</w:t>
      </w:r>
      <w:proofErr w:type="spellEnd"/>
      <w:r>
        <w:t>();</w:t>
      </w:r>
    </w:p>
    <w:p w:rsidR="00893BE6" w:rsidRDefault="009B5950" w:rsidP="009B5950">
      <w:pPr>
        <w:pStyle w:val="3"/>
      </w:pPr>
      <w:r>
        <w:t>自动加载类</w:t>
      </w:r>
    </w:p>
    <w:p w:rsidR="00AE0080" w:rsidRPr="00AE0080" w:rsidRDefault="00AE0080" w:rsidP="00AE0080">
      <w:pPr>
        <w:ind w:firstLine="560"/>
        <w:rPr>
          <w:rFonts w:hint="eastAsia"/>
        </w:rPr>
      </w:pPr>
      <w:r>
        <w:t>类文件存放在同一个目录下</w:t>
      </w:r>
    </w:p>
    <w:p w:rsidR="00893BE6" w:rsidRDefault="009B5950" w:rsidP="009B5950">
      <w:pPr>
        <w:pStyle w:val="ad"/>
      </w:pPr>
      <w:r w:rsidRPr="009B5950">
        <w:rPr>
          <w:noProof/>
        </w:rPr>
        <w:pict>
          <v:shape id="_x0000_i1042" type="#_x0000_t75" style="width:299.9pt;height:46.35pt;visibility:visible;mso-wrap-style:square">
            <v:imagedata r:id="rId25" o:title=""/>
          </v:shape>
        </w:pict>
      </w:r>
    </w:p>
    <w:p w:rsidR="009B5950" w:rsidRDefault="00AE0080" w:rsidP="00AE0080">
      <w:pPr>
        <w:pStyle w:val="3"/>
      </w:pPr>
      <w:r>
        <w:t>将类</w:t>
      </w:r>
      <w:r w:rsidR="00F62898">
        <w:t>的地址</w:t>
      </w:r>
      <w:r>
        <w:t>映射到数组中加载</w:t>
      </w:r>
    </w:p>
    <w:p w:rsidR="009B5950" w:rsidRDefault="00AE0080" w:rsidP="00B73F79">
      <w:pPr>
        <w:ind w:firstLineChars="0" w:firstLine="0"/>
      </w:pPr>
      <w:r>
        <w:t>类文件存放的地址不规则</w:t>
      </w:r>
    </w:p>
    <w:p w:rsidR="00022127" w:rsidRDefault="00022127" w:rsidP="00022127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将类的地址映射到数组中加载</w:t>
      </w:r>
    </w:p>
    <w:p w:rsidR="00022127" w:rsidRDefault="00022127" w:rsidP="00022127">
      <w:pPr>
        <w:pStyle w:val="ad"/>
      </w:pPr>
    </w:p>
    <w:p w:rsidR="00022127" w:rsidRDefault="00022127" w:rsidP="00022127">
      <w:pPr>
        <w:pStyle w:val="ad"/>
      </w:pPr>
      <w:r>
        <w:lastRenderedPageBreak/>
        <w:t>function __</w:t>
      </w:r>
      <w:proofErr w:type="spellStart"/>
      <w:r>
        <w:t>autoload</w:t>
      </w:r>
      <w:proofErr w:type="spellEnd"/>
      <w:r>
        <w:t>($</w:t>
      </w:r>
      <w:proofErr w:type="spellStart"/>
      <w:r>
        <w:t>class_name</w:t>
      </w:r>
      <w:proofErr w:type="spellEnd"/>
      <w:r>
        <w:t>) {</w:t>
      </w:r>
    </w:p>
    <w:p w:rsidR="00022127" w:rsidRDefault="00022127" w:rsidP="00022127">
      <w:pPr>
        <w:pStyle w:val="ad"/>
      </w:pPr>
      <w:r>
        <w:tab/>
        <w:t>$map=array(</w:t>
      </w:r>
    </w:p>
    <w:p w:rsidR="00022127" w:rsidRDefault="00022127" w:rsidP="00022127">
      <w:pPr>
        <w:pStyle w:val="ad"/>
      </w:pPr>
      <w:r>
        <w:tab/>
      </w:r>
      <w:r>
        <w:tab/>
        <w:t>'Goods'</w:t>
      </w:r>
      <w:r>
        <w:tab/>
        <w:t>=&gt;</w:t>
      </w:r>
      <w:r>
        <w:tab/>
        <w:t>'./</w:t>
      </w:r>
      <w:proofErr w:type="spellStart"/>
      <w:r>
        <w:t>aa</w:t>
      </w:r>
      <w:proofErr w:type="spellEnd"/>
      <w:r>
        <w:t>/</w:t>
      </w:r>
      <w:proofErr w:type="spellStart"/>
      <w:r>
        <w:t>Goods.class.php</w:t>
      </w:r>
      <w:proofErr w:type="spellEnd"/>
      <w:r>
        <w:t>',</w:t>
      </w:r>
    </w:p>
    <w:p w:rsidR="00022127" w:rsidRDefault="00022127" w:rsidP="00022127">
      <w:pPr>
        <w:pStyle w:val="ad"/>
      </w:pPr>
      <w:r>
        <w:tab/>
      </w:r>
      <w:r>
        <w:tab/>
        <w:t>'Books'</w:t>
      </w:r>
      <w:r>
        <w:tab/>
        <w:t>=&gt;</w:t>
      </w:r>
      <w:r>
        <w:tab/>
        <w:t>'./bb/</w:t>
      </w:r>
      <w:proofErr w:type="spellStart"/>
      <w:r>
        <w:t>Books.class.php</w:t>
      </w:r>
      <w:proofErr w:type="spellEnd"/>
      <w:r>
        <w:t>',</w:t>
      </w:r>
    </w:p>
    <w:p w:rsidR="00022127" w:rsidRDefault="00022127" w:rsidP="00022127">
      <w:pPr>
        <w:pStyle w:val="ad"/>
      </w:pPr>
      <w:r>
        <w:tab/>
      </w:r>
      <w:r>
        <w:tab/>
        <w:t>'Phone'</w:t>
      </w:r>
      <w:r>
        <w:tab/>
        <w:t>=&gt;</w:t>
      </w:r>
      <w:r>
        <w:tab/>
        <w:t>'./cc/</w:t>
      </w:r>
      <w:proofErr w:type="spellStart"/>
      <w:r>
        <w:t>Phone.class.php</w:t>
      </w:r>
      <w:proofErr w:type="spellEnd"/>
      <w:r>
        <w:t>'</w:t>
      </w:r>
    </w:p>
    <w:p w:rsidR="00022127" w:rsidRDefault="00022127" w:rsidP="00022127">
      <w:pPr>
        <w:pStyle w:val="ad"/>
      </w:pPr>
      <w:r>
        <w:tab/>
        <w:t>);</w:t>
      </w:r>
    </w:p>
    <w:p w:rsidR="00022127" w:rsidRDefault="00022127" w:rsidP="00022127">
      <w:pPr>
        <w:pStyle w:val="ad"/>
      </w:pPr>
      <w:r>
        <w:tab/>
        <w:t>require $map[$</w:t>
      </w:r>
      <w:proofErr w:type="spellStart"/>
      <w:r>
        <w:t>class_name</w:t>
      </w:r>
      <w:proofErr w:type="spellEnd"/>
      <w:r>
        <w:t>];</w:t>
      </w:r>
    </w:p>
    <w:p w:rsidR="009B5950" w:rsidRDefault="00022127" w:rsidP="00022127">
      <w:pPr>
        <w:pStyle w:val="ad"/>
      </w:pPr>
      <w:r>
        <w:t>}</w:t>
      </w:r>
    </w:p>
    <w:p w:rsidR="00BD333D" w:rsidRDefault="00BD333D" w:rsidP="00BD333D">
      <w:pPr>
        <w:pStyle w:val="3"/>
      </w:pPr>
      <w:r>
        <w:t>利用</w:t>
      </w:r>
      <w:r w:rsidR="00361392">
        <w:t>命名</w:t>
      </w:r>
      <w:bookmarkStart w:id="0" w:name="_GoBack"/>
      <w:bookmarkEnd w:id="0"/>
      <w:r>
        <w:t>规则加载类</w:t>
      </w:r>
    </w:p>
    <w:p w:rsidR="00BD333D" w:rsidRDefault="00BD333D" w:rsidP="00BD333D">
      <w:pPr>
        <w:ind w:firstLineChars="0" w:firstLine="0"/>
        <w:rPr>
          <w:rFonts w:hint="eastAsia"/>
        </w:rPr>
      </w:pPr>
      <w:r>
        <w:t>将同一类型的类文件放在同一个目录下</w:t>
      </w:r>
      <w:r>
        <w:rPr>
          <w:rFonts w:hint="eastAsia"/>
        </w:rPr>
        <w:t>。</w:t>
      </w:r>
    </w:p>
    <w:p w:rsidR="00A90645" w:rsidRDefault="00A90645" w:rsidP="00A90645">
      <w:pPr>
        <w:pStyle w:val="ad"/>
      </w:pPr>
      <w:r>
        <w:t xml:space="preserve">$book=new </w:t>
      </w:r>
      <w:proofErr w:type="spellStart"/>
      <w:r w:rsidRPr="00EA2625">
        <w:rPr>
          <w:color w:val="FF0000"/>
        </w:rPr>
        <w:t>BooksLib</w:t>
      </w:r>
      <w:proofErr w:type="spellEnd"/>
      <w:r>
        <w:t>();</w:t>
      </w:r>
    </w:p>
    <w:p w:rsidR="00A90645" w:rsidRDefault="00A90645" w:rsidP="00A90645">
      <w:pPr>
        <w:pStyle w:val="ad"/>
      </w:pPr>
      <w:r>
        <w:t xml:space="preserve">$phone=new </w:t>
      </w:r>
      <w:proofErr w:type="spellStart"/>
      <w:r w:rsidRPr="00EA2625">
        <w:rPr>
          <w:color w:val="FF0000"/>
        </w:rPr>
        <w:t>PhoneLib</w:t>
      </w:r>
      <w:proofErr w:type="spellEnd"/>
      <w:r>
        <w:t>();</w:t>
      </w:r>
    </w:p>
    <w:p w:rsidR="00A90645" w:rsidRDefault="00A90645" w:rsidP="00A90645">
      <w:pPr>
        <w:pStyle w:val="ad"/>
        <w:rPr>
          <w:rFonts w:hint="eastAsia"/>
        </w:rPr>
      </w:pPr>
      <w:r>
        <w:rPr>
          <w:rFonts w:hint="eastAsia"/>
        </w:rPr>
        <w:t>$book-&gt;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('PHP</w:t>
      </w:r>
      <w:r>
        <w:rPr>
          <w:rFonts w:hint="eastAsia"/>
        </w:rPr>
        <w:t>入门与精通</w:t>
      </w:r>
      <w:r>
        <w:rPr>
          <w:rFonts w:hint="eastAsia"/>
        </w:rPr>
        <w:t>');</w:t>
      </w:r>
    </w:p>
    <w:p w:rsidR="00A90645" w:rsidRDefault="00A90645" w:rsidP="00A90645">
      <w:pPr>
        <w:pStyle w:val="ad"/>
        <w:rPr>
          <w:rFonts w:hint="eastAsia"/>
        </w:rPr>
      </w:pPr>
      <w:r>
        <w:rPr>
          <w:rFonts w:hint="eastAsia"/>
        </w:rPr>
        <w:t>$phone-&gt;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('</w:t>
      </w:r>
      <w:r>
        <w:rPr>
          <w:rFonts w:hint="eastAsia"/>
        </w:rPr>
        <w:t>诺基亚</w:t>
      </w:r>
      <w:r>
        <w:rPr>
          <w:rFonts w:hint="eastAsia"/>
        </w:rPr>
        <w:t>2100');</w:t>
      </w:r>
    </w:p>
    <w:p w:rsidR="00A90645" w:rsidRDefault="00A90645" w:rsidP="00A90645">
      <w:pPr>
        <w:pStyle w:val="ad"/>
      </w:pPr>
      <w:r>
        <w:t>$book-&gt;</w:t>
      </w:r>
      <w:proofErr w:type="spellStart"/>
      <w:r>
        <w:t>getName</w:t>
      </w:r>
      <w:proofErr w:type="spellEnd"/>
      <w:r>
        <w:t>();</w:t>
      </w:r>
    </w:p>
    <w:p w:rsidR="00A90645" w:rsidRDefault="00A90645" w:rsidP="00A90645">
      <w:pPr>
        <w:pStyle w:val="ad"/>
      </w:pPr>
      <w:r>
        <w:t>$phone-&gt;</w:t>
      </w:r>
      <w:proofErr w:type="spellStart"/>
      <w:r>
        <w:t>getName</w:t>
      </w:r>
      <w:proofErr w:type="spellEnd"/>
      <w:r>
        <w:t>();</w:t>
      </w:r>
    </w:p>
    <w:p w:rsidR="00A90645" w:rsidRDefault="00A90645" w:rsidP="00A90645">
      <w:pPr>
        <w:pStyle w:val="ad"/>
      </w:pPr>
    </w:p>
    <w:p w:rsidR="00A90645" w:rsidRDefault="00A90645" w:rsidP="00A90645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通过命名规则加载类</w:t>
      </w:r>
    </w:p>
    <w:p w:rsidR="00A90645" w:rsidRDefault="00A90645" w:rsidP="00A90645">
      <w:pPr>
        <w:pStyle w:val="ad"/>
      </w:pPr>
      <w:r>
        <w:t>function __</w:t>
      </w:r>
      <w:proofErr w:type="spellStart"/>
      <w:r>
        <w:t>autoload</w:t>
      </w:r>
      <w:proofErr w:type="spellEnd"/>
      <w:r>
        <w:t>($</w:t>
      </w:r>
      <w:proofErr w:type="spellStart"/>
      <w:r>
        <w:t>class_name</w:t>
      </w:r>
      <w:proofErr w:type="spellEnd"/>
      <w:r>
        <w:t>) {</w:t>
      </w:r>
    </w:p>
    <w:p w:rsidR="00A90645" w:rsidRDefault="00A90645" w:rsidP="00A90645">
      <w:pPr>
        <w:pStyle w:val="ad"/>
      </w:pPr>
      <w:r>
        <w:tab/>
        <w:t>if(</w:t>
      </w:r>
      <w:proofErr w:type="spellStart"/>
      <w:r>
        <w:t>substr</w:t>
      </w:r>
      <w:proofErr w:type="spellEnd"/>
      <w:r>
        <w:t>($class_name,-3)=='Lib'){</w:t>
      </w:r>
    </w:p>
    <w:p w:rsidR="00A90645" w:rsidRDefault="00A90645" w:rsidP="00A90645">
      <w:pPr>
        <w:pStyle w:val="ad"/>
      </w:pPr>
      <w:r>
        <w:tab/>
      </w:r>
      <w:r>
        <w:tab/>
        <w:t>require "./Lib/{$</w:t>
      </w:r>
      <w:proofErr w:type="spellStart"/>
      <w:r>
        <w:t>class_name</w:t>
      </w:r>
      <w:proofErr w:type="spellEnd"/>
      <w:r>
        <w:t>}.</w:t>
      </w:r>
      <w:proofErr w:type="spellStart"/>
      <w:r>
        <w:t>class.php</w:t>
      </w:r>
      <w:proofErr w:type="spellEnd"/>
      <w:r>
        <w:t>";</w:t>
      </w:r>
    </w:p>
    <w:p w:rsidR="00A90645" w:rsidRDefault="00A90645" w:rsidP="00A90645">
      <w:pPr>
        <w:pStyle w:val="ad"/>
      </w:pPr>
      <w:r>
        <w:tab/>
        <w:t>}</w:t>
      </w:r>
    </w:p>
    <w:p w:rsidR="00BD333D" w:rsidRDefault="00A90645" w:rsidP="00A90645">
      <w:pPr>
        <w:pStyle w:val="ad"/>
      </w:pPr>
      <w:r>
        <w:t>}</w:t>
      </w:r>
    </w:p>
    <w:p w:rsidR="00BD333D" w:rsidRPr="00F622B1" w:rsidRDefault="00BD333D" w:rsidP="00BD333D">
      <w:pPr>
        <w:ind w:firstLineChars="0" w:firstLine="0"/>
        <w:rPr>
          <w:rFonts w:hint="eastAsia"/>
        </w:rPr>
      </w:pPr>
    </w:p>
    <w:sectPr w:rsidR="00BD333D" w:rsidRPr="00F622B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F12" w:rsidRDefault="006D5F12">
      <w:pPr>
        <w:ind w:firstLine="560"/>
      </w:pPr>
      <w:r>
        <w:separator/>
      </w:r>
    </w:p>
  </w:endnote>
  <w:endnote w:type="continuationSeparator" w:id="0">
    <w:p w:rsidR="006D5F12" w:rsidRDefault="006D5F1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6D5F12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61392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6D5F12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61392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F12" w:rsidRDefault="006D5F12">
      <w:pPr>
        <w:ind w:firstLine="560"/>
      </w:pPr>
      <w:r>
        <w:separator/>
      </w:r>
    </w:p>
  </w:footnote>
  <w:footnote w:type="continuationSeparator" w:id="0">
    <w:p w:rsidR="006D5F12" w:rsidRDefault="006D5F1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20C42498"/>
    <w:multiLevelType w:val="hybridMultilevel"/>
    <w:tmpl w:val="53E87E0A"/>
    <w:lvl w:ilvl="0" w:tplc="A7EEDE6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>
    <w:nsid w:val="2EE0045D"/>
    <w:multiLevelType w:val="hybridMultilevel"/>
    <w:tmpl w:val="B38EE17A"/>
    <w:lvl w:ilvl="0" w:tplc="3DFA22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E023D"/>
    <w:multiLevelType w:val="hybridMultilevel"/>
    <w:tmpl w:val="677804F8"/>
    <w:lvl w:ilvl="0" w:tplc="ADC033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F8077BC"/>
    <w:multiLevelType w:val="hybridMultilevel"/>
    <w:tmpl w:val="DA1C049C"/>
    <w:lvl w:ilvl="0" w:tplc="3E3E37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C763E7"/>
    <w:multiLevelType w:val="hybridMultilevel"/>
    <w:tmpl w:val="FB1CFDD6"/>
    <w:lvl w:ilvl="0" w:tplc="7C3C9C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0673F8"/>
    <w:multiLevelType w:val="hybridMultilevel"/>
    <w:tmpl w:val="B84E0278"/>
    <w:lvl w:ilvl="0" w:tplc="EECA72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7E59B4"/>
    <w:multiLevelType w:val="hybridMultilevel"/>
    <w:tmpl w:val="A3D8202C"/>
    <w:lvl w:ilvl="0" w:tplc="9692EF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0722D1"/>
    <w:multiLevelType w:val="hybridMultilevel"/>
    <w:tmpl w:val="3EB28C60"/>
    <w:lvl w:ilvl="0" w:tplc="F6F822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  <w:num w:numId="14">
    <w:abstractNumId w:val="3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0D49"/>
    <w:rsid w:val="00022127"/>
    <w:rsid w:val="00023BDB"/>
    <w:rsid w:val="00032F7A"/>
    <w:rsid w:val="00044EF6"/>
    <w:rsid w:val="00082A0C"/>
    <w:rsid w:val="000834E4"/>
    <w:rsid w:val="00086BB4"/>
    <w:rsid w:val="000962F3"/>
    <w:rsid w:val="000C071B"/>
    <w:rsid w:val="000C2C39"/>
    <w:rsid w:val="000C66D2"/>
    <w:rsid w:val="000C6778"/>
    <w:rsid w:val="000D2CA0"/>
    <w:rsid w:val="000D2DE1"/>
    <w:rsid w:val="000D6423"/>
    <w:rsid w:val="000D6E09"/>
    <w:rsid w:val="000E7A9D"/>
    <w:rsid w:val="00114E2A"/>
    <w:rsid w:val="0013032D"/>
    <w:rsid w:val="00172A27"/>
    <w:rsid w:val="001E413F"/>
    <w:rsid w:val="001E79C3"/>
    <w:rsid w:val="00202EC6"/>
    <w:rsid w:val="00210D19"/>
    <w:rsid w:val="002418CC"/>
    <w:rsid w:val="00253ACA"/>
    <w:rsid w:val="0025734D"/>
    <w:rsid w:val="00264EB7"/>
    <w:rsid w:val="00271121"/>
    <w:rsid w:val="00274128"/>
    <w:rsid w:val="002770A2"/>
    <w:rsid w:val="002802D2"/>
    <w:rsid w:val="00283939"/>
    <w:rsid w:val="00286BBD"/>
    <w:rsid w:val="002A16A3"/>
    <w:rsid w:val="002B59D3"/>
    <w:rsid w:val="002D0175"/>
    <w:rsid w:val="002E1385"/>
    <w:rsid w:val="002E18C5"/>
    <w:rsid w:val="002E78AD"/>
    <w:rsid w:val="002F1E5B"/>
    <w:rsid w:val="00313160"/>
    <w:rsid w:val="00317293"/>
    <w:rsid w:val="00324417"/>
    <w:rsid w:val="00330861"/>
    <w:rsid w:val="00337670"/>
    <w:rsid w:val="00350D39"/>
    <w:rsid w:val="00361392"/>
    <w:rsid w:val="003676F9"/>
    <w:rsid w:val="00370601"/>
    <w:rsid w:val="00375761"/>
    <w:rsid w:val="00377268"/>
    <w:rsid w:val="003901EF"/>
    <w:rsid w:val="0039276B"/>
    <w:rsid w:val="003A3A6F"/>
    <w:rsid w:val="003B5C6E"/>
    <w:rsid w:val="003C5AD7"/>
    <w:rsid w:val="003D329B"/>
    <w:rsid w:val="003D49F4"/>
    <w:rsid w:val="003E3CB9"/>
    <w:rsid w:val="003F34F2"/>
    <w:rsid w:val="003F4674"/>
    <w:rsid w:val="003F7EF7"/>
    <w:rsid w:val="004255F9"/>
    <w:rsid w:val="0043643C"/>
    <w:rsid w:val="00441A0F"/>
    <w:rsid w:val="00442D07"/>
    <w:rsid w:val="0044412B"/>
    <w:rsid w:val="004474B6"/>
    <w:rsid w:val="004649F8"/>
    <w:rsid w:val="00467882"/>
    <w:rsid w:val="00482D85"/>
    <w:rsid w:val="00490807"/>
    <w:rsid w:val="004A2508"/>
    <w:rsid w:val="004A6288"/>
    <w:rsid w:val="004B5F08"/>
    <w:rsid w:val="004C0034"/>
    <w:rsid w:val="004C0D49"/>
    <w:rsid w:val="004D109D"/>
    <w:rsid w:val="004D4299"/>
    <w:rsid w:val="004D5100"/>
    <w:rsid w:val="004F0AE2"/>
    <w:rsid w:val="005036FF"/>
    <w:rsid w:val="00505D38"/>
    <w:rsid w:val="00531A35"/>
    <w:rsid w:val="00533315"/>
    <w:rsid w:val="00536B98"/>
    <w:rsid w:val="00564299"/>
    <w:rsid w:val="00576D94"/>
    <w:rsid w:val="005A2C9F"/>
    <w:rsid w:val="005B3FA4"/>
    <w:rsid w:val="005B3FBE"/>
    <w:rsid w:val="005C2D6B"/>
    <w:rsid w:val="005C5645"/>
    <w:rsid w:val="005F085F"/>
    <w:rsid w:val="005F2EC1"/>
    <w:rsid w:val="005F7127"/>
    <w:rsid w:val="0060262A"/>
    <w:rsid w:val="00627B0F"/>
    <w:rsid w:val="00636B31"/>
    <w:rsid w:val="006548B4"/>
    <w:rsid w:val="0066229B"/>
    <w:rsid w:val="00672F62"/>
    <w:rsid w:val="00675838"/>
    <w:rsid w:val="00677DB7"/>
    <w:rsid w:val="006A2F3A"/>
    <w:rsid w:val="006A4070"/>
    <w:rsid w:val="006B4A98"/>
    <w:rsid w:val="006B7337"/>
    <w:rsid w:val="006C0D3D"/>
    <w:rsid w:val="006D5F12"/>
    <w:rsid w:val="006E51C3"/>
    <w:rsid w:val="006F4D3D"/>
    <w:rsid w:val="0071193A"/>
    <w:rsid w:val="0073011D"/>
    <w:rsid w:val="007378A3"/>
    <w:rsid w:val="00745899"/>
    <w:rsid w:val="00752B92"/>
    <w:rsid w:val="00763FB2"/>
    <w:rsid w:val="00772EDA"/>
    <w:rsid w:val="00784035"/>
    <w:rsid w:val="007C5B09"/>
    <w:rsid w:val="007C6581"/>
    <w:rsid w:val="007D1F5A"/>
    <w:rsid w:val="007F39AD"/>
    <w:rsid w:val="00812F7B"/>
    <w:rsid w:val="008145B6"/>
    <w:rsid w:val="008163E2"/>
    <w:rsid w:val="00854DE8"/>
    <w:rsid w:val="00870E1B"/>
    <w:rsid w:val="008718F3"/>
    <w:rsid w:val="00893BE6"/>
    <w:rsid w:val="008A35EB"/>
    <w:rsid w:val="008D4A14"/>
    <w:rsid w:val="008D6DA3"/>
    <w:rsid w:val="00903179"/>
    <w:rsid w:val="00910BFB"/>
    <w:rsid w:val="0091447E"/>
    <w:rsid w:val="009235CF"/>
    <w:rsid w:val="00944D36"/>
    <w:rsid w:val="00957601"/>
    <w:rsid w:val="0095784F"/>
    <w:rsid w:val="00963F5C"/>
    <w:rsid w:val="00964CC7"/>
    <w:rsid w:val="00972B04"/>
    <w:rsid w:val="0097593A"/>
    <w:rsid w:val="00976388"/>
    <w:rsid w:val="00983E09"/>
    <w:rsid w:val="00993A89"/>
    <w:rsid w:val="009A730C"/>
    <w:rsid w:val="009A75E3"/>
    <w:rsid w:val="009B5950"/>
    <w:rsid w:val="009C00D5"/>
    <w:rsid w:val="009C4FA8"/>
    <w:rsid w:val="009E15A2"/>
    <w:rsid w:val="00A01549"/>
    <w:rsid w:val="00A30D13"/>
    <w:rsid w:val="00A34398"/>
    <w:rsid w:val="00A35EB7"/>
    <w:rsid w:val="00A45AE6"/>
    <w:rsid w:val="00A5311F"/>
    <w:rsid w:val="00A56196"/>
    <w:rsid w:val="00A6531D"/>
    <w:rsid w:val="00A748F3"/>
    <w:rsid w:val="00A76622"/>
    <w:rsid w:val="00A76DF1"/>
    <w:rsid w:val="00A77D5D"/>
    <w:rsid w:val="00A83AB4"/>
    <w:rsid w:val="00A84FC9"/>
    <w:rsid w:val="00A90645"/>
    <w:rsid w:val="00A95372"/>
    <w:rsid w:val="00A95E98"/>
    <w:rsid w:val="00AA3D23"/>
    <w:rsid w:val="00AB0CEF"/>
    <w:rsid w:val="00AB21AD"/>
    <w:rsid w:val="00AB2383"/>
    <w:rsid w:val="00AB42DA"/>
    <w:rsid w:val="00AC1659"/>
    <w:rsid w:val="00AD2DC8"/>
    <w:rsid w:val="00AD6979"/>
    <w:rsid w:val="00AE0080"/>
    <w:rsid w:val="00AE2729"/>
    <w:rsid w:val="00AE649E"/>
    <w:rsid w:val="00AF01AB"/>
    <w:rsid w:val="00B0691E"/>
    <w:rsid w:val="00B11130"/>
    <w:rsid w:val="00B26BB1"/>
    <w:rsid w:val="00B32434"/>
    <w:rsid w:val="00B73F79"/>
    <w:rsid w:val="00B8040B"/>
    <w:rsid w:val="00B91DBF"/>
    <w:rsid w:val="00BA29C3"/>
    <w:rsid w:val="00BB52C2"/>
    <w:rsid w:val="00BB6613"/>
    <w:rsid w:val="00BD333D"/>
    <w:rsid w:val="00BD6293"/>
    <w:rsid w:val="00BE49A3"/>
    <w:rsid w:val="00BF0D07"/>
    <w:rsid w:val="00BF65E9"/>
    <w:rsid w:val="00C25468"/>
    <w:rsid w:val="00C40150"/>
    <w:rsid w:val="00C64284"/>
    <w:rsid w:val="00C651F4"/>
    <w:rsid w:val="00C71F29"/>
    <w:rsid w:val="00C80D55"/>
    <w:rsid w:val="00C86B57"/>
    <w:rsid w:val="00C94018"/>
    <w:rsid w:val="00CA205A"/>
    <w:rsid w:val="00CB1CD9"/>
    <w:rsid w:val="00CB6B19"/>
    <w:rsid w:val="00CD24C0"/>
    <w:rsid w:val="00CE0A60"/>
    <w:rsid w:val="00CE43D0"/>
    <w:rsid w:val="00CF64E1"/>
    <w:rsid w:val="00D2320E"/>
    <w:rsid w:val="00D458B8"/>
    <w:rsid w:val="00D56D66"/>
    <w:rsid w:val="00D634F9"/>
    <w:rsid w:val="00D638EE"/>
    <w:rsid w:val="00D87D74"/>
    <w:rsid w:val="00DC57F7"/>
    <w:rsid w:val="00DE6D11"/>
    <w:rsid w:val="00DE7A9C"/>
    <w:rsid w:val="00E018EF"/>
    <w:rsid w:val="00E11C7F"/>
    <w:rsid w:val="00E32786"/>
    <w:rsid w:val="00E35182"/>
    <w:rsid w:val="00E36205"/>
    <w:rsid w:val="00E53098"/>
    <w:rsid w:val="00E80DD3"/>
    <w:rsid w:val="00E96226"/>
    <w:rsid w:val="00EA2225"/>
    <w:rsid w:val="00EA2625"/>
    <w:rsid w:val="00EA6B69"/>
    <w:rsid w:val="00EB0010"/>
    <w:rsid w:val="00EB1441"/>
    <w:rsid w:val="00EB5E12"/>
    <w:rsid w:val="00EC29E7"/>
    <w:rsid w:val="00ED7944"/>
    <w:rsid w:val="00EF69EB"/>
    <w:rsid w:val="00F00C59"/>
    <w:rsid w:val="00F1579C"/>
    <w:rsid w:val="00F3219E"/>
    <w:rsid w:val="00F3541C"/>
    <w:rsid w:val="00F40207"/>
    <w:rsid w:val="00F45F4C"/>
    <w:rsid w:val="00F47607"/>
    <w:rsid w:val="00F5091F"/>
    <w:rsid w:val="00F60FE6"/>
    <w:rsid w:val="00F61C24"/>
    <w:rsid w:val="00F622B1"/>
    <w:rsid w:val="00F62898"/>
    <w:rsid w:val="00F7157E"/>
    <w:rsid w:val="00F776A6"/>
    <w:rsid w:val="00F81595"/>
    <w:rsid w:val="00F818A4"/>
    <w:rsid w:val="00F85E1C"/>
    <w:rsid w:val="00F85E42"/>
    <w:rsid w:val="00FB0B23"/>
    <w:rsid w:val="00FB0BBA"/>
    <w:rsid w:val="00FC59D4"/>
    <w:rsid w:val="00FD1E20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3E0A934-6177-4B44-8992-D1523011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php.itcast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466</TotalTime>
  <Pages>14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151</cp:revision>
  <dcterms:created xsi:type="dcterms:W3CDTF">2016-04-22T01:19:00Z</dcterms:created>
  <dcterms:modified xsi:type="dcterms:W3CDTF">2016-04-23T09:13:00Z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