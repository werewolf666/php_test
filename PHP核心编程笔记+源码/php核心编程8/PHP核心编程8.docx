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3823EE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E23181" w:rsidRDefault="00E23181" w:rsidP="009C79E0">
      <w:pPr>
        <w:pStyle w:val="2"/>
      </w:pPr>
      <w:r>
        <w:rPr>
          <w:rFonts w:hint="eastAsia"/>
        </w:rPr>
        <w:lastRenderedPageBreak/>
        <w:t>回顾</w:t>
      </w:r>
    </w:p>
    <w:p w:rsidR="00E23181" w:rsidRDefault="00A82DD7" w:rsidP="00A82DD7">
      <w:pPr>
        <w:numPr>
          <w:ilvl w:val="0"/>
          <w:numId w:val="10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：将数据存放在请求头和响应头中</w:t>
      </w:r>
    </w:p>
    <w:p w:rsidR="00A82DD7" w:rsidRDefault="00A82DD7" w:rsidP="00A82DD7">
      <w:pPr>
        <w:numPr>
          <w:ilvl w:val="0"/>
          <w:numId w:val="10"/>
        </w:numPr>
        <w:ind w:firstLineChars="0"/>
      </w:pPr>
      <w:r>
        <w:t>cookie</w:t>
      </w:r>
      <w:r>
        <w:t>中只能存放字符串和数字</w:t>
      </w:r>
    </w:p>
    <w:p w:rsidR="00311CDC" w:rsidRDefault="00311CDC" w:rsidP="00A82DD7">
      <w:pPr>
        <w:numPr>
          <w:ilvl w:val="0"/>
          <w:numId w:val="10"/>
        </w:numPr>
        <w:ind w:firstLineChars="0"/>
      </w:pPr>
      <w:r>
        <w:rPr>
          <w:rFonts w:hint="eastAsia"/>
        </w:rPr>
        <w:t>setcookie(</w:t>
      </w:r>
      <w:r>
        <w:rPr>
          <w:rFonts w:hint="eastAsia"/>
        </w:rPr>
        <w:t>名，值，过期时间，有效目录，子域名</w:t>
      </w:r>
      <w:r>
        <w:rPr>
          <w:rFonts w:hint="eastAsia"/>
        </w:rPr>
        <w:t>)</w:t>
      </w:r>
    </w:p>
    <w:p w:rsidR="00311CDC" w:rsidRDefault="00311CDC" w:rsidP="00A82DD7">
      <w:pPr>
        <w:numPr>
          <w:ilvl w:val="0"/>
          <w:numId w:val="10"/>
        </w:numPr>
        <w:ind w:firstLineChars="0"/>
      </w:pPr>
      <w:r>
        <w:t>cookie</w:t>
      </w:r>
      <w:r>
        <w:t>分为临时性</w:t>
      </w:r>
      <w:r>
        <w:t>cookie</w:t>
      </w:r>
      <w:r>
        <w:t>和永久性</w:t>
      </w:r>
      <w:r>
        <w:rPr>
          <w:rFonts w:hint="eastAsia"/>
        </w:rPr>
        <w:t>cookie</w:t>
      </w:r>
    </w:p>
    <w:p w:rsidR="00311CDC" w:rsidRDefault="00311CDC" w:rsidP="00311CDC">
      <w:pPr>
        <w:numPr>
          <w:ilvl w:val="1"/>
          <w:numId w:val="10"/>
        </w:numPr>
        <w:ind w:firstLineChars="0"/>
      </w:pPr>
      <w:r>
        <w:t>临时性</w:t>
      </w:r>
      <w:r>
        <w:rPr>
          <w:rFonts w:hint="eastAsia"/>
        </w:rPr>
        <w:t>cookie:</w:t>
      </w:r>
      <w:r>
        <w:rPr>
          <w:rFonts w:hint="eastAsia"/>
        </w:rPr>
        <w:t>关闭浏览器就消失</w:t>
      </w:r>
    </w:p>
    <w:p w:rsidR="00311CDC" w:rsidRDefault="00311CDC" w:rsidP="00311CDC">
      <w:pPr>
        <w:numPr>
          <w:ilvl w:val="1"/>
          <w:numId w:val="10"/>
        </w:numPr>
        <w:ind w:firstLineChars="0"/>
      </w:pPr>
      <w:r>
        <w:rPr>
          <w:rFonts w:hint="eastAsia"/>
        </w:rPr>
        <w:t>永久性</w:t>
      </w:r>
      <w:r>
        <w:rPr>
          <w:rFonts w:hint="eastAsia"/>
        </w:rPr>
        <w:t>cookie:</w:t>
      </w:r>
      <w:r>
        <w:rPr>
          <w:rFonts w:hint="eastAsia"/>
        </w:rPr>
        <w:t>可以将信息永久保存在客户端，关闭浏览器不消失</w:t>
      </w:r>
    </w:p>
    <w:p w:rsidR="00311CDC" w:rsidRDefault="00311CDC" w:rsidP="00311CDC">
      <w:pPr>
        <w:numPr>
          <w:ilvl w:val="1"/>
          <w:numId w:val="10"/>
        </w:numPr>
        <w:ind w:firstLineChars="0"/>
      </w:pPr>
      <w:r>
        <w:t>永久性</w:t>
      </w:r>
      <w:r>
        <w:rPr>
          <w:rFonts w:hint="eastAsia"/>
        </w:rPr>
        <w:t>cookie</w:t>
      </w:r>
      <w:r>
        <w:rPr>
          <w:rFonts w:hint="eastAsia"/>
        </w:rPr>
        <w:t>比临时性</w:t>
      </w:r>
      <w:r>
        <w:rPr>
          <w:rFonts w:hint="eastAsia"/>
        </w:rPr>
        <w:t>cookie</w:t>
      </w:r>
      <w:r>
        <w:rPr>
          <w:rFonts w:hint="eastAsia"/>
        </w:rPr>
        <w:t>多了过期时间</w:t>
      </w:r>
    </w:p>
    <w:p w:rsidR="00311CDC" w:rsidRDefault="009C5B74" w:rsidP="00311CDC">
      <w:pPr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cookie</w:t>
      </w:r>
    </w:p>
    <w:p w:rsidR="009C5B74" w:rsidRDefault="009C5B74" w:rsidP="009C5B74">
      <w:pPr>
        <w:numPr>
          <w:ilvl w:val="1"/>
          <w:numId w:val="10"/>
        </w:numPr>
        <w:ind w:firstLineChars="0"/>
      </w:pPr>
      <w:r>
        <w:t>Setcookie(‘</w:t>
      </w:r>
      <w:r>
        <w:t>名字</w:t>
      </w:r>
      <w:r>
        <w:t>’,false)</w:t>
      </w:r>
    </w:p>
    <w:p w:rsidR="009C5B74" w:rsidRDefault="009C5B74" w:rsidP="009C5B74">
      <w:pPr>
        <w:numPr>
          <w:ilvl w:val="1"/>
          <w:numId w:val="10"/>
        </w:numPr>
        <w:ind w:firstLineChars="0"/>
      </w:pPr>
      <w:r>
        <w:t>Setcookie(‘</w:t>
      </w:r>
      <w:r>
        <w:t>名字</w:t>
      </w:r>
      <w:r>
        <w:t>’,’’);</w:t>
      </w:r>
    </w:p>
    <w:p w:rsidR="009C5B74" w:rsidRDefault="009C5B74" w:rsidP="009C5B74">
      <w:pPr>
        <w:numPr>
          <w:ilvl w:val="1"/>
          <w:numId w:val="10"/>
        </w:numPr>
        <w:ind w:firstLineChars="0"/>
      </w:pPr>
      <w:r>
        <w:t>Setcookie(‘</w:t>
      </w:r>
      <w:r>
        <w:t>名字</w:t>
      </w:r>
      <w:r>
        <w:t xml:space="preserve">’)    </w:t>
      </w:r>
      <w:r>
        <w:t>清空</w:t>
      </w:r>
      <w:r>
        <w:rPr>
          <w:rFonts w:hint="eastAsia"/>
        </w:rPr>
        <w:t>cookie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t>Cookie</w:t>
      </w:r>
      <w:r>
        <w:t>中不能存放数组</w:t>
      </w:r>
      <w:r>
        <w:rPr>
          <w:rFonts w:hint="eastAsia"/>
        </w:rPr>
        <w:t>，</w:t>
      </w:r>
      <w:r>
        <w:t>但是支持下标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cookie</w:t>
      </w:r>
      <w:r>
        <w:rPr>
          <w:rFonts w:hint="eastAsia"/>
        </w:rPr>
        <w:t>只能在当前目录和子目录中生效。一般用</w:t>
      </w:r>
      <w:r>
        <w:t>”/”</w:t>
      </w:r>
      <w:r>
        <w:t>设置在整个站点下有效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t>默认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分区子域名。可以设置在同一级域名下有效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的缺点</w:t>
      </w:r>
    </w:p>
    <w:p w:rsidR="009C5B74" w:rsidRDefault="009C5B74" w:rsidP="009C5B74">
      <w:pPr>
        <w:numPr>
          <w:ilvl w:val="1"/>
          <w:numId w:val="10"/>
        </w:numPr>
        <w:ind w:firstLineChars="0"/>
      </w:pPr>
      <w:r>
        <w:t>安全性差</w:t>
      </w:r>
    </w:p>
    <w:p w:rsidR="009C5B74" w:rsidRDefault="009C5B74" w:rsidP="009C5B74">
      <w:pPr>
        <w:numPr>
          <w:ilvl w:val="1"/>
          <w:numId w:val="10"/>
        </w:numPr>
        <w:ind w:firstLineChars="0"/>
      </w:pPr>
      <w:r>
        <w:t>数据量只能有</w:t>
      </w:r>
      <w:r>
        <w:rPr>
          <w:rFonts w:hint="eastAsia"/>
        </w:rPr>
        <w:t>4K</w:t>
      </w:r>
      <w:r>
        <w:rPr>
          <w:rFonts w:hint="eastAsia"/>
        </w:rPr>
        <w:t>大小</w:t>
      </w:r>
    </w:p>
    <w:p w:rsidR="009C5B74" w:rsidRDefault="009C5B74" w:rsidP="009C5B74">
      <w:pPr>
        <w:numPr>
          <w:ilvl w:val="1"/>
          <w:numId w:val="10"/>
        </w:numPr>
        <w:ind w:firstLineChars="0"/>
      </w:pPr>
      <w:r>
        <w:t>可控性比较差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的技术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lastRenderedPageBreak/>
        <w:t>要使用</w:t>
      </w:r>
      <w:r>
        <w:rPr>
          <w:rFonts w:hint="eastAsia"/>
        </w:rPr>
        <w:t>session</w:t>
      </w:r>
      <w:r>
        <w:rPr>
          <w:rFonts w:hint="eastAsia"/>
        </w:rPr>
        <w:t>，默认要显式的开启会话</w:t>
      </w:r>
    </w:p>
    <w:p w:rsidR="009C5B74" w:rsidRDefault="009C5B74" w:rsidP="009C5B74">
      <w:pPr>
        <w:numPr>
          <w:ilvl w:val="0"/>
          <w:numId w:val="10"/>
        </w:numPr>
        <w:ind w:firstLineChars="0"/>
      </w:pPr>
      <w:r>
        <w:t>要自动开启会话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php.ini</w:t>
      </w:r>
      <w:r>
        <w:rPr>
          <w:rFonts w:hint="eastAsia"/>
        </w:rPr>
        <w:t>中</w:t>
      </w:r>
      <w:r>
        <w:rPr>
          <w:rFonts w:hint="eastAsia"/>
        </w:rPr>
        <w:t>session.auto_start=1</w:t>
      </w:r>
      <w:r>
        <w:rPr>
          <w:rFonts w:hint="eastAsia"/>
        </w:rPr>
        <w:t>。</w:t>
      </w:r>
    </w:p>
    <w:p w:rsidR="009C5B74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ession_</w:t>
      </w:r>
      <w:r>
        <w:t>id()</w:t>
      </w:r>
      <w:r>
        <w:rPr>
          <w:rFonts w:hint="eastAsia"/>
        </w:rPr>
        <w:t>：用来获取会话编号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ession_</w:t>
      </w:r>
      <w:r>
        <w:t>name()</w:t>
      </w:r>
      <w:r>
        <w:rPr>
          <w:rFonts w:hint="eastAsia"/>
        </w:rPr>
        <w:t>：</w:t>
      </w:r>
      <w:r>
        <w:t>读取会话名称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Session</w:t>
      </w:r>
      <w:r>
        <w:t>存储的是除了资源类型以外的数据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重复开启会话会提示一个提示性错误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通过</w:t>
      </w:r>
      <w:r>
        <w:rPr>
          <w:rFonts w:hint="eastAsia"/>
        </w:rPr>
        <w:t>session.save_path</w:t>
      </w:r>
      <w:r w:rsidR="00FD6899">
        <w:rPr>
          <w:rFonts w:hint="eastAsia"/>
        </w:rPr>
        <w:t>=</w:t>
      </w:r>
      <w:r w:rsidR="00FD6899">
        <w:rPr>
          <w:rFonts w:hint="eastAsia"/>
        </w:rPr>
        <w:t>‘</w:t>
      </w:r>
      <w:r w:rsidR="00FD6899">
        <w:rPr>
          <w:rFonts w:hint="eastAsia"/>
        </w:rPr>
        <w:t>N</w:t>
      </w:r>
      <w:r w:rsidR="00FD6899">
        <w:rPr>
          <w:rFonts w:hint="eastAsia"/>
        </w:rPr>
        <w:t>；路径’</w:t>
      </w:r>
      <w:r>
        <w:rPr>
          <w:rFonts w:hint="eastAsia"/>
        </w:rPr>
        <w:t>设置会话保存的路径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name</w:t>
      </w:r>
      <w:r>
        <w:tab/>
      </w:r>
      <w:r>
        <w:t>设置会话名字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hash_bits_per_character</w:t>
      </w:r>
      <w:r>
        <w:tab/>
      </w:r>
      <w:r>
        <w:t>每个会话名字的字符占用的字节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cookie_lieftime=0;</w:t>
      </w:r>
      <w:r>
        <w:tab/>
        <w:t>sessionID</w:t>
      </w:r>
      <w:r>
        <w:t>在客户端保存的时间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cookie_path=/;</w:t>
      </w:r>
      <w:r>
        <w:tab/>
      </w:r>
      <w:r>
        <w:tab/>
      </w:r>
      <w:r>
        <w:t>整站有效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save_handler=files;</w:t>
      </w:r>
      <w:r>
        <w:tab/>
      </w:r>
      <w:r>
        <w:t>会话按文件来存储</w:t>
      </w:r>
    </w:p>
    <w:p w:rsidR="00D2337B" w:rsidRDefault="00D2337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gc_maxlifetime=1440;</w:t>
      </w:r>
      <w:r>
        <w:tab/>
      </w:r>
      <w:r>
        <w:t>会话在服务器保存的时间</w:t>
      </w:r>
    </w:p>
    <w:p w:rsidR="00032965" w:rsidRDefault="00032965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ession_</w:t>
      </w:r>
      <w:r>
        <w:t>destroy()</w:t>
      </w:r>
      <w:r>
        <w:rPr>
          <w:rFonts w:hint="eastAsia"/>
        </w:rPr>
        <w:t>：</w:t>
      </w:r>
      <w:r>
        <w:t>销毁会话</w:t>
      </w:r>
      <w:r>
        <w:rPr>
          <w:rFonts w:hint="eastAsia"/>
        </w:rPr>
        <w:t>，</w:t>
      </w:r>
      <w:r>
        <w:t>销毁存储介质上的文件</w:t>
      </w:r>
    </w:p>
    <w:p w:rsidR="00032965" w:rsidRDefault="00032965" w:rsidP="009C5B74">
      <w:pPr>
        <w:numPr>
          <w:ilvl w:val="0"/>
          <w:numId w:val="10"/>
        </w:numPr>
        <w:ind w:firstLineChars="0"/>
      </w:pPr>
      <w:r>
        <w:rPr>
          <w:rFonts w:hint="eastAsia"/>
        </w:rPr>
        <w:t>自定义会话存储，</w:t>
      </w:r>
      <w:r>
        <w:rPr>
          <w:rFonts w:hint="eastAsia"/>
        </w:rPr>
        <w:t>session_set_save_handler(</w:t>
      </w:r>
      <w:r>
        <w:t>open,close,read,write,destroy,gc</w:t>
      </w:r>
      <w:r>
        <w:rPr>
          <w:rFonts w:hint="eastAsia"/>
        </w:rPr>
        <w:t>)</w:t>
      </w:r>
    </w:p>
    <w:p w:rsidR="00032965" w:rsidRDefault="00663C6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gc_probability=1</w:t>
      </w:r>
      <w:r>
        <w:tab/>
      </w:r>
      <w:r>
        <w:tab/>
      </w:r>
      <w:r>
        <w:t>概率</w:t>
      </w:r>
    </w:p>
    <w:p w:rsidR="00663C6B" w:rsidRDefault="00663C6B" w:rsidP="009C5B74">
      <w:pPr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gc_divisor=1000</w:t>
      </w:r>
      <w:r>
        <w:tab/>
      </w:r>
      <w:r>
        <w:tab/>
      </w:r>
      <w:r>
        <w:t>除数</w:t>
      </w:r>
    </w:p>
    <w:p w:rsidR="00663C6B" w:rsidRDefault="00663C6B" w:rsidP="009C5B74">
      <w:pPr>
        <w:numPr>
          <w:ilvl w:val="0"/>
          <w:numId w:val="10"/>
        </w:numPr>
        <w:ind w:firstLineChars="0"/>
      </w:pPr>
      <w:r>
        <w:t>如果禁用</w:t>
      </w:r>
      <w:r>
        <w:rPr>
          <w:rFonts w:hint="eastAsia"/>
        </w:rPr>
        <w:t>cookie</w:t>
      </w:r>
      <w:r>
        <w:rPr>
          <w:rFonts w:hint="eastAsia"/>
        </w:rPr>
        <w:t>，默认情况下基于</w:t>
      </w:r>
      <w:r>
        <w:rPr>
          <w:rFonts w:hint="eastAsia"/>
        </w:rPr>
        <w:t>cook</w:t>
      </w:r>
      <w:r>
        <w:t>ie</w:t>
      </w:r>
      <w:r>
        <w:t>的技术都无法使用</w:t>
      </w:r>
    </w:p>
    <w:p w:rsidR="00663C6B" w:rsidRDefault="00663C6B" w:rsidP="009C5B74">
      <w:pPr>
        <w:numPr>
          <w:ilvl w:val="0"/>
          <w:numId w:val="10"/>
        </w:numPr>
        <w:ind w:firstLineChars="0"/>
      </w:pPr>
      <w:r>
        <w:rPr>
          <w:rFonts w:hint="eastAsia"/>
        </w:rPr>
        <w:t>可以通过配置更改</w:t>
      </w:r>
    </w:p>
    <w:p w:rsidR="00663C6B" w:rsidRDefault="00663C6B" w:rsidP="00663C6B">
      <w:pPr>
        <w:numPr>
          <w:ilvl w:val="1"/>
          <w:numId w:val="10"/>
        </w:numPr>
        <w:ind w:firstLineChars="0"/>
      </w:pPr>
      <w:r>
        <w:t>S</w:t>
      </w:r>
      <w:r>
        <w:rPr>
          <w:rFonts w:hint="eastAsia"/>
        </w:rPr>
        <w:t>ession.</w:t>
      </w:r>
      <w:r>
        <w:t>use_only_cookie=0</w:t>
      </w:r>
      <w:r>
        <w:tab/>
        <w:t>;session</w:t>
      </w:r>
      <w:r>
        <w:t>不仅仅依赖</w:t>
      </w:r>
      <w:r>
        <w:rPr>
          <w:rFonts w:hint="eastAsia"/>
        </w:rPr>
        <w:t>cookie</w:t>
      </w:r>
    </w:p>
    <w:p w:rsidR="00663C6B" w:rsidRDefault="00663C6B" w:rsidP="00663C6B">
      <w:pPr>
        <w:numPr>
          <w:ilvl w:val="1"/>
          <w:numId w:val="10"/>
        </w:numPr>
        <w:ind w:firstLineChars="0"/>
      </w:pPr>
      <w:r>
        <w:t>Session.use_trans_sid=1;</w:t>
      </w:r>
      <w:r>
        <w:tab/>
      </w:r>
      <w:r>
        <w:tab/>
      </w:r>
      <w:r>
        <w:t>允许通过其他形式传递</w:t>
      </w:r>
      <w:r>
        <w:rPr>
          <w:rFonts w:hint="eastAsia"/>
        </w:rPr>
        <w:t>sid</w:t>
      </w:r>
    </w:p>
    <w:p w:rsidR="00536D29" w:rsidRDefault="00E06AB3" w:rsidP="002B6BDC">
      <w:pPr>
        <w:pStyle w:val="2"/>
      </w:pPr>
      <w:r>
        <w:lastRenderedPageBreak/>
        <w:t>E</w:t>
      </w:r>
      <w:r w:rsidR="00A0203F">
        <w:rPr>
          <w:rFonts w:hint="eastAsia"/>
        </w:rPr>
        <w:t>cshop</w:t>
      </w:r>
      <w:r>
        <w:t>介绍</w:t>
      </w:r>
    </w:p>
    <w:p w:rsidR="00E06AB3" w:rsidRDefault="00E06AB3" w:rsidP="00E06AB3">
      <w:pPr>
        <w:ind w:firstLine="560"/>
      </w:pPr>
      <w:r>
        <w:rPr>
          <w:rFonts w:hint="eastAsia"/>
        </w:rPr>
        <w:t>ecshop</w:t>
      </w:r>
      <w:r>
        <w:rPr>
          <w:rFonts w:hint="eastAsia"/>
        </w:rPr>
        <w:t>是一个开源的商城系统。</w:t>
      </w:r>
    </w:p>
    <w:p w:rsidR="00E06AB3" w:rsidRDefault="00E06AB3" w:rsidP="00E06AB3">
      <w:pPr>
        <w:pStyle w:val="3"/>
      </w:pPr>
      <w:r>
        <w:t>获取安装包</w:t>
      </w:r>
    </w:p>
    <w:p w:rsidR="00E06AB3" w:rsidRPr="00E06AB3" w:rsidRDefault="00E06AB3" w:rsidP="00E06AB3">
      <w:pPr>
        <w:ind w:firstLine="560"/>
      </w:pPr>
      <w:r>
        <w:t>到</w:t>
      </w:r>
      <w:r>
        <w:rPr>
          <w:rFonts w:hint="eastAsia"/>
        </w:rPr>
        <w:t>ecshop</w:t>
      </w:r>
      <w:r>
        <w:rPr>
          <w:rFonts w:hint="eastAsia"/>
        </w:rPr>
        <w:t>官方网站上下载安装包</w:t>
      </w:r>
    </w:p>
    <w:p w:rsidR="00663C6B" w:rsidRDefault="00D95CB8" w:rsidP="00E36F61">
      <w:pPr>
        <w:pStyle w:val="ad"/>
      </w:pPr>
      <w:r>
        <w:rPr>
          <w:noProof/>
          <w:shd w:val="clear" w:color="auto" w:fill="auto"/>
        </w:rPr>
        <w:pict>
          <v:shape id="图片 1" o:spid="_x0000_i1026" type="#_x0000_t75" style="width:207.85pt;height:18.8pt;visibility:visible;mso-wrap-style:square">
            <v:imagedata r:id="rId9" o:title=""/>
          </v:shape>
        </w:pict>
      </w:r>
    </w:p>
    <w:p w:rsidR="00663C6B" w:rsidRDefault="00E36F61" w:rsidP="00E36F61">
      <w:pPr>
        <w:pStyle w:val="3"/>
      </w:pPr>
      <w:r>
        <w:t>解压</w:t>
      </w:r>
    </w:p>
    <w:p w:rsidR="00200FDA" w:rsidRPr="00200FDA" w:rsidRDefault="00200FDA" w:rsidP="00200FDA">
      <w:pPr>
        <w:ind w:firstLine="560"/>
      </w:pPr>
      <w:r>
        <w:t>解压后会发现</w:t>
      </w:r>
      <w:r>
        <w:rPr>
          <w:rFonts w:hint="eastAsia"/>
        </w:rPr>
        <w:t>3</w:t>
      </w:r>
      <w:r>
        <w:rPr>
          <w:rFonts w:hint="eastAsia"/>
        </w:rPr>
        <w:t>个文件夹，我们只需要</w:t>
      </w:r>
      <w:r>
        <w:rPr>
          <w:rFonts w:hint="eastAsia"/>
        </w:rPr>
        <w:t>upload</w:t>
      </w:r>
      <w:r>
        <w:rPr>
          <w:rFonts w:hint="eastAsia"/>
        </w:rPr>
        <w:t>文件夹的内容</w:t>
      </w:r>
    </w:p>
    <w:p w:rsidR="00663C6B" w:rsidRDefault="00D95CB8" w:rsidP="00A021D4">
      <w:pPr>
        <w:pStyle w:val="ad"/>
      </w:pPr>
      <w:r>
        <w:rPr>
          <w:noProof/>
          <w:shd w:val="clear" w:color="auto" w:fill="auto"/>
        </w:rPr>
        <w:pict>
          <v:shape id="_x0000_i1027" type="#_x0000_t75" style="width:357.5pt;height:58.25pt;visibility:visible;mso-wrap-style:square">
            <v:imagedata r:id="rId10" o:title=""/>
          </v:shape>
        </w:pict>
      </w:r>
    </w:p>
    <w:p w:rsidR="00663C6B" w:rsidRDefault="0037008E" w:rsidP="00B73F79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upload</w:t>
      </w:r>
      <w:r>
        <w:rPr>
          <w:rFonts w:hint="eastAsia"/>
        </w:rPr>
        <w:t>文件夹拷贝到站点下，并改名为</w:t>
      </w:r>
      <w:r>
        <w:rPr>
          <w:rFonts w:hint="eastAsia"/>
        </w:rPr>
        <w:t>ecshop</w:t>
      </w:r>
      <w:r>
        <w:rPr>
          <w:rFonts w:hint="eastAsia"/>
        </w:rPr>
        <w:t>。</w:t>
      </w:r>
    </w:p>
    <w:p w:rsidR="00200FDA" w:rsidRDefault="00D95CB8" w:rsidP="0037008E">
      <w:pPr>
        <w:pStyle w:val="ad"/>
      </w:pPr>
      <w:r>
        <w:rPr>
          <w:noProof/>
          <w:shd w:val="clear" w:color="auto" w:fill="auto"/>
        </w:rPr>
        <w:pict>
          <v:shape id="_x0000_i1028" type="#_x0000_t75" style="width:385.05pt;height:83.25pt;visibility:visible;mso-wrap-style:square">
            <v:imagedata r:id="rId11" o:title=""/>
          </v:shape>
        </w:pict>
      </w:r>
    </w:p>
    <w:p w:rsidR="00032965" w:rsidRDefault="00C80211" w:rsidP="00C8021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ecshop</w:t>
      </w:r>
    </w:p>
    <w:p w:rsidR="00E23181" w:rsidRDefault="00F42E00" w:rsidP="00B73F79">
      <w:pPr>
        <w:ind w:firstLineChars="0" w:firstLine="0"/>
      </w:pPr>
      <w:r>
        <w:t>安装</w:t>
      </w:r>
      <w:r>
        <w:rPr>
          <w:rFonts w:hint="eastAsia"/>
        </w:rPr>
        <w:t>ecshop</w:t>
      </w:r>
      <w:r>
        <w:rPr>
          <w:rFonts w:hint="eastAsia"/>
        </w:rPr>
        <w:t>，就是创建数据库和初始化配置文件信息的过程</w:t>
      </w:r>
    </w:p>
    <w:p w:rsidR="007A5F47" w:rsidRDefault="007A5F47" w:rsidP="00B73F79">
      <w:pPr>
        <w:ind w:firstLineChars="0" w:firstLine="0"/>
      </w:pPr>
      <w:r>
        <w:t>在地址中输入</w:t>
      </w:r>
      <w:r w:rsidR="00EE093F">
        <w:rPr>
          <w:rFonts w:hint="eastAsia"/>
        </w:rPr>
        <w:t>http://www.php.com/ecshop</w:t>
      </w:r>
    </w:p>
    <w:p w:rsidR="00F42E00" w:rsidRDefault="00D95CB8" w:rsidP="00E77774">
      <w:pPr>
        <w:pStyle w:val="ad"/>
      </w:pPr>
      <w:r>
        <w:rPr>
          <w:noProof/>
        </w:rPr>
        <w:pict>
          <v:shape id="_x0000_i1029" type="#_x0000_t75" style="width:481.45pt;height:21.9pt;visibility:visible;mso-wrap-style:square">
            <v:imagedata r:id="rId12" o:title=""/>
          </v:shape>
        </w:pict>
      </w:r>
    </w:p>
    <w:p w:rsidR="00E23181" w:rsidRDefault="007E3B66" w:rsidP="00B73F79">
      <w:pPr>
        <w:ind w:firstLineChars="0" w:firstLine="0"/>
      </w:pPr>
      <w:r>
        <w:rPr>
          <w:rFonts w:hint="eastAsia"/>
        </w:rPr>
        <w:t>如果没有安装过</w:t>
      </w:r>
      <w:r>
        <w:rPr>
          <w:rFonts w:hint="eastAsia"/>
        </w:rPr>
        <w:t>ecshop</w:t>
      </w:r>
      <w:r>
        <w:rPr>
          <w:rFonts w:hint="eastAsia"/>
        </w:rPr>
        <w:t>，就跳转到</w:t>
      </w:r>
      <w:r>
        <w:rPr>
          <w:rFonts w:hint="eastAsia"/>
        </w:rPr>
        <w:t>install/index.php</w:t>
      </w:r>
      <w:r>
        <w:rPr>
          <w:rFonts w:hint="eastAsia"/>
        </w:rPr>
        <w:t>页面</w:t>
      </w:r>
    </w:p>
    <w:p w:rsidR="007E3B66" w:rsidRPr="007E3B66" w:rsidRDefault="00D95CB8" w:rsidP="007E3B66">
      <w:pPr>
        <w:pStyle w:val="ad"/>
      </w:pPr>
      <w:r>
        <w:rPr>
          <w:noProof/>
          <w:shd w:val="clear" w:color="auto" w:fill="auto"/>
        </w:rPr>
        <w:lastRenderedPageBreak/>
        <w:pict>
          <v:shape id="_x0000_i1030" type="#_x0000_t75" style="width:482.1pt;height:25.05pt;visibility:visible;mso-wrap-style:square">
            <v:imagedata r:id="rId13" o:title=""/>
          </v:shape>
        </w:pict>
      </w:r>
    </w:p>
    <w:p w:rsidR="00C80211" w:rsidRDefault="00066FF5" w:rsidP="00066FF5">
      <w:pPr>
        <w:pStyle w:val="a9"/>
        <w:ind w:firstLine="562"/>
      </w:pPr>
      <w:r>
        <w:rPr>
          <w:rFonts w:hint="eastAsia"/>
        </w:rPr>
        <w:t>脚下留心：在安装ecshop之前</w:t>
      </w:r>
      <w:r w:rsidR="000F7284">
        <w:rPr>
          <w:rFonts w:hint="eastAsia"/>
        </w:rPr>
        <w:t>必须要开启gd</w:t>
      </w:r>
      <w:r w:rsidR="000F7284">
        <w:t>2库扩展</w:t>
      </w:r>
      <w:r w:rsidR="000F7284">
        <w:rPr>
          <w:rFonts w:hint="eastAsia"/>
        </w:rPr>
        <w:t>，</w:t>
      </w:r>
      <w:r w:rsidR="000F7284">
        <w:t>此扩展用于处理图片</w:t>
      </w:r>
      <w:r w:rsidR="000F7284">
        <w:rPr>
          <w:rFonts w:hint="eastAsia"/>
        </w:rPr>
        <w:t>，</w:t>
      </w:r>
      <w:r w:rsidR="002B36BE">
        <w:t>如果</w:t>
      </w:r>
      <w:r w:rsidR="000F7284">
        <w:t>没有开启</w:t>
      </w:r>
      <w:r w:rsidR="000F7284">
        <w:rPr>
          <w:rFonts w:hint="eastAsia"/>
        </w:rPr>
        <w:t>，</w:t>
      </w:r>
      <w:r w:rsidR="000F7284">
        <w:t>则不能使用验证码等与图片</w:t>
      </w:r>
      <w:r w:rsidR="008D1D61">
        <w:t>相关</w:t>
      </w:r>
      <w:r w:rsidR="000F7284">
        <w:t>的功能</w:t>
      </w:r>
      <w:r w:rsidR="000F7284">
        <w:rPr>
          <w:rFonts w:hint="eastAsia"/>
        </w:rPr>
        <w:t>。</w:t>
      </w:r>
    </w:p>
    <w:p w:rsidR="00066FF5" w:rsidRDefault="00D95CB8" w:rsidP="00066FF5">
      <w:pPr>
        <w:pStyle w:val="ad"/>
      </w:pPr>
      <w:r>
        <w:rPr>
          <w:noProof/>
        </w:rPr>
        <w:pict>
          <v:shape id="_x0000_i1031" type="#_x0000_t75" style="width:271.7pt;height:43.2pt;visibility:visible;mso-wrap-style:square">
            <v:imagedata r:id="rId14" o:title=""/>
          </v:shape>
        </w:pict>
      </w:r>
    </w:p>
    <w:p w:rsidR="00066FF5" w:rsidRDefault="00E94422" w:rsidP="00B73F79">
      <w:pPr>
        <w:ind w:firstLineChars="0" w:firstLine="0"/>
      </w:pPr>
      <w:r>
        <w:t>步骤</w:t>
      </w:r>
      <w:r>
        <w:rPr>
          <w:rFonts w:hint="eastAsia"/>
        </w:rPr>
        <w:t>：</w:t>
      </w:r>
    </w:p>
    <w:p w:rsidR="00D67E1A" w:rsidRDefault="00D95CB8" w:rsidP="00D67E1A">
      <w:pPr>
        <w:pStyle w:val="ad"/>
      </w:pPr>
      <w:r>
        <w:rPr>
          <w:noProof/>
          <w:shd w:val="clear" w:color="auto" w:fill="auto"/>
        </w:rPr>
        <w:pict>
          <v:shape id="_x0000_i1032" type="#_x0000_t75" style="width:358.1pt;height:160.3pt;visibility:visible;mso-wrap-style:square">
            <v:imagedata r:id="rId15" o:title=""/>
          </v:shape>
        </w:pict>
      </w:r>
    </w:p>
    <w:p w:rsidR="00AD6C26" w:rsidRDefault="00D95CB8" w:rsidP="00D67E1A">
      <w:pPr>
        <w:pStyle w:val="ad"/>
        <w:rPr>
          <w:noProof/>
        </w:rPr>
      </w:pPr>
      <w:r>
        <w:rPr>
          <w:noProof/>
        </w:rPr>
        <w:pict>
          <v:shape id="_x0000_i1033" type="#_x0000_t75" style="width:381.3pt;height:98.9pt;visibility:visible;mso-wrap-style:square">
            <v:imagedata r:id="rId16" o:title=""/>
          </v:shape>
        </w:pict>
      </w:r>
    </w:p>
    <w:p w:rsidR="00AD6C26" w:rsidRDefault="00D95CB8" w:rsidP="00D67E1A">
      <w:pPr>
        <w:pStyle w:val="ad"/>
      </w:pPr>
      <w:r>
        <w:rPr>
          <w:noProof/>
        </w:rPr>
        <w:pict>
          <v:shape id="_x0000_i1034" type="#_x0000_t75" style="width:291.15pt;height:202.25pt;visibility:visible;mso-wrap-style:square">
            <v:imagedata r:id="rId17" o:title=""/>
          </v:shape>
        </w:pict>
      </w:r>
    </w:p>
    <w:p w:rsidR="00C80211" w:rsidRDefault="00995C2B" w:rsidP="00995C2B">
      <w:pPr>
        <w:pStyle w:val="a9"/>
        <w:ind w:firstLine="562"/>
      </w:pPr>
      <w:r>
        <w:t>多学一招</w:t>
      </w:r>
      <w:r>
        <w:rPr>
          <w:rFonts w:hint="eastAsia"/>
        </w:rPr>
        <w:t>：为什么数据库中的表要添加表前缀？</w:t>
      </w:r>
    </w:p>
    <w:p w:rsidR="00995C2B" w:rsidRDefault="00D95CB8" w:rsidP="00995C2B">
      <w:pPr>
        <w:pStyle w:val="ad"/>
      </w:pPr>
      <w:r>
        <w:rPr>
          <w:noProof/>
        </w:rPr>
        <w:lastRenderedPageBreak/>
        <w:pict>
          <v:shape id="_x0000_i1035" type="#_x0000_t75" style="width:120.85pt;height:65.75pt;visibility:visible;mso-wrap-style:square">
            <v:imagedata r:id="rId18" o:title=""/>
          </v:shape>
        </w:pict>
      </w:r>
    </w:p>
    <w:p w:rsidR="00995C2B" w:rsidRDefault="00A658F1" w:rsidP="00A658F1">
      <w:pPr>
        <w:pStyle w:val="a9"/>
        <w:ind w:firstLine="562"/>
      </w:pPr>
      <w:r>
        <w:t>一个数据库中如果有多个项目的表</w:t>
      </w:r>
      <w:r>
        <w:rPr>
          <w:rFonts w:hint="eastAsia"/>
        </w:rPr>
        <w:t>，</w:t>
      </w:r>
      <w:r>
        <w:t>为了区分每个表属于哪个项目</w:t>
      </w:r>
      <w:r>
        <w:rPr>
          <w:rFonts w:hint="eastAsia"/>
        </w:rPr>
        <w:t>就通过表前缀来区分。</w:t>
      </w:r>
    </w:p>
    <w:p w:rsidR="00995C2B" w:rsidRDefault="003F42D8" w:rsidP="003F42D8">
      <w:pPr>
        <w:pStyle w:val="a9"/>
        <w:ind w:firstLine="562"/>
      </w:pPr>
      <w:r>
        <w:t>多学一招</w:t>
      </w:r>
      <w:r>
        <w:rPr>
          <w:rFonts w:hint="eastAsia"/>
        </w:rPr>
        <w:t>：ecshop安装完毕后，会在data文件夹下多一个install.lock文件，如果要重新安装ecshop就将此文件删除即可。</w:t>
      </w:r>
    </w:p>
    <w:p w:rsidR="009C682F" w:rsidRDefault="00D95CB8" w:rsidP="0022713D">
      <w:pPr>
        <w:pStyle w:val="ad"/>
      </w:pPr>
      <w:r>
        <w:rPr>
          <w:noProof/>
          <w:shd w:val="clear" w:color="auto" w:fill="auto"/>
        </w:rPr>
        <w:pict>
          <v:shape id="_x0000_i1036" type="#_x0000_t75" style="width:383.15pt;height:197.85pt;visibility:visible;mso-wrap-style:square">
            <v:imagedata r:id="rId19" o:title=""/>
          </v:shape>
        </w:pict>
      </w:r>
    </w:p>
    <w:p w:rsidR="009C682F" w:rsidRDefault="00BD515B" w:rsidP="00BD515B">
      <w:pPr>
        <w:pStyle w:val="2"/>
      </w:pPr>
      <w:r>
        <w:rPr>
          <w:rFonts w:hint="eastAsia"/>
        </w:rPr>
        <w:t>将登陆界面扒下来</w:t>
      </w:r>
    </w:p>
    <w:p w:rsidR="00DE7B7A" w:rsidRPr="00DE7B7A" w:rsidRDefault="00DE7B7A" w:rsidP="00DE7B7A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crome</w:t>
      </w:r>
      <w:r>
        <w:rPr>
          <w:rFonts w:hint="eastAsia"/>
        </w:rPr>
        <w:t>浏览器上右键——审查元素</w:t>
      </w:r>
    </w:p>
    <w:p w:rsidR="00113541" w:rsidRDefault="00D95CB8" w:rsidP="00DE7B7A">
      <w:pPr>
        <w:pStyle w:val="ad"/>
      </w:pPr>
      <w:r>
        <w:rPr>
          <w:noProof/>
        </w:rPr>
        <w:pict>
          <v:shape id="_x0000_i1037" type="#_x0000_t75" style="width:281.1pt;height:145.25pt;visibility:visible;mso-wrap-style:square">
            <v:imagedata r:id="rId20" o:title=""/>
          </v:shape>
        </w:pict>
      </w:r>
      <w:r w:rsidR="00113541">
        <w:rPr>
          <w:noProof/>
        </w:rPr>
        <w:t>’</w:t>
      </w:r>
    </w:p>
    <w:p w:rsidR="00A95F87" w:rsidRDefault="009A0E28" w:rsidP="00B73F79">
      <w:pPr>
        <w:ind w:firstLineChars="0" w:firstLine="0"/>
      </w:pPr>
      <w:r>
        <w:lastRenderedPageBreak/>
        <w:t>在</w:t>
      </w:r>
      <w:r>
        <w:rPr>
          <w:rFonts w:hint="eastAsia"/>
        </w:rPr>
        <w:t>Elements</w:t>
      </w:r>
      <w:r>
        <w:rPr>
          <w:rFonts w:hint="eastAsia"/>
        </w:rPr>
        <w:t>下选择</w:t>
      </w:r>
      <w:r>
        <w:rPr>
          <w:rFonts w:hint="eastAsia"/>
        </w:rPr>
        <w:t>HTML</w:t>
      </w:r>
      <w:r>
        <w:rPr>
          <w:rFonts w:hint="eastAsia"/>
        </w:rPr>
        <w:t>代码右键——</w:t>
      </w:r>
      <w:r>
        <w:rPr>
          <w:rFonts w:hint="eastAsia"/>
        </w:rPr>
        <w:t>copy</w:t>
      </w:r>
    </w:p>
    <w:p w:rsidR="00A95F87" w:rsidRDefault="00D95CB8" w:rsidP="009A0E28">
      <w:pPr>
        <w:pStyle w:val="ad"/>
      </w:pPr>
      <w:r>
        <w:rPr>
          <w:noProof/>
          <w:shd w:val="clear" w:color="auto" w:fill="auto"/>
        </w:rPr>
        <w:pict>
          <v:shape id="_x0000_i1038" type="#_x0000_t75" style="width:361.25pt;height:90.15pt;visibility:visible;mso-wrap-style:square">
            <v:imagedata r:id="rId21" o:title=""/>
          </v:shape>
        </w:pict>
      </w:r>
    </w:p>
    <w:p w:rsidR="009C682F" w:rsidRDefault="002104D8" w:rsidP="00B73F79">
      <w:pPr>
        <w:ind w:firstLineChars="0" w:firstLine="0"/>
      </w:pPr>
      <w:r>
        <w:rPr>
          <w:rFonts w:hint="eastAsia"/>
        </w:rPr>
        <w:t>将拷贝的</w:t>
      </w:r>
      <w:r>
        <w:rPr>
          <w:rFonts w:hint="eastAsia"/>
        </w:rPr>
        <w:t>HTML</w:t>
      </w:r>
      <w:r>
        <w:rPr>
          <w:rFonts w:hint="eastAsia"/>
        </w:rPr>
        <w:t>代码粘贴到项目中</w:t>
      </w:r>
      <w:r w:rsidR="004468CC">
        <w:rPr>
          <w:rFonts w:hint="eastAsia"/>
        </w:rPr>
        <w:t>（</w:t>
      </w:r>
      <w:r w:rsidR="004468CC">
        <w:rPr>
          <w:rFonts w:hint="eastAsia"/>
        </w:rPr>
        <w:t>login.html</w:t>
      </w:r>
      <w:r w:rsidR="004468CC">
        <w:rPr>
          <w:rFonts w:hint="eastAsia"/>
        </w:rPr>
        <w:t>）</w:t>
      </w:r>
      <w:r>
        <w:rPr>
          <w:rFonts w:hint="eastAsia"/>
        </w:rPr>
        <w:t>。</w:t>
      </w:r>
    </w:p>
    <w:p w:rsidR="002104D8" w:rsidRDefault="00660EDB" w:rsidP="00B73F79">
      <w:pPr>
        <w:ind w:firstLineChars="0" w:firstLine="0"/>
      </w:pPr>
      <w:r>
        <w:rPr>
          <w:rFonts w:hint="eastAsia"/>
        </w:rPr>
        <w:t>将后台的静态资源（</w:t>
      </w:r>
      <w:r>
        <w:rPr>
          <w:rFonts w:hint="eastAsia"/>
        </w:rPr>
        <w:t>ecshop/Admin</w:t>
      </w:r>
      <w:r>
        <w:rPr>
          <w:rFonts w:hint="eastAsia"/>
        </w:rPr>
        <w:t>）拷贝到</w:t>
      </w:r>
      <w:r>
        <w:rPr>
          <w:rFonts w:hint="eastAsia"/>
        </w:rPr>
        <w:t>Public/Admin</w:t>
      </w:r>
      <w:r>
        <w:rPr>
          <w:rFonts w:hint="eastAsia"/>
        </w:rPr>
        <w:t>文件中</w:t>
      </w:r>
    </w:p>
    <w:p w:rsidR="009C682F" w:rsidRDefault="00D95CB8" w:rsidP="00660EDB">
      <w:pPr>
        <w:pStyle w:val="ad"/>
      </w:pPr>
      <w:r>
        <w:rPr>
          <w:noProof/>
        </w:rPr>
        <w:pict>
          <v:shape id="_x0000_i1039" type="#_x0000_t75" style="width:380.05pt;height:100.8pt;visibility:visible;mso-wrap-style:square">
            <v:imagedata r:id="rId22" o:title=""/>
          </v:shape>
        </w:pict>
      </w:r>
    </w:p>
    <w:p w:rsidR="009C682F" w:rsidRDefault="004468CC" w:rsidP="004468CC">
      <w:pPr>
        <w:pStyle w:val="3"/>
      </w:pPr>
      <w:r>
        <w:t>显示登陆页面</w:t>
      </w:r>
    </w:p>
    <w:p w:rsidR="009C682F" w:rsidRDefault="004468CC" w:rsidP="00B73F79">
      <w:pPr>
        <w:ind w:firstLineChars="0" w:firstLine="0"/>
      </w:pPr>
      <w:r>
        <w:rPr>
          <w:rFonts w:hint="eastAsia"/>
        </w:rPr>
        <w:t>控制器</w:t>
      </w:r>
    </w:p>
    <w:p w:rsidR="00024A20" w:rsidRDefault="00024A20" w:rsidP="00024A20">
      <w:pPr>
        <w:pStyle w:val="ad"/>
      </w:pPr>
      <w:r>
        <w:t>&lt;?php</w:t>
      </w:r>
    </w:p>
    <w:p w:rsidR="00024A20" w:rsidRDefault="00024A20" w:rsidP="00024A20">
      <w:pPr>
        <w:pStyle w:val="ad"/>
      </w:pPr>
      <w:r>
        <w:t>/*</w:t>
      </w:r>
    </w:p>
    <w:p w:rsidR="00024A20" w:rsidRDefault="00024A20" w:rsidP="00024A20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登陆的控制器</w:t>
      </w:r>
    </w:p>
    <w:p w:rsidR="00024A20" w:rsidRDefault="00024A20" w:rsidP="00024A20">
      <w:pPr>
        <w:pStyle w:val="ad"/>
      </w:pPr>
      <w:r>
        <w:t xml:space="preserve"> */</w:t>
      </w:r>
    </w:p>
    <w:p w:rsidR="00024A20" w:rsidRDefault="00024A20" w:rsidP="00024A20">
      <w:pPr>
        <w:pStyle w:val="ad"/>
      </w:pPr>
      <w:r>
        <w:t>class LoginController extends Controller{</w:t>
      </w:r>
    </w:p>
    <w:p w:rsidR="00024A20" w:rsidRDefault="00024A20" w:rsidP="00024A20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登陆页面</w:t>
      </w:r>
    </w:p>
    <w:p w:rsidR="00024A20" w:rsidRDefault="00024A20" w:rsidP="00024A20">
      <w:pPr>
        <w:pStyle w:val="ad"/>
      </w:pPr>
      <w:r>
        <w:t xml:space="preserve">    public function loginAction(){</w:t>
      </w:r>
    </w:p>
    <w:p w:rsidR="00024A20" w:rsidRDefault="00024A20" w:rsidP="00024A20">
      <w:pPr>
        <w:pStyle w:val="ad"/>
      </w:pPr>
      <w:r>
        <w:t xml:space="preserve">        require __VIEW__.'login.html';</w:t>
      </w:r>
    </w:p>
    <w:p w:rsidR="00024A20" w:rsidRDefault="00024A20" w:rsidP="00024A20">
      <w:pPr>
        <w:pStyle w:val="ad"/>
      </w:pPr>
      <w:r>
        <w:t xml:space="preserve">    }</w:t>
      </w:r>
    </w:p>
    <w:p w:rsidR="004468CC" w:rsidRDefault="00024A20" w:rsidP="00024A20">
      <w:pPr>
        <w:pStyle w:val="ad"/>
      </w:pPr>
      <w:r>
        <w:t>}</w:t>
      </w:r>
    </w:p>
    <w:p w:rsidR="004468CC" w:rsidRDefault="004468CC" w:rsidP="00B73F79">
      <w:pPr>
        <w:ind w:firstLineChars="0" w:firstLine="0"/>
      </w:pPr>
      <w:r>
        <w:t>视图</w:t>
      </w:r>
      <w:r w:rsidR="00D07F26">
        <w:rPr>
          <w:rFonts w:hint="eastAsia"/>
        </w:rPr>
        <w:t>：注意更改静态资源的路径</w:t>
      </w:r>
    </w:p>
    <w:p w:rsidR="004468CC" w:rsidRDefault="00D95CB8" w:rsidP="00024A20">
      <w:pPr>
        <w:pStyle w:val="ad"/>
        <w:rPr>
          <w:noProof/>
        </w:rPr>
      </w:pPr>
      <w:r>
        <w:rPr>
          <w:noProof/>
        </w:rPr>
        <w:pict>
          <v:shape id="_x0000_i1040" type="#_x0000_t75" style="width:139.6pt;height:38.2pt;visibility:visible;mso-wrap-style:square">
            <v:imagedata r:id="rId23" o:title=""/>
          </v:shape>
        </w:pict>
      </w:r>
    </w:p>
    <w:p w:rsidR="0094797B" w:rsidRDefault="00880553" w:rsidP="00024A20">
      <w:pPr>
        <w:pStyle w:val="ad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注意更改静态资源路径</w:t>
      </w:r>
    </w:p>
    <w:p w:rsidR="00D92F2A" w:rsidRDefault="00D95CB8" w:rsidP="00024A20">
      <w:pPr>
        <w:pStyle w:val="ad"/>
        <w:rPr>
          <w:noProof/>
        </w:rPr>
      </w:pPr>
      <w:r>
        <w:rPr>
          <w:noProof/>
        </w:rPr>
        <w:pict>
          <v:shape id="_x0000_i1041" type="#_x0000_t75" style="width:423.25pt;height:35.7pt;visibility:visible;mso-wrap-style:square">
            <v:imagedata r:id="rId24" o:title=""/>
          </v:shape>
        </w:pict>
      </w:r>
    </w:p>
    <w:p w:rsidR="00D92F2A" w:rsidRDefault="00D95CB8" w:rsidP="00024A20">
      <w:pPr>
        <w:pStyle w:val="ad"/>
      </w:pPr>
      <w:r>
        <w:rPr>
          <w:noProof/>
        </w:rPr>
        <w:lastRenderedPageBreak/>
        <w:pict>
          <v:shape id="_x0000_i1042" type="#_x0000_t75" style="width:363.15pt;height:30.05pt;visibility:visible;mso-wrap-style:square">
            <v:imagedata r:id="rId25" o:title=""/>
          </v:shape>
        </w:pict>
      </w:r>
    </w:p>
    <w:p w:rsidR="004468CC" w:rsidRDefault="004468CC" w:rsidP="00B73F79">
      <w:pPr>
        <w:ind w:firstLineChars="0" w:firstLine="0"/>
      </w:pPr>
      <w:r>
        <w:t>模型</w:t>
      </w:r>
    </w:p>
    <w:p w:rsidR="00274A9B" w:rsidRDefault="00024A20" w:rsidP="00024A20">
      <w:pPr>
        <w:pStyle w:val="ad"/>
      </w:pPr>
      <w:r>
        <w:rPr>
          <w:rFonts w:hint="eastAsia"/>
        </w:rPr>
        <w:t>没有</w:t>
      </w:r>
    </w:p>
    <w:p w:rsidR="00274A9B" w:rsidRDefault="00D92F2A" w:rsidP="00D92F2A">
      <w:pPr>
        <w:pStyle w:val="3"/>
      </w:pPr>
      <w:r>
        <w:t>点击</w:t>
      </w:r>
      <w:r>
        <w:rPr>
          <w:rFonts w:hint="eastAsia"/>
        </w:rPr>
        <w:t>“进入管理中心”跳转到管理页面</w:t>
      </w:r>
    </w:p>
    <w:p w:rsidR="00053166" w:rsidRDefault="00D95CB8" w:rsidP="00053166">
      <w:pPr>
        <w:pStyle w:val="ad"/>
      </w:pPr>
      <w:r>
        <w:rPr>
          <w:noProof/>
        </w:rPr>
        <w:pict>
          <v:shape id="_x0000_i1043" type="#_x0000_t75" style="width:348.75pt;height:89.55pt;visibility:visible;mso-wrap-style:square">
            <v:imagedata r:id="rId26" o:title=""/>
          </v:shape>
        </w:pict>
      </w:r>
    </w:p>
    <w:p w:rsidR="00274A9B" w:rsidRDefault="001C0FD2" w:rsidP="00B73F79">
      <w:pPr>
        <w:ind w:firstLineChars="0" w:firstLine="0"/>
      </w:pPr>
      <w:r>
        <w:rPr>
          <w:rFonts w:hint="eastAsia"/>
        </w:rPr>
        <w:t>管理界面由四个框架组成</w:t>
      </w:r>
    </w:p>
    <w:p w:rsidR="00995C2B" w:rsidRDefault="00D95CB8" w:rsidP="001C0FD2">
      <w:pPr>
        <w:pStyle w:val="ad"/>
      </w:pPr>
      <w:r>
        <w:rPr>
          <w:noProof/>
        </w:rPr>
        <w:pict>
          <v:shape id="_x0000_i1044" type="#_x0000_t75" style="width:243.55pt;height:94.55pt;visibility:visible;mso-wrap-style:square">
            <v:imagedata r:id="rId27" o:title=""/>
          </v:shape>
        </w:pict>
      </w:r>
    </w:p>
    <w:p w:rsidR="00995C2B" w:rsidRDefault="007D095F" w:rsidP="007D095F">
      <w:pPr>
        <w:pStyle w:val="a9"/>
        <w:ind w:firstLine="562"/>
      </w:pPr>
      <w:r>
        <w:rPr>
          <w:rFonts w:hint="eastAsia"/>
        </w:rPr>
        <w:t>问题：一个页面有N个框架组成，请问保存几个页面？</w:t>
      </w:r>
    </w:p>
    <w:p w:rsidR="007D095F" w:rsidRDefault="007D095F" w:rsidP="007D095F">
      <w:pPr>
        <w:pStyle w:val="a9"/>
        <w:ind w:firstLine="562"/>
      </w:pPr>
      <w:r>
        <w:t>答</w:t>
      </w:r>
      <w:r>
        <w:rPr>
          <w:rFonts w:hint="eastAsia"/>
        </w:rPr>
        <w:t>：</w:t>
      </w:r>
      <w:r>
        <w:t>由N+1个文件组成</w:t>
      </w:r>
      <w:r>
        <w:rPr>
          <w:rFonts w:hint="eastAsia"/>
        </w:rPr>
        <w:t>。</w:t>
      </w:r>
    </w:p>
    <w:p w:rsidR="00995C2B" w:rsidRDefault="009F11FB" w:rsidP="00B73F79">
      <w:pPr>
        <w:ind w:firstLineChars="0" w:firstLine="0"/>
      </w:pPr>
      <w:r>
        <w:t>控制器</w:t>
      </w:r>
    </w:p>
    <w:p w:rsidR="009A75D5" w:rsidRDefault="009A75D5" w:rsidP="009A75D5">
      <w:pPr>
        <w:pStyle w:val="ad"/>
      </w:pPr>
      <w:r>
        <w:t>class AdminController extends Controller{</w:t>
      </w:r>
    </w:p>
    <w:p w:rsidR="009A75D5" w:rsidRDefault="009A75D5" w:rsidP="009A75D5">
      <w:pPr>
        <w:pStyle w:val="ad"/>
      </w:pPr>
      <w:r>
        <w:t xml:space="preserve">    public function adminAction(){</w:t>
      </w:r>
    </w:p>
    <w:p w:rsidR="009A75D5" w:rsidRDefault="009A75D5" w:rsidP="009A75D5">
      <w:pPr>
        <w:pStyle w:val="ad"/>
      </w:pPr>
      <w:r>
        <w:t xml:space="preserve">        require __VIEW__.'admin.html';</w:t>
      </w:r>
    </w:p>
    <w:p w:rsidR="009A75D5" w:rsidRDefault="009A75D5" w:rsidP="009A75D5">
      <w:pPr>
        <w:pStyle w:val="ad"/>
      </w:pPr>
      <w:r>
        <w:t xml:space="preserve">    }</w:t>
      </w:r>
    </w:p>
    <w:p w:rsidR="009A75D5" w:rsidRDefault="009A75D5" w:rsidP="009A75D5">
      <w:pPr>
        <w:pStyle w:val="ad"/>
      </w:pPr>
      <w:r>
        <w:t xml:space="preserve">    public function topAction(){</w:t>
      </w:r>
    </w:p>
    <w:p w:rsidR="009A75D5" w:rsidRDefault="009A75D5" w:rsidP="009A75D5">
      <w:pPr>
        <w:pStyle w:val="ad"/>
      </w:pPr>
      <w:r>
        <w:t xml:space="preserve">        require __VIEW__.'top.html';</w:t>
      </w:r>
    </w:p>
    <w:p w:rsidR="009A75D5" w:rsidRDefault="009A75D5" w:rsidP="009A75D5">
      <w:pPr>
        <w:pStyle w:val="ad"/>
      </w:pPr>
      <w:r>
        <w:t xml:space="preserve">    }</w:t>
      </w:r>
    </w:p>
    <w:p w:rsidR="009A75D5" w:rsidRDefault="009A75D5" w:rsidP="009A75D5">
      <w:pPr>
        <w:pStyle w:val="ad"/>
      </w:pPr>
      <w:r>
        <w:t xml:space="preserve">    public function menuAction(){</w:t>
      </w:r>
    </w:p>
    <w:p w:rsidR="009A75D5" w:rsidRDefault="009A75D5" w:rsidP="009A75D5">
      <w:pPr>
        <w:pStyle w:val="ad"/>
      </w:pPr>
      <w:r>
        <w:t xml:space="preserve">        require __VIEW__.'menu.html';</w:t>
      </w:r>
    </w:p>
    <w:p w:rsidR="009A75D5" w:rsidRDefault="009A75D5" w:rsidP="009A75D5">
      <w:pPr>
        <w:pStyle w:val="ad"/>
      </w:pPr>
      <w:r>
        <w:t xml:space="preserve">    }</w:t>
      </w:r>
    </w:p>
    <w:p w:rsidR="009A75D5" w:rsidRDefault="009A75D5" w:rsidP="009A75D5">
      <w:pPr>
        <w:pStyle w:val="ad"/>
      </w:pPr>
      <w:r>
        <w:t xml:space="preserve">    public function dragAction(){</w:t>
      </w:r>
    </w:p>
    <w:p w:rsidR="009A75D5" w:rsidRDefault="009A75D5" w:rsidP="009A75D5">
      <w:pPr>
        <w:pStyle w:val="ad"/>
      </w:pPr>
      <w:r>
        <w:lastRenderedPageBreak/>
        <w:t xml:space="preserve">        require __VIEW__.'drag.html';</w:t>
      </w:r>
    </w:p>
    <w:p w:rsidR="009A75D5" w:rsidRDefault="009A75D5" w:rsidP="009A75D5">
      <w:pPr>
        <w:pStyle w:val="ad"/>
      </w:pPr>
      <w:r>
        <w:t xml:space="preserve">    }</w:t>
      </w:r>
    </w:p>
    <w:p w:rsidR="009A75D5" w:rsidRDefault="009A75D5" w:rsidP="009A75D5">
      <w:pPr>
        <w:pStyle w:val="ad"/>
      </w:pPr>
      <w:r>
        <w:t xml:space="preserve">    public function mainAction(){</w:t>
      </w:r>
    </w:p>
    <w:p w:rsidR="009A75D5" w:rsidRDefault="009A75D5" w:rsidP="009A75D5">
      <w:pPr>
        <w:pStyle w:val="ad"/>
      </w:pPr>
      <w:r>
        <w:t xml:space="preserve">        require __VIEW__.'main.html';</w:t>
      </w:r>
    </w:p>
    <w:p w:rsidR="009A75D5" w:rsidRDefault="009A75D5" w:rsidP="009A75D5">
      <w:pPr>
        <w:pStyle w:val="ad"/>
      </w:pPr>
      <w:r>
        <w:t xml:space="preserve">    }</w:t>
      </w:r>
    </w:p>
    <w:p w:rsidR="009F11FB" w:rsidRDefault="009A75D5" w:rsidP="009A75D5">
      <w:pPr>
        <w:pStyle w:val="ad"/>
      </w:pPr>
      <w:r>
        <w:t>}</w:t>
      </w:r>
    </w:p>
    <w:p w:rsidR="009F11FB" w:rsidRDefault="009F11FB" w:rsidP="00B73F79">
      <w:pPr>
        <w:ind w:firstLineChars="0" w:firstLine="0"/>
      </w:pPr>
      <w:r>
        <w:t>视图</w:t>
      </w:r>
      <w:r w:rsidR="00061648">
        <w:rPr>
          <w:rFonts w:hint="eastAsia"/>
        </w:rPr>
        <w:t>（要注意更改静态资源的路径）</w:t>
      </w:r>
    </w:p>
    <w:p w:rsidR="009F11FB" w:rsidRDefault="00D95CB8" w:rsidP="00492C68">
      <w:pPr>
        <w:pStyle w:val="ad"/>
        <w:rPr>
          <w:noProof/>
        </w:rPr>
      </w:pPr>
      <w:r>
        <w:rPr>
          <w:noProof/>
        </w:rPr>
        <w:pict>
          <v:shape id="_x0000_i1045" type="#_x0000_t75" style="width:167.8pt;height:118.35pt;visibility:visible;mso-wrap-style:square">
            <v:imagedata r:id="rId28" o:title=""/>
          </v:shape>
        </w:pict>
      </w:r>
    </w:p>
    <w:p w:rsidR="00EE4BB0" w:rsidRDefault="00D95CB8" w:rsidP="00492C68">
      <w:pPr>
        <w:pStyle w:val="ad"/>
        <w:rPr>
          <w:noProof/>
        </w:rPr>
      </w:pPr>
      <w:r>
        <w:rPr>
          <w:noProof/>
        </w:rPr>
        <w:pict>
          <v:shape id="_x0000_i1046" type="#_x0000_t75" style="width:377.55pt;height:29.45pt;visibility:visible;mso-wrap-style:square">
            <v:imagedata r:id="rId29" o:title=""/>
          </v:shape>
        </w:pict>
      </w:r>
    </w:p>
    <w:p w:rsidR="002002D0" w:rsidRDefault="00074D70" w:rsidP="00492C68">
      <w:pPr>
        <w:pStyle w:val="ad"/>
        <w:rPr>
          <w:noProof/>
        </w:rPr>
      </w:pPr>
      <w:r>
        <w:rPr>
          <w:rFonts w:hint="eastAsia"/>
          <w:noProof/>
        </w:rPr>
        <w:t>admin.</w:t>
      </w:r>
      <w:r>
        <w:rPr>
          <w:noProof/>
        </w:rPr>
        <w:t>html</w:t>
      </w:r>
      <w:r>
        <w:rPr>
          <w:noProof/>
        </w:rPr>
        <w:t>中的框架中包含其他页面</w:t>
      </w:r>
    </w:p>
    <w:p w:rsidR="002002D0" w:rsidRDefault="002002D0" w:rsidP="00492C68">
      <w:pPr>
        <w:pStyle w:val="ad"/>
      </w:pPr>
      <w:r w:rsidRPr="002002D0">
        <w:rPr>
          <w:noProof/>
        </w:rPr>
        <w:pict>
          <v:shape id="_x0000_i1055" type="#_x0000_t75" style="width:482.1pt;height:104.55pt;visibility:visible;mso-wrap-style:square">
            <v:imagedata r:id="rId30" o:title=""/>
          </v:shape>
        </w:pict>
      </w:r>
    </w:p>
    <w:p w:rsidR="009F11FB" w:rsidRDefault="009F11FB" w:rsidP="00B73F79">
      <w:pPr>
        <w:ind w:firstLineChars="0" w:firstLine="0"/>
      </w:pPr>
      <w:r>
        <w:t>模型</w:t>
      </w:r>
    </w:p>
    <w:p w:rsidR="004F5E00" w:rsidRDefault="0089495A" w:rsidP="0089495A">
      <w:pPr>
        <w:pStyle w:val="ad"/>
      </w:pPr>
      <w:r>
        <w:rPr>
          <w:rFonts w:hint="eastAsia"/>
        </w:rPr>
        <w:t>无</w:t>
      </w:r>
    </w:p>
    <w:p w:rsidR="004F5E00" w:rsidRDefault="000C3C4C" w:rsidP="000C3C4C">
      <w:pPr>
        <w:pStyle w:val="2"/>
      </w:pPr>
      <w:r>
        <w:t>实现登陆功能</w:t>
      </w:r>
    </w:p>
    <w:p w:rsidR="004F5E00" w:rsidRDefault="00CC6936" w:rsidP="000C3C4C">
      <w:pPr>
        <w:pStyle w:val="3"/>
      </w:pPr>
      <w:r>
        <w:t>管理员</w:t>
      </w:r>
      <w:r w:rsidR="000C3C4C">
        <w:t>表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:rsidR="008C5BD2" w:rsidRDefault="008C5BD2" w:rsidP="008C5BD2">
      <w:pPr>
        <w:pStyle w:val="ad"/>
        <w:rPr>
          <w:noProof/>
        </w:rPr>
      </w:pPr>
      <w:r>
        <w:rPr>
          <w:noProof/>
        </w:rPr>
        <w:t>drop table if exists admin;</w:t>
      </w:r>
    </w:p>
    <w:p w:rsidR="008C5BD2" w:rsidRDefault="008C5BD2" w:rsidP="008C5BD2">
      <w:pPr>
        <w:pStyle w:val="ad"/>
        <w:rPr>
          <w:noProof/>
        </w:rPr>
      </w:pPr>
      <w:r>
        <w:rPr>
          <w:noProof/>
        </w:rPr>
        <w:t>create table admin(</w:t>
      </w:r>
    </w:p>
    <w:p w:rsidR="008C5BD2" w:rsidRDefault="008C5BD2" w:rsidP="008C5BD2">
      <w:pPr>
        <w:pStyle w:val="ad"/>
        <w:rPr>
          <w:noProof/>
        </w:rPr>
      </w:pPr>
      <w:r>
        <w:rPr>
          <w:rFonts w:hint="eastAsia"/>
          <w:noProof/>
        </w:rPr>
        <w:t>id int unsigned auto_increment primary key comment '</w:t>
      </w:r>
      <w:r>
        <w:rPr>
          <w:rFonts w:hint="eastAsia"/>
          <w:noProof/>
        </w:rPr>
        <w:t>主键</w:t>
      </w:r>
      <w:r>
        <w:rPr>
          <w:rFonts w:hint="eastAsia"/>
          <w:noProof/>
        </w:rPr>
        <w:t>',</w:t>
      </w:r>
    </w:p>
    <w:p w:rsidR="008C5BD2" w:rsidRDefault="008C5BD2" w:rsidP="008C5BD2">
      <w:pPr>
        <w:pStyle w:val="ad"/>
        <w:rPr>
          <w:noProof/>
        </w:rPr>
      </w:pPr>
      <w:r>
        <w:rPr>
          <w:rFonts w:hint="eastAsia"/>
          <w:noProof/>
        </w:rPr>
        <w:t>name varchar(30) not null comment '</w:t>
      </w:r>
      <w:r>
        <w:rPr>
          <w:rFonts w:hint="eastAsia"/>
          <w:noProof/>
        </w:rPr>
        <w:t>用户名</w:t>
      </w:r>
      <w:r>
        <w:rPr>
          <w:rFonts w:hint="eastAsia"/>
          <w:noProof/>
        </w:rPr>
        <w:t>',</w:t>
      </w:r>
    </w:p>
    <w:p w:rsidR="008C5BD2" w:rsidRDefault="008C5BD2" w:rsidP="008C5BD2">
      <w:pPr>
        <w:pStyle w:val="ad"/>
        <w:rPr>
          <w:noProof/>
        </w:rPr>
      </w:pPr>
      <w:r>
        <w:rPr>
          <w:rFonts w:hint="eastAsia"/>
          <w:noProof/>
        </w:rPr>
        <w:t>pwd char(32) not null comment '</w:t>
      </w:r>
      <w:r>
        <w:rPr>
          <w:rFonts w:hint="eastAsia"/>
          <w:noProof/>
        </w:rPr>
        <w:t>密码</w:t>
      </w:r>
      <w:r>
        <w:rPr>
          <w:rFonts w:hint="eastAsia"/>
          <w:noProof/>
        </w:rPr>
        <w:t xml:space="preserve"> md5</w:t>
      </w:r>
      <w:r>
        <w:rPr>
          <w:rFonts w:hint="eastAsia"/>
          <w:noProof/>
        </w:rPr>
        <w:t>加密</w:t>
      </w:r>
      <w:r>
        <w:rPr>
          <w:rFonts w:hint="eastAsia"/>
          <w:noProof/>
        </w:rPr>
        <w:t>',</w:t>
      </w:r>
    </w:p>
    <w:p w:rsidR="008C5BD2" w:rsidRDefault="008C5BD2" w:rsidP="008C5BD2">
      <w:pPr>
        <w:pStyle w:val="ad"/>
        <w:rPr>
          <w:noProof/>
        </w:rPr>
      </w:pPr>
      <w:r>
        <w:rPr>
          <w:rFonts w:hint="eastAsia"/>
          <w:noProof/>
        </w:rPr>
        <w:t>last_login_ip int not null comment '</w:t>
      </w:r>
      <w:r>
        <w:rPr>
          <w:rFonts w:hint="eastAsia"/>
          <w:noProof/>
        </w:rPr>
        <w:t>最后一次登录的地址</w:t>
      </w:r>
      <w:r>
        <w:rPr>
          <w:rFonts w:hint="eastAsia"/>
          <w:noProof/>
        </w:rPr>
        <w:t>',</w:t>
      </w:r>
    </w:p>
    <w:p w:rsidR="008C5BD2" w:rsidRDefault="008C5BD2" w:rsidP="008C5BD2">
      <w:pPr>
        <w:pStyle w:val="ad"/>
        <w:rPr>
          <w:noProof/>
        </w:rPr>
      </w:pPr>
      <w:r>
        <w:rPr>
          <w:rFonts w:hint="eastAsia"/>
          <w:noProof/>
        </w:rPr>
        <w:t>last_login_time int not null comment '</w:t>
      </w:r>
      <w:r>
        <w:rPr>
          <w:rFonts w:hint="eastAsia"/>
          <w:noProof/>
        </w:rPr>
        <w:t>最后一次登录的时间</w:t>
      </w:r>
      <w:r>
        <w:rPr>
          <w:rFonts w:hint="eastAsia"/>
          <w:noProof/>
        </w:rPr>
        <w:t>'</w:t>
      </w:r>
    </w:p>
    <w:p w:rsidR="008C5BD2" w:rsidRDefault="008C5BD2" w:rsidP="008C5BD2">
      <w:pPr>
        <w:pStyle w:val="ad"/>
        <w:rPr>
          <w:noProof/>
        </w:rPr>
      </w:pPr>
      <w:r>
        <w:rPr>
          <w:noProof/>
        </w:rPr>
        <w:t>)engine=innodb charset=utf8;</w:t>
      </w:r>
    </w:p>
    <w:p w:rsidR="004F5E00" w:rsidRDefault="003823EE" w:rsidP="000C3C4C">
      <w:pPr>
        <w:pStyle w:val="ad"/>
        <w:rPr>
          <w:noProof/>
        </w:rPr>
      </w:pPr>
      <w:r>
        <w:rPr>
          <w:noProof/>
        </w:rPr>
        <w:lastRenderedPageBreak/>
        <w:pict>
          <v:shape id="_x0000_i1047" type="#_x0000_t75" style="width:382.55pt;height:58.85pt;visibility:visible;mso-wrap-style:square">
            <v:imagedata r:id="rId31" o:title=""/>
          </v:shape>
        </w:pict>
      </w:r>
    </w:p>
    <w:p w:rsidR="008C5BD2" w:rsidRDefault="008C5BD2" w:rsidP="008C5BD2">
      <w:pPr>
        <w:pStyle w:val="ad"/>
        <w:ind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>插入测试数据</w:t>
      </w:r>
    </w:p>
    <w:p w:rsidR="008C5BD2" w:rsidRPr="008C5BD2" w:rsidRDefault="008C5BD2" w:rsidP="00E64319">
      <w:pPr>
        <w:pStyle w:val="ad"/>
      </w:pPr>
      <w:r>
        <w:rPr>
          <w:noProof/>
        </w:rPr>
        <w:t>insert into admin values (null,'aa',md5('aa'),0,0);</w:t>
      </w:r>
    </w:p>
    <w:p w:rsidR="000C3C4C" w:rsidRDefault="000502A3" w:rsidP="000502A3">
      <w:pPr>
        <w:pStyle w:val="3"/>
      </w:pPr>
      <w:r>
        <w:t>将</w:t>
      </w:r>
      <w:r>
        <w:t>IP</w:t>
      </w:r>
      <w:r>
        <w:t>地址和整数的转换</w:t>
      </w:r>
    </w:p>
    <w:p w:rsidR="000C3C4C" w:rsidRDefault="003823EE" w:rsidP="00394105">
      <w:pPr>
        <w:pStyle w:val="ad"/>
      </w:pPr>
      <w:r>
        <w:rPr>
          <w:noProof/>
          <w:shd w:val="clear" w:color="auto" w:fill="auto"/>
        </w:rPr>
        <w:pict>
          <v:shape id="_x0000_i1048" type="#_x0000_t75" style="width:359.35pt;height:48.2pt;visibility:visible;mso-wrap-style:square">
            <v:imagedata r:id="rId32" o:title=""/>
          </v:shape>
        </w:pict>
      </w:r>
    </w:p>
    <w:p w:rsidR="000C3C4C" w:rsidRDefault="00394105" w:rsidP="00394105">
      <w:pPr>
        <w:pStyle w:val="a9"/>
        <w:ind w:firstLine="562"/>
      </w:pPr>
      <w:r>
        <w:rPr>
          <w:rFonts w:hint="eastAsia"/>
        </w:rPr>
        <w:t>思考：为什么IP用整形存储？</w:t>
      </w:r>
    </w:p>
    <w:p w:rsidR="00F8324C" w:rsidRDefault="00F8324C" w:rsidP="00394105">
      <w:pPr>
        <w:pStyle w:val="a9"/>
        <w:ind w:firstLine="562"/>
      </w:pPr>
      <w:r>
        <w:t>答</w:t>
      </w:r>
      <w:r>
        <w:rPr>
          <w:rFonts w:hint="eastAsia"/>
        </w:rPr>
        <w:t>：</w:t>
      </w:r>
      <w:r>
        <w:t>如果用IP地址直接存储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15</w:t>
      </w:r>
      <w:r w:rsidR="00043BBD">
        <w:rPr>
          <w:rFonts w:hint="eastAsia"/>
        </w:rPr>
        <w:t>个字节</w:t>
      </w:r>
      <w:r>
        <w:rPr>
          <w:rFonts w:hint="eastAsia"/>
        </w:rPr>
        <w:t>长度，如果转成整形只需要4</w:t>
      </w:r>
      <w:r w:rsidR="00043BBD">
        <w:rPr>
          <w:rFonts w:hint="eastAsia"/>
        </w:rPr>
        <w:t>个字节</w:t>
      </w:r>
      <w:r>
        <w:rPr>
          <w:rFonts w:hint="eastAsia"/>
        </w:rPr>
        <w:t>的长度；另外字符串的运算速度没有整数快。</w:t>
      </w:r>
    </w:p>
    <w:p w:rsidR="000C3C4C" w:rsidRDefault="00454143" w:rsidP="00454143">
      <w:pPr>
        <w:pStyle w:val="3"/>
      </w:pPr>
      <w:r>
        <w:t>登陆的业务逻辑</w:t>
      </w:r>
    </w:p>
    <w:p w:rsidR="004F5E00" w:rsidRDefault="00454143" w:rsidP="00B73F79">
      <w:pPr>
        <w:ind w:firstLineChars="0" w:firstLine="0"/>
      </w:pPr>
      <w:r>
        <w:t>控制器</w:t>
      </w:r>
    </w:p>
    <w:p w:rsidR="00454143" w:rsidRDefault="00454143" w:rsidP="00454143">
      <w:pPr>
        <w:pStyle w:val="ad"/>
      </w:pPr>
      <w:r>
        <w:t>public function loginAction(){</w:t>
      </w:r>
    </w:p>
    <w:p w:rsidR="00454143" w:rsidRPr="00454143" w:rsidRDefault="00454143" w:rsidP="00454143">
      <w:pPr>
        <w:pStyle w:val="ad"/>
        <w:rPr>
          <w:color w:val="FF0000"/>
        </w:rPr>
      </w:pPr>
      <w:r>
        <w:t xml:space="preserve">    </w:t>
      </w:r>
      <w:r w:rsidRPr="00454143">
        <w:rPr>
          <w:color w:val="FF0000"/>
        </w:rPr>
        <w:t>if(!empty($_POST)){</w:t>
      </w:r>
      <w:r w:rsidR="001966A3">
        <w:rPr>
          <w:color w:val="FF0000"/>
        </w:rPr>
        <w:t xml:space="preserve">    </w:t>
      </w:r>
      <w:r w:rsidR="001966A3">
        <w:rPr>
          <w:rFonts w:hint="eastAsia"/>
          <w:color w:val="FF0000"/>
        </w:rPr>
        <w:t>//</w:t>
      </w:r>
      <w:r w:rsidR="001966A3">
        <w:rPr>
          <w:rFonts w:hint="eastAsia"/>
          <w:color w:val="FF0000"/>
        </w:rPr>
        <w:t>登陆的业务逻辑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rFonts w:hint="eastAsia"/>
          <w:color w:val="FF0000"/>
        </w:rPr>
        <w:t xml:space="preserve">        $username=$_POST['username'];   //</w:t>
      </w:r>
      <w:r w:rsidRPr="00454143">
        <w:rPr>
          <w:rFonts w:hint="eastAsia"/>
          <w:color w:val="FF0000"/>
        </w:rPr>
        <w:t>获取用户名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rFonts w:hint="eastAsia"/>
          <w:color w:val="FF0000"/>
        </w:rPr>
        <w:t xml:space="preserve">        $pwd=$_POST['password'];        //</w:t>
      </w:r>
      <w:r w:rsidRPr="00454143">
        <w:rPr>
          <w:rFonts w:hint="eastAsia"/>
          <w:color w:val="FF0000"/>
        </w:rPr>
        <w:t>获取密码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color w:val="FF0000"/>
        </w:rPr>
        <w:t xml:space="preserve">        $model=new AdminModel();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rFonts w:hint="eastAsia"/>
          <w:color w:val="FF0000"/>
        </w:rPr>
        <w:t xml:space="preserve">        $info=$model-&gt;getAdminByUserNameAndPwd($username, $pwd);    //</w:t>
      </w:r>
      <w:r w:rsidRPr="00454143">
        <w:rPr>
          <w:rFonts w:hint="eastAsia"/>
          <w:color w:val="FF0000"/>
        </w:rPr>
        <w:t>通过用户名和密码获取管理员信息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color w:val="FF0000"/>
        </w:rPr>
        <w:t xml:space="preserve">        if($info)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rFonts w:hint="eastAsia"/>
          <w:color w:val="FF0000"/>
        </w:rPr>
        <w:t xml:space="preserve">            $this-&gt;success('index.php?p=Admin&amp;c=Admin&amp;a=admin','</w:t>
      </w:r>
      <w:r w:rsidRPr="00454143">
        <w:rPr>
          <w:rFonts w:hint="eastAsia"/>
          <w:color w:val="FF0000"/>
        </w:rPr>
        <w:t>登陆成功</w:t>
      </w:r>
      <w:r w:rsidRPr="00454143">
        <w:rPr>
          <w:rFonts w:hint="eastAsia"/>
          <w:color w:val="FF0000"/>
        </w:rPr>
        <w:t>',1);  //</w:t>
      </w:r>
      <w:r w:rsidRPr="00454143">
        <w:rPr>
          <w:rFonts w:hint="eastAsia"/>
          <w:color w:val="FF0000"/>
        </w:rPr>
        <w:t>跳转到管理界面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color w:val="FF0000"/>
        </w:rPr>
        <w:t xml:space="preserve">        else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rFonts w:hint="eastAsia"/>
          <w:color w:val="FF0000"/>
        </w:rPr>
        <w:t xml:space="preserve">            $this-&gt;error ('index.php?p=Admin&amp;c=Login&amp;a=login', '</w:t>
      </w:r>
      <w:r w:rsidRPr="00454143">
        <w:rPr>
          <w:rFonts w:hint="eastAsia"/>
          <w:color w:val="FF0000"/>
        </w:rPr>
        <w:t>登陆失败</w:t>
      </w:r>
      <w:r w:rsidRPr="00454143">
        <w:rPr>
          <w:rFonts w:hint="eastAsia"/>
          <w:color w:val="FF0000"/>
        </w:rPr>
        <w:t>');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color w:val="FF0000"/>
        </w:rPr>
        <w:t xml:space="preserve">        exit;</w:t>
      </w:r>
    </w:p>
    <w:p w:rsidR="00454143" w:rsidRPr="00454143" w:rsidRDefault="00454143" w:rsidP="00454143">
      <w:pPr>
        <w:pStyle w:val="ad"/>
        <w:rPr>
          <w:color w:val="FF0000"/>
        </w:rPr>
      </w:pPr>
      <w:r w:rsidRPr="00454143">
        <w:rPr>
          <w:color w:val="FF0000"/>
        </w:rPr>
        <w:t xml:space="preserve">    }</w:t>
      </w:r>
    </w:p>
    <w:p w:rsidR="00454143" w:rsidRDefault="00454143" w:rsidP="00454143">
      <w:pPr>
        <w:pStyle w:val="ad"/>
      </w:pPr>
      <w:r>
        <w:t xml:space="preserve">    require __VIEW__.'login.html';</w:t>
      </w:r>
    </w:p>
    <w:p w:rsidR="00454143" w:rsidRDefault="00454143" w:rsidP="00454143">
      <w:pPr>
        <w:pStyle w:val="ad"/>
      </w:pPr>
      <w:r>
        <w:t>}</w:t>
      </w:r>
    </w:p>
    <w:p w:rsidR="00454143" w:rsidRDefault="00454143" w:rsidP="00B73F79">
      <w:pPr>
        <w:ind w:firstLineChars="0" w:firstLine="0"/>
      </w:pPr>
      <w:r>
        <w:lastRenderedPageBreak/>
        <w:t>模型</w:t>
      </w:r>
    </w:p>
    <w:p w:rsidR="004547A9" w:rsidRDefault="004547A9" w:rsidP="004547A9">
      <w:pPr>
        <w:pStyle w:val="ad"/>
      </w:pPr>
      <w:r>
        <w:t>&lt;?php</w:t>
      </w:r>
    </w:p>
    <w:p w:rsidR="004547A9" w:rsidRDefault="004547A9" w:rsidP="004547A9">
      <w:pPr>
        <w:pStyle w:val="ad"/>
      </w:pPr>
      <w:r>
        <w:t>class AdminModel extends Model{</w:t>
      </w:r>
    </w:p>
    <w:p w:rsidR="004547A9" w:rsidRDefault="004547A9" w:rsidP="004547A9">
      <w:pPr>
        <w:pStyle w:val="ad"/>
      </w:pPr>
      <w:r>
        <w:t xml:space="preserve">    /*</w:t>
      </w:r>
    </w:p>
    <w:p w:rsidR="004547A9" w:rsidRDefault="004547A9" w:rsidP="004547A9">
      <w:pPr>
        <w:pStyle w:val="ad"/>
      </w:pPr>
      <w:r>
        <w:rPr>
          <w:rFonts w:hint="eastAsia"/>
        </w:rPr>
        <w:t xml:space="preserve">     * </w:t>
      </w:r>
      <w:r>
        <w:rPr>
          <w:rFonts w:hint="eastAsia"/>
        </w:rPr>
        <w:t>通过用户名和密码获取用户信息</w:t>
      </w:r>
    </w:p>
    <w:p w:rsidR="004547A9" w:rsidRDefault="004547A9" w:rsidP="004547A9">
      <w:pPr>
        <w:pStyle w:val="ad"/>
      </w:pPr>
      <w:r>
        <w:rPr>
          <w:rFonts w:hint="eastAsia"/>
        </w:rPr>
        <w:t xml:space="preserve">     * @param $username string </w:t>
      </w:r>
      <w:r>
        <w:rPr>
          <w:rFonts w:hint="eastAsia"/>
        </w:rPr>
        <w:t>用户名</w:t>
      </w:r>
    </w:p>
    <w:p w:rsidR="004547A9" w:rsidRDefault="004547A9" w:rsidP="004547A9">
      <w:pPr>
        <w:pStyle w:val="ad"/>
      </w:pPr>
      <w:r>
        <w:rPr>
          <w:rFonts w:hint="eastAsia"/>
        </w:rPr>
        <w:t xml:space="preserve">     * @param $pwd string </w:t>
      </w:r>
      <w:r>
        <w:rPr>
          <w:rFonts w:hint="eastAsia"/>
        </w:rPr>
        <w:t>密码</w:t>
      </w:r>
    </w:p>
    <w:p w:rsidR="004547A9" w:rsidRDefault="004547A9" w:rsidP="004547A9">
      <w:pPr>
        <w:pStyle w:val="ad"/>
      </w:pPr>
      <w:r>
        <w:rPr>
          <w:rFonts w:hint="eastAsia"/>
        </w:rPr>
        <w:t xml:space="preserve">     * @return array </w:t>
      </w:r>
      <w:r>
        <w:rPr>
          <w:rFonts w:hint="eastAsia"/>
        </w:rPr>
        <w:t>用户的信息</w:t>
      </w:r>
    </w:p>
    <w:p w:rsidR="004547A9" w:rsidRDefault="004547A9" w:rsidP="004547A9">
      <w:pPr>
        <w:pStyle w:val="ad"/>
      </w:pPr>
      <w:r>
        <w:t xml:space="preserve">     */</w:t>
      </w:r>
    </w:p>
    <w:p w:rsidR="004547A9" w:rsidRDefault="004547A9" w:rsidP="004547A9">
      <w:pPr>
        <w:pStyle w:val="ad"/>
      </w:pPr>
      <w:r>
        <w:t xml:space="preserve">    public function getAdminByUserNameAndPwd($username,$pwd){</w:t>
      </w:r>
    </w:p>
    <w:p w:rsidR="004547A9" w:rsidRDefault="004547A9" w:rsidP="004547A9">
      <w:pPr>
        <w:pStyle w:val="ad"/>
      </w:pPr>
      <w:r>
        <w:rPr>
          <w:rFonts w:hint="eastAsia"/>
        </w:rPr>
        <w:t xml:space="preserve">        $pwd=md5($pwd); //</w:t>
      </w:r>
      <w:r>
        <w:rPr>
          <w:rFonts w:hint="eastAsia"/>
        </w:rPr>
        <w:t>将密码进行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4547A9" w:rsidRDefault="004547A9" w:rsidP="004547A9">
      <w:pPr>
        <w:pStyle w:val="ad"/>
      </w:pPr>
      <w:r>
        <w:t xml:space="preserve">        $sql="select * from admin where name='$username' and pwd='$pwd'";</w:t>
      </w:r>
    </w:p>
    <w:p w:rsidR="004547A9" w:rsidRDefault="004547A9" w:rsidP="004547A9">
      <w:pPr>
        <w:pStyle w:val="ad"/>
      </w:pPr>
      <w:r>
        <w:rPr>
          <w:rFonts w:hint="eastAsia"/>
        </w:rPr>
        <w:t xml:space="preserve">        return $this-&gt;db-&gt;fetchRow($sql);   //</w:t>
      </w:r>
      <w:r>
        <w:rPr>
          <w:rFonts w:hint="eastAsia"/>
        </w:rPr>
        <w:t>返回用户信息</w:t>
      </w:r>
    </w:p>
    <w:p w:rsidR="004547A9" w:rsidRDefault="004547A9" w:rsidP="004547A9">
      <w:pPr>
        <w:pStyle w:val="ad"/>
      </w:pPr>
      <w:r>
        <w:t xml:space="preserve">    }</w:t>
      </w:r>
    </w:p>
    <w:p w:rsidR="00454143" w:rsidRDefault="004547A9" w:rsidP="004547A9">
      <w:pPr>
        <w:pStyle w:val="ad"/>
      </w:pPr>
      <w:r>
        <w:t>}</w:t>
      </w:r>
    </w:p>
    <w:p w:rsidR="00454143" w:rsidRDefault="00454143" w:rsidP="00B73F79">
      <w:pPr>
        <w:ind w:firstLineChars="0" w:firstLine="0"/>
      </w:pPr>
      <w:r>
        <w:t>视图</w:t>
      </w:r>
    </w:p>
    <w:p w:rsidR="00454143" w:rsidRDefault="004547A9" w:rsidP="004547A9">
      <w:pPr>
        <w:pStyle w:val="ad"/>
      </w:pPr>
      <w:r>
        <w:t>无</w:t>
      </w:r>
    </w:p>
    <w:p w:rsidR="00454143" w:rsidRDefault="00486224" w:rsidP="009A4C97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454143" w:rsidRPr="00E92DE5" w:rsidRDefault="00E92DE5" w:rsidP="00B73F79">
      <w:pPr>
        <w:ind w:firstLineChars="0" w:firstLine="0"/>
        <w:rPr>
          <w:rFonts w:hint="eastAsia"/>
        </w:rPr>
      </w:pPr>
      <w:r>
        <w:t>利用拼接</w:t>
      </w:r>
      <w:r>
        <w:t>SQL</w:t>
      </w:r>
      <w:r>
        <w:t>语句来达到绕过正常的</w:t>
      </w:r>
      <w:r>
        <w:t>SQL</w:t>
      </w:r>
      <w:r>
        <w:t>查询的技术称为</w:t>
      </w:r>
      <w:r>
        <w:t>SQL</w:t>
      </w:r>
      <w:r>
        <w:t>注入</w:t>
      </w:r>
    </w:p>
    <w:p w:rsidR="00454143" w:rsidRDefault="001176AE" w:rsidP="00CC7D03">
      <w:pPr>
        <w:pStyle w:val="ad"/>
      </w:pPr>
      <w:r w:rsidRPr="001176AE">
        <w:rPr>
          <w:noProof/>
        </w:rPr>
        <w:pict>
          <v:shape id="_x0000_i1049" type="#_x0000_t75" style="width:430.1pt;height:69.5pt;visibility:visible;mso-wrap-style:square">
            <v:imagedata r:id="rId33" o:title=""/>
          </v:shape>
        </w:pict>
      </w:r>
    </w:p>
    <w:p w:rsidR="00454143" w:rsidRDefault="00140395" w:rsidP="00B73F79">
      <w:pPr>
        <w:ind w:firstLineChars="0" w:firstLine="0"/>
      </w:pPr>
      <w:r>
        <w:rPr>
          <w:rFonts w:hint="eastAsia"/>
        </w:rPr>
        <w:t>因为上面的</w:t>
      </w:r>
      <w:r>
        <w:rPr>
          <w:rFonts w:hint="eastAsia"/>
        </w:rPr>
        <w:t>SQL</w:t>
      </w:r>
      <w:r>
        <w:rPr>
          <w:rFonts w:hint="eastAsia"/>
        </w:rPr>
        <w:t>语句有</w:t>
      </w:r>
      <w:r>
        <w:rPr>
          <w:rFonts w:hint="eastAsia"/>
        </w:rPr>
        <w:t>1=1</w:t>
      </w:r>
      <w:r>
        <w:rPr>
          <w:rFonts w:hint="eastAsia"/>
        </w:rPr>
        <w:t>，所以肯定能获取到表中的数据</w:t>
      </w:r>
    </w:p>
    <w:p w:rsidR="00140395" w:rsidRDefault="00140395" w:rsidP="00140395">
      <w:pPr>
        <w:pStyle w:val="3"/>
        <w:rPr>
          <w:rFonts w:hint="eastAsia"/>
        </w:rPr>
      </w:pPr>
      <w:r>
        <w:t>解决</w:t>
      </w:r>
    </w:p>
    <w:p w:rsidR="001176AE" w:rsidRDefault="00140395" w:rsidP="00B73F79">
      <w:pPr>
        <w:ind w:firstLineChars="0" w:firstLine="0"/>
        <w:rPr>
          <w:rFonts w:hint="eastAsia"/>
        </w:rPr>
      </w:pPr>
      <w:r>
        <w:t>给单引号加上转义字符</w:t>
      </w:r>
    </w:p>
    <w:p w:rsidR="001176AE" w:rsidRDefault="001A5137" w:rsidP="00140395">
      <w:pPr>
        <w:pStyle w:val="ad"/>
      </w:pPr>
      <w:r w:rsidRPr="00E11FB6">
        <w:rPr>
          <w:noProof/>
          <w:shd w:val="clear" w:color="auto" w:fill="auto"/>
        </w:rPr>
        <w:pict>
          <v:shape id="_x0000_i1050" type="#_x0000_t75" style="width:451.4pt;height:45.7pt;visibility:visible;mso-wrap-style:square">
            <v:imagedata r:id="rId34" o:title=""/>
          </v:shape>
        </w:pict>
      </w:r>
    </w:p>
    <w:p w:rsidR="00140395" w:rsidRDefault="001A5137" w:rsidP="00B73F79">
      <w:pPr>
        <w:ind w:firstLineChars="0" w:firstLine="0"/>
      </w:pPr>
      <w:r>
        <w:rPr>
          <w:rFonts w:hint="eastAsia"/>
        </w:rPr>
        <w:t>代码</w:t>
      </w:r>
    </w:p>
    <w:p w:rsidR="001A5137" w:rsidRDefault="00420B5B" w:rsidP="001A5137">
      <w:pPr>
        <w:pStyle w:val="ad"/>
        <w:rPr>
          <w:rFonts w:hint="eastAsia"/>
        </w:rPr>
      </w:pPr>
      <w:r w:rsidRPr="00420B5B">
        <w:rPr>
          <w:noProof/>
        </w:rPr>
        <w:lastRenderedPageBreak/>
        <w:pict>
          <v:shape id="_x0000_i1051" type="#_x0000_t75" style="width:432.65pt;height:53.85pt;visibility:visible;mso-wrap-style:square">
            <v:imagedata r:id="rId35" o:title=""/>
          </v:shape>
        </w:pict>
      </w:r>
    </w:p>
    <w:p w:rsidR="00140395" w:rsidRDefault="001A5137" w:rsidP="00B73F79">
      <w:pPr>
        <w:ind w:firstLineChars="0" w:firstLine="0"/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加密后不需要在防止</w:t>
      </w:r>
      <w:r>
        <w:rPr>
          <w:rFonts w:hint="eastAsia"/>
        </w:rPr>
        <w:t>SQL</w:t>
      </w:r>
      <w:r>
        <w:rPr>
          <w:rFonts w:hint="eastAsia"/>
        </w:rPr>
        <w:t>注入，因为</w:t>
      </w:r>
      <w:r>
        <w:rPr>
          <w:rFonts w:hint="eastAsia"/>
        </w:rPr>
        <w:t>md5</w:t>
      </w:r>
      <w:r>
        <w:rPr>
          <w:rFonts w:hint="eastAsia"/>
        </w:rPr>
        <w:t>加密后将单引号转成了其他字符</w:t>
      </w:r>
      <w:r w:rsidR="00420B5B">
        <w:rPr>
          <w:rFonts w:hint="eastAsia"/>
        </w:rPr>
        <w:t>。</w:t>
      </w:r>
    </w:p>
    <w:p w:rsidR="001176AE" w:rsidRDefault="00A3546F" w:rsidP="00F92292">
      <w:pPr>
        <w:pStyle w:val="2"/>
        <w:spacing w:before="100" w:after="100"/>
      </w:pPr>
      <w:r>
        <w:t>防止翻墙</w:t>
      </w:r>
    </w:p>
    <w:p w:rsidR="00EA200F" w:rsidRDefault="00554C63" w:rsidP="00B73F79">
      <w:pPr>
        <w:ind w:firstLineChars="0" w:firstLine="0"/>
      </w:pPr>
      <w:r>
        <w:t>直接通过</w:t>
      </w:r>
      <w:r>
        <w:t>URL</w:t>
      </w:r>
      <w:r>
        <w:t>地址进入后台</w:t>
      </w:r>
    </w:p>
    <w:p w:rsidR="00554C63" w:rsidRDefault="00554C63" w:rsidP="00F92292">
      <w:pPr>
        <w:pStyle w:val="3"/>
        <w:spacing w:before="100" w:after="100"/>
        <w:rPr>
          <w:rFonts w:hint="eastAsia"/>
        </w:rPr>
      </w:pPr>
      <w:r>
        <w:t>解决</w:t>
      </w:r>
    </w:p>
    <w:p w:rsidR="00EA200F" w:rsidRDefault="00D11CC9" w:rsidP="00B73F79">
      <w:pPr>
        <w:ind w:firstLineChars="0" w:firstLine="0"/>
        <w:rPr>
          <w:rFonts w:hint="eastAsia"/>
        </w:rPr>
      </w:pPr>
      <w:r>
        <w:t>登陆成功后</w:t>
      </w:r>
      <w:r>
        <w:rPr>
          <w:rFonts w:hint="eastAsia"/>
        </w:rPr>
        <w:t>，</w:t>
      </w:r>
      <w:r>
        <w:t>给用户一个令牌</w:t>
      </w:r>
      <w:r>
        <w:rPr>
          <w:rFonts w:hint="eastAsia"/>
        </w:rPr>
        <w:t>，执行每个操作之前先判断令牌是否存在，如果不存在就跳转到登陆页面</w:t>
      </w:r>
    </w:p>
    <w:p w:rsidR="00EA200F" w:rsidRDefault="00B75D97" w:rsidP="00B75D97">
      <w:pPr>
        <w:pStyle w:val="ad"/>
      </w:pPr>
      <w:r w:rsidRPr="00E11FB6">
        <w:rPr>
          <w:noProof/>
          <w:shd w:val="clear" w:color="auto" w:fill="auto"/>
        </w:rPr>
        <w:pict>
          <v:shape id="_x0000_i1052" type="#_x0000_t75" style="width:214.1pt;height:118.35pt;visibility:visible;mso-wrap-style:square">
            <v:imagedata r:id="rId36" o:title=""/>
          </v:shape>
        </w:pict>
      </w:r>
    </w:p>
    <w:p w:rsidR="00EA200F" w:rsidRDefault="005F342F" w:rsidP="00B73F79">
      <w:pPr>
        <w:ind w:firstLineChars="0" w:firstLine="0"/>
      </w:pPr>
      <w:r>
        <w:rPr>
          <w:rFonts w:hint="eastAsia"/>
        </w:rPr>
        <w:t>登陆成功后，将用户信息存放到会话中</w:t>
      </w:r>
    </w:p>
    <w:p w:rsidR="005F342F" w:rsidRDefault="00382C37" w:rsidP="005F342F">
      <w:pPr>
        <w:pStyle w:val="ad"/>
        <w:rPr>
          <w:rFonts w:hint="eastAsia"/>
        </w:rPr>
      </w:pPr>
      <w:r w:rsidRPr="00382C37">
        <w:rPr>
          <w:noProof/>
        </w:rPr>
        <w:pict>
          <v:shape id="_x0000_i1057" type="#_x0000_t75" style="width:482.1pt;height:46.35pt;visibility:visible;mso-wrap-style:square">
            <v:imagedata r:id="rId37" o:title=""/>
          </v:shape>
        </w:pict>
      </w:r>
    </w:p>
    <w:p w:rsidR="00EA200F" w:rsidRDefault="005F342F" w:rsidP="00B73F79">
      <w:pPr>
        <w:ind w:firstLineChars="0" w:firstLine="0"/>
        <w:rPr>
          <w:rFonts w:hint="eastAsia"/>
        </w:rPr>
      </w:pPr>
      <w:r>
        <w:t>在基础模型类中</w:t>
      </w:r>
      <w:r>
        <w:rPr>
          <w:rFonts w:hint="eastAsia"/>
        </w:rPr>
        <w:t>，</w:t>
      </w:r>
      <w:r>
        <w:t>写一个方法用来判断是否登录</w:t>
      </w:r>
    </w:p>
    <w:p w:rsidR="00EA200F" w:rsidRDefault="007A30D8" w:rsidP="007A30D8">
      <w:pPr>
        <w:pStyle w:val="ad"/>
      </w:pPr>
      <w:r w:rsidRPr="007A30D8">
        <w:rPr>
          <w:noProof/>
        </w:rPr>
        <w:pict>
          <v:shape id="_x0000_i1053" type="#_x0000_t75" style="width:337.45pt;height:130.25pt;visibility:visible;mso-wrap-style:square">
            <v:imagedata r:id="rId38" o:title=""/>
          </v:shape>
        </w:pict>
      </w:r>
    </w:p>
    <w:p w:rsidR="00EA200F" w:rsidRDefault="007A30D8" w:rsidP="00B73F79">
      <w:pPr>
        <w:ind w:firstLineChars="0" w:firstLine="0"/>
      </w:pPr>
      <w:r>
        <w:lastRenderedPageBreak/>
        <w:t>在</w:t>
      </w:r>
      <w:r>
        <w:rPr>
          <w:rFonts w:hint="eastAsia"/>
        </w:rPr>
        <w:t>构造函数中调用验证登陆的方法</w:t>
      </w:r>
    </w:p>
    <w:p w:rsidR="007A30D8" w:rsidRDefault="007A30D8" w:rsidP="007A30D8">
      <w:pPr>
        <w:pStyle w:val="ad"/>
      </w:pPr>
      <w:r w:rsidRPr="007A30D8">
        <w:rPr>
          <w:noProof/>
        </w:rPr>
        <w:pict>
          <v:shape id="_x0000_i1054" type="#_x0000_t75" style="width:192.2pt;height:73.9pt;visibility:visible;mso-wrap-style:square">
            <v:imagedata r:id="rId39" o:title=""/>
          </v:shape>
        </w:pict>
      </w:r>
    </w:p>
    <w:p w:rsidR="007A30D8" w:rsidRDefault="00DB4319" w:rsidP="00DB4319">
      <w:pPr>
        <w:pStyle w:val="2"/>
      </w:pPr>
      <w:r>
        <w:t>更新登陆信息</w:t>
      </w:r>
    </w:p>
    <w:p w:rsidR="007219EB" w:rsidRDefault="005800AB" w:rsidP="005800AB">
      <w:pPr>
        <w:pStyle w:val="ad"/>
      </w:pPr>
      <w:r w:rsidRPr="00E11FB6">
        <w:rPr>
          <w:noProof/>
          <w:shd w:val="clear" w:color="auto" w:fill="auto"/>
        </w:rPr>
        <w:pict>
          <v:shape id="_x0000_i1056" type="#_x0000_t75" style="width:229.75pt;height:68.25pt;visibility:visible;mso-wrap-style:square">
            <v:imagedata r:id="rId40" o:title=""/>
          </v:shape>
        </w:pict>
      </w:r>
    </w:p>
    <w:p w:rsidR="007219EB" w:rsidRDefault="005800AB" w:rsidP="005800AB">
      <w:pPr>
        <w:pStyle w:val="a9"/>
        <w:ind w:firstLine="562"/>
      </w:pPr>
      <w:r>
        <w:rPr>
          <w:rFonts w:hint="eastAsia"/>
        </w:rPr>
        <w:t>思考：为什么</w:t>
      </w:r>
      <w:r>
        <w:t>$_SERVER['REMOTE_ADDR']是客户端地址</w:t>
      </w:r>
      <w:r>
        <w:rPr>
          <w:rFonts w:hint="eastAsia"/>
        </w:rPr>
        <w:t>？</w:t>
      </w:r>
    </w:p>
    <w:p w:rsidR="005800AB" w:rsidRDefault="005800AB" w:rsidP="005800AB">
      <w:pPr>
        <w:pStyle w:val="a9"/>
        <w:ind w:firstLine="562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因为这段代码是PHP代码</w:t>
      </w:r>
      <w:r>
        <w:rPr>
          <w:rFonts w:hint="eastAsia"/>
        </w:rPr>
        <w:t>，</w:t>
      </w:r>
      <w:r>
        <w:t>PHP代码运行在服务器端</w:t>
      </w:r>
      <w:r>
        <w:rPr>
          <w:rFonts w:hint="eastAsia"/>
        </w:rPr>
        <w:t>，</w:t>
      </w:r>
      <w:r>
        <w:t>服务器的远程是客户端</w:t>
      </w:r>
      <w:r>
        <w:rPr>
          <w:rFonts w:hint="eastAsia"/>
        </w:rPr>
        <w:t>。</w:t>
      </w:r>
    </w:p>
    <w:p w:rsidR="007219EB" w:rsidRDefault="007E3097" w:rsidP="00B73F79">
      <w:pPr>
        <w:ind w:firstLineChars="0" w:firstLine="0"/>
      </w:pPr>
      <w:r>
        <w:rPr>
          <w:rFonts w:hint="eastAsia"/>
        </w:rPr>
        <w:t>模型</w:t>
      </w:r>
      <w:r w:rsidR="008C5499">
        <w:rPr>
          <w:rFonts w:hint="eastAsia"/>
        </w:rPr>
        <w:t>(</w:t>
      </w:r>
      <w:proofErr w:type="spellStart"/>
      <w:r w:rsidR="008C5499" w:rsidRPr="008C5499">
        <w:t>AdminModel</w:t>
      </w:r>
      <w:proofErr w:type="spellEnd"/>
      <w:r w:rsidR="008C5499">
        <w:rPr>
          <w:rFonts w:hint="eastAsia"/>
        </w:rPr>
        <w:t>)</w:t>
      </w:r>
    </w:p>
    <w:p w:rsidR="007E3097" w:rsidRDefault="007E3097" w:rsidP="007E3097">
      <w:pPr>
        <w:pStyle w:val="ad"/>
        <w:rPr>
          <w:rFonts w:hint="eastAsia"/>
        </w:rPr>
      </w:pPr>
      <w:r w:rsidRPr="007E3097">
        <w:rPr>
          <w:noProof/>
        </w:rPr>
        <w:pict>
          <v:shape id="_x0000_i1058" type="#_x0000_t75" style="width:413.2pt;height:108.3pt;visibility:visible;mso-wrap-style:square">
            <v:imagedata r:id="rId41" o:title=""/>
          </v:shape>
        </w:pict>
      </w:r>
    </w:p>
    <w:p w:rsidR="007E3097" w:rsidRDefault="007E3097" w:rsidP="00B73F79">
      <w:pPr>
        <w:ind w:firstLineChars="0" w:firstLine="0"/>
      </w:pPr>
      <w:r>
        <w:t>控制器</w:t>
      </w:r>
      <w:r w:rsidR="0089082F">
        <w:rPr>
          <w:rFonts w:hint="eastAsia"/>
        </w:rPr>
        <w:t>(</w:t>
      </w:r>
      <w:proofErr w:type="spellStart"/>
      <w:r w:rsidR="00E30DD8" w:rsidRPr="00E30DD8">
        <w:t>LoginController</w:t>
      </w:r>
      <w:proofErr w:type="spellEnd"/>
      <w:r w:rsidR="0089082F">
        <w:rPr>
          <w:rFonts w:hint="eastAsia"/>
        </w:rPr>
        <w:t>)</w:t>
      </w:r>
    </w:p>
    <w:p w:rsidR="007E3097" w:rsidRDefault="00E30DD8" w:rsidP="00E30DD8">
      <w:pPr>
        <w:pStyle w:val="ad"/>
      </w:pPr>
      <w:r w:rsidRPr="00E30DD8">
        <w:rPr>
          <w:noProof/>
        </w:rPr>
        <w:pict>
          <v:shape id="_x0000_i1059" type="#_x0000_t75" style="width:482.1pt;height:70.1pt;visibility:visible;mso-wrap-style:square">
            <v:imagedata r:id="rId42" o:title=""/>
          </v:shape>
        </w:pict>
      </w:r>
    </w:p>
    <w:p w:rsidR="007E3097" w:rsidRDefault="007E3097" w:rsidP="00B73F79">
      <w:pPr>
        <w:ind w:firstLineChars="0" w:firstLine="0"/>
        <w:rPr>
          <w:rFonts w:hint="eastAsia"/>
        </w:rPr>
      </w:pPr>
      <w:r>
        <w:t>视图</w:t>
      </w:r>
    </w:p>
    <w:p w:rsidR="007A30D8" w:rsidRDefault="00E30DD8" w:rsidP="00E30DD8">
      <w:pPr>
        <w:pStyle w:val="ad"/>
        <w:rPr>
          <w:rFonts w:hint="eastAsia"/>
        </w:rPr>
      </w:pPr>
      <w:r>
        <w:t>没有</w:t>
      </w:r>
    </w:p>
    <w:p w:rsidR="007A30D8" w:rsidRDefault="00FD0AAF" w:rsidP="00FD0AAF">
      <w:pPr>
        <w:pStyle w:val="2"/>
      </w:pPr>
      <w:r>
        <w:lastRenderedPageBreak/>
        <w:t>记住登陆</w:t>
      </w:r>
    </w:p>
    <w:p w:rsidR="00FD0AAF" w:rsidRDefault="005021FF" w:rsidP="005021FF">
      <w:pPr>
        <w:pStyle w:val="ad"/>
      </w:pPr>
      <w:r w:rsidRPr="00E11FB6">
        <w:rPr>
          <w:noProof/>
          <w:shd w:val="clear" w:color="auto" w:fill="auto"/>
        </w:rPr>
        <w:pict>
          <v:shape id="_x0000_i1060" type="#_x0000_t75" style="width:166.55pt;height:96.4pt;visibility:visible;mso-wrap-style:square">
            <v:imagedata r:id="rId43" o:title=""/>
          </v:shape>
        </w:pict>
      </w:r>
    </w:p>
    <w:p w:rsidR="00FD0AAF" w:rsidRDefault="005021FF" w:rsidP="005021FF">
      <w:pPr>
        <w:pStyle w:val="3"/>
      </w:pPr>
      <w:r>
        <w:rPr>
          <w:rFonts w:hint="eastAsia"/>
        </w:rPr>
        <w:t>登陆成功后记住登陆信息</w:t>
      </w:r>
    </w:p>
    <w:p w:rsidR="005021FF" w:rsidRDefault="005021FF" w:rsidP="005021FF">
      <w:pPr>
        <w:pStyle w:val="ad"/>
      </w:pPr>
      <w:r w:rsidRPr="005021FF">
        <w:rPr>
          <w:noProof/>
        </w:rPr>
        <w:pict>
          <v:shape id="_x0000_i1061" type="#_x0000_t75" style="width:419.5pt;height:88.3pt;visibility:visible;mso-wrap-style:square">
            <v:imagedata r:id="rId44" o:title=""/>
          </v:shape>
        </w:pict>
      </w:r>
    </w:p>
    <w:p w:rsidR="005021FF" w:rsidRDefault="005021FF" w:rsidP="005021FF">
      <w:pPr>
        <w:pStyle w:val="a9"/>
        <w:ind w:firstLine="562"/>
        <w:rPr>
          <w:rFonts w:hint="eastAsia"/>
        </w:rPr>
      </w:pPr>
      <w:r>
        <w:rPr>
          <w:rFonts w:hint="eastAsia"/>
        </w:rPr>
        <w:t>脚下留心：在配置中添加秘钥</w:t>
      </w:r>
    </w:p>
    <w:p w:rsidR="00FD0AAF" w:rsidRDefault="005021FF" w:rsidP="005021FF">
      <w:pPr>
        <w:pStyle w:val="ad"/>
      </w:pPr>
      <w:r w:rsidRPr="005021FF">
        <w:rPr>
          <w:noProof/>
        </w:rPr>
        <w:pict>
          <v:shape id="_x0000_i1062" type="#_x0000_t75" style="width:207.85pt;height:86.4pt;visibility:visible;mso-wrap-style:square">
            <v:imagedata r:id="rId45" o:title=""/>
          </v:shape>
        </w:pict>
      </w:r>
    </w:p>
    <w:p w:rsidR="005021FF" w:rsidRDefault="00E5621E" w:rsidP="00E5621E">
      <w:pPr>
        <w:pStyle w:val="3"/>
      </w:pPr>
      <w:r>
        <w:rPr>
          <w:rFonts w:hint="eastAsia"/>
        </w:rPr>
        <w:t>打开登陆页面的时候如果从</w:t>
      </w:r>
      <w:r>
        <w:rPr>
          <w:rFonts w:hint="eastAsia"/>
        </w:rPr>
        <w:t>cookie</w:t>
      </w:r>
      <w:r>
        <w:rPr>
          <w:rFonts w:hint="eastAsia"/>
        </w:rPr>
        <w:t>中的信息登陆成功，直接跳转到管理界面</w:t>
      </w:r>
    </w:p>
    <w:p w:rsidR="005021FF" w:rsidRDefault="00E5621E" w:rsidP="00B73F79">
      <w:pPr>
        <w:ind w:firstLineChars="0" w:firstLine="0"/>
      </w:pPr>
      <w:r>
        <w:t>模型</w:t>
      </w:r>
    </w:p>
    <w:p w:rsidR="00E5621E" w:rsidRDefault="00E5621E" w:rsidP="00E5621E">
      <w:pPr>
        <w:pStyle w:val="ad"/>
      </w:pPr>
      <w:r>
        <w:t>/*</w:t>
      </w:r>
    </w:p>
    <w:p w:rsidR="00E5621E" w:rsidRDefault="00E5621E" w:rsidP="00E5621E">
      <w:pPr>
        <w:pStyle w:val="ad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cookie</w:t>
      </w:r>
      <w:r>
        <w:rPr>
          <w:rFonts w:hint="eastAsia"/>
        </w:rPr>
        <w:t>获取用户信息</w:t>
      </w:r>
    </w:p>
    <w:p w:rsidR="00E5621E" w:rsidRDefault="00E5621E" w:rsidP="00E5621E">
      <w:pPr>
        <w:pStyle w:val="ad"/>
      </w:pPr>
      <w:r>
        <w:t xml:space="preserve"> */</w:t>
      </w:r>
    </w:p>
    <w:p w:rsidR="00E5621E" w:rsidRDefault="00E5621E" w:rsidP="00E5621E">
      <w:pPr>
        <w:pStyle w:val="ad"/>
      </w:pPr>
      <w:r>
        <w:t xml:space="preserve">public function </w:t>
      </w:r>
      <w:proofErr w:type="spellStart"/>
      <w:r>
        <w:t>getAdminByCookie</w:t>
      </w:r>
      <w:proofErr w:type="spellEnd"/>
      <w:r>
        <w:t>(){</w:t>
      </w:r>
    </w:p>
    <w:p w:rsidR="00E5621E" w:rsidRDefault="00E5621E" w:rsidP="00E5621E">
      <w:pPr>
        <w:pStyle w:val="ad"/>
      </w:pPr>
      <w:r>
        <w:t xml:space="preserve">    if(!</w:t>
      </w:r>
      <w:proofErr w:type="spellStart"/>
      <w:r>
        <w:t>isset</w:t>
      </w:r>
      <w:proofErr w:type="spellEnd"/>
      <w:r>
        <w:t>($_COOKIE['id']) || !</w:t>
      </w:r>
      <w:proofErr w:type="spellStart"/>
      <w:r>
        <w:t>isset</w:t>
      </w:r>
      <w:proofErr w:type="spellEnd"/>
      <w:r>
        <w:t>($_COOKIE['</w:t>
      </w:r>
      <w:proofErr w:type="spellStart"/>
      <w:r>
        <w:t>pwd</w:t>
      </w:r>
      <w:proofErr w:type="spellEnd"/>
      <w:r>
        <w:t>'])){</w:t>
      </w:r>
    </w:p>
    <w:p w:rsidR="00E5621E" w:rsidRDefault="00E5621E" w:rsidP="00E5621E">
      <w:pPr>
        <w:pStyle w:val="ad"/>
      </w:pPr>
      <w:r>
        <w:t xml:space="preserve">        return false;</w:t>
      </w:r>
    </w:p>
    <w:p w:rsidR="00E5621E" w:rsidRDefault="00E5621E" w:rsidP="00E5621E">
      <w:pPr>
        <w:pStyle w:val="ad"/>
      </w:pPr>
      <w:r>
        <w:lastRenderedPageBreak/>
        <w:t xml:space="preserve">    }</w:t>
      </w:r>
    </w:p>
    <w:p w:rsidR="00E5621E" w:rsidRDefault="00E5621E" w:rsidP="00E5621E">
      <w:pPr>
        <w:pStyle w:val="ad"/>
      </w:pPr>
      <w:r>
        <w:t xml:space="preserve">    $id=  </w:t>
      </w:r>
      <w:proofErr w:type="spellStart"/>
      <w:r>
        <w:t>mysql_real_escape_string</w:t>
      </w:r>
      <w:proofErr w:type="spellEnd"/>
      <w:r>
        <w:t>($_COOKIE['id']);</w:t>
      </w:r>
    </w:p>
    <w:p w:rsidR="00E5621E" w:rsidRDefault="00E5621E" w:rsidP="00E5621E">
      <w:pPr>
        <w:pStyle w:val="ad"/>
      </w:pPr>
      <w:r>
        <w:t xml:space="preserve">    $</w:t>
      </w:r>
      <w:proofErr w:type="spellStart"/>
      <w:r>
        <w:t>pwd</w:t>
      </w:r>
      <w:proofErr w:type="spellEnd"/>
      <w:r>
        <w:t>=$_COOKIE['</w:t>
      </w:r>
      <w:proofErr w:type="spellStart"/>
      <w:r>
        <w:t>pwd</w:t>
      </w:r>
      <w:proofErr w:type="spellEnd"/>
      <w:r>
        <w:t>'];</w:t>
      </w:r>
    </w:p>
    <w:p w:rsidR="00E5621E" w:rsidRDefault="00E5621E" w:rsidP="00E5621E">
      <w:pPr>
        <w:pStyle w:val="ad"/>
      </w:pPr>
      <w:r>
        <w:t xml:space="preserve">    $</w:t>
      </w:r>
      <w:proofErr w:type="spellStart"/>
      <w:r>
        <w:t>sql</w:t>
      </w:r>
      <w:proofErr w:type="spellEnd"/>
      <w:r>
        <w:t>="select * from admin where id=$id";</w:t>
      </w:r>
    </w:p>
    <w:p w:rsidR="00E5621E" w:rsidRDefault="00E5621E" w:rsidP="00E5621E">
      <w:pPr>
        <w:pStyle w:val="ad"/>
      </w:pPr>
      <w:r>
        <w:t xml:space="preserve">    if($info=  $this-&gt;</w:t>
      </w:r>
      <w:proofErr w:type="spellStart"/>
      <w:r>
        <w:t>db</w:t>
      </w:r>
      <w:proofErr w:type="spellEnd"/>
      <w:r>
        <w:t>-&gt;</w:t>
      </w:r>
      <w:proofErr w:type="spellStart"/>
      <w:r>
        <w:t>fetchRow</w:t>
      </w:r>
      <w:proofErr w:type="spellEnd"/>
      <w:r>
        <w:t>($</w:t>
      </w:r>
      <w:proofErr w:type="spellStart"/>
      <w:r>
        <w:t>sql</w:t>
      </w:r>
      <w:proofErr w:type="spellEnd"/>
      <w:r>
        <w:t>)){</w:t>
      </w:r>
    </w:p>
    <w:p w:rsidR="00E5621E" w:rsidRDefault="00E5621E" w:rsidP="00E5621E">
      <w:pPr>
        <w:pStyle w:val="ad"/>
      </w:pPr>
      <w:r>
        <w:t xml:space="preserve">        return md5($info['name'].$info['pwd'].$GLOBALS['config']['app']['key'])==$pwd?$info:false;</w:t>
      </w:r>
    </w:p>
    <w:p w:rsidR="00E5621E" w:rsidRDefault="00E5621E" w:rsidP="00E5621E">
      <w:pPr>
        <w:pStyle w:val="ad"/>
      </w:pPr>
      <w:r>
        <w:t xml:space="preserve">    }</w:t>
      </w:r>
    </w:p>
    <w:p w:rsidR="00E5621E" w:rsidRDefault="00E5621E" w:rsidP="00E5621E">
      <w:pPr>
        <w:pStyle w:val="ad"/>
      </w:pPr>
      <w:r>
        <w:t xml:space="preserve">    return false;</w:t>
      </w:r>
    </w:p>
    <w:p w:rsidR="00E5621E" w:rsidRDefault="00E5621E" w:rsidP="00E5621E">
      <w:pPr>
        <w:pStyle w:val="ad"/>
      </w:pPr>
      <w:r>
        <w:t>}</w:t>
      </w:r>
    </w:p>
    <w:p w:rsidR="00E5621E" w:rsidRDefault="00673EDB" w:rsidP="00B73F79">
      <w:pPr>
        <w:ind w:firstLineChars="0" w:firstLine="0"/>
      </w:pPr>
      <w:r>
        <w:t>控制器</w:t>
      </w:r>
    </w:p>
    <w:p w:rsidR="00E5621E" w:rsidRDefault="00673EDB" w:rsidP="00673EDB">
      <w:pPr>
        <w:pStyle w:val="ad"/>
      </w:pPr>
      <w:r w:rsidRPr="00673EDB">
        <w:rPr>
          <w:noProof/>
        </w:rPr>
        <w:pict>
          <v:shape id="_x0000_i1063" type="#_x0000_t75" style="width:315.55pt;height:129.6pt;visibility:visible;mso-wrap-style:square">
            <v:imagedata r:id="rId46" o:title=""/>
          </v:shape>
        </w:pict>
      </w:r>
    </w:p>
    <w:p w:rsidR="00673EDB" w:rsidRDefault="004823AD" w:rsidP="004823AD">
      <w:pPr>
        <w:pStyle w:val="a9"/>
        <w:ind w:firstLine="562"/>
      </w:pPr>
      <w:r>
        <w:rPr>
          <w:rFonts w:hint="eastAsia"/>
        </w:rPr>
        <w:t>问题：点击“退出”，跳转到login页面，但是login页面又获取了cookie，又跳转到管理员页面，根本跳不到login页面上。</w:t>
      </w:r>
    </w:p>
    <w:p w:rsidR="00673EDB" w:rsidRDefault="004823AD" w:rsidP="004823AD">
      <w:pPr>
        <w:pStyle w:val="ad"/>
      </w:pPr>
      <w:r w:rsidRPr="004823AD">
        <w:rPr>
          <w:noProof/>
        </w:rPr>
        <w:pict>
          <v:shape id="_x0000_i1064" type="#_x0000_t75" style="width:413.85pt;height:49.45pt;visibility:visible;mso-wrap-style:square">
            <v:imagedata r:id="rId47" o:title=""/>
          </v:shape>
        </w:pict>
      </w:r>
    </w:p>
    <w:p w:rsidR="00673EDB" w:rsidRDefault="0032335C" w:rsidP="00CC5C3B">
      <w:pPr>
        <w:pStyle w:val="a9"/>
        <w:ind w:firstLine="562"/>
      </w:pPr>
      <w:r>
        <w:t>解决</w:t>
      </w:r>
      <w:r>
        <w:rPr>
          <w:rFonts w:hint="eastAsia"/>
        </w:rPr>
        <w:t>：</w:t>
      </w:r>
      <w:r>
        <w:t>如果直接登陆</w:t>
      </w:r>
      <w:r>
        <w:rPr>
          <w:rFonts w:hint="eastAsia"/>
        </w:rPr>
        <w:t>login页面就获取</w:t>
      </w:r>
      <w:r w:rsidR="006C497B">
        <w:rPr>
          <w:rFonts w:hint="eastAsia"/>
        </w:rPr>
        <w:t>cookie,否则不用</w:t>
      </w:r>
      <w:r w:rsidR="006C497B">
        <w:rPr>
          <w:rFonts w:hint="eastAsia"/>
        </w:rPr>
        <w:tab/>
        <w:t>取cookie</w:t>
      </w:r>
    </w:p>
    <w:p w:rsidR="00B4760E" w:rsidRDefault="00472956" w:rsidP="00E877F5">
      <w:pPr>
        <w:pStyle w:val="ad"/>
        <w:rPr>
          <w:noProof/>
        </w:rPr>
      </w:pPr>
      <w:r w:rsidRPr="00472956">
        <w:rPr>
          <w:noProof/>
        </w:rPr>
        <w:pict>
          <v:shape id="_x0000_i1065" type="#_x0000_t75" style="width:378.8pt;height:77pt;visibility:visible;mso-wrap-style:square">
            <v:imagedata r:id="rId48" o:title=""/>
          </v:shape>
        </w:pict>
      </w:r>
    </w:p>
    <w:p w:rsidR="00DC6B20" w:rsidRDefault="00DC6B20" w:rsidP="00E877F5">
      <w:pPr>
        <w:pStyle w:val="ad"/>
        <w:rPr>
          <w:noProof/>
        </w:rPr>
      </w:pPr>
    </w:p>
    <w:p w:rsidR="00DC6B20" w:rsidRDefault="00DC6B20" w:rsidP="00E877F5">
      <w:pPr>
        <w:pStyle w:val="ad"/>
      </w:pPr>
      <w:r w:rsidRPr="00DC6B20">
        <w:rPr>
          <w:noProof/>
        </w:rPr>
        <w:pict>
          <v:shape id="_x0000_i1066" type="#_x0000_t75" style="width:415.7pt;height:53.2pt;visibility:visible;mso-wrap-style:square">
            <v:imagedata r:id="rId49" o:title=""/>
          </v:shape>
        </w:pict>
      </w:r>
    </w:p>
    <w:p w:rsidR="00B4760E" w:rsidRDefault="00097E0A" w:rsidP="00097E0A">
      <w:pPr>
        <w:pStyle w:val="2"/>
      </w:pPr>
      <w:r>
        <w:lastRenderedPageBreak/>
        <w:t>安全退出</w:t>
      </w:r>
    </w:p>
    <w:p w:rsidR="00DE43C2" w:rsidRPr="00DE43C2" w:rsidRDefault="00DE43C2" w:rsidP="00DE43C2">
      <w:pPr>
        <w:pStyle w:val="ad"/>
        <w:rPr>
          <w:rFonts w:hint="eastAsia"/>
        </w:rPr>
      </w:pPr>
      <w:r w:rsidRPr="00E11FB6">
        <w:rPr>
          <w:noProof/>
          <w:shd w:val="clear" w:color="auto" w:fill="auto"/>
        </w:rPr>
        <w:pict>
          <v:shape id="_x0000_i1069" type="#_x0000_t75" style="width:145.25pt;height:44.45pt;visibility:visible;mso-wrap-style:square">
            <v:imagedata r:id="rId50" o:title=""/>
          </v:shape>
        </w:pict>
      </w:r>
      <w:bookmarkStart w:id="0" w:name="_GoBack"/>
      <w:bookmarkEnd w:id="0"/>
    </w:p>
    <w:p w:rsidR="00B4760E" w:rsidRDefault="00773404" w:rsidP="00B73F79">
      <w:pPr>
        <w:ind w:firstLineChars="0" w:firstLine="0"/>
      </w:pPr>
      <w:r>
        <w:t>退出</w:t>
      </w:r>
      <w:r>
        <w:rPr>
          <w:rFonts w:hint="eastAsia"/>
        </w:rPr>
        <w:t>：</w:t>
      </w:r>
      <w:r>
        <w:t>提出的时候不销毁登陆凭证</w:t>
      </w:r>
    </w:p>
    <w:p w:rsidR="00773404" w:rsidRDefault="00773404" w:rsidP="00B73F79">
      <w:pPr>
        <w:ind w:firstLineChars="0" w:firstLine="0"/>
        <w:rPr>
          <w:rFonts w:hint="eastAsia"/>
        </w:rPr>
      </w:pPr>
      <w:r>
        <w:t>安全退出</w:t>
      </w:r>
      <w:r>
        <w:rPr>
          <w:rFonts w:hint="eastAsia"/>
        </w:rPr>
        <w:t>：</w:t>
      </w:r>
      <w:r>
        <w:t>退出的时候销毁登陆凭证</w:t>
      </w:r>
    </w:p>
    <w:p w:rsidR="007C1061" w:rsidRDefault="007C1061" w:rsidP="007C1061">
      <w:pPr>
        <w:pStyle w:val="ad"/>
        <w:rPr>
          <w:noProof/>
        </w:rPr>
      </w:pPr>
      <w:r>
        <w:rPr>
          <w:noProof/>
        </w:rPr>
        <w:t>在</w:t>
      </w:r>
      <w:r>
        <w:rPr>
          <w:rFonts w:hint="eastAsia"/>
          <w:noProof/>
        </w:rPr>
        <w:t>LoginController</w:t>
      </w:r>
      <w:r>
        <w:rPr>
          <w:rFonts w:hint="eastAsia"/>
          <w:noProof/>
        </w:rPr>
        <w:t>控制器中</w:t>
      </w:r>
    </w:p>
    <w:p w:rsidR="00042A22" w:rsidRDefault="007C1061" w:rsidP="007C1061">
      <w:pPr>
        <w:pStyle w:val="ad"/>
      </w:pPr>
      <w:r w:rsidRPr="007C1061">
        <w:rPr>
          <w:noProof/>
        </w:rPr>
        <w:pict>
          <v:shape id="_x0000_i1067" type="#_x0000_t75" style="width:249.2pt;height:54.45pt;visibility:visible;mso-wrap-style:square">
            <v:imagedata r:id="rId51" o:title=""/>
          </v:shape>
        </w:pict>
      </w:r>
    </w:p>
    <w:p w:rsidR="00042A22" w:rsidRDefault="007C1061" w:rsidP="00B73F79">
      <w:pPr>
        <w:ind w:firstLineChars="0" w:firstLine="0"/>
      </w:pPr>
      <w:r>
        <w:rPr>
          <w:rFonts w:hint="eastAsia"/>
        </w:rPr>
        <w:t>添加“退出”按钮</w:t>
      </w:r>
    </w:p>
    <w:p w:rsidR="007C1061" w:rsidRDefault="00DE4E07" w:rsidP="007C1061">
      <w:pPr>
        <w:pStyle w:val="ad"/>
        <w:rPr>
          <w:rFonts w:hint="eastAsia"/>
        </w:rPr>
      </w:pPr>
      <w:r w:rsidRPr="00DE4E07">
        <w:rPr>
          <w:noProof/>
        </w:rPr>
        <w:pict>
          <v:shape id="_x0000_i1068" type="#_x0000_t75" style="width:482.1pt;height:13.75pt;visibility:visible;mso-wrap-style:square">
            <v:imagedata r:id="rId52" o:title=""/>
          </v:shape>
        </w:pict>
      </w:r>
    </w:p>
    <w:p w:rsidR="005021FF" w:rsidRPr="00E23181" w:rsidRDefault="005021FF" w:rsidP="00B73F79">
      <w:pPr>
        <w:ind w:firstLineChars="0" w:firstLine="0"/>
        <w:rPr>
          <w:rFonts w:hint="eastAsia"/>
        </w:rPr>
      </w:pPr>
    </w:p>
    <w:sectPr w:rsidR="005021FF" w:rsidRPr="00E23181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EE" w:rsidRDefault="003823EE">
      <w:pPr>
        <w:ind w:firstLine="560"/>
      </w:pPr>
      <w:r>
        <w:separator/>
      </w:r>
    </w:p>
  </w:endnote>
  <w:endnote w:type="continuationSeparator" w:id="0">
    <w:p w:rsidR="003823EE" w:rsidRDefault="003823E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823EE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E43C2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823EE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E43C2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EE" w:rsidRDefault="003823EE">
      <w:pPr>
        <w:ind w:firstLine="560"/>
      </w:pPr>
      <w:r>
        <w:separator/>
      </w:r>
    </w:p>
  </w:footnote>
  <w:footnote w:type="continuationSeparator" w:id="0">
    <w:p w:rsidR="003823EE" w:rsidRDefault="003823EE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1A490F68"/>
    <w:multiLevelType w:val="hybridMultilevel"/>
    <w:tmpl w:val="DA0EEE24"/>
    <w:lvl w:ilvl="0" w:tplc="8F1A5C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1F44"/>
    <w:rsid w:val="00024A20"/>
    <w:rsid w:val="00032965"/>
    <w:rsid w:val="00032F7A"/>
    <w:rsid w:val="00042A22"/>
    <w:rsid w:val="00043BBD"/>
    <w:rsid w:val="00044EF6"/>
    <w:rsid w:val="000502A3"/>
    <w:rsid w:val="00053166"/>
    <w:rsid w:val="00061648"/>
    <w:rsid w:val="00066FF5"/>
    <w:rsid w:val="00074D70"/>
    <w:rsid w:val="00097E0A"/>
    <w:rsid w:val="000C071B"/>
    <w:rsid w:val="000C2C39"/>
    <w:rsid w:val="000C3C4C"/>
    <w:rsid w:val="000C66D2"/>
    <w:rsid w:val="000D6423"/>
    <w:rsid w:val="000F7284"/>
    <w:rsid w:val="00113541"/>
    <w:rsid w:val="00114E2A"/>
    <w:rsid w:val="001176AE"/>
    <w:rsid w:val="0013032D"/>
    <w:rsid w:val="00140395"/>
    <w:rsid w:val="00172A27"/>
    <w:rsid w:val="001966A3"/>
    <w:rsid w:val="001A5137"/>
    <w:rsid w:val="001C0FD2"/>
    <w:rsid w:val="001D02D6"/>
    <w:rsid w:val="001E413F"/>
    <w:rsid w:val="001E79C3"/>
    <w:rsid w:val="002002D0"/>
    <w:rsid w:val="00200FDA"/>
    <w:rsid w:val="00202EC6"/>
    <w:rsid w:val="0020612A"/>
    <w:rsid w:val="002104D8"/>
    <w:rsid w:val="00224A34"/>
    <w:rsid w:val="0022713D"/>
    <w:rsid w:val="002418CC"/>
    <w:rsid w:val="00253ACA"/>
    <w:rsid w:val="0025734D"/>
    <w:rsid w:val="00274A9B"/>
    <w:rsid w:val="002802D2"/>
    <w:rsid w:val="002B36BE"/>
    <w:rsid w:val="002B59D3"/>
    <w:rsid w:val="002B6BDC"/>
    <w:rsid w:val="002F1E5B"/>
    <w:rsid w:val="00311CDC"/>
    <w:rsid w:val="00313160"/>
    <w:rsid w:val="0032335C"/>
    <w:rsid w:val="00330861"/>
    <w:rsid w:val="00337670"/>
    <w:rsid w:val="00356144"/>
    <w:rsid w:val="0037008E"/>
    <w:rsid w:val="00375761"/>
    <w:rsid w:val="00377268"/>
    <w:rsid w:val="003823EE"/>
    <w:rsid w:val="00382C37"/>
    <w:rsid w:val="0039276B"/>
    <w:rsid w:val="00394105"/>
    <w:rsid w:val="003A3A6F"/>
    <w:rsid w:val="003B5C6E"/>
    <w:rsid w:val="003C5AD7"/>
    <w:rsid w:val="003D49F4"/>
    <w:rsid w:val="003F42D8"/>
    <w:rsid w:val="003F4674"/>
    <w:rsid w:val="003F7EF7"/>
    <w:rsid w:val="00420B5B"/>
    <w:rsid w:val="004255F9"/>
    <w:rsid w:val="004468CC"/>
    <w:rsid w:val="004474B6"/>
    <w:rsid w:val="00454143"/>
    <w:rsid w:val="004547A9"/>
    <w:rsid w:val="00467882"/>
    <w:rsid w:val="00472956"/>
    <w:rsid w:val="0048033F"/>
    <w:rsid w:val="004823AD"/>
    <w:rsid w:val="00482D85"/>
    <w:rsid w:val="00486224"/>
    <w:rsid w:val="00490807"/>
    <w:rsid w:val="00492C68"/>
    <w:rsid w:val="004A6288"/>
    <w:rsid w:val="004B5F08"/>
    <w:rsid w:val="004F5E00"/>
    <w:rsid w:val="005021FF"/>
    <w:rsid w:val="00505D38"/>
    <w:rsid w:val="00531A35"/>
    <w:rsid w:val="00533315"/>
    <w:rsid w:val="00536B98"/>
    <w:rsid w:val="00536D29"/>
    <w:rsid w:val="00554C63"/>
    <w:rsid w:val="00556CD3"/>
    <w:rsid w:val="00564299"/>
    <w:rsid w:val="005800AB"/>
    <w:rsid w:val="005A2C9F"/>
    <w:rsid w:val="005B3FA4"/>
    <w:rsid w:val="005F2EC1"/>
    <w:rsid w:val="005F342F"/>
    <w:rsid w:val="005F7127"/>
    <w:rsid w:val="0060262A"/>
    <w:rsid w:val="00605EA0"/>
    <w:rsid w:val="00623637"/>
    <w:rsid w:val="00641652"/>
    <w:rsid w:val="006548B4"/>
    <w:rsid w:val="00660EDB"/>
    <w:rsid w:val="00663C6B"/>
    <w:rsid w:val="00673EDB"/>
    <w:rsid w:val="00675838"/>
    <w:rsid w:val="00677DB7"/>
    <w:rsid w:val="006A2F3A"/>
    <w:rsid w:val="006B74F4"/>
    <w:rsid w:val="006C497B"/>
    <w:rsid w:val="006E51C3"/>
    <w:rsid w:val="007219EB"/>
    <w:rsid w:val="00752B92"/>
    <w:rsid w:val="00763FB2"/>
    <w:rsid w:val="00773404"/>
    <w:rsid w:val="007A30D8"/>
    <w:rsid w:val="007A5F47"/>
    <w:rsid w:val="007C1061"/>
    <w:rsid w:val="007D095F"/>
    <w:rsid w:val="007D1F5A"/>
    <w:rsid w:val="007D626A"/>
    <w:rsid w:val="007E3097"/>
    <w:rsid w:val="007E3B66"/>
    <w:rsid w:val="008145B6"/>
    <w:rsid w:val="008163E2"/>
    <w:rsid w:val="00854DE8"/>
    <w:rsid w:val="00880553"/>
    <w:rsid w:val="0089082F"/>
    <w:rsid w:val="0089495A"/>
    <w:rsid w:val="008C3BBF"/>
    <w:rsid w:val="008C5499"/>
    <w:rsid w:val="008C5BD2"/>
    <w:rsid w:val="008D1D61"/>
    <w:rsid w:val="008D4A14"/>
    <w:rsid w:val="00903179"/>
    <w:rsid w:val="00910BFB"/>
    <w:rsid w:val="0091447E"/>
    <w:rsid w:val="0094797B"/>
    <w:rsid w:val="00957601"/>
    <w:rsid w:val="009602CF"/>
    <w:rsid w:val="00972B04"/>
    <w:rsid w:val="00976388"/>
    <w:rsid w:val="00983E09"/>
    <w:rsid w:val="00993A89"/>
    <w:rsid w:val="00995C2B"/>
    <w:rsid w:val="009A0E28"/>
    <w:rsid w:val="009A4C97"/>
    <w:rsid w:val="009A730C"/>
    <w:rsid w:val="009A75B1"/>
    <w:rsid w:val="009A75D5"/>
    <w:rsid w:val="009C5B74"/>
    <w:rsid w:val="009C682F"/>
    <w:rsid w:val="009C79E0"/>
    <w:rsid w:val="009F11FB"/>
    <w:rsid w:val="00A0203F"/>
    <w:rsid w:val="00A021D4"/>
    <w:rsid w:val="00A202E6"/>
    <w:rsid w:val="00A34398"/>
    <w:rsid w:val="00A3546F"/>
    <w:rsid w:val="00A36F1B"/>
    <w:rsid w:val="00A45AE6"/>
    <w:rsid w:val="00A5311F"/>
    <w:rsid w:val="00A6531D"/>
    <w:rsid w:val="00A658F1"/>
    <w:rsid w:val="00A76622"/>
    <w:rsid w:val="00A82DD7"/>
    <w:rsid w:val="00A95F87"/>
    <w:rsid w:val="00AA3D23"/>
    <w:rsid w:val="00AB175E"/>
    <w:rsid w:val="00AB42DA"/>
    <w:rsid w:val="00AD6C26"/>
    <w:rsid w:val="00AE2729"/>
    <w:rsid w:val="00AF01AB"/>
    <w:rsid w:val="00B0691E"/>
    <w:rsid w:val="00B11130"/>
    <w:rsid w:val="00B26BB1"/>
    <w:rsid w:val="00B32434"/>
    <w:rsid w:val="00B4760E"/>
    <w:rsid w:val="00B73F79"/>
    <w:rsid w:val="00B75D97"/>
    <w:rsid w:val="00B91DBF"/>
    <w:rsid w:val="00BA29C3"/>
    <w:rsid w:val="00BB52C2"/>
    <w:rsid w:val="00BD515B"/>
    <w:rsid w:val="00BD5DA1"/>
    <w:rsid w:val="00C074B9"/>
    <w:rsid w:val="00C24649"/>
    <w:rsid w:val="00C40150"/>
    <w:rsid w:val="00C574D9"/>
    <w:rsid w:val="00C64284"/>
    <w:rsid w:val="00C71F44"/>
    <w:rsid w:val="00C72DF6"/>
    <w:rsid w:val="00C80211"/>
    <w:rsid w:val="00C80D55"/>
    <w:rsid w:val="00C86B57"/>
    <w:rsid w:val="00CA205A"/>
    <w:rsid w:val="00CA2B3A"/>
    <w:rsid w:val="00CB1CD9"/>
    <w:rsid w:val="00CC5C3B"/>
    <w:rsid w:val="00CC6936"/>
    <w:rsid w:val="00CC7D03"/>
    <w:rsid w:val="00CE0A60"/>
    <w:rsid w:val="00CF64E1"/>
    <w:rsid w:val="00D07F26"/>
    <w:rsid w:val="00D11CC9"/>
    <w:rsid w:val="00D2337B"/>
    <w:rsid w:val="00D638EE"/>
    <w:rsid w:val="00D67E1A"/>
    <w:rsid w:val="00D67E4D"/>
    <w:rsid w:val="00D82B7E"/>
    <w:rsid w:val="00D92F2A"/>
    <w:rsid w:val="00D95CB8"/>
    <w:rsid w:val="00DB4319"/>
    <w:rsid w:val="00DC57F7"/>
    <w:rsid w:val="00DC6B20"/>
    <w:rsid w:val="00DE43C2"/>
    <w:rsid w:val="00DE4E07"/>
    <w:rsid w:val="00DE7B7A"/>
    <w:rsid w:val="00E06AB3"/>
    <w:rsid w:val="00E11C7F"/>
    <w:rsid w:val="00E23181"/>
    <w:rsid w:val="00E30DD8"/>
    <w:rsid w:val="00E35182"/>
    <w:rsid w:val="00E36F61"/>
    <w:rsid w:val="00E40B2B"/>
    <w:rsid w:val="00E5178E"/>
    <w:rsid w:val="00E5621E"/>
    <w:rsid w:val="00E64319"/>
    <w:rsid w:val="00E77774"/>
    <w:rsid w:val="00E877F5"/>
    <w:rsid w:val="00E92DE5"/>
    <w:rsid w:val="00E94422"/>
    <w:rsid w:val="00EA200F"/>
    <w:rsid w:val="00EB0010"/>
    <w:rsid w:val="00EB5E12"/>
    <w:rsid w:val="00EC29E7"/>
    <w:rsid w:val="00EE093F"/>
    <w:rsid w:val="00EE4BB0"/>
    <w:rsid w:val="00F1579C"/>
    <w:rsid w:val="00F3541C"/>
    <w:rsid w:val="00F42E00"/>
    <w:rsid w:val="00F47607"/>
    <w:rsid w:val="00F5091F"/>
    <w:rsid w:val="00F61C24"/>
    <w:rsid w:val="00F776A6"/>
    <w:rsid w:val="00F818A4"/>
    <w:rsid w:val="00F8324C"/>
    <w:rsid w:val="00F92292"/>
    <w:rsid w:val="00FD0AAF"/>
    <w:rsid w:val="00FD6899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CF81C3C-2B1F-48BB-9967-35190783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2.xml"/><Relationship Id="rId8" Type="http://schemas.openxmlformats.org/officeDocument/2006/relationships/hyperlink" Target="http://php.itcast.cn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127</TotalTime>
  <Pages>16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59</cp:revision>
  <dcterms:created xsi:type="dcterms:W3CDTF">2016-05-03T06:21:00Z</dcterms:created>
  <dcterms:modified xsi:type="dcterms:W3CDTF">2016-05-03T08:28:00Z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