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78739D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763578" w:rsidRPr="00763578" w:rsidRDefault="00763578" w:rsidP="00763578">
      <w:pPr>
        <w:pStyle w:val="2"/>
      </w:pPr>
      <w:r>
        <w:lastRenderedPageBreak/>
        <w:t>回顾</w:t>
      </w:r>
    </w:p>
    <w:p w:rsidR="00763578" w:rsidRDefault="00A96646" w:rsidP="00A96646">
      <w:pPr>
        <w:numPr>
          <w:ilvl w:val="0"/>
          <w:numId w:val="10"/>
        </w:numPr>
        <w:ind w:firstLineChars="0"/>
      </w:pPr>
      <w:r>
        <w:rPr>
          <w:rFonts w:hint="eastAsia"/>
        </w:rPr>
        <w:t>多态：多种形态</w:t>
      </w:r>
    </w:p>
    <w:p w:rsidR="00A96646" w:rsidRDefault="00A96646" w:rsidP="00A96646">
      <w:pPr>
        <w:numPr>
          <w:ilvl w:val="1"/>
          <w:numId w:val="10"/>
        </w:numPr>
        <w:ind w:firstLineChars="0"/>
      </w:pPr>
      <w:r>
        <w:t>方法重写</w:t>
      </w:r>
    </w:p>
    <w:p w:rsidR="00A96646" w:rsidRDefault="00A96646" w:rsidP="00A96646">
      <w:pPr>
        <w:numPr>
          <w:ilvl w:val="2"/>
          <w:numId w:val="10"/>
        </w:numPr>
        <w:ind w:firstLineChars="0"/>
      </w:pPr>
      <w:r>
        <w:t>子类和父类必须有相同的名字</w:t>
      </w:r>
      <w:r>
        <w:rPr>
          <w:rFonts w:hint="eastAsia"/>
        </w:rPr>
        <w:t>，</w:t>
      </w:r>
      <w:r>
        <w:t>参数可以不一致</w:t>
      </w:r>
    </w:p>
    <w:p w:rsidR="00A96646" w:rsidRDefault="00A96646" w:rsidP="00A96646">
      <w:pPr>
        <w:numPr>
          <w:ilvl w:val="2"/>
          <w:numId w:val="10"/>
        </w:numPr>
        <w:ind w:firstLineChars="0"/>
      </w:pPr>
      <w:r>
        <w:t>子类不能比父类有更严格的访问权限</w:t>
      </w:r>
    </w:p>
    <w:p w:rsidR="00A96646" w:rsidRDefault="00A96646" w:rsidP="00A96646">
      <w:pPr>
        <w:numPr>
          <w:ilvl w:val="2"/>
          <w:numId w:val="10"/>
        </w:numPr>
        <w:ind w:firstLineChars="0"/>
      </w:pPr>
      <w:r>
        <w:t>私有属性继承和重写</w:t>
      </w:r>
      <w:r>
        <w:rPr>
          <w:rFonts w:hint="eastAsia"/>
        </w:rPr>
        <w:t>：</w:t>
      </w:r>
      <w:r>
        <w:t>可以继承</w:t>
      </w:r>
      <w:r>
        <w:rPr>
          <w:rFonts w:hint="eastAsia"/>
        </w:rPr>
        <w:t>，</w:t>
      </w:r>
      <w:r>
        <w:t>但不能重写</w:t>
      </w:r>
    </w:p>
    <w:p w:rsidR="00A96646" w:rsidRDefault="00A96646" w:rsidP="00A96646">
      <w:pPr>
        <w:numPr>
          <w:ilvl w:val="1"/>
          <w:numId w:val="10"/>
        </w:numPr>
        <w:ind w:firstLineChars="0"/>
      </w:pPr>
      <w:r>
        <w:t>方法重载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不支持）</w:t>
      </w:r>
    </w:p>
    <w:p w:rsidR="0043740B" w:rsidRDefault="0043740B" w:rsidP="0043740B">
      <w:pPr>
        <w:numPr>
          <w:ilvl w:val="0"/>
          <w:numId w:val="10"/>
        </w:numPr>
        <w:ind w:firstLineChars="0"/>
      </w:pPr>
      <w:r>
        <w:t>面向对象的三大特性</w:t>
      </w:r>
      <w:r>
        <w:rPr>
          <w:rFonts w:hint="eastAsia"/>
        </w:rPr>
        <w:t>：</w:t>
      </w:r>
      <w:r>
        <w:t>封装</w:t>
      </w:r>
      <w:r>
        <w:rPr>
          <w:rFonts w:hint="eastAsia"/>
        </w:rPr>
        <w:t>、</w:t>
      </w:r>
      <w:r>
        <w:t>继承</w:t>
      </w:r>
      <w:r>
        <w:rPr>
          <w:rFonts w:hint="eastAsia"/>
        </w:rPr>
        <w:t>、</w:t>
      </w:r>
      <w:r>
        <w:t>多态</w:t>
      </w:r>
    </w:p>
    <w:p w:rsidR="0043740B" w:rsidRDefault="0043740B" w:rsidP="0043740B">
      <w:pPr>
        <w:numPr>
          <w:ilvl w:val="0"/>
          <w:numId w:val="10"/>
        </w:numPr>
        <w:ind w:firstLineChars="0"/>
      </w:pPr>
      <w:r>
        <w:t>方法修饰符</w:t>
      </w:r>
    </w:p>
    <w:p w:rsidR="0043740B" w:rsidRDefault="0043740B" w:rsidP="0043740B">
      <w:pPr>
        <w:numPr>
          <w:ilvl w:val="1"/>
          <w:numId w:val="10"/>
        </w:numPr>
        <w:ind w:firstLineChars="0"/>
      </w:pPr>
      <w:r>
        <w:rPr>
          <w:rFonts w:hint="eastAsia"/>
        </w:rPr>
        <w:t>static</w:t>
      </w:r>
      <w:r>
        <w:t>(</w:t>
      </w:r>
      <w:r>
        <w:t>静态的</w:t>
      </w:r>
      <w:r>
        <w:t>)</w:t>
      </w:r>
    </w:p>
    <w:p w:rsidR="0043740B" w:rsidRDefault="0043740B" w:rsidP="0043740B">
      <w:pPr>
        <w:numPr>
          <w:ilvl w:val="2"/>
          <w:numId w:val="10"/>
        </w:numPr>
        <w:ind w:firstLineChars="0"/>
      </w:pPr>
      <w:r>
        <w:t>static</w:t>
      </w:r>
      <w:r>
        <w:t>修饰的属性叫静态属性</w:t>
      </w:r>
      <w:r>
        <w:rPr>
          <w:rFonts w:hint="eastAsia"/>
        </w:rPr>
        <w:t>，</w:t>
      </w:r>
      <w:r>
        <w:t>static</w:t>
      </w:r>
      <w:r>
        <w:t>修饰的方法叫静态方法</w:t>
      </w:r>
    </w:p>
    <w:p w:rsidR="0043740B" w:rsidRDefault="0043740B" w:rsidP="0043740B">
      <w:pPr>
        <w:numPr>
          <w:ilvl w:val="2"/>
          <w:numId w:val="10"/>
        </w:numPr>
        <w:ind w:firstLineChars="0"/>
      </w:pPr>
      <w:r>
        <w:t>静态属性在加载类的时候就分配内存空间</w:t>
      </w:r>
    </w:p>
    <w:p w:rsidR="0043740B" w:rsidRDefault="0043740B" w:rsidP="0043740B">
      <w:pPr>
        <w:numPr>
          <w:ilvl w:val="2"/>
          <w:numId w:val="10"/>
        </w:numPr>
        <w:ind w:firstLineChars="0"/>
      </w:pPr>
      <w:r>
        <w:t>静态属性在内存中只有一份</w:t>
      </w:r>
      <w:r>
        <w:rPr>
          <w:rFonts w:hint="eastAsia"/>
        </w:rPr>
        <w:t>，</w:t>
      </w:r>
      <w:r>
        <w:t>为所有的实例公用</w:t>
      </w:r>
    </w:p>
    <w:p w:rsidR="007725EB" w:rsidRDefault="007725EB" w:rsidP="0043740B">
      <w:pPr>
        <w:numPr>
          <w:ilvl w:val="2"/>
          <w:numId w:val="10"/>
        </w:numPr>
        <w:ind w:firstLineChars="0"/>
      </w:pPr>
      <w:r>
        <w:t>调用静态成员</w:t>
      </w:r>
      <w:r>
        <w:rPr>
          <w:rFonts w:hint="eastAsia"/>
        </w:rPr>
        <w:t>：类名</w:t>
      </w:r>
      <w:r>
        <w:rPr>
          <w:rFonts w:hint="eastAsia"/>
        </w:rPr>
        <w:t>::</w:t>
      </w:r>
      <w:r>
        <w:rPr>
          <w:rFonts w:hint="eastAsia"/>
        </w:rPr>
        <w:t>静态属性</w:t>
      </w:r>
      <w:r>
        <w:rPr>
          <w:rFonts w:hint="eastAsia"/>
        </w:rPr>
        <w:t xml:space="preserve">    </w:t>
      </w:r>
      <w:r>
        <w:rPr>
          <w:rFonts w:hint="eastAsia"/>
        </w:rPr>
        <w:t>类名</w:t>
      </w:r>
      <w:r>
        <w:rPr>
          <w:rFonts w:hint="eastAsia"/>
        </w:rPr>
        <w:t>::</w:t>
      </w:r>
      <w:r>
        <w:rPr>
          <w:rFonts w:hint="eastAsia"/>
        </w:rPr>
        <w:t>静态方法名</w:t>
      </w:r>
    </w:p>
    <w:p w:rsidR="00917F12" w:rsidRDefault="00917F12" w:rsidP="0043740B">
      <w:pPr>
        <w:numPr>
          <w:ilvl w:val="2"/>
          <w:numId w:val="10"/>
        </w:numPr>
        <w:ind w:firstLineChars="0"/>
      </w:pPr>
      <w:r>
        <w:t>静态成员可以被继承</w:t>
      </w:r>
    </w:p>
    <w:p w:rsidR="00585AD9" w:rsidRDefault="00585AD9" w:rsidP="0043740B">
      <w:pPr>
        <w:numPr>
          <w:ilvl w:val="2"/>
          <w:numId w:val="10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可以表示一个类，用来做静态延时绑定</w:t>
      </w:r>
      <w:r w:rsidR="00E663A1">
        <w:rPr>
          <w:rFonts w:hint="eastAsia"/>
        </w:rPr>
        <w:t>，</w:t>
      </w:r>
      <w:proofErr w:type="spellStart"/>
      <w:r w:rsidR="00E663A1">
        <w:rPr>
          <w:rFonts w:hint="eastAsia"/>
        </w:rPr>
        <w:t>statci</w:t>
      </w:r>
      <w:proofErr w:type="spellEnd"/>
      <w:r w:rsidR="00E663A1">
        <w:rPr>
          <w:rFonts w:hint="eastAsia"/>
        </w:rPr>
        <w:t>表示当前对象</w:t>
      </w:r>
      <w:r w:rsidR="002A3D4E">
        <w:rPr>
          <w:rFonts w:hint="eastAsia"/>
        </w:rPr>
        <w:t>所对应</w:t>
      </w:r>
      <w:r w:rsidR="00E663A1">
        <w:rPr>
          <w:rFonts w:hint="eastAsia"/>
        </w:rPr>
        <w:t>的类</w:t>
      </w:r>
    </w:p>
    <w:p w:rsidR="0043740B" w:rsidRDefault="0043740B" w:rsidP="0043740B">
      <w:pPr>
        <w:numPr>
          <w:ilvl w:val="1"/>
          <w:numId w:val="10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（最终的）</w:t>
      </w:r>
    </w:p>
    <w:p w:rsidR="009321C8" w:rsidRDefault="009321C8" w:rsidP="009321C8">
      <w:pPr>
        <w:numPr>
          <w:ilvl w:val="2"/>
          <w:numId w:val="10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修饰类不能被继承</w:t>
      </w:r>
    </w:p>
    <w:p w:rsidR="009321C8" w:rsidRDefault="009321C8" w:rsidP="009321C8">
      <w:pPr>
        <w:numPr>
          <w:ilvl w:val="2"/>
          <w:numId w:val="10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修饰的</w:t>
      </w:r>
      <w:r w:rsidR="00BC596F">
        <w:rPr>
          <w:rFonts w:hint="eastAsia"/>
        </w:rPr>
        <w:t>方法</w:t>
      </w:r>
      <w:r>
        <w:rPr>
          <w:rFonts w:hint="eastAsia"/>
        </w:rPr>
        <w:t>不能被重写</w:t>
      </w:r>
    </w:p>
    <w:p w:rsidR="0043740B" w:rsidRDefault="0043740B" w:rsidP="0043740B">
      <w:pPr>
        <w:numPr>
          <w:ilvl w:val="1"/>
          <w:numId w:val="10"/>
        </w:numPr>
        <w:ind w:firstLineChars="0"/>
      </w:pPr>
      <w:r>
        <w:t>abstract</w:t>
      </w:r>
      <w:r>
        <w:rPr>
          <w:rFonts w:hint="eastAsia"/>
        </w:rPr>
        <w:t>（抽象的）</w:t>
      </w:r>
    </w:p>
    <w:p w:rsidR="000E61F8" w:rsidRDefault="000E61F8" w:rsidP="000E61F8">
      <w:pPr>
        <w:numPr>
          <w:ilvl w:val="2"/>
          <w:numId w:val="10"/>
        </w:numPr>
        <w:ind w:firstLineChars="0"/>
      </w:pPr>
      <w:r>
        <w:lastRenderedPageBreak/>
        <w:t>抽象方法</w:t>
      </w:r>
      <w:r>
        <w:rPr>
          <w:rFonts w:hint="eastAsia"/>
        </w:rPr>
        <w:t>：</w:t>
      </w:r>
      <w:r>
        <w:t>只有方法的声明</w:t>
      </w:r>
      <w:r>
        <w:rPr>
          <w:rFonts w:hint="eastAsia"/>
        </w:rPr>
        <w:t>，</w:t>
      </w:r>
      <w:r>
        <w:t>没有方法的实现</w:t>
      </w:r>
    </w:p>
    <w:p w:rsidR="000E61F8" w:rsidRDefault="000E61F8" w:rsidP="000E61F8">
      <w:pPr>
        <w:numPr>
          <w:ilvl w:val="2"/>
          <w:numId w:val="10"/>
        </w:numPr>
        <w:ind w:firstLineChars="0"/>
      </w:pPr>
      <w:r>
        <w:t>抽象类</w:t>
      </w:r>
      <w:r>
        <w:rPr>
          <w:rFonts w:hint="eastAsia"/>
        </w:rPr>
        <w:t>：</w:t>
      </w:r>
      <w:r>
        <w:t>如果类中有一个方法是抽象方法</w:t>
      </w:r>
      <w:r>
        <w:rPr>
          <w:rFonts w:hint="eastAsia"/>
        </w:rPr>
        <w:t>，</w:t>
      </w:r>
      <w:r>
        <w:t>那么这个类就是抽象类</w:t>
      </w:r>
    </w:p>
    <w:p w:rsidR="000E61F8" w:rsidRDefault="000E61F8" w:rsidP="000E61F8">
      <w:pPr>
        <w:numPr>
          <w:ilvl w:val="2"/>
          <w:numId w:val="10"/>
        </w:numPr>
        <w:ind w:firstLineChars="0"/>
      </w:pPr>
      <w:r>
        <w:t>抽象类不能被实例化</w:t>
      </w:r>
    </w:p>
    <w:p w:rsidR="000E61F8" w:rsidRDefault="000E61F8" w:rsidP="000E61F8">
      <w:pPr>
        <w:numPr>
          <w:ilvl w:val="2"/>
          <w:numId w:val="10"/>
        </w:numPr>
        <w:ind w:firstLineChars="0"/>
      </w:pPr>
      <w:r>
        <w:t>抽象方法必须在子类中重新实现后才能被实例化</w:t>
      </w:r>
    </w:p>
    <w:p w:rsidR="008902D5" w:rsidRDefault="008902D5" w:rsidP="008902D5">
      <w:pPr>
        <w:numPr>
          <w:ilvl w:val="0"/>
          <w:numId w:val="10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：表示当前的类</w:t>
      </w:r>
      <w:r w:rsidR="00197483">
        <w:rPr>
          <w:rFonts w:hint="eastAsia"/>
        </w:rPr>
        <w:t>，一个普通方法被</w:t>
      </w:r>
      <w:r w:rsidR="00197483">
        <w:rPr>
          <w:rFonts w:hint="eastAsia"/>
        </w:rPr>
        <w:t>self</w:t>
      </w:r>
      <w:r w:rsidR="00197483">
        <w:rPr>
          <w:rFonts w:hint="eastAsia"/>
        </w:rPr>
        <w:t>调用的时候会转成静态方法</w:t>
      </w:r>
    </w:p>
    <w:p w:rsidR="0094058F" w:rsidRDefault="0094058F" w:rsidP="008902D5">
      <w:pPr>
        <w:numPr>
          <w:ilvl w:val="0"/>
          <w:numId w:val="10"/>
        </w:numPr>
        <w:ind w:firstLineChars="0"/>
      </w:pPr>
      <w:r>
        <w:t>接口</w:t>
      </w:r>
      <w:r w:rsidR="00040DCB">
        <w:rPr>
          <w:rFonts w:hint="eastAsia"/>
        </w:rPr>
        <w:t>（</w:t>
      </w:r>
      <w:r w:rsidR="00040DCB">
        <w:rPr>
          <w:rFonts w:hint="eastAsia"/>
        </w:rPr>
        <w:t>interface</w:t>
      </w:r>
      <w:r w:rsidR="00040DCB">
        <w:rPr>
          <w:rFonts w:hint="eastAsia"/>
        </w:rPr>
        <w:t>）</w:t>
      </w:r>
      <w:r>
        <w:rPr>
          <w:rFonts w:hint="eastAsia"/>
        </w:rPr>
        <w:t>：</w:t>
      </w:r>
      <w:r>
        <w:t>如果类中所有的方法都是抽象方法</w:t>
      </w:r>
      <w:r>
        <w:rPr>
          <w:rFonts w:hint="eastAsia"/>
        </w:rPr>
        <w:t>，</w:t>
      </w:r>
      <w:r>
        <w:t>这个类可以声明成接口</w:t>
      </w:r>
    </w:p>
    <w:p w:rsidR="00B1066F" w:rsidRDefault="00B1066F" w:rsidP="00B1066F">
      <w:pPr>
        <w:numPr>
          <w:ilvl w:val="1"/>
          <w:numId w:val="10"/>
        </w:numPr>
        <w:ind w:firstLineChars="0"/>
      </w:pPr>
      <w:r>
        <w:t>接口中不能使用继承</w:t>
      </w:r>
      <w:r>
        <w:rPr>
          <w:rFonts w:hint="eastAsia"/>
        </w:rPr>
        <w:t>，</w:t>
      </w:r>
      <w:r>
        <w:t>只能使用</w:t>
      </w:r>
      <w:r>
        <w:rPr>
          <w:rFonts w:hint="eastAsia"/>
        </w:rPr>
        <w:t>implements</w:t>
      </w:r>
      <w:r>
        <w:rPr>
          <w:rFonts w:hint="eastAsia"/>
        </w:rPr>
        <w:t>实现</w:t>
      </w:r>
    </w:p>
    <w:p w:rsidR="00B1066F" w:rsidRDefault="00B1066F" w:rsidP="00B1066F">
      <w:pPr>
        <w:numPr>
          <w:ilvl w:val="1"/>
          <w:numId w:val="10"/>
        </w:numPr>
        <w:ind w:firstLineChars="0"/>
      </w:pPr>
      <w:r>
        <w:t>接口可以多重实现</w:t>
      </w:r>
    </w:p>
    <w:p w:rsidR="00B1066F" w:rsidRDefault="00B1066F" w:rsidP="00B1066F">
      <w:pPr>
        <w:numPr>
          <w:ilvl w:val="1"/>
          <w:numId w:val="10"/>
        </w:numPr>
        <w:ind w:firstLineChars="0"/>
      </w:pPr>
      <w:r>
        <w:t>接口也可以继承类的同时实现接口</w:t>
      </w:r>
    </w:p>
    <w:p w:rsidR="00B1066F" w:rsidRDefault="00B1066F" w:rsidP="00B1066F">
      <w:pPr>
        <w:numPr>
          <w:ilvl w:val="0"/>
          <w:numId w:val="10"/>
        </w:numPr>
        <w:ind w:firstLineChars="0"/>
      </w:pPr>
      <w:r>
        <w:t>类常量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常量</w:t>
      </w:r>
    </w:p>
    <w:p w:rsidR="002870F8" w:rsidRDefault="002870F8" w:rsidP="002870F8">
      <w:pPr>
        <w:pStyle w:val="a9"/>
        <w:ind w:firstLine="562"/>
      </w:pPr>
      <w:r>
        <w:t>脚下留心</w:t>
      </w:r>
      <w:r>
        <w:rPr>
          <w:rFonts w:hint="eastAsia"/>
        </w:rPr>
        <w:t>：</w:t>
      </w:r>
    </w:p>
    <w:p w:rsidR="002870F8" w:rsidRDefault="002870F8" w:rsidP="002870F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类中可以放属性、方法、常量</w:t>
      </w:r>
    </w:p>
    <w:p w:rsidR="00763578" w:rsidRPr="0043740B" w:rsidRDefault="002870F8" w:rsidP="002870F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接口中可以放抽象方法和常量，不能放属性</w:t>
      </w:r>
    </w:p>
    <w:p w:rsidR="00763578" w:rsidRDefault="000917CD" w:rsidP="000917CD">
      <w:pPr>
        <w:numPr>
          <w:ilvl w:val="0"/>
          <w:numId w:val="10"/>
        </w:numPr>
        <w:ind w:firstLineChars="0"/>
      </w:pPr>
      <w:r>
        <w:t>参数约束</w:t>
      </w:r>
    </w:p>
    <w:p w:rsidR="000917CD" w:rsidRDefault="000917CD" w:rsidP="000917CD">
      <w:pPr>
        <w:numPr>
          <w:ilvl w:val="1"/>
          <w:numId w:val="10"/>
        </w:numPr>
        <w:ind w:firstLineChars="0"/>
      </w:pPr>
      <w:r>
        <w:t>P</w:t>
      </w:r>
      <w:r>
        <w:rPr>
          <w:rFonts w:hint="eastAsia"/>
        </w:rPr>
        <w:t>hp5</w:t>
      </w:r>
      <w:r>
        <w:t>.3</w:t>
      </w:r>
      <w:r>
        <w:t>以后才支持的功能</w:t>
      </w:r>
    </w:p>
    <w:p w:rsidR="000917CD" w:rsidRDefault="000917CD" w:rsidP="000917CD">
      <w:pPr>
        <w:numPr>
          <w:ilvl w:val="1"/>
          <w:numId w:val="10"/>
        </w:numPr>
        <w:ind w:firstLineChars="0"/>
      </w:pPr>
      <w:r>
        <w:t>只能约束对象</w:t>
      </w:r>
      <w:r>
        <w:rPr>
          <w:rFonts w:hint="eastAsia"/>
        </w:rPr>
        <w:t>，</w:t>
      </w:r>
      <w:r>
        <w:t>不能约束基本类型</w:t>
      </w:r>
    </w:p>
    <w:p w:rsidR="00042D46" w:rsidRDefault="00042D46" w:rsidP="00042D46">
      <w:pPr>
        <w:numPr>
          <w:ilvl w:val="0"/>
          <w:numId w:val="10"/>
        </w:numPr>
        <w:ind w:firstLineChars="0"/>
      </w:pPr>
      <w:r>
        <w:t>类的自动加载</w:t>
      </w:r>
      <w:r>
        <w:rPr>
          <w:rFonts w:hint="eastAsia"/>
        </w:rPr>
        <w:t xml:space="preserve">    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(</w:t>
      </w:r>
      <w:r w:rsidR="0069334F">
        <w:t>$</w:t>
      </w:r>
      <w:proofErr w:type="spellStart"/>
      <w:r w:rsidR="0069334F">
        <w:t>class_name</w:t>
      </w:r>
      <w:proofErr w:type="spellEnd"/>
      <w:r>
        <w:rPr>
          <w:rFonts w:hint="eastAsia"/>
        </w:rPr>
        <w:t>)</w:t>
      </w:r>
    </w:p>
    <w:p w:rsidR="00EF3DEB" w:rsidRDefault="00E059DE" w:rsidP="00E059DE">
      <w:pPr>
        <w:pStyle w:val="2"/>
      </w:pPr>
      <w:r>
        <w:rPr>
          <w:rFonts w:hint="eastAsia"/>
        </w:rPr>
        <w:t>clone</w:t>
      </w:r>
      <w:r w:rsidR="004635C0">
        <w:rPr>
          <w:rFonts w:hint="eastAsia"/>
        </w:rPr>
        <w:t>与</w:t>
      </w:r>
      <w:r w:rsidR="004635C0">
        <w:rPr>
          <w:rFonts w:hint="eastAsia"/>
        </w:rPr>
        <w:t>__clone()</w:t>
      </w:r>
    </w:p>
    <w:p w:rsidR="004C171F" w:rsidRDefault="004C171F" w:rsidP="00F1544B">
      <w:pPr>
        <w:numPr>
          <w:ilvl w:val="0"/>
          <w:numId w:val="12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是用来复制一个对象</w:t>
      </w:r>
    </w:p>
    <w:p w:rsidR="008E5C4F" w:rsidRDefault="008E5C4F" w:rsidP="00F1544B">
      <w:pPr>
        <w:numPr>
          <w:ilvl w:val="0"/>
          <w:numId w:val="12"/>
        </w:numPr>
        <w:ind w:firstLineChars="0"/>
      </w:pPr>
      <w:r>
        <w:rPr>
          <w:rFonts w:hint="eastAsia"/>
        </w:rPr>
        <w:t>当执行</w:t>
      </w:r>
      <w:r>
        <w:rPr>
          <w:rFonts w:hint="eastAsia"/>
        </w:rPr>
        <w:t>clone</w:t>
      </w:r>
      <w:r>
        <w:rPr>
          <w:rFonts w:hint="eastAsia"/>
        </w:rPr>
        <w:t>命令的时候，会自动的调用</w:t>
      </w:r>
      <w:r>
        <w:rPr>
          <w:rFonts w:hint="eastAsia"/>
        </w:rPr>
        <w:t>__clone()</w:t>
      </w:r>
      <w:r>
        <w:rPr>
          <w:rFonts w:hint="eastAsia"/>
        </w:rPr>
        <w:t>这个函数</w:t>
      </w:r>
    </w:p>
    <w:p w:rsidR="00C076A7" w:rsidRDefault="00C076A7" w:rsidP="00C076A7">
      <w:pPr>
        <w:ind w:firstLineChars="0"/>
      </w:pPr>
      <w:r>
        <w:lastRenderedPageBreak/>
        <w:t>clone</w:t>
      </w:r>
      <w:r>
        <w:t>的例题</w:t>
      </w:r>
    </w:p>
    <w:p w:rsidR="00F95D77" w:rsidRDefault="00F95D77" w:rsidP="00F95D77">
      <w:pPr>
        <w:pStyle w:val="ad"/>
      </w:pPr>
      <w:r>
        <w:t>class Student {</w:t>
      </w:r>
    </w:p>
    <w:p w:rsidR="00F95D77" w:rsidRDefault="00F95D77" w:rsidP="00F95D77">
      <w:pPr>
        <w:pStyle w:val="ad"/>
      </w:pPr>
      <w:r>
        <w:t>}</w:t>
      </w:r>
    </w:p>
    <w:p w:rsidR="00F95D77" w:rsidRDefault="00F95D77" w:rsidP="00F95D77">
      <w:pPr>
        <w:pStyle w:val="ad"/>
      </w:pPr>
      <w:r>
        <w:t>$stu1=new Student();</w:t>
      </w:r>
    </w:p>
    <w:p w:rsidR="00F95D77" w:rsidRDefault="00F95D77" w:rsidP="00F95D77">
      <w:pPr>
        <w:pStyle w:val="ad"/>
      </w:pPr>
      <w:proofErr w:type="spellStart"/>
      <w:r>
        <w:t>var_dump</w:t>
      </w:r>
      <w:proofErr w:type="spellEnd"/>
      <w:r>
        <w:t>($stu1);echo '&lt;</w:t>
      </w:r>
      <w:proofErr w:type="spellStart"/>
      <w:r>
        <w:t>br</w:t>
      </w:r>
      <w:proofErr w:type="spellEnd"/>
      <w:r>
        <w:t>&gt;';</w:t>
      </w:r>
    </w:p>
    <w:p w:rsidR="00F95D77" w:rsidRDefault="00F95D77" w:rsidP="00F95D77">
      <w:pPr>
        <w:pStyle w:val="ad"/>
      </w:pPr>
      <w:r>
        <w:rPr>
          <w:rFonts w:hint="eastAsia"/>
        </w:rPr>
        <w:t>$stu2=$stu1;</w:t>
      </w:r>
      <w:r>
        <w:rPr>
          <w:rFonts w:hint="eastAsia"/>
        </w:rPr>
        <w:tab/>
        <w:t>//$stu1</w:t>
      </w:r>
      <w:r>
        <w:rPr>
          <w:rFonts w:hint="eastAsia"/>
        </w:rPr>
        <w:t>的地址付给</w:t>
      </w:r>
      <w:r>
        <w:rPr>
          <w:rFonts w:hint="eastAsia"/>
        </w:rPr>
        <w:t>$stu2,$stu1</w:t>
      </w:r>
      <w:r>
        <w:rPr>
          <w:rFonts w:hint="eastAsia"/>
        </w:rPr>
        <w:t>和</w:t>
      </w:r>
      <w:r>
        <w:rPr>
          <w:rFonts w:hint="eastAsia"/>
        </w:rPr>
        <w:t>$stu2</w:t>
      </w:r>
      <w:r>
        <w:rPr>
          <w:rFonts w:hint="eastAsia"/>
        </w:rPr>
        <w:t>指向同一个对象</w:t>
      </w:r>
    </w:p>
    <w:p w:rsidR="00F95D77" w:rsidRDefault="00F95D77" w:rsidP="00F95D77">
      <w:pPr>
        <w:pStyle w:val="ad"/>
      </w:pPr>
      <w:proofErr w:type="spellStart"/>
      <w:r>
        <w:t>var_dump</w:t>
      </w:r>
      <w:proofErr w:type="spellEnd"/>
      <w:r>
        <w:t>($stu2);echo '&lt;</w:t>
      </w:r>
      <w:proofErr w:type="spellStart"/>
      <w:r>
        <w:t>br</w:t>
      </w:r>
      <w:proofErr w:type="spellEnd"/>
      <w:r>
        <w:t>&gt;';</w:t>
      </w:r>
    </w:p>
    <w:p w:rsidR="00F95D77" w:rsidRDefault="00F95D77" w:rsidP="00F95D77">
      <w:pPr>
        <w:pStyle w:val="ad"/>
      </w:pPr>
      <w:r>
        <w:rPr>
          <w:rFonts w:hint="eastAsia"/>
        </w:rPr>
        <w:t>$stu3=clone $stu1;</w:t>
      </w:r>
      <w:r>
        <w:rPr>
          <w:rFonts w:hint="eastAsia"/>
        </w:rPr>
        <w:tab/>
        <w:t>//</w:t>
      </w:r>
      <w:r>
        <w:rPr>
          <w:rFonts w:hint="eastAsia"/>
        </w:rPr>
        <w:t>克隆一个新的对象</w:t>
      </w:r>
    </w:p>
    <w:p w:rsidR="00EB7F1D" w:rsidRDefault="00F95D77" w:rsidP="00F95D77">
      <w:pPr>
        <w:pStyle w:val="ad"/>
      </w:pPr>
      <w:proofErr w:type="spellStart"/>
      <w:r>
        <w:t>var_dump</w:t>
      </w:r>
      <w:proofErr w:type="spellEnd"/>
      <w:r>
        <w:t>($stu3);echo '&lt;</w:t>
      </w:r>
      <w:proofErr w:type="spellStart"/>
      <w:r>
        <w:t>br</w:t>
      </w:r>
      <w:proofErr w:type="spellEnd"/>
      <w:r>
        <w:t>&gt;';</w:t>
      </w:r>
    </w:p>
    <w:p w:rsidR="00F95D77" w:rsidRDefault="00B97ED7" w:rsidP="00F95D77">
      <w:pPr>
        <w:pStyle w:val="ad"/>
      </w:pPr>
      <w:r>
        <w:rPr>
          <w:noProof/>
        </w:rPr>
        <w:pict>
          <v:shape id="图片 1" o:spid="_x0000_i1026" type="#_x0000_t75" style="width:319.95pt;height:45.7pt;visibility:visible;mso-wrap-style:square">
            <v:imagedata r:id="rId9" o:title=""/>
          </v:shape>
        </w:pict>
      </w:r>
    </w:p>
    <w:p w:rsidR="00EB7F1D" w:rsidRDefault="00463349" w:rsidP="00B73F79">
      <w:pPr>
        <w:ind w:firstLineChars="0" w:firstLine="0"/>
      </w:pPr>
      <w:r>
        <w:rPr>
          <w:rFonts w:hint="eastAsia"/>
        </w:rPr>
        <w:t>__clone</w:t>
      </w:r>
      <w:r>
        <w:rPr>
          <w:rFonts w:hint="eastAsia"/>
        </w:rPr>
        <w:t>的例题</w:t>
      </w:r>
    </w:p>
    <w:p w:rsidR="00EB7F1D" w:rsidRDefault="00B97ED7" w:rsidP="00935209">
      <w:pPr>
        <w:pStyle w:val="ad"/>
      </w:pPr>
      <w:r>
        <w:rPr>
          <w:noProof/>
        </w:rPr>
        <w:pict>
          <v:shape id="_x0000_i1027" type="#_x0000_t75" style="width:482.1pt;height:109.55pt;visibility:visible;mso-wrap-style:square">
            <v:imagedata r:id="rId10" o:title=""/>
          </v:shape>
        </w:pict>
      </w:r>
    </w:p>
    <w:p w:rsidR="00EB7F1D" w:rsidRDefault="008579CB" w:rsidP="0091507E">
      <w:pPr>
        <w:pStyle w:val="2"/>
      </w:pPr>
      <w:r>
        <w:t>单例模式</w:t>
      </w:r>
    </w:p>
    <w:p w:rsidR="00EB7F1D" w:rsidRDefault="00E86F2E" w:rsidP="00B73F79">
      <w:pPr>
        <w:ind w:firstLineChars="0" w:firstLine="0"/>
      </w:pPr>
      <w:r>
        <w:t>一个类只能有一个对象</w:t>
      </w:r>
    </w:p>
    <w:p w:rsidR="00656859" w:rsidRDefault="00656859" w:rsidP="009432BB">
      <w:pPr>
        <w:pStyle w:val="3"/>
        <w:spacing w:before="100" w:after="100"/>
      </w:pPr>
      <w:proofErr w:type="spellStart"/>
      <w:r w:rsidRPr="00656859">
        <w:t>instanceof</w:t>
      </w:r>
      <w:proofErr w:type="spellEnd"/>
    </w:p>
    <w:p w:rsidR="00656859" w:rsidRPr="00656859" w:rsidRDefault="00656859" w:rsidP="00656859">
      <w:pPr>
        <w:ind w:firstLine="560"/>
      </w:pPr>
      <w:r>
        <w:rPr>
          <w:rFonts w:hint="eastAsia"/>
        </w:rPr>
        <w:t>用来判断变量是否属于某个数据类型</w:t>
      </w:r>
    </w:p>
    <w:p w:rsidR="00EB7F1D" w:rsidRDefault="00B97ED7" w:rsidP="00120659">
      <w:pPr>
        <w:pStyle w:val="ad"/>
      </w:pPr>
      <w:r>
        <w:rPr>
          <w:noProof/>
        </w:rPr>
        <w:pict>
          <v:shape id="_x0000_i1028" type="#_x0000_t75" style="width:306.8pt;height:52.6pt;visibility:visible;mso-wrap-style:square">
            <v:imagedata r:id="rId11" o:title=""/>
          </v:shape>
        </w:pict>
      </w:r>
    </w:p>
    <w:p w:rsidR="00EF3DEB" w:rsidRDefault="00DB70BE" w:rsidP="009432BB">
      <w:pPr>
        <w:pStyle w:val="3"/>
        <w:spacing w:before="100" w:after="100"/>
      </w:pPr>
      <w:r>
        <w:rPr>
          <w:rFonts w:hint="eastAsia"/>
        </w:rPr>
        <w:t>单例模式</w:t>
      </w:r>
    </w:p>
    <w:p w:rsidR="00DB70BE" w:rsidRDefault="00DB70BE" w:rsidP="00DB70BE">
      <w:pPr>
        <w:pStyle w:val="ad"/>
      </w:pPr>
      <w:r>
        <w:t>/**</w:t>
      </w:r>
    </w:p>
    <w:p w:rsidR="00DB70BE" w:rsidRDefault="00DB70BE" w:rsidP="00DB70BE">
      <w:pPr>
        <w:pStyle w:val="ad"/>
      </w:pPr>
      <w:r>
        <w:rPr>
          <w:rFonts w:hint="eastAsia"/>
        </w:rPr>
        <w:lastRenderedPageBreak/>
        <w:t>*</w:t>
      </w:r>
      <w:r>
        <w:rPr>
          <w:rFonts w:hint="eastAsia"/>
        </w:rPr>
        <w:t>单例模式：一个类只能有一个对象</w:t>
      </w:r>
    </w:p>
    <w:p w:rsidR="00DB70BE" w:rsidRDefault="00DB70BE" w:rsidP="00DB70BE">
      <w:pPr>
        <w:pStyle w:val="ad"/>
      </w:pPr>
      <w:r>
        <w:rPr>
          <w:rFonts w:hint="eastAsia"/>
        </w:rPr>
        <w:t>*</w:t>
      </w:r>
      <w:r w:rsidRPr="00CA038C">
        <w:rPr>
          <w:rFonts w:hint="eastAsia"/>
          <w:color w:val="FF0000"/>
        </w:rPr>
        <w:t>三私一公</w:t>
      </w:r>
    </w:p>
    <w:p w:rsidR="00DB70BE" w:rsidRDefault="00DB70BE" w:rsidP="00DB70BE">
      <w:pPr>
        <w:pStyle w:val="ad"/>
      </w:pPr>
      <w:r>
        <w:t>*/</w:t>
      </w:r>
    </w:p>
    <w:p w:rsidR="00DB70BE" w:rsidRDefault="00DB70BE" w:rsidP="00DB70BE">
      <w:pPr>
        <w:pStyle w:val="ad"/>
      </w:pPr>
      <w:r>
        <w:t xml:space="preserve">class </w:t>
      </w:r>
      <w:proofErr w:type="spellStart"/>
      <w:r>
        <w:t>MySQLDB</w:t>
      </w:r>
      <w:proofErr w:type="spellEnd"/>
      <w:r>
        <w:t xml:space="preserve"> {</w:t>
      </w:r>
    </w:p>
    <w:p w:rsidR="00DB70BE" w:rsidRDefault="00DB70BE" w:rsidP="00DB70BE">
      <w:pPr>
        <w:pStyle w:val="ad"/>
      </w:pPr>
      <w:r>
        <w:rPr>
          <w:rFonts w:hint="eastAsia"/>
        </w:rPr>
        <w:tab/>
        <w:t>private static $instance;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私有的成员用来保存类的实例</w:t>
      </w:r>
    </w:p>
    <w:p w:rsidR="00DB70BE" w:rsidRDefault="00DB70BE" w:rsidP="00DB70BE">
      <w:pPr>
        <w:pStyle w:val="ad"/>
      </w:pPr>
      <w:r>
        <w:rPr>
          <w:rFonts w:hint="eastAsia"/>
        </w:rPr>
        <w:tab/>
        <w:t>private function __construct() {</w:t>
      </w:r>
      <w:r>
        <w:rPr>
          <w:rFonts w:hint="eastAsia"/>
        </w:rPr>
        <w:tab/>
        <w:t>//</w:t>
      </w:r>
      <w:r>
        <w:rPr>
          <w:rFonts w:hint="eastAsia"/>
        </w:rPr>
        <w:t>私有的构造函数阻止在类的外部实例化</w:t>
      </w:r>
    </w:p>
    <w:p w:rsidR="00DB70BE" w:rsidRDefault="00DB70BE" w:rsidP="00DB70BE">
      <w:pPr>
        <w:pStyle w:val="ad"/>
      </w:pPr>
      <w:r>
        <w:tab/>
        <w:t>}</w:t>
      </w:r>
    </w:p>
    <w:p w:rsidR="00DB70BE" w:rsidRDefault="00DB70BE" w:rsidP="00DB70BE">
      <w:pPr>
        <w:pStyle w:val="ad"/>
      </w:pPr>
      <w:r>
        <w:rPr>
          <w:rFonts w:hint="eastAsia"/>
        </w:rPr>
        <w:tab/>
        <w:t>private function __clone()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私有的</w:t>
      </w:r>
      <w:r>
        <w:rPr>
          <w:rFonts w:hint="eastAsia"/>
        </w:rPr>
        <w:t>__clone()</w:t>
      </w:r>
      <w:r>
        <w:rPr>
          <w:rFonts w:hint="eastAsia"/>
        </w:rPr>
        <w:t>阻止</w:t>
      </w:r>
      <w:r>
        <w:rPr>
          <w:rFonts w:hint="eastAsia"/>
        </w:rPr>
        <w:t>clone</w:t>
      </w:r>
      <w:r>
        <w:rPr>
          <w:rFonts w:hint="eastAsia"/>
        </w:rPr>
        <w:t>对象</w:t>
      </w:r>
    </w:p>
    <w:p w:rsidR="00DB70BE" w:rsidRDefault="00DB70BE" w:rsidP="00DB70BE">
      <w:pPr>
        <w:pStyle w:val="ad"/>
      </w:pPr>
      <w:r>
        <w:tab/>
        <w:t>}</w:t>
      </w:r>
    </w:p>
    <w:p w:rsidR="00DB70BE" w:rsidRDefault="00DB70BE" w:rsidP="00DB70BE">
      <w:pPr>
        <w:pStyle w:val="ad"/>
      </w:pPr>
      <w:r>
        <w:rPr>
          <w:rFonts w:hint="eastAsia"/>
        </w:rPr>
        <w:tab/>
        <w:t xml:space="preserve">public static function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 {</w:t>
      </w:r>
      <w:r>
        <w:rPr>
          <w:rFonts w:hint="eastAsia"/>
        </w:rPr>
        <w:tab/>
        <w:t>//</w:t>
      </w:r>
      <w:r>
        <w:rPr>
          <w:rFonts w:hint="eastAsia"/>
        </w:rPr>
        <w:t>公有的方法用来获取类的实例</w:t>
      </w:r>
    </w:p>
    <w:p w:rsidR="00DB70BE" w:rsidRDefault="00DB70BE" w:rsidP="00DB70BE">
      <w:pPr>
        <w:pStyle w:val="ad"/>
      </w:pPr>
      <w:r>
        <w:tab/>
      </w:r>
      <w:r>
        <w:tab/>
        <w:t xml:space="preserve">if(!self::$instance </w:t>
      </w:r>
      <w:proofErr w:type="spellStart"/>
      <w:r>
        <w:t>instanceof</w:t>
      </w:r>
      <w:proofErr w:type="spellEnd"/>
      <w:r>
        <w:t xml:space="preserve"> self )</w:t>
      </w:r>
    </w:p>
    <w:p w:rsidR="00DB70BE" w:rsidRDefault="00DB70BE" w:rsidP="00DB70BE">
      <w:pPr>
        <w:pStyle w:val="ad"/>
      </w:pPr>
      <w:r>
        <w:tab/>
      </w:r>
      <w:r>
        <w:tab/>
      </w:r>
      <w:r>
        <w:tab/>
        <w:t>self::$instance=new self;</w:t>
      </w:r>
    </w:p>
    <w:p w:rsidR="00DB70BE" w:rsidRDefault="00DB70BE" w:rsidP="00DB70BE">
      <w:pPr>
        <w:pStyle w:val="ad"/>
      </w:pPr>
      <w:r>
        <w:tab/>
      </w:r>
      <w:r>
        <w:tab/>
        <w:t>return self::$instance;</w:t>
      </w:r>
    </w:p>
    <w:p w:rsidR="00DB70BE" w:rsidRDefault="00DB70BE" w:rsidP="00DB70BE">
      <w:pPr>
        <w:pStyle w:val="ad"/>
      </w:pPr>
      <w:r>
        <w:tab/>
        <w:t>}</w:t>
      </w:r>
    </w:p>
    <w:p w:rsidR="00DB70BE" w:rsidRDefault="00DB70BE" w:rsidP="00DB70BE">
      <w:pPr>
        <w:pStyle w:val="ad"/>
      </w:pPr>
      <w:r>
        <w:t>}</w:t>
      </w:r>
    </w:p>
    <w:p w:rsidR="00DB70BE" w:rsidRDefault="00DB70BE" w:rsidP="00DB70BE">
      <w:pPr>
        <w:pStyle w:val="ad"/>
      </w:pPr>
      <w:r>
        <w:t>$db1=</w:t>
      </w:r>
      <w:proofErr w:type="spellStart"/>
      <w:r>
        <w:t>MySQLDB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:rsidR="00DB70BE" w:rsidRDefault="00DB70BE" w:rsidP="00DB70BE">
      <w:pPr>
        <w:pStyle w:val="ad"/>
      </w:pPr>
      <w:r>
        <w:t>$db2=</w:t>
      </w:r>
      <w:proofErr w:type="spellStart"/>
      <w:r>
        <w:t>MySQLDB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:rsidR="005135BC" w:rsidRDefault="00DB70BE" w:rsidP="00DB70BE">
      <w:pPr>
        <w:pStyle w:val="ad"/>
      </w:pPr>
      <w:proofErr w:type="spellStart"/>
      <w:r>
        <w:t>var_dump</w:t>
      </w:r>
      <w:proofErr w:type="spellEnd"/>
      <w:r>
        <w:t>($db1,$db2);</w:t>
      </w:r>
    </w:p>
    <w:p w:rsidR="00DB70BE" w:rsidRDefault="004204E7" w:rsidP="004204E7">
      <w:pPr>
        <w:pStyle w:val="3"/>
      </w:pPr>
      <w:r>
        <w:rPr>
          <w:rFonts w:hint="eastAsia"/>
        </w:rPr>
        <w:t>项目层面的单例模式</w:t>
      </w:r>
    </w:p>
    <w:p w:rsidR="00DB70BE" w:rsidRDefault="00B97ED7" w:rsidP="00455FF8">
      <w:pPr>
        <w:pStyle w:val="ad"/>
      </w:pPr>
      <w:r>
        <w:rPr>
          <w:noProof/>
        </w:rPr>
        <w:pict>
          <v:shape id="_x0000_i1029" type="#_x0000_t75" style="width:439.5pt;height:169.65pt;visibility:visible;mso-wrap-style:square">
            <v:imagedata r:id="rId12" o:title=""/>
          </v:shape>
        </w:pict>
      </w:r>
    </w:p>
    <w:p w:rsidR="00DB70BE" w:rsidRDefault="002B54DE" w:rsidP="002B54DE">
      <w:pPr>
        <w:pStyle w:val="2"/>
      </w:pPr>
      <w:r>
        <w:rPr>
          <w:rFonts w:hint="eastAsia"/>
        </w:rPr>
        <w:t>工厂模式</w:t>
      </w:r>
    </w:p>
    <w:p w:rsidR="005135BC" w:rsidRDefault="00F31562" w:rsidP="00B73F79">
      <w:pPr>
        <w:ind w:firstLineChars="0" w:firstLine="0"/>
      </w:pPr>
      <w:r>
        <w:t>传递不同的参数</w:t>
      </w:r>
      <w:r>
        <w:rPr>
          <w:rFonts w:hint="eastAsia"/>
        </w:rPr>
        <w:t>，</w:t>
      </w:r>
      <w:r>
        <w:t>获得不同的对象</w:t>
      </w:r>
    </w:p>
    <w:p w:rsidR="00735CA3" w:rsidRDefault="00735CA3" w:rsidP="00735CA3">
      <w:pPr>
        <w:pStyle w:val="ad"/>
      </w:pPr>
      <w:r>
        <w:t>abstract class Product {</w:t>
      </w:r>
    </w:p>
    <w:p w:rsidR="00735CA3" w:rsidRDefault="00735CA3" w:rsidP="00735CA3">
      <w:pPr>
        <w:pStyle w:val="ad"/>
      </w:pPr>
      <w:r>
        <w:tab/>
        <w:t xml:space="preserve">abstract public function </w:t>
      </w:r>
      <w:proofErr w:type="spellStart"/>
      <w:r>
        <w:t>getName</w:t>
      </w:r>
      <w:proofErr w:type="spellEnd"/>
      <w:r>
        <w:t>();</w:t>
      </w:r>
    </w:p>
    <w:p w:rsidR="00735CA3" w:rsidRDefault="00735CA3" w:rsidP="00735CA3">
      <w:pPr>
        <w:pStyle w:val="ad"/>
      </w:pPr>
      <w:r>
        <w:t>}</w:t>
      </w:r>
    </w:p>
    <w:p w:rsidR="00735CA3" w:rsidRDefault="00735CA3" w:rsidP="00735CA3">
      <w:pPr>
        <w:pStyle w:val="ad"/>
      </w:pPr>
      <w:r>
        <w:t xml:space="preserve">class </w:t>
      </w:r>
      <w:proofErr w:type="spellStart"/>
      <w:r>
        <w:t>ProductA</w:t>
      </w:r>
      <w:proofErr w:type="spellEnd"/>
      <w:r>
        <w:t xml:space="preserve"> extends Product  {</w:t>
      </w:r>
    </w:p>
    <w:p w:rsidR="00735CA3" w:rsidRDefault="00735CA3" w:rsidP="00735CA3">
      <w:pPr>
        <w:pStyle w:val="ad"/>
      </w:pPr>
      <w:r>
        <w:tab/>
        <w:t xml:space="preserve">public function </w:t>
      </w:r>
      <w:proofErr w:type="spellStart"/>
      <w:r>
        <w:t>getName</w:t>
      </w:r>
      <w:proofErr w:type="spellEnd"/>
      <w:r>
        <w:t>() {</w:t>
      </w:r>
    </w:p>
    <w:p w:rsidR="00735CA3" w:rsidRDefault="00735CA3" w:rsidP="00735CA3">
      <w:pPr>
        <w:pStyle w:val="ad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echo '</w:t>
      </w:r>
      <w:r>
        <w:rPr>
          <w:rFonts w:hint="eastAsia"/>
        </w:rPr>
        <w:t>这是</w:t>
      </w:r>
      <w:r>
        <w:rPr>
          <w:rFonts w:hint="eastAsia"/>
        </w:rPr>
        <w:t>A</w:t>
      </w:r>
      <w:r>
        <w:rPr>
          <w:rFonts w:hint="eastAsia"/>
        </w:rPr>
        <w:t>商品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735CA3" w:rsidRDefault="00735CA3" w:rsidP="00735CA3">
      <w:pPr>
        <w:pStyle w:val="ad"/>
      </w:pPr>
      <w:r>
        <w:tab/>
        <w:t>}</w:t>
      </w:r>
    </w:p>
    <w:p w:rsidR="00735CA3" w:rsidRDefault="00735CA3" w:rsidP="00735CA3">
      <w:pPr>
        <w:pStyle w:val="ad"/>
      </w:pPr>
      <w:r>
        <w:t>}</w:t>
      </w:r>
    </w:p>
    <w:p w:rsidR="00735CA3" w:rsidRDefault="00735CA3" w:rsidP="00735CA3">
      <w:pPr>
        <w:pStyle w:val="ad"/>
      </w:pPr>
      <w:r>
        <w:t xml:space="preserve">class </w:t>
      </w:r>
      <w:proofErr w:type="spellStart"/>
      <w:r>
        <w:t>ProductB</w:t>
      </w:r>
      <w:proofErr w:type="spellEnd"/>
      <w:r>
        <w:t xml:space="preserve"> extends Product {</w:t>
      </w:r>
    </w:p>
    <w:p w:rsidR="00735CA3" w:rsidRDefault="00735CA3" w:rsidP="00735CA3">
      <w:pPr>
        <w:pStyle w:val="ad"/>
      </w:pPr>
      <w:r>
        <w:tab/>
        <w:t xml:space="preserve">public function </w:t>
      </w:r>
      <w:proofErr w:type="spellStart"/>
      <w:r>
        <w:t>getName</w:t>
      </w:r>
      <w:proofErr w:type="spellEnd"/>
      <w:r>
        <w:t>() {</w:t>
      </w:r>
    </w:p>
    <w:p w:rsidR="00735CA3" w:rsidRDefault="00735CA3" w:rsidP="00735CA3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这是</w:t>
      </w:r>
      <w:r>
        <w:rPr>
          <w:rFonts w:hint="eastAsia"/>
        </w:rPr>
        <w:t>B</w:t>
      </w:r>
      <w:r>
        <w:rPr>
          <w:rFonts w:hint="eastAsia"/>
        </w:rPr>
        <w:t>商品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735CA3" w:rsidRDefault="00735CA3" w:rsidP="00735CA3">
      <w:pPr>
        <w:pStyle w:val="ad"/>
      </w:pPr>
      <w:r>
        <w:tab/>
        <w:t>}</w:t>
      </w:r>
    </w:p>
    <w:p w:rsidR="00735CA3" w:rsidRDefault="00735CA3" w:rsidP="00735CA3">
      <w:pPr>
        <w:pStyle w:val="ad"/>
      </w:pPr>
      <w:r>
        <w:t>}</w:t>
      </w:r>
    </w:p>
    <w:p w:rsidR="00735CA3" w:rsidRDefault="00735CA3" w:rsidP="00735CA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工厂模式</w:t>
      </w:r>
    </w:p>
    <w:p w:rsidR="00735CA3" w:rsidRDefault="00735CA3" w:rsidP="00735CA3">
      <w:pPr>
        <w:pStyle w:val="ad"/>
      </w:pPr>
      <w:r>
        <w:t xml:space="preserve">class </w:t>
      </w:r>
      <w:proofErr w:type="spellStart"/>
      <w:r>
        <w:t>ProductFactory</w:t>
      </w:r>
      <w:proofErr w:type="spellEnd"/>
      <w:r>
        <w:t xml:space="preserve"> {</w:t>
      </w:r>
    </w:p>
    <w:p w:rsidR="00735CA3" w:rsidRPr="00E8374E" w:rsidRDefault="00735CA3" w:rsidP="00735CA3">
      <w:pPr>
        <w:pStyle w:val="ad"/>
        <w:rPr>
          <w:color w:val="FF0000"/>
        </w:rPr>
      </w:pPr>
      <w:r>
        <w:tab/>
      </w:r>
      <w:r w:rsidRPr="00E8374E">
        <w:rPr>
          <w:color w:val="FF0000"/>
        </w:rPr>
        <w:t>public static function create($</w:t>
      </w:r>
      <w:proofErr w:type="spellStart"/>
      <w:r w:rsidRPr="00E8374E">
        <w:rPr>
          <w:color w:val="FF0000"/>
        </w:rPr>
        <w:t>num</w:t>
      </w:r>
      <w:proofErr w:type="spellEnd"/>
      <w:r w:rsidRPr="00E8374E">
        <w:rPr>
          <w:color w:val="FF0000"/>
        </w:rPr>
        <w:t>) {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  <w:t>switch($</w:t>
      </w:r>
      <w:proofErr w:type="spellStart"/>
      <w:r w:rsidRPr="00E8374E">
        <w:rPr>
          <w:color w:val="FF0000"/>
        </w:rPr>
        <w:t>num</w:t>
      </w:r>
      <w:proofErr w:type="spellEnd"/>
      <w:r w:rsidRPr="00E8374E">
        <w:rPr>
          <w:color w:val="FF0000"/>
        </w:rPr>
        <w:t>) {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  <w:t>case 1: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  <w:t xml:space="preserve">return new </w:t>
      </w:r>
      <w:proofErr w:type="spellStart"/>
      <w:r w:rsidRPr="00E8374E">
        <w:rPr>
          <w:color w:val="FF0000"/>
        </w:rPr>
        <w:t>ProductA</w:t>
      </w:r>
      <w:proofErr w:type="spellEnd"/>
      <w:r w:rsidRPr="00E8374E">
        <w:rPr>
          <w:color w:val="FF0000"/>
        </w:rPr>
        <w:t>();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  <w:t>case 2: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</w:r>
      <w:r w:rsidRPr="00E8374E">
        <w:rPr>
          <w:color w:val="FF0000"/>
        </w:rPr>
        <w:tab/>
        <w:t xml:space="preserve">return new </w:t>
      </w:r>
      <w:proofErr w:type="spellStart"/>
      <w:r w:rsidRPr="00E8374E">
        <w:rPr>
          <w:color w:val="FF0000"/>
        </w:rPr>
        <w:t>ProductB</w:t>
      </w:r>
      <w:proofErr w:type="spellEnd"/>
      <w:r w:rsidRPr="00E8374E">
        <w:rPr>
          <w:color w:val="FF0000"/>
        </w:rPr>
        <w:t>();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  <w:t>}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</w:r>
      <w:r w:rsidRPr="00E8374E">
        <w:rPr>
          <w:color w:val="FF0000"/>
        </w:rPr>
        <w:tab/>
        <w:t>return null;</w:t>
      </w:r>
    </w:p>
    <w:p w:rsidR="00735CA3" w:rsidRPr="00E8374E" w:rsidRDefault="00735CA3" w:rsidP="00735CA3">
      <w:pPr>
        <w:pStyle w:val="ad"/>
        <w:rPr>
          <w:color w:val="FF0000"/>
        </w:rPr>
      </w:pPr>
      <w:r w:rsidRPr="00E8374E">
        <w:rPr>
          <w:color w:val="FF0000"/>
        </w:rPr>
        <w:tab/>
        <w:t>}</w:t>
      </w:r>
    </w:p>
    <w:p w:rsidR="00735CA3" w:rsidRDefault="00735CA3" w:rsidP="00735CA3">
      <w:pPr>
        <w:pStyle w:val="ad"/>
      </w:pPr>
      <w:r>
        <w:t>}</w:t>
      </w:r>
    </w:p>
    <w:p w:rsidR="00735CA3" w:rsidRDefault="00735CA3" w:rsidP="00735CA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传递不同的参数获取不同的对象</w:t>
      </w:r>
    </w:p>
    <w:p w:rsidR="00735CA3" w:rsidRDefault="00735CA3" w:rsidP="00735CA3">
      <w:pPr>
        <w:pStyle w:val="ad"/>
      </w:pPr>
      <w:r>
        <w:t>$</w:t>
      </w:r>
      <w:proofErr w:type="spellStart"/>
      <w:r>
        <w:t>obj</w:t>
      </w:r>
      <w:proofErr w:type="spellEnd"/>
      <w:r>
        <w:t>=</w:t>
      </w:r>
      <w:proofErr w:type="spellStart"/>
      <w:r>
        <w:t>ProductFactory</w:t>
      </w:r>
      <w:proofErr w:type="spellEnd"/>
      <w:r>
        <w:t>::create(1);</w:t>
      </w:r>
    </w:p>
    <w:p w:rsidR="00735CA3" w:rsidRDefault="00735CA3" w:rsidP="00735CA3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r>
        <w:rPr>
          <w:rFonts w:hint="eastAsia"/>
        </w:rPr>
        <w:t>A</w:t>
      </w:r>
      <w:r>
        <w:rPr>
          <w:rFonts w:hint="eastAsia"/>
        </w:rPr>
        <w:t>商品</w:t>
      </w:r>
    </w:p>
    <w:p w:rsidR="00735CA3" w:rsidRDefault="00735CA3" w:rsidP="00735CA3">
      <w:pPr>
        <w:pStyle w:val="ad"/>
      </w:pPr>
      <w:r>
        <w:t>$</w:t>
      </w:r>
      <w:proofErr w:type="spellStart"/>
      <w:r>
        <w:t>obj</w:t>
      </w:r>
      <w:proofErr w:type="spellEnd"/>
      <w:r>
        <w:t>=</w:t>
      </w:r>
      <w:proofErr w:type="spellStart"/>
      <w:r>
        <w:t>ProductFactory</w:t>
      </w:r>
      <w:proofErr w:type="spellEnd"/>
      <w:r>
        <w:t>::create(2);</w:t>
      </w:r>
    </w:p>
    <w:p w:rsidR="002B54DE" w:rsidRDefault="00735CA3" w:rsidP="00735CA3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r>
        <w:rPr>
          <w:rFonts w:hint="eastAsia"/>
        </w:rPr>
        <w:t>B</w:t>
      </w:r>
      <w:r>
        <w:rPr>
          <w:rFonts w:hint="eastAsia"/>
        </w:rPr>
        <w:t>商品</w:t>
      </w:r>
    </w:p>
    <w:p w:rsidR="002B54DE" w:rsidRDefault="00833D8B" w:rsidP="00833D8B">
      <w:pPr>
        <w:pStyle w:val="2"/>
      </w:pPr>
      <w:r>
        <w:t>策略模式</w:t>
      </w:r>
    </w:p>
    <w:p w:rsidR="002B54DE" w:rsidRDefault="003E29C5" w:rsidP="00B73F79">
      <w:pPr>
        <w:ind w:firstLineChars="0" w:firstLine="0"/>
      </w:pPr>
      <w:r>
        <w:t>传递不同的参数</w:t>
      </w:r>
      <w:r>
        <w:rPr>
          <w:rFonts w:hint="eastAsia"/>
        </w:rPr>
        <w:t>，</w:t>
      </w:r>
      <w:r>
        <w:t>调用不同的策略</w:t>
      </w:r>
      <w:r w:rsidR="001149F8">
        <w:rPr>
          <w:rFonts w:hint="eastAsia"/>
        </w:rPr>
        <w:t>（方法）</w:t>
      </w:r>
    </w:p>
    <w:p w:rsidR="00F6204D" w:rsidRDefault="00F6204D" w:rsidP="00F6204D">
      <w:pPr>
        <w:pStyle w:val="ad"/>
      </w:pPr>
      <w:r>
        <w:t xml:space="preserve">interface </w:t>
      </w:r>
      <w:proofErr w:type="spellStart"/>
      <w:r>
        <w:t>IStrategy</w:t>
      </w:r>
      <w:proofErr w:type="spellEnd"/>
      <w:r>
        <w:t xml:space="preserve"> {</w:t>
      </w:r>
    </w:p>
    <w:p w:rsidR="00F6204D" w:rsidRDefault="00F6204D" w:rsidP="00F6204D">
      <w:pPr>
        <w:pStyle w:val="ad"/>
      </w:pPr>
      <w:r>
        <w:tab/>
        <w:t xml:space="preserve">function </w:t>
      </w:r>
      <w:proofErr w:type="spellStart"/>
      <w:r>
        <w:t>ontheway</w:t>
      </w:r>
      <w:proofErr w:type="spellEnd"/>
      <w:r>
        <w:t>();</w:t>
      </w:r>
    </w:p>
    <w:p w:rsidR="00F6204D" w:rsidRDefault="00F6204D" w:rsidP="00F6204D">
      <w:pPr>
        <w:pStyle w:val="ad"/>
      </w:pPr>
      <w:r>
        <w:t>}</w:t>
      </w:r>
    </w:p>
    <w:p w:rsidR="00F6204D" w:rsidRDefault="00F6204D" w:rsidP="00F6204D">
      <w:pPr>
        <w:pStyle w:val="ad"/>
      </w:pPr>
      <w:r>
        <w:t xml:space="preserve">class Walk implements </w:t>
      </w:r>
      <w:proofErr w:type="spellStart"/>
      <w:r>
        <w:t>IStrategy</w:t>
      </w:r>
      <w:proofErr w:type="spellEnd"/>
      <w:r>
        <w:t xml:space="preserve"> {</w:t>
      </w:r>
    </w:p>
    <w:p w:rsidR="00F6204D" w:rsidRDefault="00F6204D" w:rsidP="00F6204D">
      <w:pPr>
        <w:pStyle w:val="ad"/>
      </w:pPr>
      <w:r>
        <w:tab/>
        <w:t xml:space="preserve">public function </w:t>
      </w:r>
      <w:proofErr w:type="spellStart"/>
      <w:r>
        <w:t>ontheway</w:t>
      </w:r>
      <w:proofErr w:type="spellEnd"/>
      <w:r>
        <w:t>() {</w:t>
      </w:r>
    </w:p>
    <w:p w:rsidR="00F6204D" w:rsidRDefault="00F6204D" w:rsidP="00F6204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走着去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F6204D" w:rsidRDefault="00F6204D" w:rsidP="00F6204D">
      <w:pPr>
        <w:pStyle w:val="ad"/>
      </w:pPr>
      <w:r>
        <w:tab/>
        <w:t>}</w:t>
      </w:r>
    </w:p>
    <w:p w:rsidR="00F6204D" w:rsidRDefault="00F6204D" w:rsidP="00F6204D">
      <w:pPr>
        <w:pStyle w:val="ad"/>
      </w:pPr>
      <w:r>
        <w:t>}</w:t>
      </w:r>
    </w:p>
    <w:p w:rsidR="00F6204D" w:rsidRDefault="00F6204D" w:rsidP="00F6204D">
      <w:pPr>
        <w:pStyle w:val="ad"/>
      </w:pPr>
      <w:r>
        <w:t xml:space="preserve">class Bick implements </w:t>
      </w:r>
      <w:proofErr w:type="spellStart"/>
      <w:r>
        <w:t>IStrategy</w:t>
      </w:r>
      <w:proofErr w:type="spellEnd"/>
      <w:r>
        <w:t xml:space="preserve"> {</w:t>
      </w:r>
    </w:p>
    <w:p w:rsidR="00F6204D" w:rsidRDefault="00F6204D" w:rsidP="00F6204D">
      <w:pPr>
        <w:pStyle w:val="ad"/>
      </w:pPr>
      <w:r>
        <w:tab/>
        <w:t xml:space="preserve">public function </w:t>
      </w:r>
      <w:proofErr w:type="spellStart"/>
      <w:r>
        <w:t>ontheway</w:t>
      </w:r>
      <w:proofErr w:type="spellEnd"/>
      <w:r>
        <w:t>() {</w:t>
      </w:r>
    </w:p>
    <w:p w:rsidR="00F6204D" w:rsidRDefault="00F6204D" w:rsidP="00F6204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骑自行车去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F6204D" w:rsidRDefault="00F6204D" w:rsidP="00F6204D">
      <w:pPr>
        <w:pStyle w:val="ad"/>
      </w:pPr>
      <w:r>
        <w:lastRenderedPageBreak/>
        <w:tab/>
        <w:t>}</w:t>
      </w:r>
    </w:p>
    <w:p w:rsidR="00F6204D" w:rsidRDefault="00F6204D" w:rsidP="00F6204D">
      <w:pPr>
        <w:pStyle w:val="ad"/>
      </w:pPr>
      <w:r>
        <w:t>}</w:t>
      </w:r>
    </w:p>
    <w:p w:rsidR="00F6204D" w:rsidRDefault="00F6204D" w:rsidP="00F6204D">
      <w:pPr>
        <w:pStyle w:val="ad"/>
      </w:pPr>
      <w:r>
        <w:t xml:space="preserve">class Bus implements </w:t>
      </w:r>
      <w:proofErr w:type="spellStart"/>
      <w:r>
        <w:t>IStrategy</w:t>
      </w:r>
      <w:proofErr w:type="spellEnd"/>
      <w:r>
        <w:t xml:space="preserve"> {</w:t>
      </w:r>
    </w:p>
    <w:p w:rsidR="00F6204D" w:rsidRDefault="00F6204D" w:rsidP="00F6204D">
      <w:pPr>
        <w:pStyle w:val="ad"/>
      </w:pPr>
      <w:r>
        <w:tab/>
        <w:t xml:space="preserve">public function </w:t>
      </w:r>
      <w:proofErr w:type="spellStart"/>
      <w:r>
        <w:t>ontheway</w:t>
      </w:r>
      <w:proofErr w:type="spellEnd"/>
      <w:r>
        <w:t>() {</w:t>
      </w:r>
    </w:p>
    <w:p w:rsidR="00F6204D" w:rsidRDefault="00F6204D" w:rsidP="00F6204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坐巴士去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F6204D" w:rsidRDefault="00F6204D" w:rsidP="00F6204D">
      <w:pPr>
        <w:pStyle w:val="ad"/>
      </w:pPr>
      <w:r>
        <w:tab/>
        <w:t>}</w:t>
      </w:r>
      <w:r>
        <w:tab/>
      </w:r>
    </w:p>
    <w:p w:rsidR="00F6204D" w:rsidRDefault="00F6204D" w:rsidP="00F6204D">
      <w:pPr>
        <w:pStyle w:val="ad"/>
      </w:pPr>
      <w:r>
        <w:t>}</w:t>
      </w:r>
    </w:p>
    <w:p w:rsidR="00F6204D" w:rsidRDefault="00F6204D" w:rsidP="00F6204D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策略模式，传递不同的参数，调用不同的策略</w:t>
      </w:r>
    </w:p>
    <w:p w:rsidR="00F6204D" w:rsidRDefault="00F6204D" w:rsidP="00F6204D">
      <w:pPr>
        <w:pStyle w:val="ad"/>
      </w:pPr>
      <w:r>
        <w:t>class Strategy{</w:t>
      </w:r>
    </w:p>
    <w:p w:rsidR="00F6204D" w:rsidRPr="00AB289D" w:rsidRDefault="00F6204D" w:rsidP="00F6204D">
      <w:pPr>
        <w:pStyle w:val="ad"/>
        <w:rPr>
          <w:color w:val="FF0000"/>
        </w:rPr>
      </w:pPr>
      <w:r>
        <w:tab/>
      </w:r>
      <w:r w:rsidRPr="00AB289D">
        <w:rPr>
          <w:color w:val="FF0000"/>
        </w:rPr>
        <w:t xml:space="preserve">public function </w:t>
      </w:r>
      <w:proofErr w:type="spellStart"/>
      <w:r w:rsidRPr="00AB289D">
        <w:rPr>
          <w:color w:val="FF0000"/>
        </w:rPr>
        <w:t>getWay</w:t>
      </w:r>
      <w:proofErr w:type="spellEnd"/>
      <w:r w:rsidRPr="00AB289D">
        <w:rPr>
          <w:color w:val="FF0000"/>
        </w:rPr>
        <w:t>(</w:t>
      </w:r>
      <w:proofErr w:type="spellStart"/>
      <w:r w:rsidRPr="00AB289D">
        <w:rPr>
          <w:color w:val="FF0000"/>
        </w:rPr>
        <w:t>IStrategy</w:t>
      </w:r>
      <w:proofErr w:type="spellEnd"/>
      <w:r w:rsidRPr="00AB289D">
        <w:rPr>
          <w:color w:val="FF0000"/>
        </w:rPr>
        <w:t xml:space="preserve"> $</w:t>
      </w:r>
      <w:proofErr w:type="spellStart"/>
      <w:r w:rsidRPr="00AB289D">
        <w:rPr>
          <w:color w:val="FF0000"/>
        </w:rPr>
        <w:t>obj</w:t>
      </w:r>
      <w:proofErr w:type="spellEnd"/>
      <w:r w:rsidRPr="00AB289D">
        <w:rPr>
          <w:color w:val="FF0000"/>
        </w:rPr>
        <w:t>) {</w:t>
      </w:r>
    </w:p>
    <w:p w:rsidR="00F6204D" w:rsidRPr="00AB289D" w:rsidRDefault="00F6204D" w:rsidP="00F6204D">
      <w:pPr>
        <w:pStyle w:val="ad"/>
        <w:rPr>
          <w:color w:val="FF0000"/>
        </w:rPr>
      </w:pPr>
      <w:r w:rsidRPr="00AB289D">
        <w:rPr>
          <w:color w:val="FF0000"/>
        </w:rPr>
        <w:tab/>
      </w:r>
      <w:r w:rsidRPr="00AB289D">
        <w:rPr>
          <w:color w:val="FF0000"/>
        </w:rPr>
        <w:tab/>
        <w:t>$</w:t>
      </w:r>
      <w:proofErr w:type="spellStart"/>
      <w:r w:rsidRPr="00AB289D">
        <w:rPr>
          <w:color w:val="FF0000"/>
        </w:rPr>
        <w:t>obj</w:t>
      </w:r>
      <w:proofErr w:type="spellEnd"/>
      <w:r w:rsidRPr="00AB289D">
        <w:rPr>
          <w:color w:val="FF0000"/>
        </w:rPr>
        <w:t>-&gt;</w:t>
      </w:r>
      <w:proofErr w:type="spellStart"/>
      <w:r w:rsidRPr="00AB289D">
        <w:rPr>
          <w:color w:val="FF0000"/>
        </w:rPr>
        <w:t>ontheway</w:t>
      </w:r>
      <w:proofErr w:type="spellEnd"/>
      <w:r w:rsidRPr="00AB289D">
        <w:rPr>
          <w:color w:val="FF0000"/>
        </w:rPr>
        <w:t>();</w:t>
      </w:r>
    </w:p>
    <w:p w:rsidR="00F6204D" w:rsidRPr="00AB289D" w:rsidRDefault="00F6204D" w:rsidP="00F6204D">
      <w:pPr>
        <w:pStyle w:val="ad"/>
        <w:rPr>
          <w:color w:val="FF0000"/>
        </w:rPr>
      </w:pPr>
      <w:r w:rsidRPr="00AB289D">
        <w:rPr>
          <w:color w:val="FF0000"/>
        </w:rPr>
        <w:tab/>
        <w:t>}</w:t>
      </w:r>
    </w:p>
    <w:p w:rsidR="00F6204D" w:rsidRDefault="00F6204D" w:rsidP="00F6204D">
      <w:pPr>
        <w:pStyle w:val="ad"/>
      </w:pPr>
      <w:r>
        <w:t>}</w:t>
      </w:r>
    </w:p>
    <w:p w:rsidR="00F6204D" w:rsidRDefault="00F6204D" w:rsidP="00F6204D">
      <w:pPr>
        <w:pStyle w:val="ad"/>
      </w:pPr>
      <w:r>
        <w:t>$</w:t>
      </w:r>
      <w:proofErr w:type="spellStart"/>
      <w:r>
        <w:t>obj</w:t>
      </w:r>
      <w:proofErr w:type="spellEnd"/>
      <w:r>
        <w:t>=new Strategy();</w:t>
      </w:r>
    </w:p>
    <w:p w:rsidR="00F6204D" w:rsidRDefault="00F6204D" w:rsidP="00F6204D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getWay</w:t>
      </w:r>
      <w:proofErr w:type="spellEnd"/>
      <w:r>
        <w:rPr>
          <w:rFonts w:hint="eastAsia"/>
        </w:rPr>
        <w:t>(new Walk);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走着去</w:t>
      </w:r>
    </w:p>
    <w:p w:rsidR="00F6204D" w:rsidRDefault="00F6204D" w:rsidP="00F6204D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getWay</w:t>
      </w:r>
      <w:proofErr w:type="spellEnd"/>
      <w:r>
        <w:rPr>
          <w:rFonts w:hint="eastAsia"/>
        </w:rPr>
        <w:t>(new Bick);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骑自行车去</w:t>
      </w:r>
    </w:p>
    <w:p w:rsidR="002B54DE" w:rsidRDefault="00F6204D" w:rsidP="00F6204D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getWay</w:t>
      </w:r>
      <w:proofErr w:type="spellEnd"/>
      <w:r>
        <w:rPr>
          <w:rFonts w:hint="eastAsia"/>
        </w:rPr>
        <w:t>(new Bus);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坐巴士去</w:t>
      </w:r>
    </w:p>
    <w:p w:rsidR="002B54DE" w:rsidRDefault="00236E2D" w:rsidP="00236E2D">
      <w:pPr>
        <w:pStyle w:val="2"/>
      </w:pPr>
      <w:r>
        <w:t>魔术方法</w:t>
      </w:r>
    </w:p>
    <w:p w:rsidR="000848E0" w:rsidRDefault="00DC3D9C" w:rsidP="00B175DA">
      <w:pPr>
        <w:pStyle w:val="3"/>
      </w:pPr>
      <w:r>
        <w:rPr>
          <w:rFonts w:hint="eastAsia"/>
        </w:rPr>
        <w:t>__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 w:rsidR="00B175DA">
        <w:rPr>
          <w:rFonts w:hint="eastAsia"/>
        </w:rPr>
        <w:t>：</w:t>
      </w:r>
      <w:r w:rsidR="00B175DA" w:rsidRPr="00B175DA">
        <w:rPr>
          <w:rFonts w:hint="eastAsia"/>
        </w:rPr>
        <w:t>将对象当成字符串使用的时候自动调用</w:t>
      </w:r>
    </w:p>
    <w:p w:rsidR="000848E0" w:rsidRDefault="00B97ED7" w:rsidP="00B175DA">
      <w:pPr>
        <w:pStyle w:val="ad"/>
      </w:pPr>
      <w:r>
        <w:rPr>
          <w:noProof/>
          <w:shd w:val="clear" w:color="auto" w:fill="auto"/>
        </w:rPr>
        <w:pict>
          <v:shape id="_x0000_i1030" type="#_x0000_t75" style="width:298pt;height:102.05pt;visibility:visible;mso-wrap-style:square">
            <v:imagedata r:id="rId13" o:title=""/>
          </v:shape>
        </w:pict>
      </w:r>
    </w:p>
    <w:p w:rsidR="000848E0" w:rsidRDefault="00E758B2" w:rsidP="00D0224B">
      <w:pPr>
        <w:pStyle w:val="3"/>
      </w:pPr>
      <w:r>
        <w:rPr>
          <w:rFonts w:hint="eastAsia"/>
        </w:rPr>
        <w:t>__invoke</w:t>
      </w:r>
      <w:r>
        <w:t>()</w:t>
      </w:r>
      <w:r w:rsidR="00D0224B">
        <w:t>:</w:t>
      </w:r>
      <w:r w:rsidR="00D0224B" w:rsidRPr="00D0224B">
        <w:rPr>
          <w:rFonts w:hint="eastAsia"/>
        </w:rPr>
        <w:t>当将对象当成函数调用的时候</w:t>
      </w:r>
      <w:r w:rsidR="00D0224B">
        <w:rPr>
          <w:rFonts w:hint="eastAsia"/>
        </w:rPr>
        <w:t>自动调用</w:t>
      </w:r>
    </w:p>
    <w:p w:rsidR="000848E0" w:rsidRDefault="00B97ED7" w:rsidP="00901AE6">
      <w:pPr>
        <w:pStyle w:val="ad"/>
      </w:pPr>
      <w:r>
        <w:rPr>
          <w:noProof/>
        </w:rPr>
        <w:pict>
          <v:shape id="_x0000_i1031" type="#_x0000_t75" style="width:423.25pt;height:112.7pt;visibility:visible;mso-wrap-style:square">
            <v:imagedata r:id="rId14" o:title=""/>
          </v:shape>
        </w:pict>
      </w:r>
    </w:p>
    <w:p w:rsidR="000848E0" w:rsidRDefault="00611863" w:rsidP="00611863">
      <w:pPr>
        <w:pStyle w:val="3"/>
      </w:pPr>
      <w:r w:rsidRPr="00611863">
        <w:lastRenderedPageBreak/>
        <w:t>__set</w:t>
      </w:r>
      <w:r>
        <w:t>()</w:t>
      </w:r>
      <w:r>
        <w:rPr>
          <w:rFonts w:hint="eastAsia"/>
        </w:rPr>
        <w:t>、</w:t>
      </w:r>
      <w:r w:rsidRPr="00611863">
        <w:t>__get</w:t>
      </w:r>
      <w:r>
        <w:t>()</w:t>
      </w:r>
      <w:r w:rsidR="00FF4C2C">
        <w:rPr>
          <w:rFonts w:hint="eastAsia"/>
        </w:rPr>
        <w:t>、</w:t>
      </w:r>
      <w:r w:rsidR="00FF4C2C">
        <w:rPr>
          <w:rFonts w:hint="eastAsia"/>
        </w:rPr>
        <w:t>__unset()</w:t>
      </w:r>
      <w:r w:rsidR="00FF4C2C">
        <w:rPr>
          <w:rFonts w:hint="eastAsia"/>
        </w:rPr>
        <w:t>、</w:t>
      </w:r>
      <w:r w:rsidR="00FF4C2C">
        <w:rPr>
          <w:rFonts w:hint="eastAsia"/>
        </w:rPr>
        <w:t>__</w:t>
      </w:r>
      <w:proofErr w:type="spellStart"/>
      <w:r w:rsidR="00FF4C2C">
        <w:rPr>
          <w:rFonts w:hint="eastAsia"/>
        </w:rPr>
        <w:t>isset</w:t>
      </w:r>
      <w:proofErr w:type="spellEnd"/>
      <w:r w:rsidR="00FF4C2C">
        <w:rPr>
          <w:rFonts w:hint="eastAsia"/>
        </w:rPr>
        <w:t>()</w:t>
      </w:r>
    </w:p>
    <w:p w:rsidR="00FF4C2C" w:rsidRDefault="00FF4C2C" w:rsidP="00FF4C2C">
      <w:pPr>
        <w:pStyle w:val="ad"/>
      </w:pPr>
      <w:r>
        <w:t>class Student {</w:t>
      </w:r>
    </w:p>
    <w:p w:rsidR="00FF4C2C" w:rsidRDefault="00FF4C2C" w:rsidP="00FF4C2C">
      <w:pPr>
        <w:pStyle w:val="ad"/>
      </w:pPr>
      <w:r>
        <w:tab/>
        <w:t>private $name;</w:t>
      </w:r>
    </w:p>
    <w:p w:rsidR="00FF4C2C" w:rsidRDefault="00FF4C2C" w:rsidP="00FF4C2C">
      <w:pPr>
        <w:pStyle w:val="ad"/>
      </w:pPr>
      <w:r>
        <w:tab/>
        <w:t>private $sex;</w:t>
      </w:r>
    </w:p>
    <w:p w:rsidR="00FF4C2C" w:rsidRPr="00962013" w:rsidRDefault="00FF4C2C" w:rsidP="00FF4C2C">
      <w:pPr>
        <w:pStyle w:val="ad"/>
        <w:rPr>
          <w:color w:val="FF0000"/>
        </w:rPr>
      </w:pPr>
      <w:r>
        <w:rPr>
          <w:rFonts w:hint="eastAsia"/>
        </w:rPr>
        <w:tab/>
      </w:r>
      <w:r w:rsidRPr="00962013">
        <w:rPr>
          <w:rFonts w:hint="eastAsia"/>
          <w:color w:val="FF0000"/>
        </w:rPr>
        <w:t>//</w:t>
      </w:r>
      <w:r w:rsidRPr="00962013">
        <w:rPr>
          <w:rFonts w:hint="eastAsia"/>
          <w:color w:val="FF0000"/>
        </w:rPr>
        <w:t>当给无法访问的属性赋值的时候自动调用</w:t>
      </w:r>
    </w:p>
    <w:p w:rsidR="00FF4C2C" w:rsidRDefault="00FF4C2C" w:rsidP="00FF4C2C">
      <w:pPr>
        <w:pStyle w:val="ad"/>
      </w:pPr>
      <w:r>
        <w:tab/>
        <w:t xml:space="preserve">public function </w:t>
      </w:r>
      <w:r w:rsidRPr="008855FA">
        <w:rPr>
          <w:color w:val="FF0000"/>
        </w:rPr>
        <w:t>__set($</w:t>
      </w:r>
      <w:proofErr w:type="spellStart"/>
      <w:r w:rsidRPr="008855FA">
        <w:rPr>
          <w:color w:val="FF0000"/>
        </w:rPr>
        <w:t>key,$value</w:t>
      </w:r>
      <w:proofErr w:type="spellEnd"/>
      <w:r w:rsidRPr="008855FA">
        <w:rPr>
          <w:color w:val="FF0000"/>
        </w:rPr>
        <w:t>)</w:t>
      </w:r>
      <w:r>
        <w:t xml:space="preserve"> {</w:t>
      </w:r>
    </w:p>
    <w:p w:rsidR="00FF4C2C" w:rsidRDefault="00FF4C2C" w:rsidP="00FF4C2C">
      <w:pPr>
        <w:pStyle w:val="ad"/>
      </w:pPr>
      <w:r>
        <w:tab/>
      </w:r>
      <w:r>
        <w:tab/>
        <w:t>$this-&gt;$key=$value;</w:t>
      </w:r>
    </w:p>
    <w:p w:rsidR="00FF4C2C" w:rsidRDefault="00FF4C2C" w:rsidP="00FF4C2C">
      <w:pPr>
        <w:pStyle w:val="ad"/>
      </w:pPr>
      <w:r>
        <w:tab/>
        <w:t>}</w:t>
      </w:r>
    </w:p>
    <w:p w:rsidR="00FF4C2C" w:rsidRPr="00962013" w:rsidRDefault="00FF4C2C" w:rsidP="00FF4C2C">
      <w:pPr>
        <w:pStyle w:val="ad"/>
        <w:rPr>
          <w:color w:val="FF0000"/>
        </w:rPr>
      </w:pPr>
      <w:r>
        <w:rPr>
          <w:rFonts w:hint="eastAsia"/>
        </w:rPr>
        <w:tab/>
      </w:r>
      <w:r w:rsidRPr="00962013">
        <w:rPr>
          <w:rFonts w:hint="eastAsia"/>
          <w:color w:val="FF0000"/>
        </w:rPr>
        <w:t>//</w:t>
      </w:r>
      <w:r w:rsidRPr="00962013">
        <w:rPr>
          <w:rFonts w:hint="eastAsia"/>
          <w:color w:val="FF0000"/>
        </w:rPr>
        <w:t>当给无法访问的属性取值的时候自动调用</w:t>
      </w:r>
    </w:p>
    <w:p w:rsidR="00FF4C2C" w:rsidRDefault="00FF4C2C" w:rsidP="00FF4C2C">
      <w:pPr>
        <w:pStyle w:val="ad"/>
      </w:pPr>
      <w:r>
        <w:tab/>
        <w:t xml:space="preserve">public function </w:t>
      </w:r>
      <w:r w:rsidRPr="008855FA">
        <w:rPr>
          <w:color w:val="FF0000"/>
        </w:rPr>
        <w:t>__get($key)</w:t>
      </w:r>
      <w:r>
        <w:t xml:space="preserve"> {</w:t>
      </w:r>
    </w:p>
    <w:p w:rsidR="00FF4C2C" w:rsidRDefault="00FF4C2C" w:rsidP="00FF4C2C">
      <w:pPr>
        <w:pStyle w:val="ad"/>
      </w:pPr>
      <w:r>
        <w:tab/>
      </w:r>
      <w:r>
        <w:tab/>
        <w:t>return $this-&gt;$key;</w:t>
      </w:r>
    </w:p>
    <w:p w:rsidR="00FF4C2C" w:rsidRDefault="00FF4C2C" w:rsidP="00FF4C2C">
      <w:pPr>
        <w:pStyle w:val="ad"/>
      </w:pPr>
      <w:r>
        <w:tab/>
        <w:t>}</w:t>
      </w:r>
    </w:p>
    <w:p w:rsidR="00FF4C2C" w:rsidRPr="00962013" w:rsidRDefault="00FF4C2C" w:rsidP="00FF4C2C">
      <w:pPr>
        <w:pStyle w:val="ad"/>
        <w:rPr>
          <w:color w:val="FF0000"/>
        </w:rPr>
      </w:pPr>
      <w:r>
        <w:rPr>
          <w:rFonts w:hint="eastAsia"/>
        </w:rPr>
        <w:tab/>
      </w:r>
      <w:r w:rsidRPr="00962013">
        <w:rPr>
          <w:rFonts w:hint="eastAsia"/>
          <w:color w:val="FF0000"/>
        </w:rPr>
        <w:t>//</w:t>
      </w:r>
      <w:r w:rsidRPr="00962013">
        <w:rPr>
          <w:rFonts w:hint="eastAsia"/>
          <w:color w:val="FF0000"/>
        </w:rPr>
        <w:t>当用</w:t>
      </w:r>
      <w:r w:rsidRPr="00962013">
        <w:rPr>
          <w:rFonts w:hint="eastAsia"/>
          <w:color w:val="FF0000"/>
        </w:rPr>
        <w:t>unset()</w:t>
      </w:r>
      <w:r w:rsidRPr="00962013">
        <w:rPr>
          <w:rFonts w:hint="eastAsia"/>
          <w:color w:val="FF0000"/>
        </w:rPr>
        <w:t>销毁无法访问的属性的时候自动调用</w:t>
      </w:r>
    </w:p>
    <w:p w:rsidR="00FF4C2C" w:rsidRDefault="00FF4C2C" w:rsidP="00FF4C2C">
      <w:pPr>
        <w:pStyle w:val="ad"/>
      </w:pPr>
      <w:r>
        <w:tab/>
        <w:t xml:space="preserve">public function </w:t>
      </w:r>
      <w:r w:rsidRPr="008855FA">
        <w:rPr>
          <w:color w:val="FF0000"/>
        </w:rPr>
        <w:t>__unset($key)</w:t>
      </w:r>
      <w:r>
        <w:t xml:space="preserve"> {</w:t>
      </w:r>
    </w:p>
    <w:p w:rsidR="00FF4C2C" w:rsidRDefault="00FF4C2C" w:rsidP="00FF4C2C">
      <w:pPr>
        <w:pStyle w:val="ad"/>
      </w:pPr>
      <w:r>
        <w:tab/>
      </w:r>
      <w:r>
        <w:tab/>
        <w:t>unset($this-&gt;$key);</w:t>
      </w:r>
    </w:p>
    <w:p w:rsidR="00FF4C2C" w:rsidRDefault="00FF4C2C" w:rsidP="00FF4C2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销毁成功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FF4C2C" w:rsidRDefault="00FF4C2C" w:rsidP="00FF4C2C">
      <w:pPr>
        <w:pStyle w:val="ad"/>
      </w:pPr>
      <w:r>
        <w:tab/>
        <w:t>}</w:t>
      </w:r>
    </w:p>
    <w:p w:rsidR="00FF4C2C" w:rsidRPr="00962013" w:rsidRDefault="00FF4C2C" w:rsidP="00FF4C2C">
      <w:pPr>
        <w:pStyle w:val="ad"/>
        <w:rPr>
          <w:color w:val="FF0000"/>
        </w:rPr>
      </w:pPr>
      <w:r>
        <w:rPr>
          <w:rFonts w:hint="eastAsia"/>
        </w:rPr>
        <w:tab/>
      </w:r>
      <w:r w:rsidRPr="00962013">
        <w:rPr>
          <w:rFonts w:hint="eastAsia"/>
          <w:color w:val="FF0000"/>
        </w:rPr>
        <w:t>//</w:t>
      </w:r>
      <w:r w:rsidRPr="00962013">
        <w:rPr>
          <w:rFonts w:hint="eastAsia"/>
          <w:color w:val="FF0000"/>
        </w:rPr>
        <w:t>当用</w:t>
      </w:r>
      <w:proofErr w:type="spellStart"/>
      <w:r w:rsidRPr="00962013">
        <w:rPr>
          <w:rFonts w:hint="eastAsia"/>
          <w:color w:val="FF0000"/>
        </w:rPr>
        <w:t>isset</w:t>
      </w:r>
      <w:proofErr w:type="spellEnd"/>
      <w:r w:rsidRPr="00962013">
        <w:rPr>
          <w:rFonts w:hint="eastAsia"/>
          <w:color w:val="FF0000"/>
        </w:rPr>
        <w:t>()</w:t>
      </w:r>
      <w:r w:rsidRPr="00962013">
        <w:rPr>
          <w:rFonts w:hint="eastAsia"/>
          <w:color w:val="FF0000"/>
        </w:rPr>
        <w:t>函数判断无法访问的属性的时候自动调用</w:t>
      </w:r>
    </w:p>
    <w:p w:rsidR="00FF4C2C" w:rsidRDefault="00FF4C2C" w:rsidP="00FF4C2C">
      <w:pPr>
        <w:pStyle w:val="ad"/>
      </w:pPr>
      <w:r>
        <w:tab/>
        <w:t xml:space="preserve">public function </w:t>
      </w:r>
      <w:r w:rsidRPr="008855FA">
        <w:rPr>
          <w:color w:val="FF0000"/>
        </w:rPr>
        <w:t>__</w:t>
      </w:r>
      <w:proofErr w:type="spellStart"/>
      <w:r w:rsidRPr="008855FA">
        <w:rPr>
          <w:color w:val="FF0000"/>
        </w:rPr>
        <w:t>isset</w:t>
      </w:r>
      <w:proofErr w:type="spellEnd"/>
      <w:r w:rsidRPr="008855FA">
        <w:rPr>
          <w:color w:val="FF0000"/>
        </w:rPr>
        <w:t>($key)</w:t>
      </w:r>
      <w:r>
        <w:t xml:space="preserve"> {</w:t>
      </w:r>
    </w:p>
    <w:p w:rsidR="00FF4C2C" w:rsidRDefault="00FF4C2C" w:rsidP="00FF4C2C">
      <w:pPr>
        <w:pStyle w:val="ad"/>
      </w:pPr>
      <w:r>
        <w:tab/>
      </w:r>
      <w:r>
        <w:tab/>
        <w:t xml:space="preserve">return </w:t>
      </w:r>
      <w:proofErr w:type="spellStart"/>
      <w:r>
        <w:t>isset</w:t>
      </w:r>
      <w:proofErr w:type="spellEnd"/>
      <w:r>
        <w:t>($this-&gt;$key);</w:t>
      </w:r>
    </w:p>
    <w:p w:rsidR="00FF4C2C" w:rsidRDefault="00FF4C2C" w:rsidP="00FF4C2C">
      <w:pPr>
        <w:pStyle w:val="ad"/>
      </w:pPr>
      <w:r>
        <w:tab/>
        <w:t>}</w:t>
      </w:r>
    </w:p>
    <w:p w:rsidR="00FF4C2C" w:rsidRDefault="00FF4C2C" w:rsidP="00FF4C2C">
      <w:pPr>
        <w:pStyle w:val="ad"/>
      </w:pPr>
      <w:r>
        <w:t>}</w:t>
      </w:r>
    </w:p>
    <w:p w:rsidR="00FF4C2C" w:rsidRDefault="00FF4C2C" w:rsidP="00FF4C2C">
      <w:pPr>
        <w:pStyle w:val="ad"/>
      </w:pPr>
      <w:r>
        <w:t>$</w:t>
      </w:r>
      <w:proofErr w:type="spellStart"/>
      <w:r>
        <w:t>stu</w:t>
      </w:r>
      <w:proofErr w:type="spellEnd"/>
      <w:r>
        <w:t>=new Student;</w:t>
      </w:r>
    </w:p>
    <w:p w:rsidR="00FF4C2C" w:rsidRDefault="00FF4C2C" w:rsidP="00FF4C2C">
      <w:pPr>
        <w:pStyle w:val="ad"/>
      </w:pPr>
      <w:r>
        <w:t>$</w:t>
      </w:r>
      <w:proofErr w:type="spellStart"/>
      <w:r>
        <w:t>stu</w:t>
      </w:r>
      <w:proofErr w:type="spellEnd"/>
      <w:r>
        <w:t>-&gt;name='tom';</w:t>
      </w:r>
    </w:p>
    <w:p w:rsidR="00FF4C2C" w:rsidRDefault="00FF4C2C" w:rsidP="00FF4C2C">
      <w:pPr>
        <w:pStyle w:val="ad"/>
      </w:pPr>
      <w:r>
        <w:t>echo $</w:t>
      </w:r>
      <w:proofErr w:type="spellStart"/>
      <w:r>
        <w:t>stu</w:t>
      </w:r>
      <w:proofErr w:type="spellEnd"/>
      <w:r>
        <w:t>-&gt;name,'&lt;</w:t>
      </w:r>
      <w:proofErr w:type="spellStart"/>
      <w:r>
        <w:t>br</w:t>
      </w:r>
      <w:proofErr w:type="spellEnd"/>
      <w:r>
        <w:t>&gt;';</w:t>
      </w:r>
      <w:r>
        <w:tab/>
      </w:r>
      <w:r>
        <w:tab/>
        <w:t>//tom</w:t>
      </w:r>
    </w:p>
    <w:p w:rsidR="00FF4C2C" w:rsidRDefault="00FF4C2C" w:rsidP="00FF4C2C">
      <w:pPr>
        <w:pStyle w:val="ad"/>
      </w:pPr>
      <w:r>
        <w:rPr>
          <w:rFonts w:hint="eastAsia"/>
        </w:rPr>
        <w:t>unset($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-&gt;name);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销毁成功</w:t>
      </w:r>
    </w:p>
    <w:p w:rsidR="00FF4C2C" w:rsidRDefault="00FF4C2C" w:rsidP="00FF4C2C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-&gt;sex='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0848E0" w:rsidRDefault="00FF4C2C" w:rsidP="00FF4C2C">
      <w:pPr>
        <w:pStyle w:val="ad"/>
      </w:pPr>
      <w:proofErr w:type="spellStart"/>
      <w:r>
        <w:t>var_dump</w:t>
      </w:r>
      <w:proofErr w:type="spellEnd"/>
      <w:r>
        <w:t>(</w:t>
      </w:r>
      <w:proofErr w:type="spellStart"/>
      <w:r>
        <w:t>isset</w:t>
      </w:r>
      <w:proofErr w:type="spellEnd"/>
      <w:r>
        <w:t>($</w:t>
      </w:r>
      <w:proofErr w:type="spellStart"/>
      <w:r>
        <w:t>stu</w:t>
      </w:r>
      <w:proofErr w:type="spellEnd"/>
      <w:r>
        <w:t>-&gt;sex));</w:t>
      </w:r>
      <w:r>
        <w:tab/>
        <w:t>//</w:t>
      </w:r>
      <w:proofErr w:type="spellStart"/>
      <w:r>
        <w:t>bool</w:t>
      </w:r>
      <w:proofErr w:type="spellEnd"/>
      <w:r>
        <w:t>(true)</w:t>
      </w:r>
    </w:p>
    <w:p w:rsidR="000848E0" w:rsidRDefault="006D4EAE" w:rsidP="006D4EAE">
      <w:pPr>
        <w:pStyle w:val="3"/>
      </w:pPr>
      <w:r>
        <w:rPr>
          <w:rFonts w:hint="eastAsia"/>
        </w:rPr>
        <w:t>__call()</w:t>
      </w:r>
      <w:r w:rsidR="006A6A2D">
        <w:rPr>
          <w:rFonts w:hint="eastAsia"/>
        </w:rPr>
        <w:t>、</w:t>
      </w:r>
      <w:r w:rsidR="006A6A2D">
        <w:rPr>
          <w:rFonts w:hint="eastAsia"/>
        </w:rPr>
        <w:t>__</w:t>
      </w:r>
      <w:proofErr w:type="spellStart"/>
      <w:r w:rsidR="006A6A2D">
        <w:rPr>
          <w:rFonts w:hint="eastAsia"/>
        </w:rPr>
        <w:t>callstatic</w:t>
      </w:r>
      <w:proofErr w:type="spellEnd"/>
      <w:r w:rsidR="006A6A2D">
        <w:rPr>
          <w:rFonts w:hint="eastAsia"/>
        </w:rPr>
        <w:t>()</w:t>
      </w:r>
    </w:p>
    <w:p w:rsidR="006A6A2D" w:rsidRDefault="006A6A2D" w:rsidP="006A6A2D">
      <w:pPr>
        <w:pStyle w:val="ad"/>
      </w:pPr>
      <w:r>
        <w:t>class Student {</w:t>
      </w:r>
    </w:p>
    <w:p w:rsidR="006A6A2D" w:rsidRDefault="006A6A2D" w:rsidP="006A6A2D">
      <w:pPr>
        <w:pStyle w:val="ad"/>
      </w:pPr>
      <w:r>
        <w:tab/>
        <w:t>/**</w:t>
      </w:r>
    </w:p>
    <w:p w:rsidR="006A6A2D" w:rsidRDefault="006A6A2D" w:rsidP="006A6A2D">
      <w:pPr>
        <w:pStyle w:val="ad"/>
      </w:pPr>
      <w:r>
        <w:rPr>
          <w:rFonts w:hint="eastAsia"/>
        </w:rPr>
        <w:tab/>
        <w:t>*</w:t>
      </w:r>
      <w:r w:rsidRPr="007D4716">
        <w:rPr>
          <w:rFonts w:hint="eastAsia"/>
          <w:color w:val="FF0000"/>
        </w:rPr>
        <w:t>当调用一个不存在的普通方法时自动调用</w:t>
      </w:r>
    </w:p>
    <w:p w:rsidR="006A6A2D" w:rsidRDefault="006A6A2D" w:rsidP="006A6A2D">
      <w:pPr>
        <w:pStyle w:val="ad"/>
      </w:pPr>
      <w:r>
        <w:rPr>
          <w:rFonts w:hint="eastAsia"/>
        </w:rPr>
        <w:tab/>
        <w:t>*@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fn_name</w:t>
      </w:r>
      <w:proofErr w:type="spellEnd"/>
      <w:r>
        <w:rPr>
          <w:rFonts w:hint="eastAsia"/>
        </w:rPr>
        <w:t xml:space="preserve"> string </w:t>
      </w:r>
      <w:r>
        <w:rPr>
          <w:rFonts w:hint="eastAsia"/>
        </w:rPr>
        <w:t>方法名</w:t>
      </w:r>
    </w:p>
    <w:p w:rsidR="006A6A2D" w:rsidRDefault="006A6A2D" w:rsidP="006A6A2D">
      <w:pPr>
        <w:pStyle w:val="ad"/>
      </w:pPr>
      <w:r>
        <w:rPr>
          <w:rFonts w:hint="eastAsia"/>
        </w:rPr>
        <w:tab/>
        <w:t>*@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fn_args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ab/>
      </w:r>
      <w:r>
        <w:rPr>
          <w:rFonts w:hint="eastAsia"/>
        </w:rPr>
        <w:t>参数数组</w:t>
      </w:r>
    </w:p>
    <w:p w:rsidR="006A6A2D" w:rsidRDefault="006A6A2D" w:rsidP="006A6A2D">
      <w:pPr>
        <w:pStyle w:val="ad"/>
      </w:pPr>
      <w:r>
        <w:tab/>
        <w:t>*/</w:t>
      </w:r>
    </w:p>
    <w:p w:rsidR="006A6A2D" w:rsidRDefault="006A6A2D" w:rsidP="006A6A2D">
      <w:pPr>
        <w:pStyle w:val="ad"/>
      </w:pPr>
      <w:r>
        <w:tab/>
        <w:t xml:space="preserve">public function </w:t>
      </w:r>
      <w:r w:rsidRPr="007D4716">
        <w:rPr>
          <w:color w:val="FF0000"/>
        </w:rPr>
        <w:t>__call($fn_name,$</w:t>
      </w:r>
      <w:proofErr w:type="spellStart"/>
      <w:r w:rsidRPr="007D4716">
        <w:rPr>
          <w:color w:val="FF0000"/>
        </w:rPr>
        <w:t>fn_args</w:t>
      </w:r>
      <w:proofErr w:type="spellEnd"/>
      <w:r w:rsidRPr="007D4716">
        <w:rPr>
          <w:color w:val="FF0000"/>
        </w:rPr>
        <w:t>)</w:t>
      </w:r>
      <w:r>
        <w:t xml:space="preserve"> {</w:t>
      </w:r>
    </w:p>
    <w:p w:rsidR="006A6A2D" w:rsidRDefault="006A6A2D" w:rsidP="006A6A2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学生类中没有</w:t>
      </w:r>
      <w:r>
        <w:rPr>
          <w:rFonts w:hint="eastAsia"/>
        </w:rPr>
        <w:t>{$</w:t>
      </w:r>
      <w:proofErr w:type="spellStart"/>
      <w:r>
        <w:rPr>
          <w:rFonts w:hint="eastAsia"/>
        </w:rPr>
        <w:t>fn_name</w:t>
      </w:r>
      <w:proofErr w:type="spellEnd"/>
      <w:r>
        <w:rPr>
          <w:rFonts w:hint="eastAsia"/>
        </w:rPr>
        <w:t>}</w:t>
      </w:r>
      <w:r>
        <w:rPr>
          <w:rFonts w:hint="eastAsia"/>
        </w:rPr>
        <w:t>方法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6A6A2D" w:rsidRDefault="006A6A2D" w:rsidP="006A6A2D">
      <w:pPr>
        <w:pStyle w:val="ad"/>
      </w:pPr>
      <w:r>
        <w:lastRenderedPageBreak/>
        <w:tab/>
      </w:r>
      <w:r>
        <w:tab/>
      </w:r>
      <w:proofErr w:type="spellStart"/>
      <w:r>
        <w:t>print_r</w:t>
      </w:r>
      <w:proofErr w:type="spellEnd"/>
      <w:r>
        <w:t>($</w:t>
      </w:r>
      <w:proofErr w:type="spellStart"/>
      <w:r>
        <w:t>fn_args</w:t>
      </w:r>
      <w:proofErr w:type="spellEnd"/>
      <w:r>
        <w:t>);</w:t>
      </w:r>
    </w:p>
    <w:p w:rsidR="006A6A2D" w:rsidRDefault="006A6A2D" w:rsidP="006A6A2D">
      <w:pPr>
        <w:pStyle w:val="ad"/>
      </w:pPr>
      <w:r>
        <w:tab/>
        <w:t>}</w:t>
      </w:r>
    </w:p>
    <w:p w:rsidR="006A6A2D" w:rsidRDefault="006A6A2D" w:rsidP="006A6A2D">
      <w:pPr>
        <w:pStyle w:val="ad"/>
      </w:pPr>
      <w:r>
        <w:tab/>
        <w:t>/**</w:t>
      </w:r>
    </w:p>
    <w:p w:rsidR="006A6A2D" w:rsidRPr="0098671C" w:rsidRDefault="006A6A2D" w:rsidP="006A6A2D">
      <w:pPr>
        <w:pStyle w:val="ad"/>
        <w:rPr>
          <w:color w:val="FF0000"/>
        </w:rPr>
      </w:pPr>
      <w:r>
        <w:rPr>
          <w:rFonts w:hint="eastAsia"/>
        </w:rPr>
        <w:tab/>
      </w:r>
      <w:r w:rsidRPr="0098671C">
        <w:rPr>
          <w:rFonts w:hint="eastAsia"/>
          <w:color w:val="FF0000"/>
        </w:rPr>
        <w:t>*</w:t>
      </w:r>
      <w:r w:rsidRPr="0098671C">
        <w:rPr>
          <w:rFonts w:hint="eastAsia"/>
          <w:color w:val="FF0000"/>
        </w:rPr>
        <w:t>当调用一个不存在的的静态方法的时候自动调用</w:t>
      </w:r>
    </w:p>
    <w:p w:rsidR="006A6A2D" w:rsidRDefault="006A6A2D" w:rsidP="006A6A2D">
      <w:pPr>
        <w:pStyle w:val="ad"/>
      </w:pPr>
      <w:r>
        <w:tab/>
        <w:t>*/</w:t>
      </w:r>
    </w:p>
    <w:p w:rsidR="006A6A2D" w:rsidRDefault="006A6A2D" w:rsidP="006A6A2D">
      <w:pPr>
        <w:pStyle w:val="ad"/>
      </w:pPr>
      <w:r>
        <w:tab/>
        <w:t xml:space="preserve">public static function </w:t>
      </w:r>
      <w:r w:rsidRPr="007D4716">
        <w:rPr>
          <w:color w:val="FF0000"/>
        </w:rPr>
        <w:t>__</w:t>
      </w:r>
      <w:proofErr w:type="spellStart"/>
      <w:r w:rsidRPr="007D4716">
        <w:rPr>
          <w:color w:val="FF0000"/>
        </w:rPr>
        <w:t>callstatic</w:t>
      </w:r>
      <w:proofErr w:type="spellEnd"/>
      <w:r w:rsidRPr="007D4716">
        <w:rPr>
          <w:color w:val="FF0000"/>
        </w:rPr>
        <w:t>($fn_name,$</w:t>
      </w:r>
      <w:proofErr w:type="spellStart"/>
      <w:r w:rsidRPr="007D4716">
        <w:rPr>
          <w:color w:val="FF0000"/>
        </w:rPr>
        <w:t>fn_args</w:t>
      </w:r>
      <w:proofErr w:type="spellEnd"/>
      <w:r w:rsidRPr="007D4716">
        <w:rPr>
          <w:color w:val="FF0000"/>
        </w:rPr>
        <w:t xml:space="preserve">) </w:t>
      </w:r>
      <w:r>
        <w:t>{</w:t>
      </w:r>
    </w:p>
    <w:p w:rsidR="006A6A2D" w:rsidRDefault="006A6A2D" w:rsidP="006A6A2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没有</w:t>
      </w:r>
      <w:r>
        <w:rPr>
          <w:rFonts w:hint="eastAsia"/>
        </w:rPr>
        <w:t>{$</w:t>
      </w:r>
      <w:proofErr w:type="spellStart"/>
      <w:r>
        <w:rPr>
          <w:rFonts w:hint="eastAsia"/>
        </w:rPr>
        <w:t>fn_name</w:t>
      </w:r>
      <w:proofErr w:type="spellEnd"/>
      <w:r>
        <w:rPr>
          <w:rFonts w:hint="eastAsia"/>
        </w:rPr>
        <w:t>}</w:t>
      </w:r>
      <w:r>
        <w:rPr>
          <w:rFonts w:hint="eastAsia"/>
        </w:rPr>
        <w:t>静态方法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6A6A2D" w:rsidRDefault="006A6A2D" w:rsidP="006A6A2D">
      <w:pPr>
        <w:pStyle w:val="ad"/>
      </w:pPr>
      <w:r>
        <w:tab/>
        <w:t>}</w:t>
      </w:r>
    </w:p>
    <w:p w:rsidR="006A6A2D" w:rsidRDefault="006A6A2D" w:rsidP="006A6A2D">
      <w:pPr>
        <w:pStyle w:val="ad"/>
      </w:pPr>
      <w:r>
        <w:t>}</w:t>
      </w:r>
    </w:p>
    <w:p w:rsidR="006A6A2D" w:rsidRDefault="006A6A2D" w:rsidP="006A6A2D">
      <w:pPr>
        <w:pStyle w:val="ad"/>
      </w:pPr>
      <w:r>
        <w:t>$</w:t>
      </w:r>
      <w:proofErr w:type="spellStart"/>
      <w:r>
        <w:t>stu</w:t>
      </w:r>
      <w:proofErr w:type="spellEnd"/>
      <w:r>
        <w:t>=new Student;</w:t>
      </w:r>
    </w:p>
    <w:p w:rsidR="006A6A2D" w:rsidRDefault="006A6A2D" w:rsidP="006A6A2D">
      <w:pPr>
        <w:pStyle w:val="ad"/>
      </w:pPr>
      <w:r>
        <w:t>$</w:t>
      </w:r>
      <w:proofErr w:type="spellStart"/>
      <w:r>
        <w:t>stu</w:t>
      </w:r>
      <w:proofErr w:type="spellEnd"/>
      <w:r>
        <w:t>-&gt;show(10,20,30);</w:t>
      </w:r>
    </w:p>
    <w:p w:rsidR="000848E0" w:rsidRDefault="006A6A2D" w:rsidP="006A6A2D">
      <w:pPr>
        <w:pStyle w:val="ad"/>
      </w:pPr>
      <w:r>
        <w:t>Student::display();</w:t>
      </w:r>
    </w:p>
    <w:p w:rsidR="004E7526" w:rsidRDefault="00B97ED7" w:rsidP="006A6A2D">
      <w:pPr>
        <w:pStyle w:val="ad"/>
      </w:pPr>
      <w:r>
        <w:rPr>
          <w:noProof/>
        </w:rPr>
        <w:pict>
          <v:shape id="_x0000_i1032" type="#_x0000_t75" style="width:211pt;height:50.1pt;visibility:visible;mso-wrap-style:square">
            <v:imagedata r:id="rId15" o:title=""/>
          </v:shape>
        </w:pict>
      </w:r>
    </w:p>
    <w:p w:rsidR="000848E0" w:rsidRDefault="00726B43" w:rsidP="00726B43">
      <w:pPr>
        <w:pStyle w:val="2"/>
      </w:pPr>
      <w:r>
        <w:t>Iterator(</w:t>
      </w:r>
      <w:r>
        <w:t>迭代器</w:t>
      </w:r>
      <w:r>
        <w:t>)</w:t>
      </w:r>
    </w:p>
    <w:p w:rsidR="00FB1302" w:rsidRPr="00FB1302" w:rsidRDefault="00FB1302" w:rsidP="00FB1302">
      <w:pPr>
        <w:ind w:firstLine="560"/>
      </w:pPr>
      <w:r>
        <w:t>Iterator</w:t>
      </w:r>
      <w:r>
        <w:t>是</w:t>
      </w:r>
      <w:r>
        <w:t>PHP</w:t>
      </w:r>
      <w:r>
        <w:t>预定义的接口</w:t>
      </w:r>
      <w:r>
        <w:rPr>
          <w:rFonts w:hint="eastAsia"/>
        </w:rPr>
        <w:t>，</w:t>
      </w:r>
      <w:r>
        <w:t>用来遍历的对象的某一个属性</w:t>
      </w:r>
    </w:p>
    <w:p w:rsidR="000848E0" w:rsidRDefault="00B97ED7" w:rsidP="00AE5FEF">
      <w:pPr>
        <w:pStyle w:val="ad"/>
      </w:pPr>
      <w:r>
        <w:rPr>
          <w:noProof/>
        </w:rPr>
        <w:pict>
          <v:shape id="_x0000_i1033" type="#_x0000_t75" style="width:256.7pt;height:83.25pt;visibility:visible;mso-wrap-style:square">
            <v:imagedata r:id="rId16" o:title=""/>
          </v:shape>
        </w:pict>
      </w:r>
    </w:p>
    <w:p w:rsidR="00596886" w:rsidRDefault="00B01973" w:rsidP="00B73F79">
      <w:pPr>
        <w:ind w:firstLineChars="0" w:firstLine="0"/>
      </w:pPr>
      <w:r>
        <w:t>代码</w:t>
      </w:r>
    </w:p>
    <w:p w:rsidR="00B01973" w:rsidRDefault="00B01973" w:rsidP="00B0197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学生类</w:t>
      </w:r>
    </w:p>
    <w:p w:rsidR="00B01973" w:rsidRDefault="00B01973" w:rsidP="00B01973">
      <w:pPr>
        <w:pStyle w:val="ad"/>
      </w:pPr>
      <w:r>
        <w:t>class Student {</w:t>
      </w:r>
    </w:p>
    <w:p w:rsidR="00B01973" w:rsidRDefault="00B01973" w:rsidP="00B01973">
      <w:pPr>
        <w:pStyle w:val="ad"/>
      </w:pPr>
      <w:r>
        <w:tab/>
        <w:t>private $name;</w:t>
      </w:r>
    </w:p>
    <w:p w:rsidR="00B01973" w:rsidRDefault="00B01973" w:rsidP="00B01973">
      <w:pPr>
        <w:pStyle w:val="ad"/>
      </w:pPr>
      <w:r>
        <w:tab/>
        <w:t>public function __construct($name) {</w:t>
      </w:r>
    </w:p>
    <w:p w:rsidR="00B01973" w:rsidRDefault="00B01973" w:rsidP="00B01973">
      <w:pPr>
        <w:pStyle w:val="ad"/>
      </w:pPr>
      <w:r>
        <w:tab/>
      </w:r>
      <w:r>
        <w:tab/>
        <w:t>$this-&gt;name=$name;</w:t>
      </w:r>
    </w:p>
    <w:p w:rsidR="00B01973" w:rsidRDefault="00B01973" w:rsidP="00B01973">
      <w:pPr>
        <w:pStyle w:val="ad"/>
      </w:pPr>
      <w:r>
        <w:tab/>
        <w:t>}</w:t>
      </w:r>
    </w:p>
    <w:p w:rsidR="00B01973" w:rsidRDefault="00B01973" w:rsidP="00B01973">
      <w:pPr>
        <w:pStyle w:val="ad"/>
      </w:pPr>
      <w:r>
        <w:tab/>
        <w:t>public function __get($key) {</w:t>
      </w:r>
    </w:p>
    <w:p w:rsidR="00B01973" w:rsidRDefault="00B01973" w:rsidP="00B01973">
      <w:pPr>
        <w:pStyle w:val="ad"/>
      </w:pPr>
      <w:r>
        <w:tab/>
      </w:r>
      <w:r>
        <w:tab/>
        <w:t>return $this-&gt;$key;</w:t>
      </w:r>
    </w:p>
    <w:p w:rsidR="00B01973" w:rsidRDefault="00B01973" w:rsidP="00B01973">
      <w:pPr>
        <w:pStyle w:val="ad"/>
      </w:pPr>
      <w:r>
        <w:tab/>
        <w:t>}</w:t>
      </w:r>
    </w:p>
    <w:p w:rsidR="00B01973" w:rsidRDefault="00B01973" w:rsidP="00B01973">
      <w:pPr>
        <w:pStyle w:val="ad"/>
      </w:pPr>
      <w:r>
        <w:t>}</w:t>
      </w:r>
    </w:p>
    <w:p w:rsidR="00B01973" w:rsidRDefault="00B01973" w:rsidP="00B0197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班级类</w:t>
      </w:r>
    </w:p>
    <w:p w:rsidR="00B01973" w:rsidRDefault="00B01973" w:rsidP="00B01973">
      <w:pPr>
        <w:pStyle w:val="ad"/>
      </w:pPr>
      <w:r>
        <w:t xml:space="preserve">class PHP </w:t>
      </w:r>
      <w:r w:rsidRPr="009B6018">
        <w:rPr>
          <w:color w:val="FF0000"/>
        </w:rPr>
        <w:t xml:space="preserve">implements Iterator </w:t>
      </w:r>
      <w:r>
        <w:t>{</w:t>
      </w:r>
    </w:p>
    <w:p w:rsidR="00B01973" w:rsidRDefault="00B01973" w:rsidP="00B01973">
      <w:pPr>
        <w:pStyle w:val="ad"/>
      </w:pPr>
      <w:r>
        <w:rPr>
          <w:rFonts w:hint="eastAsia"/>
        </w:rPr>
        <w:tab/>
        <w:t>private $</w:t>
      </w:r>
      <w:proofErr w:type="spellStart"/>
      <w:r>
        <w:rPr>
          <w:rFonts w:hint="eastAsia"/>
        </w:rPr>
        <w:t>stu_list</w:t>
      </w:r>
      <w:proofErr w:type="spellEnd"/>
      <w:r>
        <w:rPr>
          <w:rFonts w:hint="eastAsia"/>
        </w:rPr>
        <w:t>=array();</w:t>
      </w:r>
      <w:r>
        <w:rPr>
          <w:rFonts w:hint="eastAsia"/>
        </w:rPr>
        <w:tab/>
        <w:t>//</w:t>
      </w:r>
      <w:r>
        <w:rPr>
          <w:rFonts w:hint="eastAsia"/>
        </w:rPr>
        <w:t>学生数组</w:t>
      </w:r>
    </w:p>
    <w:p w:rsidR="00B01973" w:rsidRDefault="00B01973" w:rsidP="00B01973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给班级添加学生</w:t>
      </w:r>
    </w:p>
    <w:p w:rsidR="00B01973" w:rsidRDefault="00B01973" w:rsidP="00B01973">
      <w:pPr>
        <w:pStyle w:val="ad"/>
      </w:pPr>
      <w:r>
        <w:lastRenderedPageBreak/>
        <w:tab/>
        <w:t xml:space="preserve">public function </w:t>
      </w:r>
      <w:proofErr w:type="spellStart"/>
      <w:r>
        <w:t>addStu</w:t>
      </w:r>
      <w:proofErr w:type="spellEnd"/>
      <w:r>
        <w:t>(Student $</w:t>
      </w:r>
      <w:proofErr w:type="spellStart"/>
      <w:r>
        <w:t>stu</w:t>
      </w:r>
      <w:proofErr w:type="spellEnd"/>
      <w:r>
        <w:t>) {</w:t>
      </w:r>
    </w:p>
    <w:p w:rsidR="00B01973" w:rsidRDefault="00B01973" w:rsidP="00B01973">
      <w:pPr>
        <w:pStyle w:val="ad"/>
      </w:pPr>
      <w:r>
        <w:tab/>
      </w:r>
      <w:r>
        <w:tab/>
        <w:t>$this-&gt;</w:t>
      </w:r>
      <w:proofErr w:type="spellStart"/>
      <w:r>
        <w:t>stu_list</w:t>
      </w:r>
      <w:proofErr w:type="spellEnd"/>
      <w:r>
        <w:t>[]=$</w:t>
      </w:r>
      <w:proofErr w:type="spellStart"/>
      <w:r>
        <w:t>stu</w:t>
      </w:r>
      <w:proofErr w:type="spellEnd"/>
      <w:r>
        <w:t>;</w:t>
      </w:r>
    </w:p>
    <w:p w:rsidR="00B01973" w:rsidRDefault="00B01973" w:rsidP="00B01973">
      <w:pPr>
        <w:pStyle w:val="ad"/>
      </w:pPr>
      <w:r>
        <w:tab/>
        <w:t>}</w:t>
      </w:r>
    </w:p>
    <w:p w:rsidR="00B01973" w:rsidRDefault="00B01973" w:rsidP="00B01973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实现</w:t>
      </w:r>
      <w:r>
        <w:rPr>
          <w:rFonts w:hint="eastAsia"/>
        </w:rPr>
        <w:t>Iterator</w:t>
      </w:r>
      <w:r>
        <w:rPr>
          <w:rFonts w:hint="eastAsia"/>
        </w:rPr>
        <w:t>的抽象方法</w:t>
      </w:r>
    </w:p>
    <w:p w:rsidR="00B01973" w:rsidRPr="009B6018" w:rsidRDefault="00B01973" w:rsidP="00B01973">
      <w:pPr>
        <w:pStyle w:val="ad"/>
        <w:rPr>
          <w:color w:val="FF0000"/>
        </w:rPr>
      </w:pPr>
      <w:r>
        <w:tab/>
      </w:r>
      <w:r w:rsidRPr="009B6018">
        <w:rPr>
          <w:color w:val="FF0000"/>
        </w:rPr>
        <w:t>public function rewind() {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rFonts w:hint="eastAsia"/>
          <w:color w:val="FF0000"/>
        </w:rPr>
        <w:tab/>
      </w:r>
      <w:r w:rsidRPr="009B6018">
        <w:rPr>
          <w:rFonts w:hint="eastAsia"/>
          <w:color w:val="FF0000"/>
        </w:rPr>
        <w:tab/>
        <w:t>reset($this-&gt;</w:t>
      </w:r>
      <w:proofErr w:type="spellStart"/>
      <w:r w:rsidRPr="009B6018">
        <w:rPr>
          <w:rFonts w:hint="eastAsia"/>
          <w:color w:val="FF0000"/>
        </w:rPr>
        <w:t>stu_list</w:t>
      </w:r>
      <w:proofErr w:type="spellEnd"/>
      <w:r w:rsidRPr="009B6018">
        <w:rPr>
          <w:rFonts w:hint="eastAsia"/>
          <w:color w:val="FF0000"/>
        </w:rPr>
        <w:t>);</w:t>
      </w:r>
      <w:r w:rsidRPr="009B6018">
        <w:rPr>
          <w:rFonts w:hint="eastAsia"/>
          <w:color w:val="FF0000"/>
        </w:rPr>
        <w:tab/>
        <w:t>//</w:t>
      </w:r>
      <w:r w:rsidRPr="009B6018">
        <w:rPr>
          <w:rFonts w:hint="eastAsia"/>
          <w:color w:val="FF0000"/>
        </w:rPr>
        <w:t>指针复位到迭代器的第一个元素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  <w:t>}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rFonts w:hint="eastAsia"/>
          <w:color w:val="FF0000"/>
        </w:rPr>
        <w:tab/>
        <w:t>public function valid () {</w:t>
      </w:r>
      <w:r w:rsidRPr="009B6018">
        <w:rPr>
          <w:rFonts w:hint="eastAsia"/>
          <w:color w:val="FF0000"/>
        </w:rPr>
        <w:tab/>
        <w:t>//</w:t>
      </w:r>
      <w:r w:rsidRPr="009B6018">
        <w:rPr>
          <w:rFonts w:hint="eastAsia"/>
          <w:color w:val="FF0000"/>
        </w:rPr>
        <w:t>判断当前指针位置是否合法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</w:r>
      <w:r w:rsidRPr="009B6018">
        <w:rPr>
          <w:color w:val="FF0000"/>
        </w:rPr>
        <w:tab/>
        <w:t>return key($this-&gt;</w:t>
      </w:r>
      <w:proofErr w:type="spellStart"/>
      <w:r w:rsidRPr="009B6018">
        <w:rPr>
          <w:color w:val="FF0000"/>
        </w:rPr>
        <w:t>stu_list</w:t>
      </w:r>
      <w:proofErr w:type="spellEnd"/>
      <w:r w:rsidRPr="009B6018">
        <w:rPr>
          <w:color w:val="FF0000"/>
        </w:rPr>
        <w:t>)!==null;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  <w:t>}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rFonts w:hint="eastAsia"/>
          <w:color w:val="FF0000"/>
        </w:rPr>
        <w:tab/>
        <w:t>public function current() {</w:t>
      </w:r>
      <w:r w:rsidRPr="009B6018">
        <w:rPr>
          <w:rFonts w:hint="eastAsia"/>
          <w:color w:val="FF0000"/>
        </w:rPr>
        <w:tab/>
        <w:t>//</w:t>
      </w:r>
      <w:r w:rsidRPr="009B6018">
        <w:rPr>
          <w:rFonts w:hint="eastAsia"/>
          <w:color w:val="FF0000"/>
        </w:rPr>
        <w:t>返回当前元素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</w:r>
      <w:r w:rsidRPr="009B6018">
        <w:rPr>
          <w:color w:val="FF0000"/>
        </w:rPr>
        <w:tab/>
        <w:t>return current($this-&gt;</w:t>
      </w:r>
      <w:proofErr w:type="spellStart"/>
      <w:r w:rsidRPr="009B6018">
        <w:rPr>
          <w:color w:val="FF0000"/>
        </w:rPr>
        <w:t>stu_list</w:t>
      </w:r>
      <w:proofErr w:type="spellEnd"/>
      <w:r w:rsidRPr="009B6018">
        <w:rPr>
          <w:color w:val="FF0000"/>
        </w:rPr>
        <w:t>);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  <w:t>}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rFonts w:hint="eastAsia"/>
          <w:color w:val="FF0000"/>
        </w:rPr>
        <w:tab/>
        <w:t>public function key() {</w:t>
      </w:r>
      <w:r w:rsidRPr="009B6018">
        <w:rPr>
          <w:rFonts w:hint="eastAsia"/>
          <w:color w:val="FF0000"/>
        </w:rPr>
        <w:tab/>
        <w:t>//</w:t>
      </w:r>
      <w:r w:rsidRPr="009B6018">
        <w:rPr>
          <w:rFonts w:hint="eastAsia"/>
          <w:color w:val="FF0000"/>
        </w:rPr>
        <w:t>返回当前元素的键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</w:r>
      <w:r w:rsidRPr="009B6018">
        <w:rPr>
          <w:color w:val="FF0000"/>
        </w:rPr>
        <w:tab/>
        <w:t>return key($this-&gt;</w:t>
      </w:r>
      <w:proofErr w:type="spellStart"/>
      <w:r w:rsidRPr="009B6018">
        <w:rPr>
          <w:color w:val="FF0000"/>
        </w:rPr>
        <w:t>stu_list</w:t>
      </w:r>
      <w:proofErr w:type="spellEnd"/>
      <w:r w:rsidRPr="009B6018">
        <w:rPr>
          <w:color w:val="FF0000"/>
        </w:rPr>
        <w:t>);</w:t>
      </w:r>
      <w:r w:rsidRPr="009B6018">
        <w:rPr>
          <w:color w:val="FF0000"/>
        </w:rPr>
        <w:tab/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  <w:t>}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rFonts w:hint="eastAsia"/>
          <w:color w:val="FF0000"/>
        </w:rPr>
        <w:tab/>
        <w:t>public function next() {</w:t>
      </w:r>
      <w:r w:rsidRPr="009B6018">
        <w:rPr>
          <w:rFonts w:hint="eastAsia"/>
          <w:color w:val="FF0000"/>
        </w:rPr>
        <w:tab/>
        <w:t>//</w:t>
      </w:r>
      <w:r w:rsidRPr="009B6018">
        <w:rPr>
          <w:rFonts w:hint="eastAsia"/>
          <w:color w:val="FF0000"/>
        </w:rPr>
        <w:t>向前移动到下一个元素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</w:r>
      <w:r w:rsidRPr="009B6018">
        <w:rPr>
          <w:color w:val="FF0000"/>
        </w:rPr>
        <w:tab/>
        <w:t>next($this-&gt;</w:t>
      </w:r>
      <w:proofErr w:type="spellStart"/>
      <w:r w:rsidRPr="009B6018">
        <w:rPr>
          <w:color w:val="FF0000"/>
        </w:rPr>
        <w:t>stu_list</w:t>
      </w:r>
      <w:proofErr w:type="spellEnd"/>
      <w:r w:rsidRPr="009B6018">
        <w:rPr>
          <w:color w:val="FF0000"/>
        </w:rPr>
        <w:t>);</w:t>
      </w:r>
    </w:p>
    <w:p w:rsidR="00B01973" w:rsidRPr="009B6018" w:rsidRDefault="00B01973" w:rsidP="00B01973">
      <w:pPr>
        <w:pStyle w:val="ad"/>
        <w:rPr>
          <w:color w:val="FF0000"/>
        </w:rPr>
      </w:pPr>
      <w:r w:rsidRPr="009B6018">
        <w:rPr>
          <w:color w:val="FF0000"/>
        </w:rPr>
        <w:tab/>
        <w:t>}</w:t>
      </w:r>
    </w:p>
    <w:p w:rsidR="00B01973" w:rsidRDefault="00B01973" w:rsidP="00B01973">
      <w:pPr>
        <w:pStyle w:val="ad"/>
      </w:pPr>
      <w:r>
        <w:t>}</w:t>
      </w:r>
    </w:p>
    <w:p w:rsidR="00B01973" w:rsidRDefault="00B01973" w:rsidP="00B0197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给班级添加</w:t>
      </w:r>
      <w:r>
        <w:rPr>
          <w:rFonts w:hint="eastAsia"/>
        </w:rPr>
        <w:t>3</w:t>
      </w:r>
      <w:r>
        <w:rPr>
          <w:rFonts w:hint="eastAsia"/>
        </w:rPr>
        <w:t>名学生</w:t>
      </w:r>
    </w:p>
    <w:p w:rsidR="00B01973" w:rsidRDefault="00B01973" w:rsidP="00B01973">
      <w:pPr>
        <w:pStyle w:val="ad"/>
      </w:pPr>
      <w:r>
        <w:t>$class=new PHP();</w:t>
      </w:r>
    </w:p>
    <w:p w:rsidR="00B01973" w:rsidRDefault="00B01973" w:rsidP="00B01973">
      <w:pPr>
        <w:pStyle w:val="ad"/>
      </w:pPr>
      <w:r>
        <w:rPr>
          <w:rFonts w:hint="eastAsia"/>
        </w:rPr>
        <w:t>$class-&gt;</w:t>
      </w:r>
      <w:proofErr w:type="spellStart"/>
      <w:r>
        <w:rPr>
          <w:rFonts w:hint="eastAsia"/>
        </w:rPr>
        <w:t>addStu</w:t>
      </w:r>
      <w:proofErr w:type="spellEnd"/>
      <w:r>
        <w:rPr>
          <w:rFonts w:hint="eastAsia"/>
        </w:rPr>
        <w:t>(new Student('</w:t>
      </w:r>
      <w:r>
        <w:rPr>
          <w:rFonts w:hint="eastAsia"/>
        </w:rPr>
        <w:t>李白</w:t>
      </w:r>
      <w:r>
        <w:rPr>
          <w:rFonts w:hint="eastAsia"/>
        </w:rPr>
        <w:t>'));</w:t>
      </w:r>
    </w:p>
    <w:p w:rsidR="00B01973" w:rsidRDefault="00B01973" w:rsidP="00B01973">
      <w:pPr>
        <w:pStyle w:val="ad"/>
      </w:pPr>
      <w:r>
        <w:rPr>
          <w:rFonts w:hint="eastAsia"/>
        </w:rPr>
        <w:t>$class-&gt;</w:t>
      </w:r>
      <w:proofErr w:type="spellStart"/>
      <w:r>
        <w:rPr>
          <w:rFonts w:hint="eastAsia"/>
        </w:rPr>
        <w:t>addStu</w:t>
      </w:r>
      <w:proofErr w:type="spellEnd"/>
      <w:r>
        <w:rPr>
          <w:rFonts w:hint="eastAsia"/>
        </w:rPr>
        <w:t>(new Student('</w:t>
      </w:r>
      <w:r>
        <w:rPr>
          <w:rFonts w:hint="eastAsia"/>
        </w:rPr>
        <w:t>杜甫</w:t>
      </w:r>
      <w:r>
        <w:rPr>
          <w:rFonts w:hint="eastAsia"/>
        </w:rPr>
        <w:t>'));</w:t>
      </w:r>
    </w:p>
    <w:p w:rsidR="00B01973" w:rsidRDefault="00B01973" w:rsidP="00B01973">
      <w:pPr>
        <w:pStyle w:val="ad"/>
      </w:pPr>
      <w:r>
        <w:rPr>
          <w:rFonts w:hint="eastAsia"/>
        </w:rPr>
        <w:t>$class-&gt;</w:t>
      </w:r>
      <w:proofErr w:type="spellStart"/>
      <w:r>
        <w:rPr>
          <w:rFonts w:hint="eastAsia"/>
        </w:rPr>
        <w:t>addStu</w:t>
      </w:r>
      <w:proofErr w:type="spellEnd"/>
      <w:r>
        <w:rPr>
          <w:rFonts w:hint="eastAsia"/>
        </w:rPr>
        <w:t>(new Student('</w:t>
      </w:r>
      <w:r>
        <w:rPr>
          <w:rFonts w:hint="eastAsia"/>
        </w:rPr>
        <w:t>白居易</w:t>
      </w:r>
      <w:r>
        <w:rPr>
          <w:rFonts w:hint="eastAsia"/>
        </w:rPr>
        <w:t>'));</w:t>
      </w:r>
    </w:p>
    <w:p w:rsidR="00B01973" w:rsidRDefault="00B01973" w:rsidP="00B01973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遍历班级</w:t>
      </w:r>
    </w:p>
    <w:p w:rsidR="00B01973" w:rsidRDefault="00B01973" w:rsidP="00B01973">
      <w:pPr>
        <w:pStyle w:val="ad"/>
      </w:pPr>
      <w:proofErr w:type="spellStart"/>
      <w:r>
        <w:t>foreach</w:t>
      </w:r>
      <w:proofErr w:type="spellEnd"/>
      <w:r>
        <w:t>($class as $</w:t>
      </w:r>
      <w:proofErr w:type="spellStart"/>
      <w:r>
        <w:t>stu</w:t>
      </w:r>
      <w:proofErr w:type="spellEnd"/>
      <w:r>
        <w:t>) {</w:t>
      </w:r>
    </w:p>
    <w:p w:rsidR="00B01973" w:rsidRDefault="00B01973" w:rsidP="00B01973">
      <w:pPr>
        <w:pStyle w:val="ad"/>
      </w:pPr>
      <w:r>
        <w:tab/>
        <w:t>echo $</w:t>
      </w:r>
      <w:proofErr w:type="spellStart"/>
      <w:r>
        <w:t>stu</w:t>
      </w:r>
      <w:proofErr w:type="spellEnd"/>
      <w:r>
        <w:t>-&gt;name,'&lt;</w:t>
      </w:r>
      <w:proofErr w:type="spellStart"/>
      <w:r>
        <w:t>br</w:t>
      </w:r>
      <w:proofErr w:type="spellEnd"/>
      <w:r>
        <w:t>&gt;';</w:t>
      </w:r>
    </w:p>
    <w:p w:rsidR="00B01973" w:rsidRDefault="00B01973" w:rsidP="00B01973">
      <w:pPr>
        <w:pStyle w:val="ad"/>
      </w:pPr>
      <w:r>
        <w:t>}</w:t>
      </w:r>
    </w:p>
    <w:p w:rsidR="00091A12" w:rsidRDefault="00B97ED7" w:rsidP="00B01973">
      <w:pPr>
        <w:pStyle w:val="ad"/>
      </w:pPr>
      <w:r>
        <w:rPr>
          <w:noProof/>
        </w:rPr>
        <w:pict>
          <v:shape id="_x0000_i1034" type="#_x0000_t75" style="width:48.2pt;height:53.85pt;visibility:visible;mso-wrap-style:square">
            <v:imagedata r:id="rId17" o:title=""/>
          </v:shape>
        </w:pict>
      </w:r>
    </w:p>
    <w:p w:rsidR="00596886" w:rsidRDefault="00B45117" w:rsidP="00B45117">
      <w:pPr>
        <w:pStyle w:val="2"/>
      </w:pPr>
      <w:r>
        <w:t>数组的序列化</w:t>
      </w:r>
      <w:r w:rsidR="0020526B">
        <w:rPr>
          <w:rFonts w:hint="eastAsia"/>
        </w:rPr>
        <w:t>（</w:t>
      </w:r>
      <w:r w:rsidR="0020526B">
        <w:rPr>
          <w:rFonts w:hint="eastAsia"/>
        </w:rPr>
        <w:t>serialize</w:t>
      </w:r>
      <w:r w:rsidR="0020526B">
        <w:rPr>
          <w:rFonts w:hint="eastAsia"/>
        </w:rPr>
        <w:t>）</w:t>
      </w:r>
      <w:r>
        <w:t>和反序列化</w:t>
      </w:r>
      <w:r w:rsidR="0020526B">
        <w:rPr>
          <w:rFonts w:hint="eastAsia"/>
        </w:rPr>
        <w:t>（</w:t>
      </w:r>
      <w:proofErr w:type="spellStart"/>
      <w:r w:rsidR="0020526B">
        <w:rPr>
          <w:rFonts w:hint="eastAsia"/>
        </w:rPr>
        <w:t>unserialize</w:t>
      </w:r>
      <w:proofErr w:type="spellEnd"/>
      <w:r w:rsidR="0020526B">
        <w:rPr>
          <w:rFonts w:hint="eastAsia"/>
        </w:rPr>
        <w:t>）</w:t>
      </w:r>
    </w:p>
    <w:p w:rsidR="000B193D" w:rsidRDefault="000B193D" w:rsidP="000B193D">
      <w:pPr>
        <w:pStyle w:val="ad"/>
      </w:pPr>
      <w:r>
        <w:t>$</w:t>
      </w:r>
      <w:proofErr w:type="spellStart"/>
      <w:r>
        <w:t>stu</w:t>
      </w:r>
      <w:proofErr w:type="spellEnd"/>
      <w:r>
        <w:t>=array('name1'=&gt;'tom','name2'=&gt;'berry','name3'=&gt;'</w:t>
      </w:r>
      <w:proofErr w:type="spellStart"/>
      <w:r>
        <w:t>ketty</w:t>
      </w:r>
      <w:proofErr w:type="spellEnd"/>
      <w:r>
        <w:t>');</w:t>
      </w:r>
    </w:p>
    <w:p w:rsidR="000B193D" w:rsidRPr="00C8282D" w:rsidRDefault="000B193D" w:rsidP="000B193D">
      <w:pPr>
        <w:pStyle w:val="ad"/>
        <w:rPr>
          <w:color w:val="FF0000"/>
        </w:rPr>
      </w:pPr>
      <w:r w:rsidRPr="00C8282D">
        <w:rPr>
          <w:rFonts w:hint="eastAsia"/>
          <w:color w:val="FF0000"/>
        </w:rPr>
        <w:t>$str1=serialize($</w:t>
      </w:r>
      <w:proofErr w:type="spellStart"/>
      <w:r w:rsidRPr="00C8282D">
        <w:rPr>
          <w:rFonts w:hint="eastAsia"/>
          <w:color w:val="FF0000"/>
        </w:rPr>
        <w:t>stu</w:t>
      </w:r>
      <w:proofErr w:type="spellEnd"/>
      <w:r w:rsidRPr="00C8282D">
        <w:rPr>
          <w:rFonts w:hint="eastAsia"/>
          <w:color w:val="FF0000"/>
        </w:rPr>
        <w:t>);</w:t>
      </w:r>
      <w:r w:rsidRPr="00C8282D">
        <w:rPr>
          <w:rFonts w:hint="eastAsia"/>
          <w:color w:val="FF0000"/>
        </w:rPr>
        <w:tab/>
        <w:t>//</w:t>
      </w:r>
      <w:r w:rsidRPr="00C8282D">
        <w:rPr>
          <w:rFonts w:hint="eastAsia"/>
          <w:color w:val="FF0000"/>
        </w:rPr>
        <w:t>将数组序列化</w:t>
      </w:r>
    </w:p>
    <w:p w:rsidR="000B193D" w:rsidRDefault="000B193D" w:rsidP="000B193D">
      <w:pPr>
        <w:pStyle w:val="ad"/>
      </w:pP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('c:\txt.txt',$str1);</w:t>
      </w:r>
      <w:r>
        <w:rPr>
          <w:rFonts w:hint="eastAsia"/>
        </w:rPr>
        <w:tab/>
        <w:t>//</w:t>
      </w:r>
      <w:r>
        <w:rPr>
          <w:rFonts w:hint="eastAsia"/>
        </w:rPr>
        <w:t>将序列化内容写到文本中</w:t>
      </w:r>
    </w:p>
    <w:p w:rsidR="000B193D" w:rsidRDefault="000B193D" w:rsidP="000B193D">
      <w:pPr>
        <w:pStyle w:val="ad"/>
      </w:pPr>
      <w:r>
        <w:t>echo '&lt;</w:t>
      </w:r>
      <w:proofErr w:type="spellStart"/>
      <w:r>
        <w:t>hr</w:t>
      </w:r>
      <w:proofErr w:type="spellEnd"/>
      <w:r>
        <w:t>&gt;';</w:t>
      </w:r>
    </w:p>
    <w:p w:rsidR="000B193D" w:rsidRDefault="000B193D" w:rsidP="000B193D">
      <w:pPr>
        <w:pStyle w:val="ad"/>
      </w:pPr>
      <w:r>
        <w:rPr>
          <w:rFonts w:hint="eastAsia"/>
        </w:rPr>
        <w:t>$str2=</w:t>
      </w:r>
      <w:proofErr w:type="spellStart"/>
      <w:r>
        <w:rPr>
          <w:rFonts w:hint="eastAsia"/>
        </w:rPr>
        <w:t>file_get_contents</w:t>
      </w:r>
      <w:proofErr w:type="spellEnd"/>
      <w:r>
        <w:rPr>
          <w:rFonts w:hint="eastAsia"/>
        </w:rPr>
        <w:t>('c:\txt.txt');</w:t>
      </w:r>
      <w:r>
        <w:rPr>
          <w:rFonts w:hint="eastAsia"/>
        </w:rPr>
        <w:tab/>
        <w:t>//</w:t>
      </w:r>
      <w:r>
        <w:rPr>
          <w:rFonts w:hint="eastAsia"/>
        </w:rPr>
        <w:t>从文本中获取序列化字符串</w:t>
      </w:r>
    </w:p>
    <w:p w:rsidR="000B193D" w:rsidRPr="00C8282D" w:rsidRDefault="000B193D" w:rsidP="000B193D">
      <w:pPr>
        <w:pStyle w:val="ad"/>
        <w:rPr>
          <w:color w:val="FF0000"/>
        </w:rPr>
      </w:pPr>
      <w:r w:rsidRPr="00C8282D">
        <w:rPr>
          <w:rFonts w:hint="eastAsia"/>
          <w:color w:val="FF0000"/>
        </w:rPr>
        <w:lastRenderedPageBreak/>
        <w:t>$array=</w:t>
      </w:r>
      <w:proofErr w:type="spellStart"/>
      <w:r w:rsidRPr="00C8282D">
        <w:rPr>
          <w:rFonts w:hint="eastAsia"/>
          <w:color w:val="FF0000"/>
        </w:rPr>
        <w:t>unserialize</w:t>
      </w:r>
      <w:proofErr w:type="spellEnd"/>
      <w:r w:rsidRPr="00C8282D">
        <w:rPr>
          <w:rFonts w:hint="eastAsia"/>
          <w:color w:val="FF0000"/>
        </w:rPr>
        <w:t>($str2);</w:t>
      </w:r>
      <w:r w:rsidRPr="00C8282D">
        <w:rPr>
          <w:rFonts w:hint="eastAsia"/>
          <w:color w:val="FF0000"/>
        </w:rPr>
        <w:tab/>
        <w:t>//</w:t>
      </w:r>
      <w:r w:rsidRPr="00C8282D">
        <w:rPr>
          <w:rFonts w:hint="eastAsia"/>
          <w:color w:val="FF0000"/>
        </w:rPr>
        <w:t>反序列化</w:t>
      </w:r>
    </w:p>
    <w:p w:rsidR="00596886" w:rsidRDefault="000B193D" w:rsidP="000B193D">
      <w:pPr>
        <w:pStyle w:val="ad"/>
      </w:pPr>
      <w:proofErr w:type="spellStart"/>
      <w:r>
        <w:t>print_r</w:t>
      </w:r>
      <w:proofErr w:type="spellEnd"/>
      <w:r>
        <w:t>($array);</w:t>
      </w:r>
      <w:r>
        <w:tab/>
        <w:t xml:space="preserve">//Array ( [name1] =&gt; tom [name2] =&gt; berry [name3] =&gt; </w:t>
      </w:r>
      <w:proofErr w:type="spellStart"/>
      <w:r>
        <w:t>ketty</w:t>
      </w:r>
      <w:proofErr w:type="spellEnd"/>
      <w:r>
        <w:t xml:space="preserve"> )</w:t>
      </w:r>
    </w:p>
    <w:p w:rsidR="005135BC" w:rsidRDefault="006120E5" w:rsidP="006120E5">
      <w:pPr>
        <w:pStyle w:val="2"/>
      </w:pPr>
      <w:r>
        <w:rPr>
          <w:rFonts w:hint="eastAsia"/>
        </w:rPr>
        <w:t>对象的</w:t>
      </w:r>
      <w:r>
        <w:t>序列化和反序列化</w:t>
      </w:r>
    </w:p>
    <w:p w:rsidR="005508B3" w:rsidRDefault="005B2158" w:rsidP="00B73F79">
      <w:pPr>
        <w:ind w:firstLineChars="0" w:firstLine="0"/>
      </w:pPr>
      <w:proofErr w:type="spellStart"/>
      <w:r>
        <w:t>Student.class.php</w:t>
      </w:r>
      <w:proofErr w:type="spellEnd"/>
    </w:p>
    <w:p w:rsidR="005B2158" w:rsidRDefault="005B2158" w:rsidP="005B2158">
      <w:pPr>
        <w:pStyle w:val="ad"/>
      </w:pPr>
      <w:r>
        <w:t>class Student {</w:t>
      </w:r>
    </w:p>
    <w:p w:rsidR="005B2158" w:rsidRDefault="005B2158" w:rsidP="005B2158">
      <w:pPr>
        <w:pStyle w:val="ad"/>
      </w:pPr>
      <w:r>
        <w:tab/>
        <w:t>private $name;</w:t>
      </w:r>
    </w:p>
    <w:p w:rsidR="005B2158" w:rsidRDefault="005B2158" w:rsidP="005B2158">
      <w:pPr>
        <w:pStyle w:val="ad"/>
      </w:pPr>
      <w:r>
        <w:tab/>
        <w:t>private $sex;</w:t>
      </w:r>
    </w:p>
    <w:p w:rsidR="005B2158" w:rsidRDefault="005B2158" w:rsidP="005B2158">
      <w:pPr>
        <w:pStyle w:val="ad"/>
      </w:pPr>
      <w:r>
        <w:tab/>
        <w:t>private $age;</w:t>
      </w:r>
    </w:p>
    <w:p w:rsidR="005B2158" w:rsidRDefault="005B2158" w:rsidP="005B2158">
      <w:pPr>
        <w:pStyle w:val="ad"/>
      </w:pPr>
      <w:r>
        <w:tab/>
        <w:t>public function __construct($</w:t>
      </w:r>
      <w:proofErr w:type="spellStart"/>
      <w:r>
        <w:t>name,$sex,$age</w:t>
      </w:r>
      <w:proofErr w:type="spellEnd"/>
      <w:r>
        <w:t>) {</w:t>
      </w:r>
    </w:p>
    <w:p w:rsidR="005B2158" w:rsidRDefault="005B2158" w:rsidP="005B2158">
      <w:pPr>
        <w:pStyle w:val="ad"/>
      </w:pPr>
      <w:r>
        <w:tab/>
      </w:r>
      <w:r>
        <w:tab/>
        <w:t>$this-&gt;name=$name;</w:t>
      </w:r>
    </w:p>
    <w:p w:rsidR="005B2158" w:rsidRDefault="005B2158" w:rsidP="005B2158">
      <w:pPr>
        <w:pStyle w:val="ad"/>
      </w:pPr>
      <w:r>
        <w:tab/>
      </w:r>
      <w:r>
        <w:tab/>
        <w:t>$this-&gt;sex=$sex;</w:t>
      </w:r>
    </w:p>
    <w:p w:rsidR="005B2158" w:rsidRDefault="005B2158" w:rsidP="005B2158">
      <w:pPr>
        <w:pStyle w:val="ad"/>
      </w:pPr>
      <w:r>
        <w:tab/>
      </w:r>
      <w:r>
        <w:tab/>
        <w:t>$this-&gt;age=$age;</w:t>
      </w:r>
    </w:p>
    <w:p w:rsidR="005B2158" w:rsidRDefault="005B2158" w:rsidP="005B2158">
      <w:pPr>
        <w:pStyle w:val="ad"/>
      </w:pPr>
      <w:r>
        <w:tab/>
        <w:t>}</w:t>
      </w:r>
    </w:p>
    <w:p w:rsidR="00695B63" w:rsidRDefault="005B2158" w:rsidP="005B2158">
      <w:pPr>
        <w:pStyle w:val="ad"/>
      </w:pPr>
      <w:r>
        <w:t>}</w:t>
      </w:r>
    </w:p>
    <w:p w:rsidR="00695B63" w:rsidRDefault="005B2158" w:rsidP="00B73F79">
      <w:pPr>
        <w:ind w:firstLineChars="0" w:firstLine="0"/>
      </w:pPr>
      <w:r>
        <w:rPr>
          <w:rFonts w:hint="eastAsia"/>
        </w:rPr>
        <w:t>序列化</w:t>
      </w:r>
    </w:p>
    <w:p w:rsidR="005B2158" w:rsidRDefault="005B2158" w:rsidP="005B2158">
      <w:pPr>
        <w:pStyle w:val="ad"/>
      </w:pPr>
      <w:r>
        <w:t>require './13-Student.class.php';</w:t>
      </w:r>
    </w:p>
    <w:p w:rsidR="005B2158" w:rsidRDefault="005B2158" w:rsidP="005B2158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=new Student('</w:t>
      </w:r>
      <w:r>
        <w:rPr>
          <w:rFonts w:hint="eastAsia"/>
        </w:rPr>
        <w:t>李白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',22);</w:t>
      </w:r>
    </w:p>
    <w:p w:rsidR="005B2158" w:rsidRDefault="005B2158" w:rsidP="005B2158">
      <w:pPr>
        <w:pStyle w:val="ad"/>
      </w:pPr>
      <w:r>
        <w:rPr>
          <w:rFonts w:hint="eastAsia"/>
        </w:rPr>
        <w:t>$str1=serialize($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序列化</w:t>
      </w:r>
    </w:p>
    <w:p w:rsidR="005B2158" w:rsidRDefault="005B2158" w:rsidP="005B2158">
      <w:pPr>
        <w:pStyle w:val="ad"/>
      </w:pPr>
      <w:proofErr w:type="spellStart"/>
      <w:r>
        <w:t>file_put_contents</w:t>
      </w:r>
      <w:proofErr w:type="spellEnd"/>
      <w:r>
        <w:t>('c:/txt.txt',$str1);</w:t>
      </w:r>
    </w:p>
    <w:p w:rsidR="00695B63" w:rsidRDefault="005B2158" w:rsidP="005B2158">
      <w:pPr>
        <w:pStyle w:val="ad"/>
      </w:pPr>
      <w:r>
        <w:t>echo $str1;</w:t>
      </w:r>
    </w:p>
    <w:p w:rsidR="005B2158" w:rsidRDefault="00B97ED7" w:rsidP="005B2158">
      <w:pPr>
        <w:pStyle w:val="ad"/>
      </w:pPr>
      <w:r>
        <w:rPr>
          <w:noProof/>
        </w:rPr>
        <w:pict>
          <v:shape id="_x0000_i1035" type="#_x0000_t75" style="width:482.1pt;height:18.8pt;visibility:visible;mso-wrap-style:square">
            <v:imagedata r:id="rId18" o:title=""/>
          </v:shape>
        </w:pict>
      </w:r>
    </w:p>
    <w:p w:rsidR="00695B63" w:rsidRDefault="005B2158" w:rsidP="00B73F79">
      <w:pPr>
        <w:ind w:firstLineChars="0" w:firstLine="0"/>
      </w:pPr>
      <w:r>
        <w:rPr>
          <w:rFonts w:hint="eastAsia"/>
        </w:rPr>
        <w:t>反序列化</w:t>
      </w:r>
    </w:p>
    <w:p w:rsidR="005508B3" w:rsidRDefault="00B97ED7" w:rsidP="006473DB">
      <w:pPr>
        <w:pStyle w:val="ad"/>
      </w:pPr>
      <w:r>
        <w:rPr>
          <w:noProof/>
        </w:rPr>
        <w:pict>
          <v:shape id="_x0000_i1036" type="#_x0000_t75" style="width:481.45pt;height:88.3pt;visibility:visible;mso-wrap-style:square">
            <v:imagedata r:id="rId19" o:title=""/>
          </v:shape>
        </w:pict>
      </w:r>
    </w:p>
    <w:p w:rsidR="005508B3" w:rsidRDefault="00891CD3" w:rsidP="00B73F79">
      <w:pPr>
        <w:ind w:firstLineChars="0" w:firstLine="0"/>
      </w:pPr>
      <w:r>
        <w:t>解决</w:t>
      </w:r>
    </w:p>
    <w:p w:rsidR="005508B3" w:rsidRDefault="00B97ED7" w:rsidP="00891CD3">
      <w:pPr>
        <w:pStyle w:val="ad"/>
      </w:pPr>
      <w:r>
        <w:rPr>
          <w:noProof/>
        </w:rPr>
        <w:pict>
          <v:shape id="_x0000_i1037" type="#_x0000_t75" style="width:481.45pt;height:60.75pt;visibility:visible;mso-wrap-style:square">
            <v:imagedata r:id="rId20" o:title=""/>
          </v:shape>
        </w:pict>
      </w:r>
    </w:p>
    <w:p w:rsidR="005508B3" w:rsidRDefault="002E5FC0" w:rsidP="002E5FC0">
      <w:pPr>
        <w:pStyle w:val="2"/>
      </w:pPr>
      <w:r>
        <w:lastRenderedPageBreak/>
        <w:t>数据库连接与操作</w:t>
      </w:r>
      <w:r>
        <w:rPr>
          <w:rFonts w:hint="eastAsia"/>
        </w:rPr>
        <w:t>（单例模式）</w:t>
      </w:r>
    </w:p>
    <w:p w:rsidR="00BE01F5" w:rsidRDefault="00BE01F5" w:rsidP="00BE01F5">
      <w:pPr>
        <w:pStyle w:val="a9"/>
        <w:ind w:firstLine="562"/>
      </w:pPr>
      <w:r>
        <w:t>强调</w:t>
      </w:r>
      <w:r>
        <w:rPr>
          <w:rFonts w:hint="eastAsia"/>
        </w:rPr>
        <w:t>：一个方法只能实现一个功能</w:t>
      </w:r>
    </w:p>
    <w:p w:rsidR="004E11DD" w:rsidRPr="00BE01F5" w:rsidRDefault="004E11DD" w:rsidP="004E11DD">
      <w:pPr>
        <w:pStyle w:val="3"/>
      </w:pPr>
      <w:r>
        <w:t>定义连接数据库参数</w:t>
      </w:r>
    </w:p>
    <w:p w:rsidR="005508B3" w:rsidRDefault="00B97ED7" w:rsidP="00225BDB">
      <w:pPr>
        <w:pStyle w:val="ad"/>
      </w:pPr>
      <w:r>
        <w:rPr>
          <w:noProof/>
        </w:rPr>
        <w:pict>
          <v:shape id="_x0000_i1038" type="#_x0000_t75" style="width:339.35pt;height:102.05pt;visibility:visible;mso-wrap-style:square">
            <v:imagedata r:id="rId21" o:title=""/>
          </v:shape>
        </w:pict>
      </w:r>
    </w:p>
    <w:p w:rsidR="002E5FC0" w:rsidRDefault="004E11DD" w:rsidP="004E11DD">
      <w:pPr>
        <w:pStyle w:val="3"/>
      </w:pPr>
      <w:r>
        <w:rPr>
          <w:rFonts w:hint="eastAsia"/>
        </w:rPr>
        <w:t>给参数赋值</w:t>
      </w:r>
    </w:p>
    <w:p w:rsidR="002E5FC0" w:rsidRDefault="00B97ED7" w:rsidP="004E11DD">
      <w:pPr>
        <w:pStyle w:val="ad"/>
      </w:pPr>
      <w:r>
        <w:rPr>
          <w:noProof/>
        </w:rPr>
        <w:pict>
          <v:shape id="_x0000_i1039" type="#_x0000_t75" style="width:453.3pt;height:110.8pt;visibility:visible;mso-wrap-style:square">
            <v:imagedata r:id="rId22" o:title=""/>
          </v:shape>
        </w:pict>
      </w:r>
    </w:p>
    <w:p w:rsidR="002E5FC0" w:rsidRDefault="00CB57E7" w:rsidP="00CB57E7">
      <w:pPr>
        <w:pStyle w:val="3"/>
      </w:pPr>
      <w:r>
        <w:rPr>
          <w:rFonts w:hint="eastAsia"/>
        </w:rPr>
        <w:t>连接数据库</w:t>
      </w:r>
    </w:p>
    <w:p w:rsidR="002E5FC0" w:rsidRDefault="00B97ED7" w:rsidP="00CB57E7">
      <w:pPr>
        <w:pStyle w:val="ad"/>
      </w:pPr>
      <w:r>
        <w:rPr>
          <w:noProof/>
        </w:rPr>
        <w:pict>
          <v:shape id="_x0000_i1040" type="#_x0000_t75" style="width:482.1pt;height:47.6pt;visibility:visible;mso-wrap-style:square">
            <v:imagedata r:id="rId23" o:title=""/>
          </v:shape>
        </w:pict>
      </w:r>
    </w:p>
    <w:p w:rsidR="002E5FC0" w:rsidRDefault="00831711" w:rsidP="00831711">
      <w:pPr>
        <w:pStyle w:val="3"/>
      </w:pPr>
      <w:r>
        <w:t>执行</w:t>
      </w:r>
      <w:r>
        <w:t>SQL</w:t>
      </w:r>
      <w:r>
        <w:t>语句的方法</w:t>
      </w:r>
    </w:p>
    <w:p w:rsidR="00831711" w:rsidRDefault="00831711" w:rsidP="00831711">
      <w:pPr>
        <w:pStyle w:val="ad"/>
      </w:pPr>
      <w:r>
        <w:t>/**</w:t>
      </w:r>
    </w:p>
    <w:p w:rsidR="00831711" w:rsidRDefault="00831711" w:rsidP="00831711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此方法用来执行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31711" w:rsidRDefault="00831711" w:rsidP="00831711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如果是数据查询语句，成功返回结果集，失败返回</w:t>
      </w:r>
      <w:r>
        <w:rPr>
          <w:rFonts w:hint="eastAsia"/>
        </w:rPr>
        <w:t>false</w:t>
      </w:r>
    </w:p>
    <w:p w:rsidR="00831711" w:rsidRDefault="00831711" w:rsidP="00831711">
      <w:pPr>
        <w:pStyle w:val="ad"/>
      </w:pPr>
      <w:r>
        <w:rPr>
          <w:rFonts w:hint="eastAsia"/>
        </w:rPr>
        <w:lastRenderedPageBreak/>
        <w:t>*</w:t>
      </w:r>
      <w:r>
        <w:rPr>
          <w:rFonts w:hint="eastAsia"/>
        </w:rPr>
        <w:t>如果是数据操作语句，成功返回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false;</w:t>
      </w:r>
    </w:p>
    <w:p w:rsidR="00831711" w:rsidRDefault="00831711" w:rsidP="00831711">
      <w:pPr>
        <w:pStyle w:val="ad"/>
      </w:pPr>
      <w:r>
        <w:t>*/</w:t>
      </w:r>
    </w:p>
    <w:p w:rsidR="00831711" w:rsidRDefault="00831711" w:rsidP="00831711">
      <w:pPr>
        <w:pStyle w:val="ad"/>
      </w:pPr>
      <w:r>
        <w:t>public function query($</w:t>
      </w:r>
      <w:proofErr w:type="spellStart"/>
      <w:r>
        <w:t>sql</w:t>
      </w:r>
      <w:proofErr w:type="spellEnd"/>
      <w:r>
        <w:t>) {</w:t>
      </w:r>
    </w:p>
    <w:p w:rsidR="00831711" w:rsidRDefault="00831711" w:rsidP="00831711">
      <w:pPr>
        <w:pStyle w:val="ad"/>
      </w:pPr>
      <w:r>
        <w:tab/>
        <w:t>if(!$result=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,$this-&gt;link)){</w:t>
      </w:r>
    </w:p>
    <w:p w:rsidR="00831711" w:rsidRDefault="00831711" w:rsidP="00831711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'SQL</w:t>
      </w:r>
      <w:r>
        <w:rPr>
          <w:rFonts w:hint="eastAsia"/>
        </w:rPr>
        <w:t>语句执行失败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831711" w:rsidRDefault="00831711" w:rsidP="00831711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错误编号：</w:t>
      </w:r>
      <w:r>
        <w:rPr>
          <w:rFonts w:hint="eastAsia"/>
        </w:rPr>
        <w:t>'.</w:t>
      </w:r>
      <w:proofErr w:type="spellStart"/>
      <w:r>
        <w:rPr>
          <w:rFonts w:hint="eastAsia"/>
        </w:rPr>
        <w:t>mysql_errno</w:t>
      </w:r>
      <w:proofErr w:type="spellEnd"/>
      <w:r>
        <w:rPr>
          <w:rFonts w:hint="eastAsia"/>
        </w:rPr>
        <w:t>(),'&lt;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831711" w:rsidRDefault="00831711" w:rsidP="00831711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错误信息：</w:t>
      </w:r>
      <w:r>
        <w:rPr>
          <w:rFonts w:hint="eastAsia"/>
        </w:rPr>
        <w:t>'.</w:t>
      </w:r>
      <w:proofErr w:type="spellStart"/>
      <w:r>
        <w:rPr>
          <w:rFonts w:hint="eastAsia"/>
        </w:rPr>
        <w:t>mysql_error</w:t>
      </w:r>
      <w:proofErr w:type="spellEnd"/>
      <w:r>
        <w:rPr>
          <w:rFonts w:hint="eastAsia"/>
        </w:rPr>
        <w:t>(),'&lt;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831711" w:rsidRDefault="00831711" w:rsidP="00831711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错误的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',$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831711" w:rsidRDefault="00831711" w:rsidP="00831711">
      <w:pPr>
        <w:pStyle w:val="ad"/>
      </w:pPr>
      <w:r>
        <w:tab/>
      </w:r>
      <w:r>
        <w:tab/>
        <w:t>exit;</w:t>
      </w:r>
    </w:p>
    <w:p w:rsidR="00831711" w:rsidRDefault="00831711" w:rsidP="00831711">
      <w:pPr>
        <w:pStyle w:val="ad"/>
      </w:pPr>
      <w:r>
        <w:tab/>
        <w:t>}</w:t>
      </w:r>
    </w:p>
    <w:p w:rsidR="00831711" w:rsidRDefault="00831711" w:rsidP="00831711">
      <w:pPr>
        <w:pStyle w:val="ad"/>
      </w:pPr>
      <w:r>
        <w:tab/>
        <w:t>return $result;</w:t>
      </w:r>
    </w:p>
    <w:p w:rsidR="002E5FC0" w:rsidRDefault="00831711" w:rsidP="00831711">
      <w:pPr>
        <w:pStyle w:val="ad"/>
      </w:pPr>
      <w:r>
        <w:t>}</w:t>
      </w:r>
    </w:p>
    <w:p w:rsidR="009475D7" w:rsidRDefault="009475D7" w:rsidP="009475D7">
      <w:pPr>
        <w:pStyle w:val="3"/>
        <w:rPr>
          <w:noProof/>
        </w:rPr>
      </w:pPr>
      <w:r>
        <w:rPr>
          <w:noProof/>
        </w:rPr>
        <w:t>设置字符编码</w:t>
      </w:r>
    </w:p>
    <w:p w:rsidR="009475D7" w:rsidRDefault="00B97ED7" w:rsidP="009475D7">
      <w:pPr>
        <w:pStyle w:val="ad"/>
      </w:pPr>
      <w:r>
        <w:rPr>
          <w:noProof/>
          <w:shd w:val="clear" w:color="auto" w:fill="auto"/>
        </w:rPr>
        <w:pict>
          <v:shape id="_x0000_i1041" type="#_x0000_t75" style="width:298.65pt;height:1in;visibility:visible;mso-wrap-style:square">
            <v:imagedata r:id="rId24" o:title=""/>
          </v:shape>
        </w:pict>
      </w:r>
    </w:p>
    <w:p w:rsidR="009475D7" w:rsidRDefault="00482CBD" w:rsidP="00482CBD">
      <w:pPr>
        <w:pStyle w:val="3"/>
      </w:pPr>
      <w:r>
        <w:rPr>
          <w:rFonts w:hint="eastAsia"/>
        </w:rPr>
        <w:t>选择数据库</w:t>
      </w:r>
    </w:p>
    <w:p w:rsidR="009475D7" w:rsidRDefault="00B97ED7" w:rsidP="00482CBD">
      <w:pPr>
        <w:pStyle w:val="ad"/>
      </w:pPr>
      <w:r>
        <w:rPr>
          <w:noProof/>
        </w:rPr>
        <w:pict>
          <v:shape id="_x0000_i1042" type="#_x0000_t75" style="width:241.05pt;height:65.75pt;visibility:visible;mso-wrap-style:square">
            <v:imagedata r:id="rId25" o:title=""/>
          </v:shape>
        </w:pict>
      </w:r>
    </w:p>
    <w:p w:rsidR="009475D7" w:rsidRDefault="00180C04" w:rsidP="00180C04">
      <w:pPr>
        <w:pStyle w:val="3"/>
      </w:pPr>
      <w:r>
        <w:rPr>
          <w:rFonts w:hint="eastAsia"/>
        </w:rPr>
        <w:t>通过私有的构造函数初始化成员</w:t>
      </w:r>
    </w:p>
    <w:p w:rsidR="009475D7" w:rsidRDefault="00B97ED7" w:rsidP="00180C04">
      <w:pPr>
        <w:pStyle w:val="ad"/>
      </w:pPr>
      <w:r>
        <w:rPr>
          <w:noProof/>
        </w:rPr>
        <w:pict>
          <v:shape id="_x0000_i1043" type="#_x0000_t75" style="width:274.25pt;height:139pt;visibility:visible;mso-wrap-style:square">
            <v:imagedata r:id="rId26" o:title=""/>
          </v:shape>
        </w:pict>
      </w:r>
    </w:p>
    <w:p w:rsidR="009475D7" w:rsidRDefault="0094637A" w:rsidP="0094637A">
      <w:pPr>
        <w:pStyle w:val="3"/>
      </w:pPr>
      <w:r>
        <w:lastRenderedPageBreak/>
        <w:t>私有的</w:t>
      </w:r>
      <w:r>
        <w:rPr>
          <w:rFonts w:hint="eastAsia"/>
        </w:rPr>
        <w:t>__clone()</w:t>
      </w:r>
      <w:r>
        <w:rPr>
          <w:rFonts w:hint="eastAsia"/>
        </w:rPr>
        <w:t>防止克隆</w:t>
      </w:r>
    </w:p>
    <w:p w:rsidR="0055205F" w:rsidRDefault="00B97ED7" w:rsidP="0094637A">
      <w:pPr>
        <w:pStyle w:val="ad"/>
      </w:pPr>
      <w:r>
        <w:rPr>
          <w:noProof/>
        </w:rPr>
        <w:pict>
          <v:shape id="_x0000_i1044" type="#_x0000_t75" style="width:314.9pt;height:59.5pt;visibility:visible;mso-wrap-style:square">
            <v:imagedata r:id="rId27" o:title=""/>
          </v:shape>
        </w:pict>
      </w:r>
    </w:p>
    <w:p w:rsidR="0055205F" w:rsidRDefault="002B634A" w:rsidP="002B634A">
      <w:pPr>
        <w:pStyle w:val="3"/>
      </w:pPr>
      <w:r>
        <w:rPr>
          <w:rFonts w:hint="eastAsia"/>
        </w:rPr>
        <w:t>公有的静态方法获取对象的单例</w:t>
      </w:r>
    </w:p>
    <w:p w:rsidR="0055205F" w:rsidRDefault="00B97ED7" w:rsidP="002B634A">
      <w:pPr>
        <w:pStyle w:val="ad"/>
      </w:pPr>
      <w:r>
        <w:rPr>
          <w:noProof/>
        </w:rPr>
        <w:pict>
          <v:shape id="_x0000_i1045" type="#_x0000_t75" style="width:349.35pt;height:113.3pt;visibility:visible;mso-wrap-style:square">
            <v:imagedata r:id="rId28" o:title=""/>
          </v:shape>
        </w:pict>
      </w:r>
    </w:p>
    <w:p w:rsidR="0055205F" w:rsidRDefault="002E349A" w:rsidP="002E349A">
      <w:pPr>
        <w:pStyle w:val="3"/>
      </w:pPr>
      <w:r>
        <w:rPr>
          <w:rFonts w:hint="eastAsia"/>
        </w:rPr>
        <w:t>测试连接数据量的单例</w:t>
      </w:r>
    </w:p>
    <w:p w:rsidR="002B634A" w:rsidRDefault="00B97ED7" w:rsidP="002E349A">
      <w:pPr>
        <w:pStyle w:val="ad"/>
      </w:pPr>
      <w:r>
        <w:rPr>
          <w:noProof/>
        </w:rPr>
        <w:pict>
          <v:shape id="_x0000_i1046" type="#_x0000_t75" style="width:246.7pt;height:131.5pt;visibility:visible;mso-wrap-style:square">
            <v:imagedata r:id="rId29" o:title=""/>
          </v:shape>
        </w:pict>
      </w:r>
    </w:p>
    <w:p w:rsidR="002B634A" w:rsidRDefault="00D65E53" w:rsidP="00D65E53">
      <w:pPr>
        <w:pStyle w:val="3"/>
      </w:pPr>
      <w:r>
        <w:t>从表中获取所有数据</w:t>
      </w:r>
    </w:p>
    <w:p w:rsidR="00D65E53" w:rsidRDefault="00D65E53" w:rsidP="00D65E53">
      <w:pPr>
        <w:pStyle w:val="ad"/>
      </w:pPr>
      <w:r>
        <w:t>/**</w:t>
      </w:r>
    </w:p>
    <w:p w:rsidR="00D65E53" w:rsidRDefault="00D65E53" w:rsidP="00D65E53">
      <w:pPr>
        <w:pStyle w:val="ad"/>
      </w:pPr>
      <w:r>
        <w:rPr>
          <w:rFonts w:hint="eastAsia"/>
        </w:rPr>
        <w:t>*</w:t>
      </w:r>
      <w:r>
        <w:rPr>
          <w:rFonts w:hint="eastAsia"/>
        </w:rPr>
        <w:t>从数据库获取所有数据</w:t>
      </w:r>
    </w:p>
    <w:p w:rsidR="00D65E53" w:rsidRDefault="00D65E53" w:rsidP="00D65E53">
      <w:pPr>
        <w:pStyle w:val="ad"/>
      </w:pPr>
      <w:r>
        <w:rPr>
          <w:rFonts w:hint="eastAsia"/>
        </w:rPr>
        <w:t>*@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string SQL</w:t>
      </w:r>
      <w:r>
        <w:rPr>
          <w:rFonts w:hint="eastAsia"/>
        </w:rPr>
        <w:t>语句</w:t>
      </w:r>
    </w:p>
    <w:p w:rsidR="00D65E53" w:rsidRDefault="00D65E53" w:rsidP="00D65E53">
      <w:pPr>
        <w:pStyle w:val="ad"/>
      </w:pPr>
      <w:r>
        <w:t>*@</w:t>
      </w:r>
      <w:proofErr w:type="spellStart"/>
      <w:r>
        <w:t>param</w:t>
      </w:r>
      <w:proofErr w:type="spellEnd"/>
      <w:r>
        <w:t xml:space="preserve"> $</w:t>
      </w:r>
      <w:proofErr w:type="spellStart"/>
      <w:r>
        <w:t>fetch_type</w:t>
      </w:r>
      <w:proofErr w:type="spellEnd"/>
      <w:r>
        <w:t xml:space="preserve"> string </w:t>
      </w:r>
      <w:proofErr w:type="spellStart"/>
      <w:r>
        <w:t>assoc|row|array</w:t>
      </w:r>
      <w:proofErr w:type="spellEnd"/>
    </w:p>
    <w:p w:rsidR="00D65E53" w:rsidRDefault="00D65E53" w:rsidP="00D65E53">
      <w:pPr>
        <w:pStyle w:val="ad"/>
      </w:pPr>
      <w:r>
        <w:t>*/</w:t>
      </w:r>
    </w:p>
    <w:p w:rsidR="00D65E53" w:rsidRDefault="00D65E53" w:rsidP="00D65E53">
      <w:pPr>
        <w:pStyle w:val="ad"/>
      </w:pPr>
      <w:r>
        <w:t xml:space="preserve">public function </w:t>
      </w:r>
      <w:proofErr w:type="spellStart"/>
      <w:r>
        <w:t>fetchAll</w:t>
      </w:r>
      <w:proofErr w:type="spellEnd"/>
      <w:r>
        <w:t>($</w:t>
      </w:r>
      <w:proofErr w:type="spellStart"/>
      <w:r>
        <w:t>sql</w:t>
      </w:r>
      <w:proofErr w:type="spellEnd"/>
      <w:r>
        <w:t>,$</w:t>
      </w:r>
      <w:proofErr w:type="spellStart"/>
      <w:r>
        <w:t>fetch_type</w:t>
      </w:r>
      <w:proofErr w:type="spellEnd"/>
      <w:r>
        <w:t>='</w:t>
      </w:r>
      <w:proofErr w:type="spellStart"/>
      <w:r>
        <w:t>assoc</w:t>
      </w:r>
      <w:proofErr w:type="spellEnd"/>
      <w:r>
        <w:t>') {</w:t>
      </w:r>
    </w:p>
    <w:p w:rsidR="00D65E53" w:rsidRDefault="00D65E53" w:rsidP="00D65E53">
      <w:pPr>
        <w:pStyle w:val="ad"/>
      </w:pPr>
      <w:r>
        <w:lastRenderedPageBreak/>
        <w:tab/>
        <w:t>$</w:t>
      </w:r>
      <w:proofErr w:type="spellStart"/>
      <w:r>
        <w:t>rs</w:t>
      </w:r>
      <w:proofErr w:type="spellEnd"/>
      <w:r>
        <w:t>=$this-&gt;query($</w:t>
      </w:r>
      <w:proofErr w:type="spellStart"/>
      <w:r>
        <w:t>sql</w:t>
      </w:r>
      <w:proofErr w:type="spellEnd"/>
      <w:r>
        <w:t>);</w:t>
      </w:r>
    </w:p>
    <w:p w:rsidR="00D65E53" w:rsidRDefault="00D65E53" w:rsidP="00D65E53">
      <w:pPr>
        <w:pStyle w:val="ad"/>
      </w:pPr>
      <w:r>
        <w:tab/>
        <w:t>$</w:t>
      </w:r>
      <w:proofErr w:type="spellStart"/>
      <w:r>
        <w:t>fetch_types</w:t>
      </w:r>
      <w:proofErr w:type="spellEnd"/>
      <w:r>
        <w:t>=array('</w:t>
      </w:r>
      <w:proofErr w:type="spellStart"/>
      <w:r>
        <w:t>assoc</w:t>
      </w:r>
      <w:proofErr w:type="spellEnd"/>
      <w:r>
        <w:t>','</w:t>
      </w:r>
      <w:proofErr w:type="spellStart"/>
      <w:r>
        <w:t>row','array</w:t>
      </w:r>
      <w:proofErr w:type="spellEnd"/>
      <w:r>
        <w:t>');</w:t>
      </w:r>
    </w:p>
    <w:p w:rsidR="00D65E53" w:rsidRDefault="00D65E53" w:rsidP="00D65E53">
      <w:pPr>
        <w:pStyle w:val="ad"/>
      </w:pPr>
      <w:r>
        <w:tab/>
        <w:t>if(!</w:t>
      </w:r>
      <w:proofErr w:type="spellStart"/>
      <w:r>
        <w:t>in_array</w:t>
      </w:r>
      <w:proofErr w:type="spellEnd"/>
      <w:r>
        <w:t>($fetch_type,$</w:t>
      </w:r>
      <w:proofErr w:type="spellStart"/>
      <w:r>
        <w:t>fetch_types</w:t>
      </w:r>
      <w:proofErr w:type="spellEnd"/>
      <w:r>
        <w:t>))</w:t>
      </w:r>
    </w:p>
    <w:p w:rsidR="00D65E53" w:rsidRDefault="00D65E53" w:rsidP="00D65E53">
      <w:pPr>
        <w:pStyle w:val="ad"/>
      </w:pPr>
      <w:r>
        <w:tab/>
      </w:r>
      <w:r>
        <w:tab/>
        <w:t>$</w:t>
      </w:r>
      <w:proofErr w:type="spellStart"/>
      <w:r>
        <w:t>fetch_type</w:t>
      </w:r>
      <w:proofErr w:type="spellEnd"/>
      <w:r>
        <w:t>='</w:t>
      </w:r>
      <w:proofErr w:type="spellStart"/>
      <w:r>
        <w:t>assoc</w:t>
      </w:r>
      <w:proofErr w:type="spellEnd"/>
      <w:r>
        <w:t>';</w:t>
      </w:r>
    </w:p>
    <w:p w:rsidR="00D65E53" w:rsidRDefault="00D65E53" w:rsidP="00D65E53">
      <w:pPr>
        <w:pStyle w:val="ad"/>
      </w:pPr>
      <w:r>
        <w:tab/>
        <w:t>$</w:t>
      </w:r>
      <w:proofErr w:type="spellStart"/>
      <w:r>
        <w:t>fetch_fun</w:t>
      </w:r>
      <w:proofErr w:type="spellEnd"/>
      <w:r>
        <w:t>='mysql_fetch_'.$</w:t>
      </w:r>
      <w:proofErr w:type="spellStart"/>
      <w:r>
        <w:t>fetch_type</w:t>
      </w:r>
      <w:proofErr w:type="spellEnd"/>
      <w:r>
        <w:t>;</w:t>
      </w:r>
    </w:p>
    <w:p w:rsidR="00D65E53" w:rsidRDefault="00D65E53" w:rsidP="00D65E53">
      <w:pPr>
        <w:pStyle w:val="ad"/>
      </w:pPr>
      <w:r>
        <w:tab/>
        <w:t>$array=array();</w:t>
      </w:r>
    </w:p>
    <w:p w:rsidR="00D65E53" w:rsidRDefault="00D65E53" w:rsidP="00D65E53">
      <w:pPr>
        <w:pStyle w:val="ad"/>
      </w:pPr>
      <w:r>
        <w:tab/>
        <w:t>while($rows=$</w:t>
      </w:r>
      <w:proofErr w:type="spellStart"/>
      <w:r>
        <w:t>fetch_fun</w:t>
      </w:r>
      <w:proofErr w:type="spellEnd"/>
      <w:r>
        <w:t>($</w:t>
      </w:r>
      <w:proofErr w:type="spellStart"/>
      <w:r>
        <w:t>rs</w:t>
      </w:r>
      <w:proofErr w:type="spellEnd"/>
      <w:r>
        <w:t>)){</w:t>
      </w:r>
    </w:p>
    <w:p w:rsidR="00D65E53" w:rsidRDefault="00D65E53" w:rsidP="00D65E53">
      <w:pPr>
        <w:pStyle w:val="ad"/>
      </w:pPr>
      <w:r>
        <w:tab/>
      </w:r>
      <w:r>
        <w:tab/>
        <w:t>$array[]=$rows;</w:t>
      </w:r>
    </w:p>
    <w:p w:rsidR="00D65E53" w:rsidRDefault="00D65E53" w:rsidP="00D65E53">
      <w:pPr>
        <w:pStyle w:val="ad"/>
      </w:pPr>
      <w:r>
        <w:tab/>
        <w:t>}</w:t>
      </w:r>
    </w:p>
    <w:p w:rsidR="00D65E53" w:rsidRDefault="00D65E53" w:rsidP="00D65E53">
      <w:pPr>
        <w:pStyle w:val="ad"/>
      </w:pPr>
      <w:r>
        <w:tab/>
        <w:t>return $array;</w:t>
      </w:r>
    </w:p>
    <w:p w:rsidR="002B634A" w:rsidRDefault="00D65E53" w:rsidP="00D65E53">
      <w:pPr>
        <w:pStyle w:val="ad"/>
      </w:pPr>
      <w:r>
        <w:t>}</w:t>
      </w:r>
    </w:p>
    <w:p w:rsidR="00D65E53" w:rsidRDefault="00FD1417" w:rsidP="00FD1417">
      <w:pPr>
        <w:pStyle w:val="3"/>
      </w:pPr>
      <w:r>
        <w:rPr>
          <w:rFonts w:hint="eastAsia"/>
        </w:rPr>
        <w:t>从表中获取第一条数据</w:t>
      </w:r>
    </w:p>
    <w:p w:rsidR="00D65E53" w:rsidRDefault="0078739D" w:rsidP="00FD1417">
      <w:pPr>
        <w:pStyle w:val="ad"/>
      </w:pPr>
      <w:r>
        <w:rPr>
          <w:noProof/>
        </w:rPr>
        <w:pict>
          <v:shape id="_x0000_i1047" type="#_x0000_t75" style="width:365pt;height:92.65pt;visibility:visible;mso-wrap-style:square">
            <v:imagedata r:id="rId30" o:title=""/>
          </v:shape>
        </w:pict>
      </w:r>
    </w:p>
    <w:p w:rsidR="009475D7" w:rsidRDefault="00244D33" w:rsidP="00244D33">
      <w:pPr>
        <w:pStyle w:val="3"/>
      </w:pPr>
      <w:r>
        <w:rPr>
          <w:rFonts w:hint="eastAsia"/>
        </w:rPr>
        <w:t>获取记录的第一行第一列</w:t>
      </w:r>
    </w:p>
    <w:p w:rsidR="00244D33" w:rsidRDefault="0078739D" w:rsidP="00244D33">
      <w:pPr>
        <w:pStyle w:val="ad"/>
      </w:pPr>
      <w:r>
        <w:rPr>
          <w:noProof/>
        </w:rPr>
        <w:pict>
          <v:shape id="_x0000_i1048" type="#_x0000_t75" style="width:244.15pt;height:93.9pt;visibility:visible;mso-wrap-style:square">
            <v:imagedata r:id="rId31" o:title=""/>
          </v:shape>
        </w:pict>
      </w:r>
    </w:p>
    <w:p w:rsidR="00244D33" w:rsidRDefault="00244D33" w:rsidP="00244D33">
      <w:pPr>
        <w:pStyle w:val="3"/>
      </w:pPr>
      <w:r>
        <w:rPr>
          <w:rFonts w:hint="eastAsia"/>
        </w:rPr>
        <w:t>测试</w:t>
      </w:r>
    </w:p>
    <w:p w:rsidR="00195DE6" w:rsidRDefault="0078739D" w:rsidP="00195DE6">
      <w:pPr>
        <w:pStyle w:val="ad"/>
        <w:rPr>
          <w:noProof/>
        </w:rPr>
      </w:pPr>
      <w:r>
        <w:rPr>
          <w:noProof/>
        </w:rPr>
        <w:pict>
          <v:shape id="_x0000_i1049" type="#_x0000_t75" style="width:433.25pt;height:44.45pt;visibility:visible;mso-wrap-style:square">
            <v:imagedata r:id="rId32" o:title=""/>
          </v:shape>
        </w:pict>
      </w:r>
    </w:p>
    <w:p w:rsidR="00244D33" w:rsidRDefault="0078739D" w:rsidP="00195DE6">
      <w:pPr>
        <w:pStyle w:val="ad"/>
        <w:rPr>
          <w:noProof/>
        </w:rPr>
      </w:pPr>
      <w:r>
        <w:rPr>
          <w:noProof/>
        </w:rPr>
        <w:pict>
          <v:shape id="_x0000_i1050" type="#_x0000_t75" style="width:248.55pt;height:49.45pt;visibility:visible;mso-wrap-style:square">
            <v:imagedata r:id="rId33" o:title=""/>
          </v:shape>
        </w:pict>
      </w:r>
    </w:p>
    <w:p w:rsidR="00195DE6" w:rsidRDefault="0078739D" w:rsidP="00195DE6">
      <w:pPr>
        <w:pStyle w:val="ad"/>
      </w:pPr>
      <w:r>
        <w:rPr>
          <w:noProof/>
        </w:rPr>
        <w:lastRenderedPageBreak/>
        <w:pict>
          <v:shape id="_x0000_i1051" type="#_x0000_t75" style="width:128.95pt;height:202.25pt;visibility:visible;mso-wrap-style:square">
            <v:imagedata r:id="rId34" o:title=""/>
          </v:shape>
        </w:pict>
      </w:r>
    </w:p>
    <w:p w:rsidR="00244D33" w:rsidRDefault="00B97ED7" w:rsidP="00B97ED7">
      <w:pPr>
        <w:pStyle w:val="2"/>
      </w:pPr>
      <w:r>
        <w:t>冒泡法</w:t>
      </w:r>
      <w:r w:rsidR="007D173B">
        <w:t>排序</w:t>
      </w:r>
    </w:p>
    <w:p w:rsidR="00244D33" w:rsidRDefault="005B5EFB" w:rsidP="005B5EFB">
      <w:pPr>
        <w:pStyle w:val="ad"/>
        <w:ind w:firstLineChars="0" w:firstLine="0"/>
      </w:pPr>
      <w:r w:rsidRPr="00456837">
        <w:rPr>
          <w:noProof/>
          <w:shd w:val="clear" w:color="auto" w:fill="auto"/>
        </w:rPr>
        <w:pict>
          <v:shape id="_x0000_i1052" type="#_x0000_t75" style="width:435.75pt;height:102.05pt;visibility:visible;mso-wrap-style:square">
            <v:imagedata r:id="rId35" o:title=""/>
          </v:shape>
        </w:pict>
      </w:r>
    </w:p>
    <w:p w:rsidR="005E7456" w:rsidRDefault="00A871B1" w:rsidP="009475D7">
      <w:pPr>
        <w:ind w:firstLineChars="0" w:firstLine="0"/>
      </w:pPr>
      <w:r>
        <w:t>代码</w:t>
      </w:r>
    </w:p>
    <w:p w:rsidR="00A871B1" w:rsidRDefault="00A871B1" w:rsidP="00A871B1">
      <w:pPr>
        <w:pStyle w:val="ad"/>
        <w:rPr>
          <w:rFonts w:hint="eastAsia"/>
        </w:rPr>
      </w:pPr>
      <w:r w:rsidRPr="00A871B1">
        <w:rPr>
          <w:noProof/>
        </w:rPr>
        <w:pict>
          <v:shape id="_x0000_i1053" type="#_x0000_t75" style="width:481.45pt;height:108.3pt;visibility:visible;mso-wrap-style:square">
            <v:imagedata r:id="rId36" o:title=""/>
          </v:shape>
        </w:pict>
      </w:r>
    </w:p>
    <w:p w:rsidR="005E7456" w:rsidRDefault="00472CEC" w:rsidP="00472CEC">
      <w:pPr>
        <w:pStyle w:val="2"/>
      </w:pPr>
      <w:r>
        <w:t>递归排序</w:t>
      </w:r>
      <w:r w:rsidR="007A17FF">
        <w:rPr>
          <w:rFonts w:hint="eastAsia"/>
        </w:rPr>
        <w:t>（二分法</w:t>
      </w:r>
      <w:bookmarkStart w:id="0" w:name="_GoBack"/>
      <w:bookmarkEnd w:id="0"/>
      <w:r w:rsidR="007A17FF">
        <w:rPr>
          <w:rFonts w:hint="eastAsia"/>
        </w:rPr>
        <w:t>）</w:t>
      </w:r>
    </w:p>
    <w:p w:rsidR="00AC1558" w:rsidRDefault="00AC1558" w:rsidP="00AC1558">
      <w:pPr>
        <w:pStyle w:val="ad"/>
      </w:pPr>
      <w:r>
        <w:t>$</w:t>
      </w:r>
      <w:proofErr w:type="spellStart"/>
      <w:r>
        <w:t>num</w:t>
      </w:r>
      <w:proofErr w:type="spellEnd"/>
      <w:r>
        <w:t>=array(140,23,78,69,5,12,8);</w:t>
      </w:r>
    </w:p>
    <w:p w:rsidR="00AC1558" w:rsidRDefault="00AC1558" w:rsidP="00AC1558">
      <w:pPr>
        <w:pStyle w:val="ad"/>
      </w:pPr>
      <w:r>
        <w:t xml:space="preserve">function </w:t>
      </w:r>
      <w:proofErr w:type="spellStart"/>
      <w:r>
        <w:t>sortnum</w:t>
      </w:r>
      <w:proofErr w:type="spellEnd"/>
      <w:r>
        <w:t>($list) {</w:t>
      </w:r>
    </w:p>
    <w:p w:rsidR="00AC1558" w:rsidRDefault="00AC1558" w:rsidP="00AC1558">
      <w:pPr>
        <w:pStyle w:val="ad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=count($list);</w:t>
      </w:r>
      <w:r>
        <w:rPr>
          <w:rFonts w:hint="eastAsia"/>
        </w:rPr>
        <w:tab/>
        <w:t>//</w:t>
      </w:r>
      <w:r>
        <w:rPr>
          <w:rFonts w:hint="eastAsia"/>
        </w:rPr>
        <w:t>总长度</w:t>
      </w:r>
    </w:p>
    <w:p w:rsidR="00AC1558" w:rsidRDefault="00AC1558" w:rsidP="00AC1558">
      <w:pPr>
        <w:pStyle w:val="ad"/>
      </w:pPr>
      <w:r>
        <w:tab/>
        <w:t>if($</w:t>
      </w:r>
      <w:proofErr w:type="spellStart"/>
      <w:r>
        <w:t>len</w:t>
      </w:r>
      <w:proofErr w:type="spellEnd"/>
      <w:r>
        <w:t>==0 || $</w:t>
      </w:r>
      <w:proofErr w:type="spellStart"/>
      <w:r>
        <w:t>len</w:t>
      </w:r>
      <w:proofErr w:type="spellEnd"/>
      <w:r>
        <w:t>==1)</w:t>
      </w:r>
    </w:p>
    <w:p w:rsidR="00AC1558" w:rsidRDefault="00AC1558" w:rsidP="00AC1558">
      <w:pPr>
        <w:pStyle w:val="ad"/>
      </w:pPr>
      <w:r>
        <w:tab/>
      </w:r>
      <w:r>
        <w:tab/>
        <w:t>return $list;</w:t>
      </w:r>
    </w:p>
    <w:p w:rsidR="00AC1558" w:rsidRDefault="00AC1558" w:rsidP="00AC1558">
      <w:pPr>
        <w:pStyle w:val="ad"/>
      </w:pPr>
      <w:r>
        <w:lastRenderedPageBreak/>
        <w:tab/>
        <w:t>$temp=$list[0];</w:t>
      </w:r>
    </w:p>
    <w:p w:rsidR="00AC1558" w:rsidRDefault="00AC1558" w:rsidP="00AC1558">
      <w:pPr>
        <w:pStyle w:val="ad"/>
      </w:pPr>
      <w:r>
        <w:tab/>
        <w:t>$small=$big=array();</w:t>
      </w:r>
    </w:p>
    <w:p w:rsidR="00AC1558" w:rsidRDefault="00AC1558" w:rsidP="00AC1558">
      <w:pPr>
        <w:pStyle w:val="ad"/>
      </w:pPr>
      <w:r>
        <w:tab/>
        <w:t>for($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>&lt;$</w:t>
      </w:r>
      <w:proofErr w:type="spellStart"/>
      <w:r>
        <w:t>len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:rsidR="00AC1558" w:rsidRDefault="00AC1558" w:rsidP="00AC1558">
      <w:pPr>
        <w:pStyle w:val="ad"/>
      </w:pPr>
      <w:r>
        <w:tab/>
      </w:r>
      <w:r>
        <w:tab/>
        <w:t>if($list[$</w:t>
      </w:r>
      <w:proofErr w:type="spellStart"/>
      <w:r>
        <w:t>i</w:t>
      </w:r>
      <w:proofErr w:type="spellEnd"/>
      <w:r>
        <w:t>]&lt;$temp)</w:t>
      </w:r>
    </w:p>
    <w:p w:rsidR="00AC1558" w:rsidRDefault="00AC1558" w:rsidP="00AC1558">
      <w:pPr>
        <w:pStyle w:val="ad"/>
      </w:pPr>
      <w:r>
        <w:tab/>
      </w:r>
      <w:r>
        <w:tab/>
      </w:r>
      <w:r>
        <w:tab/>
        <w:t>$small[]=$list[$</w:t>
      </w:r>
      <w:proofErr w:type="spellStart"/>
      <w:r>
        <w:t>i</w:t>
      </w:r>
      <w:proofErr w:type="spellEnd"/>
      <w:r>
        <w:t>];</w:t>
      </w:r>
    </w:p>
    <w:p w:rsidR="00AC1558" w:rsidRDefault="00AC1558" w:rsidP="00AC1558">
      <w:pPr>
        <w:pStyle w:val="ad"/>
      </w:pPr>
      <w:r>
        <w:tab/>
      </w:r>
      <w:r>
        <w:tab/>
        <w:t>else</w:t>
      </w:r>
    </w:p>
    <w:p w:rsidR="00AC1558" w:rsidRDefault="00AC1558" w:rsidP="00AC1558">
      <w:pPr>
        <w:pStyle w:val="ad"/>
      </w:pPr>
      <w:r>
        <w:tab/>
      </w:r>
      <w:r>
        <w:tab/>
      </w:r>
      <w:r>
        <w:tab/>
        <w:t>$big[]=$list[$</w:t>
      </w:r>
      <w:proofErr w:type="spellStart"/>
      <w:r>
        <w:t>i</w:t>
      </w:r>
      <w:proofErr w:type="spellEnd"/>
      <w:r>
        <w:t>];</w:t>
      </w:r>
    </w:p>
    <w:p w:rsidR="00AC1558" w:rsidRDefault="00AC1558" w:rsidP="00AC1558">
      <w:pPr>
        <w:pStyle w:val="ad"/>
      </w:pPr>
      <w:r>
        <w:tab/>
        <w:t>}</w:t>
      </w:r>
    </w:p>
    <w:p w:rsidR="00AC1558" w:rsidRDefault="00AC1558" w:rsidP="00AC1558">
      <w:pPr>
        <w:pStyle w:val="ad"/>
      </w:pPr>
      <w:r>
        <w:tab/>
        <w:t>$</w:t>
      </w:r>
      <w:proofErr w:type="spellStart"/>
      <w:r>
        <w:t>small_array</w:t>
      </w:r>
      <w:proofErr w:type="spellEnd"/>
      <w:r>
        <w:t>=</w:t>
      </w:r>
      <w:proofErr w:type="spellStart"/>
      <w:r>
        <w:t>sortnum</w:t>
      </w:r>
      <w:proofErr w:type="spellEnd"/>
      <w:r>
        <w:t>($small);</w:t>
      </w:r>
    </w:p>
    <w:p w:rsidR="00AC1558" w:rsidRDefault="00AC1558" w:rsidP="00AC1558">
      <w:pPr>
        <w:pStyle w:val="ad"/>
      </w:pPr>
      <w:r>
        <w:tab/>
        <w:t>$</w:t>
      </w:r>
      <w:proofErr w:type="spellStart"/>
      <w:r>
        <w:t>big_array</w:t>
      </w:r>
      <w:proofErr w:type="spellEnd"/>
      <w:r>
        <w:t>=</w:t>
      </w:r>
      <w:proofErr w:type="spellStart"/>
      <w:r>
        <w:t>sortnum</w:t>
      </w:r>
      <w:proofErr w:type="spellEnd"/>
      <w:r>
        <w:t>($big);</w:t>
      </w:r>
    </w:p>
    <w:p w:rsidR="00AC1558" w:rsidRDefault="00AC1558" w:rsidP="00AC1558">
      <w:pPr>
        <w:pStyle w:val="ad"/>
      </w:pPr>
      <w:r>
        <w:tab/>
        <w:t xml:space="preserve">return </w:t>
      </w:r>
      <w:proofErr w:type="spellStart"/>
      <w:r>
        <w:t>array_merge</w:t>
      </w:r>
      <w:proofErr w:type="spellEnd"/>
      <w:r>
        <w:t>($</w:t>
      </w:r>
      <w:proofErr w:type="spellStart"/>
      <w:r>
        <w:t>small_array,array</w:t>
      </w:r>
      <w:proofErr w:type="spellEnd"/>
      <w:r>
        <w:t>($temp),$</w:t>
      </w:r>
      <w:proofErr w:type="spellStart"/>
      <w:r>
        <w:t>big_array</w:t>
      </w:r>
      <w:proofErr w:type="spellEnd"/>
      <w:r>
        <w:t>);</w:t>
      </w:r>
    </w:p>
    <w:p w:rsidR="00AC1558" w:rsidRDefault="00AC1558" w:rsidP="00AC1558">
      <w:pPr>
        <w:pStyle w:val="ad"/>
      </w:pPr>
      <w:r>
        <w:t>}</w:t>
      </w:r>
    </w:p>
    <w:p w:rsidR="005E7456" w:rsidRDefault="00AC1558" w:rsidP="00AC1558">
      <w:pPr>
        <w:pStyle w:val="ad"/>
      </w:pPr>
      <w:proofErr w:type="spellStart"/>
      <w:r>
        <w:t>print_r</w:t>
      </w:r>
      <w:proofErr w:type="spellEnd"/>
      <w:r>
        <w:t>(</w:t>
      </w:r>
      <w:proofErr w:type="spellStart"/>
      <w:r>
        <w:t>sortnum</w:t>
      </w:r>
      <w:proofErr w:type="spellEnd"/>
      <w:r>
        <w:t>($</w:t>
      </w:r>
      <w:proofErr w:type="spellStart"/>
      <w:r>
        <w:t>num</w:t>
      </w:r>
      <w:proofErr w:type="spellEnd"/>
      <w:r>
        <w:t>));</w:t>
      </w:r>
    </w:p>
    <w:p w:rsidR="008B6B60" w:rsidRDefault="008B6B60" w:rsidP="00AC1558">
      <w:pPr>
        <w:pStyle w:val="ad"/>
        <w:rPr>
          <w:rFonts w:hint="eastAsia"/>
        </w:rPr>
      </w:pPr>
      <w:r w:rsidRPr="008B6B60">
        <w:rPr>
          <w:noProof/>
        </w:rPr>
        <w:pict>
          <v:shape id="_x0000_i1054" type="#_x0000_t75" style="width:480.85pt;height:22.55pt;visibility:visible;mso-wrap-style:square">
            <v:imagedata r:id="rId37" o:title=""/>
          </v:shape>
        </w:pict>
      </w:r>
    </w:p>
    <w:p w:rsidR="00244D33" w:rsidRPr="002870F8" w:rsidRDefault="00244D33" w:rsidP="009475D7">
      <w:pPr>
        <w:ind w:firstLineChars="0" w:firstLine="0"/>
      </w:pPr>
    </w:p>
    <w:sectPr w:rsidR="00244D33" w:rsidRPr="002870F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39D" w:rsidRDefault="0078739D">
      <w:pPr>
        <w:ind w:firstLine="560"/>
      </w:pPr>
      <w:r>
        <w:separator/>
      </w:r>
    </w:p>
  </w:endnote>
  <w:endnote w:type="continuationSeparator" w:id="0">
    <w:p w:rsidR="0078739D" w:rsidRDefault="0078739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78739D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A17FF"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78739D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A17FF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39D" w:rsidRDefault="0078739D">
      <w:pPr>
        <w:ind w:firstLine="560"/>
      </w:pPr>
      <w:r>
        <w:separator/>
      </w:r>
    </w:p>
  </w:footnote>
  <w:footnote w:type="continuationSeparator" w:id="0">
    <w:p w:rsidR="0078739D" w:rsidRDefault="0078739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3CCC2650"/>
    <w:multiLevelType w:val="hybridMultilevel"/>
    <w:tmpl w:val="A1C8E4B0"/>
    <w:lvl w:ilvl="0" w:tplc="D246821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4A4645C"/>
    <w:multiLevelType w:val="hybridMultilevel"/>
    <w:tmpl w:val="CA688FBA"/>
    <w:lvl w:ilvl="0" w:tplc="088402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2972E6"/>
    <w:multiLevelType w:val="hybridMultilevel"/>
    <w:tmpl w:val="476C8E10"/>
    <w:lvl w:ilvl="0" w:tplc="2E5245E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578"/>
    <w:rsid w:val="00022027"/>
    <w:rsid w:val="00032F7A"/>
    <w:rsid w:val="00040DCB"/>
    <w:rsid w:val="00042D46"/>
    <w:rsid w:val="00044EF6"/>
    <w:rsid w:val="000848E0"/>
    <w:rsid w:val="000917CD"/>
    <w:rsid w:val="00091A12"/>
    <w:rsid w:val="0009504D"/>
    <w:rsid w:val="000B193D"/>
    <w:rsid w:val="000C071B"/>
    <w:rsid w:val="000C2C39"/>
    <w:rsid w:val="000C66D2"/>
    <w:rsid w:val="000D6423"/>
    <w:rsid w:val="000E61F8"/>
    <w:rsid w:val="00104AEC"/>
    <w:rsid w:val="001149F8"/>
    <w:rsid w:val="00114E2A"/>
    <w:rsid w:val="00120659"/>
    <w:rsid w:val="0013032D"/>
    <w:rsid w:val="001479F9"/>
    <w:rsid w:val="00172A27"/>
    <w:rsid w:val="00180C04"/>
    <w:rsid w:val="00195DE6"/>
    <w:rsid w:val="00197483"/>
    <w:rsid w:val="001E413F"/>
    <w:rsid w:val="001E79C3"/>
    <w:rsid w:val="001F4BB6"/>
    <w:rsid w:val="00202EC6"/>
    <w:rsid w:val="0020526B"/>
    <w:rsid w:val="00225BDB"/>
    <w:rsid w:val="00236E2D"/>
    <w:rsid w:val="002418CC"/>
    <w:rsid w:val="00244D33"/>
    <w:rsid w:val="00253ACA"/>
    <w:rsid w:val="0025734D"/>
    <w:rsid w:val="002802D2"/>
    <w:rsid w:val="002870F8"/>
    <w:rsid w:val="002A3D4E"/>
    <w:rsid w:val="002B54DE"/>
    <w:rsid w:val="002B59D3"/>
    <w:rsid w:val="002B634A"/>
    <w:rsid w:val="002E349A"/>
    <w:rsid w:val="002E5FC0"/>
    <w:rsid w:val="002F1E5B"/>
    <w:rsid w:val="00313160"/>
    <w:rsid w:val="00330861"/>
    <w:rsid w:val="00337670"/>
    <w:rsid w:val="00352E6A"/>
    <w:rsid w:val="00375761"/>
    <w:rsid w:val="00377268"/>
    <w:rsid w:val="0039276B"/>
    <w:rsid w:val="003A3A6F"/>
    <w:rsid w:val="003B5C6E"/>
    <w:rsid w:val="003C5AD7"/>
    <w:rsid w:val="003D49F4"/>
    <w:rsid w:val="003E29C5"/>
    <w:rsid w:val="003F4674"/>
    <w:rsid w:val="003F7EF7"/>
    <w:rsid w:val="00407E59"/>
    <w:rsid w:val="004204E7"/>
    <w:rsid w:val="004255F9"/>
    <w:rsid w:val="0043740B"/>
    <w:rsid w:val="004474B6"/>
    <w:rsid w:val="00455FF8"/>
    <w:rsid w:val="00463349"/>
    <w:rsid w:val="004635C0"/>
    <w:rsid w:val="00467882"/>
    <w:rsid w:val="00472CEC"/>
    <w:rsid w:val="00482CBD"/>
    <w:rsid w:val="00482D85"/>
    <w:rsid w:val="00490807"/>
    <w:rsid w:val="004A6288"/>
    <w:rsid w:val="004B5F08"/>
    <w:rsid w:val="004C171F"/>
    <w:rsid w:val="004C3148"/>
    <w:rsid w:val="004E11DD"/>
    <w:rsid w:val="004E7526"/>
    <w:rsid w:val="00505D38"/>
    <w:rsid w:val="005135BC"/>
    <w:rsid w:val="00527A95"/>
    <w:rsid w:val="00531A35"/>
    <w:rsid w:val="00533315"/>
    <w:rsid w:val="00536B98"/>
    <w:rsid w:val="005508B3"/>
    <w:rsid w:val="0055205F"/>
    <w:rsid w:val="00553175"/>
    <w:rsid w:val="00564299"/>
    <w:rsid w:val="00585AD9"/>
    <w:rsid w:val="00596886"/>
    <w:rsid w:val="005A2C9F"/>
    <w:rsid w:val="005B2158"/>
    <w:rsid w:val="005B3FA4"/>
    <w:rsid w:val="005B5EFB"/>
    <w:rsid w:val="005C401F"/>
    <w:rsid w:val="005C7D6E"/>
    <w:rsid w:val="005E7456"/>
    <w:rsid w:val="005F2EC1"/>
    <w:rsid w:val="005F7127"/>
    <w:rsid w:val="0060262A"/>
    <w:rsid w:val="00611863"/>
    <w:rsid w:val="006120E5"/>
    <w:rsid w:val="00623A0D"/>
    <w:rsid w:val="006473DB"/>
    <w:rsid w:val="006548B4"/>
    <w:rsid w:val="00656859"/>
    <w:rsid w:val="00665A94"/>
    <w:rsid w:val="00675838"/>
    <w:rsid w:val="00677DB7"/>
    <w:rsid w:val="0069334F"/>
    <w:rsid w:val="00695B63"/>
    <w:rsid w:val="006A2F3A"/>
    <w:rsid w:val="006A6A2D"/>
    <w:rsid w:val="006A7128"/>
    <w:rsid w:val="006D4EAE"/>
    <w:rsid w:val="006E51C3"/>
    <w:rsid w:val="006F4E99"/>
    <w:rsid w:val="00726B43"/>
    <w:rsid w:val="00735CA3"/>
    <w:rsid w:val="00752B92"/>
    <w:rsid w:val="00761FD9"/>
    <w:rsid w:val="00763578"/>
    <w:rsid w:val="00763FB2"/>
    <w:rsid w:val="007725EB"/>
    <w:rsid w:val="0078739D"/>
    <w:rsid w:val="007A17FF"/>
    <w:rsid w:val="007B515F"/>
    <w:rsid w:val="007D173B"/>
    <w:rsid w:val="007D1F5A"/>
    <w:rsid w:val="007D4716"/>
    <w:rsid w:val="007E1812"/>
    <w:rsid w:val="007E33B6"/>
    <w:rsid w:val="008145B6"/>
    <w:rsid w:val="008163E2"/>
    <w:rsid w:val="00831711"/>
    <w:rsid w:val="00833D8B"/>
    <w:rsid w:val="00854DE8"/>
    <w:rsid w:val="008579CB"/>
    <w:rsid w:val="008855FA"/>
    <w:rsid w:val="008902D5"/>
    <w:rsid w:val="00891CD3"/>
    <w:rsid w:val="008A7266"/>
    <w:rsid w:val="008B6B60"/>
    <w:rsid w:val="008C7DEE"/>
    <w:rsid w:val="008D4A14"/>
    <w:rsid w:val="008E11C0"/>
    <w:rsid w:val="008E5C4F"/>
    <w:rsid w:val="00901AE6"/>
    <w:rsid w:val="00903179"/>
    <w:rsid w:val="00910BFB"/>
    <w:rsid w:val="0091447E"/>
    <w:rsid w:val="0091507E"/>
    <w:rsid w:val="00917F12"/>
    <w:rsid w:val="009321C8"/>
    <w:rsid w:val="00935209"/>
    <w:rsid w:val="0094058F"/>
    <w:rsid w:val="009432BB"/>
    <w:rsid w:val="0094637A"/>
    <w:rsid w:val="009475D7"/>
    <w:rsid w:val="009552A5"/>
    <w:rsid w:val="00957601"/>
    <w:rsid w:val="00962013"/>
    <w:rsid w:val="00972B04"/>
    <w:rsid w:val="00976388"/>
    <w:rsid w:val="00983E09"/>
    <w:rsid w:val="0098671C"/>
    <w:rsid w:val="00993A89"/>
    <w:rsid w:val="009A730C"/>
    <w:rsid w:val="009B6018"/>
    <w:rsid w:val="00A34398"/>
    <w:rsid w:val="00A45AE6"/>
    <w:rsid w:val="00A5311F"/>
    <w:rsid w:val="00A6531D"/>
    <w:rsid w:val="00A73EC5"/>
    <w:rsid w:val="00A76622"/>
    <w:rsid w:val="00A84895"/>
    <w:rsid w:val="00A84D7F"/>
    <w:rsid w:val="00A871B1"/>
    <w:rsid w:val="00A96646"/>
    <w:rsid w:val="00AA3D23"/>
    <w:rsid w:val="00AB289D"/>
    <w:rsid w:val="00AB42DA"/>
    <w:rsid w:val="00AC1558"/>
    <w:rsid w:val="00AE2729"/>
    <w:rsid w:val="00AE5FEF"/>
    <w:rsid w:val="00AF01AB"/>
    <w:rsid w:val="00B01973"/>
    <w:rsid w:val="00B0691E"/>
    <w:rsid w:val="00B1066F"/>
    <w:rsid w:val="00B11130"/>
    <w:rsid w:val="00B175DA"/>
    <w:rsid w:val="00B26BB1"/>
    <w:rsid w:val="00B32434"/>
    <w:rsid w:val="00B40468"/>
    <w:rsid w:val="00B45117"/>
    <w:rsid w:val="00B73F79"/>
    <w:rsid w:val="00B80E5E"/>
    <w:rsid w:val="00B91DBF"/>
    <w:rsid w:val="00B97ED7"/>
    <w:rsid w:val="00BA29C3"/>
    <w:rsid w:val="00BB52C2"/>
    <w:rsid w:val="00BC596F"/>
    <w:rsid w:val="00BD4FF5"/>
    <w:rsid w:val="00BE01F5"/>
    <w:rsid w:val="00C07247"/>
    <w:rsid w:val="00C076A7"/>
    <w:rsid w:val="00C40150"/>
    <w:rsid w:val="00C62428"/>
    <w:rsid w:val="00C64284"/>
    <w:rsid w:val="00C80D55"/>
    <w:rsid w:val="00C8282D"/>
    <w:rsid w:val="00C86B57"/>
    <w:rsid w:val="00CA038C"/>
    <w:rsid w:val="00CA205A"/>
    <w:rsid w:val="00CB1CD9"/>
    <w:rsid w:val="00CB1F9F"/>
    <w:rsid w:val="00CB57E7"/>
    <w:rsid w:val="00CE0A60"/>
    <w:rsid w:val="00CF2CDE"/>
    <w:rsid w:val="00CF624E"/>
    <w:rsid w:val="00CF64E1"/>
    <w:rsid w:val="00D0224B"/>
    <w:rsid w:val="00D12D32"/>
    <w:rsid w:val="00D638EE"/>
    <w:rsid w:val="00D65E53"/>
    <w:rsid w:val="00D917E5"/>
    <w:rsid w:val="00DB70BE"/>
    <w:rsid w:val="00DC3D9C"/>
    <w:rsid w:val="00DC57F7"/>
    <w:rsid w:val="00E059DE"/>
    <w:rsid w:val="00E11C7F"/>
    <w:rsid w:val="00E35182"/>
    <w:rsid w:val="00E663A1"/>
    <w:rsid w:val="00E758B2"/>
    <w:rsid w:val="00E8374E"/>
    <w:rsid w:val="00E86F2E"/>
    <w:rsid w:val="00EB0010"/>
    <w:rsid w:val="00EB390A"/>
    <w:rsid w:val="00EB5E12"/>
    <w:rsid w:val="00EB6152"/>
    <w:rsid w:val="00EB6A1D"/>
    <w:rsid w:val="00EB7F1D"/>
    <w:rsid w:val="00EC29E7"/>
    <w:rsid w:val="00EF3DEB"/>
    <w:rsid w:val="00F1544B"/>
    <w:rsid w:val="00F1579C"/>
    <w:rsid w:val="00F31562"/>
    <w:rsid w:val="00F31BEF"/>
    <w:rsid w:val="00F3541C"/>
    <w:rsid w:val="00F3713C"/>
    <w:rsid w:val="00F47607"/>
    <w:rsid w:val="00F5091F"/>
    <w:rsid w:val="00F61C24"/>
    <w:rsid w:val="00F6204D"/>
    <w:rsid w:val="00F776A6"/>
    <w:rsid w:val="00F818A4"/>
    <w:rsid w:val="00F95D77"/>
    <w:rsid w:val="00FB1302"/>
    <w:rsid w:val="00FB2800"/>
    <w:rsid w:val="00FD1417"/>
    <w:rsid w:val="00FF4AB2"/>
    <w:rsid w:val="00FF4C2C"/>
    <w:rsid w:val="00FF69EB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97CFE75-0E41-4D84-B5F7-68058BF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Relationship Id="rId8" Type="http://schemas.openxmlformats.org/officeDocument/2006/relationships/hyperlink" Target="http://php.itcast.c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359</TotalTime>
  <Pages>17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153</cp:revision>
  <dcterms:created xsi:type="dcterms:W3CDTF">2016-04-23T10:45:00Z</dcterms:created>
  <dcterms:modified xsi:type="dcterms:W3CDTF">2016-04-24T12:29:00Z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