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5A61D6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FD6F8E" w:rsidRDefault="000C0D4C" w:rsidP="000C0D4C">
      <w:pPr>
        <w:pStyle w:val="2"/>
      </w:pPr>
      <w:r>
        <w:lastRenderedPageBreak/>
        <w:t>回顾</w:t>
      </w:r>
    </w:p>
    <w:p w:rsidR="00FD6F8E" w:rsidRDefault="0062263D" w:rsidP="0062263D">
      <w:pPr>
        <w:numPr>
          <w:ilvl w:val="0"/>
          <w:numId w:val="10"/>
        </w:numPr>
        <w:ind w:firstLineChars="0"/>
      </w:pPr>
      <w:r>
        <w:rPr>
          <w:rFonts w:hint="eastAsia"/>
        </w:rPr>
        <w:t>通过用户名和密码去获取记录，如果获取到记录就登陆成功，如果获取不到就登陆失败</w:t>
      </w:r>
    </w:p>
    <w:p w:rsidR="0062263D" w:rsidRDefault="0062263D" w:rsidP="0062263D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、方法一：</w:t>
      </w:r>
    </w:p>
    <w:p w:rsidR="0062263D" w:rsidRDefault="0062263D" w:rsidP="0062263D">
      <w:pPr>
        <w:pStyle w:val="ad"/>
      </w:pPr>
      <w:r w:rsidRPr="0062263D">
        <w:rPr>
          <w:rFonts w:hint="eastAsia"/>
        </w:rPr>
        <w:t xml:space="preserve">select * from  </w:t>
      </w:r>
      <w:r w:rsidRPr="0062263D">
        <w:rPr>
          <w:rFonts w:hint="eastAsia"/>
        </w:rPr>
        <w:t>表</w:t>
      </w:r>
      <w:r w:rsidRPr="0062263D">
        <w:rPr>
          <w:rFonts w:hint="eastAsia"/>
        </w:rPr>
        <w:t xml:space="preserve"> where </w:t>
      </w:r>
      <w:r w:rsidRPr="0062263D">
        <w:rPr>
          <w:rFonts w:hint="eastAsia"/>
        </w:rPr>
        <w:t>用户名</w:t>
      </w:r>
      <w:r w:rsidRPr="0062263D">
        <w:rPr>
          <w:rFonts w:hint="eastAsia"/>
        </w:rPr>
        <w:t xml:space="preserve">='' and </w:t>
      </w:r>
      <w:r w:rsidRPr="0062263D">
        <w:rPr>
          <w:rFonts w:hint="eastAsia"/>
        </w:rPr>
        <w:t>密码</w:t>
      </w:r>
      <w:r w:rsidRPr="0062263D">
        <w:rPr>
          <w:rFonts w:hint="eastAsia"/>
        </w:rPr>
        <w:t>=''</w:t>
      </w:r>
    </w:p>
    <w:p w:rsidR="009E4D49" w:rsidRDefault="009E4D49" w:rsidP="0062263D">
      <w:pPr>
        <w:pStyle w:val="ad"/>
      </w:pPr>
      <w:r>
        <w:t>2</w:t>
      </w:r>
      <w:r>
        <w:rPr>
          <w:rFonts w:hint="eastAsia"/>
        </w:rPr>
        <w:t>、</w:t>
      </w:r>
      <w:r>
        <w:t>方法二</w:t>
      </w:r>
      <w:r>
        <w:rPr>
          <w:rFonts w:hint="eastAsia"/>
        </w:rPr>
        <w:t>：</w:t>
      </w:r>
    </w:p>
    <w:p w:rsidR="009E4D49" w:rsidRDefault="009E4D49" w:rsidP="009E4D49">
      <w:pPr>
        <w:pStyle w:val="ad"/>
      </w:pPr>
      <w:r>
        <w:rPr>
          <w:rFonts w:hint="eastAsia"/>
        </w:rPr>
        <w:t xml:space="preserve">select </w:t>
      </w:r>
      <w:r>
        <w:rPr>
          <w:rFonts w:hint="eastAsia"/>
        </w:rPr>
        <w:t>密码</w:t>
      </w:r>
      <w:r>
        <w:rPr>
          <w:rFonts w:hint="eastAsia"/>
        </w:rPr>
        <w:t xml:space="preserve"> from 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用户名</w:t>
      </w:r>
      <w:r>
        <w:rPr>
          <w:rFonts w:hint="eastAsia"/>
        </w:rPr>
        <w:t>=''</w:t>
      </w:r>
    </w:p>
    <w:p w:rsidR="009E4D49" w:rsidRDefault="009E4D49" w:rsidP="009E4D49">
      <w:pPr>
        <w:pStyle w:val="ad"/>
      </w:pPr>
      <w:r>
        <w:rPr>
          <w:rFonts w:hint="eastAsia"/>
        </w:rPr>
        <w:t>将获取到的密码和输入的密码匹配，匹配成功就登陆成功，否则登陆失败</w:t>
      </w:r>
    </w:p>
    <w:p w:rsidR="00FD6F8E" w:rsidRDefault="00527824" w:rsidP="00527824">
      <w:pPr>
        <w:numPr>
          <w:ilvl w:val="0"/>
          <w:numId w:val="10"/>
        </w:numPr>
        <w:ind w:firstLineChars="0"/>
      </w:pPr>
      <w:r>
        <w:rPr>
          <w:rFonts w:hint="eastAsia"/>
        </w:rPr>
        <w:t>防止注入：通过拼接</w:t>
      </w:r>
      <w:r>
        <w:rPr>
          <w:rFonts w:hint="eastAsia"/>
        </w:rPr>
        <w:t>SQL</w:t>
      </w:r>
      <w:r>
        <w:rPr>
          <w:rFonts w:hint="eastAsia"/>
        </w:rPr>
        <w:t>语句达到不用用户名和密码就登陆的漏洞，解决方法：给特殊字符转义。</w:t>
      </w:r>
    </w:p>
    <w:p w:rsidR="00527824" w:rsidRDefault="00527824" w:rsidP="00527824">
      <w:pPr>
        <w:numPr>
          <w:ilvl w:val="0"/>
          <w:numId w:val="10"/>
        </w:numPr>
        <w:ind w:firstLineChars="0"/>
      </w:pPr>
      <w:r>
        <w:t>防止翻墙</w:t>
      </w:r>
      <w:r>
        <w:rPr>
          <w:rFonts w:hint="eastAsia"/>
        </w:rPr>
        <w:t>：</w:t>
      </w:r>
      <w:r>
        <w:t>登陆成功后</w:t>
      </w:r>
      <w:r>
        <w:rPr>
          <w:rFonts w:hint="eastAsia"/>
        </w:rPr>
        <w:t>，</w:t>
      </w:r>
      <w:r>
        <w:t>给用户一个登陆凭证</w:t>
      </w:r>
      <w:r>
        <w:rPr>
          <w:rFonts w:hint="eastAsia"/>
        </w:rPr>
        <w:t>（会话），在每一次操作之前都判断一下是否有登陆凭证，如果没有就跳转到登陆页面。</w:t>
      </w:r>
    </w:p>
    <w:p w:rsidR="00A6773D" w:rsidRDefault="00A6773D" w:rsidP="00527824">
      <w:pPr>
        <w:numPr>
          <w:ilvl w:val="0"/>
          <w:numId w:val="10"/>
        </w:numPr>
        <w:ind w:firstLineChars="0"/>
      </w:pPr>
      <w:r>
        <w:t>记住用户名和密码</w:t>
      </w:r>
      <w:r>
        <w:rPr>
          <w:rFonts w:hint="eastAsia"/>
        </w:rPr>
        <w:t>（永久性</w:t>
      </w:r>
      <w:r>
        <w:rPr>
          <w:rFonts w:hint="eastAsia"/>
        </w:rPr>
        <w:t>cookie</w:t>
      </w:r>
      <w:r>
        <w:rPr>
          <w:rFonts w:hint="eastAsia"/>
        </w:rPr>
        <w:t>）</w:t>
      </w:r>
      <w:r w:rsidR="00D25FD9">
        <w:rPr>
          <w:rFonts w:hint="eastAsia"/>
        </w:rPr>
        <w:t>,</w:t>
      </w:r>
      <w:r w:rsidR="00D25FD9">
        <w:rPr>
          <w:rFonts w:hint="eastAsia"/>
        </w:rPr>
        <w:t>将用户的</w:t>
      </w:r>
      <w:r w:rsidR="00D25FD9">
        <w:rPr>
          <w:rFonts w:hint="eastAsia"/>
        </w:rPr>
        <w:t>id</w:t>
      </w:r>
      <w:r w:rsidR="00D25FD9">
        <w:rPr>
          <w:rFonts w:hint="eastAsia"/>
        </w:rPr>
        <w:t>和</w:t>
      </w:r>
      <w:r w:rsidR="00D25FD9">
        <w:t>md5</w:t>
      </w:r>
      <w:r w:rsidR="00D25FD9">
        <w:t>加密的</w:t>
      </w:r>
      <w:r w:rsidR="00D25FD9">
        <w:rPr>
          <w:rFonts w:hint="eastAsia"/>
        </w:rPr>
        <w:t>用户名和密码的组合字符串保存到永久性</w:t>
      </w:r>
      <w:r w:rsidR="00D25FD9">
        <w:rPr>
          <w:rFonts w:hint="eastAsia"/>
        </w:rPr>
        <w:t>cookie</w:t>
      </w:r>
      <w:r w:rsidR="00D25FD9">
        <w:rPr>
          <w:rFonts w:hint="eastAsia"/>
        </w:rPr>
        <w:t>中。</w:t>
      </w:r>
    </w:p>
    <w:p w:rsidR="00485B5C" w:rsidRDefault="00485B5C" w:rsidP="00527824">
      <w:pPr>
        <w:numPr>
          <w:ilvl w:val="0"/>
          <w:numId w:val="10"/>
        </w:numPr>
        <w:ind w:firstLineChars="0"/>
      </w:pPr>
      <w:r>
        <w:rPr>
          <w:rFonts w:hint="eastAsia"/>
        </w:rPr>
        <w:t>$_SERVER[</w:t>
      </w:r>
      <w:r>
        <w:t>‘HTTP_REFERER’</w:t>
      </w:r>
      <w:r>
        <w:rPr>
          <w:rFonts w:hint="eastAsia"/>
        </w:rPr>
        <w:t>]</w:t>
      </w:r>
      <w:r>
        <w:rPr>
          <w:rFonts w:hint="eastAsia"/>
        </w:rPr>
        <w:t>：获取从哪个页面跳转到本页面上。</w:t>
      </w:r>
    </w:p>
    <w:p w:rsidR="00485B5C" w:rsidRDefault="00485B5C" w:rsidP="00527824">
      <w:pPr>
        <w:numPr>
          <w:ilvl w:val="0"/>
          <w:numId w:val="10"/>
        </w:numPr>
        <w:ind w:firstLineChars="0"/>
      </w:pPr>
      <w:r>
        <w:t>安全退出</w:t>
      </w:r>
      <w:r>
        <w:rPr>
          <w:rFonts w:hint="eastAsia"/>
        </w:rPr>
        <w:t>：</w:t>
      </w:r>
      <w:r w:rsidR="00D41F2C">
        <w:rPr>
          <w:rFonts w:hint="eastAsia"/>
        </w:rPr>
        <w:t>退出的时候销毁登陆凭证。</w:t>
      </w:r>
    </w:p>
    <w:p w:rsidR="00FD6F8E" w:rsidRDefault="005D2585" w:rsidP="005D2585">
      <w:pPr>
        <w:pStyle w:val="2"/>
      </w:pPr>
      <w:r>
        <w:t>验证码</w:t>
      </w:r>
    </w:p>
    <w:p w:rsidR="00D5696F" w:rsidRPr="00D5696F" w:rsidRDefault="00D5696F" w:rsidP="00D5696F">
      <w:pPr>
        <w:ind w:firstLine="560"/>
      </w:pPr>
      <w:r>
        <w:t>用来防止木马病毒</w:t>
      </w:r>
      <w:r w:rsidR="00C943F3">
        <w:t>自动登陆</w:t>
      </w:r>
      <w:r w:rsidR="00C943F3">
        <w:rPr>
          <w:rFonts w:hint="eastAsia"/>
        </w:rPr>
        <w:t>。</w:t>
      </w:r>
      <w:r w:rsidR="004A185E">
        <w:rPr>
          <w:rFonts w:hint="eastAsia"/>
        </w:rPr>
        <w:t>验证码的值每次都变化，这样就能有效的防止病毒自动登陆。</w:t>
      </w:r>
    </w:p>
    <w:p w:rsidR="00FD6F8E" w:rsidRDefault="002547E6" w:rsidP="005D2585">
      <w:pPr>
        <w:pStyle w:val="ad"/>
      </w:pPr>
      <w:r>
        <w:rPr>
          <w:noProof/>
          <w:shd w:val="clear" w:color="auto" w:fill="auto"/>
        </w:rPr>
        <w:pict>
          <v:shape id="图片 1" o:spid="_x0000_i1026" type="#_x0000_t75" style="width:170.9pt;height:65.75pt;visibility:visible;mso-wrap-style:square">
            <v:imagedata r:id="rId9" o:title=""/>
          </v:shape>
        </w:pict>
      </w:r>
    </w:p>
    <w:p w:rsidR="00FD6F8E" w:rsidRDefault="00E002C4" w:rsidP="00E002C4">
      <w:pPr>
        <w:pStyle w:val="a9"/>
        <w:ind w:firstLine="562"/>
      </w:pPr>
      <w:r>
        <w:t>脚下留心</w:t>
      </w:r>
      <w:r>
        <w:rPr>
          <w:rFonts w:hint="eastAsia"/>
        </w:rPr>
        <w:t>：要使用验证码必须要打开gb2库扩展</w:t>
      </w:r>
    </w:p>
    <w:p w:rsidR="0089005C" w:rsidRDefault="002547E6" w:rsidP="00E002C4">
      <w:pPr>
        <w:pStyle w:val="ad"/>
      </w:pPr>
      <w:r>
        <w:rPr>
          <w:noProof/>
        </w:rPr>
        <w:lastRenderedPageBreak/>
        <w:pict>
          <v:shape id="_x0000_i1027" type="#_x0000_t75" style="width:269.85pt;height:29.45pt;visibility:visible;mso-wrap-style:square">
            <v:imagedata r:id="rId10" o:title=""/>
          </v:shape>
        </w:pict>
      </w:r>
    </w:p>
    <w:p w:rsidR="0089005C" w:rsidRDefault="00B53CE9" w:rsidP="00B53CE9">
      <w:pPr>
        <w:pStyle w:val="2"/>
      </w:pPr>
      <w:r>
        <w:t>创建最简单的图片</w:t>
      </w:r>
    </w:p>
    <w:p w:rsidR="0089005C" w:rsidRDefault="00D2169E" w:rsidP="00D2169E">
      <w:pPr>
        <w:pStyle w:val="3"/>
      </w:pPr>
      <w:r>
        <w:t>知识点</w:t>
      </w:r>
    </w:p>
    <w:p w:rsidR="0089005C" w:rsidRDefault="00D2169E" w:rsidP="00D2169E">
      <w:pPr>
        <w:numPr>
          <w:ilvl w:val="0"/>
          <w:numId w:val="11"/>
        </w:numPr>
        <w:ind w:firstLineChars="0"/>
      </w:pPr>
      <w:r w:rsidRPr="00D2169E">
        <w:t>imagecreate</w:t>
      </w:r>
      <w:r>
        <w:rPr>
          <w:rFonts w:hint="eastAsia"/>
        </w:rPr>
        <w:t>(</w:t>
      </w:r>
      <w:r w:rsidR="00DE1528">
        <w:t>宽度</w:t>
      </w:r>
      <w:r w:rsidR="00DE1528">
        <w:rPr>
          <w:rFonts w:hint="eastAsia"/>
        </w:rPr>
        <w:t>，</w:t>
      </w:r>
      <w:r w:rsidR="00DE1528">
        <w:t>高度</w:t>
      </w:r>
      <w:r>
        <w:rPr>
          <w:rFonts w:hint="eastAsia"/>
        </w:rPr>
        <w:t>)</w:t>
      </w:r>
      <w:r w:rsidR="00A61823">
        <w:rPr>
          <w:rFonts w:hint="eastAsia"/>
        </w:rPr>
        <w:t>，返回一个空白图像</w:t>
      </w:r>
    </w:p>
    <w:p w:rsidR="002D0080" w:rsidRDefault="002547E6" w:rsidP="002D0080">
      <w:pPr>
        <w:pStyle w:val="ad"/>
      </w:pPr>
      <w:r>
        <w:rPr>
          <w:noProof/>
        </w:rPr>
        <w:pict>
          <v:shape id="_x0000_i1028" type="#_x0000_t75" style="width:459.55pt;height:30.7pt;visibility:visible;mso-wrap-style:square">
            <v:imagedata r:id="rId11" o:title=""/>
          </v:shape>
        </w:pict>
      </w:r>
    </w:p>
    <w:p w:rsidR="00D2169E" w:rsidRDefault="005B7BE0" w:rsidP="00D2169E">
      <w:pPr>
        <w:numPr>
          <w:ilvl w:val="0"/>
          <w:numId w:val="11"/>
        </w:numPr>
        <w:ind w:firstLineChars="0"/>
      </w:pPr>
      <w:r>
        <w:rPr>
          <w:rStyle w:val="refname"/>
        </w:rPr>
        <w:t>imagecolorallocate</w:t>
      </w:r>
      <w:r>
        <w:t>(),</w:t>
      </w:r>
      <w:r>
        <w:rPr>
          <w:rStyle w:val="dc-title"/>
        </w:rPr>
        <w:t>为一幅图像分配颜色</w:t>
      </w:r>
    </w:p>
    <w:p w:rsidR="0089005C" w:rsidRDefault="002547E6" w:rsidP="00231534">
      <w:pPr>
        <w:pStyle w:val="ad"/>
      </w:pPr>
      <w:r>
        <w:rPr>
          <w:noProof/>
        </w:rPr>
        <w:pict>
          <v:shape id="_x0000_i1029" type="#_x0000_t75" style="width:481.45pt;height:46.95pt;visibility:visible;mso-wrap-style:square">
            <v:imagedata r:id="rId12" o:title=""/>
          </v:shape>
        </w:pict>
      </w:r>
    </w:p>
    <w:p w:rsidR="00FD6F8E" w:rsidRDefault="00A141F5" w:rsidP="00A141F5">
      <w:pPr>
        <w:numPr>
          <w:ilvl w:val="0"/>
          <w:numId w:val="11"/>
        </w:numPr>
        <w:ind w:firstLineChars="0"/>
      </w:pPr>
      <w:r w:rsidRPr="00A141F5">
        <w:t>imagejpeg</w:t>
      </w:r>
      <w:r>
        <w:t>()</w:t>
      </w:r>
      <w:r>
        <w:rPr>
          <w:rFonts w:hint="eastAsia"/>
        </w:rPr>
        <w:t>：</w:t>
      </w:r>
      <w:r>
        <w:t>将图像按</w:t>
      </w:r>
      <w:r>
        <w:rPr>
          <w:rFonts w:hint="eastAsia"/>
        </w:rPr>
        <w:t>jpeg</w:t>
      </w:r>
      <w:r>
        <w:rPr>
          <w:rFonts w:hint="eastAsia"/>
        </w:rPr>
        <w:t>格式显示</w:t>
      </w:r>
    </w:p>
    <w:p w:rsidR="00A141F5" w:rsidRDefault="00A141F5" w:rsidP="00A141F5">
      <w:pPr>
        <w:numPr>
          <w:ilvl w:val="0"/>
          <w:numId w:val="11"/>
        </w:numPr>
        <w:ind w:firstLineChars="0"/>
      </w:pPr>
      <w:r w:rsidRPr="00A141F5">
        <w:t>imagegif</w:t>
      </w:r>
      <w:r>
        <w:rPr>
          <w:rFonts w:hint="eastAsia"/>
        </w:rPr>
        <w:t>()</w:t>
      </w:r>
      <w:r>
        <w:rPr>
          <w:rFonts w:hint="eastAsia"/>
        </w:rPr>
        <w:t>：将图像按</w:t>
      </w:r>
      <w:r>
        <w:rPr>
          <w:rFonts w:hint="eastAsia"/>
        </w:rPr>
        <w:t>gif</w:t>
      </w:r>
      <w:r>
        <w:rPr>
          <w:rFonts w:hint="eastAsia"/>
        </w:rPr>
        <w:t>格式显示</w:t>
      </w:r>
    </w:p>
    <w:p w:rsidR="00A141F5" w:rsidRDefault="00A141F5" w:rsidP="00A141F5">
      <w:pPr>
        <w:numPr>
          <w:ilvl w:val="0"/>
          <w:numId w:val="11"/>
        </w:numPr>
        <w:ind w:firstLineChars="0"/>
      </w:pPr>
      <w:r w:rsidRPr="00A141F5">
        <w:t>imagepng</w:t>
      </w:r>
      <w:r>
        <w:rPr>
          <w:rFonts w:hint="eastAsia"/>
        </w:rPr>
        <w:t>()</w:t>
      </w:r>
      <w:r>
        <w:rPr>
          <w:rFonts w:hint="eastAsia"/>
        </w:rPr>
        <w:t>：将图像按</w:t>
      </w:r>
      <w:r>
        <w:rPr>
          <w:rFonts w:hint="eastAsia"/>
        </w:rPr>
        <w:t>png</w:t>
      </w:r>
      <w:r>
        <w:rPr>
          <w:rFonts w:hint="eastAsia"/>
        </w:rPr>
        <w:t>格式显示</w:t>
      </w:r>
    </w:p>
    <w:p w:rsidR="00B1090D" w:rsidRDefault="006874DB" w:rsidP="006874DB">
      <w:pPr>
        <w:numPr>
          <w:ilvl w:val="0"/>
          <w:numId w:val="11"/>
        </w:numPr>
        <w:ind w:firstLineChars="0"/>
      </w:pPr>
      <w:r>
        <w:t>告知浏览器通过什么格式解析代码</w:t>
      </w:r>
      <w:r w:rsidR="00423D25">
        <w:rPr>
          <w:rFonts w:hint="eastAsia"/>
        </w:rPr>
        <w:t>，</w:t>
      </w:r>
      <w:r w:rsidR="00423D25">
        <w:t>书写格式</w:t>
      </w:r>
      <w:r w:rsidR="00423D25">
        <w:rPr>
          <w:rFonts w:hint="eastAsia"/>
        </w:rPr>
        <w:t>：</w:t>
      </w:r>
      <w:r w:rsidR="00423D25">
        <w:rPr>
          <w:rFonts w:hint="eastAsia"/>
        </w:rPr>
        <w:t xml:space="preserve">  </w:t>
      </w:r>
      <w:r w:rsidR="00423D25">
        <w:rPr>
          <w:rFonts w:hint="eastAsia"/>
        </w:rPr>
        <w:t>“类型</w:t>
      </w:r>
      <w:r w:rsidR="00423D25">
        <w:rPr>
          <w:rFonts w:hint="eastAsia"/>
        </w:rPr>
        <w:t>/</w:t>
      </w:r>
      <w:r w:rsidR="00423D25">
        <w:rPr>
          <w:rFonts w:hint="eastAsia"/>
        </w:rPr>
        <w:t>格式”</w:t>
      </w:r>
    </w:p>
    <w:p w:rsidR="00B1090D" w:rsidRDefault="002547E6" w:rsidP="006874DB">
      <w:pPr>
        <w:pStyle w:val="ad"/>
      </w:pPr>
      <w:r>
        <w:rPr>
          <w:noProof/>
        </w:rPr>
        <w:pict>
          <v:shape id="_x0000_i1030" type="#_x0000_t75" style="width:482.1pt;height:13.15pt;visibility:visible;mso-wrap-style:square">
            <v:imagedata r:id="rId13" o:title=""/>
          </v:shape>
        </w:pict>
      </w:r>
    </w:p>
    <w:p w:rsidR="00B1090D" w:rsidRDefault="005B1C32" w:rsidP="005B1C32">
      <w:pPr>
        <w:numPr>
          <w:ilvl w:val="0"/>
          <w:numId w:val="11"/>
        </w:numPr>
        <w:ind w:firstLineChars="0"/>
      </w:pPr>
      <w:r w:rsidRPr="005B1C32">
        <w:t>imagedestroy</w:t>
      </w:r>
      <w:r>
        <w:rPr>
          <w:rFonts w:hint="eastAsia"/>
        </w:rPr>
        <w:t>()</w:t>
      </w:r>
    </w:p>
    <w:p w:rsidR="00FD6F8E" w:rsidRDefault="002547E6" w:rsidP="005B1C32">
      <w:pPr>
        <w:pStyle w:val="ad"/>
      </w:pPr>
      <w:r>
        <w:rPr>
          <w:noProof/>
        </w:rPr>
        <w:pict>
          <v:shape id="_x0000_i1031" type="#_x0000_t75" style="width:4in;height:15.65pt;visibility:visible;mso-wrap-style:square">
            <v:imagedata r:id="rId14" o:title=""/>
          </v:shape>
        </w:pict>
      </w:r>
    </w:p>
    <w:p w:rsidR="00FD6F8E" w:rsidRDefault="00710B60" w:rsidP="00710B60">
      <w:pPr>
        <w:numPr>
          <w:ilvl w:val="0"/>
          <w:numId w:val="11"/>
        </w:numPr>
        <w:ind w:firstLineChars="0"/>
      </w:pPr>
      <w:r>
        <w:rPr>
          <w:rFonts w:hint="eastAsia"/>
        </w:rPr>
        <w:t>保存图片</w:t>
      </w:r>
    </w:p>
    <w:p w:rsidR="00FD6F8E" w:rsidRDefault="002547E6" w:rsidP="00710B60">
      <w:pPr>
        <w:pStyle w:val="ad"/>
      </w:pPr>
      <w:r>
        <w:rPr>
          <w:noProof/>
        </w:rPr>
        <w:pict>
          <v:shape id="_x0000_i1032" type="#_x0000_t75" style="width:405.7pt;height:45.1pt;visibility:visible;mso-wrap-style:square">
            <v:imagedata r:id="rId15" o:title=""/>
          </v:shape>
        </w:pict>
      </w:r>
    </w:p>
    <w:p w:rsidR="00710B60" w:rsidRDefault="004F5E5B" w:rsidP="004F5E5B">
      <w:pPr>
        <w:pStyle w:val="a9"/>
        <w:ind w:firstLine="562"/>
      </w:pPr>
      <w:r>
        <w:t>脚下留心</w:t>
      </w:r>
      <w:r>
        <w:rPr>
          <w:rFonts w:hint="eastAsia"/>
        </w:rPr>
        <w:t>：如果要保存图片不能使用header()头。</w:t>
      </w:r>
    </w:p>
    <w:p w:rsidR="00710B60" w:rsidRDefault="00B00689" w:rsidP="00B73F79">
      <w:pPr>
        <w:ind w:firstLineChars="0" w:firstLine="0"/>
      </w:pPr>
      <w:r>
        <w:t>代码</w:t>
      </w:r>
    </w:p>
    <w:p w:rsidR="00B00689" w:rsidRDefault="00B00689" w:rsidP="00B00689">
      <w:pPr>
        <w:pStyle w:val="ad"/>
      </w:pPr>
      <w:r>
        <w:t>&lt;?php</w:t>
      </w:r>
    </w:p>
    <w:p w:rsidR="00B00689" w:rsidRDefault="00B00689" w:rsidP="00B00689">
      <w:pPr>
        <w:pStyle w:val="ad"/>
      </w:pPr>
      <w:r>
        <w:rPr>
          <w:rFonts w:hint="eastAsia"/>
        </w:rPr>
        <w:t>$img=imagecreate(200,100);</w:t>
      </w:r>
      <w:r>
        <w:rPr>
          <w:rFonts w:hint="eastAsia"/>
        </w:rPr>
        <w:tab/>
        <w:t>//</w:t>
      </w:r>
      <w:r>
        <w:rPr>
          <w:rFonts w:hint="eastAsia"/>
        </w:rPr>
        <w:t>创建了</w:t>
      </w:r>
      <w:r>
        <w:rPr>
          <w:rFonts w:hint="eastAsia"/>
        </w:rPr>
        <w:t>200*100</w:t>
      </w:r>
      <w:r>
        <w:rPr>
          <w:rFonts w:hint="eastAsia"/>
        </w:rPr>
        <w:t>的图片</w:t>
      </w:r>
    </w:p>
    <w:p w:rsidR="00B00689" w:rsidRDefault="00B00689" w:rsidP="00B00689">
      <w:pPr>
        <w:pStyle w:val="ad"/>
      </w:pPr>
      <w:r>
        <w:lastRenderedPageBreak/>
        <w:t>//var_dump($img);</w:t>
      </w:r>
      <w:r>
        <w:tab/>
        <w:t xml:space="preserve">//resource(2) of type (gd) </w:t>
      </w:r>
    </w:p>
    <w:p w:rsidR="00B00689" w:rsidRDefault="00B00689" w:rsidP="00B00689">
      <w:pPr>
        <w:pStyle w:val="ad"/>
      </w:pPr>
      <w:r>
        <w:rPr>
          <w:rFonts w:hint="eastAsia"/>
        </w:rPr>
        <w:t>imagecolorallocate($img,255,0,0);</w:t>
      </w:r>
      <w:r>
        <w:rPr>
          <w:rFonts w:hint="eastAsia"/>
        </w:rPr>
        <w:tab/>
        <w:t>//</w:t>
      </w:r>
      <w:r>
        <w:rPr>
          <w:rFonts w:hint="eastAsia"/>
        </w:rPr>
        <w:t>给图片分配一个颜色</w:t>
      </w:r>
    </w:p>
    <w:p w:rsidR="00B00689" w:rsidRDefault="00B00689" w:rsidP="00B00689">
      <w:pPr>
        <w:pStyle w:val="ad"/>
      </w:pPr>
      <w:r>
        <w:rPr>
          <w:rFonts w:hint="eastAsia"/>
        </w:rPr>
        <w:t>//header('content-type:image/jpeg');</w:t>
      </w:r>
      <w:r>
        <w:rPr>
          <w:rFonts w:hint="eastAsia"/>
        </w:rPr>
        <w:tab/>
        <w:t>//</w:t>
      </w:r>
      <w:r>
        <w:rPr>
          <w:rFonts w:hint="eastAsia"/>
        </w:rPr>
        <w:t>告诉浏览器通过</w:t>
      </w:r>
      <w:r>
        <w:rPr>
          <w:rFonts w:hint="eastAsia"/>
        </w:rPr>
        <w:t>jpeg</w:t>
      </w:r>
      <w:r>
        <w:rPr>
          <w:rFonts w:hint="eastAsia"/>
        </w:rPr>
        <w:t>的格式去解析此图片</w:t>
      </w:r>
    </w:p>
    <w:p w:rsidR="00B00689" w:rsidRDefault="00B00689" w:rsidP="00B00689">
      <w:pPr>
        <w:pStyle w:val="ad"/>
      </w:pPr>
      <w:r>
        <w:rPr>
          <w:rFonts w:hint="eastAsia"/>
        </w:rPr>
        <w:t>//imagejpeg($img);</w:t>
      </w:r>
      <w:r>
        <w:rPr>
          <w:rFonts w:hint="eastAsia"/>
        </w:rPr>
        <w:tab/>
        <w:t>//</w:t>
      </w:r>
      <w:r>
        <w:rPr>
          <w:rFonts w:hint="eastAsia"/>
        </w:rPr>
        <w:t>图片按</w:t>
      </w:r>
      <w:r>
        <w:rPr>
          <w:rFonts w:hint="eastAsia"/>
        </w:rPr>
        <w:t>jpeg</w:t>
      </w:r>
      <w:r>
        <w:rPr>
          <w:rFonts w:hint="eastAsia"/>
        </w:rPr>
        <w:t>格式显示</w:t>
      </w:r>
    </w:p>
    <w:p w:rsidR="00B00689" w:rsidRDefault="00B00689" w:rsidP="00B00689">
      <w:pPr>
        <w:pStyle w:val="ad"/>
      </w:pPr>
      <w:r>
        <w:rPr>
          <w:rFonts w:hint="eastAsia"/>
        </w:rPr>
        <w:t>imagepng($img,'./aa.png');</w:t>
      </w:r>
      <w:r>
        <w:rPr>
          <w:rFonts w:hint="eastAsia"/>
        </w:rPr>
        <w:tab/>
        <w:t>//</w:t>
      </w:r>
      <w:r>
        <w:rPr>
          <w:rFonts w:hint="eastAsia"/>
        </w:rPr>
        <w:t>将图片保存为</w:t>
      </w:r>
      <w:r>
        <w:rPr>
          <w:rFonts w:hint="eastAsia"/>
        </w:rPr>
        <w:t>aa.png</w:t>
      </w:r>
    </w:p>
    <w:p w:rsidR="00B00689" w:rsidRDefault="00B00689" w:rsidP="00B00689">
      <w:pPr>
        <w:pStyle w:val="ad"/>
      </w:pPr>
      <w:r>
        <w:rPr>
          <w:rFonts w:hint="eastAsia"/>
        </w:rPr>
        <w:t>imagedestroy($img);</w:t>
      </w:r>
      <w:r>
        <w:rPr>
          <w:rFonts w:hint="eastAsia"/>
        </w:rPr>
        <w:tab/>
        <w:t>//</w:t>
      </w:r>
      <w:r>
        <w:rPr>
          <w:rFonts w:hint="eastAsia"/>
        </w:rPr>
        <w:t>销毁图片资源</w:t>
      </w:r>
    </w:p>
    <w:p w:rsidR="0062035A" w:rsidRPr="0062035A" w:rsidRDefault="001B265C" w:rsidP="00432CED">
      <w:pPr>
        <w:pStyle w:val="2"/>
      </w:pPr>
      <w:r>
        <w:t>imagefill()</w:t>
      </w:r>
      <w:r w:rsidR="00432CED">
        <w:rPr>
          <w:rFonts w:hint="eastAsia"/>
        </w:rPr>
        <w:t>：</w:t>
      </w:r>
      <w:r w:rsidR="0062035A">
        <w:t>给图片填充颜色</w:t>
      </w:r>
    </w:p>
    <w:p w:rsidR="00336FF1" w:rsidRDefault="002547E6" w:rsidP="0062035A">
      <w:pPr>
        <w:pStyle w:val="ad"/>
      </w:pPr>
      <w:r>
        <w:rPr>
          <w:noProof/>
          <w:shd w:val="clear" w:color="auto" w:fill="auto"/>
        </w:rPr>
        <w:pict>
          <v:shape id="_x0000_i1033" type="#_x0000_t75" style="width:482.1pt;height:42.55pt;visibility:visible;mso-wrap-style:square">
            <v:imagedata r:id="rId16" o:title=""/>
          </v:shape>
        </w:pict>
      </w:r>
    </w:p>
    <w:p w:rsidR="00336FF1" w:rsidRDefault="00432CED" w:rsidP="00B73F79">
      <w:pPr>
        <w:ind w:firstLineChars="0" w:firstLine="0"/>
      </w:pPr>
      <w:r>
        <w:t>代码</w:t>
      </w:r>
    </w:p>
    <w:p w:rsidR="00432CED" w:rsidRDefault="00432CED" w:rsidP="00432CED">
      <w:pPr>
        <w:pStyle w:val="ad"/>
      </w:pPr>
      <w:r>
        <w:t>&lt;?php</w:t>
      </w:r>
    </w:p>
    <w:p w:rsidR="00432CED" w:rsidRDefault="00432CED" w:rsidP="00432CED">
      <w:pPr>
        <w:pStyle w:val="ad"/>
      </w:pPr>
      <w:r>
        <w:t>$img=imagecreate(200,100);</w:t>
      </w:r>
    </w:p>
    <w:p w:rsidR="00432CED" w:rsidRDefault="00432CED" w:rsidP="00432CED">
      <w:pPr>
        <w:pStyle w:val="ad"/>
      </w:pPr>
      <w:r>
        <w:rPr>
          <w:rFonts w:hint="eastAsia"/>
        </w:rPr>
        <w:t>$color1=imagecolorallocate($img,255,0,0);</w:t>
      </w:r>
      <w:r>
        <w:rPr>
          <w:rFonts w:hint="eastAsia"/>
        </w:rPr>
        <w:tab/>
        <w:t>//</w:t>
      </w:r>
      <w:r>
        <w:rPr>
          <w:rFonts w:hint="eastAsia"/>
        </w:rPr>
        <w:t>给图片分配红色</w:t>
      </w:r>
    </w:p>
    <w:p w:rsidR="00432CED" w:rsidRDefault="00432CED" w:rsidP="00432CED">
      <w:pPr>
        <w:pStyle w:val="ad"/>
      </w:pPr>
      <w:r>
        <w:rPr>
          <w:rFonts w:hint="eastAsia"/>
        </w:rPr>
        <w:t>$color2=imagecolorallocate($img,0,255,0);</w:t>
      </w:r>
      <w:r>
        <w:rPr>
          <w:rFonts w:hint="eastAsia"/>
        </w:rPr>
        <w:tab/>
        <w:t>//</w:t>
      </w:r>
      <w:r>
        <w:rPr>
          <w:rFonts w:hint="eastAsia"/>
        </w:rPr>
        <w:t>给图片分配绿色</w:t>
      </w:r>
    </w:p>
    <w:p w:rsidR="00432CED" w:rsidRDefault="00432CED" w:rsidP="00432CED">
      <w:pPr>
        <w:pStyle w:val="ad"/>
      </w:pPr>
      <w:r>
        <w:rPr>
          <w:rFonts w:hint="eastAsia"/>
        </w:rPr>
        <w:t>$color3=imagecolorallocate($img,0,0,255);</w:t>
      </w:r>
      <w:r>
        <w:rPr>
          <w:rFonts w:hint="eastAsia"/>
        </w:rPr>
        <w:tab/>
        <w:t>//</w:t>
      </w:r>
      <w:r>
        <w:rPr>
          <w:rFonts w:hint="eastAsia"/>
        </w:rPr>
        <w:t>给图片分配蓝色</w:t>
      </w:r>
    </w:p>
    <w:p w:rsidR="00432CED" w:rsidRDefault="00432CED" w:rsidP="00432CED">
      <w:pPr>
        <w:pStyle w:val="ad"/>
      </w:pPr>
      <w:r>
        <w:t>$num=rand(1,10);</w:t>
      </w:r>
    </w:p>
    <w:p w:rsidR="00432CED" w:rsidRDefault="00432CED" w:rsidP="00432CED">
      <w:pPr>
        <w:pStyle w:val="ad"/>
      </w:pPr>
      <w:r>
        <w:t>switch($num%3) {</w:t>
      </w:r>
    </w:p>
    <w:p w:rsidR="00432CED" w:rsidRDefault="00432CED" w:rsidP="00432CED">
      <w:pPr>
        <w:pStyle w:val="ad"/>
      </w:pPr>
      <w:r>
        <w:tab/>
        <w:t>case 0:</w:t>
      </w:r>
    </w:p>
    <w:p w:rsidR="00432CED" w:rsidRDefault="00432CED" w:rsidP="00432CED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imagefill($img,0,0,$color1);</w:t>
      </w:r>
      <w:r>
        <w:rPr>
          <w:rFonts w:hint="eastAsia"/>
        </w:rPr>
        <w:tab/>
        <w:t>//</w:t>
      </w:r>
      <w:r>
        <w:rPr>
          <w:rFonts w:hint="eastAsia"/>
        </w:rPr>
        <w:t>给图片填充颜色</w:t>
      </w:r>
    </w:p>
    <w:p w:rsidR="00432CED" w:rsidRDefault="00432CED" w:rsidP="00432CED">
      <w:pPr>
        <w:pStyle w:val="ad"/>
      </w:pPr>
      <w:r>
        <w:tab/>
      </w:r>
      <w:r>
        <w:tab/>
        <w:t>break;</w:t>
      </w:r>
    </w:p>
    <w:p w:rsidR="00432CED" w:rsidRDefault="00432CED" w:rsidP="00432CED">
      <w:pPr>
        <w:pStyle w:val="ad"/>
      </w:pPr>
      <w:r>
        <w:tab/>
        <w:t>case 1:</w:t>
      </w:r>
    </w:p>
    <w:p w:rsidR="00432CED" w:rsidRDefault="00432CED" w:rsidP="00432CED">
      <w:pPr>
        <w:pStyle w:val="ad"/>
      </w:pPr>
      <w:r>
        <w:tab/>
      </w:r>
      <w:r>
        <w:tab/>
        <w:t>imagefill($img,0,0,$color2);</w:t>
      </w:r>
    </w:p>
    <w:p w:rsidR="00432CED" w:rsidRDefault="00432CED" w:rsidP="00432CED">
      <w:pPr>
        <w:pStyle w:val="ad"/>
      </w:pPr>
      <w:r>
        <w:tab/>
      </w:r>
      <w:r>
        <w:tab/>
        <w:t>break;</w:t>
      </w:r>
    </w:p>
    <w:p w:rsidR="00432CED" w:rsidRDefault="00432CED" w:rsidP="00432CED">
      <w:pPr>
        <w:pStyle w:val="ad"/>
      </w:pPr>
      <w:r>
        <w:tab/>
        <w:t>case 2:</w:t>
      </w:r>
    </w:p>
    <w:p w:rsidR="00432CED" w:rsidRDefault="00432CED" w:rsidP="00432CED">
      <w:pPr>
        <w:pStyle w:val="ad"/>
      </w:pPr>
      <w:r>
        <w:tab/>
      </w:r>
      <w:r>
        <w:tab/>
        <w:t>imagefill($img,0,0,$color3);</w:t>
      </w:r>
    </w:p>
    <w:p w:rsidR="00432CED" w:rsidRDefault="00432CED" w:rsidP="00432CED">
      <w:pPr>
        <w:pStyle w:val="ad"/>
      </w:pPr>
      <w:r>
        <w:tab/>
      </w:r>
      <w:r>
        <w:tab/>
        <w:t>break;</w:t>
      </w:r>
    </w:p>
    <w:p w:rsidR="00432CED" w:rsidRDefault="00432CED" w:rsidP="00432CED">
      <w:pPr>
        <w:pStyle w:val="ad"/>
      </w:pPr>
      <w:r>
        <w:t>}</w:t>
      </w:r>
    </w:p>
    <w:p w:rsidR="00432CED" w:rsidRDefault="00432CED" w:rsidP="00432CED">
      <w:pPr>
        <w:pStyle w:val="ad"/>
      </w:pPr>
      <w:r>
        <w:t>header('content-type:image/png');</w:t>
      </w:r>
    </w:p>
    <w:p w:rsidR="00432CED" w:rsidRDefault="00432CED" w:rsidP="00432CED">
      <w:pPr>
        <w:pStyle w:val="ad"/>
      </w:pPr>
      <w:r>
        <w:t>imagepng($img);</w:t>
      </w:r>
    </w:p>
    <w:p w:rsidR="00336FF1" w:rsidRDefault="00432CED" w:rsidP="00432CED">
      <w:pPr>
        <w:pStyle w:val="ad"/>
      </w:pPr>
      <w:r>
        <w:t>imagedestroy($img);</w:t>
      </w:r>
    </w:p>
    <w:p w:rsidR="00710B60" w:rsidRDefault="00114101" w:rsidP="007B37A0">
      <w:pPr>
        <w:pStyle w:val="2"/>
        <w:spacing w:before="100" w:after="100"/>
      </w:pPr>
      <w:r>
        <w:t>自定义验证码</w:t>
      </w:r>
    </w:p>
    <w:p w:rsidR="00CB645F" w:rsidRDefault="00CB645F" w:rsidP="007B37A0">
      <w:pPr>
        <w:pStyle w:val="3"/>
        <w:spacing w:before="100" w:after="100"/>
      </w:pPr>
      <w:r>
        <w:rPr>
          <w:rFonts w:hint="eastAsia"/>
        </w:rPr>
        <w:t>知识点</w:t>
      </w:r>
    </w:p>
    <w:p w:rsidR="00CB645F" w:rsidRPr="00CB645F" w:rsidRDefault="00CB645F" w:rsidP="00190551">
      <w:pPr>
        <w:numPr>
          <w:ilvl w:val="0"/>
          <w:numId w:val="12"/>
        </w:numPr>
        <w:ind w:firstLineChars="0"/>
      </w:pPr>
      <w:r w:rsidRPr="00CB645F">
        <w:t>imagestring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将字符串写到图片上</w:t>
      </w:r>
    </w:p>
    <w:p w:rsidR="00114101" w:rsidRDefault="002547E6" w:rsidP="00114101">
      <w:pPr>
        <w:pStyle w:val="ad"/>
      </w:pPr>
      <w:r>
        <w:rPr>
          <w:noProof/>
        </w:rPr>
        <w:lastRenderedPageBreak/>
        <w:pict>
          <v:shape id="_x0000_i1034" type="#_x0000_t75" style="width:482.1pt;height:69.5pt;visibility:visible;mso-wrap-style:square">
            <v:imagedata r:id="rId17" o:title=""/>
          </v:shape>
        </w:pict>
      </w:r>
    </w:p>
    <w:p w:rsidR="00CB645F" w:rsidRDefault="00CB645F" w:rsidP="00CB645F">
      <w:pPr>
        <w:numPr>
          <w:ilvl w:val="0"/>
          <w:numId w:val="12"/>
        </w:numPr>
        <w:ind w:firstLineChars="0"/>
      </w:pPr>
      <w:r w:rsidRPr="00CB645F">
        <w:t>imagesx</w:t>
      </w:r>
      <w:r>
        <w:t>()</w:t>
      </w:r>
      <w:r>
        <w:rPr>
          <w:rFonts w:hint="eastAsia"/>
        </w:rPr>
        <w:t>：</w:t>
      </w:r>
      <w:r>
        <w:t>测定图片的宽度</w:t>
      </w:r>
    </w:p>
    <w:p w:rsidR="00CB645F" w:rsidRDefault="00CB645F" w:rsidP="00CB645F">
      <w:pPr>
        <w:numPr>
          <w:ilvl w:val="0"/>
          <w:numId w:val="12"/>
        </w:numPr>
        <w:ind w:firstLineChars="0"/>
      </w:pPr>
      <w:r>
        <w:rPr>
          <w:rFonts w:hint="eastAsia"/>
        </w:rPr>
        <w:t>imagesy()</w:t>
      </w:r>
      <w:r>
        <w:rPr>
          <w:rFonts w:hint="eastAsia"/>
        </w:rPr>
        <w:t>：测定图片的高度</w:t>
      </w:r>
    </w:p>
    <w:p w:rsidR="000B1969" w:rsidRDefault="000B1969" w:rsidP="00CB645F">
      <w:pPr>
        <w:numPr>
          <w:ilvl w:val="0"/>
          <w:numId w:val="12"/>
        </w:numPr>
        <w:ind w:firstLineChars="0"/>
        <w:rPr>
          <w:rStyle w:val="dc-title"/>
        </w:rPr>
      </w:pPr>
      <w:r>
        <w:rPr>
          <w:rStyle w:val="refname"/>
        </w:rPr>
        <w:t>imagefontwidth</w:t>
      </w:r>
      <w:r>
        <w:t xml:space="preserve"> — </w:t>
      </w:r>
      <w:r>
        <w:rPr>
          <w:rStyle w:val="dc-title"/>
        </w:rPr>
        <w:t>取得字体宽度</w:t>
      </w:r>
    </w:p>
    <w:p w:rsidR="000B1969" w:rsidRDefault="005B71C5" w:rsidP="00CB645F">
      <w:pPr>
        <w:numPr>
          <w:ilvl w:val="0"/>
          <w:numId w:val="12"/>
        </w:numPr>
        <w:ind w:firstLineChars="0"/>
        <w:rPr>
          <w:rStyle w:val="dc-title"/>
        </w:rPr>
      </w:pPr>
      <w:r>
        <w:rPr>
          <w:rStyle w:val="refname"/>
        </w:rPr>
        <w:t>imagefontheight</w:t>
      </w:r>
      <w:r>
        <w:t xml:space="preserve"> — </w:t>
      </w:r>
      <w:r>
        <w:rPr>
          <w:rStyle w:val="dc-title"/>
        </w:rPr>
        <w:t>取得字体高度</w:t>
      </w:r>
    </w:p>
    <w:p w:rsidR="00AA70A7" w:rsidRDefault="00AA70A7" w:rsidP="00CB645F">
      <w:pPr>
        <w:numPr>
          <w:ilvl w:val="0"/>
          <w:numId w:val="12"/>
        </w:numPr>
        <w:ind w:firstLineChars="0"/>
      </w:pPr>
      <w:r>
        <w:rPr>
          <w:rStyle w:val="dc-title"/>
        </w:rPr>
        <w:t>将验证码字符串居中</w:t>
      </w:r>
    </w:p>
    <w:p w:rsidR="00114101" w:rsidRDefault="002547E6" w:rsidP="00AA70A7">
      <w:pPr>
        <w:pStyle w:val="ad"/>
      </w:pPr>
      <w:r>
        <w:rPr>
          <w:noProof/>
          <w:shd w:val="clear" w:color="auto" w:fill="auto"/>
        </w:rPr>
        <w:pict>
          <v:shape id="_x0000_i1035" type="#_x0000_t75" style="width:250.45pt;height:96.4pt;visibility:visible;mso-wrap-style:square">
            <v:imagedata r:id="rId18" o:title=""/>
          </v:shape>
        </w:pict>
      </w:r>
    </w:p>
    <w:p w:rsidR="00114101" w:rsidRDefault="002104CC" w:rsidP="002104CC">
      <w:pPr>
        <w:pStyle w:val="3"/>
      </w:pPr>
      <w:r>
        <w:t>完整代码</w:t>
      </w:r>
    </w:p>
    <w:p w:rsidR="002104CC" w:rsidRDefault="002104CC" w:rsidP="002104CC">
      <w:pPr>
        <w:pStyle w:val="ad"/>
      </w:pPr>
      <w:r>
        <w:t>&lt;?php</w:t>
      </w:r>
    </w:p>
    <w:p w:rsidR="002104CC" w:rsidRDefault="002104CC" w:rsidP="002104CC">
      <w:pPr>
        <w:pStyle w:val="ad"/>
      </w:pPr>
      <w:r>
        <w:rPr>
          <w:rFonts w:hint="eastAsia"/>
        </w:rPr>
        <w:t>$char_array=array_merge(range('A','Z'),range('a','z'),range(0,9));//</w:t>
      </w:r>
      <w:r>
        <w:rPr>
          <w:rFonts w:hint="eastAsia"/>
        </w:rPr>
        <w:t>生成一个字母和数字的数组</w:t>
      </w:r>
    </w:p>
    <w:p w:rsidR="002104CC" w:rsidRDefault="002104CC" w:rsidP="002104CC">
      <w:pPr>
        <w:pStyle w:val="ad"/>
      </w:pPr>
      <w:r>
        <w:rPr>
          <w:rFonts w:hint="eastAsia"/>
        </w:rPr>
        <w:t>$index=array_rand($char_array,4);</w:t>
      </w:r>
      <w:r>
        <w:rPr>
          <w:rFonts w:hint="eastAsia"/>
        </w:rPr>
        <w:tab/>
        <w:t>//</w:t>
      </w:r>
      <w:r>
        <w:rPr>
          <w:rFonts w:hint="eastAsia"/>
        </w:rPr>
        <w:t>随机取</w:t>
      </w:r>
      <w:r>
        <w:rPr>
          <w:rFonts w:hint="eastAsia"/>
        </w:rPr>
        <w:t>4</w:t>
      </w:r>
      <w:r>
        <w:rPr>
          <w:rFonts w:hint="eastAsia"/>
        </w:rPr>
        <w:t>个字符，返回的是字符下标</w:t>
      </w:r>
    </w:p>
    <w:p w:rsidR="002104CC" w:rsidRDefault="002104CC" w:rsidP="002104CC">
      <w:pPr>
        <w:pStyle w:val="ad"/>
      </w:pPr>
      <w:r>
        <w:rPr>
          <w:rFonts w:hint="eastAsia"/>
        </w:rPr>
        <w:t>shuffle($index);</w:t>
      </w:r>
      <w:r>
        <w:rPr>
          <w:rFonts w:hint="eastAsia"/>
        </w:rPr>
        <w:tab/>
        <w:t>//</w:t>
      </w:r>
      <w:r>
        <w:rPr>
          <w:rFonts w:hint="eastAsia"/>
        </w:rPr>
        <w:t>打乱下标</w:t>
      </w:r>
    </w:p>
    <w:p w:rsidR="002104CC" w:rsidRDefault="002104CC" w:rsidP="002104CC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拼接字符串</w:t>
      </w:r>
    </w:p>
    <w:p w:rsidR="002104CC" w:rsidRDefault="002104CC" w:rsidP="002104CC">
      <w:pPr>
        <w:pStyle w:val="ad"/>
      </w:pPr>
      <w:r>
        <w:t>$str='';</w:t>
      </w:r>
    </w:p>
    <w:p w:rsidR="002104CC" w:rsidRDefault="002104CC" w:rsidP="002104CC">
      <w:pPr>
        <w:pStyle w:val="ad"/>
      </w:pPr>
      <w:r>
        <w:t>foreach($index as $i) {</w:t>
      </w:r>
    </w:p>
    <w:p w:rsidR="002104CC" w:rsidRDefault="002104CC" w:rsidP="002104CC">
      <w:pPr>
        <w:pStyle w:val="ad"/>
      </w:pPr>
      <w:r>
        <w:tab/>
        <w:t>$str.=$char_array[$i];</w:t>
      </w:r>
    </w:p>
    <w:p w:rsidR="002104CC" w:rsidRDefault="002104CC" w:rsidP="002104CC">
      <w:pPr>
        <w:pStyle w:val="ad"/>
      </w:pPr>
      <w:r>
        <w:t>}</w:t>
      </w:r>
    </w:p>
    <w:p w:rsidR="002104CC" w:rsidRDefault="002104CC" w:rsidP="002104CC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创建图片</w:t>
      </w:r>
    </w:p>
    <w:p w:rsidR="002104CC" w:rsidRDefault="002104CC" w:rsidP="002104CC">
      <w:pPr>
        <w:pStyle w:val="ad"/>
      </w:pPr>
      <w:r>
        <w:t>$img=imagecreate(145,20);</w:t>
      </w:r>
    </w:p>
    <w:p w:rsidR="002104CC" w:rsidRDefault="002104CC" w:rsidP="002104CC">
      <w:pPr>
        <w:pStyle w:val="ad"/>
      </w:pPr>
      <w:r>
        <w:rPr>
          <w:rFonts w:hint="eastAsia"/>
        </w:rPr>
        <w:t>imagecolorallocate($img,0xFF,0x00,0x00);</w:t>
      </w:r>
      <w:r>
        <w:rPr>
          <w:rFonts w:hint="eastAsia"/>
        </w:rPr>
        <w:tab/>
        <w:t>//</w:t>
      </w:r>
      <w:r>
        <w:rPr>
          <w:rFonts w:hint="eastAsia"/>
        </w:rPr>
        <w:t>背景色</w:t>
      </w:r>
    </w:p>
    <w:p w:rsidR="002104CC" w:rsidRDefault="002104CC" w:rsidP="002104CC">
      <w:pPr>
        <w:pStyle w:val="ad"/>
      </w:pPr>
      <w:r>
        <w:rPr>
          <w:rFonts w:hint="eastAsia"/>
        </w:rPr>
        <w:t>$color=imagecolorallocate($img,0xFF,0xFF,0xFF);</w:t>
      </w:r>
      <w:r>
        <w:rPr>
          <w:rFonts w:hint="eastAsia"/>
        </w:rPr>
        <w:tab/>
        <w:t>//</w:t>
      </w:r>
      <w:r>
        <w:rPr>
          <w:rFonts w:hint="eastAsia"/>
        </w:rPr>
        <w:t>再次给图片分配一个颜色，用来做前景色</w:t>
      </w:r>
    </w:p>
    <w:p w:rsidR="002104CC" w:rsidRDefault="002104CC" w:rsidP="002104CC">
      <w:pPr>
        <w:pStyle w:val="ad"/>
      </w:pPr>
      <w:r>
        <w:rPr>
          <w:rFonts w:hint="eastAsia"/>
        </w:rPr>
        <w:t>$font=5;</w:t>
      </w:r>
      <w:r>
        <w:rPr>
          <w:rFonts w:hint="eastAsia"/>
        </w:rPr>
        <w:tab/>
        <w:t>//</w:t>
      </w:r>
      <w:r>
        <w:rPr>
          <w:rFonts w:hint="eastAsia"/>
        </w:rPr>
        <w:t>字号</w:t>
      </w:r>
    </w:p>
    <w:p w:rsidR="002104CC" w:rsidRDefault="002104CC" w:rsidP="002104CC">
      <w:pPr>
        <w:pStyle w:val="ad"/>
      </w:pPr>
      <w:r>
        <w:rPr>
          <w:rFonts w:hint="eastAsia"/>
        </w:rPr>
        <w:t>$x=(imagesx($img)-imagefontwidth($font)*strlen($str))/2;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文字的起始位置的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2104CC" w:rsidRDefault="002104CC" w:rsidP="002104CC">
      <w:pPr>
        <w:pStyle w:val="ad"/>
      </w:pPr>
      <w:r>
        <w:rPr>
          <w:rFonts w:hint="eastAsia"/>
        </w:rPr>
        <w:lastRenderedPageBreak/>
        <w:t>$y=(imagesy($img)-imagefontheight($font))/2;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文字的起始位置的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2104CC" w:rsidRDefault="002104CC" w:rsidP="002104CC">
      <w:pPr>
        <w:pStyle w:val="ad"/>
      </w:pPr>
      <w:r>
        <w:rPr>
          <w:rFonts w:hint="eastAsia"/>
        </w:rPr>
        <w:t>imagestring($img,$font,$x,$y,$str,$color);</w:t>
      </w:r>
      <w:r>
        <w:rPr>
          <w:rFonts w:hint="eastAsia"/>
        </w:rPr>
        <w:tab/>
        <w:t>//</w:t>
      </w:r>
      <w:r>
        <w:rPr>
          <w:rFonts w:hint="eastAsia"/>
        </w:rPr>
        <w:t>将字符串写到图片上</w:t>
      </w:r>
    </w:p>
    <w:p w:rsidR="002104CC" w:rsidRDefault="002104CC" w:rsidP="002104CC">
      <w:pPr>
        <w:pStyle w:val="ad"/>
      </w:pPr>
      <w:r>
        <w:t>header('content-type:image/png');</w:t>
      </w:r>
    </w:p>
    <w:p w:rsidR="002104CC" w:rsidRDefault="002104CC" w:rsidP="002104CC">
      <w:pPr>
        <w:pStyle w:val="ad"/>
      </w:pPr>
      <w:r>
        <w:t>imagepng($img);</w:t>
      </w:r>
    </w:p>
    <w:p w:rsidR="002104CC" w:rsidRDefault="002104CC" w:rsidP="002104CC">
      <w:pPr>
        <w:pStyle w:val="ad"/>
      </w:pPr>
      <w:r>
        <w:t>imagedestroy($img);</w:t>
      </w:r>
    </w:p>
    <w:p w:rsidR="002104CC" w:rsidRDefault="001258FA" w:rsidP="001258FA">
      <w:pPr>
        <w:pStyle w:val="2"/>
      </w:pPr>
      <w:r>
        <w:rPr>
          <w:rFonts w:hint="eastAsia"/>
        </w:rPr>
        <w:t>模拟</w:t>
      </w:r>
      <w:r>
        <w:rPr>
          <w:rFonts w:hint="eastAsia"/>
        </w:rPr>
        <w:t>ecshop</w:t>
      </w:r>
      <w:r>
        <w:rPr>
          <w:rFonts w:hint="eastAsia"/>
        </w:rPr>
        <w:t>验证码</w:t>
      </w:r>
    </w:p>
    <w:p w:rsidR="0005133C" w:rsidRDefault="0005133C" w:rsidP="0005133C">
      <w:pPr>
        <w:pStyle w:val="3"/>
      </w:pPr>
      <w:r>
        <w:t>知识点</w:t>
      </w:r>
    </w:p>
    <w:p w:rsidR="0005133C" w:rsidRPr="0005133C" w:rsidRDefault="0005133C" w:rsidP="00927DED">
      <w:pPr>
        <w:numPr>
          <w:ilvl w:val="0"/>
          <w:numId w:val="13"/>
        </w:numPr>
        <w:ind w:firstLineChars="0"/>
      </w:pPr>
      <w:r>
        <w:rPr>
          <w:rFonts w:hint="eastAsia"/>
        </w:rPr>
        <w:t>captcha</w:t>
      </w:r>
    </w:p>
    <w:p w:rsidR="00114101" w:rsidRDefault="002547E6" w:rsidP="00AC5D46">
      <w:pPr>
        <w:pStyle w:val="ad"/>
      </w:pPr>
      <w:r>
        <w:rPr>
          <w:noProof/>
          <w:shd w:val="clear" w:color="auto" w:fill="auto"/>
        </w:rPr>
        <w:pict>
          <v:shape id="_x0000_i1036" type="#_x0000_t75" style="width:395.05pt;height:53.2pt;visibility:visible;mso-wrap-style:square">
            <v:imagedata r:id="rId19" o:title=""/>
          </v:shape>
        </w:pict>
      </w:r>
    </w:p>
    <w:p w:rsidR="001258FA" w:rsidRDefault="0005133C" w:rsidP="0005133C">
      <w:pPr>
        <w:numPr>
          <w:ilvl w:val="0"/>
          <w:numId w:val="13"/>
        </w:numPr>
        <w:ind w:firstLineChars="0"/>
      </w:pPr>
      <w:r w:rsidRPr="0005133C">
        <w:t>imagecreatefromgif</w:t>
      </w:r>
      <w:r>
        <w:t>()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gif</w:t>
      </w:r>
      <w:r>
        <w:rPr>
          <w:rFonts w:hint="eastAsia"/>
        </w:rPr>
        <w:t>图</w:t>
      </w:r>
    </w:p>
    <w:p w:rsidR="0005133C" w:rsidRDefault="0005133C" w:rsidP="0005133C">
      <w:pPr>
        <w:numPr>
          <w:ilvl w:val="0"/>
          <w:numId w:val="13"/>
        </w:numPr>
        <w:ind w:firstLineChars="0"/>
      </w:pPr>
      <w:r w:rsidRPr="0005133C">
        <w:t>imagecreatefromjpeg</w:t>
      </w:r>
      <w:r>
        <w:rPr>
          <w:rFonts w:hint="eastAsia"/>
        </w:rPr>
        <w:t>()</w:t>
      </w:r>
      <w:r>
        <w:rPr>
          <w:rFonts w:hint="eastAsia"/>
        </w:rPr>
        <w:t>：打开</w:t>
      </w:r>
      <w:r>
        <w:rPr>
          <w:rFonts w:hint="eastAsia"/>
        </w:rPr>
        <w:t>jpg</w:t>
      </w:r>
      <w:r>
        <w:rPr>
          <w:rFonts w:hint="eastAsia"/>
        </w:rPr>
        <w:t>图</w:t>
      </w:r>
    </w:p>
    <w:p w:rsidR="0005133C" w:rsidRDefault="0005133C" w:rsidP="0005133C">
      <w:pPr>
        <w:numPr>
          <w:ilvl w:val="0"/>
          <w:numId w:val="13"/>
        </w:numPr>
        <w:ind w:firstLineChars="0"/>
      </w:pPr>
      <w:r w:rsidRPr="0005133C">
        <w:t>imagecreatefrompng</w:t>
      </w:r>
      <w:r>
        <w:t>()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png</w:t>
      </w:r>
      <w:r>
        <w:rPr>
          <w:rFonts w:hint="eastAsia"/>
        </w:rPr>
        <w:t>图</w:t>
      </w:r>
    </w:p>
    <w:p w:rsidR="001258FA" w:rsidRDefault="001C08FA" w:rsidP="001C08FA">
      <w:pPr>
        <w:pStyle w:val="3"/>
      </w:pPr>
      <w:r>
        <w:t>完整代码</w:t>
      </w:r>
    </w:p>
    <w:p w:rsidR="00824A87" w:rsidRDefault="00824A87" w:rsidP="00824A87">
      <w:pPr>
        <w:pStyle w:val="ad"/>
      </w:pPr>
      <w:r>
        <w:t>&lt;?php</w:t>
      </w:r>
    </w:p>
    <w:p w:rsidR="00824A87" w:rsidRDefault="00824A87" w:rsidP="00824A87">
      <w:pPr>
        <w:pStyle w:val="ad"/>
      </w:pPr>
      <w:r>
        <w:rPr>
          <w:rFonts w:hint="eastAsia"/>
        </w:rPr>
        <w:t>$char_array=array_merge(range('A','Z'),range('a','z'),range(0,9));//</w:t>
      </w:r>
      <w:r>
        <w:rPr>
          <w:rFonts w:hint="eastAsia"/>
        </w:rPr>
        <w:t>生成一个字母和数字的数组</w:t>
      </w:r>
    </w:p>
    <w:p w:rsidR="00824A87" w:rsidRDefault="00824A87" w:rsidP="00824A87">
      <w:pPr>
        <w:pStyle w:val="ad"/>
      </w:pPr>
      <w:r>
        <w:rPr>
          <w:rFonts w:hint="eastAsia"/>
        </w:rPr>
        <w:t>$index=array_rand($char_array,4);</w:t>
      </w:r>
      <w:r>
        <w:rPr>
          <w:rFonts w:hint="eastAsia"/>
        </w:rPr>
        <w:tab/>
        <w:t>//</w:t>
      </w:r>
      <w:r>
        <w:rPr>
          <w:rFonts w:hint="eastAsia"/>
        </w:rPr>
        <w:t>随机取</w:t>
      </w:r>
      <w:r>
        <w:rPr>
          <w:rFonts w:hint="eastAsia"/>
        </w:rPr>
        <w:t>4</w:t>
      </w:r>
      <w:r>
        <w:rPr>
          <w:rFonts w:hint="eastAsia"/>
        </w:rPr>
        <w:t>个字符，返回的是字符下标</w:t>
      </w:r>
    </w:p>
    <w:p w:rsidR="00824A87" w:rsidRDefault="00824A87" w:rsidP="00824A87">
      <w:pPr>
        <w:pStyle w:val="ad"/>
      </w:pPr>
      <w:r>
        <w:rPr>
          <w:rFonts w:hint="eastAsia"/>
        </w:rPr>
        <w:t>shuffle($index);</w:t>
      </w:r>
      <w:r>
        <w:rPr>
          <w:rFonts w:hint="eastAsia"/>
        </w:rPr>
        <w:tab/>
        <w:t>//</w:t>
      </w:r>
      <w:r>
        <w:rPr>
          <w:rFonts w:hint="eastAsia"/>
        </w:rPr>
        <w:t>打乱下标</w:t>
      </w:r>
    </w:p>
    <w:p w:rsidR="00824A87" w:rsidRDefault="00824A87" w:rsidP="00824A87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拼接字符串</w:t>
      </w:r>
    </w:p>
    <w:p w:rsidR="00824A87" w:rsidRDefault="00824A87" w:rsidP="00824A87">
      <w:pPr>
        <w:pStyle w:val="ad"/>
      </w:pPr>
      <w:r>
        <w:t>$str='';</w:t>
      </w:r>
    </w:p>
    <w:p w:rsidR="00824A87" w:rsidRDefault="00824A87" w:rsidP="00824A87">
      <w:pPr>
        <w:pStyle w:val="ad"/>
      </w:pPr>
      <w:r>
        <w:t>foreach($index as $i) {</w:t>
      </w:r>
    </w:p>
    <w:p w:rsidR="00824A87" w:rsidRDefault="00824A87" w:rsidP="00824A87">
      <w:pPr>
        <w:pStyle w:val="ad"/>
      </w:pPr>
      <w:r>
        <w:tab/>
        <w:t>$str.=$char_array[$i];</w:t>
      </w:r>
    </w:p>
    <w:p w:rsidR="00824A87" w:rsidRDefault="00824A87" w:rsidP="00824A87">
      <w:pPr>
        <w:pStyle w:val="ad"/>
      </w:pPr>
      <w:r>
        <w:t>}</w:t>
      </w:r>
    </w:p>
    <w:p w:rsidR="00824A87" w:rsidRDefault="00824A87" w:rsidP="00824A87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打开背景图</w:t>
      </w:r>
    </w:p>
    <w:p w:rsidR="00824A87" w:rsidRDefault="00824A87" w:rsidP="00824A87">
      <w:pPr>
        <w:pStyle w:val="ad"/>
      </w:pPr>
      <w:r>
        <w:rPr>
          <w:rFonts w:hint="eastAsia"/>
        </w:rPr>
        <w:t>$bg_path='./captcha/captcha_bg'.rand(1,5).'.jpg';</w:t>
      </w:r>
      <w:r>
        <w:rPr>
          <w:rFonts w:hint="eastAsia"/>
        </w:rPr>
        <w:tab/>
        <w:t>//</w:t>
      </w:r>
      <w:r>
        <w:rPr>
          <w:rFonts w:hint="eastAsia"/>
        </w:rPr>
        <w:t>背景图地址</w:t>
      </w:r>
    </w:p>
    <w:p w:rsidR="00824A87" w:rsidRDefault="00824A87" w:rsidP="00824A87">
      <w:pPr>
        <w:pStyle w:val="ad"/>
      </w:pPr>
      <w:r>
        <w:rPr>
          <w:rFonts w:hint="eastAsia"/>
        </w:rPr>
        <w:t>$img=imagecreatefromjpeg($bg_path);</w:t>
      </w:r>
      <w:r>
        <w:rPr>
          <w:rFonts w:hint="eastAsia"/>
        </w:rPr>
        <w:tab/>
        <w:t>//</w:t>
      </w:r>
      <w:r>
        <w:rPr>
          <w:rFonts w:hint="eastAsia"/>
        </w:rPr>
        <w:t>打开图片</w:t>
      </w:r>
    </w:p>
    <w:p w:rsidR="00824A87" w:rsidRDefault="00824A87" w:rsidP="00824A87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定义前景色</w:t>
      </w:r>
    </w:p>
    <w:p w:rsidR="00824A87" w:rsidRDefault="00824A87" w:rsidP="00824A87">
      <w:pPr>
        <w:pStyle w:val="ad"/>
      </w:pPr>
      <w:r>
        <w:lastRenderedPageBreak/>
        <w:t>$color=imagecolorallocate($img,0,0,0);</w:t>
      </w:r>
    </w:p>
    <w:p w:rsidR="00824A87" w:rsidRDefault="00824A87" w:rsidP="00824A87">
      <w:pPr>
        <w:pStyle w:val="ad"/>
      </w:pPr>
      <w:r>
        <w:t>if(rand(1,2)==2)</w:t>
      </w:r>
    </w:p>
    <w:p w:rsidR="00824A87" w:rsidRDefault="00824A87" w:rsidP="00824A87">
      <w:pPr>
        <w:pStyle w:val="ad"/>
      </w:pPr>
      <w:r>
        <w:tab/>
        <w:t>$color=imagecolorallocate($img,255,255,255);</w:t>
      </w:r>
    </w:p>
    <w:p w:rsidR="00824A87" w:rsidRDefault="00824A87" w:rsidP="00824A87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将字符串写到图片上</w:t>
      </w:r>
    </w:p>
    <w:p w:rsidR="00824A87" w:rsidRDefault="00824A87" w:rsidP="00824A87">
      <w:pPr>
        <w:pStyle w:val="ad"/>
      </w:pPr>
      <w:r>
        <w:t>$font=5;</w:t>
      </w:r>
    </w:p>
    <w:p w:rsidR="00824A87" w:rsidRDefault="00824A87" w:rsidP="00824A87">
      <w:pPr>
        <w:pStyle w:val="ad"/>
      </w:pPr>
      <w:r>
        <w:t>$x=(imagesx($img)-imagefontwidth($font)*strlen($str))/2;</w:t>
      </w:r>
    </w:p>
    <w:p w:rsidR="00824A87" w:rsidRDefault="00824A87" w:rsidP="00824A87">
      <w:pPr>
        <w:pStyle w:val="ad"/>
      </w:pPr>
      <w:r>
        <w:t>$y=(imagesy($img)-imagefontheight($font))/2;</w:t>
      </w:r>
    </w:p>
    <w:p w:rsidR="00824A87" w:rsidRDefault="00824A87" w:rsidP="00824A87">
      <w:pPr>
        <w:pStyle w:val="ad"/>
      </w:pPr>
      <w:r>
        <w:t>imagestring($img,$font,$x,$y,$str,$color);</w:t>
      </w:r>
    </w:p>
    <w:p w:rsidR="00824A87" w:rsidRDefault="00824A87" w:rsidP="00824A87">
      <w:pPr>
        <w:pStyle w:val="ad"/>
      </w:pPr>
      <w:r>
        <w:t>header('content-type:image/png');</w:t>
      </w:r>
    </w:p>
    <w:p w:rsidR="00824A87" w:rsidRDefault="00824A87" w:rsidP="00824A87">
      <w:pPr>
        <w:pStyle w:val="ad"/>
      </w:pPr>
      <w:r>
        <w:t>imagepng($img);</w:t>
      </w:r>
    </w:p>
    <w:p w:rsidR="001258FA" w:rsidRDefault="00824A87" w:rsidP="00A96F81">
      <w:pPr>
        <w:pStyle w:val="ad"/>
      </w:pPr>
      <w:r>
        <w:t>imagedestroy($img);</w:t>
      </w:r>
    </w:p>
    <w:p w:rsidR="008C2F83" w:rsidRDefault="002547E6" w:rsidP="00A96F81">
      <w:pPr>
        <w:pStyle w:val="ad"/>
      </w:pPr>
      <w:r>
        <w:rPr>
          <w:noProof/>
        </w:rPr>
        <w:pict>
          <v:shape id="_x0000_i1037" type="#_x0000_t75" style="width:130.25pt;height:29.45pt;visibility:visible;mso-wrap-style:square">
            <v:imagedata r:id="rId20" o:title=""/>
          </v:shape>
        </w:pict>
      </w:r>
    </w:p>
    <w:p w:rsidR="001258FA" w:rsidRDefault="00682539" w:rsidP="00682539">
      <w:pPr>
        <w:pStyle w:val="2"/>
      </w:pPr>
      <w:r>
        <w:t>验证码改错</w:t>
      </w:r>
    </w:p>
    <w:p w:rsidR="00B0457B" w:rsidRPr="00B0457B" w:rsidRDefault="002547E6" w:rsidP="00B0457B">
      <w:pPr>
        <w:pStyle w:val="ad"/>
      </w:pPr>
      <w:r>
        <w:rPr>
          <w:noProof/>
          <w:shd w:val="clear" w:color="auto" w:fill="auto"/>
        </w:rPr>
        <w:pict>
          <v:shape id="_x0000_i1038" type="#_x0000_t75" style="width:482.1pt;height:45.1pt;visibility:visible;mso-wrap-style:square">
            <v:imagedata r:id="rId21" o:title=""/>
          </v:shape>
        </w:pict>
      </w:r>
    </w:p>
    <w:p w:rsidR="001258FA" w:rsidRDefault="00F902BD" w:rsidP="00B73F79">
      <w:pPr>
        <w:ind w:firstLineChars="0" w:firstLine="0"/>
      </w:pPr>
      <w:r>
        <w:t>验证码一旦出错</w:t>
      </w:r>
      <w:r>
        <w:rPr>
          <w:rFonts w:hint="eastAsia"/>
        </w:rPr>
        <w:t>，</w:t>
      </w:r>
      <w:r>
        <w:t>修改起来比较麻烦</w:t>
      </w:r>
      <w:r>
        <w:rPr>
          <w:rFonts w:hint="eastAsia"/>
        </w:rPr>
        <w:t>，</w:t>
      </w:r>
      <w:r>
        <w:t>按如下方式去做</w:t>
      </w:r>
      <w:r>
        <w:rPr>
          <w:rFonts w:hint="eastAsia"/>
        </w:rPr>
        <w:t>：</w:t>
      </w:r>
    </w:p>
    <w:p w:rsidR="00F902BD" w:rsidRDefault="00F902BD" w:rsidP="00B73F79">
      <w:pPr>
        <w:ind w:firstLineChars="0" w:firstLine="0"/>
      </w:pPr>
      <w:r>
        <w:rPr>
          <w:rFonts w:hint="eastAsia"/>
        </w:rPr>
        <w:t>第一步：注释掉</w:t>
      </w:r>
      <w:r>
        <w:rPr>
          <w:rFonts w:hint="eastAsia"/>
        </w:rPr>
        <w:t>header()</w:t>
      </w:r>
      <w:r>
        <w:rPr>
          <w:rFonts w:hint="eastAsia"/>
        </w:rPr>
        <w:t>头</w:t>
      </w:r>
    </w:p>
    <w:p w:rsidR="001258FA" w:rsidRDefault="002547E6" w:rsidP="00F902BD">
      <w:pPr>
        <w:pStyle w:val="ad"/>
      </w:pPr>
      <w:r>
        <w:rPr>
          <w:noProof/>
        </w:rPr>
        <w:pict>
          <v:shape id="_x0000_i1039" type="#_x0000_t75" style="width:301.75pt;height:21.9pt;visibility:visible;mso-wrap-style:square">
            <v:imagedata r:id="rId22" o:title=""/>
          </v:shape>
        </w:pict>
      </w:r>
    </w:p>
    <w:p w:rsidR="001258FA" w:rsidRDefault="00D221CB" w:rsidP="00B73F79">
      <w:pPr>
        <w:ind w:firstLineChars="0" w:firstLine="0"/>
      </w:pPr>
      <w:r>
        <w:t>第二步</w:t>
      </w:r>
      <w:r>
        <w:rPr>
          <w:rFonts w:hint="eastAsia"/>
        </w:rPr>
        <w:t>：</w:t>
      </w:r>
      <w:r>
        <w:t>再次运行</w:t>
      </w:r>
      <w:r>
        <w:rPr>
          <w:rFonts w:hint="eastAsia"/>
        </w:rPr>
        <w:t>，</w:t>
      </w:r>
      <w:r>
        <w:t>就会提示错误</w:t>
      </w:r>
      <w:r>
        <w:rPr>
          <w:rFonts w:hint="eastAsia"/>
        </w:rPr>
        <w:t>，</w:t>
      </w:r>
      <w:r>
        <w:t>按照错误信息更改后再去掉</w:t>
      </w:r>
      <w:r>
        <w:rPr>
          <w:rFonts w:hint="eastAsia"/>
        </w:rPr>
        <w:t>header</w:t>
      </w:r>
      <w:r>
        <w:rPr>
          <w:rFonts w:hint="eastAsia"/>
        </w:rPr>
        <w:t>注释。</w:t>
      </w:r>
    </w:p>
    <w:p w:rsidR="00D221CB" w:rsidRDefault="009D6469" w:rsidP="00B73F79">
      <w:pPr>
        <w:ind w:firstLineChars="0" w:firstLine="0"/>
      </w:pPr>
      <w:r>
        <w:t>第三步</w:t>
      </w:r>
      <w:r>
        <w:rPr>
          <w:rFonts w:hint="eastAsia"/>
        </w:rPr>
        <w:t>：</w:t>
      </w:r>
      <w:r>
        <w:t>如果注释掉</w:t>
      </w:r>
      <w:r>
        <w:rPr>
          <w:rFonts w:hint="eastAsia"/>
        </w:rPr>
        <w:t>header</w:t>
      </w:r>
      <w:r>
        <w:rPr>
          <w:rFonts w:hint="eastAsia"/>
        </w:rPr>
        <w:t>头后没有提示错误，很可能是图片二进制代码前面有其他字符，通过查看源文件的方式看一下图片代码前有没有其他</w:t>
      </w:r>
      <w:r w:rsidR="00FD427B">
        <w:rPr>
          <w:rFonts w:hint="eastAsia"/>
        </w:rPr>
        <w:t>字符（包括空白字符）</w:t>
      </w:r>
      <w:r>
        <w:rPr>
          <w:rFonts w:hint="eastAsia"/>
        </w:rPr>
        <w:t>，如果有删除无用字符即可。</w:t>
      </w:r>
    </w:p>
    <w:p w:rsidR="00D221CB" w:rsidRDefault="002547E6" w:rsidP="00E7165C">
      <w:pPr>
        <w:pStyle w:val="ad"/>
        <w:rPr>
          <w:noProof/>
        </w:rPr>
      </w:pPr>
      <w:r>
        <w:rPr>
          <w:noProof/>
        </w:rPr>
        <w:pict>
          <v:shape id="_x0000_i1040" type="#_x0000_t75" style="width:212.85pt;height:44.45pt;visibility:visible;mso-wrap-style:square">
            <v:imagedata r:id="rId23" o:title=""/>
          </v:shape>
        </w:pict>
      </w:r>
    </w:p>
    <w:p w:rsidR="00E7165C" w:rsidRDefault="002547E6" w:rsidP="00E7165C">
      <w:pPr>
        <w:pStyle w:val="ad"/>
      </w:pPr>
      <w:r>
        <w:rPr>
          <w:noProof/>
        </w:rPr>
        <w:pict>
          <v:shape id="_x0000_i1041" type="#_x0000_t75" style="width:207.85pt;height:32.55pt;visibility:visible;mso-wrap-style:square">
            <v:imagedata r:id="rId24" o:title=""/>
          </v:shape>
        </w:pict>
      </w:r>
    </w:p>
    <w:p w:rsidR="00E7165C" w:rsidRDefault="00E55DF1" w:rsidP="00E55DF1">
      <w:pPr>
        <w:pStyle w:val="a9"/>
        <w:ind w:firstLine="562"/>
      </w:pPr>
      <w:r>
        <w:t>脚下留心</w:t>
      </w:r>
      <w:r>
        <w:rPr>
          <w:rFonts w:hint="eastAsia"/>
        </w:rPr>
        <w:t>：在图片输出函数</w:t>
      </w:r>
      <w:r w:rsidR="00DE3B6E">
        <w:rPr>
          <w:rFonts w:hint="eastAsia"/>
        </w:rPr>
        <w:t>（imagepng、imagegif、i</w:t>
      </w:r>
      <w:r w:rsidR="00DE3B6E">
        <w:t>magejpeg</w:t>
      </w:r>
      <w:r w:rsidR="00DE3B6E">
        <w:rPr>
          <w:rFonts w:hint="eastAsia"/>
        </w:rPr>
        <w:t>）</w:t>
      </w:r>
      <w:r>
        <w:rPr>
          <w:rFonts w:hint="eastAsia"/>
        </w:rPr>
        <w:t>之前的所有字符对图片都有影响。</w:t>
      </w:r>
    </w:p>
    <w:p w:rsidR="00E7165C" w:rsidRDefault="002547E6" w:rsidP="002547E6">
      <w:pPr>
        <w:pStyle w:val="2"/>
      </w:pPr>
      <w:r>
        <w:lastRenderedPageBreak/>
        <w:t>封装</w:t>
      </w:r>
      <w:r>
        <w:rPr>
          <w:rFonts w:hint="eastAsia"/>
        </w:rPr>
        <w:t>e</w:t>
      </w:r>
      <w:r>
        <w:t>cshop</w:t>
      </w:r>
      <w:r>
        <w:t>验证码</w:t>
      </w:r>
    </w:p>
    <w:p w:rsidR="005C51B6" w:rsidRDefault="005C51B6" w:rsidP="005C51B6">
      <w:pPr>
        <w:pStyle w:val="ad"/>
      </w:pPr>
      <w:r>
        <w:t>&lt;?php</w:t>
      </w:r>
    </w:p>
    <w:p w:rsidR="005C51B6" w:rsidRDefault="005C51B6" w:rsidP="005C51B6">
      <w:pPr>
        <w:pStyle w:val="ad"/>
      </w:pPr>
      <w:r>
        <w:t>/**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验证码封装类</w:t>
      </w:r>
    </w:p>
    <w:p w:rsidR="005C51B6" w:rsidRDefault="005C51B6" w:rsidP="005C51B6">
      <w:pPr>
        <w:pStyle w:val="ad"/>
      </w:pPr>
      <w:r>
        <w:t>*/</w:t>
      </w:r>
    </w:p>
    <w:p w:rsidR="005C51B6" w:rsidRDefault="005C51B6" w:rsidP="005C51B6">
      <w:pPr>
        <w:pStyle w:val="ad"/>
      </w:pPr>
      <w:r>
        <w:t>class CaptchaLib {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  <w:t>private $length;</w:t>
      </w:r>
      <w:r>
        <w:rPr>
          <w:rFonts w:hint="eastAsia"/>
        </w:rPr>
        <w:tab/>
        <w:t>//</w:t>
      </w:r>
      <w:r>
        <w:rPr>
          <w:rFonts w:hint="eastAsia"/>
        </w:rPr>
        <w:t>验证码长度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  <w:t>private $font=5;</w:t>
      </w:r>
      <w:r>
        <w:rPr>
          <w:rFonts w:hint="eastAsia"/>
        </w:rPr>
        <w:tab/>
        <w:t>//</w:t>
      </w:r>
      <w:r>
        <w:rPr>
          <w:rFonts w:hint="eastAsia"/>
        </w:rPr>
        <w:t>内置字体大小</w:t>
      </w:r>
      <w:r>
        <w:rPr>
          <w:rFonts w:hint="eastAsia"/>
        </w:rPr>
        <w:t xml:space="preserve">  1,2,3,4,5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通过构造函数赋值</w:t>
      </w:r>
    </w:p>
    <w:p w:rsidR="005C51B6" w:rsidRDefault="005C51B6" w:rsidP="005C51B6">
      <w:pPr>
        <w:pStyle w:val="ad"/>
      </w:pPr>
      <w:r>
        <w:tab/>
        <w:t>public function __construct($length=4,$font=5) {</w:t>
      </w:r>
    </w:p>
    <w:p w:rsidR="005C51B6" w:rsidRDefault="005C51B6" w:rsidP="005C51B6">
      <w:pPr>
        <w:pStyle w:val="ad"/>
      </w:pPr>
      <w:r>
        <w:tab/>
      </w:r>
      <w:r>
        <w:tab/>
        <w:t>$this-&gt;length=$length;</w:t>
      </w:r>
    </w:p>
    <w:p w:rsidR="005C51B6" w:rsidRDefault="005C51B6" w:rsidP="005C51B6">
      <w:pPr>
        <w:pStyle w:val="ad"/>
      </w:pPr>
      <w:r>
        <w:tab/>
      </w:r>
      <w:r>
        <w:tab/>
        <w:t>$this-&gt;font=$font;</w:t>
      </w:r>
    </w:p>
    <w:p w:rsidR="005C51B6" w:rsidRDefault="005C51B6" w:rsidP="005C51B6">
      <w:pPr>
        <w:pStyle w:val="ad"/>
      </w:pPr>
      <w:r>
        <w:tab/>
        <w:t>}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生成随机字符串</w:t>
      </w:r>
    </w:p>
    <w:p w:rsidR="005C51B6" w:rsidRDefault="005C51B6" w:rsidP="005C51B6">
      <w:pPr>
        <w:pStyle w:val="ad"/>
      </w:pPr>
      <w:r>
        <w:tab/>
        <w:t>private function generalCode() {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$char_array=array_merge(range('A','Z'),range('a','z'),range(0,9));//</w:t>
      </w:r>
      <w:r>
        <w:rPr>
          <w:rFonts w:hint="eastAsia"/>
        </w:rPr>
        <w:t>生成一个字母和数字的数组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$index=array_rand($char_array,$this-&gt;length);</w:t>
      </w:r>
      <w:r>
        <w:rPr>
          <w:rFonts w:hint="eastAsia"/>
        </w:rPr>
        <w:tab/>
        <w:t>//</w:t>
      </w:r>
      <w:r>
        <w:rPr>
          <w:rFonts w:hint="eastAsia"/>
        </w:rPr>
        <w:t>随机取</w:t>
      </w:r>
      <w:r>
        <w:rPr>
          <w:rFonts w:hint="eastAsia"/>
        </w:rPr>
        <w:t>4</w:t>
      </w:r>
      <w:r>
        <w:rPr>
          <w:rFonts w:hint="eastAsia"/>
        </w:rPr>
        <w:t>个字符，返回的是字符下标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shuffle($index);</w:t>
      </w:r>
      <w:r>
        <w:rPr>
          <w:rFonts w:hint="eastAsia"/>
        </w:rPr>
        <w:tab/>
        <w:t>//</w:t>
      </w:r>
      <w:r>
        <w:rPr>
          <w:rFonts w:hint="eastAsia"/>
        </w:rPr>
        <w:t>打乱下标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拼接字符串</w:t>
      </w:r>
    </w:p>
    <w:p w:rsidR="005C51B6" w:rsidRDefault="005C51B6" w:rsidP="005C51B6">
      <w:pPr>
        <w:pStyle w:val="ad"/>
      </w:pPr>
      <w:r>
        <w:tab/>
      </w:r>
      <w:r>
        <w:tab/>
        <w:t>$str='';</w:t>
      </w:r>
    </w:p>
    <w:p w:rsidR="005C51B6" w:rsidRDefault="005C51B6" w:rsidP="005C51B6">
      <w:pPr>
        <w:pStyle w:val="ad"/>
      </w:pPr>
      <w:r>
        <w:tab/>
      </w:r>
      <w:r>
        <w:tab/>
        <w:t>foreach($index as $i) {</w:t>
      </w:r>
    </w:p>
    <w:p w:rsidR="005C51B6" w:rsidRDefault="005C51B6" w:rsidP="005C51B6">
      <w:pPr>
        <w:pStyle w:val="ad"/>
      </w:pPr>
      <w:r>
        <w:tab/>
      </w:r>
      <w:r>
        <w:tab/>
      </w:r>
      <w:r>
        <w:tab/>
        <w:t>$str.=$char_array[$i];</w:t>
      </w:r>
    </w:p>
    <w:p w:rsidR="005C51B6" w:rsidRDefault="005C51B6" w:rsidP="005C51B6">
      <w:pPr>
        <w:pStyle w:val="ad"/>
      </w:pPr>
      <w:r>
        <w:tab/>
      </w:r>
      <w:r>
        <w:tab/>
        <w:t>}</w:t>
      </w:r>
    </w:p>
    <w:p w:rsidR="005C51B6" w:rsidRDefault="005C51B6" w:rsidP="005C51B6">
      <w:pPr>
        <w:pStyle w:val="ad"/>
      </w:pPr>
      <w:r>
        <w:tab/>
      </w:r>
      <w:r>
        <w:tab/>
        <w:t>return $str;</w:t>
      </w:r>
    </w:p>
    <w:p w:rsidR="005C51B6" w:rsidRDefault="005C51B6" w:rsidP="005C51B6">
      <w:pPr>
        <w:pStyle w:val="ad"/>
      </w:pPr>
      <w:r>
        <w:tab/>
        <w:t>}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生成验证码</w:t>
      </w:r>
    </w:p>
    <w:p w:rsidR="005C51B6" w:rsidRDefault="005C51B6" w:rsidP="005C51B6">
      <w:pPr>
        <w:pStyle w:val="ad"/>
      </w:pPr>
      <w:r>
        <w:tab/>
        <w:t>public function generalCaptcha() {</w:t>
      </w:r>
    </w:p>
    <w:p w:rsidR="005C51B6" w:rsidRDefault="005C51B6" w:rsidP="005C51B6">
      <w:pPr>
        <w:pStyle w:val="ad"/>
      </w:pPr>
      <w:r>
        <w:tab/>
      </w:r>
      <w:r>
        <w:tab/>
        <w:t>$str=$this-&gt;generalCode();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打开背景图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$bg_path='./captcha/captcha_bg'.rand(1,5).'.jpg';</w:t>
      </w:r>
      <w:r>
        <w:rPr>
          <w:rFonts w:hint="eastAsia"/>
        </w:rPr>
        <w:tab/>
        <w:t>//</w:t>
      </w:r>
      <w:r>
        <w:rPr>
          <w:rFonts w:hint="eastAsia"/>
        </w:rPr>
        <w:t>背景图地址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$img=imagecreatefromjpeg($bg_path);</w:t>
      </w:r>
      <w:r>
        <w:rPr>
          <w:rFonts w:hint="eastAsia"/>
        </w:rPr>
        <w:tab/>
        <w:t>//</w:t>
      </w:r>
      <w:r>
        <w:rPr>
          <w:rFonts w:hint="eastAsia"/>
        </w:rPr>
        <w:t>打开图片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定义前景色</w:t>
      </w:r>
    </w:p>
    <w:p w:rsidR="005C51B6" w:rsidRDefault="005C51B6" w:rsidP="005C51B6">
      <w:pPr>
        <w:pStyle w:val="ad"/>
      </w:pPr>
      <w:r>
        <w:tab/>
      </w:r>
      <w:r>
        <w:tab/>
        <w:t>$color=imagecolorallocate($img,0,0,0);</w:t>
      </w:r>
    </w:p>
    <w:p w:rsidR="005C51B6" w:rsidRDefault="005C51B6" w:rsidP="005C51B6">
      <w:pPr>
        <w:pStyle w:val="ad"/>
      </w:pPr>
      <w:r>
        <w:tab/>
      </w:r>
      <w:r>
        <w:tab/>
        <w:t>if(rand(1,2)==2)</w:t>
      </w:r>
    </w:p>
    <w:p w:rsidR="005C51B6" w:rsidRDefault="005C51B6" w:rsidP="005C51B6">
      <w:pPr>
        <w:pStyle w:val="ad"/>
      </w:pPr>
      <w:r>
        <w:tab/>
      </w:r>
      <w:r>
        <w:tab/>
      </w:r>
      <w:r>
        <w:tab/>
        <w:t>$color=imagecolorallocate($img,255,255,255);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将字符串写到图片上</w:t>
      </w:r>
    </w:p>
    <w:p w:rsidR="005C51B6" w:rsidRDefault="005C51B6" w:rsidP="005C51B6">
      <w:pPr>
        <w:pStyle w:val="ad"/>
      </w:pPr>
      <w:r>
        <w:tab/>
      </w:r>
      <w:r>
        <w:tab/>
        <w:t>$x=(imagesx($img)-imagefontwidth($this-&gt;font)*strlen($str))/2;</w:t>
      </w:r>
    </w:p>
    <w:p w:rsidR="005C51B6" w:rsidRDefault="005C51B6" w:rsidP="005C51B6">
      <w:pPr>
        <w:pStyle w:val="ad"/>
      </w:pPr>
      <w:r>
        <w:lastRenderedPageBreak/>
        <w:tab/>
      </w:r>
      <w:r>
        <w:tab/>
        <w:t>$y=(imagesy($img)-imagefontheight($this-&gt;font))/2;</w:t>
      </w:r>
    </w:p>
    <w:p w:rsidR="005C51B6" w:rsidRDefault="005C51B6" w:rsidP="005C51B6">
      <w:pPr>
        <w:pStyle w:val="ad"/>
      </w:pPr>
      <w:r>
        <w:tab/>
      </w:r>
      <w:r>
        <w:tab/>
        <w:t>imagestring($img,$this-&gt;font,$x,$y,$str,$color);</w:t>
      </w:r>
    </w:p>
    <w:p w:rsidR="005C51B6" w:rsidRDefault="005C51B6" w:rsidP="005C51B6">
      <w:pPr>
        <w:pStyle w:val="ad"/>
      </w:pPr>
      <w:r>
        <w:tab/>
      </w:r>
      <w:r>
        <w:tab/>
        <w:t>header('content-type:image/png');</w:t>
      </w:r>
    </w:p>
    <w:p w:rsidR="005C51B6" w:rsidRDefault="005C51B6" w:rsidP="005C51B6">
      <w:pPr>
        <w:pStyle w:val="ad"/>
      </w:pPr>
      <w:r>
        <w:tab/>
      </w:r>
      <w:r>
        <w:tab/>
        <w:t>imagepng($img);</w:t>
      </w:r>
    </w:p>
    <w:p w:rsidR="005C51B6" w:rsidRDefault="005C51B6" w:rsidP="005C51B6">
      <w:pPr>
        <w:pStyle w:val="ad"/>
      </w:pPr>
      <w:r>
        <w:tab/>
      </w:r>
      <w:r>
        <w:tab/>
        <w:t>imagedestroy($img);</w:t>
      </w:r>
    </w:p>
    <w:p w:rsidR="005C51B6" w:rsidRDefault="005C51B6" w:rsidP="005C51B6">
      <w:pPr>
        <w:pStyle w:val="ad"/>
      </w:pPr>
      <w:r>
        <w:tab/>
        <w:t>}</w:t>
      </w:r>
    </w:p>
    <w:p w:rsidR="005C51B6" w:rsidRDefault="005C51B6" w:rsidP="005C51B6">
      <w:pPr>
        <w:pStyle w:val="ad"/>
      </w:pPr>
      <w:r>
        <w:t>}</w:t>
      </w:r>
    </w:p>
    <w:p w:rsidR="005C51B6" w:rsidRDefault="005C51B6" w:rsidP="005C51B6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5C51B6" w:rsidRDefault="005C51B6" w:rsidP="005C51B6">
      <w:pPr>
        <w:pStyle w:val="ad"/>
      </w:pPr>
      <w:r>
        <w:t>$captcha=new CaptchaLib(8,4);</w:t>
      </w:r>
    </w:p>
    <w:p w:rsidR="002D50DC" w:rsidRDefault="005C51B6" w:rsidP="005C51B6">
      <w:pPr>
        <w:pStyle w:val="ad"/>
      </w:pPr>
      <w:r>
        <w:t>$captcha-&gt;generalCaptcha();</w:t>
      </w:r>
    </w:p>
    <w:p w:rsidR="002D50DC" w:rsidRPr="00C739B2" w:rsidRDefault="00C739B2" w:rsidP="00B86F37">
      <w:pPr>
        <w:pStyle w:val="2"/>
        <w:rPr>
          <w:rFonts w:hint="eastAsia"/>
        </w:rPr>
      </w:pPr>
      <w:r w:rsidRPr="00C739B2">
        <w:t>思考</w:t>
      </w:r>
      <w:r w:rsidRPr="00C739B2">
        <w:rPr>
          <w:rFonts w:hint="eastAsia"/>
        </w:rPr>
        <w:t>：</w:t>
      </w:r>
      <w:r w:rsidRPr="00C739B2">
        <w:t>如何</w:t>
      </w:r>
      <w:r>
        <w:t>制作</w:t>
      </w:r>
      <w:r w:rsidRPr="00C739B2">
        <w:t>中文验证码</w:t>
      </w:r>
      <w:r>
        <w:rPr>
          <w:rFonts w:hint="eastAsia"/>
        </w:rPr>
        <w:t>？</w:t>
      </w:r>
    </w:p>
    <w:p w:rsidR="002D50DC" w:rsidRDefault="00B96022" w:rsidP="00B86F37">
      <w:pPr>
        <w:ind w:firstLineChars="0" w:firstLine="0"/>
      </w:pPr>
      <w:r>
        <w:t>第一步</w:t>
      </w:r>
      <w:r>
        <w:rPr>
          <w:rFonts w:hint="eastAsia"/>
        </w:rPr>
        <w:t>：定义一个数组，此数组中存放</w:t>
      </w:r>
      <w:r w:rsidR="002D0F74">
        <w:rPr>
          <w:rFonts w:hint="eastAsia"/>
        </w:rPr>
        <w:t>若干个中文字符</w:t>
      </w:r>
    </w:p>
    <w:p w:rsidR="00B86F37" w:rsidRDefault="00B86F37" w:rsidP="00B86F37">
      <w:pPr>
        <w:ind w:firstLineChars="0" w:firstLine="0"/>
      </w:pPr>
      <w:r>
        <w:t>第二步</w:t>
      </w:r>
      <w:r>
        <w:rPr>
          <w:rFonts w:hint="eastAsia"/>
        </w:rPr>
        <w:t>：</w:t>
      </w:r>
      <w:r>
        <w:t>生成随机中文字符串</w:t>
      </w:r>
    </w:p>
    <w:p w:rsidR="00B86F37" w:rsidRDefault="00B86F37" w:rsidP="00B86F37">
      <w:pPr>
        <w:ind w:firstLineChars="0" w:firstLine="0"/>
        <w:rPr>
          <w:rFonts w:hint="eastAsia"/>
        </w:rPr>
      </w:pPr>
      <w:r>
        <w:t>第三步</w:t>
      </w:r>
      <w:r>
        <w:rPr>
          <w:rFonts w:hint="eastAsia"/>
        </w:rPr>
        <w:t>：</w:t>
      </w:r>
      <w:r w:rsidR="00654134">
        <w:rPr>
          <w:rFonts w:hint="eastAsia"/>
        </w:rPr>
        <w:t>通过</w:t>
      </w:r>
      <w:r w:rsidR="00654134" w:rsidRPr="00654134">
        <w:t>ImageTTFText</w:t>
      </w:r>
      <w:r w:rsidR="00654134">
        <w:rPr>
          <w:rFonts w:hint="eastAsia"/>
        </w:rPr>
        <w:t>()</w:t>
      </w:r>
      <w:r>
        <w:t>将中文写到图片上</w:t>
      </w:r>
    </w:p>
    <w:p w:rsidR="00E7165C" w:rsidRDefault="0059118E" w:rsidP="0059118E">
      <w:pPr>
        <w:pStyle w:val="ad"/>
      </w:pPr>
      <w:r w:rsidRPr="0059118E">
        <w:rPr>
          <w:noProof/>
        </w:rPr>
        <w:pict>
          <v:shape id="_x0000_i1042" type="#_x0000_t75" style="width:482.1pt;height:57.6pt;visibility:visible;mso-wrap-style:square">
            <v:imagedata r:id="rId25" o:title=""/>
          </v:shape>
        </w:pict>
      </w:r>
    </w:p>
    <w:p w:rsidR="002D0F74" w:rsidRDefault="0056701D" w:rsidP="00BD24D4">
      <w:pPr>
        <w:pStyle w:val="2"/>
      </w:pPr>
      <w:r>
        <w:rPr>
          <w:rFonts w:hint="eastAsia"/>
        </w:rPr>
        <w:t>将验证码封装到项目中</w:t>
      </w:r>
    </w:p>
    <w:p w:rsidR="002D0F74" w:rsidRDefault="00E14703" w:rsidP="00646971">
      <w:pPr>
        <w:numPr>
          <w:ilvl w:val="0"/>
          <w:numId w:val="14"/>
        </w:numPr>
        <w:ind w:firstLineChars="0"/>
      </w:pPr>
      <w:r>
        <w:t>将</w:t>
      </w:r>
      <w:r>
        <w:rPr>
          <w:rFonts w:hint="eastAsia"/>
        </w:rPr>
        <w:t>CaptchaLib.class.php</w:t>
      </w:r>
      <w:r>
        <w:t>和</w:t>
      </w:r>
      <w:r w:rsidRPr="00E14703">
        <w:t>captcha</w:t>
      </w:r>
      <w:r>
        <w:t>文件夹</w:t>
      </w:r>
      <w:r>
        <w:rPr>
          <w:rFonts w:hint="eastAsia"/>
        </w:rPr>
        <w:t>拷贝到</w:t>
      </w:r>
      <w:r>
        <w:rPr>
          <w:rFonts w:hint="eastAsia"/>
        </w:rPr>
        <w:t>Lib</w:t>
      </w:r>
      <w:r>
        <w:rPr>
          <w:rFonts w:hint="eastAsia"/>
        </w:rPr>
        <w:t>文件夹下</w:t>
      </w:r>
    </w:p>
    <w:p w:rsidR="00646971" w:rsidRDefault="00646971" w:rsidP="00646971">
      <w:pPr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CaptchaLib</w:t>
      </w:r>
      <w:r>
        <w:rPr>
          <w:rFonts w:hint="eastAsia"/>
        </w:rPr>
        <w:t>中的代码</w:t>
      </w:r>
    </w:p>
    <w:p w:rsidR="00AB47E3" w:rsidRDefault="009015C9" w:rsidP="00940458">
      <w:pPr>
        <w:pStyle w:val="ad"/>
        <w:rPr>
          <w:rFonts w:hint="eastAsia"/>
        </w:rPr>
      </w:pPr>
      <w:r w:rsidRPr="009015C9">
        <w:rPr>
          <w:noProof/>
        </w:rPr>
        <w:pict>
          <v:shape id="_x0000_i1043" type="#_x0000_t75" style="width:380.05pt;height:58.25pt;visibility:visible;mso-wrap-style:square">
            <v:imagedata r:id="rId26" o:title=""/>
          </v:shape>
        </w:pict>
      </w:r>
    </w:p>
    <w:p w:rsidR="00AB47E3" w:rsidRDefault="00940458" w:rsidP="00940458">
      <w:pPr>
        <w:pStyle w:val="3"/>
      </w:pPr>
      <w:r>
        <w:t>显示验证码</w:t>
      </w:r>
    </w:p>
    <w:p w:rsidR="00940458" w:rsidRDefault="00940458" w:rsidP="00940458">
      <w:pPr>
        <w:ind w:firstLineChars="0" w:firstLine="0"/>
      </w:pPr>
      <w:r>
        <w:t>模型</w:t>
      </w:r>
    </w:p>
    <w:p w:rsidR="00940458" w:rsidRDefault="00940458" w:rsidP="00940458">
      <w:pPr>
        <w:pStyle w:val="ad"/>
        <w:rPr>
          <w:rFonts w:hint="eastAsia"/>
        </w:rPr>
      </w:pPr>
      <w:r>
        <w:rPr>
          <w:rFonts w:hint="eastAsia"/>
        </w:rPr>
        <w:t>无</w:t>
      </w:r>
    </w:p>
    <w:p w:rsidR="00AB47E3" w:rsidRDefault="00940458" w:rsidP="00B73F79">
      <w:pPr>
        <w:ind w:firstLineChars="0" w:firstLine="0"/>
      </w:pPr>
      <w:r>
        <w:lastRenderedPageBreak/>
        <w:t>控制器</w:t>
      </w:r>
    </w:p>
    <w:p w:rsidR="00940458" w:rsidRDefault="007737CD" w:rsidP="00940458">
      <w:pPr>
        <w:pStyle w:val="ad"/>
        <w:rPr>
          <w:rFonts w:hint="eastAsia"/>
        </w:rPr>
      </w:pPr>
      <w:r w:rsidRPr="00940458">
        <w:rPr>
          <w:noProof/>
        </w:rPr>
        <w:pict>
          <v:shape id="_x0000_i1044" type="#_x0000_t75" style="width:201.6pt;height:70.75pt;visibility:visible;mso-wrap-style:square">
            <v:imagedata r:id="rId27" o:title=""/>
          </v:shape>
        </w:pict>
      </w:r>
    </w:p>
    <w:p w:rsidR="00940458" w:rsidRDefault="00940458" w:rsidP="00B73F79">
      <w:pPr>
        <w:ind w:firstLineChars="0" w:firstLine="0"/>
      </w:pPr>
      <w:r>
        <w:t>视图</w:t>
      </w:r>
    </w:p>
    <w:p w:rsidR="00940458" w:rsidRDefault="00515263" w:rsidP="00940458">
      <w:pPr>
        <w:pStyle w:val="ad"/>
      </w:pPr>
      <w:r w:rsidRPr="00515263">
        <w:rPr>
          <w:noProof/>
        </w:rPr>
        <w:pict>
          <v:shape id="_x0000_i1045" type="#_x0000_t75" style="width:481.45pt;height:33.8pt;visibility:visible;mso-wrap-style:square">
            <v:imagedata r:id="rId28" o:title=""/>
          </v:shape>
        </w:pict>
      </w:r>
    </w:p>
    <w:p w:rsidR="00940458" w:rsidRDefault="00A576EF" w:rsidP="00A576EF">
      <w:pPr>
        <w:pStyle w:val="3"/>
      </w:pPr>
      <w:r>
        <w:rPr>
          <w:rFonts w:hint="eastAsia"/>
        </w:rPr>
        <w:t>检验验证码是否正确</w:t>
      </w:r>
    </w:p>
    <w:p w:rsidR="0004568B" w:rsidRDefault="00A576EF" w:rsidP="00B73F79">
      <w:pPr>
        <w:ind w:firstLineChars="0" w:firstLine="0"/>
      </w:pPr>
      <w:r>
        <w:t>更改</w:t>
      </w:r>
      <w:r>
        <w:rPr>
          <w:rFonts w:hint="eastAsia"/>
        </w:rPr>
        <w:t>CaptchaLib</w:t>
      </w:r>
      <w:r>
        <w:rPr>
          <w:rFonts w:hint="eastAsia"/>
        </w:rPr>
        <w:t>类，将验证码字符串写到会话中</w:t>
      </w:r>
    </w:p>
    <w:p w:rsidR="0004568B" w:rsidRDefault="00C77DD3" w:rsidP="00A576EF">
      <w:pPr>
        <w:pStyle w:val="ad"/>
      </w:pPr>
      <w:r w:rsidRPr="00A576EF">
        <w:rPr>
          <w:noProof/>
        </w:rPr>
        <w:pict>
          <v:shape id="_x0000_i1046" type="#_x0000_t75" style="width:322.45pt;height:64.5pt;visibility:visible;mso-wrap-style:square">
            <v:imagedata r:id="rId29" o:title=""/>
          </v:shape>
        </w:pict>
      </w:r>
    </w:p>
    <w:p w:rsidR="0004568B" w:rsidRDefault="00C77DD3" w:rsidP="00B73F79">
      <w:pPr>
        <w:ind w:firstLineChars="0" w:firstLine="0"/>
      </w:pPr>
      <w:r>
        <w:t>在</w:t>
      </w:r>
      <w:r>
        <w:rPr>
          <w:rFonts w:hint="eastAsia"/>
        </w:rPr>
        <w:t>CaptchaLib</w:t>
      </w:r>
      <w:r>
        <w:rPr>
          <w:rFonts w:hint="eastAsia"/>
        </w:rPr>
        <w:t>类</w:t>
      </w:r>
      <w:r>
        <w:rPr>
          <w:rFonts w:hint="eastAsia"/>
        </w:rPr>
        <w:t>中，添加一个验证验证码是否正确的方法</w:t>
      </w:r>
    </w:p>
    <w:p w:rsidR="00C77DD3" w:rsidRDefault="00C77DD3" w:rsidP="00C77DD3">
      <w:pPr>
        <w:pStyle w:val="ad"/>
      </w:pPr>
      <w:r w:rsidRPr="00C77DD3">
        <w:rPr>
          <w:noProof/>
        </w:rPr>
        <w:pict>
          <v:shape id="_x0000_i1047" type="#_x0000_t75" style="width:303.65pt;height:62pt;visibility:visible;mso-wrap-style:square">
            <v:imagedata r:id="rId30" o:title=""/>
          </v:shape>
        </w:pict>
      </w:r>
    </w:p>
    <w:p w:rsidR="00C77DD3" w:rsidRDefault="00176ECC" w:rsidP="00B73F79">
      <w:pPr>
        <w:ind w:firstLineChars="0" w:firstLine="0"/>
      </w:pPr>
      <w:r>
        <w:t>在用户登录的时候</w:t>
      </w:r>
      <w:r>
        <w:rPr>
          <w:rFonts w:hint="eastAsia"/>
        </w:rPr>
        <w:t>，</w:t>
      </w:r>
      <w:r>
        <w:t>判断验证码</w:t>
      </w:r>
    </w:p>
    <w:p w:rsidR="00176ECC" w:rsidRDefault="00176ECC" w:rsidP="00176ECC">
      <w:pPr>
        <w:pStyle w:val="ad"/>
        <w:rPr>
          <w:rFonts w:hint="eastAsia"/>
        </w:rPr>
      </w:pPr>
      <w:r w:rsidRPr="00176ECC">
        <w:rPr>
          <w:noProof/>
        </w:rPr>
        <w:pict>
          <v:shape id="_x0000_i1048" type="#_x0000_t75" style="width:390.7pt;height:130.25pt;visibility:visible;mso-wrap-style:square">
            <v:imagedata r:id="rId31" o:title=""/>
          </v:shape>
        </w:pict>
      </w:r>
    </w:p>
    <w:p w:rsidR="00C77DD3" w:rsidRDefault="00E1685E" w:rsidP="00E1685E">
      <w:pPr>
        <w:pStyle w:val="a9"/>
        <w:ind w:firstLine="562"/>
      </w:pPr>
      <w:r>
        <w:rPr>
          <w:rFonts w:hint="eastAsia"/>
        </w:rPr>
        <w:lastRenderedPageBreak/>
        <w:t>多学一招：如果验证码不变化，有可能是没有清空输出缓存，手动清空一下即可</w:t>
      </w:r>
    </w:p>
    <w:p w:rsidR="00C77DD3" w:rsidRDefault="00E1685E" w:rsidP="00E1685E">
      <w:pPr>
        <w:pStyle w:val="ad"/>
      </w:pPr>
      <w:r w:rsidRPr="00E1685E">
        <w:rPr>
          <w:noProof/>
        </w:rPr>
        <w:pict>
          <v:shape id="_x0000_i1049" type="#_x0000_t75" style="width:299.9pt;height:55.7pt;visibility:visible;mso-wrap-style:square">
            <v:imagedata r:id="rId32" o:title=""/>
          </v:shape>
        </w:pict>
      </w:r>
    </w:p>
    <w:p w:rsidR="00E1685E" w:rsidRDefault="001054DB" w:rsidP="001054DB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 w:rsidR="005A7A0F">
        <w:rPr>
          <w:rFonts w:hint="eastAsia"/>
        </w:rPr>
        <w:t>输入的字符串都显示为大写</w:t>
      </w:r>
      <w:bookmarkStart w:id="0" w:name="_GoBack"/>
      <w:bookmarkEnd w:id="0"/>
    </w:p>
    <w:p w:rsidR="00E1685E" w:rsidRDefault="00E55352" w:rsidP="005A7A0F">
      <w:pPr>
        <w:pStyle w:val="ad"/>
        <w:rPr>
          <w:rFonts w:hint="eastAsia"/>
        </w:rPr>
      </w:pPr>
      <w:r w:rsidRPr="0086408B">
        <w:rPr>
          <w:noProof/>
          <w:shd w:val="clear" w:color="auto" w:fill="auto"/>
        </w:rPr>
        <w:pict>
          <v:shape id="_x0000_i1050" type="#_x0000_t75" style="width:350.6pt;height:133.35pt;visibility:visible;mso-wrap-style:square">
            <v:imagedata r:id="rId33" o:title=""/>
          </v:shape>
        </w:pict>
      </w:r>
    </w:p>
    <w:p w:rsidR="00C77DD3" w:rsidRPr="00FD6F8E" w:rsidRDefault="00C77DD3" w:rsidP="00B73F79">
      <w:pPr>
        <w:ind w:firstLineChars="0" w:firstLine="0"/>
        <w:rPr>
          <w:rFonts w:hint="eastAsia"/>
        </w:rPr>
      </w:pPr>
    </w:p>
    <w:sectPr w:rsidR="00C77DD3" w:rsidRPr="00FD6F8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D6" w:rsidRDefault="005A61D6">
      <w:pPr>
        <w:ind w:firstLine="560"/>
      </w:pPr>
      <w:r>
        <w:separator/>
      </w:r>
    </w:p>
  </w:endnote>
  <w:endnote w:type="continuationSeparator" w:id="0">
    <w:p w:rsidR="005A61D6" w:rsidRDefault="005A61D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5A61D6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12CF6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5A61D6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12CF6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D6" w:rsidRDefault="005A61D6">
      <w:pPr>
        <w:ind w:firstLine="560"/>
      </w:pPr>
      <w:r>
        <w:separator/>
      </w:r>
    </w:p>
  </w:footnote>
  <w:footnote w:type="continuationSeparator" w:id="0">
    <w:p w:rsidR="005A61D6" w:rsidRDefault="005A61D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274248D5"/>
    <w:multiLevelType w:val="hybridMultilevel"/>
    <w:tmpl w:val="9C82A334"/>
    <w:lvl w:ilvl="0" w:tplc="89A4EEE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83A7524"/>
    <w:multiLevelType w:val="hybridMultilevel"/>
    <w:tmpl w:val="F19C7B7C"/>
    <w:lvl w:ilvl="0" w:tplc="ED289D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FF91709"/>
    <w:multiLevelType w:val="hybridMultilevel"/>
    <w:tmpl w:val="D38660B0"/>
    <w:lvl w:ilvl="0" w:tplc="A25A08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433E54"/>
    <w:multiLevelType w:val="hybridMultilevel"/>
    <w:tmpl w:val="CEA4F18C"/>
    <w:lvl w:ilvl="0" w:tplc="871CA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E451CB"/>
    <w:multiLevelType w:val="hybridMultilevel"/>
    <w:tmpl w:val="BD98E936"/>
    <w:lvl w:ilvl="0" w:tplc="07C2F5D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6F8E"/>
    <w:rsid w:val="00013A4E"/>
    <w:rsid w:val="00032F7A"/>
    <w:rsid w:val="00044EF6"/>
    <w:rsid w:val="0004568B"/>
    <w:rsid w:val="0005133C"/>
    <w:rsid w:val="00053C45"/>
    <w:rsid w:val="000706A3"/>
    <w:rsid w:val="00076B5A"/>
    <w:rsid w:val="000B1969"/>
    <w:rsid w:val="000C071B"/>
    <w:rsid w:val="000C090E"/>
    <w:rsid w:val="000C0D4C"/>
    <w:rsid w:val="000C2C39"/>
    <w:rsid w:val="000C66D2"/>
    <w:rsid w:val="000D6423"/>
    <w:rsid w:val="001054DB"/>
    <w:rsid w:val="00114101"/>
    <w:rsid w:val="00114E2A"/>
    <w:rsid w:val="001258FA"/>
    <w:rsid w:val="0013032D"/>
    <w:rsid w:val="00172A27"/>
    <w:rsid w:val="00176ECC"/>
    <w:rsid w:val="001B265C"/>
    <w:rsid w:val="001B38D8"/>
    <w:rsid w:val="001C08FA"/>
    <w:rsid w:val="001E413F"/>
    <w:rsid w:val="001E79C3"/>
    <w:rsid w:val="00202EC6"/>
    <w:rsid w:val="002104CC"/>
    <w:rsid w:val="00231534"/>
    <w:rsid w:val="002418CC"/>
    <w:rsid w:val="00253ACA"/>
    <w:rsid w:val="002547E6"/>
    <w:rsid w:val="0025734D"/>
    <w:rsid w:val="002802D2"/>
    <w:rsid w:val="002B59D3"/>
    <w:rsid w:val="002D0080"/>
    <w:rsid w:val="002D0F74"/>
    <w:rsid w:val="002D50DC"/>
    <w:rsid w:val="002F1E5B"/>
    <w:rsid w:val="00313160"/>
    <w:rsid w:val="00313CAD"/>
    <w:rsid w:val="00330861"/>
    <w:rsid w:val="00336FF1"/>
    <w:rsid w:val="00337670"/>
    <w:rsid w:val="00371CEE"/>
    <w:rsid w:val="00375761"/>
    <w:rsid w:val="00377268"/>
    <w:rsid w:val="0039276B"/>
    <w:rsid w:val="003A3A6F"/>
    <w:rsid w:val="003B5C6E"/>
    <w:rsid w:val="003B5EA8"/>
    <w:rsid w:val="003C5AD7"/>
    <w:rsid w:val="003D49F4"/>
    <w:rsid w:val="003F4674"/>
    <w:rsid w:val="003F7EF7"/>
    <w:rsid w:val="00423D25"/>
    <w:rsid w:val="004255F9"/>
    <w:rsid w:val="00432CED"/>
    <w:rsid w:val="004474B6"/>
    <w:rsid w:val="00467882"/>
    <w:rsid w:val="00482D85"/>
    <w:rsid w:val="00485B5C"/>
    <w:rsid w:val="00490807"/>
    <w:rsid w:val="004A185E"/>
    <w:rsid w:val="004A6288"/>
    <w:rsid w:val="004B5F08"/>
    <w:rsid w:val="004F5E5B"/>
    <w:rsid w:val="00505D38"/>
    <w:rsid w:val="00515263"/>
    <w:rsid w:val="00527824"/>
    <w:rsid w:val="00531A35"/>
    <w:rsid w:val="00533315"/>
    <w:rsid w:val="00536B98"/>
    <w:rsid w:val="00552566"/>
    <w:rsid w:val="00555A83"/>
    <w:rsid w:val="00564299"/>
    <w:rsid w:val="0056701D"/>
    <w:rsid w:val="00585F70"/>
    <w:rsid w:val="0059118E"/>
    <w:rsid w:val="005A2C9F"/>
    <w:rsid w:val="005A61D6"/>
    <w:rsid w:val="005A7A0F"/>
    <w:rsid w:val="005B1C32"/>
    <w:rsid w:val="005B3FA4"/>
    <w:rsid w:val="005B71C5"/>
    <w:rsid w:val="005B7BE0"/>
    <w:rsid w:val="005C51B6"/>
    <w:rsid w:val="005D2585"/>
    <w:rsid w:val="005F2EC1"/>
    <w:rsid w:val="005F7127"/>
    <w:rsid w:val="0060262A"/>
    <w:rsid w:val="0062035A"/>
    <w:rsid w:val="0062263D"/>
    <w:rsid w:val="00646971"/>
    <w:rsid w:val="00654134"/>
    <w:rsid w:val="006548B4"/>
    <w:rsid w:val="00675838"/>
    <w:rsid w:val="00677DB7"/>
    <w:rsid w:val="00682539"/>
    <w:rsid w:val="006874DB"/>
    <w:rsid w:val="006A2F3A"/>
    <w:rsid w:val="006C7797"/>
    <w:rsid w:val="006E51C3"/>
    <w:rsid w:val="00705019"/>
    <w:rsid w:val="00710B60"/>
    <w:rsid w:val="0071456D"/>
    <w:rsid w:val="00752B92"/>
    <w:rsid w:val="00763FB2"/>
    <w:rsid w:val="007737CD"/>
    <w:rsid w:val="007B37A0"/>
    <w:rsid w:val="007D1F5A"/>
    <w:rsid w:val="008145B6"/>
    <w:rsid w:val="008163E2"/>
    <w:rsid w:val="00824A87"/>
    <w:rsid w:val="00854DE8"/>
    <w:rsid w:val="0089005C"/>
    <w:rsid w:val="008C0F81"/>
    <w:rsid w:val="008C2F83"/>
    <w:rsid w:val="008D4A14"/>
    <w:rsid w:val="009015C9"/>
    <w:rsid w:val="00903179"/>
    <w:rsid w:val="00910BFB"/>
    <w:rsid w:val="0091447E"/>
    <w:rsid w:val="00940458"/>
    <w:rsid w:val="00957601"/>
    <w:rsid w:val="00972B04"/>
    <w:rsid w:val="0097574C"/>
    <w:rsid w:val="00976388"/>
    <w:rsid w:val="00983E09"/>
    <w:rsid w:val="00993A89"/>
    <w:rsid w:val="009A730C"/>
    <w:rsid w:val="009D6469"/>
    <w:rsid w:val="009E4D49"/>
    <w:rsid w:val="009F562A"/>
    <w:rsid w:val="00A12CF6"/>
    <w:rsid w:val="00A141F5"/>
    <w:rsid w:val="00A34398"/>
    <w:rsid w:val="00A45AE6"/>
    <w:rsid w:val="00A5311F"/>
    <w:rsid w:val="00A576EF"/>
    <w:rsid w:val="00A61823"/>
    <w:rsid w:val="00A6531D"/>
    <w:rsid w:val="00A6773D"/>
    <w:rsid w:val="00A76622"/>
    <w:rsid w:val="00A96F81"/>
    <w:rsid w:val="00AA3D23"/>
    <w:rsid w:val="00AA70A7"/>
    <w:rsid w:val="00AB42DA"/>
    <w:rsid w:val="00AB47E3"/>
    <w:rsid w:val="00AC5D46"/>
    <w:rsid w:val="00AE2729"/>
    <w:rsid w:val="00AF01AB"/>
    <w:rsid w:val="00B00689"/>
    <w:rsid w:val="00B0457B"/>
    <w:rsid w:val="00B0691E"/>
    <w:rsid w:val="00B1090D"/>
    <w:rsid w:val="00B11130"/>
    <w:rsid w:val="00B26BB1"/>
    <w:rsid w:val="00B32434"/>
    <w:rsid w:val="00B53CE9"/>
    <w:rsid w:val="00B57198"/>
    <w:rsid w:val="00B63CFF"/>
    <w:rsid w:val="00B73F79"/>
    <w:rsid w:val="00B86F37"/>
    <w:rsid w:val="00B91DBF"/>
    <w:rsid w:val="00B96022"/>
    <w:rsid w:val="00BA29C3"/>
    <w:rsid w:val="00BB52C2"/>
    <w:rsid w:val="00BC765D"/>
    <w:rsid w:val="00BD24D4"/>
    <w:rsid w:val="00C40150"/>
    <w:rsid w:val="00C64284"/>
    <w:rsid w:val="00C739B2"/>
    <w:rsid w:val="00C77DD3"/>
    <w:rsid w:val="00C80564"/>
    <w:rsid w:val="00C80D55"/>
    <w:rsid w:val="00C86B57"/>
    <w:rsid w:val="00C943F3"/>
    <w:rsid w:val="00C94847"/>
    <w:rsid w:val="00CA205A"/>
    <w:rsid w:val="00CB1CD9"/>
    <w:rsid w:val="00CB645F"/>
    <w:rsid w:val="00CE0A60"/>
    <w:rsid w:val="00CF64E1"/>
    <w:rsid w:val="00D2169E"/>
    <w:rsid w:val="00D221CB"/>
    <w:rsid w:val="00D25FD9"/>
    <w:rsid w:val="00D41F2C"/>
    <w:rsid w:val="00D5696F"/>
    <w:rsid w:val="00D638EE"/>
    <w:rsid w:val="00DC57F7"/>
    <w:rsid w:val="00DE1528"/>
    <w:rsid w:val="00DE3B6E"/>
    <w:rsid w:val="00E002C4"/>
    <w:rsid w:val="00E11C7F"/>
    <w:rsid w:val="00E14703"/>
    <w:rsid w:val="00E1685E"/>
    <w:rsid w:val="00E20B03"/>
    <w:rsid w:val="00E35182"/>
    <w:rsid w:val="00E50ABE"/>
    <w:rsid w:val="00E55352"/>
    <w:rsid w:val="00E55DF1"/>
    <w:rsid w:val="00E7165C"/>
    <w:rsid w:val="00EB0010"/>
    <w:rsid w:val="00EB5E12"/>
    <w:rsid w:val="00EC29E7"/>
    <w:rsid w:val="00F1579C"/>
    <w:rsid w:val="00F3541C"/>
    <w:rsid w:val="00F41655"/>
    <w:rsid w:val="00F47607"/>
    <w:rsid w:val="00F5091F"/>
    <w:rsid w:val="00F61C24"/>
    <w:rsid w:val="00F776A6"/>
    <w:rsid w:val="00F818A4"/>
    <w:rsid w:val="00F902BD"/>
    <w:rsid w:val="00FA253E"/>
    <w:rsid w:val="00FD427B"/>
    <w:rsid w:val="00FD6F8E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F21A962-63D9-43C5-A79B-AB1F17B0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name">
    <w:name w:val="refname"/>
    <w:rsid w:val="005B7BE0"/>
  </w:style>
  <w:style w:type="character" w:customStyle="1" w:styleId="dc-title">
    <w:name w:val="dc-title"/>
    <w:rsid w:val="005B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hyperlink" Target="http://php.itcast.c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274</TotalTime>
  <Pages>11</Pages>
  <Words>1224</Words>
  <Characters>3688</Characters>
  <Application>Microsoft Office Word</Application>
  <DocSecurity>0</DocSecurity>
  <Lines>194</Lines>
  <Paragraphs>196</Paragraphs>
  <ScaleCrop>false</ScaleCrop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106</cp:revision>
  <dcterms:created xsi:type="dcterms:W3CDTF">2016-05-03T08:40:00Z</dcterms:created>
  <dcterms:modified xsi:type="dcterms:W3CDTF">2016-05-04T07:58:00Z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