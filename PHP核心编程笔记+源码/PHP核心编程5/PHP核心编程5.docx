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A29C3" w:rsidRPr="000C2C39" w:rsidRDefault="00BA29C3" w:rsidP="00F47607">
      <w:pPr>
        <w:ind w:firstLine="560"/>
        <w:jc w:val="center"/>
      </w:pPr>
    </w:p>
    <w:p w:rsidR="00BA29C3" w:rsidRDefault="00BA29C3">
      <w:pPr>
        <w:ind w:firstLine="560"/>
        <w:jc w:val="center"/>
      </w:pPr>
    </w:p>
    <w:p w:rsidR="00BA29C3" w:rsidRDefault="00BA29C3">
      <w:pPr>
        <w:ind w:firstLine="560"/>
        <w:jc w:val="center"/>
      </w:pPr>
    </w:p>
    <w:p w:rsidR="00BA29C3" w:rsidRDefault="00BB6A06">
      <w:pPr>
        <w:ind w:firstLine="5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284.85pt;height:150.25pt;mso-wrap-style:square;mso-position-horizontal-relative:page;mso-position-vertical-relative:page">
            <v:imagedata r:id="rId7" o:title="logo"/>
          </v:shape>
        </w:pict>
      </w:r>
    </w:p>
    <w:p w:rsidR="00BA29C3" w:rsidRDefault="00BA29C3">
      <w:pPr>
        <w:ind w:firstLine="560"/>
        <w:jc w:val="center"/>
      </w:pPr>
    </w:p>
    <w:p w:rsidR="00BA29C3" w:rsidRDefault="00BA29C3">
      <w:pPr>
        <w:ind w:firstLine="560"/>
        <w:jc w:val="center"/>
        <w:rPr>
          <w:rFonts w:ascii="微软雅黑" w:eastAsia="微软雅黑" w:hAnsi="微软雅黑" w:cs="微软雅黑"/>
        </w:rPr>
      </w:pPr>
    </w:p>
    <w:p w:rsidR="00B73F79" w:rsidRDefault="00B73F79">
      <w:pPr>
        <w:ind w:firstLine="560"/>
        <w:jc w:val="center"/>
        <w:rPr>
          <w:rFonts w:ascii="微软雅黑" w:eastAsia="微软雅黑" w:hAnsi="微软雅黑" w:cs="微软雅黑"/>
        </w:rPr>
      </w:pPr>
    </w:p>
    <w:p w:rsidR="00BA29C3" w:rsidRDefault="00BA29C3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C2C39" w:rsidRDefault="000C2C39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C2C39" w:rsidRDefault="000C2C39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44EF6" w:rsidRDefault="00044EF6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BA29C3" w:rsidRDefault="000C071B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主讲教师：</w:t>
      </w:r>
      <w:r w:rsidR="00763FB2">
        <w:rPr>
          <w:rFonts w:ascii="微软雅黑" w:eastAsia="微软雅黑" w:hAnsi="微软雅黑" w:cs="微软雅黑" w:hint="eastAsia"/>
          <w:sz w:val="32"/>
          <w:szCs w:val="32"/>
        </w:rPr>
        <w:t>传智.神龙教主</w:t>
      </w:r>
    </w:p>
    <w:p w:rsidR="00BA29C3" w:rsidRDefault="00BA29C3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BA29C3" w:rsidRDefault="00BA29C3">
      <w:pPr>
        <w:ind w:firstLine="640"/>
        <w:jc w:val="center"/>
        <w:rPr>
          <w:sz w:val="32"/>
          <w:szCs w:val="32"/>
        </w:rPr>
      </w:pPr>
    </w:p>
    <w:p w:rsidR="00BA29C3" w:rsidRDefault="00BA29C3">
      <w:pPr>
        <w:ind w:firstLine="560"/>
        <w:jc w:val="center"/>
      </w:pPr>
    </w:p>
    <w:p w:rsidR="00BA29C3" w:rsidRDefault="003C5AD7">
      <w:pPr>
        <w:ind w:firstLine="600"/>
        <w:jc w:val="center"/>
        <w:rPr>
          <w:rFonts w:ascii="微软雅黑" w:hAnsi="微软雅黑" w:cs="微软雅黑"/>
          <w:sz w:val="30"/>
          <w:szCs w:val="30"/>
        </w:rPr>
      </w:pPr>
      <w:r>
        <w:rPr>
          <w:rFonts w:ascii="微软雅黑" w:hAnsi="微软雅黑" w:cs="微软雅黑" w:hint="eastAsia"/>
          <w:sz w:val="30"/>
          <w:szCs w:val="30"/>
        </w:rPr>
        <w:t>传智播客</w:t>
      </w:r>
      <w:r>
        <w:rPr>
          <w:rFonts w:ascii="微软雅黑" w:hAnsi="微软雅黑" w:cs="微软雅黑" w:hint="eastAsia"/>
          <w:sz w:val="30"/>
          <w:szCs w:val="30"/>
        </w:rPr>
        <w:t xml:space="preserve"> </w:t>
      </w:r>
      <w:r w:rsidR="000C071B">
        <w:rPr>
          <w:rFonts w:ascii="微软雅黑" w:hAnsi="微软雅黑" w:cs="微软雅黑" w:hint="eastAsia"/>
          <w:sz w:val="30"/>
          <w:szCs w:val="30"/>
        </w:rPr>
        <w:t>PHP</w:t>
      </w:r>
      <w:r w:rsidR="000C071B">
        <w:rPr>
          <w:rFonts w:ascii="微软雅黑" w:hAnsi="微软雅黑" w:cs="微软雅黑" w:hint="eastAsia"/>
          <w:sz w:val="30"/>
          <w:szCs w:val="30"/>
        </w:rPr>
        <w:t>学院</w:t>
      </w:r>
      <w:r>
        <w:rPr>
          <w:rFonts w:ascii="微软雅黑" w:hAnsi="微软雅黑" w:cs="微软雅黑" w:hint="eastAsia"/>
          <w:sz w:val="30"/>
          <w:szCs w:val="30"/>
        </w:rPr>
        <w:t xml:space="preserve"> </w:t>
      </w:r>
      <w:hyperlink r:id="rId8" w:history="1">
        <w:r w:rsidR="00B73F79" w:rsidRPr="0063651E">
          <w:rPr>
            <w:rStyle w:val="a6"/>
            <w:rFonts w:ascii="微软雅黑" w:hAnsi="微软雅黑" w:cs="微软雅黑" w:hint="eastAsia"/>
            <w:sz w:val="30"/>
            <w:szCs w:val="30"/>
          </w:rPr>
          <w:t>http://php.itcast.cn</w:t>
        </w:r>
      </w:hyperlink>
      <w:r>
        <w:rPr>
          <w:rFonts w:ascii="微软雅黑" w:hAnsi="微软雅黑" w:cs="微软雅黑" w:hint="eastAsia"/>
          <w:sz w:val="30"/>
          <w:szCs w:val="30"/>
        </w:rPr>
        <w:t xml:space="preserve"> </w:t>
      </w:r>
      <w:r>
        <w:rPr>
          <w:rFonts w:ascii="微软雅黑" w:hAnsi="微软雅黑" w:cs="微软雅黑" w:hint="eastAsia"/>
          <w:sz w:val="30"/>
          <w:szCs w:val="30"/>
        </w:rPr>
        <w:t>发布</w:t>
      </w:r>
    </w:p>
    <w:p w:rsidR="00BA29C3" w:rsidRPr="00337670" w:rsidRDefault="00BA29C3" w:rsidP="00B73F79">
      <w:pPr>
        <w:ind w:firstLineChars="0" w:firstLine="0"/>
        <w:rPr>
          <w:rFonts w:ascii="微软雅黑" w:hAnsi="微软雅黑" w:cs="微软雅黑"/>
          <w:sz w:val="30"/>
          <w:szCs w:val="30"/>
        </w:rPr>
      </w:pPr>
    </w:p>
    <w:p w:rsidR="00B73F79" w:rsidRDefault="00B73F79" w:rsidP="00B73F79">
      <w:pPr>
        <w:ind w:firstLineChars="0" w:firstLine="0"/>
      </w:pPr>
    </w:p>
    <w:p w:rsidR="001B289C" w:rsidRDefault="001B289C" w:rsidP="004E58BA">
      <w:pPr>
        <w:pStyle w:val="2"/>
      </w:pPr>
      <w:r>
        <w:rPr>
          <w:rFonts w:hint="eastAsia"/>
        </w:rPr>
        <w:lastRenderedPageBreak/>
        <w:t>回顾</w:t>
      </w:r>
    </w:p>
    <w:p w:rsidR="001B289C" w:rsidRDefault="002518C9" w:rsidP="002518C9">
      <w:pPr>
        <w:numPr>
          <w:ilvl w:val="0"/>
          <w:numId w:val="10"/>
        </w:numPr>
        <w:ind w:firstLineChars="0"/>
      </w:pPr>
      <w:r>
        <w:rPr>
          <w:rFonts w:hint="eastAsia"/>
        </w:rPr>
        <w:t>clone</w:t>
      </w:r>
      <w:r>
        <w:rPr>
          <w:rFonts w:hint="eastAsia"/>
        </w:rPr>
        <w:t>：复制对象</w:t>
      </w:r>
    </w:p>
    <w:p w:rsidR="002518C9" w:rsidRDefault="002518C9" w:rsidP="002518C9">
      <w:pPr>
        <w:numPr>
          <w:ilvl w:val="0"/>
          <w:numId w:val="10"/>
        </w:numPr>
        <w:ind w:firstLineChars="0"/>
      </w:pPr>
      <w:r>
        <w:rPr>
          <w:rFonts w:hint="eastAsia"/>
        </w:rPr>
        <w:t>__clone()</w:t>
      </w:r>
      <w:r>
        <w:rPr>
          <w:rFonts w:hint="eastAsia"/>
        </w:rPr>
        <w:t>：当执行</w:t>
      </w:r>
      <w:r>
        <w:rPr>
          <w:rFonts w:hint="eastAsia"/>
        </w:rPr>
        <w:t>clone</w:t>
      </w:r>
      <w:r>
        <w:rPr>
          <w:rFonts w:hint="eastAsia"/>
        </w:rPr>
        <w:t>命令的时候自动调用的魔术方法</w:t>
      </w:r>
    </w:p>
    <w:p w:rsidR="002518C9" w:rsidRDefault="002518C9" w:rsidP="002518C9">
      <w:pPr>
        <w:numPr>
          <w:ilvl w:val="0"/>
          <w:numId w:val="10"/>
        </w:numPr>
        <w:ind w:firstLineChars="0"/>
      </w:pPr>
      <w:r>
        <w:rPr>
          <w:rFonts w:hint="eastAsia"/>
        </w:rPr>
        <w:t>单例模式：</w:t>
      </w:r>
    </w:p>
    <w:p w:rsidR="002518C9" w:rsidRDefault="002518C9" w:rsidP="002518C9">
      <w:pPr>
        <w:numPr>
          <w:ilvl w:val="1"/>
          <w:numId w:val="10"/>
        </w:numPr>
        <w:ind w:firstLineChars="0"/>
      </w:pPr>
      <w:r>
        <w:t>一个类只能有一个对象</w:t>
      </w:r>
    </w:p>
    <w:p w:rsidR="002518C9" w:rsidRDefault="002518C9" w:rsidP="002518C9">
      <w:pPr>
        <w:numPr>
          <w:ilvl w:val="1"/>
          <w:numId w:val="10"/>
        </w:numPr>
        <w:ind w:firstLineChars="0"/>
      </w:pPr>
      <w:r>
        <w:t>三私一公</w:t>
      </w:r>
    </w:p>
    <w:p w:rsidR="002518C9" w:rsidRDefault="002518C9" w:rsidP="002518C9">
      <w:pPr>
        <w:numPr>
          <w:ilvl w:val="2"/>
          <w:numId w:val="10"/>
        </w:numPr>
        <w:ind w:firstLineChars="0"/>
      </w:pPr>
      <w:r>
        <w:t>私有的静态属性</w:t>
      </w:r>
      <w:r>
        <w:rPr>
          <w:rFonts w:hint="eastAsia"/>
        </w:rPr>
        <w:t>：</w:t>
      </w:r>
      <w:r>
        <w:t>保存当前类的实例</w:t>
      </w:r>
    </w:p>
    <w:p w:rsidR="002518C9" w:rsidRDefault="002518C9" w:rsidP="002518C9">
      <w:pPr>
        <w:numPr>
          <w:ilvl w:val="2"/>
          <w:numId w:val="10"/>
        </w:numPr>
        <w:ind w:firstLineChars="0"/>
      </w:pPr>
      <w:r>
        <w:t>私有的构造方法</w:t>
      </w:r>
      <w:r>
        <w:rPr>
          <w:rFonts w:hint="eastAsia"/>
        </w:rPr>
        <w:t>：</w:t>
      </w:r>
      <w:r>
        <w:t>放在在类的外部实例化</w:t>
      </w:r>
    </w:p>
    <w:p w:rsidR="002518C9" w:rsidRDefault="002518C9" w:rsidP="002518C9">
      <w:pPr>
        <w:numPr>
          <w:ilvl w:val="2"/>
          <w:numId w:val="10"/>
        </w:numPr>
        <w:ind w:firstLineChars="0"/>
      </w:pPr>
      <w:r>
        <w:t>私有的</w:t>
      </w:r>
      <w:r>
        <w:rPr>
          <w:rFonts w:hint="eastAsia"/>
        </w:rPr>
        <w:t>__clone()</w:t>
      </w:r>
      <w:r>
        <w:rPr>
          <w:rFonts w:hint="eastAsia"/>
        </w:rPr>
        <w:t>：防止在类的外部克隆对象</w:t>
      </w:r>
    </w:p>
    <w:p w:rsidR="002518C9" w:rsidRDefault="002518C9" w:rsidP="002518C9">
      <w:pPr>
        <w:numPr>
          <w:ilvl w:val="2"/>
          <w:numId w:val="10"/>
        </w:numPr>
        <w:ind w:firstLineChars="0"/>
      </w:pPr>
      <w:r>
        <w:rPr>
          <w:rFonts w:hint="eastAsia"/>
        </w:rPr>
        <w:t>公有的静态方法：用来获取当前对象的实例</w:t>
      </w:r>
    </w:p>
    <w:p w:rsidR="002043F6" w:rsidRDefault="002043F6" w:rsidP="002043F6">
      <w:pPr>
        <w:numPr>
          <w:ilvl w:val="0"/>
          <w:numId w:val="10"/>
        </w:numPr>
        <w:ind w:firstLineChars="0"/>
      </w:pPr>
      <w:r>
        <w:t>在项目层面的单例模式</w:t>
      </w:r>
      <w:r>
        <w:rPr>
          <w:rFonts w:hint="eastAsia"/>
        </w:rPr>
        <w:t>：</w:t>
      </w:r>
      <w:r>
        <w:t>将多个单例放到一个静态数组中</w:t>
      </w:r>
    </w:p>
    <w:p w:rsidR="002043F6" w:rsidRDefault="002043F6" w:rsidP="002043F6">
      <w:pPr>
        <w:numPr>
          <w:ilvl w:val="0"/>
          <w:numId w:val="10"/>
        </w:numPr>
        <w:ind w:firstLineChars="0"/>
      </w:pPr>
      <w:r>
        <w:t>工厂模式</w:t>
      </w:r>
      <w:r>
        <w:rPr>
          <w:rFonts w:hint="eastAsia"/>
        </w:rPr>
        <w:t>：</w:t>
      </w:r>
      <w:r>
        <w:t>传递不同参数获取不同的对象</w:t>
      </w:r>
    </w:p>
    <w:p w:rsidR="002043F6" w:rsidRDefault="002043F6" w:rsidP="002043F6">
      <w:pPr>
        <w:numPr>
          <w:ilvl w:val="0"/>
          <w:numId w:val="10"/>
        </w:numPr>
        <w:ind w:firstLineChars="0"/>
      </w:pPr>
      <w:r>
        <w:t>策略模式</w:t>
      </w:r>
      <w:r>
        <w:rPr>
          <w:rFonts w:hint="eastAsia"/>
        </w:rPr>
        <w:t>：</w:t>
      </w:r>
      <w:r>
        <w:t>传递不同参数调用不同的方法</w:t>
      </w:r>
    </w:p>
    <w:p w:rsidR="002043F6" w:rsidRDefault="002043F6" w:rsidP="002043F6">
      <w:pPr>
        <w:numPr>
          <w:ilvl w:val="0"/>
          <w:numId w:val="10"/>
        </w:numPr>
        <w:ind w:firstLineChars="0"/>
      </w:pPr>
      <w:r>
        <w:t>魔术方法</w:t>
      </w:r>
      <w:r>
        <w:rPr>
          <w:rFonts w:hint="eastAsia"/>
        </w:rPr>
        <w:t>：</w:t>
      </w:r>
    </w:p>
    <w:p w:rsidR="002043F6" w:rsidRDefault="002043F6" w:rsidP="002043F6">
      <w:pPr>
        <w:numPr>
          <w:ilvl w:val="1"/>
          <w:numId w:val="10"/>
        </w:numPr>
        <w:ind w:firstLineChars="0"/>
      </w:pPr>
      <w:r>
        <w:rPr>
          <w:rFonts w:hint="eastAsia"/>
        </w:rPr>
        <w:t>__</w:t>
      </w:r>
      <w:r>
        <w:t>construct()</w:t>
      </w:r>
      <w:r>
        <w:rPr>
          <w:rFonts w:hint="eastAsia"/>
        </w:rPr>
        <w:t>：</w:t>
      </w:r>
      <w:r>
        <w:t>构造函数</w:t>
      </w:r>
    </w:p>
    <w:p w:rsidR="002043F6" w:rsidRDefault="002043F6" w:rsidP="002043F6">
      <w:pPr>
        <w:numPr>
          <w:ilvl w:val="1"/>
          <w:numId w:val="10"/>
        </w:numPr>
        <w:ind w:firstLineChars="0"/>
      </w:pPr>
      <w:r>
        <w:rPr>
          <w:rFonts w:hint="eastAsia"/>
        </w:rPr>
        <w:t>__destruct()</w:t>
      </w:r>
      <w:r>
        <w:rPr>
          <w:rFonts w:hint="eastAsia"/>
        </w:rPr>
        <w:t>：析构函数</w:t>
      </w:r>
    </w:p>
    <w:p w:rsidR="002043F6" w:rsidRDefault="002043F6" w:rsidP="002043F6">
      <w:pPr>
        <w:numPr>
          <w:ilvl w:val="1"/>
          <w:numId w:val="10"/>
        </w:numPr>
        <w:ind w:firstLineChars="0"/>
      </w:pPr>
      <w:r>
        <w:rPr>
          <w:rFonts w:hint="eastAsia"/>
        </w:rPr>
        <w:t>__</w:t>
      </w:r>
      <w:r>
        <w:t>autoload()</w:t>
      </w:r>
      <w:r>
        <w:rPr>
          <w:rFonts w:hint="eastAsia"/>
        </w:rPr>
        <w:t>：</w:t>
      </w:r>
      <w:r>
        <w:t>当调用不存在的类的时候自动调用</w:t>
      </w:r>
    </w:p>
    <w:p w:rsidR="002043F6" w:rsidRDefault="002043F6" w:rsidP="002043F6">
      <w:pPr>
        <w:numPr>
          <w:ilvl w:val="1"/>
          <w:numId w:val="10"/>
        </w:numPr>
        <w:ind w:firstLineChars="0"/>
      </w:pPr>
      <w:r>
        <w:rPr>
          <w:rFonts w:hint="eastAsia"/>
        </w:rPr>
        <w:t>__tostring()</w:t>
      </w:r>
      <w:r>
        <w:rPr>
          <w:rFonts w:hint="eastAsia"/>
        </w:rPr>
        <w:t>：当将对象当成字符串使用的时候自动调用</w:t>
      </w:r>
    </w:p>
    <w:p w:rsidR="002043F6" w:rsidRDefault="002043F6" w:rsidP="002043F6">
      <w:pPr>
        <w:numPr>
          <w:ilvl w:val="1"/>
          <w:numId w:val="10"/>
        </w:numPr>
        <w:ind w:firstLineChars="0"/>
      </w:pPr>
      <w:r>
        <w:rPr>
          <w:rFonts w:hint="eastAsia"/>
        </w:rPr>
        <w:t>__invoke()</w:t>
      </w:r>
      <w:r>
        <w:rPr>
          <w:rFonts w:hint="eastAsia"/>
        </w:rPr>
        <w:t>：当将对象当成函数使用的时候自动调用</w:t>
      </w:r>
    </w:p>
    <w:p w:rsidR="002043F6" w:rsidRDefault="002043F6" w:rsidP="002043F6">
      <w:pPr>
        <w:numPr>
          <w:ilvl w:val="1"/>
          <w:numId w:val="10"/>
        </w:numPr>
        <w:ind w:firstLineChars="0"/>
      </w:pPr>
      <w:r>
        <w:rPr>
          <w:rFonts w:hint="eastAsia"/>
        </w:rPr>
        <w:t>__set()</w:t>
      </w:r>
      <w:r>
        <w:rPr>
          <w:rFonts w:hint="eastAsia"/>
        </w:rPr>
        <w:t>：当对无法访问的属性的赋值时候自动调用</w:t>
      </w:r>
    </w:p>
    <w:p w:rsidR="002043F6" w:rsidRDefault="002043F6" w:rsidP="002043F6">
      <w:pPr>
        <w:numPr>
          <w:ilvl w:val="1"/>
          <w:numId w:val="10"/>
        </w:numPr>
        <w:ind w:firstLineChars="0"/>
      </w:pPr>
      <w:r>
        <w:rPr>
          <w:rFonts w:hint="eastAsia"/>
        </w:rPr>
        <w:t>__get()</w:t>
      </w:r>
      <w:r>
        <w:rPr>
          <w:rFonts w:hint="eastAsia"/>
        </w:rPr>
        <w:t>：当对获取无法访问的的属性值的时候自动调用</w:t>
      </w:r>
    </w:p>
    <w:p w:rsidR="002043F6" w:rsidRDefault="002043F6" w:rsidP="002043F6">
      <w:pPr>
        <w:numPr>
          <w:ilvl w:val="1"/>
          <w:numId w:val="10"/>
        </w:numPr>
        <w:ind w:firstLineChars="0"/>
      </w:pPr>
      <w:r>
        <w:rPr>
          <w:rFonts w:hint="eastAsia"/>
        </w:rPr>
        <w:lastRenderedPageBreak/>
        <w:t>__unset()</w:t>
      </w:r>
      <w:r>
        <w:rPr>
          <w:rFonts w:hint="eastAsia"/>
        </w:rPr>
        <w:t>：当销毁无法访问的属性的时候自动调用</w:t>
      </w:r>
    </w:p>
    <w:p w:rsidR="002043F6" w:rsidRDefault="002043F6" w:rsidP="002043F6">
      <w:pPr>
        <w:numPr>
          <w:ilvl w:val="1"/>
          <w:numId w:val="10"/>
        </w:numPr>
        <w:ind w:firstLineChars="0"/>
      </w:pPr>
      <w:r>
        <w:rPr>
          <w:rFonts w:hint="eastAsia"/>
        </w:rPr>
        <w:t>__isset()</w:t>
      </w:r>
      <w:r>
        <w:rPr>
          <w:rFonts w:hint="eastAsia"/>
        </w:rPr>
        <w:t>：当判断无法访问的属性是否存在的时候自动调用</w:t>
      </w:r>
    </w:p>
    <w:p w:rsidR="002043F6" w:rsidRDefault="002043F6" w:rsidP="002043F6">
      <w:pPr>
        <w:numPr>
          <w:ilvl w:val="1"/>
          <w:numId w:val="10"/>
        </w:numPr>
        <w:ind w:firstLineChars="0"/>
      </w:pPr>
      <w:r>
        <w:rPr>
          <w:rFonts w:hint="eastAsia"/>
        </w:rPr>
        <w:t>__</w:t>
      </w:r>
      <w:r>
        <w:t>call()</w:t>
      </w:r>
      <w:r>
        <w:rPr>
          <w:rFonts w:hint="eastAsia"/>
        </w:rPr>
        <w:t>：</w:t>
      </w:r>
      <w:r>
        <w:t>当调用无法访问的</w:t>
      </w:r>
      <w:r>
        <w:rPr>
          <w:rFonts w:hint="eastAsia"/>
        </w:rPr>
        <w:t>普通</w:t>
      </w:r>
      <w:r>
        <w:t>方法时候自动触发</w:t>
      </w:r>
    </w:p>
    <w:p w:rsidR="002043F6" w:rsidRDefault="002043F6" w:rsidP="002043F6">
      <w:pPr>
        <w:numPr>
          <w:ilvl w:val="1"/>
          <w:numId w:val="10"/>
        </w:numPr>
        <w:ind w:firstLineChars="0"/>
      </w:pPr>
      <w:r>
        <w:rPr>
          <w:rFonts w:hint="eastAsia"/>
        </w:rPr>
        <w:t>__callstatic</w:t>
      </w:r>
      <w:r>
        <w:t>()</w:t>
      </w:r>
      <w:r>
        <w:rPr>
          <w:rFonts w:hint="eastAsia"/>
        </w:rPr>
        <w:t>：</w:t>
      </w:r>
      <w:r>
        <w:t>当无法通过静态方式访问方法时自动触发</w:t>
      </w:r>
    </w:p>
    <w:p w:rsidR="00EB252A" w:rsidRDefault="00EB252A" w:rsidP="00EB252A">
      <w:pPr>
        <w:numPr>
          <w:ilvl w:val="0"/>
          <w:numId w:val="10"/>
        </w:numPr>
        <w:ind w:firstLineChars="0"/>
      </w:pPr>
      <w:r>
        <w:t>Iterator</w:t>
      </w:r>
      <w:r>
        <w:rPr>
          <w:rFonts w:hint="eastAsia"/>
        </w:rPr>
        <w:t>：</w:t>
      </w:r>
      <w:r w:rsidR="00AC4231">
        <w:rPr>
          <w:rFonts w:hint="eastAsia"/>
        </w:rPr>
        <w:t>(</w:t>
      </w:r>
      <w:r>
        <w:t>迭代器</w:t>
      </w:r>
      <w:r w:rsidR="00AC4231">
        <w:rPr>
          <w:rFonts w:hint="eastAsia"/>
        </w:rPr>
        <w:t xml:space="preserve">) </w:t>
      </w:r>
      <w:r w:rsidR="00AC4231">
        <w:rPr>
          <w:rFonts w:hint="eastAsia"/>
        </w:rPr>
        <w:t>用来遍历对象中的数组类型的属性</w:t>
      </w:r>
    </w:p>
    <w:p w:rsidR="00AC4231" w:rsidRDefault="00AC4231" w:rsidP="00AC4231">
      <w:pPr>
        <w:numPr>
          <w:ilvl w:val="1"/>
          <w:numId w:val="10"/>
        </w:numPr>
        <w:ind w:firstLineChars="0"/>
      </w:pPr>
      <w:r>
        <w:rPr>
          <w:rFonts w:hint="eastAsia"/>
        </w:rPr>
        <w:t>rewind(</w:t>
      </w:r>
      <w:r>
        <w:t>)</w:t>
      </w:r>
      <w:r>
        <w:rPr>
          <w:rFonts w:hint="eastAsia"/>
        </w:rPr>
        <w:t>：</w:t>
      </w:r>
      <w:r>
        <w:t>指针复位</w:t>
      </w:r>
    </w:p>
    <w:p w:rsidR="00AC4231" w:rsidRDefault="00AC4231" w:rsidP="00AC4231">
      <w:pPr>
        <w:numPr>
          <w:ilvl w:val="1"/>
          <w:numId w:val="10"/>
        </w:numPr>
        <w:ind w:firstLineChars="0"/>
      </w:pPr>
      <w:r>
        <w:rPr>
          <w:rFonts w:hint="eastAsia"/>
        </w:rPr>
        <w:t>valid()</w:t>
      </w:r>
      <w:r>
        <w:rPr>
          <w:rFonts w:hint="eastAsia"/>
        </w:rPr>
        <w:t>：判断指针是否合法</w:t>
      </w:r>
    </w:p>
    <w:p w:rsidR="00AC4231" w:rsidRDefault="00AC4231" w:rsidP="00AC4231">
      <w:pPr>
        <w:numPr>
          <w:ilvl w:val="1"/>
          <w:numId w:val="10"/>
        </w:numPr>
        <w:ind w:firstLineChars="0"/>
      </w:pPr>
      <w:r>
        <w:rPr>
          <w:rFonts w:hint="eastAsia"/>
        </w:rPr>
        <w:t>current()</w:t>
      </w:r>
      <w:r>
        <w:rPr>
          <w:rFonts w:hint="eastAsia"/>
        </w:rPr>
        <w:t>：获取当前的数据</w:t>
      </w:r>
    </w:p>
    <w:p w:rsidR="00AC4231" w:rsidRDefault="00AC4231" w:rsidP="00AC4231">
      <w:pPr>
        <w:numPr>
          <w:ilvl w:val="1"/>
          <w:numId w:val="10"/>
        </w:numPr>
        <w:ind w:firstLineChars="0"/>
      </w:pPr>
      <w:r>
        <w:rPr>
          <w:rFonts w:hint="eastAsia"/>
        </w:rPr>
        <w:t>key()</w:t>
      </w:r>
      <w:r>
        <w:rPr>
          <w:rFonts w:hint="eastAsia"/>
        </w:rPr>
        <w:t>：获取当前键</w:t>
      </w:r>
    </w:p>
    <w:p w:rsidR="00AC4231" w:rsidRDefault="00AC4231" w:rsidP="00AC4231">
      <w:pPr>
        <w:numPr>
          <w:ilvl w:val="1"/>
          <w:numId w:val="10"/>
        </w:numPr>
        <w:ind w:firstLineChars="0"/>
      </w:pPr>
      <w:r>
        <w:rPr>
          <w:rFonts w:hint="eastAsia"/>
        </w:rPr>
        <w:t>next()</w:t>
      </w:r>
      <w:r>
        <w:rPr>
          <w:rFonts w:hint="eastAsia"/>
        </w:rPr>
        <w:t>：将指针下移一位</w:t>
      </w:r>
    </w:p>
    <w:p w:rsidR="00AC4231" w:rsidRDefault="00AC4231" w:rsidP="00AC4231">
      <w:pPr>
        <w:numPr>
          <w:ilvl w:val="0"/>
          <w:numId w:val="10"/>
        </w:numPr>
        <w:ind w:firstLineChars="0"/>
      </w:pPr>
      <w:r>
        <w:t>数组</w:t>
      </w:r>
      <w:r>
        <w:rPr>
          <w:rFonts w:hint="eastAsia"/>
        </w:rPr>
        <w:t>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t>序列号和反序列号</w:t>
      </w:r>
    </w:p>
    <w:p w:rsidR="00AC4231" w:rsidRDefault="00AC4231" w:rsidP="00AC4231">
      <w:pPr>
        <w:numPr>
          <w:ilvl w:val="1"/>
          <w:numId w:val="10"/>
        </w:numPr>
        <w:ind w:firstLineChars="0"/>
      </w:pPr>
      <w:r>
        <w:t>serialize</w:t>
      </w:r>
      <w:r>
        <w:rPr>
          <w:rFonts w:hint="eastAsia"/>
        </w:rPr>
        <w:t>：</w:t>
      </w:r>
      <w:r>
        <w:t>序列化</w:t>
      </w:r>
    </w:p>
    <w:p w:rsidR="00AC4231" w:rsidRDefault="00AC4231" w:rsidP="00AC4231">
      <w:pPr>
        <w:numPr>
          <w:ilvl w:val="1"/>
          <w:numId w:val="10"/>
        </w:numPr>
        <w:ind w:firstLineChars="0"/>
      </w:pPr>
      <w:r>
        <w:rPr>
          <w:rFonts w:hint="eastAsia"/>
        </w:rPr>
        <w:t>unserialize</w:t>
      </w:r>
      <w:r>
        <w:rPr>
          <w:rFonts w:hint="eastAsia"/>
        </w:rPr>
        <w:t>：反序列化</w:t>
      </w:r>
    </w:p>
    <w:p w:rsidR="0067331C" w:rsidRDefault="0067331C" w:rsidP="0067331C">
      <w:pPr>
        <w:numPr>
          <w:ilvl w:val="0"/>
          <w:numId w:val="10"/>
        </w:numPr>
        <w:ind w:firstLineChars="0"/>
      </w:pPr>
      <w:r>
        <w:t>通过单例模式实现数据库连接</w:t>
      </w:r>
    </w:p>
    <w:p w:rsidR="001B289C" w:rsidRDefault="001C20E3" w:rsidP="001C20E3">
      <w:pPr>
        <w:pStyle w:val="2"/>
      </w:pPr>
      <w:r>
        <w:t>MVC</w:t>
      </w:r>
    </w:p>
    <w:p w:rsidR="00A16782" w:rsidRDefault="001C20E3" w:rsidP="001C20E3">
      <w:pPr>
        <w:numPr>
          <w:ilvl w:val="0"/>
          <w:numId w:val="11"/>
        </w:numPr>
        <w:ind w:firstLineChars="0"/>
      </w:pPr>
      <w:r>
        <w:rPr>
          <w:rFonts w:hint="eastAsia"/>
        </w:rPr>
        <w:t>MVC</w:t>
      </w:r>
      <w:r>
        <w:rPr>
          <w:rFonts w:hint="eastAsia"/>
        </w:rPr>
        <w:t>是一个设计思想。一个项目由三部分组成</w:t>
      </w:r>
    </w:p>
    <w:p w:rsidR="00864D42" w:rsidRDefault="00557F04" w:rsidP="00864D42">
      <w:pPr>
        <w:pStyle w:val="ad"/>
      </w:pPr>
      <w:r>
        <w:rPr>
          <w:noProof/>
        </w:rPr>
        <w:pict>
          <v:shape id="_x0000_i1026" type="#_x0000_t75" style="width:284.85pt;height:117.7pt;visibility:visible;mso-wrap-style:square">
            <v:imagedata r:id="rId9" o:title=""/>
          </v:shape>
        </w:pict>
      </w:r>
    </w:p>
    <w:p w:rsidR="001C20E3" w:rsidRDefault="001C20E3" w:rsidP="001C20E3">
      <w:pPr>
        <w:numPr>
          <w:ilvl w:val="1"/>
          <w:numId w:val="11"/>
        </w:numPr>
        <w:ind w:firstLineChars="0"/>
      </w:pPr>
      <w:r>
        <w:t>M</w:t>
      </w:r>
      <w:r w:rsidR="00996A7C">
        <w:rPr>
          <w:rFonts w:hint="eastAsia"/>
        </w:rPr>
        <w:t>（</w:t>
      </w:r>
      <w:r w:rsidR="00996A7C">
        <w:rPr>
          <w:rFonts w:hint="eastAsia"/>
        </w:rPr>
        <w:t>Model</w:t>
      </w:r>
      <w:r w:rsidR="00996A7C">
        <w:rPr>
          <w:rFonts w:hint="eastAsia"/>
        </w:rPr>
        <w:t>）</w:t>
      </w:r>
      <w:r>
        <w:rPr>
          <w:rFonts w:hint="eastAsia"/>
        </w:rPr>
        <w:t>：</w:t>
      </w:r>
      <w:r w:rsidR="00996A7C">
        <w:rPr>
          <w:rFonts w:hint="eastAsia"/>
        </w:rPr>
        <w:t>模型</w:t>
      </w:r>
      <w:r w:rsidR="000834E2">
        <w:rPr>
          <w:rFonts w:hint="eastAsia"/>
        </w:rPr>
        <w:t>层</w:t>
      </w:r>
      <w:r w:rsidR="00093DBE">
        <w:rPr>
          <w:rFonts w:hint="eastAsia"/>
        </w:rPr>
        <w:t>，用来操作数据的</w:t>
      </w:r>
    </w:p>
    <w:p w:rsidR="00996A7C" w:rsidRDefault="00996A7C" w:rsidP="001C20E3">
      <w:pPr>
        <w:numPr>
          <w:ilvl w:val="1"/>
          <w:numId w:val="11"/>
        </w:numPr>
        <w:ind w:firstLineChars="0"/>
      </w:pPr>
      <w:r>
        <w:lastRenderedPageBreak/>
        <w:t>V</w:t>
      </w:r>
      <w:r>
        <w:rPr>
          <w:rFonts w:hint="eastAsia"/>
        </w:rPr>
        <w:t>（</w:t>
      </w:r>
      <w:r>
        <w:rPr>
          <w:rFonts w:hint="eastAsia"/>
        </w:rPr>
        <w:t>View</w:t>
      </w:r>
      <w:r>
        <w:rPr>
          <w:rFonts w:hint="eastAsia"/>
        </w:rPr>
        <w:t>）：视图</w:t>
      </w:r>
      <w:r w:rsidR="000834E2">
        <w:rPr>
          <w:rFonts w:hint="eastAsia"/>
        </w:rPr>
        <w:t>层</w:t>
      </w:r>
      <w:r w:rsidR="00093DBE">
        <w:rPr>
          <w:rFonts w:hint="eastAsia"/>
        </w:rPr>
        <w:t>，用来显示数据</w:t>
      </w:r>
    </w:p>
    <w:p w:rsidR="00996A7C" w:rsidRDefault="00996A7C" w:rsidP="001C20E3">
      <w:pPr>
        <w:numPr>
          <w:ilvl w:val="1"/>
          <w:numId w:val="11"/>
        </w:numPr>
        <w:ind w:firstLineChars="0"/>
      </w:pPr>
      <w:r>
        <w:t>C</w:t>
      </w:r>
      <w:r>
        <w:rPr>
          <w:rFonts w:hint="eastAsia"/>
        </w:rPr>
        <w:t>（</w:t>
      </w:r>
      <w:r>
        <w:rPr>
          <w:rFonts w:hint="eastAsia"/>
        </w:rPr>
        <w:t>Controller</w:t>
      </w:r>
      <w:r>
        <w:rPr>
          <w:rFonts w:hint="eastAsia"/>
        </w:rPr>
        <w:t>）：控制器</w:t>
      </w:r>
      <w:r w:rsidR="000834E2">
        <w:rPr>
          <w:rFonts w:hint="eastAsia"/>
        </w:rPr>
        <w:t>层</w:t>
      </w:r>
      <w:r w:rsidR="00093DBE">
        <w:rPr>
          <w:rFonts w:hint="eastAsia"/>
        </w:rPr>
        <w:t>，用来执行业务逻辑的</w:t>
      </w:r>
      <w:r w:rsidR="00F1734E">
        <w:rPr>
          <w:rFonts w:hint="eastAsia"/>
        </w:rPr>
        <w:t>（调用数据并调用视图）</w:t>
      </w:r>
    </w:p>
    <w:p w:rsidR="00A76090" w:rsidRDefault="00A76090" w:rsidP="00A76090">
      <w:pPr>
        <w:numPr>
          <w:ilvl w:val="0"/>
          <w:numId w:val="11"/>
        </w:numPr>
        <w:ind w:firstLineChars="0"/>
      </w:pPr>
      <w:r w:rsidRPr="00A76090">
        <w:t xml:space="preserve">MVC </w:t>
      </w:r>
      <w:r w:rsidRPr="00A76090">
        <w:rPr>
          <w:rFonts w:hint="eastAsia"/>
        </w:rPr>
        <w:t>的优点</w:t>
      </w:r>
    </w:p>
    <w:p w:rsidR="00A76090" w:rsidRDefault="00A76090" w:rsidP="00A76090">
      <w:pPr>
        <w:numPr>
          <w:ilvl w:val="1"/>
          <w:numId w:val="11"/>
        </w:numPr>
        <w:ind w:firstLineChars="0"/>
      </w:pPr>
      <w:r>
        <w:t>多人合作很方便</w:t>
      </w:r>
    </w:p>
    <w:p w:rsidR="00A76090" w:rsidRDefault="00A76090" w:rsidP="00A76090">
      <w:pPr>
        <w:numPr>
          <w:ilvl w:val="1"/>
          <w:numId w:val="11"/>
        </w:numPr>
        <w:ind w:firstLineChars="0"/>
      </w:pPr>
      <w:r>
        <w:t>代码的可重用型非常好</w:t>
      </w:r>
      <w:r>
        <w:rPr>
          <w:rFonts w:hint="eastAsia"/>
        </w:rPr>
        <w:t>，（增强代码的健壮性）</w:t>
      </w:r>
    </w:p>
    <w:p w:rsidR="00A76090" w:rsidRPr="00A76090" w:rsidRDefault="00A76090" w:rsidP="00A76090">
      <w:pPr>
        <w:numPr>
          <w:ilvl w:val="1"/>
          <w:numId w:val="11"/>
        </w:numPr>
        <w:ind w:firstLineChars="0"/>
      </w:pPr>
      <w:r>
        <w:t>项目的维护变得更加容易</w:t>
      </w:r>
    </w:p>
    <w:p w:rsidR="00A76090" w:rsidRDefault="007246AF" w:rsidP="00A76090">
      <w:pPr>
        <w:numPr>
          <w:ilvl w:val="0"/>
          <w:numId w:val="11"/>
        </w:numPr>
        <w:ind w:firstLineChars="0"/>
      </w:pPr>
      <w:r>
        <w:rPr>
          <w:rFonts w:hint="eastAsia"/>
        </w:rPr>
        <w:t>MVC</w:t>
      </w:r>
      <w:r>
        <w:rPr>
          <w:rFonts w:hint="eastAsia"/>
        </w:rPr>
        <w:t>的请求示意图</w:t>
      </w:r>
    </w:p>
    <w:p w:rsidR="00A16782" w:rsidRDefault="00557F04" w:rsidP="00547445">
      <w:pPr>
        <w:pStyle w:val="ad"/>
      </w:pPr>
      <w:r>
        <w:rPr>
          <w:noProof/>
        </w:rPr>
        <w:pict>
          <v:shape id="图片 1" o:spid="_x0000_i1027" type="#_x0000_t75" style="width:388.15pt;height:140.25pt;visibility:visible;mso-wrap-style:square">
            <v:imagedata r:id="rId10" o:title=""/>
          </v:shape>
        </w:pict>
      </w:r>
    </w:p>
    <w:p w:rsidR="0017312F" w:rsidRDefault="00744FEF" w:rsidP="00744FEF">
      <w:pPr>
        <w:pStyle w:val="2"/>
      </w:pPr>
      <w:r>
        <w:t>演化一</w:t>
      </w:r>
    </w:p>
    <w:p w:rsidR="0017312F" w:rsidRDefault="00744FEF" w:rsidP="00B73F79">
      <w:pPr>
        <w:ind w:firstLineChars="0" w:firstLine="0"/>
      </w:pPr>
      <w:r>
        <w:rPr>
          <w:rFonts w:hint="eastAsia"/>
        </w:rPr>
        <w:t>获取商品的内容</w:t>
      </w:r>
      <w:r w:rsidR="000A3040">
        <w:rPr>
          <w:rFonts w:hint="eastAsia"/>
        </w:rPr>
        <w:t>，在上一将的</w:t>
      </w:r>
      <w:r w:rsidR="000A3040">
        <w:rPr>
          <w:rFonts w:hint="eastAsia"/>
        </w:rPr>
        <w:t>MySQLDB.class.php</w:t>
      </w:r>
      <w:r w:rsidR="000A3040">
        <w:rPr>
          <w:rFonts w:hint="eastAsia"/>
        </w:rPr>
        <w:t>中，循环显示</w:t>
      </w:r>
      <w:r w:rsidR="000A3040">
        <w:rPr>
          <w:rFonts w:hint="eastAsia"/>
        </w:rPr>
        <w:t>products</w:t>
      </w:r>
      <w:r w:rsidR="000A3040">
        <w:rPr>
          <w:rFonts w:hint="eastAsia"/>
        </w:rPr>
        <w:t>表的数据</w:t>
      </w:r>
    </w:p>
    <w:p w:rsidR="00744FEF" w:rsidRDefault="00744FEF" w:rsidP="00744FEF">
      <w:pPr>
        <w:pStyle w:val="ad"/>
      </w:pPr>
      <w:r>
        <w:t>&lt;?php</w:t>
      </w:r>
    </w:p>
    <w:p w:rsidR="00744FEF" w:rsidRDefault="00744FEF" w:rsidP="00744FEF">
      <w:pPr>
        <w:pStyle w:val="ad"/>
      </w:pPr>
      <w:r>
        <w:t>class MySQLDB {</w:t>
      </w:r>
    </w:p>
    <w:p w:rsidR="00744FEF" w:rsidRDefault="00744FEF" w:rsidP="00744FEF">
      <w:pPr>
        <w:pStyle w:val="ad"/>
      </w:pPr>
      <w:r>
        <w:rPr>
          <w:rFonts w:hint="eastAsia"/>
        </w:rPr>
        <w:tab/>
        <w:t>private $host;</w:t>
      </w:r>
      <w:r>
        <w:rPr>
          <w:rFonts w:hint="eastAsia"/>
        </w:rPr>
        <w:tab/>
        <w:t>//</w:t>
      </w:r>
      <w:r>
        <w:rPr>
          <w:rFonts w:hint="eastAsia"/>
        </w:rPr>
        <w:t>主机</w:t>
      </w:r>
      <w:r>
        <w:rPr>
          <w:rFonts w:hint="eastAsia"/>
        </w:rPr>
        <w:t>IP</w:t>
      </w:r>
    </w:p>
    <w:p w:rsidR="00744FEF" w:rsidRDefault="00744FEF" w:rsidP="00744FEF">
      <w:pPr>
        <w:pStyle w:val="ad"/>
      </w:pPr>
      <w:r>
        <w:rPr>
          <w:rFonts w:hint="eastAsia"/>
        </w:rPr>
        <w:tab/>
        <w:t>private $port;</w:t>
      </w:r>
      <w:r>
        <w:rPr>
          <w:rFonts w:hint="eastAsia"/>
        </w:rPr>
        <w:tab/>
        <w:t>//</w:t>
      </w:r>
      <w:r>
        <w:rPr>
          <w:rFonts w:hint="eastAsia"/>
        </w:rPr>
        <w:t>端口号</w:t>
      </w:r>
    </w:p>
    <w:p w:rsidR="00744FEF" w:rsidRDefault="00744FEF" w:rsidP="00744FEF">
      <w:pPr>
        <w:pStyle w:val="ad"/>
      </w:pPr>
      <w:r>
        <w:rPr>
          <w:rFonts w:hint="eastAsia"/>
        </w:rPr>
        <w:tab/>
        <w:t>private $user;</w:t>
      </w:r>
      <w:r>
        <w:rPr>
          <w:rFonts w:hint="eastAsia"/>
        </w:rPr>
        <w:tab/>
        <w:t>//</w:t>
      </w:r>
      <w:r>
        <w:rPr>
          <w:rFonts w:hint="eastAsia"/>
        </w:rPr>
        <w:t>用户名</w:t>
      </w:r>
    </w:p>
    <w:p w:rsidR="00744FEF" w:rsidRDefault="00744FEF" w:rsidP="00744FEF">
      <w:pPr>
        <w:pStyle w:val="ad"/>
      </w:pPr>
      <w:r>
        <w:rPr>
          <w:rFonts w:hint="eastAsia"/>
        </w:rPr>
        <w:tab/>
        <w:t>private $pwd;</w:t>
      </w:r>
      <w:r>
        <w:rPr>
          <w:rFonts w:hint="eastAsia"/>
        </w:rPr>
        <w:tab/>
        <w:t>//</w:t>
      </w:r>
      <w:r>
        <w:rPr>
          <w:rFonts w:hint="eastAsia"/>
        </w:rPr>
        <w:t>密码</w:t>
      </w:r>
    </w:p>
    <w:p w:rsidR="00744FEF" w:rsidRDefault="00744FEF" w:rsidP="00744FEF">
      <w:pPr>
        <w:pStyle w:val="ad"/>
      </w:pPr>
      <w:r>
        <w:rPr>
          <w:rFonts w:hint="eastAsia"/>
        </w:rPr>
        <w:tab/>
        <w:t>private $charset;</w:t>
      </w:r>
      <w:r>
        <w:rPr>
          <w:rFonts w:hint="eastAsia"/>
        </w:rPr>
        <w:tab/>
        <w:t>//</w:t>
      </w:r>
      <w:r>
        <w:rPr>
          <w:rFonts w:hint="eastAsia"/>
        </w:rPr>
        <w:t>字符编码</w:t>
      </w:r>
    </w:p>
    <w:p w:rsidR="00744FEF" w:rsidRDefault="00744FEF" w:rsidP="00744FEF">
      <w:pPr>
        <w:pStyle w:val="ad"/>
      </w:pPr>
      <w:r>
        <w:rPr>
          <w:rFonts w:hint="eastAsia"/>
        </w:rPr>
        <w:tab/>
        <w:t>private $dbname;</w:t>
      </w:r>
      <w:r>
        <w:rPr>
          <w:rFonts w:hint="eastAsia"/>
        </w:rPr>
        <w:tab/>
        <w:t>//</w:t>
      </w:r>
      <w:r>
        <w:rPr>
          <w:rFonts w:hint="eastAsia"/>
        </w:rPr>
        <w:t>连接的数据库</w:t>
      </w:r>
    </w:p>
    <w:p w:rsidR="00744FEF" w:rsidRDefault="00744FEF" w:rsidP="00744FEF">
      <w:pPr>
        <w:pStyle w:val="ad"/>
      </w:pPr>
      <w:r>
        <w:rPr>
          <w:rFonts w:hint="eastAsia"/>
        </w:rPr>
        <w:tab/>
        <w:t>private $link;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保存数据库连接对象【可以省略】</w:t>
      </w:r>
    </w:p>
    <w:p w:rsidR="00744FEF" w:rsidRDefault="00744FEF" w:rsidP="00744FEF">
      <w:pPr>
        <w:pStyle w:val="ad"/>
      </w:pPr>
      <w:r>
        <w:rPr>
          <w:rFonts w:hint="eastAsia"/>
        </w:rPr>
        <w:tab/>
        <w:t>private static $instance;</w:t>
      </w:r>
      <w:r>
        <w:rPr>
          <w:rFonts w:hint="eastAsia"/>
        </w:rPr>
        <w:tab/>
        <w:t>//</w:t>
      </w:r>
      <w:r>
        <w:rPr>
          <w:rFonts w:hint="eastAsia"/>
        </w:rPr>
        <w:t>保存</w:t>
      </w:r>
      <w:r>
        <w:rPr>
          <w:rFonts w:hint="eastAsia"/>
        </w:rPr>
        <w:t>MySQLDB</w:t>
      </w:r>
      <w:r>
        <w:rPr>
          <w:rFonts w:hint="eastAsia"/>
        </w:rPr>
        <w:t>的实例</w:t>
      </w:r>
    </w:p>
    <w:p w:rsidR="00744FEF" w:rsidRDefault="00744FEF" w:rsidP="00744FEF">
      <w:pPr>
        <w:pStyle w:val="ad"/>
      </w:pPr>
    </w:p>
    <w:p w:rsidR="00744FEF" w:rsidRDefault="00744FEF" w:rsidP="00744FEF">
      <w:pPr>
        <w:pStyle w:val="ad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初始化连接数据库参数</w:t>
      </w:r>
    </w:p>
    <w:p w:rsidR="00744FEF" w:rsidRDefault="00744FEF" w:rsidP="00744FEF">
      <w:pPr>
        <w:pStyle w:val="ad"/>
      </w:pPr>
      <w:r>
        <w:tab/>
        <w:t>private function initParam($config) {</w:t>
      </w:r>
    </w:p>
    <w:p w:rsidR="00744FEF" w:rsidRDefault="00744FEF" w:rsidP="00744FEF">
      <w:pPr>
        <w:pStyle w:val="ad"/>
      </w:pPr>
      <w:r>
        <w:tab/>
      </w:r>
      <w:r>
        <w:tab/>
        <w:t>$this-&gt;host=isset($config['host'])?$config['host']:'';</w:t>
      </w:r>
    </w:p>
    <w:p w:rsidR="00744FEF" w:rsidRDefault="00744FEF" w:rsidP="00744FEF">
      <w:pPr>
        <w:pStyle w:val="ad"/>
      </w:pPr>
      <w:r>
        <w:tab/>
      </w:r>
      <w:r>
        <w:tab/>
        <w:t>$this-&gt;port=isset($config['port'])?$config['port']:'3306';</w:t>
      </w:r>
    </w:p>
    <w:p w:rsidR="00744FEF" w:rsidRDefault="00744FEF" w:rsidP="00744FEF">
      <w:pPr>
        <w:pStyle w:val="ad"/>
      </w:pPr>
      <w:r>
        <w:tab/>
      </w:r>
      <w:r>
        <w:tab/>
        <w:t>$this-&gt;user=isset($config['user'])?$config['user']:'';</w:t>
      </w:r>
    </w:p>
    <w:p w:rsidR="00744FEF" w:rsidRDefault="00744FEF" w:rsidP="00744FEF">
      <w:pPr>
        <w:pStyle w:val="ad"/>
      </w:pPr>
      <w:r>
        <w:tab/>
      </w:r>
      <w:r>
        <w:tab/>
        <w:t>$this-&gt;pwd=isset($config['pwd'])?$config['pwd']:'';</w:t>
      </w:r>
    </w:p>
    <w:p w:rsidR="00744FEF" w:rsidRDefault="00744FEF" w:rsidP="00744FEF">
      <w:pPr>
        <w:pStyle w:val="ad"/>
      </w:pPr>
      <w:r>
        <w:tab/>
      </w:r>
      <w:r>
        <w:tab/>
        <w:t>$this-&gt;charset=isset($config['charset'])?$config['charset']:'utf8';</w:t>
      </w:r>
    </w:p>
    <w:p w:rsidR="00744FEF" w:rsidRDefault="00744FEF" w:rsidP="00744FEF">
      <w:pPr>
        <w:pStyle w:val="ad"/>
      </w:pPr>
      <w:r>
        <w:tab/>
      </w:r>
      <w:r>
        <w:tab/>
        <w:t>$this-&gt;dbname=isset($config['dbname'])?$config['dbname']:'';</w:t>
      </w:r>
    </w:p>
    <w:p w:rsidR="00744FEF" w:rsidRDefault="00744FEF" w:rsidP="00744FEF">
      <w:pPr>
        <w:pStyle w:val="ad"/>
      </w:pPr>
      <w:r>
        <w:tab/>
        <w:t>}</w:t>
      </w:r>
    </w:p>
    <w:p w:rsidR="00744FEF" w:rsidRDefault="00744FEF" w:rsidP="00744FEF">
      <w:pPr>
        <w:pStyle w:val="ad"/>
      </w:pPr>
      <w:r>
        <w:rPr>
          <w:rFonts w:hint="eastAsia"/>
        </w:rPr>
        <w:tab/>
        <w:t>//</w:t>
      </w:r>
      <w:r>
        <w:rPr>
          <w:rFonts w:hint="eastAsia"/>
        </w:rPr>
        <w:t>连接数据库</w:t>
      </w:r>
    </w:p>
    <w:p w:rsidR="00744FEF" w:rsidRDefault="00744FEF" w:rsidP="00744FEF">
      <w:pPr>
        <w:pStyle w:val="ad"/>
      </w:pPr>
      <w:r>
        <w:tab/>
        <w:t>private function connect() {</w:t>
      </w:r>
    </w:p>
    <w:p w:rsidR="00744FEF" w:rsidRDefault="00744FEF" w:rsidP="00744FEF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$this-&gt;link=@mysql_connect("{$this-&gt;host}:{$this-&gt;port}",$this-&gt;user,$this-&gt;pwd) or die('</w:t>
      </w:r>
      <w:r>
        <w:rPr>
          <w:rFonts w:hint="eastAsia"/>
        </w:rPr>
        <w:t>数据库连接失败</w:t>
      </w:r>
      <w:r>
        <w:rPr>
          <w:rFonts w:hint="eastAsia"/>
        </w:rPr>
        <w:t>');</w:t>
      </w:r>
    </w:p>
    <w:p w:rsidR="00744FEF" w:rsidRDefault="00744FEF" w:rsidP="00744FEF">
      <w:pPr>
        <w:pStyle w:val="ad"/>
      </w:pPr>
      <w:r>
        <w:tab/>
        <w:t>}</w:t>
      </w:r>
    </w:p>
    <w:p w:rsidR="00744FEF" w:rsidRDefault="00744FEF" w:rsidP="00744FEF">
      <w:pPr>
        <w:pStyle w:val="ad"/>
      </w:pPr>
      <w:r>
        <w:rPr>
          <w:rFonts w:hint="eastAsia"/>
        </w:rPr>
        <w:tab/>
        <w:t>//</w:t>
      </w:r>
      <w:r>
        <w:rPr>
          <w:rFonts w:hint="eastAsia"/>
        </w:rPr>
        <w:t>设置字符编码</w:t>
      </w:r>
    </w:p>
    <w:p w:rsidR="00744FEF" w:rsidRDefault="00744FEF" w:rsidP="00744FEF">
      <w:pPr>
        <w:pStyle w:val="ad"/>
      </w:pPr>
      <w:r>
        <w:tab/>
        <w:t>private function setCharset() {</w:t>
      </w:r>
    </w:p>
    <w:p w:rsidR="00744FEF" w:rsidRDefault="00744FEF" w:rsidP="00744FEF">
      <w:pPr>
        <w:pStyle w:val="ad"/>
      </w:pPr>
      <w:r>
        <w:tab/>
      </w:r>
      <w:r>
        <w:tab/>
        <w:t>$sql="set names '{$this-&gt;charset}'";</w:t>
      </w:r>
    </w:p>
    <w:p w:rsidR="00744FEF" w:rsidRDefault="00744FEF" w:rsidP="00744FEF">
      <w:pPr>
        <w:pStyle w:val="ad"/>
      </w:pPr>
      <w:r>
        <w:tab/>
      </w:r>
      <w:r>
        <w:tab/>
        <w:t>$this-&gt;query($sql);</w:t>
      </w:r>
    </w:p>
    <w:p w:rsidR="00744FEF" w:rsidRDefault="00744FEF" w:rsidP="00744FEF">
      <w:pPr>
        <w:pStyle w:val="ad"/>
      </w:pPr>
      <w:r>
        <w:tab/>
        <w:t>}</w:t>
      </w:r>
    </w:p>
    <w:p w:rsidR="00744FEF" w:rsidRDefault="00744FEF" w:rsidP="00744FEF">
      <w:pPr>
        <w:pStyle w:val="ad"/>
      </w:pPr>
      <w:r>
        <w:rPr>
          <w:rFonts w:hint="eastAsia"/>
        </w:rPr>
        <w:tab/>
        <w:t>//</w:t>
      </w:r>
      <w:r>
        <w:rPr>
          <w:rFonts w:hint="eastAsia"/>
        </w:rPr>
        <w:t>选择数据库</w:t>
      </w:r>
    </w:p>
    <w:p w:rsidR="00744FEF" w:rsidRDefault="00744FEF" w:rsidP="00744FEF">
      <w:pPr>
        <w:pStyle w:val="ad"/>
      </w:pPr>
      <w:r>
        <w:tab/>
        <w:t>private function selectDB() {</w:t>
      </w:r>
    </w:p>
    <w:p w:rsidR="00744FEF" w:rsidRDefault="00744FEF" w:rsidP="00744FEF">
      <w:pPr>
        <w:pStyle w:val="ad"/>
      </w:pPr>
      <w:r>
        <w:tab/>
      </w:r>
      <w:r>
        <w:tab/>
        <w:t>$sql="use `{$this-&gt;dbname}`";</w:t>
      </w:r>
    </w:p>
    <w:p w:rsidR="00744FEF" w:rsidRDefault="00744FEF" w:rsidP="00744FEF">
      <w:pPr>
        <w:pStyle w:val="ad"/>
      </w:pPr>
      <w:r>
        <w:tab/>
      </w:r>
      <w:r>
        <w:tab/>
        <w:t>$this-&gt;query($sql);</w:t>
      </w:r>
    </w:p>
    <w:p w:rsidR="00744FEF" w:rsidRDefault="00744FEF" w:rsidP="00744FEF">
      <w:pPr>
        <w:pStyle w:val="ad"/>
      </w:pPr>
      <w:r>
        <w:tab/>
        <w:t>}</w:t>
      </w:r>
    </w:p>
    <w:p w:rsidR="00744FEF" w:rsidRDefault="00744FEF" w:rsidP="00744FEF">
      <w:pPr>
        <w:pStyle w:val="ad"/>
      </w:pPr>
      <w:r>
        <w:tab/>
        <w:t>/**</w:t>
      </w:r>
    </w:p>
    <w:p w:rsidR="00744FEF" w:rsidRDefault="00744FEF" w:rsidP="00744FEF">
      <w:pPr>
        <w:pStyle w:val="ad"/>
      </w:pPr>
      <w:r>
        <w:rPr>
          <w:rFonts w:hint="eastAsia"/>
        </w:rPr>
        <w:tab/>
        <w:t>*</w:t>
      </w:r>
      <w:r>
        <w:rPr>
          <w:rFonts w:hint="eastAsia"/>
        </w:rPr>
        <w:t>此方法用来执行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744FEF" w:rsidRDefault="00744FEF" w:rsidP="00744FEF">
      <w:pPr>
        <w:pStyle w:val="ad"/>
      </w:pPr>
      <w:r>
        <w:rPr>
          <w:rFonts w:hint="eastAsia"/>
        </w:rPr>
        <w:tab/>
        <w:t>*</w:t>
      </w:r>
      <w:r>
        <w:rPr>
          <w:rFonts w:hint="eastAsia"/>
        </w:rPr>
        <w:t>如果是数据查询语句，成功返回结果集，失败返回</w:t>
      </w:r>
      <w:r>
        <w:rPr>
          <w:rFonts w:hint="eastAsia"/>
        </w:rPr>
        <w:t>false</w:t>
      </w:r>
    </w:p>
    <w:p w:rsidR="00744FEF" w:rsidRDefault="00744FEF" w:rsidP="00744FEF">
      <w:pPr>
        <w:pStyle w:val="ad"/>
      </w:pPr>
      <w:r>
        <w:rPr>
          <w:rFonts w:hint="eastAsia"/>
        </w:rPr>
        <w:tab/>
        <w:t>*</w:t>
      </w:r>
      <w:r>
        <w:rPr>
          <w:rFonts w:hint="eastAsia"/>
        </w:rPr>
        <w:t>如果是数据操作语句，成功返回</w:t>
      </w:r>
      <w:r>
        <w:rPr>
          <w:rFonts w:hint="eastAsia"/>
        </w:rPr>
        <w:t>true,</w:t>
      </w:r>
      <w:r>
        <w:rPr>
          <w:rFonts w:hint="eastAsia"/>
        </w:rPr>
        <w:t>失败返回</w:t>
      </w:r>
      <w:r>
        <w:rPr>
          <w:rFonts w:hint="eastAsia"/>
        </w:rPr>
        <w:t>false;</w:t>
      </w:r>
    </w:p>
    <w:p w:rsidR="00744FEF" w:rsidRDefault="00744FEF" w:rsidP="00744FEF">
      <w:pPr>
        <w:pStyle w:val="ad"/>
      </w:pPr>
      <w:r>
        <w:tab/>
        <w:t>*/</w:t>
      </w:r>
    </w:p>
    <w:p w:rsidR="00744FEF" w:rsidRDefault="00744FEF" w:rsidP="00744FEF">
      <w:pPr>
        <w:pStyle w:val="ad"/>
      </w:pPr>
      <w:r>
        <w:tab/>
        <w:t>public function query($sql) {</w:t>
      </w:r>
    </w:p>
    <w:p w:rsidR="00744FEF" w:rsidRDefault="00744FEF" w:rsidP="00744FEF">
      <w:pPr>
        <w:pStyle w:val="ad"/>
      </w:pPr>
      <w:r>
        <w:tab/>
      </w:r>
      <w:r>
        <w:tab/>
        <w:t>if(!$result=mysql_query($sql,$this-&gt;link)){</w:t>
      </w:r>
    </w:p>
    <w:p w:rsidR="00744FEF" w:rsidRDefault="00744FEF" w:rsidP="00744FEF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echo 'SQL</w:t>
      </w:r>
      <w:r>
        <w:rPr>
          <w:rFonts w:hint="eastAsia"/>
        </w:rPr>
        <w:t>语句执行失败</w:t>
      </w:r>
      <w:r>
        <w:rPr>
          <w:rFonts w:hint="eastAsia"/>
        </w:rPr>
        <w:t>&lt;br&gt;';</w:t>
      </w:r>
    </w:p>
    <w:p w:rsidR="00744FEF" w:rsidRDefault="00744FEF" w:rsidP="00744FEF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错误编号：</w:t>
      </w:r>
      <w:r>
        <w:rPr>
          <w:rFonts w:hint="eastAsia"/>
        </w:rPr>
        <w:t>'.mysql_errno(),'&lt;br&gt;';</w:t>
      </w:r>
    </w:p>
    <w:p w:rsidR="00744FEF" w:rsidRDefault="00744FEF" w:rsidP="00744FEF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错误信息：</w:t>
      </w:r>
      <w:r>
        <w:rPr>
          <w:rFonts w:hint="eastAsia"/>
        </w:rPr>
        <w:t>'.mysql_error(),'&lt;br&gt;';</w:t>
      </w:r>
    </w:p>
    <w:p w:rsidR="00744FEF" w:rsidRDefault="00744FEF" w:rsidP="00744FEF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错误的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',$sql,'&lt;br&gt;';</w:t>
      </w:r>
    </w:p>
    <w:p w:rsidR="00744FEF" w:rsidRDefault="00744FEF" w:rsidP="00744FEF">
      <w:pPr>
        <w:pStyle w:val="ad"/>
      </w:pPr>
      <w:r>
        <w:tab/>
      </w:r>
      <w:r>
        <w:tab/>
      </w:r>
      <w:r>
        <w:tab/>
        <w:t>exit;</w:t>
      </w:r>
    </w:p>
    <w:p w:rsidR="00744FEF" w:rsidRDefault="00744FEF" w:rsidP="00744FEF">
      <w:pPr>
        <w:pStyle w:val="ad"/>
      </w:pPr>
      <w:r>
        <w:tab/>
      </w:r>
      <w:r>
        <w:tab/>
        <w:t>}</w:t>
      </w:r>
    </w:p>
    <w:p w:rsidR="00744FEF" w:rsidRDefault="00744FEF" w:rsidP="00744FEF">
      <w:pPr>
        <w:pStyle w:val="ad"/>
      </w:pPr>
      <w:r>
        <w:tab/>
      </w:r>
      <w:r>
        <w:tab/>
        <w:t>return $result;</w:t>
      </w:r>
    </w:p>
    <w:p w:rsidR="00744FEF" w:rsidRDefault="00744FEF" w:rsidP="00744FEF">
      <w:pPr>
        <w:pStyle w:val="ad"/>
      </w:pPr>
      <w:r>
        <w:tab/>
        <w:t>}</w:t>
      </w:r>
    </w:p>
    <w:p w:rsidR="00744FEF" w:rsidRDefault="00744FEF" w:rsidP="00744FEF">
      <w:pPr>
        <w:pStyle w:val="ad"/>
      </w:pPr>
      <w:r>
        <w:tab/>
        <w:t>/**</w:t>
      </w:r>
    </w:p>
    <w:p w:rsidR="00744FEF" w:rsidRDefault="00744FEF" w:rsidP="00744FEF">
      <w:pPr>
        <w:pStyle w:val="ad"/>
      </w:pPr>
      <w:r>
        <w:rPr>
          <w:rFonts w:hint="eastAsia"/>
        </w:rPr>
        <w:tab/>
        <w:t>*</w:t>
      </w:r>
      <w:r>
        <w:rPr>
          <w:rFonts w:hint="eastAsia"/>
        </w:rPr>
        <w:t>私有的构造函数防止在类的外部实例化对象</w:t>
      </w:r>
    </w:p>
    <w:p w:rsidR="00744FEF" w:rsidRDefault="00744FEF" w:rsidP="00744FEF">
      <w:pPr>
        <w:pStyle w:val="ad"/>
      </w:pPr>
      <w:r>
        <w:rPr>
          <w:rFonts w:hint="eastAsia"/>
        </w:rPr>
        <w:tab/>
        <w:t xml:space="preserve">*@param $config array </w:t>
      </w:r>
      <w:r>
        <w:rPr>
          <w:rFonts w:hint="eastAsia"/>
        </w:rPr>
        <w:t>连接数据库的参数</w:t>
      </w:r>
    </w:p>
    <w:p w:rsidR="00744FEF" w:rsidRDefault="00744FEF" w:rsidP="00744FEF">
      <w:pPr>
        <w:pStyle w:val="ad"/>
      </w:pPr>
      <w:r>
        <w:lastRenderedPageBreak/>
        <w:tab/>
        <w:t>*/</w:t>
      </w:r>
    </w:p>
    <w:p w:rsidR="00744FEF" w:rsidRDefault="00744FEF" w:rsidP="00744FEF">
      <w:pPr>
        <w:pStyle w:val="ad"/>
      </w:pPr>
      <w:r>
        <w:tab/>
        <w:t>private function __construct($config) {</w:t>
      </w:r>
    </w:p>
    <w:p w:rsidR="00744FEF" w:rsidRDefault="00744FEF" w:rsidP="00744FEF">
      <w:pPr>
        <w:pStyle w:val="ad"/>
      </w:pPr>
      <w:r>
        <w:tab/>
      </w:r>
      <w:r>
        <w:tab/>
        <w:t>$this-&gt;initParam($config);</w:t>
      </w:r>
    </w:p>
    <w:p w:rsidR="00744FEF" w:rsidRDefault="00744FEF" w:rsidP="00744FEF">
      <w:pPr>
        <w:pStyle w:val="ad"/>
      </w:pPr>
      <w:r>
        <w:tab/>
      </w:r>
      <w:r>
        <w:tab/>
        <w:t>$this-&gt;connect();</w:t>
      </w:r>
    </w:p>
    <w:p w:rsidR="00744FEF" w:rsidRDefault="00744FEF" w:rsidP="00744FEF">
      <w:pPr>
        <w:pStyle w:val="ad"/>
      </w:pPr>
      <w:r>
        <w:tab/>
      </w:r>
      <w:r>
        <w:tab/>
        <w:t>$this-&gt;setCharset();</w:t>
      </w:r>
    </w:p>
    <w:p w:rsidR="00744FEF" w:rsidRDefault="00744FEF" w:rsidP="00744FEF">
      <w:pPr>
        <w:pStyle w:val="ad"/>
      </w:pPr>
      <w:r>
        <w:tab/>
      </w:r>
      <w:r>
        <w:tab/>
        <w:t>$this-&gt;selectDB();</w:t>
      </w:r>
    </w:p>
    <w:p w:rsidR="00744FEF" w:rsidRDefault="00744FEF" w:rsidP="00744FEF">
      <w:pPr>
        <w:pStyle w:val="ad"/>
      </w:pPr>
      <w:r>
        <w:tab/>
      </w:r>
      <w:r>
        <w:tab/>
      </w:r>
    </w:p>
    <w:p w:rsidR="00744FEF" w:rsidRDefault="00744FEF" w:rsidP="00744FEF">
      <w:pPr>
        <w:pStyle w:val="ad"/>
      </w:pPr>
      <w:r>
        <w:tab/>
        <w:t>}</w:t>
      </w:r>
    </w:p>
    <w:p w:rsidR="00744FEF" w:rsidRDefault="00744FEF" w:rsidP="00744FEF">
      <w:pPr>
        <w:pStyle w:val="ad"/>
      </w:pPr>
      <w:r>
        <w:rPr>
          <w:rFonts w:hint="eastAsia"/>
        </w:rPr>
        <w:tab/>
        <w:t>//</w:t>
      </w:r>
      <w:r>
        <w:rPr>
          <w:rFonts w:hint="eastAsia"/>
        </w:rPr>
        <w:t>私有的</w:t>
      </w:r>
      <w:r>
        <w:rPr>
          <w:rFonts w:hint="eastAsia"/>
        </w:rPr>
        <w:t>__clone()</w:t>
      </w:r>
      <w:r>
        <w:rPr>
          <w:rFonts w:hint="eastAsia"/>
        </w:rPr>
        <w:t>用来阻止是类的外部克隆对象</w:t>
      </w:r>
    </w:p>
    <w:p w:rsidR="00744FEF" w:rsidRDefault="00744FEF" w:rsidP="00744FEF">
      <w:pPr>
        <w:pStyle w:val="ad"/>
      </w:pPr>
      <w:r>
        <w:tab/>
        <w:t>private function __clone() {</w:t>
      </w:r>
    </w:p>
    <w:p w:rsidR="00744FEF" w:rsidRDefault="00744FEF" w:rsidP="00744FEF">
      <w:pPr>
        <w:pStyle w:val="ad"/>
      </w:pPr>
      <w:r>
        <w:tab/>
      </w:r>
      <w:r>
        <w:tab/>
      </w:r>
    </w:p>
    <w:p w:rsidR="00744FEF" w:rsidRDefault="00744FEF" w:rsidP="00744FEF">
      <w:pPr>
        <w:pStyle w:val="ad"/>
      </w:pPr>
      <w:r>
        <w:tab/>
        <w:t>}</w:t>
      </w:r>
    </w:p>
    <w:p w:rsidR="00744FEF" w:rsidRDefault="00744FEF" w:rsidP="00744FEF">
      <w:pPr>
        <w:pStyle w:val="ad"/>
      </w:pPr>
      <w:r>
        <w:tab/>
        <w:t>/**</w:t>
      </w:r>
    </w:p>
    <w:p w:rsidR="00744FEF" w:rsidRDefault="00744FEF" w:rsidP="00744FEF">
      <w:pPr>
        <w:pStyle w:val="ad"/>
      </w:pPr>
      <w:r>
        <w:rPr>
          <w:rFonts w:hint="eastAsia"/>
        </w:rPr>
        <w:tab/>
        <w:t>*</w:t>
      </w:r>
      <w:r>
        <w:rPr>
          <w:rFonts w:hint="eastAsia"/>
        </w:rPr>
        <w:t>公有的静态方法用来获取</w:t>
      </w:r>
      <w:r>
        <w:rPr>
          <w:rFonts w:hint="eastAsia"/>
        </w:rPr>
        <w:t>MySQLDB</w:t>
      </w:r>
      <w:r>
        <w:rPr>
          <w:rFonts w:hint="eastAsia"/>
        </w:rPr>
        <w:t>类的实例</w:t>
      </w:r>
    </w:p>
    <w:p w:rsidR="00744FEF" w:rsidRDefault="00744FEF" w:rsidP="00744FEF">
      <w:pPr>
        <w:pStyle w:val="ad"/>
      </w:pPr>
      <w:r>
        <w:rPr>
          <w:rFonts w:hint="eastAsia"/>
        </w:rPr>
        <w:tab/>
        <w:t>*@return object MySQLDB</w:t>
      </w:r>
      <w:r>
        <w:rPr>
          <w:rFonts w:hint="eastAsia"/>
        </w:rPr>
        <w:t>的实例</w:t>
      </w:r>
    </w:p>
    <w:p w:rsidR="00744FEF" w:rsidRDefault="00744FEF" w:rsidP="00744FEF">
      <w:pPr>
        <w:pStyle w:val="ad"/>
      </w:pPr>
      <w:r>
        <w:tab/>
        <w:t>*/</w:t>
      </w:r>
    </w:p>
    <w:p w:rsidR="00744FEF" w:rsidRDefault="00744FEF" w:rsidP="00744FEF">
      <w:pPr>
        <w:pStyle w:val="ad"/>
      </w:pPr>
      <w:r>
        <w:tab/>
        <w:t>public static function getInstance($config=array()) {</w:t>
      </w:r>
    </w:p>
    <w:p w:rsidR="00744FEF" w:rsidRDefault="00744FEF" w:rsidP="00744FEF">
      <w:pPr>
        <w:pStyle w:val="ad"/>
      </w:pPr>
      <w:r>
        <w:tab/>
      </w:r>
      <w:r>
        <w:tab/>
        <w:t>if(!self::$instance instanceof self)</w:t>
      </w:r>
    </w:p>
    <w:p w:rsidR="00744FEF" w:rsidRDefault="00744FEF" w:rsidP="00744FEF">
      <w:pPr>
        <w:pStyle w:val="ad"/>
      </w:pPr>
      <w:r>
        <w:tab/>
      </w:r>
      <w:r>
        <w:tab/>
      </w:r>
      <w:r>
        <w:tab/>
        <w:t>self::$instance=new self($config);</w:t>
      </w:r>
    </w:p>
    <w:p w:rsidR="00744FEF" w:rsidRDefault="00744FEF" w:rsidP="00744FEF">
      <w:pPr>
        <w:pStyle w:val="ad"/>
      </w:pPr>
      <w:r>
        <w:tab/>
      </w:r>
      <w:r>
        <w:tab/>
        <w:t>return self::$instance;</w:t>
      </w:r>
    </w:p>
    <w:p w:rsidR="00744FEF" w:rsidRDefault="00744FEF" w:rsidP="00744FEF">
      <w:pPr>
        <w:pStyle w:val="ad"/>
      </w:pPr>
      <w:r>
        <w:tab/>
        <w:t>}</w:t>
      </w:r>
    </w:p>
    <w:p w:rsidR="00744FEF" w:rsidRDefault="00744FEF" w:rsidP="00744FEF">
      <w:pPr>
        <w:pStyle w:val="ad"/>
      </w:pPr>
      <w:r>
        <w:tab/>
        <w:t>/**</w:t>
      </w:r>
    </w:p>
    <w:p w:rsidR="00744FEF" w:rsidRDefault="00744FEF" w:rsidP="00744FEF">
      <w:pPr>
        <w:pStyle w:val="ad"/>
      </w:pPr>
      <w:r>
        <w:rPr>
          <w:rFonts w:hint="eastAsia"/>
        </w:rPr>
        <w:tab/>
        <w:t>*</w:t>
      </w:r>
      <w:r>
        <w:rPr>
          <w:rFonts w:hint="eastAsia"/>
        </w:rPr>
        <w:t>从数据库获取所有数据</w:t>
      </w:r>
    </w:p>
    <w:p w:rsidR="00744FEF" w:rsidRDefault="00744FEF" w:rsidP="00744FEF">
      <w:pPr>
        <w:pStyle w:val="ad"/>
      </w:pPr>
      <w:r>
        <w:rPr>
          <w:rFonts w:hint="eastAsia"/>
        </w:rPr>
        <w:tab/>
        <w:t>*@param $sql string SQL</w:t>
      </w:r>
      <w:r>
        <w:rPr>
          <w:rFonts w:hint="eastAsia"/>
        </w:rPr>
        <w:t>语句</w:t>
      </w:r>
    </w:p>
    <w:p w:rsidR="00744FEF" w:rsidRDefault="00744FEF" w:rsidP="00744FEF">
      <w:pPr>
        <w:pStyle w:val="ad"/>
      </w:pPr>
      <w:r>
        <w:tab/>
        <w:t>*@param $fetch_type string assoc|row|array</w:t>
      </w:r>
    </w:p>
    <w:p w:rsidR="00744FEF" w:rsidRDefault="00744FEF" w:rsidP="00744FEF">
      <w:pPr>
        <w:pStyle w:val="ad"/>
      </w:pPr>
      <w:r>
        <w:rPr>
          <w:rFonts w:hint="eastAsia"/>
        </w:rPr>
        <w:tab/>
        <w:t xml:space="preserve">*@return array </w:t>
      </w:r>
      <w:r>
        <w:rPr>
          <w:rFonts w:hint="eastAsia"/>
        </w:rPr>
        <w:t>将表中的数据匹配成二维数组返回</w:t>
      </w:r>
    </w:p>
    <w:p w:rsidR="00744FEF" w:rsidRDefault="00744FEF" w:rsidP="00744FEF">
      <w:pPr>
        <w:pStyle w:val="ad"/>
      </w:pPr>
      <w:r>
        <w:tab/>
        <w:t>*/</w:t>
      </w:r>
    </w:p>
    <w:p w:rsidR="00744FEF" w:rsidRDefault="00744FEF" w:rsidP="00744FEF">
      <w:pPr>
        <w:pStyle w:val="ad"/>
      </w:pPr>
      <w:r>
        <w:tab/>
        <w:t>public function fetchAll($sql,$fetch_type='assoc') {</w:t>
      </w:r>
    </w:p>
    <w:p w:rsidR="00744FEF" w:rsidRDefault="00744FEF" w:rsidP="00744FEF">
      <w:pPr>
        <w:pStyle w:val="ad"/>
      </w:pPr>
      <w:r>
        <w:tab/>
      </w:r>
      <w:r>
        <w:tab/>
        <w:t>$rs=$this-&gt;query($sql);</w:t>
      </w:r>
    </w:p>
    <w:p w:rsidR="00744FEF" w:rsidRDefault="00744FEF" w:rsidP="00744FEF">
      <w:pPr>
        <w:pStyle w:val="ad"/>
      </w:pPr>
      <w:r>
        <w:tab/>
      </w:r>
      <w:r>
        <w:tab/>
        <w:t>$fetch_types=array('assoc','row','array');</w:t>
      </w:r>
    </w:p>
    <w:p w:rsidR="00744FEF" w:rsidRDefault="00744FEF" w:rsidP="00744FEF">
      <w:pPr>
        <w:pStyle w:val="ad"/>
      </w:pPr>
      <w:r>
        <w:tab/>
      </w:r>
      <w:r>
        <w:tab/>
        <w:t>if(!in_array($fetch_type,$fetch_types))</w:t>
      </w:r>
    </w:p>
    <w:p w:rsidR="00744FEF" w:rsidRDefault="00744FEF" w:rsidP="00744FEF">
      <w:pPr>
        <w:pStyle w:val="ad"/>
      </w:pPr>
      <w:r>
        <w:tab/>
      </w:r>
      <w:r>
        <w:tab/>
      </w:r>
      <w:r>
        <w:tab/>
        <w:t>$fetch_type='assoc';</w:t>
      </w:r>
    </w:p>
    <w:p w:rsidR="00744FEF" w:rsidRDefault="00744FEF" w:rsidP="00744FEF">
      <w:pPr>
        <w:pStyle w:val="ad"/>
      </w:pPr>
      <w:r>
        <w:tab/>
      </w:r>
      <w:r>
        <w:tab/>
        <w:t>$fetch_fun='mysql_fetch_'.$fetch_type;</w:t>
      </w:r>
    </w:p>
    <w:p w:rsidR="00744FEF" w:rsidRDefault="00744FEF" w:rsidP="00744FEF">
      <w:pPr>
        <w:pStyle w:val="ad"/>
      </w:pPr>
      <w:r>
        <w:tab/>
      </w:r>
      <w:r>
        <w:tab/>
        <w:t>$array=array();</w:t>
      </w:r>
    </w:p>
    <w:p w:rsidR="00744FEF" w:rsidRDefault="00744FEF" w:rsidP="00744FEF">
      <w:pPr>
        <w:pStyle w:val="ad"/>
      </w:pPr>
      <w:r>
        <w:tab/>
      </w:r>
      <w:r>
        <w:tab/>
        <w:t>while($rows=$fetch_fun($rs)){</w:t>
      </w:r>
    </w:p>
    <w:p w:rsidR="00744FEF" w:rsidRDefault="00744FEF" w:rsidP="00744FEF">
      <w:pPr>
        <w:pStyle w:val="ad"/>
      </w:pPr>
      <w:r>
        <w:tab/>
      </w:r>
      <w:r>
        <w:tab/>
      </w:r>
      <w:r>
        <w:tab/>
        <w:t>$array[]=$rows;</w:t>
      </w:r>
    </w:p>
    <w:p w:rsidR="00744FEF" w:rsidRDefault="00744FEF" w:rsidP="00744FEF">
      <w:pPr>
        <w:pStyle w:val="ad"/>
      </w:pPr>
      <w:r>
        <w:tab/>
      </w:r>
      <w:r>
        <w:tab/>
        <w:t>}</w:t>
      </w:r>
    </w:p>
    <w:p w:rsidR="00744FEF" w:rsidRDefault="00744FEF" w:rsidP="00744FEF">
      <w:pPr>
        <w:pStyle w:val="ad"/>
      </w:pPr>
      <w:r>
        <w:tab/>
      </w:r>
      <w:r>
        <w:tab/>
        <w:t>return $array;</w:t>
      </w:r>
    </w:p>
    <w:p w:rsidR="00744FEF" w:rsidRDefault="00744FEF" w:rsidP="00744FEF">
      <w:pPr>
        <w:pStyle w:val="ad"/>
      </w:pPr>
      <w:r>
        <w:tab/>
        <w:t>}</w:t>
      </w:r>
    </w:p>
    <w:p w:rsidR="00744FEF" w:rsidRDefault="00744FEF" w:rsidP="00744FEF">
      <w:pPr>
        <w:pStyle w:val="ad"/>
      </w:pPr>
      <w:r>
        <w:tab/>
        <w:t>/**</w:t>
      </w:r>
    </w:p>
    <w:p w:rsidR="00744FEF" w:rsidRDefault="00744FEF" w:rsidP="00744FEF">
      <w:pPr>
        <w:pStyle w:val="ad"/>
      </w:pPr>
      <w:r>
        <w:rPr>
          <w:rFonts w:hint="eastAsia"/>
        </w:rPr>
        <w:tab/>
        <w:t>*</w:t>
      </w:r>
      <w:r>
        <w:rPr>
          <w:rFonts w:hint="eastAsia"/>
        </w:rPr>
        <w:t>获取记录的第一条记录</w:t>
      </w:r>
    </w:p>
    <w:p w:rsidR="00744FEF" w:rsidRDefault="00744FEF" w:rsidP="00744FEF">
      <w:pPr>
        <w:pStyle w:val="ad"/>
      </w:pPr>
      <w:r>
        <w:tab/>
        <w:t>*/</w:t>
      </w:r>
    </w:p>
    <w:p w:rsidR="00744FEF" w:rsidRDefault="00744FEF" w:rsidP="00744FEF">
      <w:pPr>
        <w:pStyle w:val="ad"/>
      </w:pPr>
      <w:r>
        <w:lastRenderedPageBreak/>
        <w:tab/>
        <w:t>public function fetchRow($sql,$fetch_type='assoc') {</w:t>
      </w:r>
    </w:p>
    <w:p w:rsidR="00744FEF" w:rsidRDefault="00744FEF" w:rsidP="00744FEF">
      <w:pPr>
        <w:pStyle w:val="ad"/>
      </w:pPr>
      <w:r>
        <w:tab/>
      </w:r>
      <w:r>
        <w:tab/>
        <w:t>$rs=$this-&gt;fetchAll($sql,$fetch_type);</w:t>
      </w:r>
    </w:p>
    <w:p w:rsidR="00744FEF" w:rsidRDefault="00744FEF" w:rsidP="00744FEF">
      <w:pPr>
        <w:pStyle w:val="ad"/>
      </w:pPr>
      <w:r>
        <w:tab/>
      </w:r>
      <w:r>
        <w:tab/>
        <w:t>return empty($rs)?null:$rs[0];</w:t>
      </w:r>
    </w:p>
    <w:p w:rsidR="00744FEF" w:rsidRDefault="00744FEF" w:rsidP="00744FEF">
      <w:pPr>
        <w:pStyle w:val="ad"/>
      </w:pPr>
      <w:r>
        <w:tab/>
        <w:t>}</w:t>
      </w:r>
    </w:p>
    <w:p w:rsidR="00744FEF" w:rsidRDefault="00744FEF" w:rsidP="00744FEF">
      <w:pPr>
        <w:pStyle w:val="ad"/>
      </w:pPr>
      <w:r>
        <w:tab/>
        <w:t>/**</w:t>
      </w:r>
    </w:p>
    <w:p w:rsidR="00744FEF" w:rsidRDefault="00744FEF" w:rsidP="00744FEF">
      <w:pPr>
        <w:pStyle w:val="ad"/>
      </w:pPr>
      <w:r>
        <w:rPr>
          <w:rFonts w:hint="eastAsia"/>
        </w:rPr>
        <w:tab/>
        <w:t>*</w:t>
      </w:r>
      <w:r>
        <w:rPr>
          <w:rFonts w:hint="eastAsia"/>
        </w:rPr>
        <w:t>获取记录的第一行第一列</w:t>
      </w:r>
    </w:p>
    <w:p w:rsidR="00744FEF" w:rsidRDefault="00744FEF" w:rsidP="00744FEF">
      <w:pPr>
        <w:pStyle w:val="ad"/>
      </w:pPr>
      <w:r>
        <w:tab/>
        <w:t>*/</w:t>
      </w:r>
    </w:p>
    <w:p w:rsidR="00744FEF" w:rsidRDefault="00744FEF" w:rsidP="00744FEF">
      <w:pPr>
        <w:pStyle w:val="ad"/>
      </w:pPr>
      <w:r>
        <w:tab/>
        <w:t>public function fetchColumn($sql) {</w:t>
      </w:r>
    </w:p>
    <w:p w:rsidR="00744FEF" w:rsidRDefault="00744FEF" w:rsidP="00744FEF">
      <w:pPr>
        <w:pStyle w:val="ad"/>
      </w:pPr>
      <w:r>
        <w:tab/>
      </w:r>
      <w:r>
        <w:tab/>
        <w:t>$rs=$this-&gt;fetchRow($sql,'row');</w:t>
      </w:r>
    </w:p>
    <w:p w:rsidR="00744FEF" w:rsidRDefault="00744FEF" w:rsidP="00744FEF">
      <w:pPr>
        <w:pStyle w:val="ad"/>
      </w:pPr>
      <w:r>
        <w:tab/>
      </w:r>
      <w:r>
        <w:tab/>
        <w:t>return empty($rs)?null:$rs[0];</w:t>
      </w:r>
    </w:p>
    <w:p w:rsidR="00744FEF" w:rsidRDefault="00744FEF" w:rsidP="00744FEF">
      <w:pPr>
        <w:pStyle w:val="ad"/>
      </w:pPr>
      <w:r>
        <w:tab/>
        <w:t>}</w:t>
      </w:r>
    </w:p>
    <w:p w:rsidR="00744FEF" w:rsidRDefault="00744FEF" w:rsidP="00744FEF">
      <w:pPr>
        <w:pStyle w:val="ad"/>
      </w:pPr>
      <w:r>
        <w:t>}</w:t>
      </w:r>
    </w:p>
    <w:p w:rsidR="00744FEF" w:rsidRPr="00DB444C" w:rsidRDefault="00F56154" w:rsidP="00744FEF">
      <w:pPr>
        <w:pStyle w:val="ad"/>
        <w:rPr>
          <w:color w:val="FF0000"/>
        </w:rPr>
      </w:pPr>
      <w:r w:rsidRPr="00DB444C">
        <w:rPr>
          <w:rFonts w:hint="eastAsia"/>
          <w:color w:val="FF0000"/>
        </w:rPr>
        <w:t>//</w:t>
      </w:r>
      <w:r w:rsidRPr="00DB444C">
        <w:rPr>
          <w:rFonts w:hint="eastAsia"/>
          <w:color w:val="FF0000"/>
        </w:rPr>
        <w:t>获取数据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>$config=array(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ab/>
        <w:t>'host'</w:t>
      </w:r>
      <w:r w:rsidRPr="009D3191">
        <w:rPr>
          <w:color w:val="FF0000"/>
        </w:rPr>
        <w:tab/>
        <w:t>=&gt;</w:t>
      </w:r>
      <w:r w:rsidRPr="009D3191">
        <w:rPr>
          <w:color w:val="FF0000"/>
        </w:rPr>
        <w:tab/>
        <w:t>'127.0.0.1',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ab/>
        <w:t>'user'</w:t>
      </w:r>
      <w:r w:rsidRPr="009D3191">
        <w:rPr>
          <w:color w:val="FF0000"/>
        </w:rPr>
        <w:tab/>
        <w:t>=&gt;</w:t>
      </w:r>
      <w:r w:rsidRPr="009D3191">
        <w:rPr>
          <w:color w:val="FF0000"/>
        </w:rPr>
        <w:tab/>
        <w:t>'root',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ab/>
        <w:t>'pwd'</w:t>
      </w:r>
      <w:r w:rsidRPr="009D3191">
        <w:rPr>
          <w:color w:val="FF0000"/>
        </w:rPr>
        <w:tab/>
        <w:t>=&gt;</w:t>
      </w:r>
      <w:r w:rsidRPr="009D3191">
        <w:rPr>
          <w:color w:val="FF0000"/>
        </w:rPr>
        <w:tab/>
        <w:t>'aa',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ab/>
        <w:t>'dbname'=&gt;</w:t>
      </w:r>
      <w:r w:rsidRPr="009D3191">
        <w:rPr>
          <w:color w:val="FF0000"/>
        </w:rPr>
        <w:tab/>
        <w:t>'php4'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>);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>$db=MySQLDB::getInstance($config);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>$rs=$db-&gt;fetchAll("select *  from products");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>?&gt;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>&lt;!doctype html&gt;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>&lt;html&gt;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>&lt;head&gt;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>&lt;meta charset="utf-8"&gt;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rFonts w:hint="eastAsia"/>
          <w:color w:val="FF0000"/>
        </w:rPr>
        <w:t>&lt;title&gt;</w:t>
      </w:r>
      <w:r w:rsidRPr="009D3191">
        <w:rPr>
          <w:rFonts w:hint="eastAsia"/>
          <w:color w:val="FF0000"/>
        </w:rPr>
        <w:t>无标题文档</w:t>
      </w:r>
      <w:r w:rsidRPr="009D3191">
        <w:rPr>
          <w:rFonts w:hint="eastAsia"/>
          <w:color w:val="FF0000"/>
        </w:rPr>
        <w:t>&lt;/title&gt;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>&lt;style type="text/css"&gt;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ab/>
        <w:t>table,td,th{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ab/>
      </w:r>
      <w:r w:rsidRPr="009D3191">
        <w:rPr>
          <w:color w:val="FF0000"/>
        </w:rPr>
        <w:tab/>
        <w:t>border:#000 solid 1px;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ab/>
        <w:t>}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ab/>
        <w:t>table{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ab/>
      </w:r>
      <w:r w:rsidRPr="009D3191">
        <w:rPr>
          <w:color w:val="FF0000"/>
        </w:rPr>
        <w:tab/>
        <w:t>width:780px;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ab/>
      </w:r>
      <w:r w:rsidRPr="009D3191">
        <w:rPr>
          <w:color w:val="FF0000"/>
        </w:rPr>
        <w:tab/>
        <w:t>margin:auto;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ab/>
        <w:t>}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>&lt;/style&gt;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>&lt;/head&gt;</w:t>
      </w:r>
    </w:p>
    <w:p w:rsidR="00744FEF" w:rsidRPr="009D3191" w:rsidRDefault="00744FEF" w:rsidP="00744FEF">
      <w:pPr>
        <w:pStyle w:val="ad"/>
        <w:rPr>
          <w:color w:val="FF0000"/>
        </w:rPr>
      </w:pP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>&lt;body&gt;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>&lt;table&gt;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ab/>
        <w:t>&lt;tr&gt;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rFonts w:hint="eastAsia"/>
          <w:color w:val="FF0000"/>
        </w:rPr>
        <w:tab/>
      </w:r>
      <w:r w:rsidRPr="009D3191">
        <w:rPr>
          <w:rFonts w:hint="eastAsia"/>
          <w:color w:val="FF0000"/>
        </w:rPr>
        <w:tab/>
        <w:t>&lt;th&gt;</w:t>
      </w:r>
      <w:r w:rsidRPr="009D3191">
        <w:rPr>
          <w:rFonts w:hint="eastAsia"/>
          <w:color w:val="FF0000"/>
        </w:rPr>
        <w:t>编号</w:t>
      </w:r>
      <w:r w:rsidRPr="009D3191">
        <w:rPr>
          <w:rFonts w:hint="eastAsia"/>
          <w:color w:val="FF0000"/>
        </w:rPr>
        <w:t>&lt;/th&gt;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rFonts w:hint="eastAsia"/>
          <w:color w:val="FF0000"/>
        </w:rPr>
        <w:tab/>
      </w:r>
      <w:r w:rsidRPr="009D3191">
        <w:rPr>
          <w:rFonts w:hint="eastAsia"/>
          <w:color w:val="FF0000"/>
        </w:rPr>
        <w:tab/>
        <w:t>&lt;th&gt;</w:t>
      </w:r>
      <w:r w:rsidRPr="009D3191">
        <w:rPr>
          <w:rFonts w:hint="eastAsia"/>
          <w:color w:val="FF0000"/>
        </w:rPr>
        <w:t>商品名称</w:t>
      </w:r>
      <w:r w:rsidRPr="009D3191">
        <w:rPr>
          <w:rFonts w:hint="eastAsia"/>
          <w:color w:val="FF0000"/>
        </w:rPr>
        <w:t>&lt;/th&gt;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rFonts w:hint="eastAsia"/>
          <w:color w:val="FF0000"/>
        </w:rPr>
        <w:tab/>
      </w:r>
      <w:r w:rsidRPr="009D3191">
        <w:rPr>
          <w:rFonts w:hint="eastAsia"/>
          <w:color w:val="FF0000"/>
        </w:rPr>
        <w:tab/>
        <w:t>&lt;th&gt;</w:t>
      </w:r>
      <w:r w:rsidRPr="009D3191">
        <w:rPr>
          <w:rFonts w:hint="eastAsia"/>
          <w:color w:val="FF0000"/>
        </w:rPr>
        <w:t>商品规格</w:t>
      </w:r>
      <w:r w:rsidRPr="009D3191">
        <w:rPr>
          <w:rFonts w:hint="eastAsia"/>
          <w:color w:val="FF0000"/>
        </w:rPr>
        <w:t>&lt;/th&gt;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rFonts w:hint="eastAsia"/>
          <w:color w:val="FF0000"/>
        </w:rPr>
        <w:lastRenderedPageBreak/>
        <w:tab/>
      </w:r>
      <w:r w:rsidRPr="009D3191">
        <w:rPr>
          <w:rFonts w:hint="eastAsia"/>
          <w:color w:val="FF0000"/>
        </w:rPr>
        <w:tab/>
        <w:t>&lt;th&gt;</w:t>
      </w:r>
      <w:r w:rsidRPr="009D3191">
        <w:rPr>
          <w:rFonts w:hint="eastAsia"/>
          <w:color w:val="FF0000"/>
        </w:rPr>
        <w:t>价格</w:t>
      </w:r>
      <w:r w:rsidRPr="009D3191">
        <w:rPr>
          <w:rFonts w:hint="eastAsia"/>
          <w:color w:val="FF0000"/>
        </w:rPr>
        <w:t>&lt;/th&gt;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rFonts w:hint="eastAsia"/>
          <w:color w:val="FF0000"/>
        </w:rPr>
        <w:tab/>
      </w:r>
      <w:r w:rsidRPr="009D3191">
        <w:rPr>
          <w:rFonts w:hint="eastAsia"/>
          <w:color w:val="FF0000"/>
        </w:rPr>
        <w:tab/>
        <w:t>&lt;th&gt;</w:t>
      </w:r>
      <w:r w:rsidRPr="009D3191">
        <w:rPr>
          <w:rFonts w:hint="eastAsia"/>
          <w:color w:val="FF0000"/>
        </w:rPr>
        <w:t>库存量</w:t>
      </w:r>
      <w:r w:rsidRPr="009D3191">
        <w:rPr>
          <w:rFonts w:hint="eastAsia"/>
          <w:color w:val="FF0000"/>
        </w:rPr>
        <w:t>&lt;/th&gt;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rFonts w:hint="eastAsia"/>
          <w:color w:val="FF0000"/>
        </w:rPr>
        <w:tab/>
      </w:r>
      <w:r w:rsidRPr="009D3191">
        <w:rPr>
          <w:rFonts w:hint="eastAsia"/>
          <w:color w:val="FF0000"/>
        </w:rPr>
        <w:tab/>
        <w:t>&lt;th&gt;</w:t>
      </w:r>
      <w:r w:rsidRPr="009D3191">
        <w:rPr>
          <w:rFonts w:hint="eastAsia"/>
          <w:color w:val="FF0000"/>
        </w:rPr>
        <w:t>缩略图</w:t>
      </w:r>
      <w:r w:rsidRPr="009D3191">
        <w:rPr>
          <w:rFonts w:hint="eastAsia"/>
          <w:color w:val="FF0000"/>
        </w:rPr>
        <w:t>&lt;/th&gt;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rFonts w:hint="eastAsia"/>
          <w:color w:val="FF0000"/>
        </w:rPr>
        <w:tab/>
      </w:r>
      <w:r w:rsidRPr="009D3191">
        <w:rPr>
          <w:rFonts w:hint="eastAsia"/>
          <w:color w:val="FF0000"/>
        </w:rPr>
        <w:tab/>
        <w:t>&lt;th&gt;</w:t>
      </w:r>
      <w:r w:rsidRPr="009D3191">
        <w:rPr>
          <w:rFonts w:hint="eastAsia"/>
          <w:color w:val="FF0000"/>
        </w:rPr>
        <w:t>网址</w:t>
      </w:r>
      <w:r w:rsidRPr="009D3191">
        <w:rPr>
          <w:rFonts w:hint="eastAsia"/>
          <w:color w:val="FF0000"/>
        </w:rPr>
        <w:t>&lt;/th&gt;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ab/>
        <w:t>&lt;/tr&gt;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>&lt;?php foreach($rs as $rows):?&gt;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>&lt;tr&gt;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ab/>
        <w:t>&lt;td&gt;&lt;?php echo $rows['proID']?&gt;&lt;/td&gt;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ab/>
        <w:t>&lt;td&gt;&lt;?php echo $rows['proname']?&gt;&lt;/td&gt;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ab/>
        <w:t>&lt;td&gt;&lt;?php echo $rows['proguige']?&gt;&lt;/td&gt;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ab/>
        <w:t>&lt;td&gt;&lt;?php echo $rows['proprice']?&gt;&lt;/td&gt;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ab/>
        <w:t>&lt;td&gt;&lt;?php echo $rows['proamount']?&gt;&lt;/td&gt;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ab/>
        <w:t>&lt;td&gt;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ab/>
        <w:t>&lt;?php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rFonts w:hint="eastAsia"/>
          <w:color w:val="FF0000"/>
        </w:rPr>
        <w:tab/>
      </w:r>
      <w:r w:rsidRPr="009D3191">
        <w:rPr>
          <w:rFonts w:hint="eastAsia"/>
          <w:color w:val="FF0000"/>
        </w:rPr>
        <w:tab/>
        <w:t>echo empty($rows['proimages'])?'</w:t>
      </w:r>
      <w:r w:rsidRPr="009D3191">
        <w:rPr>
          <w:rFonts w:hint="eastAsia"/>
          <w:color w:val="FF0000"/>
        </w:rPr>
        <w:t>图片暂缺</w:t>
      </w:r>
      <w:r w:rsidRPr="009D3191">
        <w:rPr>
          <w:rFonts w:hint="eastAsia"/>
          <w:color w:val="FF0000"/>
        </w:rPr>
        <w:t>':'&lt;img src="'.$rows['proimages'].'"&gt;';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ab/>
        <w:t>?&gt;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ab/>
        <w:t>&lt;/td&gt;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rFonts w:hint="eastAsia"/>
          <w:color w:val="FF0000"/>
        </w:rPr>
        <w:tab/>
        <w:t>&lt;td&gt;&lt;?php echo empty($rows['proweb'])?'</w:t>
      </w:r>
      <w:r w:rsidRPr="009D3191">
        <w:rPr>
          <w:rFonts w:hint="eastAsia"/>
          <w:color w:val="FF0000"/>
        </w:rPr>
        <w:t>网址暂缺</w:t>
      </w:r>
      <w:r w:rsidRPr="009D3191">
        <w:rPr>
          <w:rFonts w:hint="eastAsia"/>
          <w:color w:val="FF0000"/>
        </w:rPr>
        <w:t>':$rows['proweb']?&gt;&lt;/td&gt;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>&lt;/tr&gt;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>&lt;?php endforeach;?&gt;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>&lt;/table&gt;</w:t>
      </w:r>
    </w:p>
    <w:p w:rsidR="00744FEF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>&lt;/body&gt;</w:t>
      </w:r>
    </w:p>
    <w:p w:rsidR="00A16782" w:rsidRPr="009D3191" w:rsidRDefault="00744FEF" w:rsidP="00744FEF">
      <w:pPr>
        <w:pStyle w:val="ad"/>
        <w:rPr>
          <w:color w:val="FF0000"/>
        </w:rPr>
      </w:pPr>
      <w:r w:rsidRPr="009D3191">
        <w:rPr>
          <w:color w:val="FF0000"/>
        </w:rPr>
        <w:t>&lt;/html&gt;</w:t>
      </w:r>
    </w:p>
    <w:p w:rsidR="00A16782" w:rsidRDefault="007418D5" w:rsidP="007418D5">
      <w:pPr>
        <w:pStyle w:val="2"/>
      </w:pPr>
      <w:r>
        <w:rPr>
          <w:rFonts w:hint="eastAsia"/>
        </w:rPr>
        <w:t>演化二</w:t>
      </w:r>
    </w:p>
    <w:p w:rsidR="00A16782" w:rsidRDefault="008B225E" w:rsidP="008B225E">
      <w:pPr>
        <w:numPr>
          <w:ilvl w:val="0"/>
          <w:numId w:val="1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MySQLDB</w:t>
      </w:r>
      <w:r>
        <w:rPr>
          <w:rFonts w:hint="eastAsia"/>
        </w:rPr>
        <w:t>类单独存放在</w:t>
      </w:r>
      <w:r>
        <w:rPr>
          <w:rFonts w:hint="eastAsia"/>
        </w:rPr>
        <w:t>MySQLDB.class.php</w:t>
      </w:r>
      <w:r>
        <w:rPr>
          <w:rFonts w:hint="eastAsia"/>
        </w:rPr>
        <w:t>页面中</w:t>
      </w:r>
    </w:p>
    <w:p w:rsidR="008B225E" w:rsidRDefault="008B225E" w:rsidP="008B225E">
      <w:pPr>
        <w:numPr>
          <w:ilvl w:val="0"/>
          <w:numId w:val="12"/>
        </w:numPr>
        <w:ind w:firstLineChars="0"/>
      </w:pPr>
      <w:r>
        <w:rPr>
          <w:rFonts w:hint="eastAsia"/>
        </w:rPr>
        <w:t>新建一个</w:t>
      </w:r>
      <w:r>
        <w:rPr>
          <w:rFonts w:hint="eastAsia"/>
        </w:rPr>
        <w:t>showList.html</w:t>
      </w:r>
      <w:r>
        <w:rPr>
          <w:rFonts w:hint="eastAsia"/>
        </w:rPr>
        <w:t>页面，将显示数据的代码放到此文件中</w:t>
      </w:r>
    </w:p>
    <w:p w:rsidR="008B225E" w:rsidRDefault="008B225E" w:rsidP="008B225E">
      <w:pPr>
        <w:pStyle w:val="ad"/>
      </w:pPr>
      <w:r>
        <w:t>&lt;!doctype html&gt;</w:t>
      </w:r>
    </w:p>
    <w:p w:rsidR="008B225E" w:rsidRDefault="008B225E" w:rsidP="008B225E">
      <w:pPr>
        <w:pStyle w:val="ad"/>
      </w:pPr>
      <w:r>
        <w:t>&lt;html&gt;</w:t>
      </w:r>
    </w:p>
    <w:p w:rsidR="008B225E" w:rsidRDefault="008B225E" w:rsidP="008B225E">
      <w:pPr>
        <w:pStyle w:val="ad"/>
      </w:pPr>
      <w:r>
        <w:t>&lt;head&gt;</w:t>
      </w:r>
    </w:p>
    <w:p w:rsidR="008B225E" w:rsidRDefault="008B225E" w:rsidP="008B225E">
      <w:pPr>
        <w:pStyle w:val="ad"/>
      </w:pPr>
      <w:r>
        <w:t>&lt;meta charset="utf-8"&gt;</w:t>
      </w:r>
    </w:p>
    <w:p w:rsidR="008B225E" w:rsidRDefault="008B225E" w:rsidP="008B225E">
      <w:pPr>
        <w:pStyle w:val="ad"/>
      </w:pPr>
      <w:r>
        <w:rPr>
          <w:rFonts w:hint="eastAsia"/>
        </w:rPr>
        <w:t>&lt;title&gt;</w:t>
      </w:r>
      <w:r>
        <w:rPr>
          <w:rFonts w:hint="eastAsia"/>
        </w:rPr>
        <w:t>无标题文档</w:t>
      </w:r>
      <w:r>
        <w:rPr>
          <w:rFonts w:hint="eastAsia"/>
        </w:rPr>
        <w:t>&lt;/title&gt;</w:t>
      </w:r>
    </w:p>
    <w:p w:rsidR="008B225E" w:rsidRDefault="008B225E" w:rsidP="008B225E">
      <w:pPr>
        <w:pStyle w:val="ad"/>
      </w:pPr>
      <w:r>
        <w:t>&lt;style type="text/css"&gt;</w:t>
      </w:r>
    </w:p>
    <w:p w:rsidR="008B225E" w:rsidRDefault="008B225E" w:rsidP="008B225E">
      <w:pPr>
        <w:pStyle w:val="ad"/>
      </w:pPr>
      <w:r>
        <w:tab/>
        <w:t>table,td,th{</w:t>
      </w:r>
    </w:p>
    <w:p w:rsidR="008B225E" w:rsidRDefault="008B225E" w:rsidP="008B225E">
      <w:pPr>
        <w:pStyle w:val="ad"/>
      </w:pPr>
      <w:r>
        <w:tab/>
      </w:r>
      <w:r>
        <w:tab/>
        <w:t>border:#000 solid 1px;</w:t>
      </w:r>
    </w:p>
    <w:p w:rsidR="008B225E" w:rsidRDefault="008B225E" w:rsidP="008B225E">
      <w:pPr>
        <w:pStyle w:val="ad"/>
      </w:pPr>
      <w:r>
        <w:tab/>
        <w:t>}</w:t>
      </w:r>
    </w:p>
    <w:p w:rsidR="008B225E" w:rsidRDefault="008B225E" w:rsidP="008B225E">
      <w:pPr>
        <w:pStyle w:val="ad"/>
      </w:pPr>
      <w:r>
        <w:tab/>
        <w:t>table{</w:t>
      </w:r>
    </w:p>
    <w:p w:rsidR="008B225E" w:rsidRDefault="008B225E" w:rsidP="008B225E">
      <w:pPr>
        <w:pStyle w:val="ad"/>
      </w:pPr>
      <w:r>
        <w:lastRenderedPageBreak/>
        <w:tab/>
      </w:r>
      <w:r>
        <w:tab/>
        <w:t>width:780px;</w:t>
      </w:r>
    </w:p>
    <w:p w:rsidR="008B225E" w:rsidRDefault="008B225E" w:rsidP="008B225E">
      <w:pPr>
        <w:pStyle w:val="ad"/>
      </w:pPr>
      <w:r>
        <w:tab/>
      </w:r>
      <w:r>
        <w:tab/>
        <w:t>margin:auto;</w:t>
      </w:r>
    </w:p>
    <w:p w:rsidR="008B225E" w:rsidRDefault="008B225E" w:rsidP="008B225E">
      <w:pPr>
        <w:pStyle w:val="ad"/>
      </w:pPr>
      <w:r>
        <w:tab/>
        <w:t>}</w:t>
      </w:r>
    </w:p>
    <w:p w:rsidR="008B225E" w:rsidRDefault="008B225E" w:rsidP="008B225E">
      <w:pPr>
        <w:pStyle w:val="ad"/>
      </w:pPr>
      <w:r>
        <w:t>&lt;/style&gt;</w:t>
      </w:r>
    </w:p>
    <w:p w:rsidR="008B225E" w:rsidRDefault="008B225E" w:rsidP="008B225E">
      <w:pPr>
        <w:pStyle w:val="ad"/>
      </w:pPr>
      <w:r>
        <w:t>&lt;/head&gt;</w:t>
      </w:r>
    </w:p>
    <w:p w:rsidR="008B225E" w:rsidRDefault="008B225E" w:rsidP="008B225E">
      <w:pPr>
        <w:pStyle w:val="ad"/>
      </w:pPr>
    </w:p>
    <w:p w:rsidR="008B225E" w:rsidRDefault="008B225E" w:rsidP="008B225E">
      <w:pPr>
        <w:pStyle w:val="ad"/>
      </w:pPr>
      <w:r>
        <w:t>&lt;body&gt;</w:t>
      </w:r>
    </w:p>
    <w:p w:rsidR="008B225E" w:rsidRDefault="008B225E" w:rsidP="008B225E">
      <w:pPr>
        <w:pStyle w:val="ad"/>
      </w:pPr>
      <w:r>
        <w:t>&lt;table&gt;</w:t>
      </w:r>
    </w:p>
    <w:p w:rsidR="008B225E" w:rsidRDefault="008B225E" w:rsidP="008B225E">
      <w:pPr>
        <w:pStyle w:val="ad"/>
      </w:pPr>
      <w:r>
        <w:tab/>
        <w:t>&lt;tr&gt;</w:t>
      </w:r>
    </w:p>
    <w:p w:rsidR="008B225E" w:rsidRDefault="008B225E" w:rsidP="008B225E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&lt;th&gt;</w:t>
      </w:r>
      <w:r>
        <w:rPr>
          <w:rFonts w:hint="eastAsia"/>
        </w:rPr>
        <w:t>编号</w:t>
      </w:r>
      <w:r>
        <w:rPr>
          <w:rFonts w:hint="eastAsia"/>
        </w:rPr>
        <w:t>&lt;/th&gt;</w:t>
      </w:r>
    </w:p>
    <w:p w:rsidR="008B225E" w:rsidRDefault="008B225E" w:rsidP="008B225E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&lt;th&gt;</w:t>
      </w:r>
      <w:r>
        <w:rPr>
          <w:rFonts w:hint="eastAsia"/>
        </w:rPr>
        <w:t>商品名称</w:t>
      </w:r>
      <w:r>
        <w:rPr>
          <w:rFonts w:hint="eastAsia"/>
        </w:rPr>
        <w:t>&lt;/th&gt;</w:t>
      </w:r>
    </w:p>
    <w:p w:rsidR="008B225E" w:rsidRDefault="008B225E" w:rsidP="008B225E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&lt;th&gt;</w:t>
      </w:r>
      <w:r>
        <w:rPr>
          <w:rFonts w:hint="eastAsia"/>
        </w:rPr>
        <w:t>商品规格</w:t>
      </w:r>
      <w:r>
        <w:rPr>
          <w:rFonts w:hint="eastAsia"/>
        </w:rPr>
        <w:t>&lt;/th&gt;</w:t>
      </w:r>
    </w:p>
    <w:p w:rsidR="008B225E" w:rsidRDefault="008B225E" w:rsidP="008B225E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&lt;th&gt;</w:t>
      </w:r>
      <w:r>
        <w:rPr>
          <w:rFonts w:hint="eastAsia"/>
        </w:rPr>
        <w:t>价格</w:t>
      </w:r>
      <w:r>
        <w:rPr>
          <w:rFonts w:hint="eastAsia"/>
        </w:rPr>
        <w:t>&lt;/th&gt;</w:t>
      </w:r>
    </w:p>
    <w:p w:rsidR="008B225E" w:rsidRDefault="008B225E" w:rsidP="008B225E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&lt;th&gt;</w:t>
      </w:r>
      <w:r>
        <w:rPr>
          <w:rFonts w:hint="eastAsia"/>
        </w:rPr>
        <w:t>库存量</w:t>
      </w:r>
      <w:r>
        <w:rPr>
          <w:rFonts w:hint="eastAsia"/>
        </w:rPr>
        <w:t>&lt;/th&gt;</w:t>
      </w:r>
    </w:p>
    <w:p w:rsidR="008B225E" w:rsidRDefault="008B225E" w:rsidP="008B225E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&lt;th&gt;</w:t>
      </w:r>
      <w:r>
        <w:rPr>
          <w:rFonts w:hint="eastAsia"/>
        </w:rPr>
        <w:t>缩略图</w:t>
      </w:r>
      <w:r>
        <w:rPr>
          <w:rFonts w:hint="eastAsia"/>
        </w:rPr>
        <w:t>&lt;/th&gt;</w:t>
      </w:r>
    </w:p>
    <w:p w:rsidR="008B225E" w:rsidRDefault="008B225E" w:rsidP="008B225E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&lt;th&gt;</w:t>
      </w:r>
      <w:r>
        <w:rPr>
          <w:rFonts w:hint="eastAsia"/>
        </w:rPr>
        <w:t>网址</w:t>
      </w:r>
      <w:r>
        <w:rPr>
          <w:rFonts w:hint="eastAsia"/>
        </w:rPr>
        <w:t>&lt;/th&gt;</w:t>
      </w:r>
    </w:p>
    <w:p w:rsidR="008B225E" w:rsidRDefault="008B225E" w:rsidP="008B225E">
      <w:pPr>
        <w:pStyle w:val="ad"/>
      </w:pPr>
      <w:r>
        <w:tab/>
        <w:t>&lt;/tr&gt;</w:t>
      </w:r>
    </w:p>
    <w:p w:rsidR="008B225E" w:rsidRDefault="008B225E" w:rsidP="008B225E">
      <w:pPr>
        <w:pStyle w:val="ad"/>
      </w:pPr>
      <w:r>
        <w:t>&lt;?php foreach($rs as $rows):?&gt;</w:t>
      </w:r>
    </w:p>
    <w:p w:rsidR="008B225E" w:rsidRDefault="008B225E" w:rsidP="008B225E">
      <w:pPr>
        <w:pStyle w:val="ad"/>
      </w:pPr>
      <w:r>
        <w:t>&lt;tr&gt;</w:t>
      </w:r>
    </w:p>
    <w:p w:rsidR="008B225E" w:rsidRDefault="008B225E" w:rsidP="008B225E">
      <w:pPr>
        <w:pStyle w:val="ad"/>
      </w:pPr>
      <w:r>
        <w:tab/>
        <w:t>&lt;td&gt;&lt;?php echo $rows['proID']?&gt;&lt;/td&gt;</w:t>
      </w:r>
    </w:p>
    <w:p w:rsidR="008B225E" w:rsidRDefault="008B225E" w:rsidP="008B225E">
      <w:pPr>
        <w:pStyle w:val="ad"/>
      </w:pPr>
      <w:r>
        <w:tab/>
        <w:t>&lt;td&gt;&lt;?php echo $rows['proname']?&gt;&lt;/td&gt;</w:t>
      </w:r>
    </w:p>
    <w:p w:rsidR="008B225E" w:rsidRDefault="008B225E" w:rsidP="008B225E">
      <w:pPr>
        <w:pStyle w:val="ad"/>
      </w:pPr>
      <w:r>
        <w:tab/>
        <w:t>&lt;td&gt;&lt;?php echo $rows['proguige']?&gt;&lt;/td&gt;</w:t>
      </w:r>
    </w:p>
    <w:p w:rsidR="008B225E" w:rsidRDefault="008B225E" w:rsidP="008B225E">
      <w:pPr>
        <w:pStyle w:val="ad"/>
      </w:pPr>
      <w:r>
        <w:tab/>
        <w:t>&lt;td&gt;&lt;?php echo $rows['proprice']?&gt;&lt;/td&gt;</w:t>
      </w:r>
    </w:p>
    <w:p w:rsidR="008B225E" w:rsidRDefault="008B225E" w:rsidP="008B225E">
      <w:pPr>
        <w:pStyle w:val="ad"/>
      </w:pPr>
      <w:r>
        <w:tab/>
        <w:t>&lt;td&gt;&lt;?php echo $rows['proamount']?&gt;&lt;/td&gt;</w:t>
      </w:r>
    </w:p>
    <w:p w:rsidR="008B225E" w:rsidRDefault="008B225E" w:rsidP="008B225E">
      <w:pPr>
        <w:pStyle w:val="ad"/>
      </w:pPr>
      <w:r>
        <w:tab/>
        <w:t>&lt;td&gt;</w:t>
      </w:r>
    </w:p>
    <w:p w:rsidR="008B225E" w:rsidRDefault="008B225E" w:rsidP="008B225E">
      <w:pPr>
        <w:pStyle w:val="ad"/>
      </w:pPr>
      <w:r>
        <w:tab/>
        <w:t>&lt;?php</w:t>
      </w:r>
    </w:p>
    <w:p w:rsidR="008B225E" w:rsidRDefault="008B225E" w:rsidP="008B225E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echo empty($rows['proimages'])?'</w:t>
      </w:r>
      <w:r>
        <w:rPr>
          <w:rFonts w:hint="eastAsia"/>
        </w:rPr>
        <w:t>图片暂缺</w:t>
      </w:r>
      <w:r>
        <w:rPr>
          <w:rFonts w:hint="eastAsia"/>
        </w:rPr>
        <w:t>':'&lt;img src="'.$rows['proimages'].'"&gt;';</w:t>
      </w:r>
    </w:p>
    <w:p w:rsidR="008B225E" w:rsidRDefault="008B225E" w:rsidP="008B225E">
      <w:pPr>
        <w:pStyle w:val="ad"/>
      </w:pPr>
      <w:r>
        <w:tab/>
        <w:t>?&gt;</w:t>
      </w:r>
    </w:p>
    <w:p w:rsidR="008B225E" w:rsidRDefault="008B225E" w:rsidP="008B225E">
      <w:pPr>
        <w:pStyle w:val="ad"/>
      </w:pPr>
      <w:r>
        <w:tab/>
        <w:t>&lt;/td&gt;</w:t>
      </w:r>
    </w:p>
    <w:p w:rsidR="008B225E" w:rsidRDefault="008B225E" w:rsidP="008B225E">
      <w:pPr>
        <w:pStyle w:val="ad"/>
      </w:pPr>
      <w:r>
        <w:rPr>
          <w:rFonts w:hint="eastAsia"/>
        </w:rPr>
        <w:tab/>
        <w:t>&lt;td&gt;&lt;?php echo empty($rows['proweb'])?'</w:t>
      </w:r>
      <w:r>
        <w:rPr>
          <w:rFonts w:hint="eastAsia"/>
        </w:rPr>
        <w:t>网址暂缺</w:t>
      </w:r>
      <w:r>
        <w:rPr>
          <w:rFonts w:hint="eastAsia"/>
        </w:rPr>
        <w:t>':$rows['proweb']?&gt;&lt;/td&gt;</w:t>
      </w:r>
    </w:p>
    <w:p w:rsidR="008B225E" w:rsidRDefault="008B225E" w:rsidP="008B225E">
      <w:pPr>
        <w:pStyle w:val="ad"/>
      </w:pPr>
      <w:r>
        <w:t>&lt;/tr&gt;</w:t>
      </w:r>
    </w:p>
    <w:p w:rsidR="008B225E" w:rsidRDefault="008B225E" w:rsidP="008B225E">
      <w:pPr>
        <w:pStyle w:val="ad"/>
      </w:pPr>
      <w:r>
        <w:t>&lt;?php endforeach;?&gt;</w:t>
      </w:r>
    </w:p>
    <w:p w:rsidR="008B225E" w:rsidRDefault="008B225E" w:rsidP="008B225E">
      <w:pPr>
        <w:pStyle w:val="ad"/>
      </w:pPr>
      <w:r>
        <w:t>&lt;/table&gt;</w:t>
      </w:r>
    </w:p>
    <w:p w:rsidR="008B225E" w:rsidRDefault="008B225E" w:rsidP="008B225E">
      <w:pPr>
        <w:pStyle w:val="ad"/>
      </w:pPr>
      <w:r>
        <w:t>&lt;/body&gt;</w:t>
      </w:r>
    </w:p>
    <w:p w:rsidR="008B225E" w:rsidRDefault="008B225E" w:rsidP="008B225E">
      <w:pPr>
        <w:pStyle w:val="ad"/>
      </w:pPr>
      <w:r>
        <w:t>&lt;/html&gt;</w:t>
      </w:r>
    </w:p>
    <w:p w:rsidR="008B225E" w:rsidRDefault="0017619B" w:rsidP="008B225E">
      <w:pPr>
        <w:numPr>
          <w:ilvl w:val="0"/>
          <w:numId w:val="12"/>
        </w:numPr>
        <w:ind w:firstLineChars="0"/>
      </w:pPr>
      <w:r>
        <w:rPr>
          <w:rFonts w:hint="eastAsia"/>
        </w:rPr>
        <w:t>新建一个</w:t>
      </w:r>
      <w:r>
        <w:rPr>
          <w:rFonts w:hint="eastAsia"/>
        </w:rPr>
        <w:t>index.php</w:t>
      </w:r>
      <w:r>
        <w:rPr>
          <w:rFonts w:hint="eastAsia"/>
        </w:rPr>
        <w:t>，用来获取数据并显示视图</w:t>
      </w:r>
    </w:p>
    <w:p w:rsidR="0017619B" w:rsidRDefault="0017619B" w:rsidP="0017619B">
      <w:pPr>
        <w:pStyle w:val="ad"/>
      </w:pPr>
      <w:r>
        <w:t>&lt;?php</w:t>
      </w:r>
    </w:p>
    <w:p w:rsidR="0017619B" w:rsidRDefault="0017619B" w:rsidP="0017619B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自动加载类</w:t>
      </w:r>
    </w:p>
    <w:p w:rsidR="0017619B" w:rsidRDefault="0017619B" w:rsidP="0017619B">
      <w:pPr>
        <w:pStyle w:val="ad"/>
      </w:pPr>
      <w:r>
        <w:t>function __autoload($class_name) {</w:t>
      </w:r>
    </w:p>
    <w:p w:rsidR="0017619B" w:rsidRDefault="0017619B" w:rsidP="0017619B">
      <w:pPr>
        <w:pStyle w:val="ad"/>
      </w:pPr>
      <w:r>
        <w:tab/>
        <w:t>require "./{$class_name}.class.php";</w:t>
      </w:r>
    </w:p>
    <w:p w:rsidR="0017619B" w:rsidRDefault="0017619B" w:rsidP="0017619B">
      <w:pPr>
        <w:pStyle w:val="ad"/>
      </w:pPr>
      <w:r>
        <w:t>}</w:t>
      </w:r>
    </w:p>
    <w:p w:rsidR="0017619B" w:rsidRDefault="0017619B" w:rsidP="0017619B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获取数据</w:t>
      </w:r>
    </w:p>
    <w:p w:rsidR="0017619B" w:rsidRDefault="0017619B" w:rsidP="0017619B">
      <w:pPr>
        <w:pStyle w:val="ad"/>
      </w:pPr>
      <w:r>
        <w:lastRenderedPageBreak/>
        <w:t>$config=array(</w:t>
      </w:r>
    </w:p>
    <w:p w:rsidR="0017619B" w:rsidRDefault="0017619B" w:rsidP="0017619B">
      <w:pPr>
        <w:pStyle w:val="ad"/>
      </w:pPr>
      <w:r>
        <w:tab/>
        <w:t>'host'</w:t>
      </w:r>
      <w:r>
        <w:tab/>
        <w:t>=&gt;</w:t>
      </w:r>
      <w:r>
        <w:tab/>
        <w:t>'127.0.0.1',</w:t>
      </w:r>
    </w:p>
    <w:p w:rsidR="0017619B" w:rsidRDefault="0017619B" w:rsidP="0017619B">
      <w:pPr>
        <w:pStyle w:val="ad"/>
      </w:pPr>
      <w:r>
        <w:tab/>
        <w:t>'user'</w:t>
      </w:r>
      <w:r>
        <w:tab/>
        <w:t>=&gt;</w:t>
      </w:r>
      <w:r>
        <w:tab/>
        <w:t>'root',</w:t>
      </w:r>
    </w:p>
    <w:p w:rsidR="0017619B" w:rsidRDefault="0017619B" w:rsidP="0017619B">
      <w:pPr>
        <w:pStyle w:val="ad"/>
      </w:pPr>
      <w:r>
        <w:tab/>
        <w:t>'pwd'</w:t>
      </w:r>
      <w:r>
        <w:tab/>
        <w:t>=&gt;</w:t>
      </w:r>
      <w:r>
        <w:tab/>
        <w:t>'aa',</w:t>
      </w:r>
    </w:p>
    <w:p w:rsidR="0017619B" w:rsidRDefault="0017619B" w:rsidP="0017619B">
      <w:pPr>
        <w:pStyle w:val="ad"/>
      </w:pPr>
      <w:r>
        <w:tab/>
        <w:t>'dbname'=&gt;</w:t>
      </w:r>
      <w:r>
        <w:tab/>
        <w:t>'php4'</w:t>
      </w:r>
    </w:p>
    <w:p w:rsidR="0017619B" w:rsidRDefault="0017619B" w:rsidP="0017619B">
      <w:pPr>
        <w:pStyle w:val="ad"/>
      </w:pPr>
      <w:r>
        <w:t>);</w:t>
      </w:r>
    </w:p>
    <w:p w:rsidR="0017619B" w:rsidRDefault="0017619B" w:rsidP="0017619B">
      <w:pPr>
        <w:pStyle w:val="ad"/>
      </w:pPr>
      <w:r>
        <w:t>$db=MySQLDB::getInstance($config);</w:t>
      </w:r>
    </w:p>
    <w:p w:rsidR="0017619B" w:rsidRDefault="0017619B" w:rsidP="0017619B">
      <w:pPr>
        <w:pStyle w:val="ad"/>
      </w:pPr>
      <w:r>
        <w:t>$rs=$db-&gt;fetchAll("select *  from products");</w:t>
      </w:r>
    </w:p>
    <w:p w:rsidR="0017619B" w:rsidRDefault="0017619B" w:rsidP="0017619B">
      <w:pPr>
        <w:pStyle w:val="ad"/>
      </w:pPr>
      <w:r>
        <w:t>require './showList.html';</w:t>
      </w:r>
    </w:p>
    <w:p w:rsidR="001B289C" w:rsidRDefault="00972945" w:rsidP="00972945">
      <w:pPr>
        <w:pStyle w:val="2"/>
      </w:pPr>
      <w:r>
        <w:t>演化三</w:t>
      </w:r>
    </w:p>
    <w:p w:rsidR="001B289C" w:rsidRDefault="00BF0720" w:rsidP="00BF0720">
      <w:pPr>
        <w:numPr>
          <w:ilvl w:val="0"/>
          <w:numId w:val="13"/>
        </w:numPr>
        <w:ind w:firstLineChars="0"/>
      </w:pPr>
      <w:r>
        <w:t>一个表就是一个模型类</w:t>
      </w:r>
    </w:p>
    <w:p w:rsidR="00BF0720" w:rsidRDefault="00BF0720" w:rsidP="00BF0720">
      <w:pPr>
        <w:numPr>
          <w:ilvl w:val="0"/>
          <w:numId w:val="13"/>
        </w:numPr>
        <w:ind w:firstLineChars="0"/>
      </w:pPr>
      <w:r>
        <w:t>模型类以</w:t>
      </w:r>
      <w:r>
        <w:t>Model</w:t>
      </w:r>
      <w:r>
        <w:t>结尾</w:t>
      </w:r>
      <w:r>
        <w:rPr>
          <w:rFonts w:hint="eastAsia"/>
        </w:rPr>
        <w:t>，比如</w:t>
      </w:r>
      <w:r>
        <w:rPr>
          <w:rFonts w:hint="eastAsia"/>
        </w:rPr>
        <w:t>Products</w:t>
      </w:r>
      <w:r>
        <w:rPr>
          <w:rFonts w:hint="eastAsia"/>
        </w:rPr>
        <w:t>表对应的模型</w:t>
      </w:r>
      <w:r>
        <w:rPr>
          <w:rFonts w:hint="eastAsia"/>
        </w:rPr>
        <w:t>ProductsModel</w:t>
      </w:r>
    </w:p>
    <w:p w:rsidR="00BF0720" w:rsidRDefault="00BF0720" w:rsidP="00BF0720">
      <w:pPr>
        <w:numPr>
          <w:ilvl w:val="0"/>
          <w:numId w:val="13"/>
        </w:numPr>
        <w:ind w:firstLineChars="0"/>
      </w:pPr>
      <w:r>
        <w:t>类文件以</w:t>
      </w:r>
      <w:r>
        <w:rPr>
          <w:rFonts w:hint="eastAsia"/>
        </w:rPr>
        <w:t>.class.php</w:t>
      </w:r>
      <w:r>
        <w:rPr>
          <w:rFonts w:hint="eastAsia"/>
        </w:rPr>
        <w:t>结尾</w:t>
      </w:r>
    </w:p>
    <w:p w:rsidR="00972945" w:rsidRDefault="001A7D9E" w:rsidP="00B73F79">
      <w:pPr>
        <w:ind w:firstLineChars="0" w:firstLine="0"/>
      </w:pPr>
      <w:r>
        <w:t>将对</w:t>
      </w:r>
      <w:r>
        <w:t>Products</w:t>
      </w:r>
      <w:r>
        <w:t>表操作的代码封装到</w:t>
      </w:r>
      <w:r>
        <w:rPr>
          <w:rFonts w:hint="eastAsia"/>
        </w:rPr>
        <w:t>ProductsModel.class.php</w:t>
      </w:r>
      <w:r>
        <w:rPr>
          <w:rFonts w:hint="eastAsia"/>
        </w:rPr>
        <w:t>页面中</w:t>
      </w:r>
    </w:p>
    <w:p w:rsidR="002F35FF" w:rsidRDefault="002F35FF" w:rsidP="002F35FF">
      <w:pPr>
        <w:pStyle w:val="ad"/>
      </w:pPr>
      <w:r>
        <w:t>&lt;?php</w:t>
      </w:r>
    </w:p>
    <w:p w:rsidR="002F35FF" w:rsidRDefault="002F35FF" w:rsidP="002F35FF">
      <w:pPr>
        <w:pStyle w:val="ad"/>
      </w:pPr>
      <w:r>
        <w:t>/**</w:t>
      </w:r>
    </w:p>
    <w:p w:rsidR="002F35FF" w:rsidRDefault="002F35FF" w:rsidP="002F35FF">
      <w:pPr>
        <w:pStyle w:val="ad"/>
      </w:pPr>
      <w:r>
        <w:rPr>
          <w:rFonts w:hint="eastAsia"/>
        </w:rPr>
        <w:t>*ProductsModel</w:t>
      </w:r>
      <w:r>
        <w:rPr>
          <w:rFonts w:hint="eastAsia"/>
        </w:rPr>
        <w:t>，用来操作</w:t>
      </w:r>
      <w:r>
        <w:rPr>
          <w:rFonts w:hint="eastAsia"/>
        </w:rPr>
        <w:t>Products</w:t>
      </w:r>
      <w:r>
        <w:rPr>
          <w:rFonts w:hint="eastAsia"/>
        </w:rPr>
        <w:t>表</w:t>
      </w:r>
    </w:p>
    <w:p w:rsidR="002F35FF" w:rsidRDefault="002F35FF" w:rsidP="002F35FF">
      <w:pPr>
        <w:pStyle w:val="ad"/>
      </w:pPr>
      <w:r>
        <w:t>*/</w:t>
      </w:r>
    </w:p>
    <w:p w:rsidR="002F35FF" w:rsidRDefault="002F35FF" w:rsidP="002F35FF">
      <w:pPr>
        <w:pStyle w:val="ad"/>
      </w:pPr>
      <w:r>
        <w:t>class ProductsModel {</w:t>
      </w:r>
    </w:p>
    <w:p w:rsidR="002F35FF" w:rsidRDefault="002F35FF" w:rsidP="002F35FF">
      <w:pPr>
        <w:pStyle w:val="ad"/>
      </w:pPr>
      <w:r>
        <w:rPr>
          <w:rFonts w:hint="eastAsia"/>
        </w:rPr>
        <w:tab/>
        <w:t>protected $db;</w:t>
      </w:r>
      <w:r>
        <w:rPr>
          <w:rFonts w:hint="eastAsia"/>
        </w:rPr>
        <w:tab/>
        <w:t>//</w:t>
      </w:r>
      <w:r>
        <w:rPr>
          <w:rFonts w:hint="eastAsia"/>
        </w:rPr>
        <w:t>用来保存</w:t>
      </w:r>
      <w:r>
        <w:rPr>
          <w:rFonts w:hint="eastAsia"/>
        </w:rPr>
        <w:t>MySQLDB</w:t>
      </w:r>
      <w:r>
        <w:rPr>
          <w:rFonts w:hint="eastAsia"/>
        </w:rPr>
        <w:t>的单例</w:t>
      </w:r>
    </w:p>
    <w:p w:rsidR="002F35FF" w:rsidRDefault="002F35FF" w:rsidP="002F35FF">
      <w:pPr>
        <w:pStyle w:val="ad"/>
      </w:pPr>
      <w:r>
        <w:tab/>
        <w:t>/**</w:t>
      </w:r>
    </w:p>
    <w:p w:rsidR="002F35FF" w:rsidRDefault="002F35FF" w:rsidP="002F35FF">
      <w:pPr>
        <w:pStyle w:val="ad"/>
      </w:pPr>
      <w:r>
        <w:rPr>
          <w:rFonts w:hint="eastAsia"/>
        </w:rPr>
        <w:tab/>
        <w:t>*</w:t>
      </w:r>
      <w:r>
        <w:rPr>
          <w:rFonts w:hint="eastAsia"/>
        </w:rPr>
        <w:t>构造函数初始化连接数据库</w:t>
      </w:r>
    </w:p>
    <w:p w:rsidR="002F35FF" w:rsidRDefault="002F35FF" w:rsidP="002F35FF">
      <w:pPr>
        <w:pStyle w:val="ad"/>
      </w:pPr>
      <w:r>
        <w:tab/>
        <w:t>*/</w:t>
      </w:r>
    </w:p>
    <w:p w:rsidR="002F35FF" w:rsidRDefault="002F35FF" w:rsidP="002F35FF">
      <w:pPr>
        <w:pStyle w:val="ad"/>
      </w:pPr>
      <w:r>
        <w:tab/>
        <w:t>public function __construct() {</w:t>
      </w:r>
    </w:p>
    <w:p w:rsidR="002F35FF" w:rsidRDefault="002F35FF" w:rsidP="002F35FF">
      <w:pPr>
        <w:pStyle w:val="ad"/>
      </w:pPr>
      <w:r>
        <w:tab/>
      </w:r>
      <w:r>
        <w:tab/>
        <w:t>$this-&gt;initDB();</w:t>
      </w:r>
    </w:p>
    <w:p w:rsidR="002F35FF" w:rsidRDefault="002F35FF" w:rsidP="002F35FF">
      <w:pPr>
        <w:pStyle w:val="ad"/>
      </w:pPr>
      <w:r>
        <w:tab/>
        <w:t>}</w:t>
      </w:r>
    </w:p>
    <w:p w:rsidR="002F35FF" w:rsidRDefault="002F35FF" w:rsidP="002F35FF">
      <w:pPr>
        <w:pStyle w:val="ad"/>
      </w:pP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MySQLDBm</w:t>
      </w:r>
      <w:r>
        <w:rPr>
          <w:rFonts w:hint="eastAsia"/>
        </w:rPr>
        <w:t>类的实例</w:t>
      </w:r>
    </w:p>
    <w:p w:rsidR="002F35FF" w:rsidRDefault="002F35FF" w:rsidP="002F35FF">
      <w:pPr>
        <w:pStyle w:val="ad"/>
      </w:pPr>
      <w:r>
        <w:tab/>
        <w:t>private function initDB() {</w:t>
      </w:r>
    </w:p>
    <w:p w:rsidR="002F35FF" w:rsidRDefault="002F35FF" w:rsidP="002F35FF">
      <w:pPr>
        <w:pStyle w:val="ad"/>
      </w:pPr>
      <w:r>
        <w:tab/>
      </w:r>
      <w:r>
        <w:tab/>
        <w:t>$config=array(</w:t>
      </w:r>
    </w:p>
    <w:p w:rsidR="002F35FF" w:rsidRDefault="002F35FF" w:rsidP="002F35FF">
      <w:pPr>
        <w:pStyle w:val="ad"/>
      </w:pPr>
      <w:r>
        <w:tab/>
      </w:r>
      <w:r>
        <w:tab/>
      </w:r>
      <w:r>
        <w:tab/>
        <w:t>'host'</w:t>
      </w:r>
      <w:r>
        <w:tab/>
        <w:t>=&gt;</w:t>
      </w:r>
      <w:r>
        <w:tab/>
        <w:t>'127.0.0.1',</w:t>
      </w:r>
    </w:p>
    <w:p w:rsidR="002F35FF" w:rsidRDefault="002F35FF" w:rsidP="002F35FF">
      <w:pPr>
        <w:pStyle w:val="ad"/>
      </w:pPr>
      <w:r>
        <w:tab/>
      </w:r>
      <w:r>
        <w:tab/>
      </w:r>
      <w:r>
        <w:tab/>
        <w:t>'user'</w:t>
      </w:r>
      <w:r>
        <w:tab/>
        <w:t>=&gt;</w:t>
      </w:r>
      <w:r>
        <w:tab/>
        <w:t>'root',</w:t>
      </w:r>
    </w:p>
    <w:p w:rsidR="002F35FF" w:rsidRDefault="002F35FF" w:rsidP="002F35FF">
      <w:pPr>
        <w:pStyle w:val="ad"/>
      </w:pPr>
      <w:r>
        <w:tab/>
      </w:r>
      <w:r>
        <w:tab/>
      </w:r>
      <w:r>
        <w:tab/>
        <w:t>'pwd'</w:t>
      </w:r>
      <w:r>
        <w:tab/>
        <w:t>=&gt;</w:t>
      </w:r>
      <w:r>
        <w:tab/>
        <w:t>'aa',</w:t>
      </w:r>
    </w:p>
    <w:p w:rsidR="002F35FF" w:rsidRDefault="002F35FF" w:rsidP="002F35FF">
      <w:pPr>
        <w:pStyle w:val="ad"/>
      </w:pPr>
      <w:r>
        <w:tab/>
      </w:r>
      <w:r>
        <w:tab/>
      </w:r>
      <w:r>
        <w:tab/>
        <w:t>'dbname'=&gt;</w:t>
      </w:r>
      <w:r>
        <w:tab/>
        <w:t>'php4'</w:t>
      </w:r>
    </w:p>
    <w:p w:rsidR="002F35FF" w:rsidRDefault="002F35FF" w:rsidP="002F35FF">
      <w:pPr>
        <w:pStyle w:val="ad"/>
      </w:pPr>
      <w:r>
        <w:tab/>
      </w:r>
      <w:r>
        <w:tab/>
        <w:t>);</w:t>
      </w:r>
    </w:p>
    <w:p w:rsidR="002F35FF" w:rsidRDefault="002F35FF" w:rsidP="002F35FF">
      <w:pPr>
        <w:pStyle w:val="ad"/>
      </w:pPr>
      <w:r>
        <w:tab/>
      </w:r>
      <w:r>
        <w:tab/>
        <w:t>$this-&gt;db=MySQLDB::getInstance($config);</w:t>
      </w:r>
    </w:p>
    <w:p w:rsidR="002F35FF" w:rsidRDefault="002F35FF" w:rsidP="002F35FF">
      <w:pPr>
        <w:pStyle w:val="ad"/>
      </w:pPr>
      <w:r>
        <w:lastRenderedPageBreak/>
        <w:tab/>
        <w:t>}</w:t>
      </w:r>
    </w:p>
    <w:p w:rsidR="002F35FF" w:rsidRDefault="002F35FF" w:rsidP="002F35FF">
      <w:pPr>
        <w:pStyle w:val="ad"/>
      </w:pPr>
      <w:r>
        <w:tab/>
        <w:t>/**</w:t>
      </w:r>
    </w:p>
    <w:p w:rsidR="002F35FF" w:rsidRDefault="002F35FF" w:rsidP="002F35FF">
      <w:pPr>
        <w:pStyle w:val="ad"/>
      </w:pPr>
      <w:r>
        <w:rPr>
          <w:rFonts w:hint="eastAsia"/>
        </w:rPr>
        <w:tab/>
        <w:t>*</w:t>
      </w:r>
      <w:r>
        <w:rPr>
          <w:rFonts w:hint="eastAsia"/>
        </w:rPr>
        <w:t>获取</w:t>
      </w:r>
      <w:r>
        <w:rPr>
          <w:rFonts w:hint="eastAsia"/>
        </w:rPr>
        <w:t>Products</w:t>
      </w:r>
      <w:r>
        <w:rPr>
          <w:rFonts w:hint="eastAsia"/>
        </w:rPr>
        <w:t>表的所有商品</w:t>
      </w:r>
    </w:p>
    <w:p w:rsidR="002F35FF" w:rsidRDefault="002F35FF" w:rsidP="002F35FF">
      <w:pPr>
        <w:pStyle w:val="ad"/>
      </w:pPr>
      <w:r>
        <w:tab/>
        <w:t>*/</w:t>
      </w:r>
    </w:p>
    <w:p w:rsidR="002F35FF" w:rsidRDefault="002F35FF" w:rsidP="002F35FF">
      <w:pPr>
        <w:pStyle w:val="ad"/>
      </w:pPr>
      <w:r>
        <w:tab/>
        <w:t>public function getList() {</w:t>
      </w:r>
    </w:p>
    <w:p w:rsidR="002F35FF" w:rsidRDefault="002F35FF" w:rsidP="002F35FF">
      <w:pPr>
        <w:pStyle w:val="ad"/>
      </w:pPr>
      <w:r>
        <w:tab/>
      </w:r>
      <w:r>
        <w:tab/>
        <w:t>return $this-&gt;db-&gt;fetchAll("select *  from products");</w:t>
      </w:r>
    </w:p>
    <w:p w:rsidR="002F35FF" w:rsidRDefault="002F35FF" w:rsidP="002F35FF">
      <w:pPr>
        <w:pStyle w:val="ad"/>
      </w:pPr>
      <w:r>
        <w:tab/>
        <w:t>}</w:t>
      </w:r>
    </w:p>
    <w:p w:rsidR="000E2F2F" w:rsidRDefault="002F35FF" w:rsidP="002F35FF">
      <w:pPr>
        <w:pStyle w:val="ad"/>
      </w:pPr>
      <w:r>
        <w:t>}</w:t>
      </w:r>
    </w:p>
    <w:p w:rsidR="000E2F2F" w:rsidRDefault="00600E4B" w:rsidP="00B73F79">
      <w:pPr>
        <w:ind w:firstLineChars="0" w:firstLine="0"/>
      </w:pPr>
      <w:r>
        <w:t>index.php</w:t>
      </w:r>
      <w:r>
        <w:t>页面更改如下</w:t>
      </w:r>
      <w:r>
        <w:rPr>
          <w:rFonts w:hint="eastAsia"/>
        </w:rPr>
        <w:t>：</w:t>
      </w:r>
    </w:p>
    <w:p w:rsidR="00600E4B" w:rsidRDefault="00600E4B" w:rsidP="00600E4B">
      <w:pPr>
        <w:pStyle w:val="ad"/>
      </w:pPr>
      <w:r>
        <w:t>&lt;?php</w:t>
      </w:r>
    </w:p>
    <w:p w:rsidR="00600E4B" w:rsidRDefault="00600E4B" w:rsidP="00600E4B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自动加载类</w:t>
      </w:r>
    </w:p>
    <w:p w:rsidR="00600E4B" w:rsidRDefault="00600E4B" w:rsidP="00600E4B">
      <w:pPr>
        <w:pStyle w:val="ad"/>
      </w:pPr>
      <w:r>
        <w:t>function __autoload($class_name) {</w:t>
      </w:r>
    </w:p>
    <w:p w:rsidR="00600E4B" w:rsidRDefault="00600E4B" w:rsidP="00600E4B">
      <w:pPr>
        <w:pStyle w:val="ad"/>
      </w:pPr>
      <w:r>
        <w:tab/>
        <w:t>require "./{$class_name}.class.php";</w:t>
      </w:r>
    </w:p>
    <w:p w:rsidR="00600E4B" w:rsidRDefault="00600E4B" w:rsidP="00600E4B">
      <w:pPr>
        <w:pStyle w:val="ad"/>
      </w:pPr>
      <w:r>
        <w:t>}</w:t>
      </w:r>
    </w:p>
    <w:p w:rsidR="00600E4B" w:rsidRDefault="00600E4B" w:rsidP="00600E4B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获取数据</w:t>
      </w:r>
    </w:p>
    <w:p w:rsidR="00600E4B" w:rsidRDefault="00600E4B" w:rsidP="00600E4B">
      <w:pPr>
        <w:pStyle w:val="ad"/>
      </w:pPr>
      <w:r>
        <w:t>$model=new ProductsModel();</w:t>
      </w:r>
    </w:p>
    <w:p w:rsidR="00600E4B" w:rsidRDefault="00600E4B" w:rsidP="00600E4B">
      <w:pPr>
        <w:pStyle w:val="ad"/>
      </w:pPr>
      <w:r>
        <w:t>$rs=$model-&gt;getList();</w:t>
      </w:r>
    </w:p>
    <w:p w:rsidR="000E2F2F" w:rsidRDefault="00600E4B" w:rsidP="00600E4B">
      <w:pPr>
        <w:pStyle w:val="ad"/>
      </w:pPr>
      <w:r>
        <w:t>require './showList.html';</w:t>
      </w:r>
    </w:p>
    <w:p w:rsidR="00600E4B" w:rsidRDefault="00111CD6" w:rsidP="00111CD6">
      <w:pPr>
        <w:pStyle w:val="2"/>
      </w:pPr>
      <w:r>
        <w:rPr>
          <w:rFonts w:hint="eastAsia"/>
        </w:rPr>
        <w:t>演化四</w:t>
      </w:r>
    </w:p>
    <w:p w:rsidR="00600E4B" w:rsidRDefault="0075160B" w:rsidP="00B73F79">
      <w:pPr>
        <w:ind w:firstLineChars="0" w:firstLine="0"/>
      </w:pPr>
      <w:r>
        <w:t>每个表的模型都需要连接数据库</w:t>
      </w:r>
      <w:r>
        <w:rPr>
          <w:rFonts w:hint="eastAsia"/>
        </w:rPr>
        <w:t>，</w:t>
      </w:r>
      <w:r>
        <w:t>我们可以将连接数据库的代码封装到所有模型类的父类中</w:t>
      </w:r>
      <w:r>
        <w:rPr>
          <w:rFonts w:hint="eastAsia"/>
        </w:rPr>
        <w:t>（基础模型类）</w:t>
      </w:r>
    </w:p>
    <w:p w:rsidR="0075160B" w:rsidRPr="0075160B" w:rsidRDefault="00557F04" w:rsidP="007D527F">
      <w:pPr>
        <w:pStyle w:val="ad"/>
      </w:pPr>
      <w:r>
        <w:rPr>
          <w:noProof/>
        </w:rPr>
        <w:pict>
          <v:shape id="_x0000_i1028" type="#_x0000_t75" style="width:329.95pt;height:105.8pt;visibility:visible;mso-wrap-style:square">
            <v:imagedata r:id="rId11" o:title=""/>
          </v:shape>
        </w:pict>
      </w:r>
    </w:p>
    <w:p w:rsidR="00111CD6" w:rsidRDefault="00A573AA" w:rsidP="00B73F79">
      <w:pPr>
        <w:ind w:firstLineChars="0" w:firstLine="0"/>
      </w:pPr>
      <w:r>
        <w:rPr>
          <w:rFonts w:hint="eastAsia"/>
        </w:rPr>
        <w:t>基础模型类</w:t>
      </w:r>
      <w:r>
        <w:rPr>
          <w:rFonts w:hint="eastAsia"/>
        </w:rPr>
        <w:t>(</w:t>
      </w:r>
      <w:r>
        <w:t>Model.class.php</w:t>
      </w:r>
      <w:r>
        <w:rPr>
          <w:rFonts w:hint="eastAsia"/>
        </w:rPr>
        <w:t>)</w:t>
      </w:r>
    </w:p>
    <w:p w:rsidR="00A573AA" w:rsidRDefault="00A573AA" w:rsidP="00A573AA">
      <w:pPr>
        <w:pStyle w:val="ad"/>
      </w:pPr>
      <w:r>
        <w:t>&lt;?php</w:t>
      </w:r>
    </w:p>
    <w:p w:rsidR="00A573AA" w:rsidRDefault="00A573AA" w:rsidP="00A573AA">
      <w:pPr>
        <w:pStyle w:val="ad"/>
      </w:pPr>
      <w:r>
        <w:t>/**</w:t>
      </w:r>
    </w:p>
    <w:p w:rsidR="00A573AA" w:rsidRDefault="00A573AA" w:rsidP="00A573AA">
      <w:pPr>
        <w:pStyle w:val="ad"/>
      </w:pPr>
      <w:r>
        <w:rPr>
          <w:rFonts w:hint="eastAsia"/>
        </w:rPr>
        <w:t>*</w:t>
      </w:r>
      <w:r>
        <w:rPr>
          <w:rFonts w:hint="eastAsia"/>
        </w:rPr>
        <w:t>基础模型类，用来封装所有模型的公共属性和方法</w:t>
      </w:r>
    </w:p>
    <w:p w:rsidR="00A573AA" w:rsidRDefault="00A573AA" w:rsidP="00A573AA">
      <w:pPr>
        <w:pStyle w:val="ad"/>
      </w:pPr>
      <w:r>
        <w:t>*/</w:t>
      </w:r>
    </w:p>
    <w:p w:rsidR="00A573AA" w:rsidRDefault="00A573AA" w:rsidP="00A573AA">
      <w:pPr>
        <w:pStyle w:val="ad"/>
      </w:pPr>
      <w:r>
        <w:t>class Model {</w:t>
      </w:r>
    </w:p>
    <w:p w:rsidR="00A573AA" w:rsidRDefault="00A573AA" w:rsidP="00A573AA">
      <w:pPr>
        <w:pStyle w:val="ad"/>
      </w:pPr>
      <w:r>
        <w:rPr>
          <w:rFonts w:hint="eastAsia"/>
        </w:rPr>
        <w:tab/>
        <w:t>protected $db;</w:t>
      </w:r>
      <w:r>
        <w:rPr>
          <w:rFonts w:hint="eastAsia"/>
        </w:rPr>
        <w:tab/>
        <w:t>//</w:t>
      </w:r>
      <w:r>
        <w:rPr>
          <w:rFonts w:hint="eastAsia"/>
        </w:rPr>
        <w:t>用来保存</w:t>
      </w:r>
      <w:r>
        <w:rPr>
          <w:rFonts w:hint="eastAsia"/>
        </w:rPr>
        <w:t>MySQLDB</w:t>
      </w:r>
      <w:r>
        <w:rPr>
          <w:rFonts w:hint="eastAsia"/>
        </w:rPr>
        <w:t>的单例</w:t>
      </w:r>
    </w:p>
    <w:p w:rsidR="00A573AA" w:rsidRDefault="00A573AA" w:rsidP="00A573AA">
      <w:pPr>
        <w:pStyle w:val="ad"/>
      </w:pPr>
      <w:r>
        <w:tab/>
        <w:t>/**</w:t>
      </w:r>
    </w:p>
    <w:p w:rsidR="00A573AA" w:rsidRDefault="00A573AA" w:rsidP="00A573AA">
      <w:pPr>
        <w:pStyle w:val="ad"/>
      </w:pPr>
      <w:r>
        <w:rPr>
          <w:rFonts w:hint="eastAsia"/>
        </w:rPr>
        <w:lastRenderedPageBreak/>
        <w:tab/>
        <w:t>*</w:t>
      </w:r>
      <w:r>
        <w:rPr>
          <w:rFonts w:hint="eastAsia"/>
        </w:rPr>
        <w:t>构造函数初始化连接数据库</w:t>
      </w:r>
    </w:p>
    <w:p w:rsidR="00A573AA" w:rsidRDefault="00A573AA" w:rsidP="00A573AA">
      <w:pPr>
        <w:pStyle w:val="ad"/>
      </w:pPr>
      <w:r>
        <w:tab/>
        <w:t>*/</w:t>
      </w:r>
    </w:p>
    <w:p w:rsidR="00A573AA" w:rsidRDefault="00A573AA" w:rsidP="00A573AA">
      <w:pPr>
        <w:pStyle w:val="ad"/>
      </w:pPr>
      <w:r>
        <w:tab/>
        <w:t>public function __construct() {</w:t>
      </w:r>
    </w:p>
    <w:p w:rsidR="00A573AA" w:rsidRDefault="00A573AA" w:rsidP="00A573AA">
      <w:pPr>
        <w:pStyle w:val="ad"/>
      </w:pPr>
      <w:r>
        <w:tab/>
      </w:r>
      <w:r>
        <w:tab/>
        <w:t>$this-&gt;initDB();</w:t>
      </w:r>
    </w:p>
    <w:p w:rsidR="00A573AA" w:rsidRDefault="00A573AA" w:rsidP="00A573AA">
      <w:pPr>
        <w:pStyle w:val="ad"/>
      </w:pPr>
      <w:r>
        <w:tab/>
        <w:t>}</w:t>
      </w:r>
    </w:p>
    <w:p w:rsidR="00A573AA" w:rsidRDefault="00A573AA" w:rsidP="00A573AA">
      <w:pPr>
        <w:pStyle w:val="ad"/>
      </w:pP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MySQLDBm</w:t>
      </w:r>
      <w:r>
        <w:rPr>
          <w:rFonts w:hint="eastAsia"/>
        </w:rPr>
        <w:t>类的实例</w:t>
      </w:r>
    </w:p>
    <w:p w:rsidR="00A573AA" w:rsidRDefault="00A573AA" w:rsidP="00A573AA">
      <w:pPr>
        <w:pStyle w:val="ad"/>
      </w:pPr>
      <w:r>
        <w:tab/>
        <w:t>private function initDB() {</w:t>
      </w:r>
    </w:p>
    <w:p w:rsidR="00A573AA" w:rsidRDefault="00A573AA" w:rsidP="00A573AA">
      <w:pPr>
        <w:pStyle w:val="ad"/>
      </w:pPr>
      <w:r>
        <w:tab/>
      </w:r>
      <w:r>
        <w:tab/>
        <w:t>$config=array(</w:t>
      </w:r>
    </w:p>
    <w:p w:rsidR="00A573AA" w:rsidRDefault="00A573AA" w:rsidP="00A573AA">
      <w:pPr>
        <w:pStyle w:val="ad"/>
      </w:pPr>
      <w:r>
        <w:tab/>
      </w:r>
      <w:r>
        <w:tab/>
      </w:r>
      <w:r>
        <w:tab/>
        <w:t>'host'</w:t>
      </w:r>
      <w:r>
        <w:tab/>
        <w:t>=&gt;</w:t>
      </w:r>
      <w:r>
        <w:tab/>
        <w:t>'127.0.0.1',</w:t>
      </w:r>
    </w:p>
    <w:p w:rsidR="00A573AA" w:rsidRDefault="00A573AA" w:rsidP="00A573AA">
      <w:pPr>
        <w:pStyle w:val="ad"/>
      </w:pPr>
      <w:r>
        <w:tab/>
      </w:r>
      <w:r>
        <w:tab/>
      </w:r>
      <w:r>
        <w:tab/>
        <w:t>'user'</w:t>
      </w:r>
      <w:r>
        <w:tab/>
        <w:t>=&gt;</w:t>
      </w:r>
      <w:r>
        <w:tab/>
        <w:t>'root',</w:t>
      </w:r>
    </w:p>
    <w:p w:rsidR="00A573AA" w:rsidRDefault="00A573AA" w:rsidP="00A573AA">
      <w:pPr>
        <w:pStyle w:val="ad"/>
      </w:pPr>
      <w:r>
        <w:tab/>
      </w:r>
      <w:r>
        <w:tab/>
      </w:r>
      <w:r>
        <w:tab/>
        <w:t>'pwd'</w:t>
      </w:r>
      <w:r>
        <w:tab/>
        <w:t>=&gt;</w:t>
      </w:r>
      <w:r>
        <w:tab/>
        <w:t>'aa',</w:t>
      </w:r>
    </w:p>
    <w:p w:rsidR="00A573AA" w:rsidRDefault="00A573AA" w:rsidP="00A573AA">
      <w:pPr>
        <w:pStyle w:val="ad"/>
      </w:pPr>
      <w:r>
        <w:tab/>
      </w:r>
      <w:r>
        <w:tab/>
      </w:r>
      <w:r>
        <w:tab/>
        <w:t>'dbname'=&gt;</w:t>
      </w:r>
      <w:r>
        <w:tab/>
        <w:t>'php4'</w:t>
      </w:r>
    </w:p>
    <w:p w:rsidR="00A573AA" w:rsidRDefault="00A573AA" w:rsidP="00A573AA">
      <w:pPr>
        <w:pStyle w:val="ad"/>
      </w:pPr>
      <w:r>
        <w:tab/>
      </w:r>
      <w:r>
        <w:tab/>
        <w:t>);</w:t>
      </w:r>
    </w:p>
    <w:p w:rsidR="00A573AA" w:rsidRDefault="00A573AA" w:rsidP="00A573AA">
      <w:pPr>
        <w:pStyle w:val="ad"/>
      </w:pPr>
      <w:r>
        <w:tab/>
      </w:r>
      <w:r>
        <w:tab/>
        <w:t>$this-&gt;db=MySQLDB::getInstance($config);</w:t>
      </w:r>
    </w:p>
    <w:p w:rsidR="00A573AA" w:rsidRDefault="00A573AA" w:rsidP="00A573AA">
      <w:pPr>
        <w:pStyle w:val="ad"/>
      </w:pPr>
      <w:r>
        <w:tab/>
        <w:t>}</w:t>
      </w:r>
    </w:p>
    <w:p w:rsidR="00111CD6" w:rsidRDefault="00A573AA" w:rsidP="00A573AA">
      <w:pPr>
        <w:pStyle w:val="ad"/>
      </w:pPr>
      <w:r>
        <w:t>}</w:t>
      </w:r>
    </w:p>
    <w:p w:rsidR="00111CD6" w:rsidRDefault="00A573AA" w:rsidP="00B73F79">
      <w:pPr>
        <w:ind w:firstLineChars="0" w:firstLine="0"/>
      </w:pPr>
      <w:r>
        <w:t>所有的模型都继承基础模型</w:t>
      </w:r>
    </w:p>
    <w:p w:rsidR="00A573AA" w:rsidRDefault="00A573AA" w:rsidP="00A573AA">
      <w:pPr>
        <w:pStyle w:val="ad"/>
      </w:pPr>
      <w:r>
        <w:t xml:space="preserve">class ProductsModel </w:t>
      </w:r>
      <w:r w:rsidRPr="00A573AA">
        <w:rPr>
          <w:color w:val="FF0000"/>
        </w:rPr>
        <w:t>extends Model</w:t>
      </w:r>
      <w:r>
        <w:t xml:space="preserve"> {</w:t>
      </w:r>
    </w:p>
    <w:p w:rsidR="00A573AA" w:rsidRDefault="00A573AA" w:rsidP="00A573AA">
      <w:pPr>
        <w:pStyle w:val="ad"/>
      </w:pPr>
      <w:r>
        <w:tab/>
        <w:t>/**</w:t>
      </w:r>
    </w:p>
    <w:p w:rsidR="00A573AA" w:rsidRDefault="00A573AA" w:rsidP="00A573AA">
      <w:pPr>
        <w:pStyle w:val="ad"/>
      </w:pPr>
      <w:r>
        <w:rPr>
          <w:rFonts w:hint="eastAsia"/>
        </w:rPr>
        <w:tab/>
        <w:t>*</w:t>
      </w:r>
      <w:r>
        <w:rPr>
          <w:rFonts w:hint="eastAsia"/>
        </w:rPr>
        <w:t>获取</w:t>
      </w:r>
      <w:r>
        <w:rPr>
          <w:rFonts w:hint="eastAsia"/>
        </w:rPr>
        <w:t>Products</w:t>
      </w:r>
      <w:r>
        <w:rPr>
          <w:rFonts w:hint="eastAsia"/>
        </w:rPr>
        <w:t>表的所有商品</w:t>
      </w:r>
    </w:p>
    <w:p w:rsidR="00A573AA" w:rsidRDefault="00A573AA" w:rsidP="00A573AA">
      <w:pPr>
        <w:pStyle w:val="ad"/>
      </w:pPr>
      <w:r>
        <w:tab/>
        <w:t>*/</w:t>
      </w:r>
    </w:p>
    <w:p w:rsidR="00A573AA" w:rsidRDefault="00A573AA" w:rsidP="00A573AA">
      <w:pPr>
        <w:pStyle w:val="ad"/>
      </w:pPr>
      <w:r>
        <w:tab/>
        <w:t>public function getList() {</w:t>
      </w:r>
    </w:p>
    <w:p w:rsidR="00A573AA" w:rsidRDefault="00A573AA" w:rsidP="00A573AA">
      <w:pPr>
        <w:pStyle w:val="ad"/>
      </w:pPr>
      <w:r>
        <w:tab/>
      </w:r>
      <w:r>
        <w:tab/>
        <w:t>return $this-&gt;db-&gt;fetchAll("select *  from products");</w:t>
      </w:r>
    </w:p>
    <w:p w:rsidR="00A573AA" w:rsidRDefault="00A573AA" w:rsidP="00A573AA">
      <w:pPr>
        <w:pStyle w:val="ad"/>
      </w:pPr>
      <w:r>
        <w:tab/>
        <w:t>}</w:t>
      </w:r>
    </w:p>
    <w:p w:rsidR="00A573AA" w:rsidRDefault="00A573AA" w:rsidP="00A573AA">
      <w:pPr>
        <w:pStyle w:val="ad"/>
      </w:pPr>
      <w:r>
        <w:t>}</w:t>
      </w:r>
    </w:p>
    <w:p w:rsidR="00111CD6" w:rsidRDefault="009163FE" w:rsidP="009163FE">
      <w:pPr>
        <w:pStyle w:val="2"/>
      </w:pPr>
      <w:r>
        <w:rPr>
          <w:rFonts w:hint="eastAsia"/>
        </w:rPr>
        <w:t>演化五</w:t>
      </w:r>
    </w:p>
    <w:p w:rsidR="00600E4B" w:rsidRDefault="006B16EB" w:rsidP="006B16EB">
      <w:pPr>
        <w:numPr>
          <w:ilvl w:val="0"/>
          <w:numId w:val="14"/>
        </w:numPr>
        <w:ind w:firstLineChars="0"/>
      </w:pPr>
      <w:r>
        <w:t>一个</w:t>
      </w:r>
      <w:r w:rsidR="00557F04">
        <w:rPr>
          <w:rFonts w:hint="eastAsia"/>
        </w:rPr>
        <w:t>模块</w:t>
      </w:r>
      <w:bookmarkStart w:id="0" w:name="_GoBack"/>
      <w:bookmarkEnd w:id="0"/>
      <w:r>
        <w:t>就是一个控制器</w:t>
      </w:r>
    </w:p>
    <w:p w:rsidR="006B16EB" w:rsidRDefault="006B16EB" w:rsidP="006B16EB">
      <w:pPr>
        <w:numPr>
          <w:ilvl w:val="0"/>
          <w:numId w:val="14"/>
        </w:numPr>
        <w:ind w:firstLineChars="0"/>
      </w:pPr>
      <w:r>
        <w:t>控制器必须以</w:t>
      </w:r>
      <w:r>
        <w:rPr>
          <w:rFonts w:hint="eastAsia"/>
        </w:rPr>
        <w:t>Controller</w:t>
      </w:r>
      <w:r>
        <w:rPr>
          <w:rFonts w:hint="eastAsia"/>
        </w:rPr>
        <w:t>结尾</w:t>
      </w:r>
      <w:r w:rsidR="002C4337">
        <w:rPr>
          <w:rFonts w:hint="eastAsia"/>
        </w:rPr>
        <w:t>（控制器名</w:t>
      </w:r>
      <w:r w:rsidR="002C4337">
        <w:rPr>
          <w:rFonts w:hint="eastAsia"/>
        </w:rPr>
        <w:t>+Controller</w:t>
      </w:r>
      <w:r w:rsidR="002C4337">
        <w:rPr>
          <w:rFonts w:hint="eastAsia"/>
        </w:rPr>
        <w:t>）</w:t>
      </w:r>
    </w:p>
    <w:p w:rsidR="00AC55E1" w:rsidRDefault="00AC55E1" w:rsidP="006B16EB">
      <w:pPr>
        <w:numPr>
          <w:ilvl w:val="0"/>
          <w:numId w:val="14"/>
        </w:numPr>
        <w:ind w:firstLineChars="0"/>
      </w:pPr>
      <w:r>
        <w:t>控制器中的方法</w:t>
      </w:r>
      <w:r w:rsidR="00906E66">
        <w:t>名</w:t>
      </w:r>
      <w:r>
        <w:t>以</w:t>
      </w:r>
      <w:r>
        <w:rPr>
          <w:rFonts w:hint="eastAsia"/>
        </w:rPr>
        <w:t>Action</w:t>
      </w:r>
      <w:r>
        <w:rPr>
          <w:rFonts w:hint="eastAsia"/>
        </w:rPr>
        <w:t>结尾</w:t>
      </w:r>
      <w:r w:rsidR="002C4337">
        <w:rPr>
          <w:rFonts w:hint="eastAsia"/>
        </w:rPr>
        <w:t>（方法名</w:t>
      </w:r>
      <w:r w:rsidR="002C4337">
        <w:rPr>
          <w:rFonts w:hint="eastAsia"/>
        </w:rPr>
        <w:t>+Action</w:t>
      </w:r>
      <w:r w:rsidR="002C4337">
        <w:rPr>
          <w:rFonts w:hint="eastAsia"/>
        </w:rPr>
        <w:t>）</w:t>
      </w:r>
    </w:p>
    <w:p w:rsidR="002C4337" w:rsidRDefault="002C4337" w:rsidP="006B16EB">
      <w:pPr>
        <w:numPr>
          <w:ilvl w:val="0"/>
          <w:numId w:val="14"/>
        </w:numPr>
        <w:ind w:firstLineChars="0"/>
      </w:pPr>
      <w:r>
        <w:t>通过传递参数的方法请求分发</w:t>
      </w:r>
    </w:p>
    <w:p w:rsidR="00450A07" w:rsidRPr="00450A07" w:rsidRDefault="00450A07" w:rsidP="00450A07">
      <w:pPr>
        <w:pStyle w:val="a9"/>
        <w:ind w:firstLine="562"/>
      </w:pPr>
      <w:r>
        <w:t>我们用</w:t>
      </w:r>
      <w:r>
        <w:rPr>
          <w:rFonts w:hint="eastAsia"/>
        </w:rPr>
        <w:t>c表示控制器,a表示方法</w:t>
      </w:r>
    </w:p>
    <w:p w:rsidR="00FC3BCD" w:rsidRDefault="00557F04" w:rsidP="00FC44D8">
      <w:pPr>
        <w:pStyle w:val="ad"/>
      </w:pPr>
      <w:r>
        <w:rPr>
          <w:noProof/>
        </w:rPr>
        <w:lastRenderedPageBreak/>
        <w:pict>
          <v:shape id="_x0000_i1029" type="#_x0000_t75" style="width:350.6pt;height:190.95pt;visibility:visible;mso-wrap-style:square">
            <v:imagedata r:id="rId12" o:title=""/>
          </v:shape>
        </w:pict>
      </w:r>
    </w:p>
    <w:p w:rsidR="00FC3BCD" w:rsidRDefault="001A23CC" w:rsidP="00B73F79">
      <w:pPr>
        <w:ind w:firstLineChars="0" w:firstLine="0"/>
      </w:pPr>
      <w:r>
        <w:t>新建一个</w:t>
      </w:r>
      <w:r>
        <w:rPr>
          <w:rFonts w:hint="eastAsia"/>
        </w:rPr>
        <w:t>ProductsController.class.php</w:t>
      </w:r>
      <w:r>
        <w:rPr>
          <w:rFonts w:hint="eastAsia"/>
        </w:rPr>
        <w:t>页面</w:t>
      </w:r>
    </w:p>
    <w:p w:rsidR="001A23CC" w:rsidRDefault="001A23CC" w:rsidP="001A23CC">
      <w:pPr>
        <w:pStyle w:val="ad"/>
      </w:pPr>
      <w:r>
        <w:t>/**</w:t>
      </w:r>
    </w:p>
    <w:p w:rsidR="001A23CC" w:rsidRDefault="001A23CC" w:rsidP="001A23CC">
      <w:pPr>
        <w:pStyle w:val="ad"/>
      </w:pPr>
      <w:r>
        <w:rPr>
          <w:rFonts w:hint="eastAsia"/>
        </w:rPr>
        <w:t>*</w:t>
      </w:r>
      <w:r>
        <w:rPr>
          <w:rFonts w:hint="eastAsia"/>
        </w:rPr>
        <w:t>控制器必须以</w:t>
      </w:r>
      <w:r>
        <w:rPr>
          <w:rFonts w:hint="eastAsia"/>
        </w:rPr>
        <w:t>Controller</w:t>
      </w:r>
      <w:r>
        <w:rPr>
          <w:rFonts w:hint="eastAsia"/>
        </w:rPr>
        <w:t>结尾</w:t>
      </w:r>
      <w:r>
        <w:rPr>
          <w:rFonts w:hint="eastAsia"/>
        </w:rPr>
        <w:t>(</w:t>
      </w:r>
      <w:r>
        <w:rPr>
          <w:rFonts w:hint="eastAsia"/>
        </w:rPr>
        <w:t>控制器名</w:t>
      </w:r>
      <w:r>
        <w:rPr>
          <w:rFonts w:hint="eastAsia"/>
        </w:rPr>
        <w:t>+Controller)</w:t>
      </w:r>
    </w:p>
    <w:p w:rsidR="001A23CC" w:rsidRDefault="001A23CC" w:rsidP="001A23CC">
      <w:pPr>
        <w:pStyle w:val="ad"/>
      </w:pPr>
      <w:r>
        <w:rPr>
          <w:rFonts w:hint="eastAsia"/>
        </w:rPr>
        <w:t>*</w:t>
      </w:r>
      <w:r>
        <w:rPr>
          <w:rFonts w:hint="eastAsia"/>
        </w:rPr>
        <w:t>方法名必须以</w:t>
      </w:r>
      <w:r>
        <w:rPr>
          <w:rFonts w:hint="eastAsia"/>
        </w:rPr>
        <w:t>Action</w:t>
      </w:r>
      <w:r>
        <w:rPr>
          <w:rFonts w:hint="eastAsia"/>
        </w:rPr>
        <w:t>结尾</w:t>
      </w:r>
      <w:r>
        <w:rPr>
          <w:rFonts w:hint="eastAsia"/>
        </w:rPr>
        <w:t xml:space="preserve"> </w:t>
      </w:r>
      <w:r>
        <w:rPr>
          <w:rFonts w:hint="eastAsia"/>
        </w:rPr>
        <w:t>（方法名</w:t>
      </w:r>
      <w:r>
        <w:rPr>
          <w:rFonts w:hint="eastAsia"/>
        </w:rPr>
        <w:t>+Action</w:t>
      </w:r>
      <w:r>
        <w:rPr>
          <w:rFonts w:hint="eastAsia"/>
        </w:rPr>
        <w:t>）</w:t>
      </w:r>
    </w:p>
    <w:p w:rsidR="001A23CC" w:rsidRDefault="001A23CC" w:rsidP="001A23CC">
      <w:pPr>
        <w:pStyle w:val="ad"/>
      </w:pPr>
      <w:r>
        <w:t>*/</w:t>
      </w:r>
    </w:p>
    <w:p w:rsidR="001A23CC" w:rsidRDefault="001A23CC" w:rsidP="001A23CC">
      <w:pPr>
        <w:pStyle w:val="ad"/>
      </w:pPr>
      <w:r>
        <w:t>class ProductsController {</w:t>
      </w:r>
    </w:p>
    <w:p w:rsidR="001A23CC" w:rsidRDefault="001A23CC" w:rsidP="001A23CC">
      <w:pPr>
        <w:pStyle w:val="ad"/>
      </w:pPr>
      <w:r>
        <w:rPr>
          <w:rFonts w:hint="eastAsia"/>
        </w:rPr>
        <w:tab/>
        <w:t>//</w:t>
      </w:r>
      <w:r>
        <w:rPr>
          <w:rFonts w:hint="eastAsia"/>
        </w:rPr>
        <w:t>获取商品的所有数据</w:t>
      </w:r>
    </w:p>
    <w:p w:rsidR="001A23CC" w:rsidRDefault="001A23CC" w:rsidP="001A23CC">
      <w:pPr>
        <w:pStyle w:val="ad"/>
      </w:pPr>
      <w:r>
        <w:tab/>
        <w:t>public function listAction() {</w:t>
      </w:r>
    </w:p>
    <w:p w:rsidR="001A23CC" w:rsidRDefault="001A23CC" w:rsidP="001A23CC">
      <w:pPr>
        <w:pStyle w:val="ad"/>
      </w:pPr>
      <w:r>
        <w:tab/>
      </w:r>
      <w:r>
        <w:tab/>
        <w:t>$model=new ProductsModel();</w:t>
      </w:r>
    </w:p>
    <w:p w:rsidR="001A23CC" w:rsidRDefault="001A23CC" w:rsidP="001A23CC">
      <w:pPr>
        <w:pStyle w:val="ad"/>
      </w:pPr>
      <w:r>
        <w:tab/>
      </w:r>
      <w:r>
        <w:tab/>
        <w:t>$rs=$model-&gt;getList();</w:t>
      </w:r>
    </w:p>
    <w:p w:rsidR="001A23CC" w:rsidRDefault="001A23CC" w:rsidP="001A23CC">
      <w:pPr>
        <w:pStyle w:val="ad"/>
      </w:pPr>
      <w:r>
        <w:tab/>
      </w:r>
      <w:r>
        <w:tab/>
        <w:t>require './showList.html';</w:t>
      </w:r>
    </w:p>
    <w:p w:rsidR="001A23CC" w:rsidRDefault="001A23CC" w:rsidP="001A23CC">
      <w:pPr>
        <w:pStyle w:val="ad"/>
      </w:pPr>
      <w:r>
        <w:tab/>
        <w:t>}</w:t>
      </w:r>
    </w:p>
    <w:p w:rsidR="001A23CC" w:rsidRDefault="001A23CC" w:rsidP="001A23CC">
      <w:pPr>
        <w:pStyle w:val="ad"/>
      </w:pPr>
      <w:r>
        <w:tab/>
        <w:t>public function addAction() {</w:t>
      </w:r>
    </w:p>
    <w:p w:rsidR="001A23CC" w:rsidRDefault="001A23CC" w:rsidP="001A23CC">
      <w:pPr>
        <w:pStyle w:val="ad"/>
      </w:pPr>
      <w:r>
        <w:tab/>
      </w:r>
      <w:r>
        <w:tab/>
        <w:t>require './add.html';</w:t>
      </w:r>
    </w:p>
    <w:p w:rsidR="001A23CC" w:rsidRDefault="001A23CC" w:rsidP="001A23CC">
      <w:pPr>
        <w:pStyle w:val="ad"/>
      </w:pPr>
      <w:r>
        <w:tab/>
        <w:t>}</w:t>
      </w:r>
    </w:p>
    <w:p w:rsidR="001A23CC" w:rsidRDefault="001A23CC" w:rsidP="001A23CC">
      <w:pPr>
        <w:pStyle w:val="ad"/>
      </w:pPr>
      <w:r>
        <w:tab/>
        <w:t>public function modifyAction() {</w:t>
      </w:r>
    </w:p>
    <w:p w:rsidR="001A23CC" w:rsidRDefault="001A23CC" w:rsidP="001A23CC">
      <w:pPr>
        <w:pStyle w:val="ad"/>
      </w:pPr>
      <w:r>
        <w:tab/>
      </w:r>
      <w:r>
        <w:tab/>
        <w:t>require './modify.html';</w:t>
      </w:r>
    </w:p>
    <w:p w:rsidR="001A23CC" w:rsidRDefault="001A23CC" w:rsidP="001A23CC">
      <w:pPr>
        <w:pStyle w:val="ad"/>
      </w:pPr>
      <w:r>
        <w:tab/>
        <w:t>}</w:t>
      </w:r>
    </w:p>
    <w:p w:rsidR="001A23CC" w:rsidRDefault="001A23CC" w:rsidP="001A23CC">
      <w:pPr>
        <w:pStyle w:val="ad"/>
      </w:pPr>
      <w:r>
        <w:tab/>
        <w:t>public function delAction() {</w:t>
      </w:r>
    </w:p>
    <w:p w:rsidR="001A23CC" w:rsidRDefault="001A23CC" w:rsidP="001A23CC">
      <w:pPr>
        <w:pStyle w:val="ad"/>
      </w:pPr>
      <w:r>
        <w:tab/>
      </w:r>
      <w:r>
        <w:tab/>
        <w:t>echo 'del';</w:t>
      </w:r>
    </w:p>
    <w:p w:rsidR="001A23CC" w:rsidRDefault="001A23CC" w:rsidP="001A23CC">
      <w:pPr>
        <w:pStyle w:val="ad"/>
      </w:pPr>
      <w:r>
        <w:tab/>
        <w:t>}</w:t>
      </w:r>
    </w:p>
    <w:p w:rsidR="001A23CC" w:rsidRDefault="001A23CC" w:rsidP="001A23CC">
      <w:pPr>
        <w:pStyle w:val="ad"/>
      </w:pPr>
      <w:r>
        <w:t>}</w:t>
      </w:r>
    </w:p>
    <w:p w:rsidR="00006F5A" w:rsidRDefault="00006F5A" w:rsidP="00B73F79">
      <w:pPr>
        <w:ind w:firstLineChars="0" w:firstLine="0"/>
      </w:pPr>
      <w:r>
        <w:rPr>
          <w:rFonts w:hint="eastAsia"/>
        </w:rPr>
        <w:t>每个请求都要从</w:t>
      </w:r>
      <w:r>
        <w:rPr>
          <w:rFonts w:hint="eastAsia"/>
        </w:rPr>
        <w:t>index.ph</w:t>
      </w:r>
      <w:r>
        <w:t>p</w:t>
      </w:r>
      <w:r>
        <w:t>开始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index.php</w:t>
      </w:r>
      <w:r>
        <w:rPr>
          <w:rFonts w:hint="eastAsia"/>
        </w:rPr>
        <w:t>页面成为入口文件，作用：用来做请求分发</w:t>
      </w:r>
      <w:r w:rsidR="00397198">
        <w:rPr>
          <w:rFonts w:hint="eastAsia"/>
        </w:rPr>
        <w:t>和自动加载类</w:t>
      </w:r>
      <w:r w:rsidR="00481B0A">
        <w:rPr>
          <w:rFonts w:hint="eastAsia"/>
        </w:rPr>
        <w:t>（明天的课程继承封装请求分发和自动加载类）</w:t>
      </w:r>
    </w:p>
    <w:p w:rsidR="00DD1AB3" w:rsidRDefault="00DD1AB3" w:rsidP="00DD1AB3">
      <w:pPr>
        <w:pStyle w:val="ad"/>
      </w:pPr>
      <w:r>
        <w:t>&lt;?php</w:t>
      </w:r>
    </w:p>
    <w:p w:rsidR="00DD1AB3" w:rsidRDefault="00DD1AB3" w:rsidP="00DD1AB3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自动加载类</w:t>
      </w:r>
    </w:p>
    <w:p w:rsidR="00DD1AB3" w:rsidRDefault="00DD1AB3" w:rsidP="00DD1AB3">
      <w:pPr>
        <w:pStyle w:val="ad"/>
      </w:pPr>
      <w:r>
        <w:t>function __autoload($class_name) {</w:t>
      </w:r>
    </w:p>
    <w:p w:rsidR="00DD1AB3" w:rsidRDefault="00DD1AB3" w:rsidP="00DD1AB3">
      <w:pPr>
        <w:pStyle w:val="ad"/>
      </w:pPr>
      <w:r>
        <w:lastRenderedPageBreak/>
        <w:tab/>
        <w:t>require "./{$class_name}.class.php";</w:t>
      </w:r>
    </w:p>
    <w:p w:rsidR="00DD1AB3" w:rsidRDefault="00DD1AB3" w:rsidP="00DD1AB3">
      <w:pPr>
        <w:pStyle w:val="ad"/>
      </w:pPr>
      <w:r>
        <w:t>}</w:t>
      </w:r>
    </w:p>
    <w:p w:rsidR="00DD1AB3" w:rsidRDefault="00DD1AB3" w:rsidP="00DD1AB3">
      <w:pPr>
        <w:pStyle w:val="ad"/>
      </w:pPr>
      <w:r>
        <w:rPr>
          <w:rFonts w:hint="eastAsia"/>
        </w:rPr>
        <w:t>$c=isset($_GET['c'])?$_GET['c']:'Products';</w:t>
      </w:r>
      <w:r>
        <w:rPr>
          <w:rFonts w:hint="eastAsia"/>
        </w:rPr>
        <w:tab/>
        <w:t>//</w:t>
      </w:r>
      <w:r>
        <w:rPr>
          <w:rFonts w:hint="eastAsia"/>
        </w:rPr>
        <w:t>获取控制器</w:t>
      </w:r>
    </w:p>
    <w:p w:rsidR="00DD1AB3" w:rsidRDefault="00DD1AB3" w:rsidP="00DD1AB3">
      <w:pPr>
        <w:pStyle w:val="ad"/>
      </w:pPr>
      <w:r>
        <w:rPr>
          <w:rFonts w:hint="eastAsia"/>
        </w:rPr>
        <w:t>$a=isset($_GET['a'])?$_GET['a']:'list';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获取方法</w:t>
      </w:r>
    </w:p>
    <w:p w:rsidR="00DD1AB3" w:rsidRDefault="00DD1AB3" w:rsidP="00DD1AB3">
      <w:pPr>
        <w:pStyle w:val="ad"/>
      </w:pPr>
      <w:r>
        <w:rPr>
          <w:rFonts w:hint="eastAsia"/>
        </w:rPr>
        <w:t>$controller_name=$c.'Controller';</w:t>
      </w:r>
      <w:r>
        <w:rPr>
          <w:rFonts w:hint="eastAsia"/>
        </w:rPr>
        <w:tab/>
        <w:t>//</w:t>
      </w:r>
      <w:r>
        <w:rPr>
          <w:rFonts w:hint="eastAsia"/>
        </w:rPr>
        <w:t>拼接控制器名</w:t>
      </w:r>
    </w:p>
    <w:p w:rsidR="00DD1AB3" w:rsidRDefault="00DD1AB3" w:rsidP="00DD1AB3">
      <w:pPr>
        <w:pStyle w:val="ad"/>
      </w:pPr>
      <w:r>
        <w:rPr>
          <w:rFonts w:hint="eastAsia"/>
        </w:rPr>
        <w:t>$action_name=$a.'Action';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拼接方法名</w:t>
      </w:r>
    </w:p>
    <w:p w:rsidR="00DD1AB3" w:rsidRDefault="00DD1AB3" w:rsidP="00DD1AB3">
      <w:pPr>
        <w:pStyle w:val="ad"/>
      </w:pPr>
      <w:r>
        <w:rPr>
          <w:rFonts w:hint="eastAsia"/>
        </w:rPr>
        <w:t>$controller=new $controller_name();</w:t>
      </w:r>
      <w:r>
        <w:rPr>
          <w:rFonts w:hint="eastAsia"/>
        </w:rPr>
        <w:tab/>
        <w:t>//</w:t>
      </w:r>
      <w:r>
        <w:rPr>
          <w:rFonts w:hint="eastAsia"/>
        </w:rPr>
        <w:t>实例化控制器</w:t>
      </w:r>
    </w:p>
    <w:p w:rsidR="00006F5A" w:rsidRDefault="00DD1AB3" w:rsidP="00DD1AB3">
      <w:pPr>
        <w:pStyle w:val="ad"/>
      </w:pPr>
      <w:r>
        <w:rPr>
          <w:rFonts w:hint="eastAsia"/>
        </w:rPr>
        <w:t>$controller-&gt;$action_name();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调用方法</w:t>
      </w:r>
    </w:p>
    <w:p w:rsidR="002113DF" w:rsidRDefault="002113DF" w:rsidP="002113DF">
      <w:pPr>
        <w:pStyle w:val="3"/>
      </w:pPr>
      <w:r>
        <w:t>请求控制器</w:t>
      </w:r>
    </w:p>
    <w:p w:rsidR="002113DF" w:rsidRDefault="00557F04" w:rsidP="002113DF">
      <w:pPr>
        <w:pStyle w:val="ad"/>
      </w:pPr>
      <w:r>
        <w:rPr>
          <w:noProof/>
        </w:rPr>
        <w:pict>
          <v:shape id="_x0000_i1030" type="#_x0000_t75" style="width:417.6pt;height:71.35pt;visibility:visible;mso-wrap-style:square">
            <v:imagedata r:id="rId13" o:title=""/>
          </v:shape>
        </w:pict>
      </w:r>
    </w:p>
    <w:p w:rsidR="00600E4B" w:rsidRDefault="00515642" w:rsidP="00515642">
      <w:pPr>
        <w:pStyle w:val="2"/>
      </w:pPr>
      <w:r>
        <w:t>删除商品</w:t>
      </w:r>
    </w:p>
    <w:p w:rsidR="00515642" w:rsidRDefault="001B4AE1" w:rsidP="001B4AE1">
      <w:pPr>
        <w:pStyle w:val="3"/>
      </w:pPr>
      <w:r>
        <w:t>模型</w:t>
      </w:r>
    </w:p>
    <w:p w:rsidR="001B4AE1" w:rsidRDefault="00557F04" w:rsidP="00363461">
      <w:pPr>
        <w:pStyle w:val="ad"/>
      </w:pPr>
      <w:r>
        <w:rPr>
          <w:noProof/>
        </w:rPr>
        <w:pict>
          <v:shape id="_x0000_i1031" type="#_x0000_t75" style="width:346.25pt;height:67.6pt;visibility:visible;mso-wrap-style:square">
            <v:imagedata r:id="rId14" o:title=""/>
          </v:shape>
        </w:pict>
      </w:r>
    </w:p>
    <w:p w:rsidR="001B4AE1" w:rsidRDefault="001B4AE1" w:rsidP="001B4AE1">
      <w:pPr>
        <w:pStyle w:val="3"/>
      </w:pPr>
      <w:r>
        <w:t>视图</w:t>
      </w:r>
    </w:p>
    <w:p w:rsidR="001B4AE1" w:rsidRDefault="001B4AE1" w:rsidP="001B4AE1">
      <w:pPr>
        <w:pStyle w:val="ad"/>
      </w:pPr>
      <w:r w:rsidRPr="001B4AE1">
        <w:rPr>
          <w:rFonts w:hint="eastAsia"/>
        </w:rPr>
        <w:t>&lt;input type="button" value="</w:t>
      </w:r>
      <w:r w:rsidRPr="001B4AE1">
        <w:rPr>
          <w:rFonts w:hint="eastAsia"/>
        </w:rPr>
        <w:t>删除</w:t>
      </w:r>
      <w:r w:rsidRPr="001B4AE1">
        <w:rPr>
          <w:rFonts w:hint="eastAsia"/>
        </w:rPr>
        <w:t>" onclick="if(confirm('</w:t>
      </w:r>
      <w:r w:rsidRPr="001B4AE1">
        <w:rPr>
          <w:rFonts w:hint="eastAsia"/>
        </w:rPr>
        <w:t>确定要删除吗</w:t>
      </w:r>
      <w:r w:rsidRPr="001B4AE1">
        <w:rPr>
          <w:rFonts w:hint="eastAsia"/>
        </w:rPr>
        <w:t>'))location.href='index.php?c=Products&amp;a=del&amp;id=&lt;?php echo $rows['proID'];?&gt;'"&gt;</w:t>
      </w:r>
    </w:p>
    <w:p w:rsidR="001B4AE1" w:rsidRDefault="001B4AE1" w:rsidP="001B4AE1">
      <w:pPr>
        <w:pStyle w:val="3"/>
      </w:pPr>
      <w:r>
        <w:lastRenderedPageBreak/>
        <w:t>控制器</w:t>
      </w:r>
    </w:p>
    <w:p w:rsidR="00600E4B" w:rsidRDefault="00557F04" w:rsidP="00D25DF0">
      <w:pPr>
        <w:pStyle w:val="ad"/>
      </w:pPr>
      <w:r>
        <w:rPr>
          <w:noProof/>
        </w:rPr>
        <w:pict>
          <v:shape id="_x0000_i1032" type="#_x0000_t75" style="width:420.75pt;height:131.5pt;visibility:visible;mso-wrap-style:square">
            <v:imagedata r:id="rId15" o:title=""/>
          </v:shape>
        </w:pict>
      </w:r>
    </w:p>
    <w:sectPr w:rsidR="00600E4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A06" w:rsidRDefault="00BB6A06">
      <w:pPr>
        <w:ind w:firstLine="560"/>
      </w:pPr>
      <w:r>
        <w:separator/>
      </w:r>
    </w:p>
  </w:endnote>
  <w:endnote w:type="continuationSeparator" w:id="0">
    <w:p w:rsidR="00BB6A06" w:rsidRDefault="00BB6A06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BB6A06">
    <w:pPr>
      <w:ind w:right="360" w:firstLine="560"/>
      <w:jc w:val="center"/>
      <w:rPr>
        <w:sz w:val="21"/>
        <w:szCs w:val="21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5" o:spid="_x0000_s2049" type="#_x0000_t202" style="position:absolute;left:0;text-align:left;margin-left:222.15pt;margin-top:2.25pt;width:22.55pt;height:10.35pt;z-index:2;mso-wrap-style:none;mso-position-horizontal-relative:margin" filled="f" stroked="f">
          <v:textbox style="mso-fit-shape-to-text:t" inset="0,0,0,0">
            <w:txbxContent>
              <w:p w:rsidR="00BA29C3" w:rsidRDefault="003C5AD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557F04">
                  <w:rPr>
                    <w:noProof/>
                    <w:sz w:val="18"/>
                  </w:rPr>
                  <w:t>12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3C5AD7">
      <w:rPr>
        <w:rFonts w:hint="eastAsia"/>
      </w:rPr>
      <w:t xml:space="preserve">             </w:t>
    </w:r>
    <w:r w:rsidR="003C5AD7">
      <w:rPr>
        <w:rFonts w:hint="eastAsia"/>
        <w:sz w:val="21"/>
      </w:rPr>
      <w:t xml:space="preserve">                    </w:t>
    </w:r>
    <w:r w:rsidR="003C5AD7">
      <w:rPr>
        <w:rFonts w:hint="eastAsia"/>
        <w:sz w:val="21"/>
      </w:rPr>
      <w:t>第</w:t>
    </w:r>
    <w:r w:rsidR="003C5AD7">
      <w:rPr>
        <w:rFonts w:hint="eastAsia"/>
        <w:sz w:val="21"/>
      </w:rPr>
      <w:t xml:space="preserve">   </w:t>
    </w:r>
    <w:r w:rsidR="003C5AD7">
      <w:rPr>
        <w:rFonts w:hint="eastAsia"/>
        <w:sz w:val="21"/>
      </w:rPr>
      <w:t>页</w:t>
    </w:r>
    <w:r w:rsidR="003C5AD7">
      <w:rPr>
        <w:rFonts w:hint="eastAsia"/>
        <w:sz w:val="21"/>
        <w:szCs w:val="21"/>
      </w:rPr>
      <w:t xml:space="preserve">                          </w:t>
    </w:r>
    <w:r w:rsidR="00763FB2" w:rsidRPr="00763FB2">
      <w:rPr>
        <w:rFonts w:hint="eastAsia"/>
        <w:sz w:val="21"/>
        <w:szCs w:val="21"/>
      </w:rPr>
      <w:t>传智</w:t>
    </w:r>
    <w:r w:rsidR="00763FB2" w:rsidRPr="00763FB2">
      <w:rPr>
        <w:rFonts w:hint="eastAsia"/>
        <w:sz w:val="21"/>
        <w:szCs w:val="21"/>
      </w:rPr>
      <w:t>.</w:t>
    </w:r>
    <w:r w:rsidR="00763FB2" w:rsidRPr="00763FB2">
      <w:rPr>
        <w:rFonts w:hint="eastAsia"/>
        <w:sz w:val="21"/>
        <w:szCs w:val="21"/>
      </w:rPr>
      <w:t>神龙教主</w:t>
    </w:r>
  </w:p>
  <w:p w:rsidR="00BA29C3" w:rsidRDefault="00BA29C3">
    <w:pPr>
      <w:ind w:firstLine="560"/>
      <w:jc w:val="center"/>
    </w:pPr>
  </w:p>
  <w:p w:rsidR="00BA29C3" w:rsidRDefault="00BA29C3">
    <w:pPr>
      <w:ind w:firstLine="5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BB6A06">
    <w:pPr>
      <w:ind w:right="360" w:firstLine="420"/>
      <w:jc w:val="center"/>
      <w:rPr>
        <w:sz w:val="21"/>
        <w:szCs w:val="21"/>
      </w:rPr>
    </w:pPr>
    <w:r>
      <w:rPr>
        <w:sz w:val="2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4" o:spid="_x0000_s2050" type="#_x0000_t202" style="position:absolute;left:0;text-align:left;margin-left:225.9pt;margin-top:2.25pt;width:22.55pt;height:10.35pt;z-index:1;mso-wrap-style:none;mso-position-horizontal-relative:margin" filled="f" stroked="f">
          <v:textbox style="mso-fit-shape-to-text:t" inset="0,0,0,0">
            <w:txbxContent>
              <w:p w:rsidR="00BA29C3" w:rsidRDefault="003C5AD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557F04">
                  <w:rPr>
                    <w:noProof/>
                    <w:sz w:val="18"/>
                  </w:rPr>
                  <w:t>13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3C5AD7">
      <w:rPr>
        <w:rFonts w:hint="eastAsia"/>
        <w:sz w:val="21"/>
      </w:rPr>
      <w:t xml:space="preserve">                                       </w:t>
    </w:r>
    <w:r w:rsidR="003C5AD7">
      <w:rPr>
        <w:rFonts w:hint="eastAsia"/>
        <w:sz w:val="21"/>
      </w:rPr>
      <w:t>第</w:t>
    </w:r>
    <w:r w:rsidR="003C5AD7">
      <w:rPr>
        <w:rFonts w:hint="eastAsia"/>
        <w:sz w:val="21"/>
      </w:rPr>
      <w:t xml:space="preserve">   </w:t>
    </w:r>
    <w:r w:rsidR="003C5AD7">
      <w:rPr>
        <w:rFonts w:hint="eastAsia"/>
        <w:sz w:val="21"/>
      </w:rPr>
      <w:t>页</w:t>
    </w:r>
    <w:r w:rsidR="003C5AD7">
      <w:rPr>
        <w:rFonts w:hint="eastAsia"/>
        <w:sz w:val="21"/>
        <w:szCs w:val="21"/>
      </w:rPr>
      <w:t xml:space="preserve">                         </w:t>
    </w:r>
    <w:r w:rsidR="00763FB2" w:rsidRPr="00763FB2">
      <w:rPr>
        <w:rFonts w:hint="eastAsia"/>
        <w:sz w:val="21"/>
        <w:szCs w:val="21"/>
      </w:rPr>
      <w:t>传智</w:t>
    </w:r>
    <w:r w:rsidR="00763FB2" w:rsidRPr="00763FB2">
      <w:rPr>
        <w:rFonts w:hint="eastAsia"/>
        <w:sz w:val="21"/>
        <w:szCs w:val="21"/>
      </w:rPr>
      <w:t>.</w:t>
    </w:r>
    <w:r w:rsidR="00763FB2" w:rsidRPr="00763FB2">
      <w:rPr>
        <w:rFonts w:hint="eastAsia"/>
        <w:sz w:val="21"/>
        <w:szCs w:val="21"/>
      </w:rPr>
      <w:t>神龙教主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1B" w:rsidRDefault="000C071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A06" w:rsidRDefault="00BB6A06">
      <w:pPr>
        <w:ind w:firstLine="560"/>
      </w:pPr>
      <w:r>
        <w:separator/>
      </w:r>
    </w:p>
  </w:footnote>
  <w:footnote w:type="continuationSeparator" w:id="0">
    <w:p w:rsidR="00BB6A06" w:rsidRDefault="00BB6A06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B73F79">
    <w:pPr>
      <w:ind w:firstLineChars="0" w:firstLine="0"/>
    </w:pPr>
    <w:r>
      <w:rPr>
        <w:rFonts w:ascii="微软雅黑" w:hAnsi="微软雅黑" w:cs="微软雅黑" w:hint="eastAsia"/>
        <w:sz w:val="21"/>
      </w:rPr>
      <w:t>传智播客</w:t>
    </w:r>
    <w:r>
      <w:rPr>
        <w:rFonts w:ascii="微软雅黑" w:hAnsi="微软雅黑" w:cs="微软雅黑" w:hint="eastAsia"/>
        <w:sz w:val="21"/>
      </w:rPr>
      <w:t>PHP</w:t>
    </w:r>
    <w:r>
      <w:rPr>
        <w:rFonts w:ascii="微软雅黑" w:hAnsi="微软雅黑" w:cs="微软雅黑" w:hint="eastAsia"/>
        <w:sz w:val="21"/>
      </w:rPr>
      <w:t>学院</w:t>
    </w:r>
    <w:r>
      <w:rPr>
        <w:rFonts w:ascii="微软雅黑" w:hAnsi="微软雅黑" w:cs="微软雅黑" w:hint="eastAsia"/>
        <w:sz w:val="21"/>
      </w:rPr>
      <w:t xml:space="preserve">                                                      </w:t>
    </w:r>
    <w:r>
      <w:rPr>
        <w:rFonts w:ascii="微软雅黑" w:hAnsi="微软雅黑" w:cs="微软雅黑"/>
        <w:sz w:val="21"/>
      </w:rPr>
      <w:t xml:space="preserve"> </w:t>
    </w:r>
    <w:r>
      <w:rPr>
        <w:rFonts w:ascii="微软雅黑" w:hAnsi="微软雅黑" w:cs="微软雅黑" w:hint="eastAsia"/>
        <w:sz w:val="21"/>
      </w:rPr>
      <w:t>http://</w:t>
    </w:r>
    <w:r>
      <w:rPr>
        <w:rFonts w:ascii="微软雅黑" w:hAnsi="微软雅黑" w:cs="微软雅黑"/>
        <w:sz w:val="21"/>
      </w:rPr>
      <w:t>php</w:t>
    </w:r>
    <w:r>
      <w:rPr>
        <w:rFonts w:ascii="微软雅黑" w:hAnsi="微软雅黑" w:cs="微软雅黑" w:hint="eastAsia"/>
        <w:sz w:val="21"/>
      </w:rPr>
      <w:t>.itcast.cn</w:t>
    </w:r>
  </w:p>
  <w:p w:rsidR="00BA29C3" w:rsidRDefault="00BA29C3">
    <w:pPr>
      <w:ind w:firstLine="5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3C5AD7">
    <w:pPr>
      <w:ind w:firstLineChars="0" w:firstLine="0"/>
      <w:rPr>
        <w:rFonts w:ascii="微软雅黑" w:hAnsi="微软雅黑" w:cs="微软雅黑"/>
        <w:sz w:val="21"/>
      </w:rPr>
    </w:pPr>
    <w:r>
      <w:rPr>
        <w:rFonts w:ascii="微软雅黑" w:hAnsi="微软雅黑" w:cs="微软雅黑" w:hint="eastAsia"/>
        <w:sz w:val="21"/>
      </w:rPr>
      <w:t>传智播客</w:t>
    </w:r>
    <w:r w:rsidR="000C071B">
      <w:rPr>
        <w:rFonts w:ascii="微软雅黑" w:hAnsi="微软雅黑" w:cs="微软雅黑" w:hint="eastAsia"/>
        <w:sz w:val="21"/>
      </w:rPr>
      <w:t>PHP</w:t>
    </w:r>
    <w:r w:rsidR="000C071B">
      <w:rPr>
        <w:rFonts w:ascii="微软雅黑" w:hAnsi="微软雅黑" w:cs="微软雅黑" w:hint="eastAsia"/>
        <w:sz w:val="21"/>
      </w:rPr>
      <w:t>学院</w:t>
    </w:r>
    <w:r w:rsidR="000C071B">
      <w:rPr>
        <w:rFonts w:ascii="微软雅黑" w:hAnsi="微软雅黑" w:cs="微软雅黑" w:hint="eastAsia"/>
        <w:sz w:val="21"/>
      </w:rPr>
      <w:t xml:space="preserve">                                                   </w:t>
    </w:r>
    <w:r>
      <w:rPr>
        <w:rFonts w:ascii="微软雅黑" w:hAnsi="微软雅黑" w:cs="微软雅黑" w:hint="eastAsia"/>
        <w:sz w:val="21"/>
      </w:rPr>
      <w:t xml:space="preserve">   </w:t>
    </w:r>
    <w:r w:rsidR="000C071B">
      <w:rPr>
        <w:rFonts w:ascii="微软雅黑" w:hAnsi="微软雅黑" w:cs="微软雅黑"/>
        <w:sz w:val="21"/>
      </w:rPr>
      <w:t xml:space="preserve"> </w:t>
    </w:r>
    <w:r>
      <w:rPr>
        <w:rFonts w:ascii="微软雅黑" w:hAnsi="微软雅黑" w:cs="微软雅黑" w:hint="eastAsia"/>
        <w:sz w:val="21"/>
      </w:rPr>
      <w:t>http://</w:t>
    </w:r>
    <w:r w:rsidR="000C071B">
      <w:rPr>
        <w:rFonts w:ascii="微软雅黑" w:hAnsi="微软雅黑" w:cs="微软雅黑"/>
        <w:sz w:val="21"/>
      </w:rPr>
      <w:t>php</w:t>
    </w:r>
    <w:r>
      <w:rPr>
        <w:rFonts w:ascii="微软雅黑" w:hAnsi="微软雅黑" w:cs="微软雅黑" w:hint="eastAsia"/>
        <w:sz w:val="21"/>
      </w:rPr>
      <w:t>.itcast.cn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1B" w:rsidRDefault="000C071B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3"/>
    <w:multiLevelType w:val="multilevel"/>
    <w:tmpl w:val="00000013"/>
    <w:lvl w:ilvl="0">
      <w:start w:val="1"/>
      <w:numFmt w:val="decimal"/>
      <w:pStyle w:val="a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7"/>
    <w:multiLevelType w:val="multilevel"/>
    <w:tmpl w:val="00000017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26"/>
    <w:multiLevelType w:val="multilevel"/>
    <w:tmpl w:val="00000026"/>
    <w:lvl w:ilvl="0">
      <w:start w:val="1"/>
      <w:numFmt w:val="bullet"/>
      <w:pStyle w:val="a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3">
    <w:nsid w:val="22AD0EDA"/>
    <w:multiLevelType w:val="hybridMultilevel"/>
    <w:tmpl w:val="99AAB5FC"/>
    <w:lvl w:ilvl="0" w:tplc="DDA6BF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266D95"/>
    <w:multiLevelType w:val="multilevel"/>
    <w:tmpl w:val="53266D95"/>
    <w:lvl w:ilvl="0">
      <w:start w:val="1"/>
      <w:numFmt w:val="decimal"/>
      <w:lvlText w:val="例 9-%1"/>
      <w:lvlJc w:val="left"/>
      <w:pPr>
        <w:ind w:left="63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34E312E"/>
    <w:multiLevelType w:val="multilevel"/>
    <w:tmpl w:val="534E312E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hint="default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534E3148"/>
    <w:multiLevelType w:val="multilevel"/>
    <w:tmpl w:val="534E3148"/>
    <w:lvl w:ilvl="0">
      <w:start w:val="1"/>
      <w:numFmt w:val="decimal"/>
      <w:pStyle w:val="1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eastAsia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5B6C0307"/>
    <w:multiLevelType w:val="hybridMultilevel"/>
    <w:tmpl w:val="B4E2D18E"/>
    <w:lvl w:ilvl="0" w:tplc="E49816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A372AC"/>
    <w:multiLevelType w:val="hybridMultilevel"/>
    <w:tmpl w:val="F28A24C2"/>
    <w:lvl w:ilvl="0" w:tplc="A112C9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0E1045"/>
    <w:multiLevelType w:val="hybridMultilevel"/>
    <w:tmpl w:val="A69AFD2C"/>
    <w:lvl w:ilvl="0" w:tplc="055289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D868B9"/>
    <w:multiLevelType w:val="hybridMultilevel"/>
    <w:tmpl w:val="81008378"/>
    <w:lvl w:ilvl="0" w:tplc="DC5C61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289C"/>
    <w:rsid w:val="00006F5A"/>
    <w:rsid w:val="00032F7A"/>
    <w:rsid w:val="00037813"/>
    <w:rsid w:val="00044EF6"/>
    <w:rsid w:val="000834E2"/>
    <w:rsid w:val="00093DBE"/>
    <w:rsid w:val="000A3040"/>
    <w:rsid w:val="000C071B"/>
    <w:rsid w:val="000C2C39"/>
    <w:rsid w:val="000C45B5"/>
    <w:rsid w:val="000C66D2"/>
    <w:rsid w:val="000D6423"/>
    <w:rsid w:val="000E2F2F"/>
    <w:rsid w:val="00111CD6"/>
    <w:rsid w:val="00114E2A"/>
    <w:rsid w:val="0013032D"/>
    <w:rsid w:val="00172A27"/>
    <w:rsid w:val="0017312F"/>
    <w:rsid w:val="0017619B"/>
    <w:rsid w:val="001A23CC"/>
    <w:rsid w:val="001A7D9E"/>
    <w:rsid w:val="001B289C"/>
    <w:rsid w:val="001B4AE1"/>
    <w:rsid w:val="001C20E3"/>
    <w:rsid w:val="001E413F"/>
    <w:rsid w:val="001E79C3"/>
    <w:rsid w:val="00202EC6"/>
    <w:rsid w:val="002043F6"/>
    <w:rsid w:val="002113DF"/>
    <w:rsid w:val="00224FBF"/>
    <w:rsid w:val="002418CC"/>
    <w:rsid w:val="002518C9"/>
    <w:rsid w:val="00253ACA"/>
    <w:rsid w:val="0025734D"/>
    <w:rsid w:val="002802D2"/>
    <w:rsid w:val="002B59D3"/>
    <w:rsid w:val="002C4337"/>
    <w:rsid w:val="002C472A"/>
    <w:rsid w:val="002F1E5B"/>
    <w:rsid w:val="002F35FF"/>
    <w:rsid w:val="00313160"/>
    <w:rsid w:val="00330861"/>
    <w:rsid w:val="00337670"/>
    <w:rsid w:val="00363461"/>
    <w:rsid w:val="00375761"/>
    <w:rsid w:val="00377268"/>
    <w:rsid w:val="0039276B"/>
    <w:rsid w:val="00397198"/>
    <w:rsid w:val="003A3A6F"/>
    <w:rsid w:val="003B5C6E"/>
    <w:rsid w:val="003C5AD7"/>
    <w:rsid w:val="003D49F4"/>
    <w:rsid w:val="003F4674"/>
    <w:rsid w:val="003F7EF7"/>
    <w:rsid w:val="004255F9"/>
    <w:rsid w:val="004307C9"/>
    <w:rsid w:val="004474B6"/>
    <w:rsid w:val="00450A07"/>
    <w:rsid w:val="004634A1"/>
    <w:rsid w:val="00467882"/>
    <w:rsid w:val="00481B0A"/>
    <w:rsid w:val="00482D85"/>
    <w:rsid w:val="00490807"/>
    <w:rsid w:val="004A6288"/>
    <w:rsid w:val="004B5F08"/>
    <w:rsid w:val="004E58BA"/>
    <w:rsid w:val="00505D38"/>
    <w:rsid w:val="00515642"/>
    <w:rsid w:val="00531A35"/>
    <w:rsid w:val="00533315"/>
    <w:rsid w:val="00536B98"/>
    <w:rsid w:val="00547445"/>
    <w:rsid w:val="00557F04"/>
    <w:rsid w:val="00564299"/>
    <w:rsid w:val="005A2C9F"/>
    <w:rsid w:val="005B3FA4"/>
    <w:rsid w:val="005F2EC1"/>
    <w:rsid w:val="005F7127"/>
    <w:rsid w:val="00600E4B"/>
    <w:rsid w:val="0060262A"/>
    <w:rsid w:val="006548B4"/>
    <w:rsid w:val="0067331C"/>
    <w:rsid w:val="00675838"/>
    <w:rsid w:val="00677DB7"/>
    <w:rsid w:val="006A2F3A"/>
    <w:rsid w:val="006B16EB"/>
    <w:rsid w:val="006E0C77"/>
    <w:rsid w:val="006E51C3"/>
    <w:rsid w:val="007246AF"/>
    <w:rsid w:val="007418D5"/>
    <w:rsid w:val="00744FEF"/>
    <w:rsid w:val="0075160B"/>
    <w:rsid w:val="00752B92"/>
    <w:rsid w:val="00763FB2"/>
    <w:rsid w:val="007D1F5A"/>
    <w:rsid w:val="007D527F"/>
    <w:rsid w:val="008145B6"/>
    <w:rsid w:val="008163E2"/>
    <w:rsid w:val="0083687F"/>
    <w:rsid w:val="00854DE8"/>
    <w:rsid w:val="00864D42"/>
    <w:rsid w:val="008B225E"/>
    <w:rsid w:val="008D4A14"/>
    <w:rsid w:val="00903179"/>
    <w:rsid w:val="00906E66"/>
    <w:rsid w:val="00910BFB"/>
    <w:rsid w:val="0091447E"/>
    <w:rsid w:val="009163FE"/>
    <w:rsid w:val="00957601"/>
    <w:rsid w:val="00972945"/>
    <w:rsid w:val="00972B04"/>
    <w:rsid w:val="00976388"/>
    <w:rsid w:val="00983E09"/>
    <w:rsid w:val="00993A89"/>
    <w:rsid w:val="00996A7C"/>
    <w:rsid w:val="009A730C"/>
    <w:rsid w:val="009D3191"/>
    <w:rsid w:val="00A16782"/>
    <w:rsid w:val="00A34398"/>
    <w:rsid w:val="00A45AE6"/>
    <w:rsid w:val="00A5311F"/>
    <w:rsid w:val="00A573AA"/>
    <w:rsid w:val="00A6531D"/>
    <w:rsid w:val="00A76090"/>
    <w:rsid w:val="00A76622"/>
    <w:rsid w:val="00AA3D23"/>
    <w:rsid w:val="00AB42DA"/>
    <w:rsid w:val="00AC4231"/>
    <w:rsid w:val="00AC4FDC"/>
    <w:rsid w:val="00AC55E1"/>
    <w:rsid w:val="00AE2729"/>
    <w:rsid w:val="00AF01AB"/>
    <w:rsid w:val="00B0691E"/>
    <w:rsid w:val="00B11130"/>
    <w:rsid w:val="00B26BB1"/>
    <w:rsid w:val="00B32434"/>
    <w:rsid w:val="00B73F79"/>
    <w:rsid w:val="00B750CF"/>
    <w:rsid w:val="00B91DBF"/>
    <w:rsid w:val="00BA29C3"/>
    <w:rsid w:val="00BB52C2"/>
    <w:rsid w:val="00BB6A06"/>
    <w:rsid w:val="00BF0720"/>
    <w:rsid w:val="00C40150"/>
    <w:rsid w:val="00C64284"/>
    <w:rsid w:val="00C80D55"/>
    <w:rsid w:val="00C86B57"/>
    <w:rsid w:val="00CA205A"/>
    <w:rsid w:val="00CB1CD9"/>
    <w:rsid w:val="00CE0A60"/>
    <w:rsid w:val="00CF64E1"/>
    <w:rsid w:val="00D25DF0"/>
    <w:rsid w:val="00D638EE"/>
    <w:rsid w:val="00DB444C"/>
    <w:rsid w:val="00DC57F7"/>
    <w:rsid w:val="00DD1AB3"/>
    <w:rsid w:val="00E11C7F"/>
    <w:rsid w:val="00E35182"/>
    <w:rsid w:val="00E62B5C"/>
    <w:rsid w:val="00EB0010"/>
    <w:rsid w:val="00EB252A"/>
    <w:rsid w:val="00EB5E12"/>
    <w:rsid w:val="00EC29E7"/>
    <w:rsid w:val="00F1579C"/>
    <w:rsid w:val="00F1734E"/>
    <w:rsid w:val="00F3541C"/>
    <w:rsid w:val="00F47607"/>
    <w:rsid w:val="00F5091F"/>
    <w:rsid w:val="00F56154"/>
    <w:rsid w:val="00F61C24"/>
    <w:rsid w:val="00F776A6"/>
    <w:rsid w:val="00F818A4"/>
    <w:rsid w:val="00FC3BCD"/>
    <w:rsid w:val="00FC44D8"/>
    <w:rsid w:val="00FD0EBB"/>
    <w:rsid w:val="00FF4AB2"/>
    <w:rsid w:val="0106443D"/>
    <w:rsid w:val="01071EBF"/>
    <w:rsid w:val="01092E43"/>
    <w:rsid w:val="010A08C5"/>
    <w:rsid w:val="010B2AC3"/>
    <w:rsid w:val="010F14C9"/>
    <w:rsid w:val="011027CE"/>
    <w:rsid w:val="01106F4B"/>
    <w:rsid w:val="01110250"/>
    <w:rsid w:val="011646D7"/>
    <w:rsid w:val="011768D6"/>
    <w:rsid w:val="01184357"/>
    <w:rsid w:val="01187BDA"/>
    <w:rsid w:val="01204FE7"/>
    <w:rsid w:val="01214C67"/>
    <w:rsid w:val="012226E8"/>
    <w:rsid w:val="01256EF0"/>
    <w:rsid w:val="012610EE"/>
    <w:rsid w:val="012F3F7C"/>
    <w:rsid w:val="013019FE"/>
    <w:rsid w:val="01336206"/>
    <w:rsid w:val="01361389"/>
    <w:rsid w:val="01376E0A"/>
    <w:rsid w:val="013A3612"/>
    <w:rsid w:val="013C6B15"/>
    <w:rsid w:val="01420A1F"/>
    <w:rsid w:val="014519A3"/>
    <w:rsid w:val="0145478B"/>
    <w:rsid w:val="014A5E2B"/>
    <w:rsid w:val="014D1D6F"/>
    <w:rsid w:val="014E4831"/>
    <w:rsid w:val="01511039"/>
    <w:rsid w:val="015441BC"/>
    <w:rsid w:val="01557A3F"/>
    <w:rsid w:val="015676BF"/>
    <w:rsid w:val="015679D0"/>
    <w:rsid w:val="015D28CD"/>
    <w:rsid w:val="015E034F"/>
    <w:rsid w:val="015E6F9B"/>
    <w:rsid w:val="01603852"/>
    <w:rsid w:val="01607FCF"/>
    <w:rsid w:val="01626D55"/>
    <w:rsid w:val="016469D5"/>
    <w:rsid w:val="01654456"/>
    <w:rsid w:val="01661ED8"/>
    <w:rsid w:val="016853DB"/>
    <w:rsid w:val="016A4161"/>
    <w:rsid w:val="016B1BE3"/>
    <w:rsid w:val="016E4D66"/>
    <w:rsid w:val="01703E3E"/>
    <w:rsid w:val="0170606B"/>
    <w:rsid w:val="01715CEB"/>
    <w:rsid w:val="01746C6F"/>
    <w:rsid w:val="017546F1"/>
    <w:rsid w:val="017B65FA"/>
    <w:rsid w:val="017F0884"/>
    <w:rsid w:val="01823A06"/>
    <w:rsid w:val="0185498B"/>
    <w:rsid w:val="0189664D"/>
    <w:rsid w:val="018A4696"/>
    <w:rsid w:val="018E7819"/>
    <w:rsid w:val="018F0B1E"/>
    <w:rsid w:val="01914021"/>
    <w:rsid w:val="01944FA6"/>
    <w:rsid w:val="01970BC3"/>
    <w:rsid w:val="019B6B2F"/>
    <w:rsid w:val="019C23B2"/>
    <w:rsid w:val="01A00DB8"/>
    <w:rsid w:val="01A83C46"/>
    <w:rsid w:val="01B01053"/>
    <w:rsid w:val="01B354EA"/>
    <w:rsid w:val="01B47A59"/>
    <w:rsid w:val="01B74261"/>
    <w:rsid w:val="01B91719"/>
    <w:rsid w:val="01BA51E5"/>
    <w:rsid w:val="01BB2C92"/>
    <w:rsid w:val="01BE5DEA"/>
    <w:rsid w:val="01C012ED"/>
    <w:rsid w:val="01C14B70"/>
    <w:rsid w:val="01C35AF5"/>
    <w:rsid w:val="01C55775"/>
    <w:rsid w:val="01C66A79"/>
    <w:rsid w:val="01CC0983"/>
    <w:rsid w:val="01D14E0A"/>
    <w:rsid w:val="01D3030E"/>
    <w:rsid w:val="01D55A0F"/>
    <w:rsid w:val="01D61292"/>
    <w:rsid w:val="01D70F12"/>
    <w:rsid w:val="01D76D14"/>
    <w:rsid w:val="01DB7918"/>
    <w:rsid w:val="01E11822"/>
    <w:rsid w:val="01E150A5"/>
    <w:rsid w:val="01E272A3"/>
    <w:rsid w:val="01E41154"/>
    <w:rsid w:val="01E50228"/>
    <w:rsid w:val="01E811AC"/>
    <w:rsid w:val="01EC5634"/>
    <w:rsid w:val="01ED7CB1"/>
    <w:rsid w:val="01EE6939"/>
    <w:rsid w:val="01EF65B9"/>
    <w:rsid w:val="01F22DC1"/>
    <w:rsid w:val="01F34FBF"/>
    <w:rsid w:val="01FB23CB"/>
    <w:rsid w:val="01FC36D0"/>
    <w:rsid w:val="01FE3350"/>
    <w:rsid w:val="02040ADD"/>
    <w:rsid w:val="02071A61"/>
    <w:rsid w:val="020F48EF"/>
    <w:rsid w:val="02101F44"/>
    <w:rsid w:val="021332F5"/>
    <w:rsid w:val="02140D77"/>
    <w:rsid w:val="021567F9"/>
    <w:rsid w:val="0216427A"/>
    <w:rsid w:val="02171CFC"/>
    <w:rsid w:val="021951FF"/>
    <w:rsid w:val="021B0702"/>
    <w:rsid w:val="021D3C05"/>
    <w:rsid w:val="02215E8E"/>
    <w:rsid w:val="02262316"/>
    <w:rsid w:val="022A0D1C"/>
    <w:rsid w:val="022B099C"/>
    <w:rsid w:val="022B421F"/>
    <w:rsid w:val="022E51A4"/>
    <w:rsid w:val="022F07BE"/>
    <w:rsid w:val="02304E24"/>
    <w:rsid w:val="023625B0"/>
    <w:rsid w:val="02386B05"/>
    <w:rsid w:val="02397CB2"/>
    <w:rsid w:val="024318C6"/>
    <w:rsid w:val="02454DC9"/>
    <w:rsid w:val="024824CB"/>
    <w:rsid w:val="024D21D6"/>
    <w:rsid w:val="02510BDC"/>
    <w:rsid w:val="02515359"/>
    <w:rsid w:val="025340DF"/>
    <w:rsid w:val="02541B61"/>
    <w:rsid w:val="02574CE3"/>
    <w:rsid w:val="025B14EB"/>
    <w:rsid w:val="025D214D"/>
    <w:rsid w:val="025D6BED"/>
    <w:rsid w:val="025F5973"/>
    <w:rsid w:val="02607B71"/>
    <w:rsid w:val="026268F8"/>
    <w:rsid w:val="02650493"/>
    <w:rsid w:val="026A1815"/>
    <w:rsid w:val="026A3B24"/>
    <w:rsid w:val="026E67DA"/>
    <w:rsid w:val="0271368F"/>
    <w:rsid w:val="02742095"/>
    <w:rsid w:val="02757B17"/>
    <w:rsid w:val="0277301A"/>
    <w:rsid w:val="027F0426"/>
    <w:rsid w:val="02852330"/>
    <w:rsid w:val="028945B9"/>
    <w:rsid w:val="028A203B"/>
    <w:rsid w:val="028C773C"/>
    <w:rsid w:val="02913BC4"/>
    <w:rsid w:val="029A778E"/>
    <w:rsid w:val="029D79D6"/>
    <w:rsid w:val="029F2ED9"/>
    <w:rsid w:val="02AB476E"/>
    <w:rsid w:val="02AD34F4"/>
    <w:rsid w:val="02AD7C71"/>
    <w:rsid w:val="02AF69F7"/>
    <w:rsid w:val="02B04479"/>
    <w:rsid w:val="02B17E86"/>
    <w:rsid w:val="02B240F8"/>
    <w:rsid w:val="02B5507D"/>
    <w:rsid w:val="02B93A83"/>
    <w:rsid w:val="02BB280A"/>
    <w:rsid w:val="02BE598D"/>
    <w:rsid w:val="02C22194"/>
    <w:rsid w:val="02C6661C"/>
    <w:rsid w:val="02C81B1F"/>
    <w:rsid w:val="02CF14AA"/>
    <w:rsid w:val="02D06F2C"/>
    <w:rsid w:val="02D149AD"/>
    <w:rsid w:val="02D37EB0"/>
    <w:rsid w:val="02D768B7"/>
    <w:rsid w:val="02D91DBA"/>
    <w:rsid w:val="02DB623C"/>
    <w:rsid w:val="02DC2D3E"/>
    <w:rsid w:val="02DC76FD"/>
    <w:rsid w:val="02E610CF"/>
    <w:rsid w:val="02E910D4"/>
    <w:rsid w:val="02E958D7"/>
    <w:rsid w:val="02EA7AD6"/>
    <w:rsid w:val="02EC685C"/>
    <w:rsid w:val="02EE1D5F"/>
    <w:rsid w:val="02EF77E1"/>
    <w:rsid w:val="02F30994"/>
    <w:rsid w:val="02F361E7"/>
    <w:rsid w:val="02F900F0"/>
    <w:rsid w:val="02F922EE"/>
    <w:rsid w:val="02FA7D70"/>
    <w:rsid w:val="02FB35F3"/>
    <w:rsid w:val="02FC6AF6"/>
    <w:rsid w:val="03051984"/>
    <w:rsid w:val="0305345B"/>
    <w:rsid w:val="03087086"/>
    <w:rsid w:val="030A5E0C"/>
    <w:rsid w:val="030C130F"/>
    <w:rsid w:val="030D350D"/>
    <w:rsid w:val="03101F14"/>
    <w:rsid w:val="03107D15"/>
    <w:rsid w:val="03123218"/>
    <w:rsid w:val="03130C9A"/>
    <w:rsid w:val="0314091A"/>
    <w:rsid w:val="0314671B"/>
    <w:rsid w:val="03182BA3"/>
    <w:rsid w:val="03187320"/>
    <w:rsid w:val="031A2823"/>
    <w:rsid w:val="031B60F3"/>
    <w:rsid w:val="031C5D26"/>
    <w:rsid w:val="03230F34"/>
    <w:rsid w:val="03250BB4"/>
    <w:rsid w:val="03255B77"/>
    <w:rsid w:val="03271B39"/>
    <w:rsid w:val="0327793A"/>
    <w:rsid w:val="032875BA"/>
    <w:rsid w:val="03292E3E"/>
    <w:rsid w:val="032B053F"/>
    <w:rsid w:val="032B6341"/>
    <w:rsid w:val="032F27C8"/>
    <w:rsid w:val="033433CD"/>
    <w:rsid w:val="03346C50"/>
    <w:rsid w:val="03362153"/>
    <w:rsid w:val="03385656"/>
    <w:rsid w:val="03425F66"/>
    <w:rsid w:val="034443F1"/>
    <w:rsid w:val="034B11BF"/>
    <w:rsid w:val="034D1D78"/>
    <w:rsid w:val="034F527C"/>
    <w:rsid w:val="03526200"/>
    <w:rsid w:val="035A6E90"/>
    <w:rsid w:val="035C2393"/>
    <w:rsid w:val="035D2013"/>
    <w:rsid w:val="035D4591"/>
    <w:rsid w:val="035F3318"/>
    <w:rsid w:val="03602F97"/>
    <w:rsid w:val="0361681B"/>
    <w:rsid w:val="0362429C"/>
    <w:rsid w:val="03672922"/>
    <w:rsid w:val="036803A4"/>
    <w:rsid w:val="03683C27"/>
    <w:rsid w:val="036B1176"/>
    <w:rsid w:val="036C6DAA"/>
    <w:rsid w:val="036F7D2F"/>
    <w:rsid w:val="03720CB3"/>
    <w:rsid w:val="03751C38"/>
    <w:rsid w:val="037576B9"/>
    <w:rsid w:val="037A3B41"/>
    <w:rsid w:val="037B4C65"/>
    <w:rsid w:val="037D4AC6"/>
    <w:rsid w:val="03805A4B"/>
    <w:rsid w:val="03816D4F"/>
    <w:rsid w:val="03832248"/>
    <w:rsid w:val="03851ED2"/>
    <w:rsid w:val="03854360"/>
    <w:rsid w:val="03855756"/>
    <w:rsid w:val="038A1BDD"/>
    <w:rsid w:val="038D72DF"/>
    <w:rsid w:val="03905CE5"/>
    <w:rsid w:val="03926FEA"/>
    <w:rsid w:val="039B407E"/>
    <w:rsid w:val="039C537B"/>
    <w:rsid w:val="039F78D2"/>
    <w:rsid w:val="03B0401B"/>
    <w:rsid w:val="03B81428"/>
    <w:rsid w:val="03BB23AC"/>
    <w:rsid w:val="03BF0DB3"/>
    <w:rsid w:val="03BF4636"/>
    <w:rsid w:val="03C10264"/>
    <w:rsid w:val="03C874C4"/>
    <w:rsid w:val="03CC5ECA"/>
    <w:rsid w:val="03CE6E4F"/>
    <w:rsid w:val="03D06ACE"/>
    <w:rsid w:val="03D52F56"/>
    <w:rsid w:val="03D567D9"/>
    <w:rsid w:val="03D56A09"/>
    <w:rsid w:val="03DD0363"/>
    <w:rsid w:val="03E125EC"/>
    <w:rsid w:val="03E7444B"/>
    <w:rsid w:val="03EE1902"/>
    <w:rsid w:val="03F66D0E"/>
    <w:rsid w:val="03FA5714"/>
    <w:rsid w:val="03FB2BEF"/>
    <w:rsid w:val="03FE4FA5"/>
    <w:rsid w:val="0400509F"/>
    <w:rsid w:val="04036024"/>
    <w:rsid w:val="04041910"/>
    <w:rsid w:val="040B3430"/>
    <w:rsid w:val="040D0631"/>
    <w:rsid w:val="040F1E36"/>
    <w:rsid w:val="041078B8"/>
    <w:rsid w:val="0411533A"/>
    <w:rsid w:val="041A5C49"/>
    <w:rsid w:val="041C114C"/>
    <w:rsid w:val="041D6BCE"/>
    <w:rsid w:val="041F20D1"/>
    <w:rsid w:val="042155D4"/>
    <w:rsid w:val="04241DDC"/>
    <w:rsid w:val="0425785D"/>
    <w:rsid w:val="04261A5C"/>
    <w:rsid w:val="042807E2"/>
    <w:rsid w:val="042E26EB"/>
    <w:rsid w:val="043128C5"/>
    <w:rsid w:val="043210F1"/>
    <w:rsid w:val="043467F3"/>
    <w:rsid w:val="04354274"/>
    <w:rsid w:val="04367AF8"/>
    <w:rsid w:val="04377778"/>
    <w:rsid w:val="043964FE"/>
    <w:rsid w:val="043A06FC"/>
    <w:rsid w:val="043B1A01"/>
    <w:rsid w:val="043D1681"/>
    <w:rsid w:val="04436E0D"/>
    <w:rsid w:val="04452310"/>
    <w:rsid w:val="04471F90"/>
    <w:rsid w:val="04475814"/>
    <w:rsid w:val="04485493"/>
    <w:rsid w:val="044A4F10"/>
    <w:rsid w:val="044F06A2"/>
    <w:rsid w:val="044F2C20"/>
    <w:rsid w:val="044F4E1E"/>
    <w:rsid w:val="045647A9"/>
    <w:rsid w:val="04575AAE"/>
    <w:rsid w:val="04587CAC"/>
    <w:rsid w:val="045A6A33"/>
    <w:rsid w:val="045C66B2"/>
    <w:rsid w:val="045D79B7"/>
    <w:rsid w:val="045F2EBA"/>
    <w:rsid w:val="04654DC4"/>
    <w:rsid w:val="046C21D0"/>
    <w:rsid w:val="04762AE0"/>
    <w:rsid w:val="04770561"/>
    <w:rsid w:val="04793A64"/>
    <w:rsid w:val="047B6F67"/>
    <w:rsid w:val="048168F2"/>
    <w:rsid w:val="04824374"/>
    <w:rsid w:val="04862D7A"/>
    <w:rsid w:val="04893CFE"/>
    <w:rsid w:val="04897582"/>
    <w:rsid w:val="048A1780"/>
    <w:rsid w:val="048B7202"/>
    <w:rsid w:val="048C0506"/>
    <w:rsid w:val="04922410"/>
    <w:rsid w:val="0493460E"/>
    <w:rsid w:val="04953394"/>
    <w:rsid w:val="04965593"/>
    <w:rsid w:val="04976897"/>
    <w:rsid w:val="04A348A8"/>
    <w:rsid w:val="04A5362F"/>
    <w:rsid w:val="04A80D30"/>
    <w:rsid w:val="04A845B3"/>
    <w:rsid w:val="04A92035"/>
    <w:rsid w:val="04A967B2"/>
    <w:rsid w:val="04AA4233"/>
    <w:rsid w:val="04AB1CB5"/>
    <w:rsid w:val="04AB5538"/>
    <w:rsid w:val="04AC2FBA"/>
    <w:rsid w:val="04AC7736"/>
    <w:rsid w:val="04AD0A3B"/>
    <w:rsid w:val="04AF06BB"/>
    <w:rsid w:val="04AF3F3E"/>
    <w:rsid w:val="04B019C0"/>
    <w:rsid w:val="04B03BBE"/>
    <w:rsid w:val="04B11640"/>
    <w:rsid w:val="04B21DC8"/>
    <w:rsid w:val="04B403C6"/>
    <w:rsid w:val="04B64A7E"/>
    <w:rsid w:val="04BB57D2"/>
    <w:rsid w:val="04BF0955"/>
    <w:rsid w:val="04C141AF"/>
    <w:rsid w:val="04C176DC"/>
    <w:rsid w:val="04C32BDF"/>
    <w:rsid w:val="04C40660"/>
    <w:rsid w:val="04C715E5"/>
    <w:rsid w:val="04CD34EE"/>
    <w:rsid w:val="04CE0F70"/>
    <w:rsid w:val="04D253F8"/>
    <w:rsid w:val="04D32E79"/>
    <w:rsid w:val="04DB00C6"/>
    <w:rsid w:val="04DC5D07"/>
    <w:rsid w:val="04E35692"/>
    <w:rsid w:val="04E74098"/>
    <w:rsid w:val="04E92477"/>
    <w:rsid w:val="04E92E1E"/>
    <w:rsid w:val="04EA08A0"/>
    <w:rsid w:val="04EB0520"/>
    <w:rsid w:val="04F12429"/>
    <w:rsid w:val="04F62134"/>
    <w:rsid w:val="04F77BB6"/>
    <w:rsid w:val="04F85637"/>
    <w:rsid w:val="04FB65BC"/>
    <w:rsid w:val="04FE3CBD"/>
    <w:rsid w:val="05056ECB"/>
    <w:rsid w:val="05066B4B"/>
    <w:rsid w:val="0508204E"/>
    <w:rsid w:val="050B6856"/>
    <w:rsid w:val="050D64D6"/>
    <w:rsid w:val="050F19D9"/>
    <w:rsid w:val="050F525C"/>
    <w:rsid w:val="05133C63"/>
    <w:rsid w:val="051538E2"/>
    <w:rsid w:val="05195B6C"/>
    <w:rsid w:val="051A35ED"/>
    <w:rsid w:val="051A60E2"/>
    <w:rsid w:val="051B326D"/>
    <w:rsid w:val="051E41F2"/>
    <w:rsid w:val="052076F5"/>
    <w:rsid w:val="052A0005"/>
    <w:rsid w:val="052B5A86"/>
    <w:rsid w:val="052D0F89"/>
    <w:rsid w:val="052E6A0B"/>
    <w:rsid w:val="05313213"/>
    <w:rsid w:val="05315411"/>
    <w:rsid w:val="05322E93"/>
    <w:rsid w:val="05362844"/>
    <w:rsid w:val="053B15A4"/>
    <w:rsid w:val="053C7025"/>
    <w:rsid w:val="053E2528"/>
    <w:rsid w:val="05444432"/>
    <w:rsid w:val="05476D0D"/>
    <w:rsid w:val="054C2543"/>
    <w:rsid w:val="054D72C0"/>
    <w:rsid w:val="05513747"/>
    <w:rsid w:val="055446CC"/>
    <w:rsid w:val="05567BCF"/>
    <w:rsid w:val="055830D2"/>
    <w:rsid w:val="05590B54"/>
    <w:rsid w:val="055E085F"/>
    <w:rsid w:val="055F0D07"/>
    <w:rsid w:val="0568116E"/>
    <w:rsid w:val="056E5276"/>
    <w:rsid w:val="0570657B"/>
    <w:rsid w:val="05765F06"/>
    <w:rsid w:val="05773987"/>
    <w:rsid w:val="057A490C"/>
    <w:rsid w:val="057B6B0A"/>
    <w:rsid w:val="05810A13"/>
    <w:rsid w:val="05814297"/>
    <w:rsid w:val="05826495"/>
    <w:rsid w:val="058A7125"/>
    <w:rsid w:val="058D22A7"/>
    <w:rsid w:val="05937A34"/>
    <w:rsid w:val="05941C32"/>
    <w:rsid w:val="059454B6"/>
    <w:rsid w:val="05952F37"/>
    <w:rsid w:val="059576B4"/>
    <w:rsid w:val="05965135"/>
    <w:rsid w:val="059960BA"/>
    <w:rsid w:val="05A84156"/>
    <w:rsid w:val="05AD05DE"/>
    <w:rsid w:val="05B47F69"/>
    <w:rsid w:val="05B5126E"/>
    <w:rsid w:val="05B57DF5"/>
    <w:rsid w:val="05BB5375"/>
    <w:rsid w:val="05BD0878"/>
    <w:rsid w:val="05BF3D7B"/>
    <w:rsid w:val="05C017FD"/>
    <w:rsid w:val="05C32781"/>
    <w:rsid w:val="05C63706"/>
    <w:rsid w:val="05C71188"/>
    <w:rsid w:val="05CA794E"/>
    <w:rsid w:val="05CC0E93"/>
    <w:rsid w:val="05CD3091"/>
    <w:rsid w:val="05D24F9A"/>
    <w:rsid w:val="05D617A2"/>
    <w:rsid w:val="05D92727"/>
    <w:rsid w:val="05DB36AB"/>
    <w:rsid w:val="05E21783"/>
    <w:rsid w:val="05E74E14"/>
    <w:rsid w:val="05EB2641"/>
    <w:rsid w:val="05EB5EC4"/>
    <w:rsid w:val="05EE1047"/>
    <w:rsid w:val="05EF48CA"/>
    <w:rsid w:val="05F146D3"/>
    <w:rsid w:val="05F332D1"/>
    <w:rsid w:val="05F354CF"/>
    <w:rsid w:val="05F467D4"/>
    <w:rsid w:val="05F61CD7"/>
    <w:rsid w:val="05FD5DDE"/>
    <w:rsid w:val="060025E6"/>
    <w:rsid w:val="0603173B"/>
    <w:rsid w:val="06095474"/>
    <w:rsid w:val="060A2EF6"/>
    <w:rsid w:val="060B63F9"/>
    <w:rsid w:val="06133805"/>
    <w:rsid w:val="06156D08"/>
    <w:rsid w:val="061D7998"/>
    <w:rsid w:val="061E1B96"/>
    <w:rsid w:val="0620091D"/>
    <w:rsid w:val="06212B1B"/>
    <w:rsid w:val="06241521"/>
    <w:rsid w:val="06284F47"/>
    <w:rsid w:val="062A342B"/>
    <w:rsid w:val="062D43AF"/>
    <w:rsid w:val="062E56B4"/>
    <w:rsid w:val="06305334"/>
    <w:rsid w:val="0635503F"/>
    <w:rsid w:val="06362AC0"/>
    <w:rsid w:val="0636723D"/>
    <w:rsid w:val="06370542"/>
    <w:rsid w:val="063901C2"/>
    <w:rsid w:val="06393A45"/>
    <w:rsid w:val="063A5C43"/>
    <w:rsid w:val="063B1146"/>
    <w:rsid w:val="063B36C5"/>
    <w:rsid w:val="063C49CA"/>
    <w:rsid w:val="063D464A"/>
    <w:rsid w:val="063F563F"/>
    <w:rsid w:val="06434355"/>
    <w:rsid w:val="06447858"/>
    <w:rsid w:val="06493CDF"/>
    <w:rsid w:val="064C4C64"/>
    <w:rsid w:val="064E48E4"/>
    <w:rsid w:val="06507DE7"/>
    <w:rsid w:val="06513245"/>
    <w:rsid w:val="06542070"/>
    <w:rsid w:val="065467ED"/>
    <w:rsid w:val="06551CF0"/>
    <w:rsid w:val="06565574"/>
    <w:rsid w:val="06580A77"/>
    <w:rsid w:val="065906F6"/>
    <w:rsid w:val="065C167B"/>
    <w:rsid w:val="065E4B7E"/>
    <w:rsid w:val="0664230B"/>
    <w:rsid w:val="067425A5"/>
    <w:rsid w:val="06744B24"/>
    <w:rsid w:val="068176BD"/>
    <w:rsid w:val="0682513E"/>
    <w:rsid w:val="0685283F"/>
    <w:rsid w:val="06875D43"/>
    <w:rsid w:val="068A254B"/>
    <w:rsid w:val="068A6CC7"/>
    <w:rsid w:val="068C5A4E"/>
    <w:rsid w:val="068D34CF"/>
    <w:rsid w:val="068D56CD"/>
    <w:rsid w:val="068E0F51"/>
    <w:rsid w:val="068F69D2"/>
    <w:rsid w:val="069140D4"/>
    <w:rsid w:val="06927957"/>
    <w:rsid w:val="06952ADA"/>
    <w:rsid w:val="0695635D"/>
    <w:rsid w:val="06971860"/>
    <w:rsid w:val="069E5968"/>
    <w:rsid w:val="069F33E9"/>
    <w:rsid w:val="069F6C6D"/>
    <w:rsid w:val="06A168EC"/>
    <w:rsid w:val="06A35673"/>
    <w:rsid w:val="06A607F6"/>
    <w:rsid w:val="06A665F7"/>
    <w:rsid w:val="06A83CF9"/>
    <w:rsid w:val="06AB4C7D"/>
    <w:rsid w:val="06B27E8C"/>
    <w:rsid w:val="06B3590D"/>
    <w:rsid w:val="06B47B0B"/>
    <w:rsid w:val="06B70A90"/>
    <w:rsid w:val="06B81D95"/>
    <w:rsid w:val="06BF4168"/>
    <w:rsid w:val="06C14C23"/>
    <w:rsid w:val="06C226A4"/>
    <w:rsid w:val="06C66B2C"/>
    <w:rsid w:val="06C745AE"/>
    <w:rsid w:val="06C8202F"/>
    <w:rsid w:val="06C9422E"/>
    <w:rsid w:val="06CC51B2"/>
    <w:rsid w:val="06CD64B7"/>
    <w:rsid w:val="06CE3F39"/>
    <w:rsid w:val="06D2293F"/>
    <w:rsid w:val="06D82C35"/>
    <w:rsid w:val="06D867B3"/>
    <w:rsid w:val="06DA7D4B"/>
    <w:rsid w:val="06DD0CD0"/>
    <w:rsid w:val="06E36073"/>
    <w:rsid w:val="06E64E63"/>
    <w:rsid w:val="06EF7CF0"/>
    <w:rsid w:val="06F51BFA"/>
    <w:rsid w:val="06FC3783"/>
    <w:rsid w:val="06FF7F8B"/>
    <w:rsid w:val="07002189"/>
    <w:rsid w:val="0701348E"/>
    <w:rsid w:val="07017C0B"/>
    <w:rsid w:val="07036991"/>
    <w:rsid w:val="07046D8D"/>
    <w:rsid w:val="07051E94"/>
    <w:rsid w:val="07075397"/>
    <w:rsid w:val="070A2A99"/>
    <w:rsid w:val="0716432D"/>
    <w:rsid w:val="07167BB0"/>
    <w:rsid w:val="07204C3C"/>
    <w:rsid w:val="072239C3"/>
    <w:rsid w:val="07246EC6"/>
    <w:rsid w:val="072510C4"/>
    <w:rsid w:val="07254947"/>
    <w:rsid w:val="072645C7"/>
    <w:rsid w:val="07280C98"/>
    <w:rsid w:val="07287ACA"/>
    <w:rsid w:val="072C64D0"/>
    <w:rsid w:val="072D1D54"/>
    <w:rsid w:val="072F2CD8"/>
    <w:rsid w:val="072F7455"/>
    <w:rsid w:val="073203DA"/>
    <w:rsid w:val="07402F73"/>
    <w:rsid w:val="074573FA"/>
    <w:rsid w:val="074628FE"/>
    <w:rsid w:val="074676D6"/>
    <w:rsid w:val="0747037F"/>
    <w:rsid w:val="074A1304"/>
    <w:rsid w:val="07510C8F"/>
    <w:rsid w:val="07526710"/>
    <w:rsid w:val="07534192"/>
    <w:rsid w:val="0757641B"/>
    <w:rsid w:val="075A5E7B"/>
    <w:rsid w:val="076B1838"/>
    <w:rsid w:val="076D05BF"/>
    <w:rsid w:val="076F023F"/>
    <w:rsid w:val="07713742"/>
    <w:rsid w:val="07736C45"/>
    <w:rsid w:val="07747F4A"/>
    <w:rsid w:val="07780B4E"/>
    <w:rsid w:val="07786950"/>
    <w:rsid w:val="077965D0"/>
    <w:rsid w:val="077C5356"/>
    <w:rsid w:val="077E2A57"/>
    <w:rsid w:val="07832762"/>
    <w:rsid w:val="07871169"/>
    <w:rsid w:val="078758E5"/>
    <w:rsid w:val="078B42EC"/>
    <w:rsid w:val="078B7B6F"/>
    <w:rsid w:val="078C1D6D"/>
    <w:rsid w:val="078E2CF2"/>
    <w:rsid w:val="078E5270"/>
    <w:rsid w:val="078F0773"/>
    <w:rsid w:val="07963981"/>
    <w:rsid w:val="07965F00"/>
    <w:rsid w:val="07986E84"/>
    <w:rsid w:val="079D330C"/>
    <w:rsid w:val="079E0D8E"/>
    <w:rsid w:val="07A50719"/>
    <w:rsid w:val="07A8169D"/>
    <w:rsid w:val="07A9711F"/>
    <w:rsid w:val="07AB2622"/>
    <w:rsid w:val="07AD5B25"/>
    <w:rsid w:val="07AE1028"/>
    <w:rsid w:val="07B0452B"/>
    <w:rsid w:val="07B567B5"/>
    <w:rsid w:val="07B64236"/>
    <w:rsid w:val="07B81938"/>
    <w:rsid w:val="07B851BB"/>
    <w:rsid w:val="07BF12C2"/>
    <w:rsid w:val="07C40FCD"/>
    <w:rsid w:val="07C766CF"/>
    <w:rsid w:val="07C879D4"/>
    <w:rsid w:val="07C97654"/>
    <w:rsid w:val="07CE18DD"/>
    <w:rsid w:val="07CE3ADB"/>
    <w:rsid w:val="07CF155D"/>
    <w:rsid w:val="07D56CE9"/>
    <w:rsid w:val="07DA78EE"/>
    <w:rsid w:val="07DB0BF3"/>
    <w:rsid w:val="07E07279"/>
    <w:rsid w:val="07E12AFC"/>
    <w:rsid w:val="07EB0E8D"/>
    <w:rsid w:val="07EB560A"/>
    <w:rsid w:val="07ED0B0D"/>
    <w:rsid w:val="07ED4390"/>
    <w:rsid w:val="07EF4010"/>
    <w:rsid w:val="07F20818"/>
    <w:rsid w:val="07F36299"/>
    <w:rsid w:val="07FA7E23"/>
    <w:rsid w:val="07FB36A6"/>
    <w:rsid w:val="07FB4797"/>
    <w:rsid w:val="07FB495C"/>
    <w:rsid w:val="07FC3326"/>
    <w:rsid w:val="07FF20AC"/>
    <w:rsid w:val="080B3940"/>
    <w:rsid w:val="08107DC8"/>
    <w:rsid w:val="08115849"/>
    <w:rsid w:val="081467CE"/>
    <w:rsid w:val="08161CD1"/>
    <w:rsid w:val="08177753"/>
    <w:rsid w:val="08182C56"/>
    <w:rsid w:val="081964D9"/>
    <w:rsid w:val="081C165C"/>
    <w:rsid w:val="081C745E"/>
    <w:rsid w:val="081E2961"/>
    <w:rsid w:val="081F5E64"/>
    <w:rsid w:val="08223565"/>
    <w:rsid w:val="08230FE7"/>
    <w:rsid w:val="08246A68"/>
    <w:rsid w:val="082641D3"/>
    <w:rsid w:val="08280CF2"/>
    <w:rsid w:val="082A41F5"/>
    <w:rsid w:val="082B7863"/>
    <w:rsid w:val="082C3E75"/>
    <w:rsid w:val="082E7378"/>
    <w:rsid w:val="082F067D"/>
    <w:rsid w:val="083060FE"/>
    <w:rsid w:val="08313B80"/>
    <w:rsid w:val="08315D7E"/>
    <w:rsid w:val="08354784"/>
    <w:rsid w:val="0837350B"/>
    <w:rsid w:val="08375A89"/>
    <w:rsid w:val="083A0C0C"/>
    <w:rsid w:val="083E2E96"/>
    <w:rsid w:val="08406399"/>
    <w:rsid w:val="084A0EA6"/>
    <w:rsid w:val="084F3130"/>
    <w:rsid w:val="08500BB1"/>
    <w:rsid w:val="085140B5"/>
    <w:rsid w:val="08521B36"/>
    <w:rsid w:val="085245E8"/>
    <w:rsid w:val="08552ABB"/>
    <w:rsid w:val="08585B9E"/>
    <w:rsid w:val="085A36BF"/>
    <w:rsid w:val="085F33CA"/>
    <w:rsid w:val="08630AB1"/>
    <w:rsid w:val="08631DD0"/>
    <w:rsid w:val="08647852"/>
    <w:rsid w:val="086552D4"/>
    <w:rsid w:val="08686258"/>
    <w:rsid w:val="0869175B"/>
    <w:rsid w:val="086A6259"/>
    <w:rsid w:val="086C26E0"/>
    <w:rsid w:val="086F3665"/>
    <w:rsid w:val="0873206B"/>
    <w:rsid w:val="08747AEC"/>
    <w:rsid w:val="087864F3"/>
    <w:rsid w:val="087D3E5F"/>
    <w:rsid w:val="087E3C7F"/>
    <w:rsid w:val="087F5E7D"/>
    <w:rsid w:val="08824884"/>
    <w:rsid w:val="08855808"/>
    <w:rsid w:val="0886328A"/>
    <w:rsid w:val="08870D0B"/>
    <w:rsid w:val="088A5513"/>
    <w:rsid w:val="088C0A16"/>
    <w:rsid w:val="088E3F19"/>
    <w:rsid w:val="08973524"/>
    <w:rsid w:val="089B79AC"/>
    <w:rsid w:val="089E0931"/>
    <w:rsid w:val="089E6732"/>
    <w:rsid w:val="089F41B4"/>
    <w:rsid w:val="08A01C35"/>
    <w:rsid w:val="08A22BBA"/>
    <w:rsid w:val="08A2766C"/>
    <w:rsid w:val="08A3063C"/>
    <w:rsid w:val="08A4283A"/>
    <w:rsid w:val="08A81240"/>
    <w:rsid w:val="08A92545"/>
    <w:rsid w:val="08AD56C8"/>
    <w:rsid w:val="08B0664C"/>
    <w:rsid w:val="08B17951"/>
    <w:rsid w:val="08B550AD"/>
    <w:rsid w:val="08B7185B"/>
    <w:rsid w:val="08B96F5C"/>
    <w:rsid w:val="08BB245F"/>
    <w:rsid w:val="08BC2A1A"/>
    <w:rsid w:val="08C14368"/>
    <w:rsid w:val="08C52D6F"/>
    <w:rsid w:val="08C76272"/>
    <w:rsid w:val="08C87576"/>
    <w:rsid w:val="08CA2A7A"/>
    <w:rsid w:val="08D11B99"/>
    <w:rsid w:val="08D33112"/>
    <w:rsid w:val="08D5688C"/>
    <w:rsid w:val="08D87811"/>
    <w:rsid w:val="08D95292"/>
    <w:rsid w:val="08DC1C6E"/>
    <w:rsid w:val="08E04C1D"/>
    <w:rsid w:val="08E54928"/>
    <w:rsid w:val="08E623AA"/>
    <w:rsid w:val="08E858AD"/>
    <w:rsid w:val="08E9332E"/>
    <w:rsid w:val="08EC64B1"/>
    <w:rsid w:val="08ED3F33"/>
    <w:rsid w:val="08F1073B"/>
    <w:rsid w:val="08F203BB"/>
    <w:rsid w:val="08F66DC1"/>
    <w:rsid w:val="08F822C4"/>
    <w:rsid w:val="08FC0CCA"/>
    <w:rsid w:val="08FD1FCF"/>
    <w:rsid w:val="08FD2989"/>
    <w:rsid w:val="09012BD3"/>
    <w:rsid w:val="0904195A"/>
    <w:rsid w:val="09064E5D"/>
    <w:rsid w:val="090728DE"/>
    <w:rsid w:val="090A5A61"/>
    <w:rsid w:val="090B34E3"/>
    <w:rsid w:val="090E7CEB"/>
    <w:rsid w:val="09110C6F"/>
    <w:rsid w:val="091266F1"/>
    <w:rsid w:val="091647BE"/>
    <w:rsid w:val="091772F6"/>
    <w:rsid w:val="091A5CFC"/>
    <w:rsid w:val="091C7001"/>
    <w:rsid w:val="09207C05"/>
    <w:rsid w:val="09223108"/>
    <w:rsid w:val="09235FD0"/>
    <w:rsid w:val="09246B6F"/>
    <w:rsid w:val="09257549"/>
    <w:rsid w:val="09270AC2"/>
    <w:rsid w:val="09296316"/>
    <w:rsid w:val="092B1819"/>
    <w:rsid w:val="092D1499"/>
    <w:rsid w:val="092D4D1C"/>
    <w:rsid w:val="092F0220"/>
    <w:rsid w:val="09313723"/>
    <w:rsid w:val="09352129"/>
    <w:rsid w:val="09353A12"/>
    <w:rsid w:val="093830AD"/>
    <w:rsid w:val="09467E45"/>
    <w:rsid w:val="094F6556"/>
    <w:rsid w:val="09503FD7"/>
    <w:rsid w:val="095216D9"/>
    <w:rsid w:val="095274DB"/>
    <w:rsid w:val="095600DF"/>
    <w:rsid w:val="09563B8E"/>
    <w:rsid w:val="09573962"/>
    <w:rsid w:val="095A48E7"/>
    <w:rsid w:val="095B4567"/>
    <w:rsid w:val="095B7DEA"/>
    <w:rsid w:val="095C586C"/>
    <w:rsid w:val="095F67F0"/>
    <w:rsid w:val="09604272"/>
    <w:rsid w:val="09623EF2"/>
    <w:rsid w:val="09654E76"/>
    <w:rsid w:val="0969387C"/>
    <w:rsid w:val="096A4B81"/>
    <w:rsid w:val="096D5B06"/>
    <w:rsid w:val="096E3588"/>
    <w:rsid w:val="09700C89"/>
    <w:rsid w:val="09721F8E"/>
    <w:rsid w:val="09750994"/>
    <w:rsid w:val="09770614"/>
    <w:rsid w:val="09773E97"/>
    <w:rsid w:val="097A1598"/>
    <w:rsid w:val="097C4A9B"/>
    <w:rsid w:val="097E3822"/>
    <w:rsid w:val="098034A2"/>
    <w:rsid w:val="09862E2D"/>
    <w:rsid w:val="09884131"/>
    <w:rsid w:val="09891BB3"/>
    <w:rsid w:val="098A2126"/>
    <w:rsid w:val="098B72B4"/>
    <w:rsid w:val="098D423D"/>
    <w:rsid w:val="098D603B"/>
    <w:rsid w:val="098F5CBA"/>
    <w:rsid w:val="0990373C"/>
    <w:rsid w:val="09957BC4"/>
    <w:rsid w:val="09965645"/>
    <w:rsid w:val="099843CC"/>
    <w:rsid w:val="099B5350"/>
    <w:rsid w:val="099B67B3"/>
    <w:rsid w:val="099E2C10"/>
    <w:rsid w:val="09A61163"/>
    <w:rsid w:val="09B671FF"/>
    <w:rsid w:val="09BE460B"/>
    <w:rsid w:val="09C1778E"/>
    <w:rsid w:val="09C30A93"/>
    <w:rsid w:val="09CA5EA0"/>
    <w:rsid w:val="09CB3921"/>
    <w:rsid w:val="09CE1022"/>
    <w:rsid w:val="09D04526"/>
    <w:rsid w:val="09D1582A"/>
    <w:rsid w:val="09D27A29"/>
    <w:rsid w:val="09D354AA"/>
    <w:rsid w:val="09D61B19"/>
    <w:rsid w:val="09DC163D"/>
    <w:rsid w:val="09DF09FE"/>
    <w:rsid w:val="09E27CC3"/>
    <w:rsid w:val="09E46A49"/>
    <w:rsid w:val="09E92ED1"/>
    <w:rsid w:val="09EB2B51"/>
    <w:rsid w:val="09F25D5F"/>
    <w:rsid w:val="09F36FDE"/>
    <w:rsid w:val="09F46CE4"/>
    <w:rsid w:val="09F61C94"/>
    <w:rsid w:val="09F743E5"/>
    <w:rsid w:val="09F81E67"/>
    <w:rsid w:val="09FA536A"/>
    <w:rsid w:val="09FC40F0"/>
    <w:rsid w:val="09FD62EE"/>
    <w:rsid w:val="0A033A7B"/>
    <w:rsid w:val="0A064A00"/>
    <w:rsid w:val="0A075F99"/>
    <w:rsid w:val="0A0D1E0C"/>
    <w:rsid w:val="0A1914A2"/>
    <w:rsid w:val="0A1C2427"/>
    <w:rsid w:val="0A1F33AB"/>
    <w:rsid w:val="0A200E2D"/>
    <w:rsid w:val="0A2055A9"/>
    <w:rsid w:val="0A220AAD"/>
    <w:rsid w:val="0A231DB1"/>
    <w:rsid w:val="0A262D36"/>
    <w:rsid w:val="0A2B71BE"/>
    <w:rsid w:val="0A2C4C3F"/>
    <w:rsid w:val="0A2E5BC4"/>
    <w:rsid w:val="0A2F7DC2"/>
    <w:rsid w:val="0A3010C7"/>
    <w:rsid w:val="0A3132C5"/>
    <w:rsid w:val="0A316B49"/>
    <w:rsid w:val="0A320D47"/>
    <w:rsid w:val="0A33204C"/>
    <w:rsid w:val="0A34424A"/>
    <w:rsid w:val="0A362FD0"/>
    <w:rsid w:val="0A36774D"/>
    <w:rsid w:val="0A3864D3"/>
    <w:rsid w:val="0A393F55"/>
    <w:rsid w:val="0A3A6153"/>
    <w:rsid w:val="0A3E03DD"/>
    <w:rsid w:val="0A4422E6"/>
    <w:rsid w:val="0A4B3E6F"/>
    <w:rsid w:val="0A4E4DF4"/>
    <w:rsid w:val="0A4F2875"/>
    <w:rsid w:val="0A546CFD"/>
    <w:rsid w:val="0A550002"/>
    <w:rsid w:val="0A5A6688"/>
    <w:rsid w:val="0A5B410A"/>
    <w:rsid w:val="0A5D2E90"/>
    <w:rsid w:val="0A616013"/>
    <w:rsid w:val="0A663F6C"/>
    <w:rsid w:val="0A681221"/>
    <w:rsid w:val="0A696CA3"/>
    <w:rsid w:val="0A721B30"/>
    <w:rsid w:val="0A745034"/>
    <w:rsid w:val="0A750537"/>
    <w:rsid w:val="0A79447B"/>
    <w:rsid w:val="0A7C3C8A"/>
    <w:rsid w:val="0A7F0E46"/>
    <w:rsid w:val="0A7F46C9"/>
    <w:rsid w:val="0A8068C8"/>
    <w:rsid w:val="0A83784C"/>
    <w:rsid w:val="0A840B51"/>
    <w:rsid w:val="0A9145E4"/>
    <w:rsid w:val="0A940DEC"/>
    <w:rsid w:val="0A945ABF"/>
    <w:rsid w:val="0A95686D"/>
    <w:rsid w:val="0A983F6E"/>
    <w:rsid w:val="0A9A2CF5"/>
    <w:rsid w:val="0A9B4EF3"/>
    <w:rsid w:val="0A9F717D"/>
    <w:rsid w:val="0AA0137B"/>
    <w:rsid w:val="0AA12680"/>
    <w:rsid w:val="0AA27E70"/>
    <w:rsid w:val="0AA51F88"/>
    <w:rsid w:val="0AA55803"/>
    <w:rsid w:val="0AA66B07"/>
    <w:rsid w:val="0AA76787"/>
    <w:rsid w:val="0AA8200A"/>
    <w:rsid w:val="0AAB518D"/>
    <w:rsid w:val="0AB01615"/>
    <w:rsid w:val="0AB04E98"/>
    <w:rsid w:val="0AB2039C"/>
    <w:rsid w:val="0AB3259A"/>
    <w:rsid w:val="0AB97D26"/>
    <w:rsid w:val="0ABA1F25"/>
    <w:rsid w:val="0AC018B0"/>
    <w:rsid w:val="0AC22BB4"/>
    <w:rsid w:val="0ACA5794"/>
    <w:rsid w:val="0ADC27FC"/>
    <w:rsid w:val="0AE230E9"/>
    <w:rsid w:val="0AE578F1"/>
    <w:rsid w:val="0AE72C5A"/>
    <w:rsid w:val="0AE80876"/>
    <w:rsid w:val="0AE962F7"/>
    <w:rsid w:val="0AEC39F9"/>
    <w:rsid w:val="0AED4CFD"/>
    <w:rsid w:val="0AF21185"/>
    <w:rsid w:val="0AF54308"/>
    <w:rsid w:val="0AF67B8B"/>
    <w:rsid w:val="0AF8308E"/>
    <w:rsid w:val="0AFB4013"/>
    <w:rsid w:val="0AFB6211"/>
    <w:rsid w:val="0AFC3C93"/>
    <w:rsid w:val="0B002699"/>
    <w:rsid w:val="0B01011B"/>
    <w:rsid w:val="0B044923"/>
    <w:rsid w:val="0B067E26"/>
    <w:rsid w:val="0B0C64AC"/>
    <w:rsid w:val="0B0D3F2D"/>
    <w:rsid w:val="0B0D6C7C"/>
    <w:rsid w:val="0B0E7430"/>
    <w:rsid w:val="0B125E37"/>
    <w:rsid w:val="0B154424"/>
    <w:rsid w:val="0B1957C1"/>
    <w:rsid w:val="0B1A6AC6"/>
    <w:rsid w:val="0B295A5C"/>
    <w:rsid w:val="0B2B6D61"/>
    <w:rsid w:val="0B331BEE"/>
    <w:rsid w:val="0B347670"/>
    <w:rsid w:val="0B362B73"/>
    <w:rsid w:val="0B4153D8"/>
    <w:rsid w:val="0B441E89"/>
    <w:rsid w:val="0B462E0D"/>
    <w:rsid w:val="0B4C2B18"/>
    <w:rsid w:val="0B5224A3"/>
    <w:rsid w:val="0B542123"/>
    <w:rsid w:val="0B560EAA"/>
    <w:rsid w:val="0B574F31"/>
    <w:rsid w:val="0B5A402C"/>
    <w:rsid w:val="0B5B1AAE"/>
    <w:rsid w:val="0B5F5F36"/>
    <w:rsid w:val="0B624CBC"/>
    <w:rsid w:val="0B635D6A"/>
    <w:rsid w:val="0B657E3F"/>
    <w:rsid w:val="0B6636C2"/>
    <w:rsid w:val="0B673342"/>
    <w:rsid w:val="0B6920C9"/>
    <w:rsid w:val="0B6F074F"/>
    <w:rsid w:val="0B6F3FD2"/>
    <w:rsid w:val="0B7216D3"/>
    <w:rsid w:val="0B74045A"/>
    <w:rsid w:val="0B753B34"/>
    <w:rsid w:val="0B76395D"/>
    <w:rsid w:val="0B796AE0"/>
    <w:rsid w:val="0B7F09E9"/>
    <w:rsid w:val="0B801CEE"/>
    <w:rsid w:val="0B81776F"/>
    <w:rsid w:val="0B856175"/>
    <w:rsid w:val="0B875DF5"/>
    <w:rsid w:val="0B8B2716"/>
    <w:rsid w:val="0B8F05A5"/>
    <w:rsid w:val="0B8F617F"/>
    <w:rsid w:val="0B994E16"/>
    <w:rsid w:val="0B9F1C6E"/>
    <w:rsid w:val="0BA04E28"/>
    <w:rsid w:val="0BA12222"/>
    <w:rsid w:val="0BA35725"/>
    <w:rsid w:val="0BA9762F"/>
    <w:rsid w:val="0BAA50B0"/>
    <w:rsid w:val="0BB25D40"/>
    <w:rsid w:val="0BB43441"/>
    <w:rsid w:val="0BBC084E"/>
    <w:rsid w:val="0BBD62CF"/>
    <w:rsid w:val="0BBF5056"/>
    <w:rsid w:val="0BC22757"/>
    <w:rsid w:val="0BC414DD"/>
    <w:rsid w:val="0BC452B6"/>
    <w:rsid w:val="0BC56F5F"/>
    <w:rsid w:val="0BC72462"/>
    <w:rsid w:val="0BC97B63"/>
    <w:rsid w:val="0BCC68EA"/>
    <w:rsid w:val="0BD30473"/>
    <w:rsid w:val="0BD45F05"/>
    <w:rsid w:val="0BD571F9"/>
    <w:rsid w:val="0BDD0D82"/>
    <w:rsid w:val="0BDF1D07"/>
    <w:rsid w:val="0BDF4286"/>
    <w:rsid w:val="0BE22C8C"/>
    <w:rsid w:val="0BE3650F"/>
    <w:rsid w:val="0BE51A12"/>
    <w:rsid w:val="0BE80418"/>
    <w:rsid w:val="0BEB5B1A"/>
    <w:rsid w:val="0BEE2322"/>
    <w:rsid w:val="0BEF4520"/>
    <w:rsid w:val="0BF367A9"/>
    <w:rsid w:val="0BF6772E"/>
    <w:rsid w:val="0BF751B0"/>
    <w:rsid w:val="0BF82C31"/>
    <w:rsid w:val="0BF84E2F"/>
    <w:rsid w:val="0BFC1637"/>
    <w:rsid w:val="0BFE4B3A"/>
    <w:rsid w:val="0BFF003E"/>
    <w:rsid w:val="0C020FC2"/>
    <w:rsid w:val="0C051F47"/>
    <w:rsid w:val="0C07544A"/>
    <w:rsid w:val="0C0B1618"/>
    <w:rsid w:val="0C0C18D2"/>
    <w:rsid w:val="0C105683"/>
    <w:rsid w:val="0C154760"/>
    <w:rsid w:val="0C165A64"/>
    <w:rsid w:val="0C1B1EEC"/>
    <w:rsid w:val="0C1C1B6C"/>
    <w:rsid w:val="0C1D75EE"/>
    <w:rsid w:val="0C246F78"/>
    <w:rsid w:val="0C26247C"/>
    <w:rsid w:val="0C273780"/>
    <w:rsid w:val="0C293400"/>
    <w:rsid w:val="0C2B2187"/>
    <w:rsid w:val="0C2D1E06"/>
    <w:rsid w:val="0C302D8B"/>
    <w:rsid w:val="0C304C60"/>
    <w:rsid w:val="0C31628E"/>
    <w:rsid w:val="0C331791"/>
    <w:rsid w:val="0C3A499F"/>
    <w:rsid w:val="0C3C5A98"/>
    <w:rsid w:val="0C3E7B22"/>
    <w:rsid w:val="0C3F0E27"/>
    <w:rsid w:val="0C3F55A4"/>
    <w:rsid w:val="0C41432A"/>
    <w:rsid w:val="0C491737"/>
    <w:rsid w:val="0C4B6E38"/>
    <w:rsid w:val="0C4C48B9"/>
    <w:rsid w:val="0C4F583E"/>
    <w:rsid w:val="0C5032C0"/>
    <w:rsid w:val="0C5257B6"/>
    <w:rsid w:val="0C545549"/>
    <w:rsid w:val="0C572C4B"/>
    <w:rsid w:val="0C5C2956"/>
    <w:rsid w:val="0C60355A"/>
    <w:rsid w:val="0C631EA3"/>
    <w:rsid w:val="0C663265"/>
    <w:rsid w:val="0C686768"/>
    <w:rsid w:val="0C6B516E"/>
    <w:rsid w:val="0C7015F6"/>
    <w:rsid w:val="0C7634FF"/>
    <w:rsid w:val="0C794484"/>
    <w:rsid w:val="0C803E0F"/>
    <w:rsid w:val="0C853B1A"/>
    <w:rsid w:val="0C892520"/>
    <w:rsid w:val="0C8B7C21"/>
    <w:rsid w:val="0C8C56A3"/>
    <w:rsid w:val="0C8F1EAB"/>
    <w:rsid w:val="0C9308B1"/>
    <w:rsid w:val="0C970F7A"/>
    <w:rsid w:val="0C9927BA"/>
    <w:rsid w:val="0C9B5CBE"/>
    <w:rsid w:val="0C9D33BF"/>
    <w:rsid w:val="0C9E0E40"/>
    <w:rsid w:val="0C9F46C4"/>
    <w:rsid w:val="0CA230CA"/>
    <w:rsid w:val="0CA81750"/>
    <w:rsid w:val="0CA84FD3"/>
    <w:rsid w:val="0CA971D2"/>
    <w:rsid w:val="0CAA04D6"/>
    <w:rsid w:val="0CAA6B80"/>
    <w:rsid w:val="0CAF495E"/>
    <w:rsid w:val="0CB56867"/>
    <w:rsid w:val="0CB877EC"/>
    <w:rsid w:val="0CBB296F"/>
    <w:rsid w:val="0CBC03F1"/>
    <w:rsid w:val="0CBD16F5"/>
    <w:rsid w:val="0CC100FC"/>
    <w:rsid w:val="0CC17E16"/>
    <w:rsid w:val="0CC64583"/>
    <w:rsid w:val="0CCB0A0B"/>
    <w:rsid w:val="0CCD3F0E"/>
    <w:rsid w:val="0CCE17EE"/>
    <w:rsid w:val="0CD25E17"/>
    <w:rsid w:val="0CE12BAF"/>
    <w:rsid w:val="0CEA34BE"/>
    <w:rsid w:val="0CEB0F40"/>
    <w:rsid w:val="0CEB6D41"/>
    <w:rsid w:val="0CED4443"/>
    <w:rsid w:val="0CF3634C"/>
    <w:rsid w:val="0CF5184F"/>
    <w:rsid w:val="0CF672D1"/>
    <w:rsid w:val="0CF74D52"/>
    <w:rsid w:val="0CF93AD9"/>
    <w:rsid w:val="0CFA155A"/>
    <w:rsid w:val="0CFA1A3F"/>
    <w:rsid w:val="0CFB6FDC"/>
    <w:rsid w:val="0D0343E8"/>
    <w:rsid w:val="0D044068"/>
    <w:rsid w:val="0D072DEE"/>
    <w:rsid w:val="0D083DF0"/>
    <w:rsid w:val="0D0D2779"/>
    <w:rsid w:val="0D0D6EF6"/>
    <w:rsid w:val="0D0F5C7C"/>
    <w:rsid w:val="0D107E7B"/>
    <w:rsid w:val="0D11117F"/>
    <w:rsid w:val="0D12337E"/>
    <w:rsid w:val="0D126C01"/>
    <w:rsid w:val="0D154302"/>
    <w:rsid w:val="0D1B1A8F"/>
    <w:rsid w:val="0D1E4C12"/>
    <w:rsid w:val="0D215B97"/>
    <w:rsid w:val="0D25459D"/>
    <w:rsid w:val="0D296826"/>
    <w:rsid w:val="0D2D19A9"/>
    <w:rsid w:val="0D2D522C"/>
    <w:rsid w:val="0D39103F"/>
    <w:rsid w:val="0D3F09CA"/>
    <w:rsid w:val="0D4528D3"/>
    <w:rsid w:val="0D460355"/>
    <w:rsid w:val="0D4870DB"/>
    <w:rsid w:val="0D4A6D5B"/>
    <w:rsid w:val="0D4B47DC"/>
    <w:rsid w:val="0D5044E7"/>
    <w:rsid w:val="0D5166E6"/>
    <w:rsid w:val="0D521BE9"/>
    <w:rsid w:val="0D53546C"/>
    <w:rsid w:val="0D5A6FF5"/>
    <w:rsid w:val="0D5B4A77"/>
    <w:rsid w:val="0D5C24F8"/>
    <w:rsid w:val="0D67410D"/>
    <w:rsid w:val="0D6B2B13"/>
    <w:rsid w:val="0D6C0594"/>
    <w:rsid w:val="0D6D6016"/>
    <w:rsid w:val="0D6D61B7"/>
    <w:rsid w:val="0D737F1F"/>
    <w:rsid w:val="0D755621"/>
    <w:rsid w:val="0D794027"/>
    <w:rsid w:val="0D7978AA"/>
    <w:rsid w:val="0D7A1AA8"/>
    <w:rsid w:val="0D7D2A2D"/>
    <w:rsid w:val="0D7F17B3"/>
    <w:rsid w:val="0D8039B2"/>
    <w:rsid w:val="0D8536BD"/>
    <w:rsid w:val="0D86113E"/>
    <w:rsid w:val="0D86333C"/>
    <w:rsid w:val="0D8920C3"/>
    <w:rsid w:val="0D8E0749"/>
    <w:rsid w:val="0D985A2E"/>
    <w:rsid w:val="0DA14AAF"/>
    <w:rsid w:val="0DA306EE"/>
    <w:rsid w:val="0DA32C6D"/>
    <w:rsid w:val="0DA61673"/>
    <w:rsid w:val="0DAB5AFB"/>
    <w:rsid w:val="0DAC4BAD"/>
    <w:rsid w:val="0DB01F82"/>
    <w:rsid w:val="0DB17A04"/>
    <w:rsid w:val="0DB3678A"/>
    <w:rsid w:val="0DB63E8C"/>
    <w:rsid w:val="0DC34AA9"/>
    <w:rsid w:val="0DC4363C"/>
    <w:rsid w:val="0DC82EAC"/>
    <w:rsid w:val="0DCA63AF"/>
    <w:rsid w:val="0DCC18B3"/>
    <w:rsid w:val="0DCF6FB4"/>
    <w:rsid w:val="0DD40EBD"/>
    <w:rsid w:val="0DD643C0"/>
    <w:rsid w:val="0DD856C5"/>
    <w:rsid w:val="0DD878C3"/>
    <w:rsid w:val="0DD93147"/>
    <w:rsid w:val="0DDA2DC7"/>
    <w:rsid w:val="0DDB40CB"/>
    <w:rsid w:val="0DDB664A"/>
    <w:rsid w:val="0DDC1B4D"/>
    <w:rsid w:val="0DDD3D4B"/>
    <w:rsid w:val="0DDF1BCC"/>
    <w:rsid w:val="0DE00553"/>
    <w:rsid w:val="0DE15FD5"/>
    <w:rsid w:val="0DE201D3"/>
    <w:rsid w:val="0DE314D8"/>
    <w:rsid w:val="0DE77EDE"/>
    <w:rsid w:val="0DEA55DF"/>
    <w:rsid w:val="0DEF74E9"/>
    <w:rsid w:val="0DF04F6A"/>
    <w:rsid w:val="0DF129EC"/>
    <w:rsid w:val="0DF2046D"/>
    <w:rsid w:val="0DF33CF1"/>
    <w:rsid w:val="0DF43970"/>
    <w:rsid w:val="0DF66E74"/>
    <w:rsid w:val="0DF70178"/>
    <w:rsid w:val="0DF85BFA"/>
    <w:rsid w:val="0DFA10FD"/>
    <w:rsid w:val="0DFE7B03"/>
    <w:rsid w:val="0E06678C"/>
    <w:rsid w:val="0E072991"/>
    <w:rsid w:val="0E134225"/>
    <w:rsid w:val="0E157728"/>
    <w:rsid w:val="0E1A3BB0"/>
    <w:rsid w:val="0E1D4B35"/>
    <w:rsid w:val="0E1E05C2"/>
    <w:rsid w:val="0E1F0038"/>
    <w:rsid w:val="0E21353B"/>
    <w:rsid w:val="0E216DBE"/>
    <w:rsid w:val="0E265444"/>
    <w:rsid w:val="0E286749"/>
    <w:rsid w:val="0E2A36F8"/>
    <w:rsid w:val="0E2B76CE"/>
    <w:rsid w:val="0E2C734E"/>
    <w:rsid w:val="0E2E60D4"/>
    <w:rsid w:val="0E2F02D2"/>
    <w:rsid w:val="0E2F3B55"/>
    <w:rsid w:val="0E347FDD"/>
    <w:rsid w:val="0E3C6626"/>
    <w:rsid w:val="0E3D2E6B"/>
    <w:rsid w:val="0E4272F3"/>
    <w:rsid w:val="0E4711FC"/>
    <w:rsid w:val="0E486C7E"/>
    <w:rsid w:val="0E4B437F"/>
    <w:rsid w:val="0E4E5304"/>
    <w:rsid w:val="0E4F2D85"/>
    <w:rsid w:val="0E4F6609"/>
    <w:rsid w:val="0E565F93"/>
    <w:rsid w:val="0E5723AE"/>
    <w:rsid w:val="0E5A499A"/>
    <w:rsid w:val="0E5C209B"/>
    <w:rsid w:val="0E5C7E9D"/>
    <w:rsid w:val="0E681731"/>
    <w:rsid w:val="0E6D5BB9"/>
    <w:rsid w:val="0E6F10BC"/>
    <w:rsid w:val="0E79524F"/>
    <w:rsid w:val="0E7D16D6"/>
    <w:rsid w:val="0E7E38D5"/>
    <w:rsid w:val="0E7F4BD9"/>
    <w:rsid w:val="0E837D5C"/>
    <w:rsid w:val="0E856AE3"/>
    <w:rsid w:val="0E8841E4"/>
    <w:rsid w:val="0E891C66"/>
    <w:rsid w:val="0E8F35FC"/>
    <w:rsid w:val="0E922575"/>
    <w:rsid w:val="0E960F7B"/>
    <w:rsid w:val="0E995783"/>
    <w:rsid w:val="0E9A7981"/>
    <w:rsid w:val="0E9F3E09"/>
    <w:rsid w:val="0EA1103E"/>
    <w:rsid w:val="0EA1730C"/>
    <w:rsid w:val="0EA3280F"/>
    <w:rsid w:val="0EA36093"/>
    <w:rsid w:val="0EA53794"/>
    <w:rsid w:val="0EA8251A"/>
    <w:rsid w:val="0EAD4424"/>
    <w:rsid w:val="0EAE1EA5"/>
    <w:rsid w:val="0EAE203B"/>
    <w:rsid w:val="0EB25028"/>
    <w:rsid w:val="0EB55FAD"/>
    <w:rsid w:val="0EB63A2E"/>
    <w:rsid w:val="0EB672B2"/>
    <w:rsid w:val="0EB949B3"/>
    <w:rsid w:val="0EBD0E3B"/>
    <w:rsid w:val="0EC1061B"/>
    <w:rsid w:val="0EC6754C"/>
    <w:rsid w:val="0EC82A4F"/>
    <w:rsid w:val="0ECE4958"/>
    <w:rsid w:val="0ED07E5C"/>
    <w:rsid w:val="0EDE7171"/>
    <w:rsid w:val="0EE000F6"/>
    <w:rsid w:val="0EE448FE"/>
    <w:rsid w:val="0EE63C63"/>
    <w:rsid w:val="0EE67E01"/>
    <w:rsid w:val="0EE73304"/>
    <w:rsid w:val="0EE77A81"/>
    <w:rsid w:val="0EE80D86"/>
    <w:rsid w:val="0EE85502"/>
    <w:rsid w:val="0EE97F39"/>
    <w:rsid w:val="0EEA0A05"/>
    <w:rsid w:val="0EEB1D0A"/>
    <w:rsid w:val="0EEC778C"/>
    <w:rsid w:val="0EF10390"/>
    <w:rsid w:val="0EF75B1D"/>
    <w:rsid w:val="0EF8359E"/>
    <w:rsid w:val="0EF9321E"/>
    <w:rsid w:val="0EFA6AA1"/>
    <w:rsid w:val="0EFC1FA5"/>
    <w:rsid w:val="0EFE54A8"/>
    <w:rsid w:val="0F01062B"/>
    <w:rsid w:val="0F0260AC"/>
    <w:rsid w:val="0F0373B1"/>
    <w:rsid w:val="0F044E32"/>
    <w:rsid w:val="0F0528B4"/>
    <w:rsid w:val="0F057031"/>
    <w:rsid w:val="0F064AB2"/>
    <w:rsid w:val="0F0912BA"/>
    <w:rsid w:val="0F0B0F3A"/>
    <w:rsid w:val="0F0B47BD"/>
    <w:rsid w:val="0F0D443D"/>
    <w:rsid w:val="0F134C17"/>
    <w:rsid w:val="0F162B4E"/>
    <w:rsid w:val="0F1727CE"/>
    <w:rsid w:val="0F195CD1"/>
    <w:rsid w:val="0F1A6FD6"/>
    <w:rsid w:val="0F1F7BDB"/>
    <w:rsid w:val="0F2365E1"/>
    <w:rsid w:val="0F2862EC"/>
    <w:rsid w:val="0F295F6C"/>
    <w:rsid w:val="0F2E09A0"/>
    <w:rsid w:val="0F2E5C77"/>
    <w:rsid w:val="0F355602"/>
    <w:rsid w:val="0F3D2A0E"/>
    <w:rsid w:val="0F3F5F11"/>
    <w:rsid w:val="0F46589C"/>
    <w:rsid w:val="0F4942A2"/>
    <w:rsid w:val="0F4A1D24"/>
    <w:rsid w:val="0F4A7B25"/>
    <w:rsid w:val="0F4E3FAD"/>
    <w:rsid w:val="0F514F32"/>
    <w:rsid w:val="0F530435"/>
    <w:rsid w:val="0F545EB6"/>
    <w:rsid w:val="0F576E3B"/>
    <w:rsid w:val="0F581039"/>
    <w:rsid w:val="0F611949"/>
    <w:rsid w:val="0F634E4C"/>
    <w:rsid w:val="0F65034F"/>
    <w:rsid w:val="0F671654"/>
    <w:rsid w:val="0F6770D5"/>
    <w:rsid w:val="0F68332B"/>
    <w:rsid w:val="0F6925D8"/>
    <w:rsid w:val="0F6A48A4"/>
    <w:rsid w:val="0F6C7CDA"/>
    <w:rsid w:val="0F6D575B"/>
    <w:rsid w:val="0F6F0C5E"/>
    <w:rsid w:val="0F714162"/>
    <w:rsid w:val="0F7179E5"/>
    <w:rsid w:val="0F77606B"/>
    <w:rsid w:val="0F787370"/>
    <w:rsid w:val="0F7C5D76"/>
    <w:rsid w:val="0F7D22E5"/>
    <w:rsid w:val="0F7E1279"/>
    <w:rsid w:val="0F7F477C"/>
    <w:rsid w:val="0F7F6CFB"/>
    <w:rsid w:val="0F817C7F"/>
    <w:rsid w:val="0F845381"/>
    <w:rsid w:val="0F871B88"/>
    <w:rsid w:val="0F8B058F"/>
    <w:rsid w:val="0F8C278D"/>
    <w:rsid w:val="0F8C6010"/>
    <w:rsid w:val="0F8E1513"/>
    <w:rsid w:val="0F8F1193"/>
    <w:rsid w:val="0F8F3712"/>
    <w:rsid w:val="0F914696"/>
    <w:rsid w:val="0F93599B"/>
    <w:rsid w:val="0F943740"/>
    <w:rsid w:val="0F9B0829"/>
    <w:rsid w:val="0F9D3D2C"/>
    <w:rsid w:val="0FA04CB1"/>
    <w:rsid w:val="0FA201B4"/>
    <w:rsid w:val="0FA47BA1"/>
    <w:rsid w:val="0FAB3042"/>
    <w:rsid w:val="0FAB68C5"/>
    <w:rsid w:val="0FAD1DC8"/>
    <w:rsid w:val="0FAD5F50"/>
    <w:rsid w:val="0FAF52CB"/>
    <w:rsid w:val="0FB2044E"/>
    <w:rsid w:val="0FB33CD1"/>
    <w:rsid w:val="0FB43951"/>
    <w:rsid w:val="0FB7580F"/>
    <w:rsid w:val="0FB97DD9"/>
    <w:rsid w:val="0FBA10DE"/>
    <w:rsid w:val="0FBB32DC"/>
    <w:rsid w:val="0FBE2419"/>
    <w:rsid w:val="0FC53BEC"/>
    <w:rsid w:val="0FC5746F"/>
    <w:rsid w:val="0FC72972"/>
    <w:rsid w:val="0FC825F2"/>
    <w:rsid w:val="0FD05800"/>
    <w:rsid w:val="0FD15480"/>
    <w:rsid w:val="0FD22F01"/>
    <w:rsid w:val="0FD34206"/>
    <w:rsid w:val="0FD46404"/>
    <w:rsid w:val="0FD53E86"/>
    <w:rsid w:val="0FDC3811"/>
    <w:rsid w:val="0FDD4B16"/>
    <w:rsid w:val="0FE02217"/>
    <w:rsid w:val="0FE07C99"/>
    <w:rsid w:val="0FE1351C"/>
    <w:rsid w:val="0FEA05A8"/>
    <w:rsid w:val="0FEB18AD"/>
    <w:rsid w:val="0FEC73DC"/>
    <w:rsid w:val="0FF024B1"/>
    <w:rsid w:val="0FF21238"/>
    <w:rsid w:val="0FF4473B"/>
    <w:rsid w:val="0FF643BB"/>
    <w:rsid w:val="10036F54"/>
    <w:rsid w:val="10090E5D"/>
    <w:rsid w:val="100B4360"/>
    <w:rsid w:val="100F2D66"/>
    <w:rsid w:val="10123CEB"/>
    <w:rsid w:val="10165F74"/>
    <w:rsid w:val="10170173"/>
    <w:rsid w:val="101A6B79"/>
    <w:rsid w:val="10223F85"/>
    <w:rsid w:val="10231A07"/>
    <w:rsid w:val="1023528A"/>
    <w:rsid w:val="10247488"/>
    <w:rsid w:val="102C4895"/>
    <w:rsid w:val="1031679E"/>
    <w:rsid w:val="10331CA1"/>
    <w:rsid w:val="103551A4"/>
    <w:rsid w:val="103D79C9"/>
    <w:rsid w:val="10476743"/>
    <w:rsid w:val="104E02CD"/>
    <w:rsid w:val="104F5D4E"/>
    <w:rsid w:val="10514AD4"/>
    <w:rsid w:val="10526CD3"/>
    <w:rsid w:val="10545A59"/>
    <w:rsid w:val="105534DB"/>
    <w:rsid w:val="10557C57"/>
    <w:rsid w:val="1057315A"/>
    <w:rsid w:val="105C75E2"/>
    <w:rsid w:val="106946FA"/>
    <w:rsid w:val="106C3100"/>
    <w:rsid w:val="106D0B81"/>
    <w:rsid w:val="10732A8B"/>
    <w:rsid w:val="10755F8E"/>
    <w:rsid w:val="10782796"/>
    <w:rsid w:val="107C5919"/>
    <w:rsid w:val="1080431F"/>
    <w:rsid w:val="108125EE"/>
    <w:rsid w:val="10817822"/>
    <w:rsid w:val="1085402A"/>
    <w:rsid w:val="10861AAB"/>
    <w:rsid w:val="1087752D"/>
    <w:rsid w:val="10892A30"/>
    <w:rsid w:val="108A0770"/>
    <w:rsid w:val="108A26B0"/>
    <w:rsid w:val="108D6EB8"/>
    <w:rsid w:val="108E10B6"/>
    <w:rsid w:val="109158BE"/>
    <w:rsid w:val="109B61CD"/>
    <w:rsid w:val="109C5E4D"/>
    <w:rsid w:val="109E1350"/>
    <w:rsid w:val="10A11BCB"/>
    <w:rsid w:val="10A3105B"/>
    <w:rsid w:val="10A46ADD"/>
    <w:rsid w:val="10A6675D"/>
    <w:rsid w:val="10A741DE"/>
    <w:rsid w:val="10AE73EC"/>
    <w:rsid w:val="10B2256F"/>
    <w:rsid w:val="10B25DF3"/>
    <w:rsid w:val="10B56D77"/>
    <w:rsid w:val="10BA4216"/>
    <w:rsid w:val="10BB6702"/>
    <w:rsid w:val="10C45D0D"/>
    <w:rsid w:val="10C72515"/>
    <w:rsid w:val="10C75BED"/>
    <w:rsid w:val="10CF7921"/>
    <w:rsid w:val="10D26327"/>
    <w:rsid w:val="10D41E94"/>
    <w:rsid w:val="10D64D2E"/>
    <w:rsid w:val="10D727AF"/>
    <w:rsid w:val="10DF343F"/>
    <w:rsid w:val="10DF7048"/>
    <w:rsid w:val="10E00EC0"/>
    <w:rsid w:val="10E31E45"/>
    <w:rsid w:val="10E478C7"/>
    <w:rsid w:val="10E62DCA"/>
    <w:rsid w:val="10ED4953"/>
    <w:rsid w:val="10F26BDC"/>
    <w:rsid w:val="10F320DF"/>
    <w:rsid w:val="10F90765"/>
    <w:rsid w:val="10FA1A6A"/>
    <w:rsid w:val="10FC16EA"/>
    <w:rsid w:val="10FD29EF"/>
    <w:rsid w:val="10FE4BED"/>
    <w:rsid w:val="10FE629D"/>
    <w:rsid w:val="11021075"/>
    <w:rsid w:val="11031AF2"/>
    <w:rsid w:val="11051FFA"/>
    <w:rsid w:val="11057DFB"/>
    <w:rsid w:val="11063C09"/>
    <w:rsid w:val="1106587D"/>
    <w:rsid w:val="110A6481"/>
    <w:rsid w:val="110F618C"/>
    <w:rsid w:val="1111168F"/>
    <w:rsid w:val="11115E0C"/>
    <w:rsid w:val="1113130F"/>
    <w:rsid w:val="111355E0"/>
    <w:rsid w:val="1118101A"/>
    <w:rsid w:val="111A0C9A"/>
    <w:rsid w:val="111E2F24"/>
    <w:rsid w:val="112160A6"/>
    <w:rsid w:val="1122192A"/>
    <w:rsid w:val="11223B28"/>
    <w:rsid w:val="112315AA"/>
    <w:rsid w:val="11234E2D"/>
    <w:rsid w:val="11254AAD"/>
    <w:rsid w:val="112C7CBB"/>
    <w:rsid w:val="11352B49"/>
    <w:rsid w:val="113B24D4"/>
    <w:rsid w:val="113C7F55"/>
    <w:rsid w:val="113F0EDA"/>
    <w:rsid w:val="1140695B"/>
    <w:rsid w:val="11421E5E"/>
    <w:rsid w:val="11440BE5"/>
    <w:rsid w:val="114875EB"/>
    <w:rsid w:val="114A2AEE"/>
    <w:rsid w:val="114A5C90"/>
    <w:rsid w:val="114C5FF1"/>
    <w:rsid w:val="114E5C71"/>
    <w:rsid w:val="114F36F3"/>
    <w:rsid w:val="11501174"/>
    <w:rsid w:val="115433FE"/>
    <w:rsid w:val="115455FC"/>
    <w:rsid w:val="115A5307"/>
    <w:rsid w:val="115B2D88"/>
    <w:rsid w:val="115D048A"/>
    <w:rsid w:val="115D3D0D"/>
    <w:rsid w:val="11612713"/>
    <w:rsid w:val="11655896"/>
    <w:rsid w:val="1168681B"/>
    <w:rsid w:val="1169429C"/>
    <w:rsid w:val="116A55A1"/>
    <w:rsid w:val="116D0724"/>
    <w:rsid w:val="117016A9"/>
    <w:rsid w:val="11724BAC"/>
    <w:rsid w:val="11782338"/>
    <w:rsid w:val="11794537"/>
    <w:rsid w:val="117C54BB"/>
    <w:rsid w:val="117D2F3D"/>
    <w:rsid w:val="117F4DC6"/>
    <w:rsid w:val="11811943"/>
    <w:rsid w:val="118151C6"/>
    <w:rsid w:val="118D31D7"/>
    <w:rsid w:val="11915461"/>
    <w:rsid w:val="1194410A"/>
    <w:rsid w:val="119463E5"/>
    <w:rsid w:val="1196605D"/>
    <w:rsid w:val="1197736A"/>
    <w:rsid w:val="119E6CF5"/>
    <w:rsid w:val="119F43A3"/>
    <w:rsid w:val="11A021F8"/>
    <w:rsid w:val="11A92B07"/>
    <w:rsid w:val="11AE2812"/>
    <w:rsid w:val="11B33417"/>
    <w:rsid w:val="11B5219D"/>
    <w:rsid w:val="11B71E1D"/>
    <w:rsid w:val="11BB0823"/>
    <w:rsid w:val="11BF2AAD"/>
    <w:rsid w:val="11BF4CAB"/>
    <w:rsid w:val="11C101AE"/>
    <w:rsid w:val="11C37011"/>
    <w:rsid w:val="11C46F35"/>
    <w:rsid w:val="11C60F64"/>
    <w:rsid w:val="11C720B8"/>
    <w:rsid w:val="11C87B39"/>
    <w:rsid w:val="11CC5193"/>
    <w:rsid w:val="11D1624A"/>
    <w:rsid w:val="11D72352"/>
    <w:rsid w:val="11DC205D"/>
    <w:rsid w:val="11DC67DA"/>
    <w:rsid w:val="11DE1CDD"/>
    <w:rsid w:val="11DF2FE2"/>
    <w:rsid w:val="11DF775E"/>
    <w:rsid w:val="11E00A63"/>
    <w:rsid w:val="11E12C61"/>
    <w:rsid w:val="11E36164"/>
    <w:rsid w:val="11E3642A"/>
    <w:rsid w:val="11EB3571"/>
    <w:rsid w:val="11F2097D"/>
    <w:rsid w:val="11F2677F"/>
    <w:rsid w:val="11F51902"/>
    <w:rsid w:val="11F62C07"/>
    <w:rsid w:val="11F67383"/>
    <w:rsid w:val="11FE0013"/>
    <w:rsid w:val="12041F1C"/>
    <w:rsid w:val="12065420"/>
    <w:rsid w:val="12080923"/>
    <w:rsid w:val="120C7329"/>
    <w:rsid w:val="120E02AD"/>
    <w:rsid w:val="120F5D2F"/>
    <w:rsid w:val="12126CB4"/>
    <w:rsid w:val="12147FB8"/>
    <w:rsid w:val="121769BF"/>
    <w:rsid w:val="121C0216"/>
    <w:rsid w:val="121C75C3"/>
    <w:rsid w:val="121F0548"/>
    <w:rsid w:val="12263756"/>
    <w:rsid w:val="12280E57"/>
    <w:rsid w:val="122946DB"/>
    <w:rsid w:val="122B1DDC"/>
    <w:rsid w:val="122D30E1"/>
    <w:rsid w:val="122D52DF"/>
    <w:rsid w:val="123639F0"/>
    <w:rsid w:val="12386EF3"/>
    <w:rsid w:val="12394975"/>
    <w:rsid w:val="123B45F5"/>
    <w:rsid w:val="123C58FA"/>
    <w:rsid w:val="123E2FFB"/>
    <w:rsid w:val="124064FE"/>
    <w:rsid w:val="12460407"/>
    <w:rsid w:val="12463C8B"/>
    <w:rsid w:val="124A2691"/>
    <w:rsid w:val="12531C9B"/>
    <w:rsid w:val="12542FA0"/>
    <w:rsid w:val="12550A22"/>
    <w:rsid w:val="12552C20"/>
    <w:rsid w:val="125664A3"/>
    <w:rsid w:val="12583BA5"/>
    <w:rsid w:val="12591626"/>
    <w:rsid w:val="1259182D"/>
    <w:rsid w:val="125A4EAA"/>
    <w:rsid w:val="125B4B29"/>
    <w:rsid w:val="125D0185"/>
    <w:rsid w:val="12604834"/>
    <w:rsid w:val="12681C41"/>
    <w:rsid w:val="12787CDD"/>
    <w:rsid w:val="1279575E"/>
    <w:rsid w:val="127A31E0"/>
    <w:rsid w:val="127A564B"/>
    <w:rsid w:val="127B2E60"/>
    <w:rsid w:val="127C08E1"/>
    <w:rsid w:val="127D4165"/>
    <w:rsid w:val="127E0301"/>
    <w:rsid w:val="127F1866"/>
    <w:rsid w:val="1282606E"/>
    <w:rsid w:val="12841571"/>
    <w:rsid w:val="12887BC1"/>
    <w:rsid w:val="128A6237"/>
    <w:rsid w:val="128B5679"/>
    <w:rsid w:val="12915003"/>
    <w:rsid w:val="12945F88"/>
    <w:rsid w:val="1295728D"/>
    <w:rsid w:val="1296148B"/>
    <w:rsid w:val="1298498E"/>
    <w:rsid w:val="129A7E91"/>
    <w:rsid w:val="129F7B9C"/>
    <w:rsid w:val="12A130A0"/>
    <w:rsid w:val="12A407A1"/>
    <w:rsid w:val="12A51AA6"/>
    <w:rsid w:val="12A74FA9"/>
    <w:rsid w:val="12A904AC"/>
    <w:rsid w:val="12AB5BAD"/>
    <w:rsid w:val="12AC1431"/>
    <w:rsid w:val="12AD10B0"/>
    <w:rsid w:val="12AF45B4"/>
    <w:rsid w:val="12B058B8"/>
    <w:rsid w:val="12B51D40"/>
    <w:rsid w:val="12BB3C49"/>
    <w:rsid w:val="12BD714C"/>
    <w:rsid w:val="12BF484E"/>
    <w:rsid w:val="12C257D3"/>
    <w:rsid w:val="12C46AD7"/>
    <w:rsid w:val="12C61FDA"/>
    <w:rsid w:val="12C754DE"/>
    <w:rsid w:val="12CF28EA"/>
    <w:rsid w:val="12D312F0"/>
    <w:rsid w:val="12D316BB"/>
    <w:rsid w:val="12D61506"/>
    <w:rsid w:val="12D77CF6"/>
    <w:rsid w:val="12D931F9"/>
    <w:rsid w:val="12DE5103"/>
    <w:rsid w:val="12E2190B"/>
    <w:rsid w:val="12E438B8"/>
    <w:rsid w:val="12E81295"/>
    <w:rsid w:val="12EA0F15"/>
    <w:rsid w:val="12EE319F"/>
    <w:rsid w:val="12F108A0"/>
    <w:rsid w:val="12F37627"/>
    <w:rsid w:val="12F52B2A"/>
    <w:rsid w:val="12FB6C31"/>
    <w:rsid w:val="12FD2134"/>
    <w:rsid w:val="12FD7F36"/>
    <w:rsid w:val="130762C7"/>
    <w:rsid w:val="13095F47"/>
    <w:rsid w:val="130A724C"/>
    <w:rsid w:val="130E5C52"/>
    <w:rsid w:val="130F58D2"/>
    <w:rsid w:val="130F7E50"/>
    <w:rsid w:val="13141D5A"/>
    <w:rsid w:val="13147B5B"/>
    <w:rsid w:val="1315712F"/>
    <w:rsid w:val="1316305E"/>
    <w:rsid w:val="1316525D"/>
    <w:rsid w:val="13183FE3"/>
    <w:rsid w:val="131A74E6"/>
    <w:rsid w:val="131B4F68"/>
    <w:rsid w:val="131C7166"/>
    <w:rsid w:val="132318D4"/>
    <w:rsid w:val="13232374"/>
    <w:rsid w:val="13236AF1"/>
    <w:rsid w:val="13244572"/>
    <w:rsid w:val="13255877"/>
    <w:rsid w:val="132B7780"/>
    <w:rsid w:val="132F3C08"/>
    <w:rsid w:val="1331710B"/>
    <w:rsid w:val="13340090"/>
    <w:rsid w:val="13391FCB"/>
    <w:rsid w:val="133A1F99"/>
    <w:rsid w:val="133D2F1E"/>
    <w:rsid w:val="133F6421"/>
    <w:rsid w:val="1344242A"/>
    <w:rsid w:val="1344612C"/>
    <w:rsid w:val="13453BAE"/>
    <w:rsid w:val="1346162F"/>
    <w:rsid w:val="134747F7"/>
    <w:rsid w:val="13486D30"/>
    <w:rsid w:val="134D0FBA"/>
    <w:rsid w:val="13511BBE"/>
    <w:rsid w:val="13566046"/>
    <w:rsid w:val="135A02D0"/>
    <w:rsid w:val="135D59D1"/>
    <w:rsid w:val="136043D7"/>
    <w:rsid w:val="1365085F"/>
    <w:rsid w:val="13692AE8"/>
    <w:rsid w:val="136A4CE7"/>
    <w:rsid w:val="136D5C6B"/>
    <w:rsid w:val="136E36ED"/>
    <w:rsid w:val="137220F3"/>
    <w:rsid w:val="13753078"/>
    <w:rsid w:val="13771DFE"/>
    <w:rsid w:val="137A2D83"/>
    <w:rsid w:val="137E3987"/>
    <w:rsid w:val="1381018F"/>
    <w:rsid w:val="1381490C"/>
    <w:rsid w:val="13825809"/>
    <w:rsid w:val="13872098"/>
    <w:rsid w:val="13891D18"/>
    <w:rsid w:val="138D071E"/>
    <w:rsid w:val="138F3C22"/>
    <w:rsid w:val="13923D70"/>
    <w:rsid w:val="1394392D"/>
    <w:rsid w:val="13966E30"/>
    <w:rsid w:val="139748B1"/>
    <w:rsid w:val="13995836"/>
    <w:rsid w:val="139C67BB"/>
    <w:rsid w:val="13A51648"/>
    <w:rsid w:val="13A74B4C"/>
    <w:rsid w:val="13A9004F"/>
    <w:rsid w:val="13AB3552"/>
    <w:rsid w:val="13AF57DB"/>
    <w:rsid w:val="13B41C63"/>
    <w:rsid w:val="13B43E61"/>
    <w:rsid w:val="13B72BE8"/>
    <w:rsid w:val="13B82867"/>
    <w:rsid w:val="13B93B6C"/>
    <w:rsid w:val="13BB706F"/>
    <w:rsid w:val="13BD6CEF"/>
    <w:rsid w:val="13C156F5"/>
    <w:rsid w:val="13C3447C"/>
    <w:rsid w:val="13C4667A"/>
    <w:rsid w:val="13C5797F"/>
    <w:rsid w:val="13C61B7D"/>
    <w:rsid w:val="13C85080"/>
    <w:rsid w:val="13D26C95"/>
    <w:rsid w:val="13D57C19"/>
    <w:rsid w:val="13D61E18"/>
    <w:rsid w:val="13D7311C"/>
    <w:rsid w:val="13D9661F"/>
    <w:rsid w:val="13DA081E"/>
    <w:rsid w:val="13DC75A4"/>
    <w:rsid w:val="13E236AC"/>
    <w:rsid w:val="13E52432"/>
    <w:rsid w:val="13EE2D42"/>
    <w:rsid w:val="13EE708C"/>
    <w:rsid w:val="13F029C1"/>
    <w:rsid w:val="13F21748"/>
    <w:rsid w:val="13F526CC"/>
    <w:rsid w:val="13F75BCF"/>
    <w:rsid w:val="13F910D3"/>
    <w:rsid w:val="13FD7AD9"/>
    <w:rsid w:val="140164DF"/>
    <w:rsid w:val="14037464"/>
    <w:rsid w:val="14044EE5"/>
    <w:rsid w:val="140603E8"/>
    <w:rsid w:val="14075E6A"/>
    <w:rsid w:val="140E57F5"/>
    <w:rsid w:val="14116779"/>
    <w:rsid w:val="141241FB"/>
    <w:rsid w:val="14131C7C"/>
    <w:rsid w:val="14132899"/>
    <w:rsid w:val="14135500"/>
    <w:rsid w:val="14137271"/>
    <w:rsid w:val="14166484"/>
    <w:rsid w:val="14173F06"/>
    <w:rsid w:val="14186104"/>
    <w:rsid w:val="14191607"/>
    <w:rsid w:val="141A4E8B"/>
    <w:rsid w:val="141A7089"/>
    <w:rsid w:val="141C038E"/>
    <w:rsid w:val="141F3511"/>
    <w:rsid w:val="14216A14"/>
    <w:rsid w:val="1423579A"/>
    <w:rsid w:val="14247998"/>
    <w:rsid w:val="14293E20"/>
    <w:rsid w:val="142A5125"/>
    <w:rsid w:val="142B46CE"/>
    <w:rsid w:val="142B7323"/>
    <w:rsid w:val="142D2826"/>
    <w:rsid w:val="142F5D29"/>
    <w:rsid w:val="1431122C"/>
    <w:rsid w:val="14370BB7"/>
    <w:rsid w:val="143A1B3C"/>
    <w:rsid w:val="143A745A"/>
    <w:rsid w:val="14426F48"/>
    <w:rsid w:val="1444244B"/>
    <w:rsid w:val="14445CCF"/>
    <w:rsid w:val="144733D0"/>
    <w:rsid w:val="14494355"/>
    <w:rsid w:val="144B7858"/>
    <w:rsid w:val="144C7873"/>
    <w:rsid w:val="14501AE1"/>
    <w:rsid w:val="145539EB"/>
    <w:rsid w:val="145A6BFB"/>
    <w:rsid w:val="146177FD"/>
    <w:rsid w:val="14632D00"/>
    <w:rsid w:val="14640782"/>
    <w:rsid w:val="14687188"/>
    <w:rsid w:val="14691B4B"/>
    <w:rsid w:val="14702016"/>
    <w:rsid w:val="14732F9B"/>
    <w:rsid w:val="147719A1"/>
    <w:rsid w:val="14775224"/>
    <w:rsid w:val="14794EA4"/>
    <w:rsid w:val="147A6014"/>
    <w:rsid w:val="147A61A9"/>
    <w:rsid w:val="147D712D"/>
    <w:rsid w:val="1485453A"/>
    <w:rsid w:val="148641BA"/>
    <w:rsid w:val="148D3B44"/>
    <w:rsid w:val="14935A4E"/>
    <w:rsid w:val="14A02B65"/>
    <w:rsid w:val="14A105E7"/>
    <w:rsid w:val="14A26068"/>
    <w:rsid w:val="14A45A4F"/>
    <w:rsid w:val="14A511EB"/>
    <w:rsid w:val="14A624F0"/>
    <w:rsid w:val="14AE4770"/>
    <w:rsid w:val="14B02E00"/>
    <w:rsid w:val="14B35F82"/>
    <w:rsid w:val="14BF5618"/>
    <w:rsid w:val="14C64FA3"/>
    <w:rsid w:val="14CA39A9"/>
    <w:rsid w:val="14CB142B"/>
    <w:rsid w:val="14CC6EAC"/>
    <w:rsid w:val="14CD492E"/>
    <w:rsid w:val="14D13334"/>
    <w:rsid w:val="14D26837"/>
    <w:rsid w:val="14D514F5"/>
    <w:rsid w:val="14DA3C44"/>
    <w:rsid w:val="14DE264A"/>
    <w:rsid w:val="14E16E52"/>
    <w:rsid w:val="14E248D3"/>
    <w:rsid w:val="14E909DB"/>
    <w:rsid w:val="14EB2147"/>
    <w:rsid w:val="14ED4E63"/>
    <w:rsid w:val="14F90C75"/>
    <w:rsid w:val="14FA1F7A"/>
    <w:rsid w:val="14FE0980"/>
    <w:rsid w:val="15027387"/>
    <w:rsid w:val="15031585"/>
    <w:rsid w:val="1504288A"/>
    <w:rsid w:val="150B2214"/>
    <w:rsid w:val="150D7916"/>
    <w:rsid w:val="151472A1"/>
    <w:rsid w:val="151505A6"/>
    <w:rsid w:val="151D59B2"/>
    <w:rsid w:val="151E6C0C"/>
    <w:rsid w:val="151F0EB5"/>
    <w:rsid w:val="15242DBE"/>
    <w:rsid w:val="15254FBD"/>
    <w:rsid w:val="152704C0"/>
    <w:rsid w:val="152B05E3"/>
    <w:rsid w:val="152C01CB"/>
    <w:rsid w:val="152D1B5C"/>
    <w:rsid w:val="152E3299"/>
    <w:rsid w:val="152E36CE"/>
    <w:rsid w:val="153220D4"/>
    <w:rsid w:val="15353059"/>
    <w:rsid w:val="15391A5F"/>
    <w:rsid w:val="15406E6B"/>
    <w:rsid w:val="15456B76"/>
    <w:rsid w:val="154B51FC"/>
    <w:rsid w:val="154C6501"/>
    <w:rsid w:val="154F7486"/>
    <w:rsid w:val="15501684"/>
    <w:rsid w:val="15504F07"/>
    <w:rsid w:val="15525368"/>
    <w:rsid w:val="15535E8C"/>
    <w:rsid w:val="15545B0C"/>
    <w:rsid w:val="155A7A15"/>
    <w:rsid w:val="1563166D"/>
    <w:rsid w:val="156712A9"/>
    <w:rsid w:val="15674B2D"/>
    <w:rsid w:val="15686D2B"/>
    <w:rsid w:val="156A5AB1"/>
    <w:rsid w:val="156D0C34"/>
    <w:rsid w:val="157250BC"/>
    <w:rsid w:val="15756040"/>
    <w:rsid w:val="15763AC2"/>
    <w:rsid w:val="15774DC7"/>
    <w:rsid w:val="157A5D4B"/>
    <w:rsid w:val="15807C55"/>
    <w:rsid w:val="15811E53"/>
    <w:rsid w:val="158156D6"/>
    <w:rsid w:val="158540DD"/>
    <w:rsid w:val="158775E0"/>
    <w:rsid w:val="158C14E9"/>
    <w:rsid w:val="158E49EC"/>
    <w:rsid w:val="15930E74"/>
    <w:rsid w:val="159468F5"/>
    <w:rsid w:val="1597787A"/>
    <w:rsid w:val="159A07FF"/>
    <w:rsid w:val="15A3368D"/>
    <w:rsid w:val="15A46B90"/>
    <w:rsid w:val="15AA0A99"/>
    <w:rsid w:val="15AD1A1E"/>
    <w:rsid w:val="15AF07A4"/>
    <w:rsid w:val="15B25EA5"/>
    <w:rsid w:val="15B413A8"/>
    <w:rsid w:val="15B66808"/>
    <w:rsid w:val="15BC67B5"/>
    <w:rsid w:val="15C26140"/>
    <w:rsid w:val="15C27640"/>
    <w:rsid w:val="15C319C3"/>
    <w:rsid w:val="15C52948"/>
    <w:rsid w:val="15C62CD0"/>
    <w:rsid w:val="15C725C7"/>
    <w:rsid w:val="15C838CC"/>
    <w:rsid w:val="15C9134E"/>
    <w:rsid w:val="15CA354C"/>
    <w:rsid w:val="15CC22D2"/>
    <w:rsid w:val="15D00CD9"/>
    <w:rsid w:val="15D01BB6"/>
    <w:rsid w:val="15D55160"/>
    <w:rsid w:val="15D66983"/>
    <w:rsid w:val="15D802E3"/>
    <w:rsid w:val="15DA15E8"/>
    <w:rsid w:val="15DF7C6E"/>
    <w:rsid w:val="15E13171"/>
    <w:rsid w:val="15E169F5"/>
    <w:rsid w:val="15E47979"/>
    <w:rsid w:val="15E51B78"/>
    <w:rsid w:val="15E675F9"/>
    <w:rsid w:val="15E708FE"/>
    <w:rsid w:val="15EB3A81"/>
    <w:rsid w:val="15EB7304"/>
    <w:rsid w:val="15EC1502"/>
    <w:rsid w:val="15EF5D0A"/>
    <w:rsid w:val="15F1340C"/>
    <w:rsid w:val="15F3690F"/>
    <w:rsid w:val="15FA0A52"/>
    <w:rsid w:val="15FE0523"/>
    <w:rsid w:val="160114A8"/>
    <w:rsid w:val="160349AB"/>
    <w:rsid w:val="160A4336"/>
    <w:rsid w:val="160B1DB7"/>
    <w:rsid w:val="160E65BF"/>
    <w:rsid w:val="161810CD"/>
    <w:rsid w:val="16184950"/>
    <w:rsid w:val="16196B4E"/>
    <w:rsid w:val="161B2052"/>
    <w:rsid w:val="162064D9"/>
    <w:rsid w:val="16225260"/>
    <w:rsid w:val="16232CE1"/>
    <w:rsid w:val="162503E3"/>
    <w:rsid w:val="162738E6"/>
    <w:rsid w:val="162C5B6F"/>
    <w:rsid w:val="162F4575"/>
    <w:rsid w:val="16352BFB"/>
    <w:rsid w:val="163A7E23"/>
    <w:rsid w:val="163B0388"/>
    <w:rsid w:val="163C2586"/>
    <w:rsid w:val="163D0008"/>
    <w:rsid w:val="163D5A89"/>
    <w:rsid w:val="16414490"/>
    <w:rsid w:val="16435794"/>
    <w:rsid w:val="16443216"/>
    <w:rsid w:val="1649189C"/>
    <w:rsid w:val="164A7406"/>
    <w:rsid w:val="164C2821"/>
    <w:rsid w:val="164C60A4"/>
    <w:rsid w:val="164E5D24"/>
    <w:rsid w:val="164F37A5"/>
    <w:rsid w:val="164F7029"/>
    <w:rsid w:val="165006DF"/>
    <w:rsid w:val="16527FAD"/>
    <w:rsid w:val="165434B0"/>
    <w:rsid w:val="1656474A"/>
    <w:rsid w:val="16597938"/>
    <w:rsid w:val="165A53BA"/>
    <w:rsid w:val="165F72C3"/>
    <w:rsid w:val="1664374B"/>
    <w:rsid w:val="166A5654"/>
    <w:rsid w:val="166F1ADC"/>
    <w:rsid w:val="16761466"/>
    <w:rsid w:val="167B1172"/>
    <w:rsid w:val="167D6873"/>
    <w:rsid w:val="167E20F6"/>
    <w:rsid w:val="167F1D76"/>
    <w:rsid w:val="16810AFC"/>
    <w:rsid w:val="1683077C"/>
    <w:rsid w:val="1688192D"/>
    <w:rsid w:val="16884C04"/>
    <w:rsid w:val="168924CC"/>
    <w:rsid w:val="16895F09"/>
    <w:rsid w:val="168A0107"/>
    <w:rsid w:val="168A398A"/>
    <w:rsid w:val="168C6E8D"/>
    <w:rsid w:val="168D490F"/>
    <w:rsid w:val="168E2390"/>
    <w:rsid w:val="168E6B0D"/>
    <w:rsid w:val="16915513"/>
    <w:rsid w:val="16920D97"/>
    <w:rsid w:val="16922F95"/>
    <w:rsid w:val="16936818"/>
    <w:rsid w:val="1694429A"/>
    <w:rsid w:val="16953F1A"/>
    <w:rsid w:val="16992920"/>
    <w:rsid w:val="169B736F"/>
    <w:rsid w:val="169C38A4"/>
    <w:rsid w:val="16A15FC9"/>
    <w:rsid w:val="16A67A37"/>
    <w:rsid w:val="16A85139"/>
    <w:rsid w:val="16AA643D"/>
    <w:rsid w:val="16AE7042"/>
    <w:rsid w:val="16AF4AC3"/>
    <w:rsid w:val="16B1384A"/>
    <w:rsid w:val="16B17C2B"/>
    <w:rsid w:val="16B36D4D"/>
    <w:rsid w:val="16B953D3"/>
    <w:rsid w:val="16BA2E55"/>
    <w:rsid w:val="16BC6358"/>
    <w:rsid w:val="16BF2B60"/>
    <w:rsid w:val="16BF4D5E"/>
    <w:rsid w:val="16C16063"/>
    <w:rsid w:val="16C31566"/>
    <w:rsid w:val="16C66BE6"/>
    <w:rsid w:val="16C67F6C"/>
    <w:rsid w:val="16C77949"/>
    <w:rsid w:val="16CB43F4"/>
    <w:rsid w:val="16CE5378"/>
    <w:rsid w:val="16D30781"/>
    <w:rsid w:val="16D31800"/>
    <w:rsid w:val="16DC7F11"/>
    <w:rsid w:val="16DD5993"/>
    <w:rsid w:val="16E14399"/>
    <w:rsid w:val="16E21E1B"/>
    <w:rsid w:val="16E3789C"/>
    <w:rsid w:val="16E817A5"/>
    <w:rsid w:val="16EC4928"/>
    <w:rsid w:val="16F220B5"/>
    <w:rsid w:val="16F37B36"/>
    <w:rsid w:val="16F51CB1"/>
    <w:rsid w:val="16F577B6"/>
    <w:rsid w:val="16FA74C1"/>
    <w:rsid w:val="16FC29C4"/>
    <w:rsid w:val="16FC4BC3"/>
    <w:rsid w:val="17001571"/>
    <w:rsid w:val="170148CE"/>
    <w:rsid w:val="17037DD1"/>
    <w:rsid w:val="170532D4"/>
    <w:rsid w:val="17057A51"/>
    <w:rsid w:val="170F0360"/>
    <w:rsid w:val="17101665"/>
    <w:rsid w:val="17103863"/>
    <w:rsid w:val="171112E5"/>
    <w:rsid w:val="1711679D"/>
    <w:rsid w:val="17126D66"/>
    <w:rsid w:val="17142269"/>
    <w:rsid w:val="17191F74"/>
    <w:rsid w:val="171C2EF9"/>
    <w:rsid w:val="17201528"/>
    <w:rsid w:val="1720607C"/>
    <w:rsid w:val="17222C66"/>
    <w:rsid w:val="17240306"/>
    <w:rsid w:val="17263809"/>
    <w:rsid w:val="172A220F"/>
    <w:rsid w:val="172F6697"/>
    <w:rsid w:val="173C6014"/>
    <w:rsid w:val="173F012B"/>
    <w:rsid w:val="174156B7"/>
    <w:rsid w:val="17473D3D"/>
    <w:rsid w:val="174817BF"/>
    <w:rsid w:val="17487240"/>
    <w:rsid w:val="175468D6"/>
    <w:rsid w:val="175852DC"/>
    <w:rsid w:val="175B6261"/>
    <w:rsid w:val="175D1764"/>
    <w:rsid w:val="1761016A"/>
    <w:rsid w:val="17625BEC"/>
    <w:rsid w:val="1763586C"/>
    <w:rsid w:val="176645F2"/>
    <w:rsid w:val="176667F0"/>
    <w:rsid w:val="17692FF8"/>
    <w:rsid w:val="176B64FB"/>
    <w:rsid w:val="176D617B"/>
    <w:rsid w:val="176F167E"/>
    <w:rsid w:val="176F4F02"/>
    <w:rsid w:val="17725CE9"/>
    <w:rsid w:val="17776A8B"/>
    <w:rsid w:val="17781F8E"/>
    <w:rsid w:val="17797A0F"/>
    <w:rsid w:val="177A3293"/>
    <w:rsid w:val="177B2F13"/>
    <w:rsid w:val="177D4217"/>
    <w:rsid w:val="177D6416"/>
    <w:rsid w:val="177E1C99"/>
    <w:rsid w:val="1781069F"/>
    <w:rsid w:val="178570A5"/>
    <w:rsid w:val="178612A4"/>
    <w:rsid w:val="17896F7F"/>
    <w:rsid w:val="178C31AD"/>
    <w:rsid w:val="17912EB8"/>
    <w:rsid w:val="17974DC1"/>
    <w:rsid w:val="17982843"/>
    <w:rsid w:val="179E21CE"/>
    <w:rsid w:val="17A82ADD"/>
    <w:rsid w:val="17A93DE2"/>
    <w:rsid w:val="17AE026A"/>
    <w:rsid w:val="17B03166"/>
    <w:rsid w:val="17B07EE9"/>
    <w:rsid w:val="17B65676"/>
    <w:rsid w:val="17BA627B"/>
    <w:rsid w:val="17BC177E"/>
    <w:rsid w:val="17BC5001"/>
    <w:rsid w:val="17BF5F86"/>
    <w:rsid w:val="17C00184"/>
    <w:rsid w:val="17C31108"/>
    <w:rsid w:val="17C46B8A"/>
    <w:rsid w:val="17C65910"/>
    <w:rsid w:val="17C80E13"/>
    <w:rsid w:val="17C93012"/>
    <w:rsid w:val="17CA4317"/>
    <w:rsid w:val="17CC78C9"/>
    <w:rsid w:val="17D06220"/>
    <w:rsid w:val="17D13AF8"/>
    <w:rsid w:val="17D15EA0"/>
    <w:rsid w:val="17D46E24"/>
    <w:rsid w:val="17D932AC"/>
    <w:rsid w:val="17DC7AB4"/>
    <w:rsid w:val="17DD1CB2"/>
    <w:rsid w:val="17DF51B5"/>
    <w:rsid w:val="17E30B5F"/>
    <w:rsid w:val="17E3163D"/>
    <w:rsid w:val="17E3743F"/>
    <w:rsid w:val="17E603C4"/>
    <w:rsid w:val="17E70043"/>
    <w:rsid w:val="17E75E45"/>
    <w:rsid w:val="17E91348"/>
    <w:rsid w:val="17EA484B"/>
    <w:rsid w:val="17ED1F4D"/>
    <w:rsid w:val="17EE3251"/>
    <w:rsid w:val="17F263D4"/>
    <w:rsid w:val="17F4515B"/>
    <w:rsid w:val="17F6065E"/>
    <w:rsid w:val="17FC2567"/>
    <w:rsid w:val="18000F6D"/>
    <w:rsid w:val="180169EF"/>
    <w:rsid w:val="18037974"/>
    <w:rsid w:val="1807637A"/>
    <w:rsid w:val="180A72FE"/>
    <w:rsid w:val="180B4D80"/>
    <w:rsid w:val="180E1588"/>
    <w:rsid w:val="1811250D"/>
    <w:rsid w:val="18147C0E"/>
    <w:rsid w:val="18170B93"/>
    <w:rsid w:val="181A13D3"/>
    <w:rsid w:val="181A7599"/>
    <w:rsid w:val="181D631F"/>
    <w:rsid w:val="181E5F9F"/>
    <w:rsid w:val="18235CAA"/>
    <w:rsid w:val="18251831"/>
    <w:rsid w:val="182746B0"/>
    <w:rsid w:val="18297BB3"/>
    <w:rsid w:val="182A5635"/>
    <w:rsid w:val="182D2D36"/>
    <w:rsid w:val="182D65B9"/>
    <w:rsid w:val="182E07B8"/>
    <w:rsid w:val="18303CBB"/>
    <w:rsid w:val="183945CA"/>
    <w:rsid w:val="18397E4E"/>
    <w:rsid w:val="183B7ACD"/>
    <w:rsid w:val="183E42D5"/>
    <w:rsid w:val="183F1D57"/>
    <w:rsid w:val="183F4A1B"/>
    <w:rsid w:val="18422CDC"/>
    <w:rsid w:val="18434EDA"/>
    <w:rsid w:val="184503DD"/>
    <w:rsid w:val="184616E2"/>
    <w:rsid w:val="18484BE5"/>
    <w:rsid w:val="18492666"/>
    <w:rsid w:val="184E0CEC"/>
    <w:rsid w:val="184F676E"/>
    <w:rsid w:val="185041F0"/>
    <w:rsid w:val="185A7C04"/>
    <w:rsid w:val="185C3885"/>
    <w:rsid w:val="185D28BB"/>
    <w:rsid w:val="18633210"/>
    <w:rsid w:val="186A061D"/>
    <w:rsid w:val="186E6D83"/>
    <w:rsid w:val="18702526"/>
    <w:rsid w:val="187212AC"/>
    <w:rsid w:val="18767CB3"/>
    <w:rsid w:val="187831B6"/>
    <w:rsid w:val="187A66B9"/>
    <w:rsid w:val="187B413A"/>
    <w:rsid w:val="187C6339"/>
    <w:rsid w:val="187D763D"/>
    <w:rsid w:val="188127C0"/>
    <w:rsid w:val="18820242"/>
    <w:rsid w:val="18846FC8"/>
    <w:rsid w:val="18854A4A"/>
    <w:rsid w:val="18856C48"/>
    <w:rsid w:val="1887214B"/>
    <w:rsid w:val="1889564E"/>
    <w:rsid w:val="188A0ED1"/>
    <w:rsid w:val="189204DC"/>
    <w:rsid w:val="18923D5F"/>
    <w:rsid w:val="18935F5E"/>
    <w:rsid w:val="189823E5"/>
    <w:rsid w:val="18985C69"/>
    <w:rsid w:val="189E1D70"/>
    <w:rsid w:val="18A361F8"/>
    <w:rsid w:val="18A62A00"/>
    <w:rsid w:val="18A70482"/>
    <w:rsid w:val="18A74BFE"/>
    <w:rsid w:val="18AA1406"/>
    <w:rsid w:val="18B22F8F"/>
    <w:rsid w:val="18B43F14"/>
    <w:rsid w:val="18B51996"/>
    <w:rsid w:val="18B67417"/>
    <w:rsid w:val="18BE1FCB"/>
    <w:rsid w:val="18BE4823"/>
    <w:rsid w:val="18C72F35"/>
    <w:rsid w:val="18CB193B"/>
    <w:rsid w:val="18CF62D0"/>
    <w:rsid w:val="18D205AB"/>
    <w:rsid w:val="18DC7657"/>
    <w:rsid w:val="18DD50D8"/>
    <w:rsid w:val="18E24DE3"/>
    <w:rsid w:val="18E44A63"/>
    <w:rsid w:val="18E80CA3"/>
    <w:rsid w:val="18E9167E"/>
    <w:rsid w:val="18EC78F1"/>
    <w:rsid w:val="18ED5373"/>
    <w:rsid w:val="18F062F7"/>
    <w:rsid w:val="18F17B89"/>
    <w:rsid w:val="18F40581"/>
    <w:rsid w:val="18F56002"/>
    <w:rsid w:val="18F95331"/>
    <w:rsid w:val="18FC598D"/>
    <w:rsid w:val="19016592"/>
    <w:rsid w:val="19024013"/>
    <w:rsid w:val="19027896"/>
    <w:rsid w:val="19035318"/>
    <w:rsid w:val="190A6EA1"/>
    <w:rsid w:val="190B2724"/>
    <w:rsid w:val="190B4923"/>
    <w:rsid w:val="190F6BAC"/>
    <w:rsid w:val="19100DAA"/>
    <w:rsid w:val="1911682C"/>
    <w:rsid w:val="19162CB4"/>
    <w:rsid w:val="19183BAB"/>
    <w:rsid w:val="19193C38"/>
    <w:rsid w:val="191974BC"/>
    <w:rsid w:val="191B29BF"/>
    <w:rsid w:val="191C263F"/>
    <w:rsid w:val="19224548"/>
    <w:rsid w:val="19231FC9"/>
    <w:rsid w:val="192432CE"/>
    <w:rsid w:val="192667D1"/>
    <w:rsid w:val="192F165F"/>
    <w:rsid w:val="193070E1"/>
    <w:rsid w:val="19353569"/>
    <w:rsid w:val="193B5472"/>
    <w:rsid w:val="193C0975"/>
    <w:rsid w:val="193C2EF3"/>
    <w:rsid w:val="193D71F3"/>
    <w:rsid w:val="193E3E78"/>
    <w:rsid w:val="193E7F56"/>
    <w:rsid w:val="1940517D"/>
    <w:rsid w:val="19495A8C"/>
    <w:rsid w:val="194C2F77"/>
    <w:rsid w:val="194C318E"/>
    <w:rsid w:val="194D0C0F"/>
    <w:rsid w:val="194D4493"/>
    <w:rsid w:val="194F7996"/>
    <w:rsid w:val="19501B94"/>
    <w:rsid w:val="1954059A"/>
    <w:rsid w:val="1954601C"/>
    <w:rsid w:val="195E692B"/>
    <w:rsid w:val="196178B0"/>
    <w:rsid w:val="1967503C"/>
    <w:rsid w:val="19697BC5"/>
    <w:rsid w:val="196B3A43"/>
    <w:rsid w:val="196C5C41"/>
    <w:rsid w:val="196E6BC6"/>
    <w:rsid w:val="197255CC"/>
    <w:rsid w:val="197468D1"/>
    <w:rsid w:val="19756550"/>
    <w:rsid w:val="19763FD2"/>
    <w:rsid w:val="19767855"/>
    <w:rsid w:val="197C5EDB"/>
    <w:rsid w:val="197D395D"/>
    <w:rsid w:val="197D6787"/>
    <w:rsid w:val="197D71E0"/>
    <w:rsid w:val="198567EB"/>
    <w:rsid w:val="1986540C"/>
    <w:rsid w:val="198D747A"/>
    <w:rsid w:val="198F297E"/>
    <w:rsid w:val="199003FF"/>
    <w:rsid w:val="19962308"/>
    <w:rsid w:val="19977D8A"/>
    <w:rsid w:val="1999328D"/>
    <w:rsid w:val="199A0D0F"/>
    <w:rsid w:val="199C4212"/>
    <w:rsid w:val="199E7715"/>
    <w:rsid w:val="19A410F8"/>
    <w:rsid w:val="19A4161E"/>
    <w:rsid w:val="19A75E26"/>
    <w:rsid w:val="19AB482C"/>
    <w:rsid w:val="19AC22AE"/>
    <w:rsid w:val="19AE3232"/>
    <w:rsid w:val="19AF5431"/>
    <w:rsid w:val="19B5733A"/>
    <w:rsid w:val="19B83B42"/>
    <w:rsid w:val="19B92850"/>
    <w:rsid w:val="19BC4967"/>
    <w:rsid w:val="19BE7C49"/>
    <w:rsid w:val="19BF34CD"/>
    <w:rsid w:val="19C15150"/>
    <w:rsid w:val="19C26650"/>
    <w:rsid w:val="19C65056"/>
    <w:rsid w:val="19CA3A5C"/>
    <w:rsid w:val="19CB76F3"/>
    <w:rsid w:val="19D133E7"/>
    <w:rsid w:val="19D4436C"/>
    <w:rsid w:val="19D55670"/>
    <w:rsid w:val="19D5786F"/>
    <w:rsid w:val="19D8128E"/>
    <w:rsid w:val="19DA1AF8"/>
    <w:rsid w:val="19DC38F9"/>
    <w:rsid w:val="19DC4FFB"/>
    <w:rsid w:val="19E05C00"/>
    <w:rsid w:val="19E16F05"/>
    <w:rsid w:val="19E6338C"/>
    <w:rsid w:val="19E63640"/>
    <w:rsid w:val="19E8300C"/>
    <w:rsid w:val="19E85757"/>
    <w:rsid w:val="19E90A8E"/>
    <w:rsid w:val="19EC5296"/>
    <w:rsid w:val="19ED2D17"/>
    <w:rsid w:val="19ED7494"/>
    <w:rsid w:val="19F2719F"/>
    <w:rsid w:val="19F50124"/>
    <w:rsid w:val="19F55BA5"/>
    <w:rsid w:val="19FC3D38"/>
    <w:rsid w:val="19FD2FB1"/>
    <w:rsid w:val="1A027439"/>
    <w:rsid w:val="1A0738C1"/>
    <w:rsid w:val="1A081343"/>
    <w:rsid w:val="1A0A00C9"/>
    <w:rsid w:val="1A0D324C"/>
    <w:rsid w:val="1A0F4551"/>
    <w:rsid w:val="1A0F674F"/>
    <w:rsid w:val="1A1041D0"/>
    <w:rsid w:val="1A1773DF"/>
    <w:rsid w:val="1A1B2562"/>
    <w:rsid w:val="1A1B5DE5"/>
    <w:rsid w:val="1A20226D"/>
    <w:rsid w:val="1A225770"/>
    <w:rsid w:val="1A2331F1"/>
    <w:rsid w:val="1A252E71"/>
    <w:rsid w:val="1A2608F3"/>
    <w:rsid w:val="1A273DF6"/>
    <w:rsid w:val="1A287679"/>
    <w:rsid w:val="1A2972F9"/>
    <w:rsid w:val="1A2D3B01"/>
    <w:rsid w:val="1A37660E"/>
    <w:rsid w:val="1A384090"/>
    <w:rsid w:val="1A3D0518"/>
    <w:rsid w:val="1A440A74"/>
    <w:rsid w:val="1A4533A6"/>
    <w:rsid w:val="1A4D4035"/>
    <w:rsid w:val="1A4E1AB7"/>
    <w:rsid w:val="1A512A3C"/>
    <w:rsid w:val="1A5171B8"/>
    <w:rsid w:val="1A5204BD"/>
    <w:rsid w:val="1A524C3A"/>
    <w:rsid w:val="1A555BBE"/>
    <w:rsid w:val="1A563640"/>
    <w:rsid w:val="1A574945"/>
    <w:rsid w:val="1A5D684E"/>
    <w:rsid w:val="1A5F77D3"/>
    <w:rsid w:val="1A620757"/>
    <w:rsid w:val="1A643C5B"/>
    <w:rsid w:val="1A66715E"/>
    <w:rsid w:val="1A6B35E5"/>
    <w:rsid w:val="1A710D72"/>
    <w:rsid w:val="1A7309F2"/>
    <w:rsid w:val="1A772C7B"/>
    <w:rsid w:val="1A807D07"/>
    <w:rsid w:val="1A82320B"/>
    <w:rsid w:val="1A83450F"/>
    <w:rsid w:val="1A84670E"/>
    <w:rsid w:val="1A85418F"/>
    <w:rsid w:val="1A877692"/>
    <w:rsid w:val="1A8A0617"/>
    <w:rsid w:val="1A8A3E9A"/>
    <w:rsid w:val="1A8B6099"/>
    <w:rsid w:val="1A8C3B1A"/>
    <w:rsid w:val="1A8D4E1F"/>
    <w:rsid w:val="1A8E4A9F"/>
    <w:rsid w:val="1A915A23"/>
    <w:rsid w:val="1A936D28"/>
    <w:rsid w:val="1A9447AA"/>
    <w:rsid w:val="1A9F05BC"/>
    <w:rsid w:val="1AA21541"/>
    <w:rsid w:val="1AA56C42"/>
    <w:rsid w:val="1AA77BC7"/>
    <w:rsid w:val="1AA81F13"/>
    <w:rsid w:val="1AAD1AD0"/>
    <w:rsid w:val="1AAD78D2"/>
    <w:rsid w:val="1AB217D3"/>
    <w:rsid w:val="1AB32536"/>
    <w:rsid w:val="1AB42F10"/>
    <w:rsid w:val="1AB56EDD"/>
    <w:rsid w:val="1AB836E5"/>
    <w:rsid w:val="1AC00AF1"/>
    <w:rsid w:val="1AC23FF4"/>
    <w:rsid w:val="1ACC2385"/>
    <w:rsid w:val="1AD66518"/>
    <w:rsid w:val="1AD9749D"/>
    <w:rsid w:val="1ADA72BB"/>
    <w:rsid w:val="1ADB711C"/>
    <w:rsid w:val="1ADC0670"/>
    <w:rsid w:val="1ADD2620"/>
    <w:rsid w:val="1ADE056F"/>
    <w:rsid w:val="1AE01026"/>
    <w:rsid w:val="1AE06E27"/>
    <w:rsid w:val="1AE16AA7"/>
    <w:rsid w:val="1AE2232B"/>
    <w:rsid w:val="1AE532AF"/>
    <w:rsid w:val="1AE60D31"/>
    <w:rsid w:val="1AED613D"/>
    <w:rsid w:val="1AEF1640"/>
    <w:rsid w:val="1AF070C2"/>
    <w:rsid w:val="1AF26BB7"/>
    <w:rsid w:val="1AF347C3"/>
    <w:rsid w:val="1AF60FCB"/>
    <w:rsid w:val="1AF65748"/>
    <w:rsid w:val="1AF70C4B"/>
    <w:rsid w:val="1AF9414E"/>
    <w:rsid w:val="1AFE05D6"/>
    <w:rsid w:val="1AFF18DB"/>
    <w:rsid w:val="1B003AD9"/>
    <w:rsid w:val="1B014DDE"/>
    <w:rsid w:val="1B034A5E"/>
    <w:rsid w:val="1B0353F5"/>
    <w:rsid w:val="1B045D62"/>
    <w:rsid w:val="1B0659E2"/>
    <w:rsid w:val="1B080EE5"/>
    <w:rsid w:val="1B0E2DEF"/>
    <w:rsid w:val="1B127276"/>
    <w:rsid w:val="1B134CF8"/>
    <w:rsid w:val="1B14057B"/>
    <w:rsid w:val="1B142779"/>
    <w:rsid w:val="1B1501FB"/>
    <w:rsid w:val="1B1A4683"/>
    <w:rsid w:val="1B1B5988"/>
    <w:rsid w:val="1B1F0B0A"/>
    <w:rsid w:val="1B20658C"/>
    <w:rsid w:val="1B256297"/>
    <w:rsid w:val="1B263D19"/>
    <w:rsid w:val="1B28721C"/>
    <w:rsid w:val="1B294C9D"/>
    <w:rsid w:val="1B32775E"/>
    <w:rsid w:val="1B340AB0"/>
    <w:rsid w:val="1B3B3CBE"/>
    <w:rsid w:val="1B3C5EBC"/>
    <w:rsid w:val="1B3E13BF"/>
    <w:rsid w:val="1B4048C2"/>
    <w:rsid w:val="1B4432C9"/>
    <w:rsid w:val="1B4545CD"/>
    <w:rsid w:val="1B4667CC"/>
    <w:rsid w:val="1B477AD1"/>
    <w:rsid w:val="1B481CCF"/>
    <w:rsid w:val="1B4951D2"/>
    <w:rsid w:val="1B4B2131"/>
    <w:rsid w:val="1B5003E0"/>
    <w:rsid w:val="1B5125DE"/>
    <w:rsid w:val="1B516EFF"/>
    <w:rsid w:val="1B535AE1"/>
    <w:rsid w:val="1B550FE4"/>
    <w:rsid w:val="1B566A66"/>
    <w:rsid w:val="1B5744E8"/>
    <w:rsid w:val="1B577D6B"/>
    <w:rsid w:val="1B5857EC"/>
    <w:rsid w:val="1B59326E"/>
    <w:rsid w:val="1B5C096F"/>
    <w:rsid w:val="1B601C8B"/>
    <w:rsid w:val="1B612879"/>
    <w:rsid w:val="1B6260FC"/>
    <w:rsid w:val="1B661988"/>
    <w:rsid w:val="1B680005"/>
    <w:rsid w:val="1B682203"/>
    <w:rsid w:val="1B6D668B"/>
    <w:rsid w:val="1B6E410D"/>
    <w:rsid w:val="1B6F1B8E"/>
    <w:rsid w:val="1B710915"/>
    <w:rsid w:val="1B77281E"/>
    <w:rsid w:val="1B7B1224"/>
    <w:rsid w:val="1B7C6CA6"/>
    <w:rsid w:val="1B7E21A9"/>
    <w:rsid w:val="1B7F1E29"/>
    <w:rsid w:val="1B80312D"/>
    <w:rsid w:val="1B8056AC"/>
    <w:rsid w:val="1B8462B0"/>
    <w:rsid w:val="1B853C2D"/>
    <w:rsid w:val="1B8575B5"/>
    <w:rsid w:val="1B872AB8"/>
    <w:rsid w:val="1B895FBB"/>
    <w:rsid w:val="1B8A0CEC"/>
    <w:rsid w:val="1B8C6F40"/>
    <w:rsid w:val="1B9907D4"/>
    <w:rsid w:val="1BA05BE1"/>
    <w:rsid w:val="1BA24967"/>
    <w:rsid w:val="1BA323E9"/>
    <w:rsid w:val="1BA445E7"/>
    <w:rsid w:val="1BA6336D"/>
    <w:rsid w:val="1BA7556B"/>
    <w:rsid w:val="1BA90A6F"/>
    <w:rsid w:val="1BA942F2"/>
    <w:rsid w:val="1BAA1D73"/>
    <w:rsid w:val="1BAA64F0"/>
    <w:rsid w:val="1BAD2CF8"/>
    <w:rsid w:val="1BB27180"/>
    <w:rsid w:val="1BB36E00"/>
    <w:rsid w:val="1BB52303"/>
    <w:rsid w:val="1BB90D09"/>
    <w:rsid w:val="1BB9458C"/>
    <w:rsid w:val="1BBC1C8E"/>
    <w:rsid w:val="1BBF7E22"/>
    <w:rsid w:val="1BC11999"/>
    <w:rsid w:val="1BC31618"/>
    <w:rsid w:val="1BC54B1C"/>
    <w:rsid w:val="1BC6259D"/>
    <w:rsid w:val="1BC82E20"/>
    <w:rsid w:val="1BC96DA5"/>
    <w:rsid w:val="1BCA4827"/>
    <w:rsid w:val="1BCE542B"/>
    <w:rsid w:val="1BD0092E"/>
    <w:rsid w:val="1BD11C33"/>
    <w:rsid w:val="1BD163B0"/>
    <w:rsid w:val="1BD42BB8"/>
    <w:rsid w:val="1BD50639"/>
    <w:rsid w:val="1BD73B3C"/>
    <w:rsid w:val="1BD815BE"/>
    <w:rsid w:val="1BD937BC"/>
    <w:rsid w:val="1BD9703F"/>
    <w:rsid w:val="1BDA123E"/>
    <w:rsid w:val="1BDA4AC1"/>
    <w:rsid w:val="1BDD21C2"/>
    <w:rsid w:val="1BDD5A46"/>
    <w:rsid w:val="1BE31B4D"/>
    <w:rsid w:val="1BE3794F"/>
    <w:rsid w:val="1BE475CF"/>
    <w:rsid w:val="1BE76355"/>
    <w:rsid w:val="1BEC025E"/>
    <w:rsid w:val="1BF146E6"/>
    <w:rsid w:val="1BF57AF7"/>
    <w:rsid w:val="1BF84071"/>
    <w:rsid w:val="1BFB4FF6"/>
    <w:rsid w:val="1BFD04F9"/>
    <w:rsid w:val="1C010930"/>
    <w:rsid w:val="1C060E08"/>
    <w:rsid w:val="1C063FC0"/>
    <w:rsid w:val="1C072396"/>
    <w:rsid w:val="1C0A780E"/>
    <w:rsid w:val="1C0E6215"/>
    <w:rsid w:val="1C0F3C96"/>
    <w:rsid w:val="1C104F9B"/>
    <w:rsid w:val="1C174926"/>
    <w:rsid w:val="1C1823A7"/>
    <w:rsid w:val="1C197E29"/>
    <w:rsid w:val="1C1A2027"/>
    <w:rsid w:val="1C1A58AA"/>
    <w:rsid w:val="1C1A7AA9"/>
    <w:rsid w:val="1C1C2FAC"/>
    <w:rsid w:val="1C2077B4"/>
    <w:rsid w:val="1C2403B8"/>
    <w:rsid w:val="1C255E3A"/>
    <w:rsid w:val="1C27133D"/>
    <w:rsid w:val="1C2B35C6"/>
    <w:rsid w:val="1C2E454B"/>
    <w:rsid w:val="1C3154D0"/>
    <w:rsid w:val="1C340653"/>
    <w:rsid w:val="1C346454"/>
    <w:rsid w:val="1C3560D4"/>
    <w:rsid w:val="1C361957"/>
    <w:rsid w:val="1C3928DC"/>
    <w:rsid w:val="1C3A255C"/>
    <w:rsid w:val="1C4353EA"/>
    <w:rsid w:val="1C4466EF"/>
    <w:rsid w:val="1C4850F5"/>
    <w:rsid w:val="1C4A05F8"/>
    <w:rsid w:val="1C4B6079"/>
    <w:rsid w:val="1C4E11FC"/>
    <w:rsid w:val="1C502501"/>
    <w:rsid w:val="1C534F2C"/>
    <w:rsid w:val="1C57790E"/>
    <w:rsid w:val="1C58538F"/>
    <w:rsid w:val="1C625C9F"/>
    <w:rsid w:val="1C656C23"/>
    <w:rsid w:val="1C6646A5"/>
    <w:rsid w:val="1C6840AB"/>
    <w:rsid w:val="1C6E5335"/>
    <w:rsid w:val="1C7104B7"/>
    <w:rsid w:val="1C744CBF"/>
    <w:rsid w:val="1C7C24C7"/>
    <w:rsid w:val="1C7D42CA"/>
    <w:rsid w:val="1C7E55CF"/>
    <w:rsid w:val="1C800AD2"/>
    <w:rsid w:val="1C80524F"/>
    <w:rsid w:val="1C8054A9"/>
    <w:rsid w:val="1C831A57"/>
    <w:rsid w:val="1C833C55"/>
    <w:rsid w:val="1C8361D3"/>
    <w:rsid w:val="1C8416D6"/>
    <w:rsid w:val="1C864BDA"/>
    <w:rsid w:val="1C885EDE"/>
    <w:rsid w:val="1C8A35E0"/>
    <w:rsid w:val="1C8B5FB5"/>
    <w:rsid w:val="1C8F32EB"/>
    <w:rsid w:val="1C912F6B"/>
    <w:rsid w:val="1C962C76"/>
    <w:rsid w:val="1C9828F5"/>
    <w:rsid w:val="1C9D2600"/>
    <w:rsid w:val="1CA11007"/>
    <w:rsid w:val="1CA20C86"/>
    <w:rsid w:val="1CA51C0B"/>
    <w:rsid w:val="1CAA1916"/>
    <w:rsid w:val="1CAB3B14"/>
    <w:rsid w:val="1CB42226"/>
    <w:rsid w:val="1CB44424"/>
    <w:rsid w:val="1CB6582C"/>
    <w:rsid w:val="1CB966AD"/>
    <w:rsid w:val="1CBA412F"/>
    <w:rsid w:val="1CBC50B4"/>
    <w:rsid w:val="1CBE05B7"/>
    <w:rsid w:val="1CBF6038"/>
    <w:rsid w:val="1CC03ABA"/>
    <w:rsid w:val="1CCF0851"/>
    <w:rsid w:val="1CD217D6"/>
    <w:rsid w:val="1CD37257"/>
    <w:rsid w:val="1CD4275A"/>
    <w:rsid w:val="1CD736DF"/>
    <w:rsid w:val="1CD81161"/>
    <w:rsid w:val="1CDC33EA"/>
    <w:rsid w:val="1CE0656D"/>
    <w:rsid w:val="1CE13FEE"/>
    <w:rsid w:val="1CE60476"/>
    <w:rsid w:val="1CE83979"/>
    <w:rsid w:val="1CE94C7E"/>
    <w:rsid w:val="1CEC5C03"/>
    <w:rsid w:val="1CEF6B87"/>
    <w:rsid w:val="1CF3558E"/>
    <w:rsid w:val="1CF76192"/>
    <w:rsid w:val="1CFB041C"/>
    <w:rsid w:val="1CFB0451"/>
    <w:rsid w:val="1CFB4B98"/>
    <w:rsid w:val="1CFC5E9D"/>
    <w:rsid w:val="1D001020"/>
    <w:rsid w:val="1D0048A3"/>
    <w:rsid w:val="1D016AA2"/>
    <w:rsid w:val="1D0454A8"/>
    <w:rsid w:val="1D0609AB"/>
    <w:rsid w:val="1D0A73B1"/>
    <w:rsid w:val="1D0D3BB9"/>
    <w:rsid w:val="1D0E621C"/>
    <w:rsid w:val="1D104B3E"/>
    <w:rsid w:val="1D143544"/>
    <w:rsid w:val="1D1A1BCA"/>
    <w:rsid w:val="1D1A544D"/>
    <w:rsid w:val="1D1C2B4F"/>
    <w:rsid w:val="1D1C50CD"/>
    <w:rsid w:val="1D2A0BDE"/>
    <w:rsid w:val="1D2B3169"/>
    <w:rsid w:val="1D3075F1"/>
    <w:rsid w:val="1D330575"/>
    <w:rsid w:val="1D345FF7"/>
    <w:rsid w:val="1D353A79"/>
    <w:rsid w:val="1D3614FA"/>
    <w:rsid w:val="1D3F7C0B"/>
    <w:rsid w:val="1D472A99"/>
    <w:rsid w:val="1D48051B"/>
    <w:rsid w:val="1D4B34D5"/>
    <w:rsid w:val="1D50131F"/>
    <w:rsid w:val="1D5020A4"/>
    <w:rsid w:val="1D5A6237"/>
    <w:rsid w:val="1D5D4C3D"/>
    <w:rsid w:val="1D5E6E3B"/>
    <w:rsid w:val="1D5F48BD"/>
    <w:rsid w:val="1D613643"/>
    <w:rsid w:val="1D6332C3"/>
    <w:rsid w:val="1D640D44"/>
    <w:rsid w:val="1D652049"/>
    <w:rsid w:val="1D671CC9"/>
    <w:rsid w:val="1D682FCE"/>
    <w:rsid w:val="1D690A4F"/>
    <w:rsid w:val="1D6951CC"/>
    <w:rsid w:val="1D6A2C4E"/>
    <w:rsid w:val="1D6F4B57"/>
    <w:rsid w:val="1D715E5C"/>
    <w:rsid w:val="1D7644E2"/>
    <w:rsid w:val="1D7A676B"/>
    <w:rsid w:val="1D8B6A06"/>
    <w:rsid w:val="1D923E12"/>
    <w:rsid w:val="1D95194F"/>
    <w:rsid w:val="1D9A4FDF"/>
    <w:rsid w:val="1D9C4722"/>
    <w:rsid w:val="1DA446DA"/>
    <w:rsid w:val="1DA97D6B"/>
    <w:rsid w:val="1DAC49BC"/>
    <w:rsid w:val="1DAD243E"/>
    <w:rsid w:val="1DB807CF"/>
    <w:rsid w:val="1DBA3CD2"/>
    <w:rsid w:val="1DBD4C56"/>
    <w:rsid w:val="1DBD6EEA"/>
    <w:rsid w:val="1DBE5F5B"/>
    <w:rsid w:val="1DBF5BDB"/>
    <w:rsid w:val="1DC16EE0"/>
    <w:rsid w:val="1DC26B60"/>
    <w:rsid w:val="1DC65566"/>
    <w:rsid w:val="1DD05E75"/>
    <w:rsid w:val="1DD21378"/>
    <w:rsid w:val="1DD400FF"/>
    <w:rsid w:val="1DD65800"/>
    <w:rsid w:val="1DD86B05"/>
    <w:rsid w:val="1DDA4206"/>
    <w:rsid w:val="1DDB1C88"/>
    <w:rsid w:val="1DE06110"/>
    <w:rsid w:val="1DE17414"/>
    <w:rsid w:val="1DE5480D"/>
    <w:rsid w:val="1DE55E1B"/>
    <w:rsid w:val="1DE7131E"/>
    <w:rsid w:val="1DE8351C"/>
    <w:rsid w:val="1DE86D9F"/>
    <w:rsid w:val="1DEA0062"/>
    <w:rsid w:val="1DEC1417"/>
    <w:rsid w:val="1DFD647E"/>
    <w:rsid w:val="1DFF69C5"/>
    <w:rsid w:val="1E027949"/>
    <w:rsid w:val="1E061BD3"/>
    <w:rsid w:val="1E06634F"/>
    <w:rsid w:val="1E081852"/>
    <w:rsid w:val="1E0850D6"/>
    <w:rsid w:val="1E0B27D7"/>
    <w:rsid w:val="1E0E2B0B"/>
    <w:rsid w:val="1E0F6C5F"/>
    <w:rsid w:val="1E17406B"/>
    <w:rsid w:val="1E192F6A"/>
    <w:rsid w:val="1E1A4FF0"/>
    <w:rsid w:val="1E206EF9"/>
    <w:rsid w:val="1E225C80"/>
    <w:rsid w:val="1E287B89"/>
    <w:rsid w:val="1E2B7FD1"/>
    <w:rsid w:val="1E2E3C90"/>
    <w:rsid w:val="1E314200"/>
    <w:rsid w:val="1E345B9A"/>
    <w:rsid w:val="1E36109D"/>
    <w:rsid w:val="1E3819A8"/>
    <w:rsid w:val="1E387E23"/>
    <w:rsid w:val="1E3C2FA6"/>
    <w:rsid w:val="1E3E1D2D"/>
    <w:rsid w:val="1E40742E"/>
    <w:rsid w:val="1E412CB1"/>
    <w:rsid w:val="1E420733"/>
    <w:rsid w:val="1E4800BE"/>
    <w:rsid w:val="1E4F41C5"/>
    <w:rsid w:val="1E5209CD"/>
    <w:rsid w:val="1E5828D6"/>
    <w:rsid w:val="1E5A5DD9"/>
    <w:rsid w:val="1E5B309D"/>
    <w:rsid w:val="1E5D6D5E"/>
    <w:rsid w:val="1E5F2261"/>
    <w:rsid w:val="1E605764"/>
    <w:rsid w:val="1E651BEC"/>
    <w:rsid w:val="1E6B3AF5"/>
    <w:rsid w:val="1E703800"/>
    <w:rsid w:val="1E7159FF"/>
    <w:rsid w:val="1E730F02"/>
    <w:rsid w:val="1E77318B"/>
    <w:rsid w:val="1E7B1B91"/>
    <w:rsid w:val="1E7C1811"/>
    <w:rsid w:val="1E7F2796"/>
    <w:rsid w:val="1E81151C"/>
    <w:rsid w:val="1E83119C"/>
    <w:rsid w:val="1E85469F"/>
    <w:rsid w:val="1E862121"/>
    <w:rsid w:val="1E877BA2"/>
    <w:rsid w:val="1E885624"/>
    <w:rsid w:val="1E8930A5"/>
    <w:rsid w:val="1E90200F"/>
    <w:rsid w:val="1E993340"/>
    <w:rsid w:val="1E9B6843"/>
    <w:rsid w:val="1E9C7B48"/>
    <w:rsid w:val="1E9D1D46"/>
    <w:rsid w:val="1EA416D1"/>
    <w:rsid w:val="1EA57152"/>
    <w:rsid w:val="1EA72655"/>
    <w:rsid w:val="1EAA6E5D"/>
    <w:rsid w:val="1EAC455F"/>
    <w:rsid w:val="1EAD74D5"/>
    <w:rsid w:val="1EAF0D67"/>
    <w:rsid w:val="1EAF32E5"/>
    <w:rsid w:val="1EB02F65"/>
    <w:rsid w:val="1EB067E8"/>
    <w:rsid w:val="1EB1426A"/>
    <w:rsid w:val="1EB64E6E"/>
    <w:rsid w:val="1EBE5AFE"/>
    <w:rsid w:val="1EBF330F"/>
    <w:rsid w:val="1EC7640D"/>
    <w:rsid w:val="1ECE5D98"/>
    <w:rsid w:val="1ECF42FE"/>
    <w:rsid w:val="1ED20022"/>
    <w:rsid w:val="1ED47CA2"/>
    <w:rsid w:val="1ED55723"/>
    <w:rsid w:val="1ED94129"/>
    <w:rsid w:val="1EDC0931"/>
    <w:rsid w:val="1EDC50AE"/>
    <w:rsid w:val="1EDF18B6"/>
    <w:rsid w:val="1EE24A39"/>
    <w:rsid w:val="1EE324BA"/>
    <w:rsid w:val="1EE47F3C"/>
    <w:rsid w:val="1EE537BF"/>
    <w:rsid w:val="1EE93DB3"/>
    <w:rsid w:val="1EEA56C8"/>
    <w:rsid w:val="1EEE40CF"/>
    <w:rsid w:val="1EF34CD3"/>
    <w:rsid w:val="1EF614DB"/>
    <w:rsid w:val="1EF6594F"/>
    <w:rsid w:val="1EFB7B61"/>
    <w:rsid w:val="1EFF6567"/>
    <w:rsid w:val="1F001DEB"/>
    <w:rsid w:val="1F003FE9"/>
    <w:rsid w:val="1F00786C"/>
    <w:rsid w:val="1F022D6F"/>
    <w:rsid w:val="1F046272"/>
    <w:rsid w:val="1F061775"/>
    <w:rsid w:val="1F0A3F2F"/>
    <w:rsid w:val="1F0B5BFD"/>
    <w:rsid w:val="1F111D05"/>
    <w:rsid w:val="1F15650D"/>
    <w:rsid w:val="1F16618C"/>
    <w:rsid w:val="1F171A10"/>
    <w:rsid w:val="1F181690"/>
    <w:rsid w:val="1F184F13"/>
    <w:rsid w:val="1F1C0096"/>
    <w:rsid w:val="1F1D5B17"/>
    <w:rsid w:val="1F1F489E"/>
    <w:rsid w:val="1F325ABD"/>
    <w:rsid w:val="1F33353E"/>
    <w:rsid w:val="1F390CCB"/>
    <w:rsid w:val="1F395447"/>
    <w:rsid w:val="1F3C1C4F"/>
    <w:rsid w:val="1F466CDC"/>
    <w:rsid w:val="1F47475D"/>
    <w:rsid w:val="1F4821DF"/>
    <w:rsid w:val="1F485A62"/>
    <w:rsid w:val="1F492760"/>
    <w:rsid w:val="1F4A0F65"/>
    <w:rsid w:val="1F4C6666"/>
    <w:rsid w:val="1F4E796B"/>
    <w:rsid w:val="1F5008F0"/>
    <w:rsid w:val="1F50506D"/>
    <w:rsid w:val="1F520CB4"/>
    <w:rsid w:val="1F531875"/>
    <w:rsid w:val="1F554D78"/>
    <w:rsid w:val="1F585CFC"/>
    <w:rsid w:val="1F5F5687"/>
    <w:rsid w:val="1F68119F"/>
    <w:rsid w:val="1F6A5C17"/>
    <w:rsid w:val="1F6E7EA0"/>
    <w:rsid w:val="1F734328"/>
    <w:rsid w:val="1F753FA8"/>
    <w:rsid w:val="1F772D2E"/>
    <w:rsid w:val="1F79582C"/>
    <w:rsid w:val="1F7A3CB3"/>
    <w:rsid w:val="1F7C71B6"/>
    <w:rsid w:val="1F7F013A"/>
    <w:rsid w:val="1F81363D"/>
    <w:rsid w:val="1F81583C"/>
    <w:rsid w:val="1F8232BD"/>
    <w:rsid w:val="1F8345C2"/>
    <w:rsid w:val="1F845AC6"/>
    <w:rsid w:val="1F8467C0"/>
    <w:rsid w:val="1F9E2BED"/>
    <w:rsid w:val="1F9F066F"/>
    <w:rsid w:val="1FA03EF2"/>
    <w:rsid w:val="1FA215F4"/>
    <w:rsid w:val="1FA75A7B"/>
    <w:rsid w:val="1FA834FD"/>
    <w:rsid w:val="1FAA6A00"/>
    <w:rsid w:val="1FAB7D05"/>
    <w:rsid w:val="1FAD7985"/>
    <w:rsid w:val="1FB11C0E"/>
    <w:rsid w:val="1FB81599"/>
    <w:rsid w:val="1FB843E7"/>
    <w:rsid w:val="1FBF3122"/>
    <w:rsid w:val="1FBF69A5"/>
    <w:rsid w:val="1FC04427"/>
    <w:rsid w:val="1FC16625"/>
    <w:rsid w:val="1FC2792A"/>
    <w:rsid w:val="1FC85FB0"/>
    <w:rsid w:val="1FCB1E28"/>
    <w:rsid w:val="1FCC023A"/>
    <w:rsid w:val="1FCE593B"/>
    <w:rsid w:val="1FD27BC4"/>
    <w:rsid w:val="1FD35646"/>
    <w:rsid w:val="1FD430C8"/>
    <w:rsid w:val="1FDA174E"/>
    <w:rsid w:val="1FE06EDA"/>
    <w:rsid w:val="1FE3205D"/>
    <w:rsid w:val="1FE33C5E"/>
    <w:rsid w:val="1FE37E5F"/>
    <w:rsid w:val="1FE551D6"/>
    <w:rsid w:val="1FE62FE2"/>
    <w:rsid w:val="1FE70A63"/>
    <w:rsid w:val="1FE76865"/>
    <w:rsid w:val="1FF22678"/>
    <w:rsid w:val="1FF937B7"/>
    <w:rsid w:val="20022912"/>
    <w:rsid w:val="20024E90"/>
    <w:rsid w:val="20030393"/>
    <w:rsid w:val="20051698"/>
    <w:rsid w:val="20061318"/>
    <w:rsid w:val="20074B9B"/>
    <w:rsid w:val="2009229D"/>
    <w:rsid w:val="200C6AA5"/>
    <w:rsid w:val="200F7A29"/>
    <w:rsid w:val="20101C28"/>
    <w:rsid w:val="20194AB6"/>
    <w:rsid w:val="201E47C1"/>
    <w:rsid w:val="20207CC4"/>
    <w:rsid w:val="202231C7"/>
    <w:rsid w:val="2025634A"/>
    <w:rsid w:val="20263DCB"/>
    <w:rsid w:val="202872CE"/>
    <w:rsid w:val="202A27D1"/>
    <w:rsid w:val="202E11D8"/>
    <w:rsid w:val="202F6C59"/>
    <w:rsid w:val="203159E0"/>
    <w:rsid w:val="20330EE3"/>
    <w:rsid w:val="20364066"/>
    <w:rsid w:val="2038536A"/>
    <w:rsid w:val="203A086E"/>
    <w:rsid w:val="203A2A6C"/>
    <w:rsid w:val="203A62EF"/>
    <w:rsid w:val="203D7274"/>
    <w:rsid w:val="203F2777"/>
    <w:rsid w:val="204001F8"/>
    <w:rsid w:val="20415C7A"/>
    <w:rsid w:val="20454680"/>
    <w:rsid w:val="204A0B08"/>
    <w:rsid w:val="204A5285"/>
    <w:rsid w:val="204B2D06"/>
    <w:rsid w:val="204C078D"/>
    <w:rsid w:val="204D1A8C"/>
    <w:rsid w:val="20502A11"/>
    <w:rsid w:val="205B6824"/>
    <w:rsid w:val="205C42A5"/>
    <w:rsid w:val="20663D00"/>
    <w:rsid w:val="20685E17"/>
    <w:rsid w:val="20713F99"/>
    <w:rsid w:val="2072424B"/>
    <w:rsid w:val="20726449"/>
    <w:rsid w:val="2073774E"/>
    <w:rsid w:val="2074194C"/>
    <w:rsid w:val="207577EE"/>
    <w:rsid w:val="20764E4F"/>
    <w:rsid w:val="20776154"/>
    <w:rsid w:val="207C6D58"/>
    <w:rsid w:val="207D005D"/>
    <w:rsid w:val="207D47DA"/>
    <w:rsid w:val="207E5ADF"/>
    <w:rsid w:val="207F3560"/>
    <w:rsid w:val="2080575F"/>
    <w:rsid w:val="20806EE9"/>
    <w:rsid w:val="20816A63"/>
    <w:rsid w:val="20872B6B"/>
    <w:rsid w:val="208805ED"/>
    <w:rsid w:val="208C2876"/>
    <w:rsid w:val="208D02F8"/>
    <w:rsid w:val="20915264"/>
    <w:rsid w:val="2093697E"/>
    <w:rsid w:val="20947C82"/>
    <w:rsid w:val="20951E81"/>
    <w:rsid w:val="20975384"/>
    <w:rsid w:val="209916F9"/>
    <w:rsid w:val="2099410A"/>
    <w:rsid w:val="209A1B8C"/>
    <w:rsid w:val="209A2298"/>
    <w:rsid w:val="209B180C"/>
    <w:rsid w:val="209D2B10"/>
    <w:rsid w:val="209E2790"/>
    <w:rsid w:val="20A11517"/>
    <w:rsid w:val="20A5211B"/>
    <w:rsid w:val="20A67B9D"/>
    <w:rsid w:val="20A70EA1"/>
    <w:rsid w:val="20A943A5"/>
    <w:rsid w:val="20AD2DAB"/>
    <w:rsid w:val="20AE082C"/>
    <w:rsid w:val="20AE4FA9"/>
    <w:rsid w:val="20B004AC"/>
    <w:rsid w:val="20B239AF"/>
    <w:rsid w:val="20B27232"/>
    <w:rsid w:val="20B46EB2"/>
    <w:rsid w:val="20B523B5"/>
    <w:rsid w:val="20BB20C0"/>
    <w:rsid w:val="20BC55C4"/>
    <w:rsid w:val="20BF6548"/>
    <w:rsid w:val="20C16E58"/>
    <w:rsid w:val="20C34F4E"/>
    <w:rsid w:val="20C429D0"/>
    <w:rsid w:val="20C50451"/>
    <w:rsid w:val="20C95363"/>
    <w:rsid w:val="20D21CE6"/>
    <w:rsid w:val="20D32FEA"/>
    <w:rsid w:val="20D34C23"/>
    <w:rsid w:val="20D37767"/>
    <w:rsid w:val="20D719F1"/>
    <w:rsid w:val="20D802B3"/>
    <w:rsid w:val="20DB25F5"/>
    <w:rsid w:val="20DF487F"/>
    <w:rsid w:val="20E25803"/>
    <w:rsid w:val="20E353BE"/>
    <w:rsid w:val="20E52F05"/>
    <w:rsid w:val="20E64209"/>
    <w:rsid w:val="20E83E89"/>
    <w:rsid w:val="20E8770D"/>
    <w:rsid w:val="20EB4E0E"/>
    <w:rsid w:val="20EC6894"/>
    <w:rsid w:val="20F06D17"/>
    <w:rsid w:val="20F2349D"/>
    <w:rsid w:val="20F879A7"/>
    <w:rsid w:val="20F91BA5"/>
    <w:rsid w:val="20FB092C"/>
    <w:rsid w:val="20FE602D"/>
    <w:rsid w:val="21024A33"/>
    <w:rsid w:val="21040504"/>
    <w:rsid w:val="2107473E"/>
    <w:rsid w:val="21093B95"/>
    <w:rsid w:val="21097C41"/>
    <w:rsid w:val="210C6647"/>
    <w:rsid w:val="210F3D49"/>
    <w:rsid w:val="2110504E"/>
    <w:rsid w:val="2118245A"/>
    <w:rsid w:val="211A595D"/>
    <w:rsid w:val="211B7B5B"/>
    <w:rsid w:val="211E4363"/>
    <w:rsid w:val="21204FF0"/>
    <w:rsid w:val="21243CEE"/>
    <w:rsid w:val="2124626D"/>
    <w:rsid w:val="212671F1"/>
    <w:rsid w:val="212C10FB"/>
    <w:rsid w:val="21346507"/>
    <w:rsid w:val="21361A0A"/>
    <w:rsid w:val="213B5E92"/>
    <w:rsid w:val="213F231A"/>
    <w:rsid w:val="214210A0"/>
    <w:rsid w:val="21430D20"/>
    <w:rsid w:val="214467A1"/>
    <w:rsid w:val="21465528"/>
    <w:rsid w:val="21472FA9"/>
    <w:rsid w:val="214F03B6"/>
    <w:rsid w:val="214F4B32"/>
    <w:rsid w:val="215025B4"/>
    <w:rsid w:val="215138B9"/>
    <w:rsid w:val="21561F3F"/>
    <w:rsid w:val="215C3E48"/>
    <w:rsid w:val="215D18CA"/>
    <w:rsid w:val="216215D5"/>
    <w:rsid w:val="21641254"/>
    <w:rsid w:val="21667FDB"/>
    <w:rsid w:val="216D40E2"/>
    <w:rsid w:val="216D7966"/>
    <w:rsid w:val="216E53E7"/>
    <w:rsid w:val="216E75E5"/>
    <w:rsid w:val="21723DED"/>
    <w:rsid w:val="217414EF"/>
    <w:rsid w:val="217527F4"/>
    <w:rsid w:val="217649F2"/>
    <w:rsid w:val="21774C7C"/>
    <w:rsid w:val="21775CF7"/>
    <w:rsid w:val="21795977"/>
    <w:rsid w:val="217C68FB"/>
    <w:rsid w:val="217D7C00"/>
    <w:rsid w:val="21816606"/>
    <w:rsid w:val="21831B09"/>
    <w:rsid w:val="218A1494"/>
    <w:rsid w:val="219707AA"/>
    <w:rsid w:val="21993CAD"/>
    <w:rsid w:val="219D5F36"/>
    <w:rsid w:val="219F1439"/>
    <w:rsid w:val="21A06EBB"/>
    <w:rsid w:val="21A110B9"/>
    <w:rsid w:val="21A1493D"/>
    <w:rsid w:val="21A37E40"/>
    <w:rsid w:val="21A53343"/>
    <w:rsid w:val="21A76846"/>
    <w:rsid w:val="21A864C6"/>
    <w:rsid w:val="21A93F47"/>
    <w:rsid w:val="21AF5E51"/>
    <w:rsid w:val="21B57D5A"/>
    <w:rsid w:val="21BB1C63"/>
    <w:rsid w:val="21C0196E"/>
    <w:rsid w:val="21C42573"/>
    <w:rsid w:val="21C612F9"/>
    <w:rsid w:val="21C67161"/>
    <w:rsid w:val="21C76D7B"/>
    <w:rsid w:val="21CA447C"/>
    <w:rsid w:val="21CF4187"/>
    <w:rsid w:val="21D41512"/>
    <w:rsid w:val="21D71593"/>
    <w:rsid w:val="21DC7C19"/>
    <w:rsid w:val="21E32E28"/>
    <w:rsid w:val="21E872AF"/>
    <w:rsid w:val="21E914AE"/>
    <w:rsid w:val="21F05FFE"/>
    <w:rsid w:val="21F35640"/>
    <w:rsid w:val="21F665C5"/>
    <w:rsid w:val="21F94B5A"/>
    <w:rsid w:val="21FC5F50"/>
    <w:rsid w:val="21FF6ED4"/>
    <w:rsid w:val="220123D8"/>
    <w:rsid w:val="22023065"/>
    <w:rsid w:val="22027E59"/>
    <w:rsid w:val="220358DB"/>
    <w:rsid w:val="22050DDE"/>
    <w:rsid w:val="220A0AE9"/>
    <w:rsid w:val="220A5266"/>
    <w:rsid w:val="220B1BC2"/>
    <w:rsid w:val="220B2CE7"/>
    <w:rsid w:val="220E3E9E"/>
    <w:rsid w:val="2217457B"/>
    <w:rsid w:val="22177DFE"/>
    <w:rsid w:val="221B6805"/>
    <w:rsid w:val="221C4286"/>
    <w:rsid w:val="2221247E"/>
    <w:rsid w:val="22214E8B"/>
    <w:rsid w:val="22226190"/>
    <w:rsid w:val="2223038E"/>
    <w:rsid w:val="22233C11"/>
    <w:rsid w:val="22245E0F"/>
    <w:rsid w:val="22272617"/>
    <w:rsid w:val="22274816"/>
    <w:rsid w:val="222B321C"/>
    <w:rsid w:val="22315125"/>
    <w:rsid w:val="22353B2B"/>
    <w:rsid w:val="22364E30"/>
    <w:rsid w:val="223942B3"/>
    <w:rsid w:val="223D47BB"/>
    <w:rsid w:val="223F443B"/>
    <w:rsid w:val="22420C43"/>
    <w:rsid w:val="2245454D"/>
    <w:rsid w:val="224C6FD4"/>
    <w:rsid w:val="224F7F58"/>
    <w:rsid w:val="2251345B"/>
    <w:rsid w:val="225C17EC"/>
    <w:rsid w:val="225F01F3"/>
    <w:rsid w:val="22664EDF"/>
    <w:rsid w:val="226E4F8A"/>
    <w:rsid w:val="226F2A0B"/>
    <w:rsid w:val="22746E93"/>
    <w:rsid w:val="22747619"/>
    <w:rsid w:val="2278331B"/>
    <w:rsid w:val="227C1D21"/>
    <w:rsid w:val="227D77A3"/>
    <w:rsid w:val="227F6529"/>
    <w:rsid w:val="228161A9"/>
    <w:rsid w:val="228316AC"/>
    <w:rsid w:val="22865EB4"/>
    <w:rsid w:val="228700B2"/>
    <w:rsid w:val="22885B34"/>
    <w:rsid w:val="228B6AB8"/>
    <w:rsid w:val="228F54BF"/>
    <w:rsid w:val="229628CB"/>
    <w:rsid w:val="22973BD0"/>
    <w:rsid w:val="22993850"/>
    <w:rsid w:val="229E7CD7"/>
    <w:rsid w:val="22A45464"/>
    <w:rsid w:val="22A63A99"/>
    <w:rsid w:val="22A918EC"/>
    <w:rsid w:val="22AF37F5"/>
    <w:rsid w:val="22B10EF6"/>
    <w:rsid w:val="22B343FA"/>
    <w:rsid w:val="22BB5089"/>
    <w:rsid w:val="22BC2B0B"/>
    <w:rsid w:val="22BD058C"/>
    <w:rsid w:val="22C01511"/>
    <w:rsid w:val="22C47F17"/>
    <w:rsid w:val="22CF3D2A"/>
    <w:rsid w:val="22D12AB0"/>
    <w:rsid w:val="22D20532"/>
    <w:rsid w:val="22D32730"/>
    <w:rsid w:val="22D42010"/>
    <w:rsid w:val="22D66F38"/>
    <w:rsid w:val="22D86BB8"/>
    <w:rsid w:val="22DE0AC1"/>
    <w:rsid w:val="22DF6543"/>
    <w:rsid w:val="22E174C7"/>
    <w:rsid w:val="22E22D4A"/>
    <w:rsid w:val="22E24F49"/>
    <w:rsid w:val="22E329CA"/>
    <w:rsid w:val="22E55ECD"/>
    <w:rsid w:val="22E6394F"/>
    <w:rsid w:val="22E713D0"/>
    <w:rsid w:val="22E86E52"/>
    <w:rsid w:val="22E90157"/>
    <w:rsid w:val="22EA2355"/>
    <w:rsid w:val="22EA5BD8"/>
    <w:rsid w:val="22ED6B5D"/>
    <w:rsid w:val="22F07AE2"/>
    <w:rsid w:val="22F27762"/>
    <w:rsid w:val="22F30A66"/>
    <w:rsid w:val="22F92970"/>
    <w:rsid w:val="230157FE"/>
    <w:rsid w:val="23073E84"/>
    <w:rsid w:val="23092C0A"/>
    <w:rsid w:val="23112215"/>
    <w:rsid w:val="23140F9B"/>
    <w:rsid w:val="231F4DAE"/>
    <w:rsid w:val="232102B1"/>
    <w:rsid w:val="232337B4"/>
    <w:rsid w:val="23241049"/>
    <w:rsid w:val="23264738"/>
    <w:rsid w:val="232B0BC0"/>
    <w:rsid w:val="232C6642"/>
    <w:rsid w:val="232C67F1"/>
    <w:rsid w:val="232D40C3"/>
    <w:rsid w:val="2331054B"/>
    <w:rsid w:val="233A33D9"/>
    <w:rsid w:val="233A6C5C"/>
    <w:rsid w:val="233D435E"/>
    <w:rsid w:val="234165E7"/>
    <w:rsid w:val="23431AEA"/>
    <w:rsid w:val="23483118"/>
    <w:rsid w:val="234939F4"/>
    <w:rsid w:val="23495BF2"/>
    <w:rsid w:val="234B10F5"/>
    <w:rsid w:val="234B4F0F"/>
    <w:rsid w:val="234D23FA"/>
    <w:rsid w:val="23510E00"/>
    <w:rsid w:val="23531D85"/>
    <w:rsid w:val="23551A04"/>
    <w:rsid w:val="23567486"/>
    <w:rsid w:val="235A5E8C"/>
    <w:rsid w:val="235E0116"/>
    <w:rsid w:val="235F41EA"/>
    <w:rsid w:val="235F5B97"/>
    <w:rsid w:val="23603619"/>
    <w:rsid w:val="23613299"/>
    <w:rsid w:val="23620D1A"/>
    <w:rsid w:val="23682C23"/>
    <w:rsid w:val="236B51E7"/>
    <w:rsid w:val="23711335"/>
    <w:rsid w:val="23734838"/>
    <w:rsid w:val="23780CBF"/>
    <w:rsid w:val="23796741"/>
    <w:rsid w:val="237E2BC9"/>
    <w:rsid w:val="237F2849"/>
    <w:rsid w:val="238060CC"/>
    <w:rsid w:val="238258DF"/>
    <w:rsid w:val="238824E9"/>
    <w:rsid w:val="238B1EDE"/>
    <w:rsid w:val="23921869"/>
    <w:rsid w:val="239372EB"/>
    <w:rsid w:val="239A46F7"/>
    <w:rsid w:val="239B2179"/>
    <w:rsid w:val="239D347E"/>
    <w:rsid w:val="23A45007"/>
    <w:rsid w:val="23A52A88"/>
    <w:rsid w:val="23A6054D"/>
    <w:rsid w:val="23A75F8B"/>
    <w:rsid w:val="23A9148E"/>
    <w:rsid w:val="23AE1199"/>
    <w:rsid w:val="23B1211E"/>
    <w:rsid w:val="23B27BA0"/>
    <w:rsid w:val="23B430A3"/>
    <w:rsid w:val="23B607A4"/>
    <w:rsid w:val="23BE5BB1"/>
    <w:rsid w:val="23C04937"/>
    <w:rsid w:val="23C50DBF"/>
    <w:rsid w:val="23D63257"/>
    <w:rsid w:val="23DC09E4"/>
    <w:rsid w:val="23DE3EE7"/>
    <w:rsid w:val="23E073EA"/>
    <w:rsid w:val="23E115E8"/>
    <w:rsid w:val="23E3036F"/>
    <w:rsid w:val="23E634F2"/>
    <w:rsid w:val="23E76D75"/>
    <w:rsid w:val="23EB31FD"/>
    <w:rsid w:val="23EF1C03"/>
    <w:rsid w:val="23F4608B"/>
    <w:rsid w:val="23F92512"/>
    <w:rsid w:val="23F95523"/>
    <w:rsid w:val="23FD0F19"/>
    <w:rsid w:val="24046325"/>
    <w:rsid w:val="24084D2B"/>
    <w:rsid w:val="240A3AB2"/>
    <w:rsid w:val="240C3731"/>
    <w:rsid w:val="24190849"/>
    <w:rsid w:val="241B04C9"/>
    <w:rsid w:val="241C39CC"/>
    <w:rsid w:val="241D724F"/>
    <w:rsid w:val="241E4CD1"/>
    <w:rsid w:val="241F4950"/>
    <w:rsid w:val="242023D2"/>
    <w:rsid w:val="24217E53"/>
    <w:rsid w:val="24231158"/>
    <w:rsid w:val="24240DD8"/>
    <w:rsid w:val="24244D9A"/>
    <w:rsid w:val="242A2CE1"/>
    <w:rsid w:val="242D74E9"/>
    <w:rsid w:val="2430046E"/>
    <w:rsid w:val="2431266C"/>
    <w:rsid w:val="24323971"/>
    <w:rsid w:val="24362377"/>
    <w:rsid w:val="24371FF7"/>
    <w:rsid w:val="243954FA"/>
    <w:rsid w:val="243C647F"/>
    <w:rsid w:val="243E1982"/>
    <w:rsid w:val="243F2C87"/>
    <w:rsid w:val="244A1018"/>
    <w:rsid w:val="244B0C98"/>
    <w:rsid w:val="24533EA6"/>
    <w:rsid w:val="245628AC"/>
    <w:rsid w:val="245D6B87"/>
    <w:rsid w:val="245E7CB8"/>
    <w:rsid w:val="246A734E"/>
    <w:rsid w:val="246C4A50"/>
    <w:rsid w:val="246D02D3"/>
    <w:rsid w:val="246E3050"/>
    <w:rsid w:val="24726959"/>
    <w:rsid w:val="24741E5C"/>
    <w:rsid w:val="2476535F"/>
    <w:rsid w:val="24771F35"/>
    <w:rsid w:val="247B17E7"/>
    <w:rsid w:val="247E5FEF"/>
    <w:rsid w:val="248221CF"/>
    <w:rsid w:val="24836BF3"/>
    <w:rsid w:val="248542E6"/>
    <w:rsid w:val="2485597A"/>
    <w:rsid w:val="248C5304"/>
    <w:rsid w:val="248C7503"/>
    <w:rsid w:val="2490178C"/>
    <w:rsid w:val="2491398A"/>
    <w:rsid w:val="249D3020"/>
    <w:rsid w:val="249E2CA0"/>
    <w:rsid w:val="24A34F2A"/>
    <w:rsid w:val="24AB4534"/>
    <w:rsid w:val="24B03D22"/>
    <w:rsid w:val="24B0423F"/>
    <w:rsid w:val="24B351C4"/>
    <w:rsid w:val="24BB25D0"/>
    <w:rsid w:val="24BC0052"/>
    <w:rsid w:val="24C50961"/>
    <w:rsid w:val="24C97368"/>
    <w:rsid w:val="24CC02EC"/>
    <w:rsid w:val="24D06CF2"/>
    <w:rsid w:val="24DE3A8A"/>
    <w:rsid w:val="24E33795"/>
    <w:rsid w:val="24E9569E"/>
    <w:rsid w:val="24EC2D9F"/>
    <w:rsid w:val="24ED62A3"/>
    <w:rsid w:val="24F301AC"/>
    <w:rsid w:val="24F56F32"/>
    <w:rsid w:val="250174C1"/>
    <w:rsid w:val="250207C6"/>
    <w:rsid w:val="25040446"/>
    <w:rsid w:val="250671CD"/>
    <w:rsid w:val="25074388"/>
    <w:rsid w:val="250848CE"/>
    <w:rsid w:val="250A7DD1"/>
    <w:rsid w:val="250D6B57"/>
    <w:rsid w:val="250F7ADC"/>
    <w:rsid w:val="25101CDA"/>
    <w:rsid w:val="2511775C"/>
    <w:rsid w:val="251251DD"/>
    <w:rsid w:val="25156162"/>
    <w:rsid w:val="25167467"/>
    <w:rsid w:val="25171665"/>
    <w:rsid w:val="25174EE8"/>
    <w:rsid w:val="25180A16"/>
    <w:rsid w:val="251B38EF"/>
    <w:rsid w:val="251D6DF2"/>
    <w:rsid w:val="251E4873"/>
    <w:rsid w:val="25207D76"/>
    <w:rsid w:val="252541FE"/>
    <w:rsid w:val="25282C04"/>
    <w:rsid w:val="25300011"/>
    <w:rsid w:val="25334819"/>
    <w:rsid w:val="25361F1A"/>
    <w:rsid w:val="2538541D"/>
    <w:rsid w:val="253A41A3"/>
    <w:rsid w:val="253B1C25"/>
    <w:rsid w:val="253F2829"/>
    <w:rsid w:val="25415D2D"/>
    <w:rsid w:val="25444AB3"/>
    <w:rsid w:val="25457FB6"/>
    <w:rsid w:val="25477C36"/>
    <w:rsid w:val="25493139"/>
    <w:rsid w:val="254B1EBF"/>
    <w:rsid w:val="25533A48"/>
    <w:rsid w:val="25533D7B"/>
    <w:rsid w:val="2556244F"/>
    <w:rsid w:val="255911D5"/>
    <w:rsid w:val="255D7BDB"/>
    <w:rsid w:val="256065E1"/>
    <w:rsid w:val="25644FE8"/>
    <w:rsid w:val="25652A69"/>
    <w:rsid w:val="2568016B"/>
    <w:rsid w:val="256A366E"/>
    <w:rsid w:val="256D7129"/>
    <w:rsid w:val="2571687C"/>
    <w:rsid w:val="25733F7D"/>
    <w:rsid w:val="257D488D"/>
    <w:rsid w:val="25805811"/>
    <w:rsid w:val="258B7426"/>
    <w:rsid w:val="259322B4"/>
    <w:rsid w:val="2598673B"/>
    <w:rsid w:val="259E0645"/>
    <w:rsid w:val="25A073CB"/>
    <w:rsid w:val="25A14E4D"/>
    <w:rsid w:val="25A76D56"/>
    <w:rsid w:val="25A92259"/>
    <w:rsid w:val="25AC31DE"/>
    <w:rsid w:val="25AD66BE"/>
    <w:rsid w:val="25AF1BE4"/>
    <w:rsid w:val="25B150E7"/>
    <w:rsid w:val="25B272E5"/>
    <w:rsid w:val="25B65CEB"/>
    <w:rsid w:val="25BA0095"/>
    <w:rsid w:val="25BD0EF9"/>
    <w:rsid w:val="25C17900"/>
    <w:rsid w:val="25C65F86"/>
    <w:rsid w:val="25C81489"/>
    <w:rsid w:val="25C9278E"/>
    <w:rsid w:val="25CD5911"/>
    <w:rsid w:val="25CF4697"/>
    <w:rsid w:val="25D21D06"/>
    <w:rsid w:val="25D565A0"/>
    <w:rsid w:val="25D73CA2"/>
    <w:rsid w:val="25D87525"/>
    <w:rsid w:val="25DA4C26"/>
    <w:rsid w:val="25E145B1"/>
    <w:rsid w:val="25E22033"/>
    <w:rsid w:val="25EA5B86"/>
    <w:rsid w:val="25F35B50"/>
    <w:rsid w:val="25FA2F5D"/>
    <w:rsid w:val="25FB0004"/>
    <w:rsid w:val="25FE211B"/>
    <w:rsid w:val="260128E8"/>
    <w:rsid w:val="26023BEC"/>
    <w:rsid w:val="26105100"/>
    <w:rsid w:val="26152813"/>
    <w:rsid w:val="26174A8B"/>
    <w:rsid w:val="2618250D"/>
    <w:rsid w:val="26193812"/>
    <w:rsid w:val="261C4796"/>
    <w:rsid w:val="261D6994"/>
    <w:rsid w:val="2623089E"/>
    <w:rsid w:val="262650A6"/>
    <w:rsid w:val="262772A4"/>
    <w:rsid w:val="262827A7"/>
    <w:rsid w:val="262A5CAA"/>
    <w:rsid w:val="262C11AD"/>
    <w:rsid w:val="262F2132"/>
    <w:rsid w:val="262F59B5"/>
    <w:rsid w:val="26303437"/>
    <w:rsid w:val="26384FC0"/>
    <w:rsid w:val="26395481"/>
    <w:rsid w:val="263E6EC9"/>
    <w:rsid w:val="264158CF"/>
    <w:rsid w:val="264542D6"/>
    <w:rsid w:val="26492CDC"/>
    <w:rsid w:val="26536E6E"/>
    <w:rsid w:val="265832F6"/>
    <w:rsid w:val="265F2C81"/>
    <w:rsid w:val="266235BB"/>
    <w:rsid w:val="2665260C"/>
    <w:rsid w:val="26655897"/>
    <w:rsid w:val="26665E8F"/>
    <w:rsid w:val="26694895"/>
    <w:rsid w:val="266C1F97"/>
    <w:rsid w:val="266C581A"/>
    <w:rsid w:val="266E549A"/>
    <w:rsid w:val="26704220"/>
    <w:rsid w:val="26711CA2"/>
    <w:rsid w:val="26754E25"/>
    <w:rsid w:val="2678382B"/>
    <w:rsid w:val="267A4B30"/>
    <w:rsid w:val="267A6D2E"/>
    <w:rsid w:val="267B25B1"/>
    <w:rsid w:val="267B47B0"/>
    <w:rsid w:val="267C0033"/>
    <w:rsid w:val="267F0FB7"/>
    <w:rsid w:val="26831BBC"/>
    <w:rsid w:val="2683543F"/>
    <w:rsid w:val="268663C4"/>
    <w:rsid w:val="268D5D4F"/>
    <w:rsid w:val="2697085D"/>
    <w:rsid w:val="269975E3"/>
    <w:rsid w:val="269B7263"/>
    <w:rsid w:val="269C4CE4"/>
    <w:rsid w:val="269D2766"/>
    <w:rsid w:val="269D6920"/>
    <w:rsid w:val="269E3A6B"/>
    <w:rsid w:val="26A00A38"/>
    <w:rsid w:val="26A1116C"/>
    <w:rsid w:val="26A149EF"/>
    <w:rsid w:val="26A22471"/>
    <w:rsid w:val="26A57B72"/>
    <w:rsid w:val="26A768F9"/>
    <w:rsid w:val="26AB74FD"/>
    <w:rsid w:val="26AF3D05"/>
    <w:rsid w:val="26AF5F03"/>
    <w:rsid w:val="26B14C8A"/>
    <w:rsid w:val="26B2270B"/>
    <w:rsid w:val="26B26E88"/>
    <w:rsid w:val="26B61111"/>
    <w:rsid w:val="26B76B93"/>
    <w:rsid w:val="26BF3F9F"/>
    <w:rsid w:val="26C6392A"/>
    <w:rsid w:val="26C92330"/>
    <w:rsid w:val="26CC10B7"/>
    <w:rsid w:val="26DA5E4E"/>
    <w:rsid w:val="26DC5ACE"/>
    <w:rsid w:val="26DE0FD1"/>
    <w:rsid w:val="26E30CDC"/>
    <w:rsid w:val="26E4675D"/>
    <w:rsid w:val="26E563DD"/>
    <w:rsid w:val="26E63E5F"/>
    <w:rsid w:val="26EA788C"/>
    <w:rsid w:val="26EC15EB"/>
    <w:rsid w:val="26EC5D68"/>
    <w:rsid w:val="26ED706D"/>
    <w:rsid w:val="26EF6CED"/>
    <w:rsid w:val="26F121F0"/>
    <w:rsid w:val="26F25034"/>
    <w:rsid w:val="26F54479"/>
    <w:rsid w:val="26FE7307"/>
    <w:rsid w:val="27031211"/>
    <w:rsid w:val="27046C92"/>
    <w:rsid w:val="27064377"/>
    <w:rsid w:val="27066912"/>
    <w:rsid w:val="270A0B9B"/>
    <w:rsid w:val="270B661D"/>
    <w:rsid w:val="270C081B"/>
    <w:rsid w:val="270F5023"/>
    <w:rsid w:val="27110526"/>
    <w:rsid w:val="271813DF"/>
    <w:rsid w:val="271A0E36"/>
    <w:rsid w:val="27264C48"/>
    <w:rsid w:val="27282656"/>
    <w:rsid w:val="272B10D0"/>
    <w:rsid w:val="272C6B52"/>
    <w:rsid w:val="272E1AD7"/>
    <w:rsid w:val="272E2055"/>
    <w:rsid w:val="27355263"/>
    <w:rsid w:val="273568A4"/>
    <w:rsid w:val="27372964"/>
    <w:rsid w:val="27395E67"/>
    <w:rsid w:val="273B4BEE"/>
    <w:rsid w:val="273D486E"/>
    <w:rsid w:val="273F7D71"/>
    <w:rsid w:val="27401076"/>
    <w:rsid w:val="27431FFA"/>
    <w:rsid w:val="27436777"/>
    <w:rsid w:val="27441630"/>
    <w:rsid w:val="27447A7C"/>
    <w:rsid w:val="27462F7F"/>
    <w:rsid w:val="274D0515"/>
    <w:rsid w:val="274F000B"/>
    <w:rsid w:val="274F5E0D"/>
    <w:rsid w:val="27511310"/>
    <w:rsid w:val="27516D91"/>
    <w:rsid w:val="27524813"/>
    <w:rsid w:val="27570C9B"/>
    <w:rsid w:val="2759419E"/>
    <w:rsid w:val="275C5122"/>
    <w:rsid w:val="275F60A7"/>
    <w:rsid w:val="27634AAD"/>
    <w:rsid w:val="27636CAC"/>
    <w:rsid w:val="276521AF"/>
    <w:rsid w:val="27657FB0"/>
    <w:rsid w:val="27680F35"/>
    <w:rsid w:val="27683133"/>
    <w:rsid w:val="276C1B3A"/>
    <w:rsid w:val="276C53BD"/>
    <w:rsid w:val="276D2E3E"/>
    <w:rsid w:val="276E08C0"/>
    <w:rsid w:val="276F6341"/>
    <w:rsid w:val="27703DC3"/>
    <w:rsid w:val="27711845"/>
    <w:rsid w:val="2775024B"/>
    <w:rsid w:val="27765CCC"/>
    <w:rsid w:val="277811CF"/>
    <w:rsid w:val="27842A64"/>
    <w:rsid w:val="27896EEB"/>
    <w:rsid w:val="278B57CE"/>
    <w:rsid w:val="278D58F1"/>
    <w:rsid w:val="278E2FB5"/>
    <w:rsid w:val="279142F8"/>
    <w:rsid w:val="279377FB"/>
    <w:rsid w:val="27983C83"/>
    <w:rsid w:val="279A7186"/>
    <w:rsid w:val="279B048A"/>
    <w:rsid w:val="279D398E"/>
    <w:rsid w:val="279E140F"/>
    <w:rsid w:val="279E360D"/>
    <w:rsid w:val="27A22014"/>
    <w:rsid w:val="27A33318"/>
    <w:rsid w:val="27A37A95"/>
    <w:rsid w:val="27A5681B"/>
    <w:rsid w:val="27AA2CA3"/>
    <w:rsid w:val="27AA7420"/>
    <w:rsid w:val="27AC2923"/>
    <w:rsid w:val="27AC6936"/>
    <w:rsid w:val="27AF38A8"/>
    <w:rsid w:val="27B222AE"/>
    <w:rsid w:val="27B91C39"/>
    <w:rsid w:val="27B97A3A"/>
    <w:rsid w:val="27BA2F3E"/>
    <w:rsid w:val="27BE60C1"/>
    <w:rsid w:val="27C015C4"/>
    <w:rsid w:val="27C128C8"/>
    <w:rsid w:val="27C2034A"/>
    <w:rsid w:val="27C61896"/>
    <w:rsid w:val="27C634CD"/>
    <w:rsid w:val="27C66D50"/>
    <w:rsid w:val="27CB53D6"/>
    <w:rsid w:val="27CD08D9"/>
    <w:rsid w:val="27D0185E"/>
    <w:rsid w:val="27D22B63"/>
    <w:rsid w:val="27DA59F1"/>
    <w:rsid w:val="27DB7BEF"/>
    <w:rsid w:val="27DE0B74"/>
    <w:rsid w:val="27E34FFB"/>
    <w:rsid w:val="27E404FE"/>
    <w:rsid w:val="27E77285"/>
    <w:rsid w:val="27F07B94"/>
    <w:rsid w:val="27F4659B"/>
    <w:rsid w:val="27F92A22"/>
    <w:rsid w:val="28005C30"/>
    <w:rsid w:val="280255D6"/>
    <w:rsid w:val="28030DB3"/>
    <w:rsid w:val="28036BB5"/>
    <w:rsid w:val="2808523B"/>
    <w:rsid w:val="280B3FC1"/>
    <w:rsid w:val="280F4BC6"/>
    <w:rsid w:val="281431DC"/>
    <w:rsid w:val="28152353"/>
    <w:rsid w:val="28156ACF"/>
    <w:rsid w:val="28164551"/>
    <w:rsid w:val="28175856"/>
    <w:rsid w:val="281C1CDD"/>
    <w:rsid w:val="281C3EDC"/>
    <w:rsid w:val="281E73DF"/>
    <w:rsid w:val="2820139C"/>
    <w:rsid w:val="2820363B"/>
    <w:rsid w:val="28210363"/>
    <w:rsid w:val="28214BB3"/>
    <w:rsid w:val="282525ED"/>
    <w:rsid w:val="28256D6A"/>
    <w:rsid w:val="2827226D"/>
    <w:rsid w:val="28290FF3"/>
    <w:rsid w:val="282C1F78"/>
    <w:rsid w:val="282E547B"/>
    <w:rsid w:val="282F2EFC"/>
    <w:rsid w:val="283163FF"/>
    <w:rsid w:val="28354E06"/>
    <w:rsid w:val="283C698F"/>
    <w:rsid w:val="283D4410"/>
    <w:rsid w:val="28443D9B"/>
    <w:rsid w:val="2844761E"/>
    <w:rsid w:val="28456ABE"/>
    <w:rsid w:val="284827A1"/>
    <w:rsid w:val="28486025"/>
    <w:rsid w:val="284B3726"/>
    <w:rsid w:val="284B388C"/>
    <w:rsid w:val="284C442A"/>
    <w:rsid w:val="284F6542"/>
    <w:rsid w:val="28503431"/>
    <w:rsid w:val="28526934"/>
    <w:rsid w:val="285343B6"/>
    <w:rsid w:val="28562DBC"/>
    <w:rsid w:val="28595E01"/>
    <w:rsid w:val="285D2747"/>
    <w:rsid w:val="285F5C4A"/>
    <w:rsid w:val="28626BCE"/>
    <w:rsid w:val="28634650"/>
    <w:rsid w:val="286420D2"/>
    <w:rsid w:val="28645955"/>
    <w:rsid w:val="286533D6"/>
    <w:rsid w:val="28657B53"/>
    <w:rsid w:val="286A3FDB"/>
    <w:rsid w:val="286A785E"/>
    <w:rsid w:val="286D29E1"/>
    <w:rsid w:val="28726E69"/>
    <w:rsid w:val="287326EC"/>
    <w:rsid w:val="2874016E"/>
    <w:rsid w:val="2874236C"/>
    <w:rsid w:val="287A4275"/>
    <w:rsid w:val="287A7AF8"/>
    <w:rsid w:val="287B1CF7"/>
    <w:rsid w:val="287C2FFC"/>
    <w:rsid w:val="287C6351"/>
    <w:rsid w:val="288129C2"/>
    <w:rsid w:val="28855E8A"/>
    <w:rsid w:val="2887358B"/>
    <w:rsid w:val="28894890"/>
    <w:rsid w:val="2892191C"/>
    <w:rsid w:val="28994B2A"/>
    <w:rsid w:val="289C222B"/>
    <w:rsid w:val="28A63E40"/>
    <w:rsid w:val="28AA0CC0"/>
    <w:rsid w:val="28AB02C8"/>
    <w:rsid w:val="28AF6CCE"/>
    <w:rsid w:val="28B00ECC"/>
    <w:rsid w:val="28B81B5C"/>
    <w:rsid w:val="28B975DD"/>
    <w:rsid w:val="28C1246B"/>
    <w:rsid w:val="28C81DF6"/>
    <w:rsid w:val="28CA52F9"/>
    <w:rsid w:val="28CB65FE"/>
    <w:rsid w:val="28CE7583"/>
    <w:rsid w:val="28D66B8D"/>
    <w:rsid w:val="28D7460F"/>
    <w:rsid w:val="28D82090"/>
    <w:rsid w:val="28DB3015"/>
    <w:rsid w:val="28DC08BE"/>
    <w:rsid w:val="28E41726"/>
    <w:rsid w:val="28E65763"/>
    <w:rsid w:val="28EB582E"/>
    <w:rsid w:val="28ED0D31"/>
    <w:rsid w:val="28F20A3C"/>
    <w:rsid w:val="28F22C3A"/>
    <w:rsid w:val="28F57442"/>
    <w:rsid w:val="28F64EC4"/>
    <w:rsid w:val="28F72945"/>
    <w:rsid w:val="28F84B43"/>
    <w:rsid w:val="28F925C5"/>
    <w:rsid w:val="28FA0047"/>
    <w:rsid w:val="28FB5AC8"/>
    <w:rsid w:val="28FF44CE"/>
    <w:rsid w:val="28FF7D52"/>
    <w:rsid w:val="290057D3"/>
    <w:rsid w:val="29013255"/>
    <w:rsid w:val="29043603"/>
    <w:rsid w:val="29053FDD"/>
    <w:rsid w:val="29090661"/>
    <w:rsid w:val="290D1266"/>
    <w:rsid w:val="290E256A"/>
    <w:rsid w:val="29105A6E"/>
    <w:rsid w:val="29144474"/>
    <w:rsid w:val="29151EF5"/>
    <w:rsid w:val="291D7302"/>
    <w:rsid w:val="291E4D83"/>
    <w:rsid w:val="29223789"/>
    <w:rsid w:val="29246C8C"/>
    <w:rsid w:val="29296E0F"/>
    <w:rsid w:val="292B01C4"/>
    <w:rsid w:val="292E501E"/>
    <w:rsid w:val="29365CAD"/>
    <w:rsid w:val="293B68B2"/>
    <w:rsid w:val="293D5638"/>
    <w:rsid w:val="294007BB"/>
    <w:rsid w:val="294626C4"/>
    <w:rsid w:val="294B23CF"/>
    <w:rsid w:val="294B6B4C"/>
    <w:rsid w:val="294D204F"/>
    <w:rsid w:val="294F5552"/>
    <w:rsid w:val="29502FD4"/>
    <w:rsid w:val="29510A55"/>
    <w:rsid w:val="29552CDF"/>
    <w:rsid w:val="295B4BE8"/>
    <w:rsid w:val="295B6DE6"/>
    <w:rsid w:val="295D00EB"/>
    <w:rsid w:val="295E35EE"/>
    <w:rsid w:val="2960326E"/>
    <w:rsid w:val="29652F79"/>
    <w:rsid w:val="296609FB"/>
    <w:rsid w:val="2967647C"/>
    <w:rsid w:val="296A3B7E"/>
    <w:rsid w:val="296B15FF"/>
    <w:rsid w:val="296C7758"/>
    <w:rsid w:val="296F5A87"/>
    <w:rsid w:val="2970130A"/>
    <w:rsid w:val="29703508"/>
    <w:rsid w:val="29716D8C"/>
    <w:rsid w:val="29726A0C"/>
    <w:rsid w:val="29780915"/>
    <w:rsid w:val="297B511D"/>
    <w:rsid w:val="297C731B"/>
    <w:rsid w:val="29832529"/>
    <w:rsid w:val="298634AE"/>
    <w:rsid w:val="298F1827"/>
    <w:rsid w:val="29997F50"/>
    <w:rsid w:val="299B3453"/>
    <w:rsid w:val="299D30D3"/>
    <w:rsid w:val="299E0B55"/>
    <w:rsid w:val="29A30860"/>
    <w:rsid w:val="29A462E1"/>
    <w:rsid w:val="29A65F61"/>
    <w:rsid w:val="29A77266"/>
    <w:rsid w:val="29AE6BF1"/>
    <w:rsid w:val="29B23078"/>
    <w:rsid w:val="29B277F5"/>
    <w:rsid w:val="29B661FB"/>
    <w:rsid w:val="29B77500"/>
    <w:rsid w:val="29B92A03"/>
    <w:rsid w:val="29BD5B86"/>
    <w:rsid w:val="29BE6E8B"/>
    <w:rsid w:val="29C33313"/>
    <w:rsid w:val="29C35511"/>
    <w:rsid w:val="29C50A14"/>
    <w:rsid w:val="29C81999"/>
    <w:rsid w:val="29CA4B8D"/>
    <w:rsid w:val="29CC039F"/>
    <w:rsid w:val="29CE38A2"/>
    <w:rsid w:val="29D02628"/>
    <w:rsid w:val="29D5322D"/>
    <w:rsid w:val="29D71FB3"/>
    <w:rsid w:val="29D976B5"/>
    <w:rsid w:val="29DA2F38"/>
    <w:rsid w:val="29DD3EBD"/>
    <w:rsid w:val="29DF15BE"/>
    <w:rsid w:val="29DF4E41"/>
    <w:rsid w:val="29E56D4B"/>
    <w:rsid w:val="29E95751"/>
    <w:rsid w:val="29EA31D2"/>
    <w:rsid w:val="29EB0C54"/>
    <w:rsid w:val="29EC6282"/>
    <w:rsid w:val="29F12B5D"/>
    <w:rsid w:val="29F14773"/>
    <w:rsid w:val="29F74A66"/>
    <w:rsid w:val="29FB0EEE"/>
    <w:rsid w:val="29FD21F3"/>
    <w:rsid w:val="2A012DF7"/>
    <w:rsid w:val="2A0240FC"/>
    <w:rsid w:val="2A031B7E"/>
    <w:rsid w:val="2A055081"/>
    <w:rsid w:val="2A082782"/>
    <w:rsid w:val="2A0B3707"/>
    <w:rsid w:val="2A105610"/>
    <w:rsid w:val="2A126915"/>
    <w:rsid w:val="2A17081E"/>
    <w:rsid w:val="2A182A1D"/>
    <w:rsid w:val="2A186697"/>
    <w:rsid w:val="2A19049E"/>
    <w:rsid w:val="2A1E01A9"/>
    <w:rsid w:val="2A226BAF"/>
    <w:rsid w:val="2A2420B3"/>
    <w:rsid w:val="2A290739"/>
    <w:rsid w:val="2A2A61BA"/>
    <w:rsid w:val="2A2C74BF"/>
    <w:rsid w:val="2A303947"/>
    <w:rsid w:val="2A353B5D"/>
    <w:rsid w:val="2A380D53"/>
    <w:rsid w:val="2A392F51"/>
    <w:rsid w:val="2A3B1CD8"/>
    <w:rsid w:val="2A3F06DE"/>
    <w:rsid w:val="2A3F4E5B"/>
    <w:rsid w:val="2A4028DC"/>
    <w:rsid w:val="2A415DDF"/>
    <w:rsid w:val="2A421663"/>
    <w:rsid w:val="2A4525E7"/>
    <w:rsid w:val="2A475AEA"/>
    <w:rsid w:val="2A48356C"/>
    <w:rsid w:val="2A48576A"/>
    <w:rsid w:val="2A4A44F0"/>
    <w:rsid w:val="2A4B1F72"/>
    <w:rsid w:val="2A4D5475"/>
    <w:rsid w:val="2A5218FD"/>
    <w:rsid w:val="2A5D7C8E"/>
    <w:rsid w:val="2A5E1C96"/>
    <w:rsid w:val="2A5F3191"/>
    <w:rsid w:val="2A606694"/>
    <w:rsid w:val="2A66059D"/>
    <w:rsid w:val="2A66639F"/>
    <w:rsid w:val="2A6818A2"/>
    <w:rsid w:val="2A697432"/>
    <w:rsid w:val="2A6A6FA4"/>
    <w:rsid w:val="2A6B4A25"/>
    <w:rsid w:val="2A6D7F28"/>
    <w:rsid w:val="2A6E59AA"/>
    <w:rsid w:val="2A71692E"/>
    <w:rsid w:val="2A731E32"/>
    <w:rsid w:val="2A7478B3"/>
    <w:rsid w:val="2A755335"/>
    <w:rsid w:val="2A762DB6"/>
    <w:rsid w:val="2A7862B9"/>
    <w:rsid w:val="2A7D01C3"/>
    <w:rsid w:val="2A7E3A46"/>
    <w:rsid w:val="2A8049CB"/>
    <w:rsid w:val="2A827ECE"/>
    <w:rsid w:val="2A83594F"/>
    <w:rsid w:val="2A870AD2"/>
    <w:rsid w:val="2A893FD5"/>
    <w:rsid w:val="2A897858"/>
    <w:rsid w:val="2A8B74D8"/>
    <w:rsid w:val="2A8C4F5A"/>
    <w:rsid w:val="2A8D29DB"/>
    <w:rsid w:val="2A8F5EDF"/>
    <w:rsid w:val="2A9113E2"/>
    <w:rsid w:val="2A9226E6"/>
    <w:rsid w:val="2A932366"/>
    <w:rsid w:val="2A997AF3"/>
    <w:rsid w:val="2A9C51F4"/>
    <w:rsid w:val="2A9D2C76"/>
    <w:rsid w:val="2A9D64F9"/>
    <w:rsid w:val="2A9F6179"/>
    <w:rsid w:val="2AA0747E"/>
    <w:rsid w:val="2AA14EFF"/>
    <w:rsid w:val="2AA42601"/>
    <w:rsid w:val="2AA73585"/>
    <w:rsid w:val="2AAB7A0D"/>
    <w:rsid w:val="2AAD2F10"/>
    <w:rsid w:val="2AAF6413"/>
    <w:rsid w:val="2AB17718"/>
    <w:rsid w:val="2AB22C1B"/>
    <w:rsid w:val="2AB40F49"/>
    <w:rsid w:val="2AB61621"/>
    <w:rsid w:val="2AC8733D"/>
    <w:rsid w:val="2ACA02C2"/>
    <w:rsid w:val="2ACD3758"/>
    <w:rsid w:val="2AD16DE9"/>
    <w:rsid w:val="2AD17C4D"/>
    <w:rsid w:val="2AD51ED6"/>
    <w:rsid w:val="2ADA635E"/>
    <w:rsid w:val="2ADB3DDF"/>
    <w:rsid w:val="2ADC1861"/>
    <w:rsid w:val="2AE00267"/>
    <w:rsid w:val="2AE15CE9"/>
    <w:rsid w:val="2AE311EC"/>
    <w:rsid w:val="2AE65F68"/>
    <w:rsid w:val="2AEE177B"/>
    <w:rsid w:val="2AEE4FFE"/>
    <w:rsid w:val="2AEF2A80"/>
    <w:rsid w:val="2AF6240B"/>
    <w:rsid w:val="2AF8208B"/>
    <w:rsid w:val="2AF9558E"/>
    <w:rsid w:val="2AFC6824"/>
    <w:rsid w:val="2AFD3F94"/>
    <w:rsid w:val="2AFF5299"/>
    <w:rsid w:val="2B043E08"/>
    <w:rsid w:val="2B0513A0"/>
    <w:rsid w:val="2B0549A6"/>
    <w:rsid w:val="2B070127"/>
    <w:rsid w:val="2B0748A3"/>
    <w:rsid w:val="2B08765C"/>
    <w:rsid w:val="2B097DA7"/>
    <w:rsid w:val="2B0B32AA"/>
    <w:rsid w:val="2B0C0D2B"/>
    <w:rsid w:val="2B0D2030"/>
    <w:rsid w:val="2B0F1CB0"/>
    <w:rsid w:val="2B110A36"/>
    <w:rsid w:val="2B1206B6"/>
    <w:rsid w:val="2B122C35"/>
    <w:rsid w:val="2B133F39"/>
    <w:rsid w:val="2B136F1C"/>
    <w:rsid w:val="2B143BB9"/>
    <w:rsid w:val="2B1803C1"/>
    <w:rsid w:val="2B1A38C4"/>
    <w:rsid w:val="2B1E737A"/>
    <w:rsid w:val="2B28065B"/>
    <w:rsid w:val="2B3012EB"/>
    <w:rsid w:val="2B3134E9"/>
    <w:rsid w:val="2B320F6B"/>
    <w:rsid w:val="2B357971"/>
    <w:rsid w:val="2B372E74"/>
    <w:rsid w:val="2B3C5056"/>
    <w:rsid w:val="2B3C72FC"/>
    <w:rsid w:val="2B417007"/>
    <w:rsid w:val="2B447F8C"/>
    <w:rsid w:val="2B46348F"/>
    <w:rsid w:val="2B490B90"/>
    <w:rsid w:val="2B4B7916"/>
    <w:rsid w:val="2B4C5398"/>
    <w:rsid w:val="2B4D5018"/>
    <w:rsid w:val="2B4F631D"/>
    <w:rsid w:val="2B511820"/>
    <w:rsid w:val="2B5214A0"/>
    <w:rsid w:val="2B536F21"/>
    <w:rsid w:val="2B552424"/>
    <w:rsid w:val="2B567EA6"/>
    <w:rsid w:val="2B5711AB"/>
    <w:rsid w:val="2B575927"/>
    <w:rsid w:val="2B5B7BB1"/>
    <w:rsid w:val="2B5C5632"/>
    <w:rsid w:val="2B5E0B35"/>
    <w:rsid w:val="2B5F2D34"/>
    <w:rsid w:val="2B604039"/>
    <w:rsid w:val="2B611ABA"/>
    <w:rsid w:val="2B681445"/>
    <w:rsid w:val="2B683643"/>
    <w:rsid w:val="2B6910C5"/>
    <w:rsid w:val="2B723F53"/>
    <w:rsid w:val="2B762959"/>
    <w:rsid w:val="2B7661DC"/>
    <w:rsid w:val="2B7703DB"/>
    <w:rsid w:val="2B7938DE"/>
    <w:rsid w:val="2B7B2664"/>
    <w:rsid w:val="2B821FEF"/>
    <w:rsid w:val="2B827A70"/>
    <w:rsid w:val="2B8354F2"/>
    <w:rsid w:val="2B873EF8"/>
    <w:rsid w:val="2B8A4E7D"/>
    <w:rsid w:val="2B8B753A"/>
    <w:rsid w:val="2B8C0380"/>
    <w:rsid w:val="2B8E3883"/>
    <w:rsid w:val="2B906D86"/>
    <w:rsid w:val="2B922289"/>
    <w:rsid w:val="2B971F94"/>
    <w:rsid w:val="2B984192"/>
    <w:rsid w:val="2B992BD8"/>
    <w:rsid w:val="2B9A7696"/>
    <w:rsid w:val="2B9B2B99"/>
    <w:rsid w:val="2BA7222F"/>
    <w:rsid w:val="2BA87CB0"/>
    <w:rsid w:val="2BA91EAE"/>
    <w:rsid w:val="2BAA7930"/>
    <w:rsid w:val="2BAE1BB9"/>
    <w:rsid w:val="2BB51544"/>
    <w:rsid w:val="2BB611C4"/>
    <w:rsid w:val="2BBB0ECF"/>
    <w:rsid w:val="2BBB564C"/>
    <w:rsid w:val="2BBE65D0"/>
    <w:rsid w:val="2BC12DD8"/>
    <w:rsid w:val="2BC362DB"/>
    <w:rsid w:val="2BC43D5D"/>
    <w:rsid w:val="2BC949B7"/>
    <w:rsid w:val="2BCE686B"/>
    <w:rsid w:val="2BCF42EC"/>
    <w:rsid w:val="2BD25271"/>
    <w:rsid w:val="2BD30AF4"/>
    <w:rsid w:val="2BD32CF3"/>
    <w:rsid w:val="2BD43FF7"/>
    <w:rsid w:val="2BD51A79"/>
    <w:rsid w:val="2BD829FE"/>
    <w:rsid w:val="2BDA5F01"/>
    <w:rsid w:val="2BE12008"/>
    <w:rsid w:val="2BE85216"/>
    <w:rsid w:val="2BEB3C1D"/>
    <w:rsid w:val="2BF000A4"/>
    <w:rsid w:val="2BFD51BC"/>
    <w:rsid w:val="2BFF4E3C"/>
    <w:rsid w:val="2C0028BD"/>
    <w:rsid w:val="2C01033F"/>
    <w:rsid w:val="2C044B47"/>
    <w:rsid w:val="2C0525C8"/>
    <w:rsid w:val="2C06004A"/>
    <w:rsid w:val="2C08574B"/>
    <w:rsid w:val="2C0A0C4E"/>
    <w:rsid w:val="2C0C4151"/>
    <w:rsid w:val="2C0D5456"/>
    <w:rsid w:val="2C0E7654"/>
    <w:rsid w:val="2C113E5C"/>
    <w:rsid w:val="2C1218DE"/>
    <w:rsid w:val="2C12605B"/>
    <w:rsid w:val="2C13735F"/>
    <w:rsid w:val="2C144DE1"/>
    <w:rsid w:val="2C1B1B52"/>
    <w:rsid w:val="2C1C21ED"/>
    <w:rsid w:val="2C1D1E6D"/>
    <w:rsid w:val="2C1D7C6F"/>
    <w:rsid w:val="2C216675"/>
    <w:rsid w:val="2C231B78"/>
    <w:rsid w:val="2C2417F8"/>
    <w:rsid w:val="2C24507B"/>
    <w:rsid w:val="2C26057E"/>
    <w:rsid w:val="2C291503"/>
    <w:rsid w:val="2C2A3701"/>
    <w:rsid w:val="2C2C2488"/>
    <w:rsid w:val="2C31308C"/>
    <w:rsid w:val="2C320B0E"/>
    <w:rsid w:val="2C354361"/>
    <w:rsid w:val="2C364F95"/>
    <w:rsid w:val="2C365A9F"/>
    <w:rsid w:val="2C370819"/>
    <w:rsid w:val="2C372A17"/>
    <w:rsid w:val="2C3A179D"/>
    <w:rsid w:val="2C3E3247"/>
    <w:rsid w:val="2C416BAA"/>
    <w:rsid w:val="2C4509EF"/>
    <w:rsid w:val="2C470AB3"/>
    <w:rsid w:val="2C482CB1"/>
    <w:rsid w:val="2C5348C6"/>
    <w:rsid w:val="2C547DC9"/>
    <w:rsid w:val="2C5D2C57"/>
    <w:rsid w:val="2C603BDB"/>
    <w:rsid w:val="2C622962"/>
    <w:rsid w:val="2C6538E6"/>
    <w:rsid w:val="2C661368"/>
    <w:rsid w:val="2C665AE5"/>
    <w:rsid w:val="2C6C79EE"/>
    <w:rsid w:val="2C6D2EF1"/>
    <w:rsid w:val="2C7118F7"/>
    <w:rsid w:val="2C7176F9"/>
    <w:rsid w:val="2C72517A"/>
    <w:rsid w:val="2C773801"/>
    <w:rsid w:val="2C784B05"/>
    <w:rsid w:val="2C796D04"/>
    <w:rsid w:val="2C801F12"/>
    <w:rsid w:val="2C825415"/>
    <w:rsid w:val="2C840918"/>
    <w:rsid w:val="2C845095"/>
    <w:rsid w:val="2C852B16"/>
    <w:rsid w:val="2C866019"/>
    <w:rsid w:val="2C88151C"/>
    <w:rsid w:val="2C8A2821"/>
    <w:rsid w:val="2C8B02A3"/>
    <w:rsid w:val="2C906929"/>
    <w:rsid w:val="2C921E2C"/>
    <w:rsid w:val="2C94532F"/>
    <w:rsid w:val="2C9762B4"/>
    <w:rsid w:val="2CA049C5"/>
    <w:rsid w:val="2CA12446"/>
    <w:rsid w:val="2CA35449"/>
    <w:rsid w:val="2CA433CB"/>
    <w:rsid w:val="2CA5304B"/>
    <w:rsid w:val="2CA568CE"/>
    <w:rsid w:val="2CA7654E"/>
    <w:rsid w:val="2CAC6259"/>
    <w:rsid w:val="2CB04C5F"/>
    <w:rsid w:val="2CB8206C"/>
    <w:rsid w:val="2CBD64F3"/>
    <w:rsid w:val="2CC1297B"/>
    <w:rsid w:val="2CC203FD"/>
    <w:rsid w:val="2CCA108C"/>
    <w:rsid w:val="2CCA5809"/>
    <w:rsid w:val="2CCE420F"/>
    <w:rsid w:val="2CD10A17"/>
    <w:rsid w:val="2CD843BB"/>
    <w:rsid w:val="2CDA38A5"/>
    <w:rsid w:val="2CDA5AA3"/>
    <w:rsid w:val="2CDC0FA6"/>
    <w:rsid w:val="2CDD482A"/>
    <w:rsid w:val="2CDE44AA"/>
    <w:rsid w:val="2CDF1F2B"/>
    <w:rsid w:val="2CE02702"/>
    <w:rsid w:val="2CE9283B"/>
    <w:rsid w:val="2CEA02BC"/>
    <w:rsid w:val="2CEC7043"/>
    <w:rsid w:val="2CED40D9"/>
    <w:rsid w:val="2CED4AC4"/>
    <w:rsid w:val="2CF4664D"/>
    <w:rsid w:val="2CF57952"/>
    <w:rsid w:val="2CF775D2"/>
    <w:rsid w:val="2CF92AD5"/>
    <w:rsid w:val="2CFE27E0"/>
    <w:rsid w:val="2CFE6F5D"/>
    <w:rsid w:val="2D005CE3"/>
    <w:rsid w:val="2D013765"/>
    <w:rsid w:val="2D017EE1"/>
    <w:rsid w:val="2D025963"/>
    <w:rsid w:val="2D0568E8"/>
    <w:rsid w:val="2D061DEB"/>
    <w:rsid w:val="2D0852EE"/>
    <w:rsid w:val="2D0C3CF4"/>
    <w:rsid w:val="2D0F04FC"/>
    <w:rsid w:val="2D125BFD"/>
    <w:rsid w:val="2D1A508D"/>
    <w:rsid w:val="2D1D7812"/>
    <w:rsid w:val="2D201C96"/>
    <w:rsid w:val="2D223C99"/>
    <w:rsid w:val="2D254C1E"/>
    <w:rsid w:val="2D260121"/>
    <w:rsid w:val="2D275BA3"/>
    <w:rsid w:val="2D2910A6"/>
    <w:rsid w:val="2D2E552D"/>
    <w:rsid w:val="2D2F6832"/>
    <w:rsid w:val="2D3042B4"/>
    <w:rsid w:val="2D342CBA"/>
    <w:rsid w:val="2D347437"/>
    <w:rsid w:val="2D35073C"/>
    <w:rsid w:val="2D3703BB"/>
    <w:rsid w:val="2D3816C0"/>
    <w:rsid w:val="2D3A1340"/>
    <w:rsid w:val="2D3D5B48"/>
    <w:rsid w:val="2D3E7D46"/>
    <w:rsid w:val="2D41454E"/>
    <w:rsid w:val="2D455153"/>
    <w:rsid w:val="2D462BD4"/>
    <w:rsid w:val="2D466457"/>
    <w:rsid w:val="2D48195B"/>
    <w:rsid w:val="2D4A4E5E"/>
    <w:rsid w:val="2D4C0361"/>
    <w:rsid w:val="2D4C4ADE"/>
    <w:rsid w:val="2D4F12E5"/>
    <w:rsid w:val="2D5A1875"/>
    <w:rsid w:val="2D5C2B7A"/>
    <w:rsid w:val="2D5E607D"/>
    <w:rsid w:val="2D611200"/>
    <w:rsid w:val="2D673109"/>
    <w:rsid w:val="2D67698C"/>
    <w:rsid w:val="2D6F0515"/>
    <w:rsid w:val="2D6F3D99"/>
    <w:rsid w:val="2D714D1A"/>
    <w:rsid w:val="2D71729C"/>
    <w:rsid w:val="2D724D1D"/>
    <w:rsid w:val="2D740220"/>
    <w:rsid w:val="2D7846A8"/>
    <w:rsid w:val="2D7968A6"/>
    <w:rsid w:val="2D7C30AE"/>
    <w:rsid w:val="2D821D81"/>
    <w:rsid w:val="2D8404BB"/>
    <w:rsid w:val="2D8A23C4"/>
    <w:rsid w:val="2D8B7E46"/>
    <w:rsid w:val="2D8C58C7"/>
    <w:rsid w:val="2D8D147C"/>
    <w:rsid w:val="2D8E0DCA"/>
    <w:rsid w:val="2D8F3758"/>
    <w:rsid w:val="2D932CD3"/>
    <w:rsid w:val="2D946557"/>
    <w:rsid w:val="2D974F5D"/>
    <w:rsid w:val="2D9774DB"/>
    <w:rsid w:val="2D98715B"/>
    <w:rsid w:val="2D9B00E0"/>
    <w:rsid w:val="2D9C43CC"/>
    <w:rsid w:val="2D9C5B61"/>
    <w:rsid w:val="2D9E1065"/>
    <w:rsid w:val="2DA1586C"/>
    <w:rsid w:val="2DA30D70"/>
    <w:rsid w:val="2DA467F1"/>
    <w:rsid w:val="2DA509EF"/>
    <w:rsid w:val="2DA77776"/>
    <w:rsid w:val="2DA851F7"/>
    <w:rsid w:val="2DA873F6"/>
    <w:rsid w:val="2DAA28F9"/>
    <w:rsid w:val="2DAC0A59"/>
    <w:rsid w:val="2DAE12FF"/>
    <w:rsid w:val="2DAE7101"/>
    <w:rsid w:val="2DB04802"/>
    <w:rsid w:val="2DB27D05"/>
    <w:rsid w:val="2DB35787"/>
    <w:rsid w:val="2DB43208"/>
    <w:rsid w:val="2DB46201"/>
    <w:rsid w:val="2DB50C8A"/>
    <w:rsid w:val="2DB61F8F"/>
    <w:rsid w:val="2DB87198"/>
    <w:rsid w:val="2DB92F13"/>
    <w:rsid w:val="2DBB2B93"/>
    <w:rsid w:val="2DBC3E98"/>
    <w:rsid w:val="2DBE5AC1"/>
    <w:rsid w:val="2DBF1599"/>
    <w:rsid w:val="2DC0289E"/>
    <w:rsid w:val="2DC1251E"/>
    <w:rsid w:val="2DC33823"/>
    <w:rsid w:val="2DC50F24"/>
    <w:rsid w:val="2DC74427"/>
    <w:rsid w:val="2DC81EA9"/>
    <w:rsid w:val="2DCA53AC"/>
    <w:rsid w:val="2DCD6330"/>
    <w:rsid w:val="2DCE3DB2"/>
    <w:rsid w:val="2DD3023A"/>
    <w:rsid w:val="2DDD3FC1"/>
    <w:rsid w:val="2DEC6BE5"/>
    <w:rsid w:val="2DF80479"/>
    <w:rsid w:val="2DFA177E"/>
    <w:rsid w:val="2DFB13FE"/>
    <w:rsid w:val="2DFE2383"/>
    <w:rsid w:val="2E001109"/>
    <w:rsid w:val="2E005886"/>
    <w:rsid w:val="2E04428C"/>
    <w:rsid w:val="2E047B0F"/>
    <w:rsid w:val="2E051D0E"/>
    <w:rsid w:val="2E055591"/>
    <w:rsid w:val="2E0B749A"/>
    <w:rsid w:val="2E0C1698"/>
    <w:rsid w:val="2E0C4F1C"/>
    <w:rsid w:val="2E0E041F"/>
    <w:rsid w:val="2E142328"/>
    <w:rsid w:val="2E151FA8"/>
    <w:rsid w:val="2E157DAA"/>
    <w:rsid w:val="2E166977"/>
    <w:rsid w:val="2E1732AD"/>
    <w:rsid w:val="2E180D2E"/>
    <w:rsid w:val="2E1B7734"/>
    <w:rsid w:val="2E1E06B9"/>
    <w:rsid w:val="2E1F28B7"/>
    <w:rsid w:val="2E200339"/>
    <w:rsid w:val="2E203BBC"/>
    <w:rsid w:val="2E21163E"/>
    <w:rsid w:val="2E262242"/>
    <w:rsid w:val="2E280FC9"/>
    <w:rsid w:val="2E285745"/>
    <w:rsid w:val="2E2A66CA"/>
    <w:rsid w:val="2E2D764F"/>
    <w:rsid w:val="2E3624DD"/>
    <w:rsid w:val="2E393461"/>
    <w:rsid w:val="2E3C43E6"/>
    <w:rsid w:val="2E3D2EAD"/>
    <w:rsid w:val="2E3E78E9"/>
    <w:rsid w:val="2E3F536B"/>
    <w:rsid w:val="2E404FC4"/>
    <w:rsid w:val="2E424AD5"/>
    <w:rsid w:val="2E445076"/>
    <w:rsid w:val="2E51438B"/>
    <w:rsid w:val="2E576295"/>
    <w:rsid w:val="2E5B4C9B"/>
    <w:rsid w:val="2E5D019E"/>
    <w:rsid w:val="2E601123"/>
    <w:rsid w:val="2E63592A"/>
    <w:rsid w:val="2E697834"/>
    <w:rsid w:val="2E6A3E61"/>
    <w:rsid w:val="2E6D0438"/>
    <w:rsid w:val="2E6F393B"/>
    <w:rsid w:val="2E6F71BF"/>
    <w:rsid w:val="2E700C2F"/>
    <w:rsid w:val="2E716E3E"/>
    <w:rsid w:val="2E732342"/>
    <w:rsid w:val="2E743646"/>
    <w:rsid w:val="2E755845"/>
    <w:rsid w:val="2E764E5E"/>
    <w:rsid w:val="2E766B49"/>
    <w:rsid w:val="2E7A5550"/>
    <w:rsid w:val="2E7B51CF"/>
    <w:rsid w:val="2E7C0A53"/>
    <w:rsid w:val="2E7C6529"/>
    <w:rsid w:val="2E7E3F56"/>
    <w:rsid w:val="2E7F3BD6"/>
    <w:rsid w:val="2E8438E1"/>
    <w:rsid w:val="2E855ADF"/>
    <w:rsid w:val="2E8D17C7"/>
    <w:rsid w:val="2E8E096D"/>
    <w:rsid w:val="2E903E70"/>
    <w:rsid w:val="2E954277"/>
    <w:rsid w:val="2E97707E"/>
    <w:rsid w:val="2E984B00"/>
    <w:rsid w:val="2E9B7C83"/>
    <w:rsid w:val="2E9C5704"/>
    <w:rsid w:val="2EA0410A"/>
    <w:rsid w:val="2EA22E91"/>
    <w:rsid w:val="2EA3508F"/>
    <w:rsid w:val="2EA61897"/>
    <w:rsid w:val="2EA66014"/>
    <w:rsid w:val="2EA81517"/>
    <w:rsid w:val="2EAC599E"/>
    <w:rsid w:val="2EB85034"/>
    <w:rsid w:val="2EB92AB6"/>
    <w:rsid w:val="2EBC045D"/>
    <w:rsid w:val="2EBC3A3B"/>
    <w:rsid w:val="2EBD19D6"/>
    <w:rsid w:val="2EC333C5"/>
    <w:rsid w:val="2EC40E47"/>
    <w:rsid w:val="2EC952CF"/>
    <w:rsid w:val="2ECB4055"/>
    <w:rsid w:val="2ECB6253"/>
    <w:rsid w:val="2ECC3CD5"/>
    <w:rsid w:val="2ECF4C5A"/>
    <w:rsid w:val="2ED1015D"/>
    <w:rsid w:val="2ED21461"/>
    <w:rsid w:val="2ED25BDE"/>
    <w:rsid w:val="2ED33660"/>
    <w:rsid w:val="2ED90DEC"/>
    <w:rsid w:val="2ED964C1"/>
    <w:rsid w:val="2EDB42EF"/>
    <w:rsid w:val="2EDC1D71"/>
    <w:rsid w:val="2EDD77F3"/>
    <w:rsid w:val="2EDF2CF6"/>
    <w:rsid w:val="2EE6487F"/>
    <w:rsid w:val="2EE67135"/>
    <w:rsid w:val="2EEB3529"/>
    <w:rsid w:val="2EED420A"/>
    <w:rsid w:val="2EF0518E"/>
    <w:rsid w:val="2EF67098"/>
    <w:rsid w:val="2EF85E1E"/>
    <w:rsid w:val="2EFA1321"/>
    <w:rsid w:val="2EFC6A22"/>
    <w:rsid w:val="2EFD22A6"/>
    <w:rsid w:val="2EFE7D27"/>
    <w:rsid w:val="2F043E2F"/>
    <w:rsid w:val="2F0518B0"/>
    <w:rsid w:val="2F067332"/>
    <w:rsid w:val="2F0A5D38"/>
    <w:rsid w:val="2F0D6CBD"/>
    <w:rsid w:val="2F1156C3"/>
    <w:rsid w:val="2F152201"/>
    <w:rsid w:val="2F15794C"/>
    <w:rsid w:val="2F1C4D59"/>
    <w:rsid w:val="2F1C7B6E"/>
    <w:rsid w:val="2F1E025C"/>
    <w:rsid w:val="2F234777"/>
    <w:rsid w:val="2F257BE7"/>
    <w:rsid w:val="2F265668"/>
    <w:rsid w:val="2F280B6B"/>
    <w:rsid w:val="2F2965ED"/>
    <w:rsid w:val="2F2B1AF0"/>
    <w:rsid w:val="2F2C7572"/>
    <w:rsid w:val="2F31727D"/>
    <w:rsid w:val="2F332780"/>
    <w:rsid w:val="2F340201"/>
    <w:rsid w:val="2F342400"/>
    <w:rsid w:val="2F380E06"/>
    <w:rsid w:val="2F3E6592"/>
    <w:rsid w:val="2F406212"/>
    <w:rsid w:val="2F432A1A"/>
    <w:rsid w:val="2F475B9D"/>
    <w:rsid w:val="2F486EA2"/>
    <w:rsid w:val="2F4910A0"/>
    <w:rsid w:val="2F4A23A5"/>
    <w:rsid w:val="2F4B7E26"/>
    <w:rsid w:val="2F4C7AA6"/>
    <w:rsid w:val="2F511D30"/>
    <w:rsid w:val="2F563C39"/>
    <w:rsid w:val="2F5716BB"/>
    <w:rsid w:val="2F5A263F"/>
    <w:rsid w:val="2F5B00C1"/>
    <w:rsid w:val="2F5E57C2"/>
    <w:rsid w:val="2F601055"/>
    <w:rsid w:val="2F6446E6"/>
    <w:rsid w:val="2F666452"/>
    <w:rsid w:val="2F673ED3"/>
    <w:rsid w:val="2F6973D6"/>
    <w:rsid w:val="2F6B4AD8"/>
    <w:rsid w:val="2F700F60"/>
    <w:rsid w:val="2F7047E3"/>
    <w:rsid w:val="2F712264"/>
    <w:rsid w:val="2F781BEF"/>
    <w:rsid w:val="2F78636C"/>
    <w:rsid w:val="2F797671"/>
    <w:rsid w:val="2F7B2B74"/>
    <w:rsid w:val="2F7C05F5"/>
    <w:rsid w:val="2F8224FF"/>
    <w:rsid w:val="2F8A538D"/>
    <w:rsid w:val="2F92601C"/>
    <w:rsid w:val="2F933A9E"/>
    <w:rsid w:val="2F96119F"/>
    <w:rsid w:val="2F964A23"/>
    <w:rsid w:val="2F9846A2"/>
    <w:rsid w:val="2F987F26"/>
    <w:rsid w:val="2FA05332"/>
    <w:rsid w:val="2FA12DB4"/>
    <w:rsid w:val="2FA33D38"/>
    <w:rsid w:val="2FA5723B"/>
    <w:rsid w:val="2FA6143A"/>
    <w:rsid w:val="2FAA7E40"/>
    <w:rsid w:val="2FAC6BC6"/>
    <w:rsid w:val="2FAD4648"/>
    <w:rsid w:val="2FAE20C9"/>
    <w:rsid w:val="2FAE299B"/>
    <w:rsid w:val="2FAF7B4B"/>
    <w:rsid w:val="2FB3074F"/>
    <w:rsid w:val="2FB32CCE"/>
    <w:rsid w:val="2FB616D4"/>
    <w:rsid w:val="2FB92659"/>
    <w:rsid w:val="2FBA00DA"/>
    <w:rsid w:val="2FBA5EDC"/>
    <w:rsid w:val="2FBB13DF"/>
    <w:rsid w:val="2FC05867"/>
    <w:rsid w:val="2FC7196E"/>
    <w:rsid w:val="2FCA6176"/>
    <w:rsid w:val="2FCB0375"/>
    <w:rsid w:val="2FD0227E"/>
    <w:rsid w:val="2FE0031A"/>
    <w:rsid w:val="2FE210F8"/>
    <w:rsid w:val="2FE547A2"/>
    <w:rsid w:val="2FE95D01"/>
    <w:rsid w:val="2FE95EC5"/>
    <w:rsid w:val="2FEB66AB"/>
    <w:rsid w:val="2FED1556"/>
    <w:rsid w:val="2FF16036"/>
    <w:rsid w:val="2FF23AB7"/>
    <w:rsid w:val="2FFB6945"/>
    <w:rsid w:val="2FFD1E48"/>
    <w:rsid w:val="30041C4E"/>
    <w:rsid w:val="30047255"/>
    <w:rsid w:val="30083A5D"/>
    <w:rsid w:val="300C7DD0"/>
    <w:rsid w:val="300D5966"/>
    <w:rsid w:val="300E7B64"/>
    <w:rsid w:val="30110AE9"/>
    <w:rsid w:val="30133FEC"/>
    <w:rsid w:val="301452F1"/>
    <w:rsid w:val="301574EF"/>
    <w:rsid w:val="301607F4"/>
    <w:rsid w:val="30221728"/>
    <w:rsid w:val="30224607"/>
    <w:rsid w:val="30234286"/>
    <w:rsid w:val="30272C8D"/>
    <w:rsid w:val="30276510"/>
    <w:rsid w:val="302C2998"/>
    <w:rsid w:val="302D0419"/>
    <w:rsid w:val="30332322"/>
    <w:rsid w:val="30347DA4"/>
    <w:rsid w:val="30351FA2"/>
    <w:rsid w:val="3039642A"/>
    <w:rsid w:val="303B772F"/>
    <w:rsid w:val="303C2C32"/>
    <w:rsid w:val="303D06B3"/>
    <w:rsid w:val="303F0333"/>
    <w:rsid w:val="30427AA5"/>
    <w:rsid w:val="30430644"/>
    <w:rsid w:val="30463541"/>
    <w:rsid w:val="304E094E"/>
    <w:rsid w:val="30555D5A"/>
    <w:rsid w:val="3059019D"/>
    <w:rsid w:val="30594760"/>
    <w:rsid w:val="305C56E5"/>
    <w:rsid w:val="305F1EED"/>
    <w:rsid w:val="305F666A"/>
    <w:rsid w:val="30611B6D"/>
    <w:rsid w:val="30635070"/>
    <w:rsid w:val="30661878"/>
    <w:rsid w:val="30673A76"/>
    <w:rsid w:val="30696F79"/>
    <w:rsid w:val="306D1203"/>
    <w:rsid w:val="306E0E83"/>
    <w:rsid w:val="3073310C"/>
    <w:rsid w:val="3076628F"/>
    <w:rsid w:val="30785015"/>
    <w:rsid w:val="307F49A0"/>
    <w:rsid w:val="30850AA8"/>
    <w:rsid w:val="30866529"/>
    <w:rsid w:val="308A2D31"/>
    <w:rsid w:val="308D1737"/>
    <w:rsid w:val="308E3936"/>
    <w:rsid w:val="308F0A11"/>
    <w:rsid w:val="308F7E72"/>
    <w:rsid w:val="309026BC"/>
    <w:rsid w:val="309148BA"/>
    <w:rsid w:val="309440A1"/>
    <w:rsid w:val="309767C4"/>
    <w:rsid w:val="309B0A4D"/>
    <w:rsid w:val="309B51CA"/>
    <w:rsid w:val="309D06CD"/>
    <w:rsid w:val="309E19D2"/>
    <w:rsid w:val="309F7453"/>
    <w:rsid w:val="30AC6769"/>
    <w:rsid w:val="30B12BF1"/>
    <w:rsid w:val="30BA5A7F"/>
    <w:rsid w:val="30BE4485"/>
    <w:rsid w:val="30CA5D19"/>
    <w:rsid w:val="30CB379B"/>
    <w:rsid w:val="30CB701E"/>
    <w:rsid w:val="30CF21A1"/>
    <w:rsid w:val="30D23125"/>
    <w:rsid w:val="30D90532"/>
    <w:rsid w:val="30DB1837"/>
    <w:rsid w:val="30DB3A35"/>
    <w:rsid w:val="30DE27BB"/>
    <w:rsid w:val="30E03740"/>
    <w:rsid w:val="30E233C0"/>
    <w:rsid w:val="30E65649"/>
    <w:rsid w:val="30E71077"/>
    <w:rsid w:val="30E77847"/>
    <w:rsid w:val="30EB624E"/>
    <w:rsid w:val="30ED546B"/>
    <w:rsid w:val="30EF26D5"/>
    <w:rsid w:val="30F05F59"/>
    <w:rsid w:val="30F10937"/>
    <w:rsid w:val="30F2145C"/>
    <w:rsid w:val="30F4495F"/>
    <w:rsid w:val="30F67E62"/>
    <w:rsid w:val="30F73365"/>
    <w:rsid w:val="30F960DF"/>
    <w:rsid w:val="30FD526E"/>
    <w:rsid w:val="31037178"/>
    <w:rsid w:val="31041376"/>
    <w:rsid w:val="31064879"/>
    <w:rsid w:val="31075B7E"/>
    <w:rsid w:val="31077D7C"/>
    <w:rsid w:val="310D1C85"/>
    <w:rsid w:val="31102C0A"/>
    <w:rsid w:val="31137412"/>
    <w:rsid w:val="3114202C"/>
    <w:rsid w:val="31144E94"/>
    <w:rsid w:val="31216728"/>
    <w:rsid w:val="312241A9"/>
    <w:rsid w:val="31231C2B"/>
    <w:rsid w:val="312A4E39"/>
    <w:rsid w:val="312B4AB9"/>
    <w:rsid w:val="312E12C1"/>
    <w:rsid w:val="312E5A3D"/>
    <w:rsid w:val="312F6D42"/>
    <w:rsid w:val="313431CA"/>
    <w:rsid w:val="313553C8"/>
    <w:rsid w:val="313A63D7"/>
    <w:rsid w:val="313C05D6"/>
    <w:rsid w:val="313C4D53"/>
    <w:rsid w:val="313D27D5"/>
    <w:rsid w:val="313E0256"/>
    <w:rsid w:val="31406FDD"/>
    <w:rsid w:val="31445AD2"/>
    <w:rsid w:val="31460EE6"/>
    <w:rsid w:val="314743E9"/>
    <w:rsid w:val="31476967"/>
    <w:rsid w:val="314D62F2"/>
    <w:rsid w:val="314F5556"/>
    <w:rsid w:val="31507277"/>
    <w:rsid w:val="315423FA"/>
    <w:rsid w:val="31576C02"/>
    <w:rsid w:val="315A1D85"/>
    <w:rsid w:val="315C5288"/>
    <w:rsid w:val="315F620C"/>
    <w:rsid w:val="31607511"/>
    <w:rsid w:val="31653999"/>
    <w:rsid w:val="31696B1C"/>
    <w:rsid w:val="316A7E21"/>
    <w:rsid w:val="316C3324"/>
    <w:rsid w:val="316C7AA1"/>
    <w:rsid w:val="317177AC"/>
    <w:rsid w:val="3172742B"/>
    <w:rsid w:val="3174292F"/>
    <w:rsid w:val="31751578"/>
    <w:rsid w:val="31763C33"/>
    <w:rsid w:val="31765E32"/>
    <w:rsid w:val="318254C8"/>
    <w:rsid w:val="3187194F"/>
    <w:rsid w:val="318B0355"/>
    <w:rsid w:val="318C280E"/>
    <w:rsid w:val="31917CE0"/>
    <w:rsid w:val="319331E3"/>
    <w:rsid w:val="3198766B"/>
    <w:rsid w:val="319A63F2"/>
    <w:rsid w:val="319B3E73"/>
    <w:rsid w:val="319F2879"/>
    <w:rsid w:val="31A002FB"/>
    <w:rsid w:val="31A27F7B"/>
    <w:rsid w:val="31A3127F"/>
    <w:rsid w:val="31A81E84"/>
    <w:rsid w:val="31A93189"/>
    <w:rsid w:val="31AC410D"/>
    <w:rsid w:val="31AC630C"/>
    <w:rsid w:val="31B02B14"/>
    <w:rsid w:val="31B46F9B"/>
    <w:rsid w:val="31B5119A"/>
    <w:rsid w:val="31BA5621"/>
    <w:rsid w:val="31BD65A6"/>
    <w:rsid w:val="31BE4028"/>
    <w:rsid w:val="31BF532C"/>
    <w:rsid w:val="31C12A2E"/>
    <w:rsid w:val="31C74937"/>
    <w:rsid w:val="31C801BA"/>
    <w:rsid w:val="31C85C3C"/>
    <w:rsid w:val="31C936BD"/>
    <w:rsid w:val="31CA113F"/>
    <w:rsid w:val="31CA58BC"/>
    <w:rsid w:val="31CE42C2"/>
    <w:rsid w:val="31CF55C7"/>
    <w:rsid w:val="31D10ACA"/>
    <w:rsid w:val="31D33FCD"/>
    <w:rsid w:val="31D41A4F"/>
    <w:rsid w:val="31DF7DE0"/>
    <w:rsid w:val="31E10D64"/>
    <w:rsid w:val="31E74F8D"/>
    <w:rsid w:val="31F9640B"/>
    <w:rsid w:val="31FB190E"/>
    <w:rsid w:val="31FD5849"/>
    <w:rsid w:val="31FE2893"/>
    <w:rsid w:val="31FF0314"/>
    <w:rsid w:val="32001619"/>
    <w:rsid w:val="3201709B"/>
    <w:rsid w:val="32042FF1"/>
    <w:rsid w:val="32063522"/>
    <w:rsid w:val="320B7BFA"/>
    <w:rsid w:val="320F63B0"/>
    <w:rsid w:val="32106030"/>
    <w:rsid w:val="32127335"/>
    <w:rsid w:val="321759BB"/>
    <w:rsid w:val="3218123E"/>
    <w:rsid w:val="321B7C44"/>
    <w:rsid w:val="322162CA"/>
    <w:rsid w:val="322275CF"/>
    <w:rsid w:val="322C7EDF"/>
    <w:rsid w:val="32311DE8"/>
    <w:rsid w:val="323460BD"/>
    <w:rsid w:val="323474E9"/>
    <w:rsid w:val="32354F6B"/>
    <w:rsid w:val="323629ED"/>
    <w:rsid w:val="32381773"/>
    <w:rsid w:val="323E367C"/>
    <w:rsid w:val="324032FC"/>
    <w:rsid w:val="32410D7E"/>
    <w:rsid w:val="32417A94"/>
    <w:rsid w:val="32453007"/>
    <w:rsid w:val="32460A89"/>
    <w:rsid w:val="3249748F"/>
    <w:rsid w:val="324C0413"/>
    <w:rsid w:val="324C0DBC"/>
    <w:rsid w:val="324C7D2D"/>
    <w:rsid w:val="32560D23"/>
    <w:rsid w:val="32584226"/>
    <w:rsid w:val="325C2C2C"/>
    <w:rsid w:val="32601632"/>
    <w:rsid w:val="32604EB6"/>
    <w:rsid w:val="326822C2"/>
    <w:rsid w:val="32691F42"/>
    <w:rsid w:val="32697D44"/>
    <w:rsid w:val="326B0CC8"/>
    <w:rsid w:val="327018CD"/>
    <w:rsid w:val="327348EE"/>
    <w:rsid w:val="327515D8"/>
    <w:rsid w:val="32774ADB"/>
    <w:rsid w:val="327921DC"/>
    <w:rsid w:val="327B225B"/>
    <w:rsid w:val="327C2C35"/>
    <w:rsid w:val="327D69E4"/>
    <w:rsid w:val="327F1EE7"/>
    <w:rsid w:val="328175E9"/>
    <w:rsid w:val="328A5CFA"/>
    <w:rsid w:val="328C11FD"/>
    <w:rsid w:val="32955444"/>
    <w:rsid w:val="32956289"/>
    <w:rsid w:val="32961B0D"/>
    <w:rsid w:val="32990513"/>
    <w:rsid w:val="329C1497"/>
    <w:rsid w:val="329F241C"/>
    <w:rsid w:val="329F4D04"/>
    <w:rsid w:val="32A07E9E"/>
    <w:rsid w:val="32A50AA2"/>
    <w:rsid w:val="32A73FA5"/>
    <w:rsid w:val="32A974A8"/>
    <w:rsid w:val="32AD1732"/>
    <w:rsid w:val="32B026B6"/>
    <w:rsid w:val="32B310BD"/>
    <w:rsid w:val="32B85544"/>
    <w:rsid w:val="32BD19CC"/>
    <w:rsid w:val="32C37159"/>
    <w:rsid w:val="32C41357"/>
    <w:rsid w:val="32C600DD"/>
    <w:rsid w:val="32C835E0"/>
    <w:rsid w:val="32CD1C66"/>
    <w:rsid w:val="32CD7A68"/>
    <w:rsid w:val="32CF5169"/>
    <w:rsid w:val="32D11349"/>
    <w:rsid w:val="32D21971"/>
    <w:rsid w:val="32D33B70"/>
    <w:rsid w:val="32D44E75"/>
    <w:rsid w:val="32D528F6"/>
    <w:rsid w:val="32D75DF9"/>
    <w:rsid w:val="32D8387B"/>
    <w:rsid w:val="32E20907"/>
    <w:rsid w:val="32E26388"/>
    <w:rsid w:val="32E31C0C"/>
    <w:rsid w:val="32E36F4F"/>
    <w:rsid w:val="32E5510F"/>
    <w:rsid w:val="32EC6C98"/>
    <w:rsid w:val="32F0569E"/>
    <w:rsid w:val="32F47928"/>
    <w:rsid w:val="32F675A7"/>
    <w:rsid w:val="32F708AC"/>
    <w:rsid w:val="32F82AAB"/>
    <w:rsid w:val="32F93DAF"/>
    <w:rsid w:val="330111BC"/>
    <w:rsid w:val="330133BA"/>
    <w:rsid w:val="3304433F"/>
    <w:rsid w:val="33051DC0"/>
    <w:rsid w:val="330630C5"/>
    <w:rsid w:val="33070B47"/>
    <w:rsid w:val="330A1ACB"/>
    <w:rsid w:val="330B46AE"/>
    <w:rsid w:val="330B754D"/>
    <w:rsid w:val="330E04D1"/>
    <w:rsid w:val="331423DB"/>
    <w:rsid w:val="33157E5C"/>
    <w:rsid w:val="332735FA"/>
    <w:rsid w:val="332B3C8B"/>
    <w:rsid w:val="332C3305"/>
    <w:rsid w:val="33306488"/>
    <w:rsid w:val="3333740C"/>
    <w:rsid w:val="33340711"/>
    <w:rsid w:val="33371696"/>
    <w:rsid w:val="33381316"/>
    <w:rsid w:val="33396D97"/>
    <w:rsid w:val="333C7D1C"/>
    <w:rsid w:val="333D579D"/>
    <w:rsid w:val="334141A4"/>
    <w:rsid w:val="33417A27"/>
    <w:rsid w:val="33463EAF"/>
    <w:rsid w:val="33494E33"/>
    <w:rsid w:val="334F0F3B"/>
    <w:rsid w:val="33535743"/>
    <w:rsid w:val="335B756D"/>
    <w:rsid w:val="33604A58"/>
    <w:rsid w:val="33681E65"/>
    <w:rsid w:val="33684063"/>
    <w:rsid w:val="336B2DEA"/>
    <w:rsid w:val="336C2A69"/>
    <w:rsid w:val="336E17F0"/>
    <w:rsid w:val="33724973"/>
    <w:rsid w:val="33730803"/>
    <w:rsid w:val="33747E76"/>
    <w:rsid w:val="3375117B"/>
    <w:rsid w:val="337D6587"/>
    <w:rsid w:val="337E4009"/>
    <w:rsid w:val="33851415"/>
    <w:rsid w:val="3388239A"/>
    <w:rsid w:val="338A1C5E"/>
    <w:rsid w:val="338B331E"/>
    <w:rsid w:val="338F55A8"/>
    <w:rsid w:val="33903029"/>
    <w:rsid w:val="33910AAB"/>
    <w:rsid w:val="33922CA9"/>
    <w:rsid w:val="339461AC"/>
    <w:rsid w:val="339B5B37"/>
    <w:rsid w:val="339F7DC0"/>
    <w:rsid w:val="33A05842"/>
    <w:rsid w:val="33A46447"/>
    <w:rsid w:val="33A66585"/>
    <w:rsid w:val="33A773CB"/>
    <w:rsid w:val="33A9069D"/>
    <w:rsid w:val="33AB5DD1"/>
    <w:rsid w:val="33AC70D6"/>
    <w:rsid w:val="33AF005B"/>
    <w:rsid w:val="33B02259"/>
    <w:rsid w:val="33B331DE"/>
    <w:rsid w:val="33B466E1"/>
    <w:rsid w:val="33B61BE4"/>
    <w:rsid w:val="33B77665"/>
    <w:rsid w:val="33B9096A"/>
    <w:rsid w:val="33BB3E6D"/>
    <w:rsid w:val="33BF02F5"/>
    <w:rsid w:val="33C5697B"/>
    <w:rsid w:val="33C95381"/>
    <w:rsid w:val="33CB0884"/>
    <w:rsid w:val="33CC1B89"/>
    <w:rsid w:val="33CC6306"/>
    <w:rsid w:val="33D00590"/>
    <w:rsid w:val="33D16011"/>
    <w:rsid w:val="33D33712"/>
    <w:rsid w:val="33D41194"/>
    <w:rsid w:val="33D67F1A"/>
    <w:rsid w:val="33DA4B1D"/>
    <w:rsid w:val="33E13BC3"/>
    <w:rsid w:val="33E317AE"/>
    <w:rsid w:val="33E54CB2"/>
    <w:rsid w:val="33E701B5"/>
    <w:rsid w:val="33E83B03"/>
    <w:rsid w:val="33ED7B40"/>
    <w:rsid w:val="33EE55C1"/>
    <w:rsid w:val="33F23FC7"/>
    <w:rsid w:val="33F971D5"/>
    <w:rsid w:val="33FB6E55"/>
    <w:rsid w:val="33FC48D7"/>
    <w:rsid w:val="33FF10DF"/>
    <w:rsid w:val="34041CE3"/>
    <w:rsid w:val="34052FE8"/>
    <w:rsid w:val="340A166E"/>
    <w:rsid w:val="340E0074"/>
    <w:rsid w:val="340F1379"/>
    <w:rsid w:val="3411487C"/>
    <w:rsid w:val="341222FE"/>
    <w:rsid w:val="34137D7F"/>
    <w:rsid w:val="34180984"/>
    <w:rsid w:val="341A3E87"/>
    <w:rsid w:val="341B4A8C"/>
    <w:rsid w:val="341D068F"/>
    <w:rsid w:val="34224B16"/>
    <w:rsid w:val="34226D15"/>
    <w:rsid w:val="34234796"/>
    <w:rsid w:val="3424001A"/>
    <w:rsid w:val="34257C99"/>
    <w:rsid w:val="34260F9E"/>
    <w:rsid w:val="342844A1"/>
    <w:rsid w:val="342D0929"/>
    <w:rsid w:val="342E2B27"/>
    <w:rsid w:val="34313AAC"/>
    <w:rsid w:val="34357F34"/>
    <w:rsid w:val="343659B5"/>
    <w:rsid w:val="343A01EC"/>
    <w:rsid w:val="344175CA"/>
    <w:rsid w:val="34455FD0"/>
    <w:rsid w:val="344F280E"/>
    <w:rsid w:val="34511DE2"/>
    <w:rsid w:val="34546879"/>
    <w:rsid w:val="345B5F75"/>
    <w:rsid w:val="345C5BF5"/>
    <w:rsid w:val="345F23FD"/>
    <w:rsid w:val="345F6B7A"/>
    <w:rsid w:val="34615900"/>
    <w:rsid w:val="34627AFE"/>
    <w:rsid w:val="34692D0C"/>
    <w:rsid w:val="346959F8"/>
    <w:rsid w:val="346B298C"/>
    <w:rsid w:val="346E7194"/>
    <w:rsid w:val="34712317"/>
    <w:rsid w:val="347A0A28"/>
    <w:rsid w:val="347A1EC1"/>
    <w:rsid w:val="347F162D"/>
    <w:rsid w:val="34802932"/>
    <w:rsid w:val="34806E53"/>
    <w:rsid w:val="34824CA8"/>
    <w:rsid w:val="34825E35"/>
    <w:rsid w:val="34856DB9"/>
    <w:rsid w:val="348744BB"/>
    <w:rsid w:val="34881F3C"/>
    <w:rsid w:val="34884FD5"/>
    <w:rsid w:val="348957C0"/>
    <w:rsid w:val="348E76C9"/>
    <w:rsid w:val="3491064E"/>
    <w:rsid w:val="34945433"/>
    <w:rsid w:val="34976CD4"/>
    <w:rsid w:val="349921D7"/>
    <w:rsid w:val="349C315B"/>
    <w:rsid w:val="349E40E0"/>
    <w:rsid w:val="349F1B61"/>
    <w:rsid w:val="349F7963"/>
    <w:rsid w:val="34A15065"/>
    <w:rsid w:val="34A53A6B"/>
    <w:rsid w:val="34A672EE"/>
    <w:rsid w:val="34AA3776"/>
    <w:rsid w:val="34AC6C79"/>
    <w:rsid w:val="34B0567F"/>
    <w:rsid w:val="34B20B82"/>
    <w:rsid w:val="34B7500A"/>
    <w:rsid w:val="34BD6F13"/>
    <w:rsid w:val="34C26C1E"/>
    <w:rsid w:val="34C67823"/>
    <w:rsid w:val="34CE4C2F"/>
    <w:rsid w:val="34D039B6"/>
    <w:rsid w:val="34D26EB9"/>
    <w:rsid w:val="34D3493A"/>
    <w:rsid w:val="34D423BC"/>
    <w:rsid w:val="34D6203C"/>
    <w:rsid w:val="34D73340"/>
    <w:rsid w:val="34D82FC0"/>
    <w:rsid w:val="34DB1D47"/>
    <w:rsid w:val="34DE2CCB"/>
    <w:rsid w:val="34DE40C3"/>
    <w:rsid w:val="34DF294B"/>
    <w:rsid w:val="34E03C50"/>
    <w:rsid w:val="34E622D6"/>
    <w:rsid w:val="34E735DB"/>
    <w:rsid w:val="34E8485A"/>
    <w:rsid w:val="34EE2F66"/>
    <w:rsid w:val="34EE76E2"/>
    <w:rsid w:val="34F13EEA"/>
    <w:rsid w:val="34F373ED"/>
    <w:rsid w:val="34F934F5"/>
    <w:rsid w:val="34FF53FE"/>
    <w:rsid w:val="35021C06"/>
    <w:rsid w:val="35026383"/>
    <w:rsid w:val="3507608E"/>
    <w:rsid w:val="35083B0F"/>
    <w:rsid w:val="350C2516"/>
    <w:rsid w:val="350E5A19"/>
    <w:rsid w:val="3510699D"/>
    <w:rsid w:val="35121EA0"/>
    <w:rsid w:val="351B4D2E"/>
    <w:rsid w:val="351F3735"/>
    <w:rsid w:val="35247BBC"/>
    <w:rsid w:val="35270B41"/>
    <w:rsid w:val="35291AC6"/>
    <w:rsid w:val="352978C7"/>
    <w:rsid w:val="352A7547"/>
    <w:rsid w:val="352D62CE"/>
    <w:rsid w:val="352E5F4D"/>
    <w:rsid w:val="35312755"/>
    <w:rsid w:val="35316ED2"/>
    <w:rsid w:val="353323D5"/>
    <w:rsid w:val="353327D7"/>
    <w:rsid w:val="353431B1"/>
    <w:rsid w:val="353558D8"/>
    <w:rsid w:val="3538685D"/>
    <w:rsid w:val="353B77E2"/>
    <w:rsid w:val="35414F6E"/>
    <w:rsid w:val="35424BEE"/>
    <w:rsid w:val="35430471"/>
    <w:rsid w:val="35445EF3"/>
    <w:rsid w:val="354A587E"/>
    <w:rsid w:val="354B7A7C"/>
    <w:rsid w:val="354C0D81"/>
    <w:rsid w:val="354E0A01"/>
    <w:rsid w:val="3551355F"/>
    <w:rsid w:val="3557388E"/>
    <w:rsid w:val="355B5B18"/>
    <w:rsid w:val="3560419E"/>
    <w:rsid w:val="35611C20"/>
    <w:rsid w:val="356154A3"/>
    <w:rsid w:val="35642BA4"/>
    <w:rsid w:val="356474E0"/>
    <w:rsid w:val="35650626"/>
    <w:rsid w:val="35653EA9"/>
    <w:rsid w:val="356773AC"/>
    <w:rsid w:val="356928AF"/>
    <w:rsid w:val="3569702C"/>
    <w:rsid w:val="356A4AAD"/>
    <w:rsid w:val="356B252F"/>
    <w:rsid w:val="356D12B5"/>
    <w:rsid w:val="357A05CB"/>
    <w:rsid w:val="358B0865"/>
    <w:rsid w:val="358C62E7"/>
    <w:rsid w:val="358E17EA"/>
    <w:rsid w:val="35915FF2"/>
    <w:rsid w:val="35923A74"/>
    <w:rsid w:val="35964678"/>
    <w:rsid w:val="35977EFB"/>
    <w:rsid w:val="359B0B00"/>
    <w:rsid w:val="359D0A43"/>
    <w:rsid w:val="359E5308"/>
    <w:rsid w:val="35A1628C"/>
    <w:rsid w:val="35A5140F"/>
    <w:rsid w:val="35A61D02"/>
    <w:rsid w:val="35A74912"/>
    <w:rsid w:val="35AB0D9A"/>
    <w:rsid w:val="35AE1D1F"/>
    <w:rsid w:val="35AE7B20"/>
    <w:rsid w:val="35B05222"/>
    <w:rsid w:val="35B16527"/>
    <w:rsid w:val="35B31A2A"/>
    <w:rsid w:val="35B474AB"/>
    <w:rsid w:val="35BA5F09"/>
    <w:rsid w:val="35BB35B3"/>
    <w:rsid w:val="35BE0BBF"/>
    <w:rsid w:val="35BE7DBB"/>
    <w:rsid w:val="35BF1FB9"/>
    <w:rsid w:val="35C236B1"/>
    <w:rsid w:val="35C34243"/>
    <w:rsid w:val="35C41CC4"/>
    <w:rsid w:val="35C806CA"/>
    <w:rsid w:val="35CB384D"/>
    <w:rsid w:val="35CE0055"/>
    <w:rsid w:val="35D03558"/>
    <w:rsid w:val="35D344DD"/>
    <w:rsid w:val="35D61BDE"/>
    <w:rsid w:val="35D65462"/>
    <w:rsid w:val="35D83F6D"/>
    <w:rsid w:val="35E05D71"/>
    <w:rsid w:val="35E421F9"/>
    <w:rsid w:val="35E7317D"/>
    <w:rsid w:val="35ED5087"/>
    <w:rsid w:val="35EE2B08"/>
    <w:rsid w:val="35F13A8D"/>
    <w:rsid w:val="35F7121A"/>
    <w:rsid w:val="35F83418"/>
    <w:rsid w:val="35FB1E1E"/>
    <w:rsid w:val="35FB7C20"/>
    <w:rsid w:val="35FD5321"/>
    <w:rsid w:val="35FE0BA4"/>
    <w:rsid w:val="360175AB"/>
    <w:rsid w:val="36032AAE"/>
    <w:rsid w:val="36063A32"/>
    <w:rsid w:val="36075C31"/>
    <w:rsid w:val="3607649B"/>
    <w:rsid w:val="360949B7"/>
    <w:rsid w:val="360B2EED"/>
    <w:rsid w:val="360B4637"/>
    <w:rsid w:val="360C20B8"/>
    <w:rsid w:val="360F68C0"/>
    <w:rsid w:val="36113FC2"/>
    <w:rsid w:val="36121A43"/>
    <w:rsid w:val="36127845"/>
    <w:rsid w:val="361374C5"/>
    <w:rsid w:val="36173CCD"/>
    <w:rsid w:val="361E5856"/>
    <w:rsid w:val="362045DC"/>
    <w:rsid w:val="36227ADF"/>
    <w:rsid w:val="36242FE2"/>
    <w:rsid w:val="36250A64"/>
    <w:rsid w:val="362E5AF0"/>
    <w:rsid w:val="36300FF3"/>
    <w:rsid w:val="363122F8"/>
    <w:rsid w:val="363357FB"/>
    <w:rsid w:val="3633728A"/>
    <w:rsid w:val="36381C83"/>
    <w:rsid w:val="363A1903"/>
    <w:rsid w:val="364A5420"/>
    <w:rsid w:val="3650732A"/>
    <w:rsid w:val="3655577A"/>
    <w:rsid w:val="365A34BC"/>
    <w:rsid w:val="365C69BF"/>
    <w:rsid w:val="366053C6"/>
    <w:rsid w:val="366217B8"/>
    <w:rsid w:val="3663634A"/>
    <w:rsid w:val="36645FCA"/>
    <w:rsid w:val="3665184D"/>
    <w:rsid w:val="36676F4F"/>
    <w:rsid w:val="366A3757"/>
    <w:rsid w:val="366C6C5A"/>
    <w:rsid w:val="366D46DB"/>
    <w:rsid w:val="366F7BDE"/>
    <w:rsid w:val="367E4976"/>
    <w:rsid w:val="368158FA"/>
    <w:rsid w:val="36817AF9"/>
    <w:rsid w:val="3682337C"/>
    <w:rsid w:val="3682557A"/>
    <w:rsid w:val="36844301"/>
    <w:rsid w:val="36887484"/>
    <w:rsid w:val="36890788"/>
    <w:rsid w:val="368A2987"/>
    <w:rsid w:val="36904890"/>
    <w:rsid w:val="36931098"/>
    <w:rsid w:val="36971C9C"/>
    <w:rsid w:val="36977A9E"/>
    <w:rsid w:val="3698771E"/>
    <w:rsid w:val="369E4EAA"/>
    <w:rsid w:val="36A04B2A"/>
    <w:rsid w:val="36A422C5"/>
    <w:rsid w:val="36A622B7"/>
    <w:rsid w:val="36A857BA"/>
    <w:rsid w:val="36A95955"/>
    <w:rsid w:val="36AE1B85"/>
    <w:rsid w:val="36B030FD"/>
    <w:rsid w:val="36B260C9"/>
    <w:rsid w:val="36B808A5"/>
    <w:rsid w:val="36BC40FA"/>
    <w:rsid w:val="36BF53DF"/>
    <w:rsid w:val="36C33DE5"/>
    <w:rsid w:val="36C416DE"/>
    <w:rsid w:val="36C7606F"/>
    <w:rsid w:val="36CA3770"/>
    <w:rsid w:val="36CB6E86"/>
    <w:rsid w:val="36CC46F5"/>
    <w:rsid w:val="36CF5679"/>
    <w:rsid w:val="36D21E81"/>
    <w:rsid w:val="36D45384"/>
    <w:rsid w:val="36D57583"/>
    <w:rsid w:val="36D72A86"/>
    <w:rsid w:val="36DA728E"/>
    <w:rsid w:val="36DD0212"/>
    <w:rsid w:val="36DE2411"/>
    <w:rsid w:val="36DE5C94"/>
    <w:rsid w:val="36E13395"/>
    <w:rsid w:val="36E2757E"/>
    <w:rsid w:val="36E3431A"/>
    <w:rsid w:val="36E47B9D"/>
    <w:rsid w:val="36E630A0"/>
    <w:rsid w:val="36ED4C29"/>
    <w:rsid w:val="36F05BAE"/>
    <w:rsid w:val="36F445E5"/>
    <w:rsid w:val="36F558B9"/>
    <w:rsid w:val="36FE0747"/>
    <w:rsid w:val="37032650"/>
    <w:rsid w:val="37051811"/>
    <w:rsid w:val="370522D0"/>
    <w:rsid w:val="37055B53"/>
    <w:rsid w:val="370757D3"/>
    <w:rsid w:val="370D2F60"/>
    <w:rsid w:val="370F6463"/>
    <w:rsid w:val="37103EE5"/>
    <w:rsid w:val="37111966"/>
    <w:rsid w:val="37133D87"/>
    <w:rsid w:val="37165DEE"/>
    <w:rsid w:val="371B2276"/>
    <w:rsid w:val="371E0C7C"/>
    <w:rsid w:val="37235104"/>
    <w:rsid w:val="372617C9"/>
    <w:rsid w:val="37273B0A"/>
    <w:rsid w:val="372B2510"/>
    <w:rsid w:val="372F04E9"/>
    <w:rsid w:val="372F4799"/>
    <w:rsid w:val="37306998"/>
    <w:rsid w:val="37314419"/>
    <w:rsid w:val="37321E9B"/>
    <w:rsid w:val="373B05AC"/>
    <w:rsid w:val="373C3AAF"/>
    <w:rsid w:val="373D5CAD"/>
    <w:rsid w:val="37437BB7"/>
    <w:rsid w:val="37440EBB"/>
    <w:rsid w:val="37445638"/>
    <w:rsid w:val="37471E40"/>
    <w:rsid w:val="37491AC0"/>
    <w:rsid w:val="374A2DC5"/>
    <w:rsid w:val="374A7542"/>
    <w:rsid w:val="374B4FC3"/>
    <w:rsid w:val="374D3D49"/>
    <w:rsid w:val="374D6389"/>
    <w:rsid w:val="37560DD6"/>
    <w:rsid w:val="375A77DC"/>
    <w:rsid w:val="375C2CDF"/>
    <w:rsid w:val="375E61E2"/>
    <w:rsid w:val="376513F0"/>
    <w:rsid w:val="376748F3"/>
    <w:rsid w:val="376A7A76"/>
    <w:rsid w:val="376B32F9"/>
    <w:rsid w:val="376B54F8"/>
    <w:rsid w:val="37743C09"/>
    <w:rsid w:val="3776710C"/>
    <w:rsid w:val="377D6A97"/>
    <w:rsid w:val="37836223"/>
    <w:rsid w:val="37843EA3"/>
    <w:rsid w:val="37846422"/>
    <w:rsid w:val="378828AA"/>
    <w:rsid w:val="379344BE"/>
    <w:rsid w:val="37972EC4"/>
    <w:rsid w:val="379963C7"/>
    <w:rsid w:val="379A05C5"/>
    <w:rsid w:val="379C734C"/>
    <w:rsid w:val="379E284F"/>
    <w:rsid w:val="37A778DB"/>
    <w:rsid w:val="37AA40E3"/>
    <w:rsid w:val="37AB1B65"/>
    <w:rsid w:val="37AB62E1"/>
    <w:rsid w:val="37AC3D63"/>
    <w:rsid w:val="37AE2AE9"/>
    <w:rsid w:val="37AF4CE7"/>
    <w:rsid w:val="37B05FEC"/>
    <w:rsid w:val="37B13A6E"/>
    <w:rsid w:val="37B31CC9"/>
    <w:rsid w:val="37B449F3"/>
    <w:rsid w:val="37B855F7"/>
    <w:rsid w:val="37BC7880"/>
    <w:rsid w:val="37C06287"/>
    <w:rsid w:val="37C134DB"/>
    <w:rsid w:val="37C24A54"/>
    <w:rsid w:val="37C4140A"/>
    <w:rsid w:val="37C7238E"/>
    <w:rsid w:val="37CD7B1B"/>
    <w:rsid w:val="37CE559C"/>
    <w:rsid w:val="37D529A9"/>
    <w:rsid w:val="37D8392D"/>
    <w:rsid w:val="37DA6E30"/>
    <w:rsid w:val="37DF32B8"/>
    <w:rsid w:val="37EF5A09"/>
    <w:rsid w:val="37F37D5B"/>
    <w:rsid w:val="37FD60EC"/>
    <w:rsid w:val="37FE02EA"/>
    <w:rsid w:val="37FF5D6B"/>
    <w:rsid w:val="38026CF0"/>
    <w:rsid w:val="380421F3"/>
    <w:rsid w:val="380940FC"/>
    <w:rsid w:val="380B5401"/>
    <w:rsid w:val="38111509"/>
    <w:rsid w:val="3813028F"/>
    <w:rsid w:val="3814248D"/>
    <w:rsid w:val="38161214"/>
    <w:rsid w:val="38173168"/>
    <w:rsid w:val="38176C95"/>
    <w:rsid w:val="38183D07"/>
    <w:rsid w:val="381C311D"/>
    <w:rsid w:val="381C789A"/>
    <w:rsid w:val="381D7397"/>
    <w:rsid w:val="381E6620"/>
    <w:rsid w:val="38201B23"/>
    <w:rsid w:val="38203D22"/>
    <w:rsid w:val="3824052A"/>
    <w:rsid w:val="38242728"/>
    <w:rsid w:val="38265C2B"/>
    <w:rsid w:val="38313FBC"/>
    <w:rsid w:val="383407C4"/>
    <w:rsid w:val="38360444"/>
    <w:rsid w:val="38394C4C"/>
    <w:rsid w:val="383A26CD"/>
    <w:rsid w:val="383B014F"/>
    <w:rsid w:val="383E32D2"/>
    <w:rsid w:val="38432FDD"/>
    <w:rsid w:val="3843357E"/>
    <w:rsid w:val="38487464"/>
    <w:rsid w:val="384A2968"/>
    <w:rsid w:val="38595180"/>
    <w:rsid w:val="385B0683"/>
    <w:rsid w:val="385E1608"/>
    <w:rsid w:val="385F290D"/>
    <w:rsid w:val="38631313"/>
    <w:rsid w:val="38654816"/>
    <w:rsid w:val="38677D19"/>
    <w:rsid w:val="386E76A4"/>
    <w:rsid w:val="38702BA7"/>
    <w:rsid w:val="38712827"/>
    <w:rsid w:val="387415AD"/>
    <w:rsid w:val="38764AB1"/>
    <w:rsid w:val="38777FB4"/>
    <w:rsid w:val="38797C33"/>
    <w:rsid w:val="387C0BB8"/>
    <w:rsid w:val="387E40BB"/>
    <w:rsid w:val="387F1B3D"/>
    <w:rsid w:val="388108C3"/>
    <w:rsid w:val="38822AC1"/>
    <w:rsid w:val="38833DC6"/>
    <w:rsid w:val="388614C8"/>
    <w:rsid w:val="388E2157"/>
    <w:rsid w:val="388E4356"/>
    <w:rsid w:val="388E7BD9"/>
    <w:rsid w:val="389265DF"/>
    <w:rsid w:val="38934061"/>
    <w:rsid w:val="389A33CF"/>
    <w:rsid w:val="389B5BEA"/>
    <w:rsid w:val="389D10ED"/>
    <w:rsid w:val="389F2071"/>
    <w:rsid w:val="389F7E73"/>
    <w:rsid w:val="38A442FB"/>
    <w:rsid w:val="38AA3C86"/>
    <w:rsid w:val="38AD4C0A"/>
    <w:rsid w:val="38B67A98"/>
    <w:rsid w:val="38BA3386"/>
    <w:rsid w:val="38BA649F"/>
    <w:rsid w:val="38BB3F20"/>
    <w:rsid w:val="38BF03A8"/>
    <w:rsid w:val="38C03C2B"/>
    <w:rsid w:val="38C74D5D"/>
    <w:rsid w:val="38C757B4"/>
    <w:rsid w:val="38C86AB9"/>
    <w:rsid w:val="38C90CB7"/>
    <w:rsid w:val="38C9453B"/>
    <w:rsid w:val="38CB41BA"/>
    <w:rsid w:val="38CC1C3C"/>
    <w:rsid w:val="38CD76BE"/>
    <w:rsid w:val="38CF6444"/>
    <w:rsid w:val="38D428CC"/>
    <w:rsid w:val="38D5034D"/>
    <w:rsid w:val="38D6254B"/>
    <w:rsid w:val="38D812D2"/>
    <w:rsid w:val="38D834D0"/>
    <w:rsid w:val="38DB4455"/>
    <w:rsid w:val="38DE31DB"/>
    <w:rsid w:val="38E472E3"/>
    <w:rsid w:val="38E54D64"/>
    <w:rsid w:val="38E8156C"/>
    <w:rsid w:val="38E9376A"/>
    <w:rsid w:val="38F4537F"/>
    <w:rsid w:val="38F60882"/>
    <w:rsid w:val="38F6728A"/>
    <w:rsid w:val="38FA4D0A"/>
    <w:rsid w:val="38FB278B"/>
    <w:rsid w:val="38FF1191"/>
    <w:rsid w:val="39003390"/>
    <w:rsid w:val="39022116"/>
    <w:rsid w:val="39045619"/>
    <w:rsid w:val="3905309B"/>
    <w:rsid w:val="39093C9F"/>
    <w:rsid w:val="390C2A26"/>
    <w:rsid w:val="390D04A7"/>
    <w:rsid w:val="39160DB7"/>
    <w:rsid w:val="391C02D9"/>
    <w:rsid w:val="391D0741"/>
    <w:rsid w:val="391E61C3"/>
    <w:rsid w:val="39217148"/>
    <w:rsid w:val="39224BC9"/>
    <w:rsid w:val="39255B4E"/>
    <w:rsid w:val="392840E5"/>
    <w:rsid w:val="39297DD7"/>
    <w:rsid w:val="392B32DA"/>
    <w:rsid w:val="392F0EB2"/>
    <w:rsid w:val="392F7762"/>
    <w:rsid w:val="393328E5"/>
    <w:rsid w:val="3936386A"/>
    <w:rsid w:val="393C0FF6"/>
    <w:rsid w:val="393C5773"/>
    <w:rsid w:val="3941547E"/>
    <w:rsid w:val="39440601"/>
    <w:rsid w:val="394A5D8E"/>
    <w:rsid w:val="394B380F"/>
    <w:rsid w:val="394F2215"/>
    <w:rsid w:val="39561BA0"/>
    <w:rsid w:val="39577622"/>
    <w:rsid w:val="395B0226"/>
    <w:rsid w:val="395C3AA9"/>
    <w:rsid w:val="395C5CA8"/>
    <w:rsid w:val="39623434"/>
    <w:rsid w:val="396430B4"/>
    <w:rsid w:val="39646937"/>
    <w:rsid w:val="396543B9"/>
    <w:rsid w:val="39674039"/>
    <w:rsid w:val="396A4FBD"/>
    <w:rsid w:val="396B62C2"/>
    <w:rsid w:val="396D5F42"/>
    <w:rsid w:val="39725C4D"/>
    <w:rsid w:val="39756BD2"/>
    <w:rsid w:val="397855D8"/>
    <w:rsid w:val="397E74E1"/>
    <w:rsid w:val="398029E4"/>
    <w:rsid w:val="39820FA3"/>
    <w:rsid w:val="39833969"/>
    <w:rsid w:val="39856E6C"/>
    <w:rsid w:val="3987236F"/>
    <w:rsid w:val="398A32F4"/>
    <w:rsid w:val="398C67F7"/>
    <w:rsid w:val="398D4278"/>
    <w:rsid w:val="398E557D"/>
    <w:rsid w:val="399051FD"/>
    <w:rsid w:val="39923F83"/>
    <w:rsid w:val="39941685"/>
    <w:rsid w:val="39947487"/>
    <w:rsid w:val="3996298A"/>
    <w:rsid w:val="3998008B"/>
    <w:rsid w:val="39985E8D"/>
    <w:rsid w:val="39995B0D"/>
    <w:rsid w:val="399B4893"/>
    <w:rsid w:val="399F7A16"/>
    <w:rsid w:val="39A00D1B"/>
    <w:rsid w:val="39A31C9F"/>
    <w:rsid w:val="39A5011C"/>
    <w:rsid w:val="39A5191F"/>
    <w:rsid w:val="39AB70AC"/>
    <w:rsid w:val="39AC4B2D"/>
    <w:rsid w:val="39B16A37"/>
    <w:rsid w:val="39B479BB"/>
    <w:rsid w:val="39B5543D"/>
    <w:rsid w:val="39B62EBE"/>
    <w:rsid w:val="39B70940"/>
    <w:rsid w:val="39B750BD"/>
    <w:rsid w:val="39B82B3E"/>
    <w:rsid w:val="39B905C0"/>
    <w:rsid w:val="39C159CC"/>
    <w:rsid w:val="39C20ECF"/>
    <w:rsid w:val="39C26CD1"/>
    <w:rsid w:val="39C656D7"/>
    <w:rsid w:val="39C678D5"/>
    <w:rsid w:val="39C80BDA"/>
    <w:rsid w:val="39C82DD9"/>
    <w:rsid w:val="39CC5062"/>
    <w:rsid w:val="39CD2AE4"/>
    <w:rsid w:val="39CE4CE2"/>
    <w:rsid w:val="39D15C66"/>
    <w:rsid w:val="39D57EF0"/>
    <w:rsid w:val="39DA66B4"/>
    <w:rsid w:val="39DD52FC"/>
    <w:rsid w:val="39E06281"/>
    <w:rsid w:val="39E35599"/>
    <w:rsid w:val="39ED4E59"/>
    <w:rsid w:val="39F0651B"/>
    <w:rsid w:val="39F13F9D"/>
    <w:rsid w:val="39F17820"/>
    <w:rsid w:val="39F44F22"/>
    <w:rsid w:val="39F60425"/>
    <w:rsid w:val="39FC7DAF"/>
    <w:rsid w:val="39FD0783"/>
    <w:rsid w:val="39FD3633"/>
    <w:rsid w:val="39FD5831"/>
    <w:rsid w:val="39FE32B3"/>
    <w:rsid w:val="39FF6B36"/>
    <w:rsid w:val="3A012039"/>
    <w:rsid w:val="3A03773A"/>
    <w:rsid w:val="3A0606BF"/>
    <w:rsid w:val="3A0D004A"/>
    <w:rsid w:val="3A1122D3"/>
    <w:rsid w:val="3A16675B"/>
    <w:rsid w:val="3A1741DD"/>
    <w:rsid w:val="3A1A2BE3"/>
    <w:rsid w:val="3A1C2863"/>
    <w:rsid w:val="3A1F706B"/>
    <w:rsid w:val="3A21256E"/>
    <w:rsid w:val="3A216CEA"/>
    <w:rsid w:val="3A286675"/>
    <w:rsid w:val="3A2940F7"/>
    <w:rsid w:val="3A29797A"/>
    <w:rsid w:val="3A2B2E7D"/>
    <w:rsid w:val="3A314D86"/>
    <w:rsid w:val="3A330458"/>
    <w:rsid w:val="3A374711"/>
    <w:rsid w:val="3A3D7D18"/>
    <w:rsid w:val="3A476BFD"/>
    <w:rsid w:val="3A546240"/>
    <w:rsid w:val="3A564FC6"/>
    <w:rsid w:val="3A584C46"/>
    <w:rsid w:val="3A5926C8"/>
    <w:rsid w:val="3A5C691B"/>
    <w:rsid w:val="3A5F45D1"/>
    <w:rsid w:val="3A613357"/>
    <w:rsid w:val="3A622FD7"/>
    <w:rsid w:val="3A6677DF"/>
    <w:rsid w:val="3A684EE0"/>
    <w:rsid w:val="3A6A03E3"/>
    <w:rsid w:val="3A6A3C67"/>
    <w:rsid w:val="3A6E266D"/>
    <w:rsid w:val="3A6E37BE"/>
    <w:rsid w:val="3A705B70"/>
    <w:rsid w:val="3A716474"/>
    <w:rsid w:val="3A733271"/>
    <w:rsid w:val="3A751FF8"/>
    <w:rsid w:val="3A7A2BFC"/>
    <w:rsid w:val="3A7A47BA"/>
    <w:rsid w:val="3A7B3F01"/>
    <w:rsid w:val="3A7F2907"/>
    <w:rsid w:val="3A7F7C86"/>
    <w:rsid w:val="3A800389"/>
    <w:rsid w:val="3A815E0A"/>
    <w:rsid w:val="3A82388C"/>
    <w:rsid w:val="3A83350C"/>
    <w:rsid w:val="3A867D14"/>
    <w:rsid w:val="3A883217"/>
    <w:rsid w:val="3A895415"/>
    <w:rsid w:val="3A897546"/>
    <w:rsid w:val="3A8F4314"/>
    <w:rsid w:val="3A912821"/>
    <w:rsid w:val="3A935D24"/>
    <w:rsid w:val="3A96252C"/>
    <w:rsid w:val="3A987C2E"/>
    <w:rsid w:val="3A9A0F33"/>
    <w:rsid w:val="3A9C1EB7"/>
    <w:rsid w:val="3AA0503A"/>
    <w:rsid w:val="3AA54D45"/>
    <w:rsid w:val="3AAB546E"/>
    <w:rsid w:val="3AAC46D0"/>
    <w:rsid w:val="3AB31ADC"/>
    <w:rsid w:val="3AB4755E"/>
    <w:rsid w:val="3AB62A61"/>
    <w:rsid w:val="3AB71A73"/>
    <w:rsid w:val="3ABC496A"/>
    <w:rsid w:val="3ABF721B"/>
    <w:rsid w:val="3AC06BF4"/>
    <w:rsid w:val="3AC37B79"/>
    <w:rsid w:val="3AC84000"/>
    <w:rsid w:val="3AC91A82"/>
    <w:rsid w:val="3ACB4F85"/>
    <w:rsid w:val="3ACD0488"/>
    <w:rsid w:val="3AD26B0E"/>
    <w:rsid w:val="3AD34590"/>
    <w:rsid w:val="3AD37E13"/>
    <w:rsid w:val="3AD53316"/>
    <w:rsid w:val="3ADA3F1A"/>
    <w:rsid w:val="3ADE2921"/>
    <w:rsid w:val="3AE05E24"/>
    <w:rsid w:val="3AE138A5"/>
    <w:rsid w:val="3AE3482A"/>
    <w:rsid w:val="3AE36DA8"/>
    <w:rsid w:val="3AE635B0"/>
    <w:rsid w:val="3AE94535"/>
    <w:rsid w:val="3AEF3EC0"/>
    <w:rsid w:val="3AF060BE"/>
    <w:rsid w:val="3AF55DC9"/>
    <w:rsid w:val="3AFC5754"/>
    <w:rsid w:val="3AFE0C57"/>
    <w:rsid w:val="3B011BDC"/>
    <w:rsid w:val="3B0208C7"/>
    <w:rsid w:val="3B044D5F"/>
    <w:rsid w:val="3B0527E0"/>
    <w:rsid w:val="3B071567"/>
    <w:rsid w:val="3B075CE3"/>
    <w:rsid w:val="3B0B7F6D"/>
    <w:rsid w:val="3B0D3470"/>
    <w:rsid w:val="3B142DFB"/>
    <w:rsid w:val="3B1662FE"/>
    <w:rsid w:val="3B1C0207"/>
    <w:rsid w:val="3B1F6C0D"/>
    <w:rsid w:val="3B25439A"/>
    <w:rsid w:val="3B266598"/>
    <w:rsid w:val="3B27789D"/>
    <w:rsid w:val="3B281A9B"/>
    <w:rsid w:val="3B28531E"/>
    <w:rsid w:val="3B2C3D25"/>
    <w:rsid w:val="3B3336B0"/>
    <w:rsid w:val="3B350DB1"/>
    <w:rsid w:val="3B356BB3"/>
    <w:rsid w:val="3B3D1A41"/>
    <w:rsid w:val="3B3F51A6"/>
    <w:rsid w:val="3B422645"/>
    <w:rsid w:val="3B445B48"/>
    <w:rsid w:val="3B487DD2"/>
    <w:rsid w:val="3B4B0D56"/>
    <w:rsid w:val="3B4C2F55"/>
    <w:rsid w:val="3B4D00F6"/>
    <w:rsid w:val="3B4E1CDB"/>
    <w:rsid w:val="3B4F1833"/>
    <w:rsid w:val="3B543BE4"/>
    <w:rsid w:val="3B553864"/>
    <w:rsid w:val="3B5612E6"/>
    <w:rsid w:val="3B5879B5"/>
    <w:rsid w:val="3B59226A"/>
    <w:rsid w:val="3B5B0FF1"/>
    <w:rsid w:val="3B5D44F4"/>
    <w:rsid w:val="3B5E1F75"/>
    <w:rsid w:val="3B605478"/>
    <w:rsid w:val="3B617677"/>
    <w:rsid w:val="3B6363FD"/>
    <w:rsid w:val="3B65138C"/>
    <w:rsid w:val="3B653AFE"/>
    <w:rsid w:val="3B667382"/>
    <w:rsid w:val="3B674E03"/>
    <w:rsid w:val="3B677002"/>
    <w:rsid w:val="3B6C6D0D"/>
    <w:rsid w:val="3B6F7C91"/>
    <w:rsid w:val="3B7F24AA"/>
    <w:rsid w:val="3B7F48FF"/>
    <w:rsid w:val="3B82342F"/>
    <w:rsid w:val="3B89083B"/>
    <w:rsid w:val="3B8A40BE"/>
    <w:rsid w:val="3B8F2FA7"/>
    <w:rsid w:val="3B9620CF"/>
    <w:rsid w:val="3B977B51"/>
    <w:rsid w:val="3B9855D2"/>
    <w:rsid w:val="3B993054"/>
    <w:rsid w:val="3B9968D7"/>
    <w:rsid w:val="3B9A4359"/>
    <w:rsid w:val="3B9F29DF"/>
    <w:rsid w:val="3BA371E7"/>
    <w:rsid w:val="3BA5016B"/>
    <w:rsid w:val="3BA62369"/>
    <w:rsid w:val="3BAA45F3"/>
    <w:rsid w:val="3BB219FF"/>
    <w:rsid w:val="3BB43871"/>
    <w:rsid w:val="3BB57101"/>
    <w:rsid w:val="3BB75988"/>
    <w:rsid w:val="3BB83909"/>
    <w:rsid w:val="3BBA6E0C"/>
    <w:rsid w:val="3BBD1F8F"/>
    <w:rsid w:val="3BBF0D15"/>
    <w:rsid w:val="3BBF5492"/>
    <w:rsid w:val="3BC14218"/>
    <w:rsid w:val="3BC26416"/>
    <w:rsid w:val="3BC4191A"/>
    <w:rsid w:val="3BC4735F"/>
    <w:rsid w:val="3BC52C1E"/>
    <w:rsid w:val="3BC606A0"/>
    <w:rsid w:val="3BCB4B28"/>
    <w:rsid w:val="3BD479B6"/>
    <w:rsid w:val="3BD6093A"/>
    <w:rsid w:val="3BD83E3D"/>
    <w:rsid w:val="3BD918BF"/>
    <w:rsid w:val="3BDE5D47"/>
    <w:rsid w:val="3BE16CCB"/>
    <w:rsid w:val="3BE2474D"/>
    <w:rsid w:val="3BE251FF"/>
    <w:rsid w:val="3BE63153"/>
    <w:rsid w:val="3BEC505C"/>
    <w:rsid w:val="3BED055F"/>
    <w:rsid w:val="3BF072E6"/>
    <w:rsid w:val="3BF16F66"/>
    <w:rsid w:val="3BF3026A"/>
    <w:rsid w:val="3BF633ED"/>
    <w:rsid w:val="3BF746F2"/>
    <w:rsid w:val="3BF868F0"/>
    <w:rsid w:val="3BFA5677"/>
    <w:rsid w:val="3BFC05AD"/>
    <w:rsid w:val="3C027200"/>
    <w:rsid w:val="3C034C82"/>
    <w:rsid w:val="3C050185"/>
    <w:rsid w:val="3C09240E"/>
    <w:rsid w:val="3C0C409C"/>
    <w:rsid w:val="3C0D0E14"/>
    <w:rsid w:val="3C13079F"/>
    <w:rsid w:val="3C161724"/>
    <w:rsid w:val="3C1744FA"/>
    <w:rsid w:val="3C1813A4"/>
    <w:rsid w:val="3C196E25"/>
    <w:rsid w:val="3C1B2328"/>
    <w:rsid w:val="3C20321B"/>
    <w:rsid w:val="3C213BF5"/>
    <w:rsid w:val="3C217AB5"/>
    <w:rsid w:val="3C225536"/>
    <w:rsid w:val="3C232FB8"/>
    <w:rsid w:val="3C2506B9"/>
    <w:rsid w:val="3C2970C0"/>
    <w:rsid w:val="3C2B5E46"/>
    <w:rsid w:val="3C2D5AC6"/>
    <w:rsid w:val="3C2E3547"/>
    <w:rsid w:val="3C3022CE"/>
    <w:rsid w:val="3C3178A8"/>
    <w:rsid w:val="3C317D4F"/>
    <w:rsid w:val="3C39515C"/>
    <w:rsid w:val="3C3F4AE6"/>
    <w:rsid w:val="3C425A6B"/>
    <w:rsid w:val="3C4C637B"/>
    <w:rsid w:val="3C4E4D6E"/>
    <w:rsid w:val="3C4E622B"/>
    <w:rsid w:val="3C530DD9"/>
    <w:rsid w:val="3C535D05"/>
    <w:rsid w:val="3C54700A"/>
    <w:rsid w:val="3C577F8F"/>
    <w:rsid w:val="3C5A3112"/>
    <w:rsid w:val="3C5B6995"/>
    <w:rsid w:val="3C5D7CBE"/>
    <w:rsid w:val="3C5E791A"/>
    <w:rsid w:val="3C616320"/>
    <w:rsid w:val="3C62051E"/>
    <w:rsid w:val="3C654D26"/>
    <w:rsid w:val="3C697EA9"/>
    <w:rsid w:val="3C6A11AE"/>
    <w:rsid w:val="3C6B6C2F"/>
    <w:rsid w:val="3C6E1DB2"/>
    <w:rsid w:val="3C6E4B61"/>
    <w:rsid w:val="3C712D37"/>
    <w:rsid w:val="3C75753F"/>
    <w:rsid w:val="3C762A42"/>
    <w:rsid w:val="3C7704C4"/>
    <w:rsid w:val="3C785F45"/>
    <w:rsid w:val="3C7939C7"/>
    <w:rsid w:val="3C7A1448"/>
    <w:rsid w:val="3C7D6B4A"/>
    <w:rsid w:val="3C830A53"/>
    <w:rsid w:val="3C8342D6"/>
    <w:rsid w:val="3C874EDB"/>
    <w:rsid w:val="3C88075E"/>
    <w:rsid w:val="3C8A5E5F"/>
    <w:rsid w:val="3C8B16E3"/>
    <w:rsid w:val="3C8B38E1"/>
    <w:rsid w:val="3C90587B"/>
    <w:rsid w:val="3C91106D"/>
    <w:rsid w:val="3C92326C"/>
    <w:rsid w:val="3C957A74"/>
    <w:rsid w:val="3C9654F5"/>
    <w:rsid w:val="3C9C3B7B"/>
    <w:rsid w:val="3C9D4E80"/>
    <w:rsid w:val="3C9F0383"/>
    <w:rsid w:val="3C9F4B00"/>
    <w:rsid w:val="3CA21308"/>
    <w:rsid w:val="3CA5228C"/>
    <w:rsid w:val="3CA80C93"/>
    <w:rsid w:val="3CAE2B9C"/>
    <w:rsid w:val="3CB13B21"/>
    <w:rsid w:val="3CB20F63"/>
    <w:rsid w:val="3CB215A2"/>
    <w:rsid w:val="3CB834AB"/>
    <w:rsid w:val="3CBA2232"/>
    <w:rsid w:val="3CBF2E36"/>
    <w:rsid w:val="3CC2183C"/>
    <w:rsid w:val="3CC505C3"/>
    <w:rsid w:val="3CC66044"/>
    <w:rsid w:val="3CC911C7"/>
    <w:rsid w:val="3CC94A4B"/>
    <w:rsid w:val="3CCB46CA"/>
    <w:rsid w:val="3CD00B52"/>
    <w:rsid w:val="3CD043D5"/>
    <w:rsid w:val="3CD165D4"/>
    <w:rsid w:val="3CD3535A"/>
    <w:rsid w:val="3CD47558"/>
    <w:rsid w:val="3CD502DC"/>
    <w:rsid w:val="3CD91462"/>
    <w:rsid w:val="3CDA4CE5"/>
    <w:rsid w:val="3CDA6EE3"/>
    <w:rsid w:val="3CDE36EB"/>
    <w:rsid w:val="3CDE58E9"/>
    <w:rsid w:val="3CDF116D"/>
    <w:rsid w:val="3CDF6BEE"/>
    <w:rsid w:val="3CE242F0"/>
    <w:rsid w:val="3CE50AF7"/>
    <w:rsid w:val="3CE55274"/>
    <w:rsid w:val="3CE73FFB"/>
    <w:rsid w:val="3CE81A7C"/>
    <w:rsid w:val="3CEA16FC"/>
    <w:rsid w:val="3CEB717E"/>
    <w:rsid w:val="3CED2681"/>
    <w:rsid w:val="3CED5F04"/>
    <w:rsid w:val="3CF1490A"/>
    <w:rsid w:val="3CF3200B"/>
    <w:rsid w:val="3CF37E0D"/>
    <w:rsid w:val="3CF5550F"/>
    <w:rsid w:val="3CF60458"/>
    <w:rsid w:val="3CF76813"/>
    <w:rsid w:val="3CF93F15"/>
    <w:rsid w:val="3CF97798"/>
    <w:rsid w:val="3CFB7418"/>
    <w:rsid w:val="3CFC4E99"/>
    <w:rsid w:val="3CFE039D"/>
    <w:rsid w:val="3D021290"/>
    <w:rsid w:val="3D034824"/>
    <w:rsid w:val="3D0422A6"/>
    <w:rsid w:val="3D045B29"/>
    <w:rsid w:val="3D145DC3"/>
    <w:rsid w:val="3D19224B"/>
    <w:rsid w:val="3D1C31D0"/>
    <w:rsid w:val="3D1D0C51"/>
    <w:rsid w:val="3D1E66D3"/>
    <w:rsid w:val="3D217658"/>
    <w:rsid w:val="3D22095C"/>
    <w:rsid w:val="3D2250D9"/>
    <w:rsid w:val="3D271561"/>
    <w:rsid w:val="3D2A69F0"/>
    <w:rsid w:val="3D2C126C"/>
    <w:rsid w:val="3D2E696D"/>
    <w:rsid w:val="3D2F21F1"/>
    <w:rsid w:val="3D3056F4"/>
    <w:rsid w:val="3D3A6003"/>
    <w:rsid w:val="3D3C5C83"/>
    <w:rsid w:val="3D3D6F88"/>
    <w:rsid w:val="3D3E1186"/>
    <w:rsid w:val="3D40210B"/>
    <w:rsid w:val="3D454394"/>
    <w:rsid w:val="3D464014"/>
    <w:rsid w:val="3D482D9A"/>
    <w:rsid w:val="3D487517"/>
    <w:rsid w:val="3D49081C"/>
    <w:rsid w:val="3D494F99"/>
    <w:rsid w:val="3D4A629D"/>
    <w:rsid w:val="3D4B049C"/>
    <w:rsid w:val="3D4D7222"/>
    <w:rsid w:val="3D4E1420"/>
    <w:rsid w:val="3D4E4CA4"/>
    <w:rsid w:val="3D527E27"/>
    <w:rsid w:val="3D53112B"/>
    <w:rsid w:val="3D54332A"/>
    <w:rsid w:val="3D593035"/>
    <w:rsid w:val="3D5B6538"/>
    <w:rsid w:val="3D5C3FB9"/>
    <w:rsid w:val="3D5D3C39"/>
    <w:rsid w:val="3D5F713C"/>
    <w:rsid w:val="3D604BBE"/>
    <w:rsid w:val="3D646E47"/>
    <w:rsid w:val="3D651046"/>
    <w:rsid w:val="3D666AC7"/>
    <w:rsid w:val="3D6B6B23"/>
    <w:rsid w:val="3D6F51D8"/>
    <w:rsid w:val="3D702C5A"/>
    <w:rsid w:val="3D7106DB"/>
    <w:rsid w:val="3D7A0FEB"/>
    <w:rsid w:val="3D7C44EE"/>
    <w:rsid w:val="3D7F5473"/>
    <w:rsid w:val="3D8418FA"/>
    <w:rsid w:val="3D876102"/>
    <w:rsid w:val="3D8A3804"/>
    <w:rsid w:val="3D8C258A"/>
    <w:rsid w:val="3D8D000C"/>
    <w:rsid w:val="3D8E220A"/>
    <w:rsid w:val="3D8F7C8C"/>
    <w:rsid w:val="3D90570D"/>
    <w:rsid w:val="3D924493"/>
    <w:rsid w:val="3D934113"/>
    <w:rsid w:val="3D9C2824"/>
    <w:rsid w:val="3D9E5D28"/>
    <w:rsid w:val="3D9F7F26"/>
    <w:rsid w:val="3DA13429"/>
    <w:rsid w:val="3DA16CAC"/>
    <w:rsid w:val="3DAC723C"/>
    <w:rsid w:val="3DB05C42"/>
    <w:rsid w:val="3DB249C8"/>
    <w:rsid w:val="3DB65977"/>
    <w:rsid w:val="3DB67B4B"/>
    <w:rsid w:val="3DB70E50"/>
    <w:rsid w:val="3DBB3FD3"/>
    <w:rsid w:val="3DBB7856"/>
    <w:rsid w:val="3DBE07DB"/>
    <w:rsid w:val="3DBF625C"/>
    <w:rsid w:val="3DC03CDE"/>
    <w:rsid w:val="3DC75867"/>
    <w:rsid w:val="3DC810EA"/>
    <w:rsid w:val="3DC96B6C"/>
    <w:rsid w:val="3DCF2C73"/>
    <w:rsid w:val="3DD3167A"/>
    <w:rsid w:val="3DD441F1"/>
    <w:rsid w:val="3DD50400"/>
    <w:rsid w:val="3DD81385"/>
    <w:rsid w:val="3DDC7D8B"/>
    <w:rsid w:val="3DE35197"/>
    <w:rsid w:val="3DE5069A"/>
    <w:rsid w:val="3DF56736"/>
    <w:rsid w:val="3DF71C39"/>
    <w:rsid w:val="3DF758E6"/>
    <w:rsid w:val="3DF763B6"/>
    <w:rsid w:val="3DF86485"/>
    <w:rsid w:val="3DFA4DBC"/>
    <w:rsid w:val="3DFA733B"/>
    <w:rsid w:val="3DFC02BF"/>
    <w:rsid w:val="3DFC60C1"/>
    <w:rsid w:val="3DFD3B43"/>
    <w:rsid w:val="3E076650"/>
    <w:rsid w:val="3E0953D7"/>
    <w:rsid w:val="3E0B5057"/>
    <w:rsid w:val="3E0C5604"/>
    <w:rsid w:val="3E0F72E0"/>
    <w:rsid w:val="3E137EE5"/>
    <w:rsid w:val="3E1768EB"/>
    <w:rsid w:val="3E186278"/>
    <w:rsid w:val="3E197BF0"/>
    <w:rsid w:val="3E1D4077"/>
    <w:rsid w:val="3E1E266B"/>
    <w:rsid w:val="3E1F3CF7"/>
    <w:rsid w:val="3E2204FF"/>
    <w:rsid w:val="3E235F81"/>
    <w:rsid w:val="3E251484"/>
    <w:rsid w:val="3E2607ED"/>
    <w:rsid w:val="3E294607"/>
    <w:rsid w:val="3E2F6B34"/>
    <w:rsid w:val="3E310271"/>
    <w:rsid w:val="3E320799"/>
    <w:rsid w:val="3E3826A3"/>
    <w:rsid w:val="3E386E20"/>
    <w:rsid w:val="3E3A6F92"/>
    <w:rsid w:val="3E3E1C48"/>
    <w:rsid w:val="3E4A5E40"/>
    <w:rsid w:val="3E546750"/>
    <w:rsid w:val="3E5541D1"/>
    <w:rsid w:val="3E557A55"/>
    <w:rsid w:val="3E572F58"/>
    <w:rsid w:val="3E574293"/>
    <w:rsid w:val="3E5B195E"/>
    <w:rsid w:val="3E5E705F"/>
    <w:rsid w:val="3E5F0364"/>
    <w:rsid w:val="3E613D17"/>
    <w:rsid w:val="3E6447EC"/>
    <w:rsid w:val="3E6469EA"/>
    <w:rsid w:val="3E65226D"/>
    <w:rsid w:val="3E65446C"/>
    <w:rsid w:val="3E67796F"/>
    <w:rsid w:val="3E6853F0"/>
    <w:rsid w:val="3E6E2B7D"/>
    <w:rsid w:val="3E6E72FA"/>
    <w:rsid w:val="3E6F05FE"/>
    <w:rsid w:val="3E713B01"/>
    <w:rsid w:val="3E767F89"/>
    <w:rsid w:val="3E7B0B8E"/>
    <w:rsid w:val="3E7B4411"/>
    <w:rsid w:val="3E7D047A"/>
    <w:rsid w:val="3E7E7594"/>
    <w:rsid w:val="3E7F19F3"/>
    <w:rsid w:val="3E7F5015"/>
    <w:rsid w:val="3E813130"/>
    <w:rsid w:val="3E83181D"/>
    <w:rsid w:val="3E8567C1"/>
    <w:rsid w:val="3E860224"/>
    <w:rsid w:val="3E873299"/>
    <w:rsid w:val="3E887EA3"/>
    <w:rsid w:val="3E8911A8"/>
    <w:rsid w:val="3E8C68AA"/>
    <w:rsid w:val="3E8E1DAD"/>
    <w:rsid w:val="3E8E5630"/>
    <w:rsid w:val="3E9165B5"/>
    <w:rsid w:val="3E9207B3"/>
    <w:rsid w:val="3E941738"/>
    <w:rsid w:val="3E954FBB"/>
    <w:rsid w:val="3E964C3B"/>
    <w:rsid w:val="3E9B4946"/>
    <w:rsid w:val="3E9B6EC4"/>
    <w:rsid w:val="3EA01B6F"/>
    <w:rsid w:val="3EA242D1"/>
    <w:rsid w:val="3EAC4BE0"/>
    <w:rsid w:val="3EAD2662"/>
    <w:rsid w:val="3EAE00E3"/>
    <w:rsid w:val="3EB31FEC"/>
    <w:rsid w:val="3EB86474"/>
    <w:rsid w:val="3EBD28FC"/>
    <w:rsid w:val="3EC9670E"/>
    <w:rsid w:val="3ECA4190"/>
    <w:rsid w:val="3ECB5495"/>
    <w:rsid w:val="3ED24E20"/>
    <w:rsid w:val="3ED34AA0"/>
    <w:rsid w:val="3ED42521"/>
    <w:rsid w:val="3ED53826"/>
    <w:rsid w:val="3ED57FA3"/>
    <w:rsid w:val="3ED612A7"/>
    <w:rsid w:val="3ED847AB"/>
    <w:rsid w:val="3ED9222C"/>
    <w:rsid w:val="3EDE2E31"/>
    <w:rsid w:val="3EE06334"/>
    <w:rsid w:val="3EE13DB5"/>
    <w:rsid w:val="3EE427BB"/>
    <w:rsid w:val="3EE44D3A"/>
    <w:rsid w:val="3EE6455D"/>
    <w:rsid w:val="3EE65CBF"/>
    <w:rsid w:val="3EEB2146"/>
    <w:rsid w:val="3EEB7F48"/>
    <w:rsid w:val="3EED5649"/>
    <w:rsid w:val="3EF604D7"/>
    <w:rsid w:val="3EFA2761"/>
    <w:rsid w:val="3EFA6EDE"/>
    <w:rsid w:val="3EFB01E2"/>
    <w:rsid w:val="3EFC7E62"/>
    <w:rsid w:val="3EFE3365"/>
    <w:rsid w:val="3F00051C"/>
    <w:rsid w:val="3F00466A"/>
    <w:rsid w:val="3F056573"/>
    <w:rsid w:val="3F077588"/>
    <w:rsid w:val="3F0D5703"/>
    <w:rsid w:val="3F16680E"/>
    <w:rsid w:val="3F17428F"/>
    <w:rsid w:val="3F200698"/>
    <w:rsid w:val="3F225EA4"/>
    <w:rsid w:val="3F2435A5"/>
    <w:rsid w:val="3F246E28"/>
    <w:rsid w:val="3F2752A1"/>
    <w:rsid w:val="3F2A54AE"/>
    <w:rsid w:val="3F2D1CB6"/>
    <w:rsid w:val="3F2E7738"/>
    <w:rsid w:val="3F302C3B"/>
    <w:rsid w:val="3F32613E"/>
    <w:rsid w:val="3F3570C3"/>
    <w:rsid w:val="3F380047"/>
    <w:rsid w:val="3F3B31CA"/>
    <w:rsid w:val="3F3C44CF"/>
    <w:rsid w:val="3F3D1F51"/>
    <w:rsid w:val="3F3E79D2"/>
    <w:rsid w:val="3F3F0CEA"/>
    <w:rsid w:val="3F3F1BD0"/>
    <w:rsid w:val="3F422B55"/>
    <w:rsid w:val="3F4263D8"/>
    <w:rsid w:val="3F446058"/>
    <w:rsid w:val="3F46155B"/>
    <w:rsid w:val="3F464DDE"/>
    <w:rsid w:val="3F472860"/>
    <w:rsid w:val="3F4A37E5"/>
    <w:rsid w:val="3F4D0EE6"/>
    <w:rsid w:val="3F4E21EB"/>
    <w:rsid w:val="3F4F7C6C"/>
    <w:rsid w:val="3F5056EE"/>
    <w:rsid w:val="3F51536E"/>
    <w:rsid w:val="3F536673"/>
    <w:rsid w:val="3F565079"/>
    <w:rsid w:val="3F577277"/>
    <w:rsid w:val="3F58057C"/>
    <w:rsid w:val="3F5A01FC"/>
    <w:rsid w:val="3F5E2485"/>
    <w:rsid w:val="3F610607"/>
    <w:rsid w:val="3F620E8B"/>
    <w:rsid w:val="3F690816"/>
    <w:rsid w:val="3F6C179B"/>
    <w:rsid w:val="3F790AB1"/>
    <w:rsid w:val="3F8548C3"/>
    <w:rsid w:val="3F867DC6"/>
    <w:rsid w:val="3F875848"/>
    <w:rsid w:val="3F8832C9"/>
    <w:rsid w:val="3F8954F2"/>
    <w:rsid w:val="3F8A45CE"/>
    <w:rsid w:val="3F8B424E"/>
    <w:rsid w:val="3F8D0A1C"/>
    <w:rsid w:val="3F8D5553"/>
    <w:rsid w:val="3F8E0A56"/>
    <w:rsid w:val="3F9006D6"/>
    <w:rsid w:val="3F981365"/>
    <w:rsid w:val="3F993564"/>
    <w:rsid w:val="3F9B6A67"/>
    <w:rsid w:val="3F9E326F"/>
    <w:rsid w:val="3FA376F7"/>
    <w:rsid w:val="3FA45178"/>
    <w:rsid w:val="3FA5067B"/>
    <w:rsid w:val="3FA660FD"/>
    <w:rsid w:val="3FA97081"/>
    <w:rsid w:val="3FAB6A81"/>
    <w:rsid w:val="3FAD2204"/>
    <w:rsid w:val="3FAF5707"/>
    <w:rsid w:val="3FB41B8F"/>
    <w:rsid w:val="3FBC281F"/>
    <w:rsid w:val="3FC03423"/>
    <w:rsid w:val="3FC221AA"/>
    <w:rsid w:val="3FC306F2"/>
    <w:rsid w:val="3FC37C2B"/>
    <w:rsid w:val="3FC840B3"/>
    <w:rsid w:val="3FC962B1"/>
    <w:rsid w:val="3FCD4CB7"/>
    <w:rsid w:val="3FD014BF"/>
    <w:rsid w:val="3FD036BE"/>
    <w:rsid w:val="3FD1113F"/>
    <w:rsid w:val="3FD55947"/>
    <w:rsid w:val="3FD91DCF"/>
    <w:rsid w:val="3FDD07D5"/>
    <w:rsid w:val="3FDE5A59"/>
    <w:rsid w:val="3FE171DB"/>
    <w:rsid w:val="3FE55BE1"/>
    <w:rsid w:val="3FEB7AEB"/>
    <w:rsid w:val="3FF11EBC"/>
    <w:rsid w:val="3FF403FA"/>
    <w:rsid w:val="3FF616FF"/>
    <w:rsid w:val="3FF74C02"/>
    <w:rsid w:val="3FF760EB"/>
    <w:rsid w:val="3FF82684"/>
    <w:rsid w:val="3FF86E00"/>
    <w:rsid w:val="3FF90105"/>
    <w:rsid w:val="3FFA5B87"/>
    <w:rsid w:val="3FFD3288"/>
    <w:rsid w:val="3FFE0D0A"/>
    <w:rsid w:val="40050695"/>
    <w:rsid w:val="40066116"/>
    <w:rsid w:val="40093CF1"/>
    <w:rsid w:val="400B526A"/>
    <w:rsid w:val="400F6A26"/>
    <w:rsid w:val="40107D2A"/>
    <w:rsid w:val="40146731"/>
    <w:rsid w:val="40161C34"/>
    <w:rsid w:val="401C02BA"/>
    <w:rsid w:val="401D5D3B"/>
    <w:rsid w:val="40204742"/>
    <w:rsid w:val="40227C45"/>
    <w:rsid w:val="40240F49"/>
    <w:rsid w:val="40250BC9"/>
    <w:rsid w:val="4026444D"/>
    <w:rsid w:val="402B6356"/>
    <w:rsid w:val="403149DC"/>
    <w:rsid w:val="4032245D"/>
    <w:rsid w:val="40345961"/>
    <w:rsid w:val="403768E5"/>
    <w:rsid w:val="40387BEA"/>
    <w:rsid w:val="403C65F0"/>
    <w:rsid w:val="403D18AE"/>
    <w:rsid w:val="403F4FF6"/>
    <w:rsid w:val="40404565"/>
    <w:rsid w:val="404104F9"/>
    <w:rsid w:val="40447056"/>
    <w:rsid w:val="40487E84"/>
    <w:rsid w:val="40495906"/>
    <w:rsid w:val="404A3387"/>
    <w:rsid w:val="404E1D8E"/>
    <w:rsid w:val="40531A99"/>
    <w:rsid w:val="40543C97"/>
    <w:rsid w:val="4054751A"/>
    <w:rsid w:val="4055351F"/>
    <w:rsid w:val="40554F9C"/>
    <w:rsid w:val="4057049F"/>
    <w:rsid w:val="405939A2"/>
    <w:rsid w:val="40595BA0"/>
    <w:rsid w:val="405B10A3"/>
    <w:rsid w:val="4060397D"/>
    <w:rsid w:val="4066074B"/>
    <w:rsid w:val="40662CB8"/>
    <w:rsid w:val="40674EB6"/>
    <w:rsid w:val="406B713F"/>
    <w:rsid w:val="406C133E"/>
    <w:rsid w:val="406E4841"/>
    <w:rsid w:val="406F7D44"/>
    <w:rsid w:val="407035C7"/>
    <w:rsid w:val="407057C5"/>
    <w:rsid w:val="40713247"/>
    <w:rsid w:val="407A60D5"/>
    <w:rsid w:val="407C15D8"/>
    <w:rsid w:val="408234E1"/>
    <w:rsid w:val="40830F63"/>
    <w:rsid w:val="408731EC"/>
    <w:rsid w:val="408E2B77"/>
    <w:rsid w:val="408F05F9"/>
    <w:rsid w:val="40903AFC"/>
    <w:rsid w:val="40954700"/>
    <w:rsid w:val="40965A05"/>
    <w:rsid w:val="40A96C24"/>
    <w:rsid w:val="40AD562A"/>
    <w:rsid w:val="40AE30AC"/>
    <w:rsid w:val="40AE52C3"/>
    <w:rsid w:val="40B9762F"/>
    <w:rsid w:val="40BD7E43"/>
    <w:rsid w:val="40C024EF"/>
    <w:rsid w:val="40CF6E64"/>
    <w:rsid w:val="40D27DE8"/>
    <w:rsid w:val="40D5220D"/>
    <w:rsid w:val="40D554EA"/>
    <w:rsid w:val="40D709ED"/>
    <w:rsid w:val="40DB4E75"/>
    <w:rsid w:val="40DF167D"/>
    <w:rsid w:val="40E35B04"/>
    <w:rsid w:val="40E51007"/>
    <w:rsid w:val="40E81F8C"/>
    <w:rsid w:val="40EF1917"/>
    <w:rsid w:val="40EF6094"/>
    <w:rsid w:val="40F01597"/>
    <w:rsid w:val="40F16B34"/>
    <w:rsid w:val="40F2289C"/>
    <w:rsid w:val="40F45D9F"/>
    <w:rsid w:val="40F55A1F"/>
    <w:rsid w:val="40F634A0"/>
    <w:rsid w:val="40FA572A"/>
    <w:rsid w:val="40FB31AB"/>
    <w:rsid w:val="40FC53A9"/>
    <w:rsid w:val="40FC622F"/>
    <w:rsid w:val="41007633"/>
    <w:rsid w:val="41011831"/>
    <w:rsid w:val="410427B6"/>
    <w:rsid w:val="41046039"/>
    <w:rsid w:val="41053ABB"/>
    <w:rsid w:val="41084A3F"/>
    <w:rsid w:val="410A07A5"/>
    <w:rsid w:val="4113768A"/>
    <w:rsid w:val="411617D6"/>
    <w:rsid w:val="411B5C5E"/>
    <w:rsid w:val="411D1161"/>
    <w:rsid w:val="411E7924"/>
    <w:rsid w:val="41220E6C"/>
    <w:rsid w:val="41233179"/>
    <w:rsid w:val="412368EE"/>
    <w:rsid w:val="41240AEC"/>
    <w:rsid w:val="41243B53"/>
    <w:rsid w:val="4124436F"/>
    <w:rsid w:val="412A6279"/>
    <w:rsid w:val="412D71FD"/>
    <w:rsid w:val="41302380"/>
    <w:rsid w:val="41305C04"/>
    <w:rsid w:val="41325883"/>
    <w:rsid w:val="4134747D"/>
    <w:rsid w:val="4135208B"/>
    <w:rsid w:val="413936AC"/>
    <w:rsid w:val="4139520E"/>
    <w:rsid w:val="413E1696"/>
    <w:rsid w:val="41415E9E"/>
    <w:rsid w:val="4142391F"/>
    <w:rsid w:val="414954A9"/>
    <w:rsid w:val="414A67AD"/>
    <w:rsid w:val="41504E33"/>
    <w:rsid w:val="4153163B"/>
    <w:rsid w:val="4154383A"/>
    <w:rsid w:val="41571710"/>
    <w:rsid w:val="41595743"/>
    <w:rsid w:val="415B0C46"/>
    <w:rsid w:val="415C44C9"/>
    <w:rsid w:val="415E1BCB"/>
    <w:rsid w:val="415F7893"/>
    <w:rsid w:val="41610951"/>
    <w:rsid w:val="41612B4F"/>
    <w:rsid w:val="416318D6"/>
    <w:rsid w:val="416C4764"/>
    <w:rsid w:val="416F56E8"/>
    <w:rsid w:val="41710BEB"/>
    <w:rsid w:val="417A14FB"/>
    <w:rsid w:val="417F5983"/>
    <w:rsid w:val="4184568E"/>
    <w:rsid w:val="4185309F"/>
    <w:rsid w:val="4185788C"/>
    <w:rsid w:val="418A7597"/>
    <w:rsid w:val="418B5019"/>
    <w:rsid w:val="418C2A9A"/>
    <w:rsid w:val="418F019B"/>
    <w:rsid w:val="41905C1D"/>
    <w:rsid w:val="41947EA6"/>
    <w:rsid w:val="41992059"/>
    <w:rsid w:val="419D4F33"/>
    <w:rsid w:val="419F6289"/>
    <w:rsid w:val="41A0173B"/>
    <w:rsid w:val="41A13939"/>
    <w:rsid w:val="41A424B8"/>
    <w:rsid w:val="41A67DC1"/>
    <w:rsid w:val="41AB1CCA"/>
    <w:rsid w:val="41AD2FCF"/>
    <w:rsid w:val="41B02916"/>
    <w:rsid w:val="41B06152"/>
    <w:rsid w:val="41B16C01"/>
    <w:rsid w:val="41B21655"/>
    <w:rsid w:val="41B525D9"/>
    <w:rsid w:val="41B90FE0"/>
    <w:rsid w:val="41B91637"/>
    <w:rsid w:val="41BB44E3"/>
    <w:rsid w:val="41BD79E6"/>
    <w:rsid w:val="41BE5467"/>
    <w:rsid w:val="41C163EC"/>
    <w:rsid w:val="41C73B79"/>
    <w:rsid w:val="41C815FA"/>
    <w:rsid w:val="41C84587"/>
    <w:rsid w:val="41C9127A"/>
    <w:rsid w:val="41CB0000"/>
    <w:rsid w:val="41D11F0A"/>
    <w:rsid w:val="41D2798B"/>
    <w:rsid w:val="41D81894"/>
    <w:rsid w:val="41D97316"/>
    <w:rsid w:val="41DA2351"/>
    <w:rsid w:val="41DE379E"/>
    <w:rsid w:val="41E06CA1"/>
    <w:rsid w:val="41E40EAE"/>
    <w:rsid w:val="41E6662C"/>
    <w:rsid w:val="41E975B0"/>
    <w:rsid w:val="41EA5032"/>
    <w:rsid w:val="41EC0535"/>
    <w:rsid w:val="41F027BE"/>
    <w:rsid w:val="41F10240"/>
    <w:rsid w:val="41F33743"/>
    <w:rsid w:val="41F533C3"/>
    <w:rsid w:val="41F56C46"/>
    <w:rsid w:val="41F646C8"/>
    <w:rsid w:val="41F87BCB"/>
    <w:rsid w:val="41F91DC9"/>
    <w:rsid w:val="41FA176A"/>
    <w:rsid w:val="41FB0B50"/>
    <w:rsid w:val="41FD4053"/>
    <w:rsid w:val="42012A59"/>
    <w:rsid w:val="4204145F"/>
    <w:rsid w:val="42056EE1"/>
    <w:rsid w:val="420D0A6A"/>
    <w:rsid w:val="420E1D6F"/>
    <w:rsid w:val="42120775"/>
    <w:rsid w:val="42122973"/>
    <w:rsid w:val="421303F5"/>
    <w:rsid w:val="421538F8"/>
    <w:rsid w:val="42161379"/>
    <w:rsid w:val="4216717B"/>
    <w:rsid w:val="421A5B81"/>
    <w:rsid w:val="421B1084"/>
    <w:rsid w:val="421B5801"/>
    <w:rsid w:val="421C6B06"/>
    <w:rsid w:val="421E6786"/>
    <w:rsid w:val="42243F12"/>
    <w:rsid w:val="422B001A"/>
    <w:rsid w:val="422B389D"/>
    <w:rsid w:val="422B5210"/>
    <w:rsid w:val="422E6A20"/>
    <w:rsid w:val="42323228"/>
    <w:rsid w:val="42325426"/>
    <w:rsid w:val="42332EA8"/>
    <w:rsid w:val="4233672B"/>
    <w:rsid w:val="4236566E"/>
    <w:rsid w:val="423676B0"/>
    <w:rsid w:val="42375131"/>
    <w:rsid w:val="423D703A"/>
    <w:rsid w:val="42492E4D"/>
    <w:rsid w:val="4252375D"/>
    <w:rsid w:val="425E756F"/>
    <w:rsid w:val="42602A72"/>
    <w:rsid w:val="426104F4"/>
    <w:rsid w:val="426217F9"/>
    <w:rsid w:val="42685900"/>
    <w:rsid w:val="426A0E03"/>
    <w:rsid w:val="426E780A"/>
    <w:rsid w:val="42733C91"/>
    <w:rsid w:val="42737515"/>
    <w:rsid w:val="42741713"/>
    <w:rsid w:val="42775F1B"/>
    <w:rsid w:val="427D2022"/>
    <w:rsid w:val="427D7E24"/>
    <w:rsid w:val="427F3327"/>
    <w:rsid w:val="42833F2C"/>
    <w:rsid w:val="42845230"/>
    <w:rsid w:val="428F7D3E"/>
    <w:rsid w:val="429057C0"/>
    <w:rsid w:val="429576C9"/>
    <w:rsid w:val="4296514B"/>
    <w:rsid w:val="429B73D4"/>
    <w:rsid w:val="429C28D7"/>
    <w:rsid w:val="429C4E56"/>
    <w:rsid w:val="429D0359"/>
    <w:rsid w:val="429E5DDA"/>
    <w:rsid w:val="42A55765"/>
    <w:rsid w:val="42AC4713"/>
    <w:rsid w:val="42AC50F0"/>
    <w:rsid w:val="42B11578"/>
    <w:rsid w:val="42B34A7B"/>
    <w:rsid w:val="42B424FC"/>
    <w:rsid w:val="42B70F03"/>
    <w:rsid w:val="42B86984"/>
    <w:rsid w:val="42BE4111"/>
    <w:rsid w:val="42C03D90"/>
    <w:rsid w:val="42C96C1E"/>
    <w:rsid w:val="42CB2122"/>
    <w:rsid w:val="42CC7BA3"/>
    <w:rsid w:val="42CE0B28"/>
    <w:rsid w:val="42CE6929"/>
    <w:rsid w:val="42D178AE"/>
    <w:rsid w:val="42D2752E"/>
    <w:rsid w:val="42D32DB1"/>
    <w:rsid w:val="42D34FAF"/>
    <w:rsid w:val="42D462B4"/>
    <w:rsid w:val="42D53D36"/>
    <w:rsid w:val="42D7414F"/>
    <w:rsid w:val="42DB23BC"/>
    <w:rsid w:val="42E874D3"/>
    <w:rsid w:val="42EE35DB"/>
    <w:rsid w:val="42EE5221"/>
    <w:rsid w:val="42F27ED7"/>
    <w:rsid w:val="42F332E6"/>
    <w:rsid w:val="42F454E4"/>
    <w:rsid w:val="42F951EF"/>
    <w:rsid w:val="42FA2C71"/>
    <w:rsid w:val="42FB4E6F"/>
    <w:rsid w:val="42FC6174"/>
    <w:rsid w:val="42FD0171"/>
    <w:rsid w:val="430125FC"/>
    <w:rsid w:val="430147FA"/>
    <w:rsid w:val="43035AFF"/>
    <w:rsid w:val="43056A83"/>
    <w:rsid w:val="43071F86"/>
    <w:rsid w:val="430A2F0B"/>
    <w:rsid w:val="430C30C1"/>
    <w:rsid w:val="430D3E90"/>
    <w:rsid w:val="430E47FE"/>
    <w:rsid w:val="431F762D"/>
    <w:rsid w:val="43210932"/>
    <w:rsid w:val="43251536"/>
    <w:rsid w:val="43257338"/>
    <w:rsid w:val="43274A3A"/>
    <w:rsid w:val="432A1241"/>
    <w:rsid w:val="432C4745"/>
    <w:rsid w:val="432D323D"/>
    <w:rsid w:val="432E7C48"/>
    <w:rsid w:val="432F56C9"/>
    <w:rsid w:val="4330314B"/>
    <w:rsid w:val="43315349"/>
    <w:rsid w:val="4332664E"/>
    <w:rsid w:val="43341B51"/>
    <w:rsid w:val="43367252"/>
    <w:rsid w:val="43380557"/>
    <w:rsid w:val="433A3A5A"/>
    <w:rsid w:val="433B14DC"/>
    <w:rsid w:val="433D2460"/>
    <w:rsid w:val="433D6BDD"/>
    <w:rsid w:val="433E465F"/>
    <w:rsid w:val="434033E5"/>
    <w:rsid w:val="43461A6B"/>
    <w:rsid w:val="434807F2"/>
    <w:rsid w:val="434A0471"/>
    <w:rsid w:val="434C3974"/>
    <w:rsid w:val="434C71F8"/>
    <w:rsid w:val="43507DFC"/>
    <w:rsid w:val="4351587E"/>
    <w:rsid w:val="43515EAA"/>
    <w:rsid w:val="43554284"/>
    <w:rsid w:val="4357300A"/>
    <w:rsid w:val="435B55A5"/>
    <w:rsid w:val="435D1690"/>
    <w:rsid w:val="4361391A"/>
    <w:rsid w:val="4364489E"/>
    <w:rsid w:val="43690D26"/>
    <w:rsid w:val="436A67A8"/>
    <w:rsid w:val="43744B39"/>
    <w:rsid w:val="43750B18"/>
    <w:rsid w:val="43775ABD"/>
    <w:rsid w:val="43790FC1"/>
    <w:rsid w:val="43854607"/>
    <w:rsid w:val="43875D58"/>
    <w:rsid w:val="438A4ADE"/>
    <w:rsid w:val="438C21E0"/>
    <w:rsid w:val="43900BE6"/>
    <w:rsid w:val="43903EC6"/>
    <w:rsid w:val="439148A0"/>
    <w:rsid w:val="439240E9"/>
    <w:rsid w:val="439353EE"/>
    <w:rsid w:val="439508F1"/>
    <w:rsid w:val="439C49F8"/>
    <w:rsid w:val="439D247A"/>
    <w:rsid w:val="43A00E80"/>
    <w:rsid w:val="43A10F2E"/>
    <w:rsid w:val="43A22185"/>
    <w:rsid w:val="43A5310A"/>
    <w:rsid w:val="43AB7211"/>
    <w:rsid w:val="43AC0516"/>
    <w:rsid w:val="43AE2740"/>
    <w:rsid w:val="43AF6949"/>
    <w:rsid w:val="43B4209F"/>
    <w:rsid w:val="43B533A4"/>
    <w:rsid w:val="43BF1735"/>
    <w:rsid w:val="43C3013B"/>
    <w:rsid w:val="43C52E38"/>
    <w:rsid w:val="43C610C0"/>
    <w:rsid w:val="43C6583D"/>
    <w:rsid w:val="43CA545D"/>
    <w:rsid w:val="43CC2FC9"/>
    <w:rsid w:val="43CC7746"/>
    <w:rsid w:val="43CE64CC"/>
    <w:rsid w:val="43D17451"/>
    <w:rsid w:val="43D24ED2"/>
    <w:rsid w:val="43D6135A"/>
    <w:rsid w:val="43D638D9"/>
    <w:rsid w:val="43D96E8D"/>
    <w:rsid w:val="43DE6767"/>
    <w:rsid w:val="43E32BEE"/>
    <w:rsid w:val="43E40670"/>
    <w:rsid w:val="43E42415"/>
    <w:rsid w:val="43EB7FFB"/>
    <w:rsid w:val="43ED34FE"/>
    <w:rsid w:val="43EF2284"/>
    <w:rsid w:val="43F01F04"/>
    <w:rsid w:val="43F03412"/>
    <w:rsid w:val="43F07D06"/>
    <w:rsid w:val="43F32E89"/>
    <w:rsid w:val="43F94D92"/>
    <w:rsid w:val="43FA6097"/>
    <w:rsid w:val="43FC159A"/>
    <w:rsid w:val="43FC5D17"/>
    <w:rsid w:val="43FE4A9D"/>
    <w:rsid w:val="440740A8"/>
    <w:rsid w:val="440853AC"/>
    <w:rsid w:val="440875AB"/>
    <w:rsid w:val="440C3DB3"/>
    <w:rsid w:val="4413593C"/>
    <w:rsid w:val="441433BD"/>
    <w:rsid w:val="441668C0"/>
    <w:rsid w:val="44185647"/>
    <w:rsid w:val="441B2D48"/>
    <w:rsid w:val="441B65CB"/>
    <w:rsid w:val="441F71D0"/>
    <w:rsid w:val="442104D5"/>
    <w:rsid w:val="44243658"/>
    <w:rsid w:val="442510D9"/>
    <w:rsid w:val="442723DE"/>
    <w:rsid w:val="4429449C"/>
    <w:rsid w:val="442A5561"/>
    <w:rsid w:val="44302CEE"/>
    <w:rsid w:val="4430746A"/>
    <w:rsid w:val="443261F1"/>
    <w:rsid w:val="44345E70"/>
    <w:rsid w:val="44366A11"/>
    <w:rsid w:val="44372678"/>
    <w:rsid w:val="443A35FD"/>
    <w:rsid w:val="443F7D0C"/>
    <w:rsid w:val="44402F88"/>
    <w:rsid w:val="44440F87"/>
    <w:rsid w:val="444F35A2"/>
    <w:rsid w:val="44516AA5"/>
    <w:rsid w:val="44536725"/>
    <w:rsid w:val="44562F2D"/>
    <w:rsid w:val="4458062F"/>
    <w:rsid w:val="445960B0"/>
    <w:rsid w:val="445A1933"/>
    <w:rsid w:val="445C4E37"/>
    <w:rsid w:val="44647CC4"/>
    <w:rsid w:val="446631C8"/>
    <w:rsid w:val="446B3DCC"/>
    <w:rsid w:val="446E70C1"/>
    <w:rsid w:val="4470139D"/>
    <w:rsid w:val="44736C5A"/>
    <w:rsid w:val="447943E7"/>
    <w:rsid w:val="447F62F0"/>
    <w:rsid w:val="44815F70"/>
    <w:rsid w:val="44834CF6"/>
    <w:rsid w:val="44854976"/>
    <w:rsid w:val="44882FDB"/>
    <w:rsid w:val="448A4681"/>
    <w:rsid w:val="4490658A"/>
    <w:rsid w:val="44921D2E"/>
    <w:rsid w:val="44923C8C"/>
    <w:rsid w:val="4494346C"/>
    <w:rsid w:val="44950494"/>
    <w:rsid w:val="44970113"/>
    <w:rsid w:val="449A1098"/>
    <w:rsid w:val="449E3321"/>
    <w:rsid w:val="44A142A6"/>
    <w:rsid w:val="44A52CAC"/>
    <w:rsid w:val="44A761AF"/>
    <w:rsid w:val="44A97134"/>
    <w:rsid w:val="44B06ABF"/>
    <w:rsid w:val="44B21147"/>
    <w:rsid w:val="44B37A44"/>
    <w:rsid w:val="44B454C5"/>
    <w:rsid w:val="44B50DCE"/>
    <w:rsid w:val="44B7644A"/>
    <w:rsid w:val="44B83ECB"/>
    <w:rsid w:val="44B90713"/>
    <w:rsid w:val="44BC6155"/>
    <w:rsid w:val="44C012D8"/>
    <w:rsid w:val="44C125DD"/>
    <w:rsid w:val="44C35AE0"/>
    <w:rsid w:val="44CA2EEC"/>
    <w:rsid w:val="44CC44F5"/>
    <w:rsid w:val="44CC63EF"/>
    <w:rsid w:val="44CD3E71"/>
    <w:rsid w:val="44CE18F2"/>
    <w:rsid w:val="44CF3AF0"/>
    <w:rsid w:val="44D04DF5"/>
    <w:rsid w:val="44D437FB"/>
    <w:rsid w:val="44D82202"/>
    <w:rsid w:val="44D84400"/>
    <w:rsid w:val="44D91E82"/>
    <w:rsid w:val="44DB5385"/>
    <w:rsid w:val="44DD6689"/>
    <w:rsid w:val="44E51517"/>
    <w:rsid w:val="44E74A1A"/>
    <w:rsid w:val="44EE0B22"/>
    <w:rsid w:val="44F11AA7"/>
    <w:rsid w:val="44F1532A"/>
    <w:rsid w:val="44F32A2B"/>
    <w:rsid w:val="44F462AF"/>
    <w:rsid w:val="44F55F2E"/>
    <w:rsid w:val="44F92736"/>
    <w:rsid w:val="45030AC7"/>
    <w:rsid w:val="45046549"/>
    <w:rsid w:val="45061A4C"/>
    <w:rsid w:val="45091972"/>
    <w:rsid w:val="450B2EEB"/>
    <w:rsid w:val="451232E0"/>
    <w:rsid w:val="45161CE6"/>
    <w:rsid w:val="45173EE8"/>
    <w:rsid w:val="45192C6B"/>
    <w:rsid w:val="45195625"/>
    <w:rsid w:val="451C3BF0"/>
    <w:rsid w:val="451E2976"/>
    <w:rsid w:val="45210077"/>
    <w:rsid w:val="452138FB"/>
    <w:rsid w:val="45256A7E"/>
    <w:rsid w:val="45271F81"/>
    <w:rsid w:val="45275804"/>
    <w:rsid w:val="452A6789"/>
    <w:rsid w:val="45333815"/>
    <w:rsid w:val="453F2EAB"/>
    <w:rsid w:val="4542375F"/>
    <w:rsid w:val="45433AAF"/>
    <w:rsid w:val="45454DB4"/>
    <w:rsid w:val="45456FB2"/>
    <w:rsid w:val="454724B5"/>
    <w:rsid w:val="45485D39"/>
    <w:rsid w:val="45487F37"/>
    <w:rsid w:val="454937BA"/>
    <w:rsid w:val="454959B9"/>
    <w:rsid w:val="455240CA"/>
    <w:rsid w:val="45543D4A"/>
    <w:rsid w:val="455901D1"/>
    <w:rsid w:val="455D245B"/>
    <w:rsid w:val="455D4659"/>
    <w:rsid w:val="456033DF"/>
    <w:rsid w:val="456168E3"/>
    <w:rsid w:val="45624364"/>
    <w:rsid w:val="45636562"/>
    <w:rsid w:val="456E0177"/>
    <w:rsid w:val="45726B7D"/>
    <w:rsid w:val="457345FE"/>
    <w:rsid w:val="45757B02"/>
    <w:rsid w:val="457C4F0E"/>
    <w:rsid w:val="457F5E93"/>
    <w:rsid w:val="45803914"/>
    <w:rsid w:val="45826E17"/>
    <w:rsid w:val="4586581D"/>
    <w:rsid w:val="458C2FAA"/>
    <w:rsid w:val="458E2C2A"/>
    <w:rsid w:val="458F6F6B"/>
    <w:rsid w:val="4590612D"/>
    <w:rsid w:val="45913BAE"/>
    <w:rsid w:val="45947D5B"/>
    <w:rsid w:val="45955E38"/>
    <w:rsid w:val="45996A3C"/>
    <w:rsid w:val="459A22C0"/>
    <w:rsid w:val="459B1F40"/>
    <w:rsid w:val="45AC7C5B"/>
    <w:rsid w:val="45AD34DF"/>
    <w:rsid w:val="45AE0F60"/>
    <w:rsid w:val="45B140E3"/>
    <w:rsid w:val="45B21B65"/>
    <w:rsid w:val="45B32E6A"/>
    <w:rsid w:val="45B6056B"/>
    <w:rsid w:val="45B83A6E"/>
    <w:rsid w:val="45BA3253"/>
    <w:rsid w:val="45BB0276"/>
    <w:rsid w:val="45BD7EF6"/>
    <w:rsid w:val="45C27C01"/>
    <w:rsid w:val="45C66607"/>
    <w:rsid w:val="45C74089"/>
    <w:rsid w:val="45C76287"/>
    <w:rsid w:val="45C9178A"/>
    <w:rsid w:val="45CA500D"/>
    <w:rsid w:val="45CC5F92"/>
    <w:rsid w:val="45D27E9B"/>
    <w:rsid w:val="45D872AB"/>
    <w:rsid w:val="45E14C32"/>
    <w:rsid w:val="45E510BA"/>
    <w:rsid w:val="45E66B3C"/>
    <w:rsid w:val="45F0744B"/>
    <w:rsid w:val="45F33C53"/>
    <w:rsid w:val="45F95B5C"/>
    <w:rsid w:val="45FB105F"/>
    <w:rsid w:val="45FE1FE4"/>
    <w:rsid w:val="4603646C"/>
    <w:rsid w:val="4604196F"/>
    <w:rsid w:val="460A3878"/>
    <w:rsid w:val="460B12FA"/>
    <w:rsid w:val="460C34F8"/>
    <w:rsid w:val="46136706"/>
    <w:rsid w:val="4617730B"/>
    <w:rsid w:val="46182B8E"/>
    <w:rsid w:val="461B1594"/>
    <w:rsid w:val="461C7016"/>
    <w:rsid w:val="462176BD"/>
    <w:rsid w:val="46217C1A"/>
    <w:rsid w:val="46220F1F"/>
    <w:rsid w:val="46252D4D"/>
    <w:rsid w:val="46263727"/>
    <w:rsid w:val="462908AA"/>
    <w:rsid w:val="462B052A"/>
    <w:rsid w:val="462D14AE"/>
    <w:rsid w:val="46315CB6"/>
    <w:rsid w:val="46317EB5"/>
    <w:rsid w:val="46380953"/>
    <w:rsid w:val="463A65C6"/>
    <w:rsid w:val="463F2A4E"/>
    <w:rsid w:val="464623D8"/>
    <w:rsid w:val="46462D05"/>
    <w:rsid w:val="464B6860"/>
    <w:rsid w:val="464C1D63"/>
    <w:rsid w:val="464F0AEA"/>
    <w:rsid w:val="464F2CE8"/>
    <w:rsid w:val="465025C4"/>
    <w:rsid w:val="46523C6D"/>
    <w:rsid w:val="465316EE"/>
    <w:rsid w:val="46534F71"/>
    <w:rsid w:val="46547170"/>
    <w:rsid w:val="46573978"/>
    <w:rsid w:val="465D5881"/>
    <w:rsid w:val="46602F82"/>
    <w:rsid w:val="4666290D"/>
    <w:rsid w:val="46676190"/>
    <w:rsid w:val="46685E10"/>
    <w:rsid w:val="466B6511"/>
    <w:rsid w:val="466E359D"/>
    <w:rsid w:val="466F11C7"/>
    <w:rsid w:val="4670321D"/>
    <w:rsid w:val="46721FA3"/>
    <w:rsid w:val="46726720"/>
    <w:rsid w:val="467B15AE"/>
    <w:rsid w:val="467D2532"/>
    <w:rsid w:val="46826C09"/>
    <w:rsid w:val="4683223D"/>
    <w:rsid w:val="46841EBD"/>
    <w:rsid w:val="46847CBF"/>
    <w:rsid w:val="468531C2"/>
    <w:rsid w:val="46896345"/>
    <w:rsid w:val="468C72C9"/>
    <w:rsid w:val="468E27CD"/>
    <w:rsid w:val="46901553"/>
    <w:rsid w:val="46916FD5"/>
    <w:rsid w:val="469324D8"/>
    <w:rsid w:val="4696565B"/>
    <w:rsid w:val="46965D88"/>
    <w:rsid w:val="469B15DD"/>
    <w:rsid w:val="469B78E4"/>
    <w:rsid w:val="46A24CF0"/>
    <w:rsid w:val="46A9467B"/>
    <w:rsid w:val="46AA20FD"/>
    <w:rsid w:val="46AB7B7E"/>
    <w:rsid w:val="46AE0B03"/>
    <w:rsid w:val="46B11A88"/>
    <w:rsid w:val="46B27509"/>
    <w:rsid w:val="46BB09F6"/>
    <w:rsid w:val="46BC111E"/>
    <w:rsid w:val="46BD331C"/>
    <w:rsid w:val="46BE4621"/>
    <w:rsid w:val="46C04C25"/>
    <w:rsid w:val="46C11D22"/>
    <w:rsid w:val="46C35225"/>
    <w:rsid w:val="46C4652A"/>
    <w:rsid w:val="46C53FAB"/>
    <w:rsid w:val="46C929B2"/>
    <w:rsid w:val="46CC00B3"/>
    <w:rsid w:val="46CE1038"/>
    <w:rsid w:val="46D25840"/>
    <w:rsid w:val="46D332C1"/>
    <w:rsid w:val="46D354BF"/>
    <w:rsid w:val="46D467C4"/>
    <w:rsid w:val="46D61CC7"/>
    <w:rsid w:val="46D92C4C"/>
    <w:rsid w:val="46DB30D4"/>
    <w:rsid w:val="46DC034D"/>
    <w:rsid w:val="46DF4B55"/>
    <w:rsid w:val="46E40FDD"/>
    <w:rsid w:val="46E717E5"/>
    <w:rsid w:val="46E81BE2"/>
    <w:rsid w:val="46E95465"/>
    <w:rsid w:val="46EC05E8"/>
    <w:rsid w:val="46EC63E9"/>
    <w:rsid w:val="46EE736E"/>
    <w:rsid w:val="46F02871"/>
    <w:rsid w:val="46F41277"/>
    <w:rsid w:val="46F53476"/>
    <w:rsid w:val="46F60EF7"/>
    <w:rsid w:val="46F6477A"/>
    <w:rsid w:val="46FA3181"/>
    <w:rsid w:val="46FC6684"/>
    <w:rsid w:val="46FD0882"/>
    <w:rsid w:val="46FD4105"/>
    <w:rsid w:val="47043A90"/>
    <w:rsid w:val="47064A15"/>
    <w:rsid w:val="470F78A3"/>
    <w:rsid w:val="47105324"/>
    <w:rsid w:val="47110682"/>
    <w:rsid w:val="47112DA6"/>
    <w:rsid w:val="47193A36"/>
    <w:rsid w:val="47195E2A"/>
    <w:rsid w:val="471A5C34"/>
    <w:rsid w:val="471C1137"/>
    <w:rsid w:val="471C49BA"/>
    <w:rsid w:val="471E20BC"/>
    <w:rsid w:val="47210E42"/>
    <w:rsid w:val="47213040"/>
    <w:rsid w:val="47274F4A"/>
    <w:rsid w:val="47293CD0"/>
    <w:rsid w:val="472B386C"/>
    <w:rsid w:val="472B71D3"/>
    <w:rsid w:val="472C4C55"/>
    <w:rsid w:val="472D6E53"/>
    <w:rsid w:val="472F5BD9"/>
    <w:rsid w:val="473110DC"/>
    <w:rsid w:val="473232DB"/>
    <w:rsid w:val="47330B7F"/>
    <w:rsid w:val="47351CE1"/>
    <w:rsid w:val="47357AE2"/>
    <w:rsid w:val="47367762"/>
    <w:rsid w:val="47382C65"/>
    <w:rsid w:val="473964E9"/>
    <w:rsid w:val="473C166C"/>
    <w:rsid w:val="47400072"/>
    <w:rsid w:val="47415AF3"/>
    <w:rsid w:val="474544FA"/>
    <w:rsid w:val="4750669E"/>
    <w:rsid w:val="47513B8F"/>
    <w:rsid w:val="47513E2B"/>
    <w:rsid w:val="47514501"/>
    <w:rsid w:val="47531291"/>
    <w:rsid w:val="47537093"/>
    <w:rsid w:val="47541D2E"/>
    <w:rsid w:val="47552596"/>
    <w:rsid w:val="47560017"/>
    <w:rsid w:val="47577C97"/>
    <w:rsid w:val="4759319A"/>
    <w:rsid w:val="475D5424"/>
    <w:rsid w:val="475E2EA5"/>
    <w:rsid w:val="47602B25"/>
    <w:rsid w:val="476105A6"/>
    <w:rsid w:val="4764152B"/>
    <w:rsid w:val="47675D33"/>
    <w:rsid w:val="476B4739"/>
    <w:rsid w:val="476C21BB"/>
    <w:rsid w:val="477914D1"/>
    <w:rsid w:val="477E5958"/>
    <w:rsid w:val="478046DF"/>
    <w:rsid w:val="47812160"/>
    <w:rsid w:val="47827BE2"/>
    <w:rsid w:val="4783425B"/>
    <w:rsid w:val="478552E3"/>
    <w:rsid w:val="478D5F73"/>
    <w:rsid w:val="478E39F4"/>
    <w:rsid w:val="47916B77"/>
    <w:rsid w:val="47927E7C"/>
    <w:rsid w:val="479358FE"/>
    <w:rsid w:val="4795557D"/>
    <w:rsid w:val="47970A81"/>
    <w:rsid w:val="47974304"/>
    <w:rsid w:val="47986502"/>
    <w:rsid w:val="479A1A05"/>
    <w:rsid w:val="479B2D0A"/>
    <w:rsid w:val="479C4F08"/>
    <w:rsid w:val="479E040B"/>
    <w:rsid w:val="47A07192"/>
    <w:rsid w:val="47A7327A"/>
    <w:rsid w:val="47A878A3"/>
    <w:rsid w:val="47AB2FA4"/>
    <w:rsid w:val="47AD64A7"/>
    <w:rsid w:val="47B2292F"/>
    <w:rsid w:val="47B63534"/>
    <w:rsid w:val="47B727F3"/>
    <w:rsid w:val="47B922BA"/>
    <w:rsid w:val="47BD2EBF"/>
    <w:rsid w:val="47BE41C3"/>
    <w:rsid w:val="47C22BCA"/>
    <w:rsid w:val="47C34DC8"/>
    <w:rsid w:val="47C615D0"/>
    <w:rsid w:val="47C81250"/>
    <w:rsid w:val="47C96CD1"/>
    <w:rsid w:val="47CA7FD6"/>
    <w:rsid w:val="47CD2511"/>
    <w:rsid w:val="47CF445E"/>
    <w:rsid w:val="47CF4628"/>
    <w:rsid w:val="47D253E2"/>
    <w:rsid w:val="47D7186A"/>
    <w:rsid w:val="47D93185"/>
    <w:rsid w:val="47DF7F53"/>
    <w:rsid w:val="47E17BFB"/>
    <w:rsid w:val="47E330FE"/>
    <w:rsid w:val="47E64083"/>
    <w:rsid w:val="47E87586"/>
    <w:rsid w:val="47E9088B"/>
    <w:rsid w:val="47ED3A0E"/>
    <w:rsid w:val="47ED7291"/>
    <w:rsid w:val="47EE4D13"/>
    <w:rsid w:val="47F02414"/>
    <w:rsid w:val="47F155E6"/>
    <w:rsid w:val="47F33399"/>
    <w:rsid w:val="47F75622"/>
    <w:rsid w:val="47F830A4"/>
    <w:rsid w:val="47F90B25"/>
    <w:rsid w:val="47FA2D23"/>
    <w:rsid w:val="47FB4028"/>
    <w:rsid w:val="47FC1AAA"/>
    <w:rsid w:val="47FC6227"/>
    <w:rsid w:val="47FD5FB7"/>
    <w:rsid w:val="48072039"/>
    <w:rsid w:val="4809553C"/>
    <w:rsid w:val="480A2FBE"/>
    <w:rsid w:val="48112949"/>
    <w:rsid w:val="48123C4D"/>
    <w:rsid w:val="48162654"/>
    <w:rsid w:val="481935D8"/>
    <w:rsid w:val="481A105A"/>
    <w:rsid w:val="481A57D7"/>
    <w:rsid w:val="481C0CDA"/>
    <w:rsid w:val="481C455D"/>
    <w:rsid w:val="481D1FDE"/>
    <w:rsid w:val="481F1C5E"/>
    <w:rsid w:val="482109E5"/>
    <w:rsid w:val="482360E6"/>
    <w:rsid w:val="482515E9"/>
    <w:rsid w:val="482573EB"/>
    <w:rsid w:val="48270370"/>
    <w:rsid w:val="482728EE"/>
    <w:rsid w:val="482A0307"/>
    <w:rsid w:val="482C47F7"/>
    <w:rsid w:val="482E4477"/>
    <w:rsid w:val="483031FD"/>
    <w:rsid w:val="48326701"/>
    <w:rsid w:val="48334182"/>
    <w:rsid w:val="48357685"/>
    <w:rsid w:val="4838060A"/>
    <w:rsid w:val="483B3270"/>
    <w:rsid w:val="48410F19"/>
    <w:rsid w:val="48483767"/>
    <w:rsid w:val="484C049B"/>
    <w:rsid w:val="48516FB5"/>
    <w:rsid w:val="48524A37"/>
    <w:rsid w:val="485559BC"/>
    <w:rsid w:val="48567BBA"/>
    <w:rsid w:val="485830BD"/>
    <w:rsid w:val="48591CAE"/>
    <w:rsid w:val="485943C2"/>
    <w:rsid w:val="485B1AC3"/>
    <w:rsid w:val="485C5346"/>
    <w:rsid w:val="485C7545"/>
    <w:rsid w:val="486017CE"/>
    <w:rsid w:val="48617250"/>
    <w:rsid w:val="48617456"/>
    <w:rsid w:val="48624CD1"/>
    <w:rsid w:val="486636D8"/>
    <w:rsid w:val="486758D6"/>
    <w:rsid w:val="486C1D5E"/>
    <w:rsid w:val="486E0AE4"/>
    <w:rsid w:val="48700764"/>
    <w:rsid w:val="4875455D"/>
    <w:rsid w:val="487565D5"/>
    <w:rsid w:val="48773972"/>
    <w:rsid w:val="487A6AF5"/>
    <w:rsid w:val="487E4AE0"/>
    <w:rsid w:val="48847404"/>
    <w:rsid w:val="48850DF5"/>
    <w:rsid w:val="48862907"/>
    <w:rsid w:val="4888168E"/>
    <w:rsid w:val="4888388C"/>
    <w:rsid w:val="48885E0A"/>
    <w:rsid w:val="488A6D8F"/>
    <w:rsid w:val="488C2292"/>
    <w:rsid w:val="488F3217"/>
    <w:rsid w:val="48900C98"/>
    <w:rsid w:val="48955120"/>
    <w:rsid w:val="48981928"/>
    <w:rsid w:val="48A4573B"/>
    <w:rsid w:val="48AD604A"/>
    <w:rsid w:val="48B01AFF"/>
    <w:rsid w:val="48B14A50"/>
    <w:rsid w:val="48B6475B"/>
    <w:rsid w:val="48BA3162"/>
    <w:rsid w:val="48BB5360"/>
    <w:rsid w:val="48BC2DE1"/>
    <w:rsid w:val="48BC6665"/>
    <w:rsid w:val="48BD40E6"/>
    <w:rsid w:val="48BF75E9"/>
    <w:rsid w:val="48C0506B"/>
    <w:rsid w:val="48C2276C"/>
    <w:rsid w:val="48C35FF0"/>
    <w:rsid w:val="48C514F3"/>
    <w:rsid w:val="48C66F74"/>
    <w:rsid w:val="48CA33FC"/>
    <w:rsid w:val="48CB55FA"/>
    <w:rsid w:val="48CF4000"/>
    <w:rsid w:val="48D01A82"/>
    <w:rsid w:val="48D17504"/>
    <w:rsid w:val="48D24F85"/>
    <w:rsid w:val="48D32A07"/>
    <w:rsid w:val="48D3302F"/>
    <w:rsid w:val="48D40488"/>
    <w:rsid w:val="48D43D0B"/>
    <w:rsid w:val="48D5178D"/>
    <w:rsid w:val="48D6398B"/>
    <w:rsid w:val="48D92391"/>
    <w:rsid w:val="48DA7E13"/>
    <w:rsid w:val="48DB3696"/>
    <w:rsid w:val="48DE461B"/>
    <w:rsid w:val="48DF429B"/>
    <w:rsid w:val="48E16144"/>
    <w:rsid w:val="48E2521F"/>
    <w:rsid w:val="48E36524"/>
    <w:rsid w:val="48ED35B0"/>
    <w:rsid w:val="48EF2337"/>
    <w:rsid w:val="48F5643E"/>
    <w:rsid w:val="48F873C3"/>
    <w:rsid w:val="48F906C8"/>
    <w:rsid w:val="49046A59"/>
    <w:rsid w:val="4908545F"/>
    <w:rsid w:val="490A0962"/>
    <w:rsid w:val="49121BEA"/>
    <w:rsid w:val="491621F6"/>
    <w:rsid w:val="491A0BFD"/>
    <w:rsid w:val="49206389"/>
    <w:rsid w:val="4922188C"/>
    <w:rsid w:val="49256F8E"/>
    <w:rsid w:val="49287F12"/>
    <w:rsid w:val="492C219C"/>
    <w:rsid w:val="492F531F"/>
    <w:rsid w:val="49316623"/>
    <w:rsid w:val="49321B27"/>
    <w:rsid w:val="4934502A"/>
    <w:rsid w:val="493A6F33"/>
    <w:rsid w:val="493B49B5"/>
    <w:rsid w:val="493D4634"/>
    <w:rsid w:val="49400E3C"/>
    <w:rsid w:val="494055B9"/>
    <w:rsid w:val="49420ABC"/>
    <w:rsid w:val="49495EC9"/>
    <w:rsid w:val="494A71CD"/>
    <w:rsid w:val="494B4C4F"/>
    <w:rsid w:val="494C26D0"/>
    <w:rsid w:val="494C43B1"/>
    <w:rsid w:val="494E2350"/>
    <w:rsid w:val="49505853"/>
    <w:rsid w:val="49516B58"/>
    <w:rsid w:val="49520D56"/>
    <w:rsid w:val="4954425A"/>
    <w:rsid w:val="49562FE0"/>
    <w:rsid w:val="495906E1"/>
    <w:rsid w:val="495A6163"/>
    <w:rsid w:val="495A6762"/>
    <w:rsid w:val="495D0879"/>
    <w:rsid w:val="495D4B69"/>
    <w:rsid w:val="495F006C"/>
    <w:rsid w:val="49636A72"/>
    <w:rsid w:val="496557F9"/>
    <w:rsid w:val="497A1F1B"/>
    <w:rsid w:val="497F63A3"/>
    <w:rsid w:val="49803E24"/>
    <w:rsid w:val="4983062C"/>
    <w:rsid w:val="498460AE"/>
    <w:rsid w:val="498A4734"/>
    <w:rsid w:val="498C34BA"/>
    <w:rsid w:val="498D0F3C"/>
    <w:rsid w:val="498D56B8"/>
    <w:rsid w:val="499275C2"/>
    <w:rsid w:val="49951AC7"/>
    <w:rsid w:val="49952A14"/>
    <w:rsid w:val="49965FC8"/>
    <w:rsid w:val="49994D4E"/>
    <w:rsid w:val="4999531C"/>
    <w:rsid w:val="499A5CF7"/>
    <w:rsid w:val="49A0215B"/>
    <w:rsid w:val="49AE1470"/>
    <w:rsid w:val="49AF6EF2"/>
    <w:rsid w:val="49BC2984"/>
    <w:rsid w:val="49BD0406"/>
    <w:rsid w:val="49BD7227"/>
    <w:rsid w:val="49BE7DC6"/>
    <w:rsid w:val="49BF3909"/>
    <w:rsid w:val="49C0138A"/>
    <w:rsid w:val="49C16E0C"/>
    <w:rsid w:val="49C43614"/>
    <w:rsid w:val="49C51095"/>
    <w:rsid w:val="49C76797"/>
    <w:rsid w:val="49C84218"/>
    <w:rsid w:val="49C9005F"/>
    <w:rsid w:val="49CE19A5"/>
    <w:rsid w:val="49D04EA8"/>
    <w:rsid w:val="49D51330"/>
    <w:rsid w:val="49D83174"/>
    <w:rsid w:val="49DA57B7"/>
    <w:rsid w:val="49DC6804"/>
    <w:rsid w:val="49DD673C"/>
    <w:rsid w:val="49DF1C3F"/>
    <w:rsid w:val="49E43FAC"/>
    <w:rsid w:val="49E64E4D"/>
    <w:rsid w:val="49E76C62"/>
    <w:rsid w:val="49E80350"/>
    <w:rsid w:val="49EA3854"/>
    <w:rsid w:val="49EF575D"/>
    <w:rsid w:val="49F031DE"/>
    <w:rsid w:val="49F153DD"/>
    <w:rsid w:val="49F46361"/>
    <w:rsid w:val="49F84D68"/>
    <w:rsid w:val="49FA3AEE"/>
    <w:rsid w:val="49FC6FF1"/>
    <w:rsid w:val="49FD6C71"/>
    <w:rsid w:val="4A0059F7"/>
    <w:rsid w:val="4A007BF5"/>
    <w:rsid w:val="4A0112AD"/>
    <w:rsid w:val="4A015677"/>
    <w:rsid w:val="4A033589"/>
    <w:rsid w:val="4A0343FD"/>
    <w:rsid w:val="4A03697C"/>
    <w:rsid w:val="4A077580"/>
    <w:rsid w:val="4A080885"/>
    <w:rsid w:val="4A0975F4"/>
    <w:rsid w:val="4A0A0505"/>
    <w:rsid w:val="4A0B5F87"/>
    <w:rsid w:val="4A0C3A08"/>
    <w:rsid w:val="4A0D148A"/>
    <w:rsid w:val="4A0D4D0D"/>
    <w:rsid w:val="4A121195"/>
    <w:rsid w:val="4A133393"/>
    <w:rsid w:val="4A171B6A"/>
    <w:rsid w:val="4A18529C"/>
    <w:rsid w:val="4A190B1F"/>
    <w:rsid w:val="4A1A079F"/>
    <w:rsid w:val="4A1D4FA7"/>
    <w:rsid w:val="4A1F7EB0"/>
    <w:rsid w:val="4A22142F"/>
    <w:rsid w:val="4A2329A2"/>
    <w:rsid w:val="4A244932"/>
    <w:rsid w:val="4A2B0A3A"/>
    <w:rsid w:val="4A35264E"/>
    <w:rsid w:val="4A375B51"/>
    <w:rsid w:val="4A3835D3"/>
    <w:rsid w:val="4A3C51B1"/>
    <w:rsid w:val="4A4536BD"/>
    <w:rsid w:val="4A485DEB"/>
    <w:rsid w:val="4A4E3578"/>
    <w:rsid w:val="4A521F7E"/>
    <w:rsid w:val="4A547680"/>
    <w:rsid w:val="4A5C030F"/>
    <w:rsid w:val="4A5D250E"/>
    <w:rsid w:val="4A5D532D"/>
    <w:rsid w:val="4A606D15"/>
    <w:rsid w:val="4A614797"/>
    <w:rsid w:val="4A622219"/>
    <w:rsid w:val="4A6534B0"/>
    <w:rsid w:val="4A674BED"/>
    <w:rsid w:val="4A6D602B"/>
    <w:rsid w:val="4A6E0229"/>
    <w:rsid w:val="4A706FB0"/>
    <w:rsid w:val="4A7224B3"/>
    <w:rsid w:val="4A726C30"/>
    <w:rsid w:val="4A753438"/>
    <w:rsid w:val="4A791E3E"/>
    <w:rsid w:val="4A7A78BF"/>
    <w:rsid w:val="4A7D0844"/>
    <w:rsid w:val="4A7E62C5"/>
    <w:rsid w:val="4A83274D"/>
    <w:rsid w:val="4A845C50"/>
    <w:rsid w:val="4A857E4F"/>
    <w:rsid w:val="4A8658D0"/>
    <w:rsid w:val="4A940469"/>
    <w:rsid w:val="4A944BE6"/>
    <w:rsid w:val="4A9500E9"/>
    <w:rsid w:val="4A9563B7"/>
    <w:rsid w:val="4A9713EE"/>
    <w:rsid w:val="4A9F5E3B"/>
    <w:rsid w:val="4AA1777F"/>
    <w:rsid w:val="4AAC5B10"/>
    <w:rsid w:val="4AB07D99"/>
    <w:rsid w:val="4AB27A19"/>
    <w:rsid w:val="4AB873A4"/>
    <w:rsid w:val="4ABA06A9"/>
    <w:rsid w:val="4ABA28A7"/>
    <w:rsid w:val="4AC431B7"/>
    <w:rsid w:val="4AC544BB"/>
    <w:rsid w:val="4ACD18C8"/>
    <w:rsid w:val="4ACD6045"/>
    <w:rsid w:val="4AD124CC"/>
    <w:rsid w:val="4AD337D1"/>
    <w:rsid w:val="4AD41253"/>
    <w:rsid w:val="4AD743D6"/>
    <w:rsid w:val="4AD90602"/>
    <w:rsid w:val="4AD978D9"/>
    <w:rsid w:val="4ADE75E4"/>
    <w:rsid w:val="4AE14CE5"/>
    <w:rsid w:val="4AE25FEA"/>
    <w:rsid w:val="4AE66BEE"/>
    <w:rsid w:val="4AE74670"/>
    <w:rsid w:val="4AED6BE2"/>
    <w:rsid w:val="4AEF5300"/>
    <w:rsid w:val="4AF02D81"/>
    <w:rsid w:val="4AF10803"/>
    <w:rsid w:val="4AF76E89"/>
    <w:rsid w:val="4AF8490A"/>
    <w:rsid w:val="4AFA3691"/>
    <w:rsid w:val="4AFA7E0D"/>
    <w:rsid w:val="4AFB1112"/>
    <w:rsid w:val="4B0574A3"/>
    <w:rsid w:val="4B111A14"/>
    <w:rsid w:val="4B132DC9"/>
    <w:rsid w:val="4B132F8D"/>
    <w:rsid w:val="4B151CBC"/>
    <w:rsid w:val="4B1751BF"/>
    <w:rsid w:val="4B193F45"/>
    <w:rsid w:val="4B1C4ECA"/>
    <w:rsid w:val="4B1E4B4A"/>
    <w:rsid w:val="4B213550"/>
    <w:rsid w:val="4B2422D7"/>
    <w:rsid w:val="4B257D58"/>
    <w:rsid w:val="4B26325B"/>
    <w:rsid w:val="4B2679D8"/>
    <w:rsid w:val="4B2A63DE"/>
    <w:rsid w:val="4B3969F9"/>
    <w:rsid w:val="4B3A447A"/>
    <w:rsid w:val="4B3E2E80"/>
    <w:rsid w:val="4B411887"/>
    <w:rsid w:val="4B51409F"/>
    <w:rsid w:val="4B51629E"/>
    <w:rsid w:val="4B565FA9"/>
    <w:rsid w:val="4B676243"/>
    <w:rsid w:val="4B6A71C8"/>
    <w:rsid w:val="4B706B53"/>
    <w:rsid w:val="4B722056"/>
    <w:rsid w:val="4B760A5C"/>
    <w:rsid w:val="4B76442C"/>
    <w:rsid w:val="4B7E16EB"/>
    <w:rsid w:val="4B8200F2"/>
    <w:rsid w:val="4B870CF6"/>
    <w:rsid w:val="4B897A7D"/>
    <w:rsid w:val="4B8A54FE"/>
    <w:rsid w:val="4B8A76FC"/>
    <w:rsid w:val="4B8D0681"/>
    <w:rsid w:val="4B901606"/>
    <w:rsid w:val="4B917087"/>
    <w:rsid w:val="4B955A8D"/>
    <w:rsid w:val="4B96350F"/>
    <w:rsid w:val="4B974814"/>
    <w:rsid w:val="4B995B21"/>
    <w:rsid w:val="4B9C5418"/>
    <w:rsid w:val="4B9F3E1E"/>
    <w:rsid w:val="4BA076A2"/>
    <w:rsid w:val="4BA15123"/>
    <w:rsid w:val="4BA24DA3"/>
    <w:rsid w:val="4BA30626"/>
    <w:rsid w:val="4BA637A9"/>
    <w:rsid w:val="4BA74AAE"/>
    <w:rsid w:val="4BAC0F36"/>
    <w:rsid w:val="4BAC3563"/>
    <w:rsid w:val="4BAF6637"/>
    <w:rsid w:val="4BB275BC"/>
    <w:rsid w:val="4BB3503D"/>
    <w:rsid w:val="4BB418A9"/>
    <w:rsid w:val="4BB42ABF"/>
    <w:rsid w:val="4BB73A44"/>
    <w:rsid w:val="4BB86F47"/>
    <w:rsid w:val="4BB927CA"/>
    <w:rsid w:val="4BBA244A"/>
    <w:rsid w:val="4BBD078F"/>
    <w:rsid w:val="4BC61AE0"/>
    <w:rsid w:val="4BC6625C"/>
    <w:rsid w:val="4BCA04E6"/>
    <w:rsid w:val="4BCB5F67"/>
    <w:rsid w:val="4BCC39E9"/>
    <w:rsid w:val="4BCE3C8F"/>
    <w:rsid w:val="4BD023EF"/>
    <w:rsid w:val="4BD40DF5"/>
    <w:rsid w:val="4BD51A25"/>
    <w:rsid w:val="4BD8527D"/>
    <w:rsid w:val="4BDF4C08"/>
    <w:rsid w:val="4BE1398E"/>
    <w:rsid w:val="4BE44913"/>
    <w:rsid w:val="4BE64593"/>
    <w:rsid w:val="4BE67E16"/>
    <w:rsid w:val="4BE95517"/>
    <w:rsid w:val="4BEA19F6"/>
    <w:rsid w:val="4BED77A1"/>
    <w:rsid w:val="4BF103A5"/>
    <w:rsid w:val="4BF23C29"/>
    <w:rsid w:val="4BF4132A"/>
    <w:rsid w:val="4BF87D30"/>
    <w:rsid w:val="4BF944CE"/>
    <w:rsid w:val="4BFB4538"/>
    <w:rsid w:val="4BFC67AA"/>
    <w:rsid w:val="4BFD41B8"/>
    <w:rsid w:val="4BFF2F3E"/>
    <w:rsid w:val="4C0009C0"/>
    <w:rsid w:val="4C016441"/>
    <w:rsid w:val="4C0473C6"/>
    <w:rsid w:val="4C082549"/>
    <w:rsid w:val="4C090181"/>
    <w:rsid w:val="4C097FBD"/>
    <w:rsid w:val="4C0C47D3"/>
    <w:rsid w:val="4C0D2254"/>
    <w:rsid w:val="4C1031D9"/>
    <w:rsid w:val="4C1166DC"/>
    <w:rsid w:val="4C12423D"/>
    <w:rsid w:val="4C162B64"/>
    <w:rsid w:val="4C1827E3"/>
    <w:rsid w:val="4C190265"/>
    <w:rsid w:val="4C193AE8"/>
    <w:rsid w:val="4C1D24EE"/>
    <w:rsid w:val="4C1E46ED"/>
    <w:rsid w:val="4C207BF0"/>
    <w:rsid w:val="4C226976"/>
    <w:rsid w:val="4C251AF9"/>
    <w:rsid w:val="4C286301"/>
    <w:rsid w:val="4C2A1804"/>
    <w:rsid w:val="4C39659B"/>
    <w:rsid w:val="4C3B4FDC"/>
    <w:rsid w:val="4C4039A8"/>
    <w:rsid w:val="4C405F26"/>
    <w:rsid w:val="4C4423AE"/>
    <w:rsid w:val="4C473333"/>
    <w:rsid w:val="4C486B77"/>
    <w:rsid w:val="4C486BB6"/>
    <w:rsid w:val="4C4A7B3B"/>
    <w:rsid w:val="4C4C303E"/>
    <w:rsid w:val="4C4E2CBD"/>
    <w:rsid w:val="4C513C42"/>
    <w:rsid w:val="4C5216C4"/>
    <w:rsid w:val="4C544BC7"/>
    <w:rsid w:val="4C552648"/>
    <w:rsid w:val="4C56394D"/>
    <w:rsid w:val="4C5948D2"/>
    <w:rsid w:val="4C5C5856"/>
    <w:rsid w:val="4C5D32D8"/>
    <w:rsid w:val="4C60645B"/>
    <w:rsid w:val="4C62195E"/>
    <w:rsid w:val="4C6251E1"/>
    <w:rsid w:val="4C644E61"/>
    <w:rsid w:val="4C675DE6"/>
    <w:rsid w:val="4C6B47EC"/>
    <w:rsid w:val="4C7450FB"/>
    <w:rsid w:val="4C746DC9"/>
    <w:rsid w:val="4C773E82"/>
    <w:rsid w:val="4C794E06"/>
    <w:rsid w:val="4C7C2508"/>
    <w:rsid w:val="4C7C5D8B"/>
    <w:rsid w:val="4C831E93"/>
    <w:rsid w:val="4C8E3AA7"/>
    <w:rsid w:val="4C9011A8"/>
    <w:rsid w:val="4C9246AB"/>
    <w:rsid w:val="4C947BAF"/>
    <w:rsid w:val="4C956D80"/>
    <w:rsid w:val="4C981E38"/>
    <w:rsid w:val="4C9978BA"/>
    <w:rsid w:val="4C9F17C3"/>
    <w:rsid w:val="4CB1386B"/>
    <w:rsid w:val="4CB229E2"/>
    <w:rsid w:val="4CB70C39"/>
    <w:rsid w:val="4CB726ED"/>
    <w:rsid w:val="4CB9236D"/>
    <w:rsid w:val="4CBF7AF9"/>
    <w:rsid w:val="4CC0557B"/>
    <w:rsid w:val="4CC306FE"/>
    <w:rsid w:val="4CC61682"/>
    <w:rsid w:val="4CC82987"/>
    <w:rsid w:val="4CD4421B"/>
    <w:rsid w:val="4CD7191D"/>
    <w:rsid w:val="4CD751A0"/>
    <w:rsid w:val="4CD82C22"/>
    <w:rsid w:val="4CDA19A5"/>
    <w:rsid w:val="4CDB3BA6"/>
    <w:rsid w:val="4CDD70A9"/>
    <w:rsid w:val="4CDE6D29"/>
    <w:rsid w:val="4CDF47AB"/>
    <w:rsid w:val="4CE0222C"/>
    <w:rsid w:val="4CE13531"/>
    <w:rsid w:val="4CE15AB0"/>
    <w:rsid w:val="4CE2572F"/>
    <w:rsid w:val="4CE71BB7"/>
    <w:rsid w:val="4CE950BA"/>
    <w:rsid w:val="4CEB3E41"/>
    <w:rsid w:val="4CEE1542"/>
    <w:rsid w:val="4CEE4DC5"/>
    <w:rsid w:val="4CF27F48"/>
    <w:rsid w:val="4CF3124D"/>
    <w:rsid w:val="4CF3344B"/>
    <w:rsid w:val="4CF44F18"/>
    <w:rsid w:val="4CFA2DD6"/>
    <w:rsid w:val="4CFE5060"/>
    <w:rsid w:val="4D0314E7"/>
    <w:rsid w:val="4D0549EA"/>
    <w:rsid w:val="4D06246C"/>
    <w:rsid w:val="4D08596F"/>
    <w:rsid w:val="4D0933F1"/>
    <w:rsid w:val="4D0A0E72"/>
    <w:rsid w:val="4D0F7D63"/>
    <w:rsid w:val="4D147203"/>
    <w:rsid w:val="4D185C09"/>
    <w:rsid w:val="4D1879C1"/>
    <w:rsid w:val="4D1A6F0E"/>
    <w:rsid w:val="4D1B2411"/>
    <w:rsid w:val="4D2607A2"/>
    <w:rsid w:val="4D2E5BAF"/>
    <w:rsid w:val="4D3245B5"/>
    <w:rsid w:val="4D334235"/>
    <w:rsid w:val="4D357738"/>
    <w:rsid w:val="4D372C3B"/>
    <w:rsid w:val="4D3D03C8"/>
    <w:rsid w:val="4D426A4E"/>
    <w:rsid w:val="4D4322D1"/>
    <w:rsid w:val="4D441F51"/>
    <w:rsid w:val="4D4579D2"/>
    <w:rsid w:val="4D472ED5"/>
    <w:rsid w:val="4D4A76DD"/>
    <w:rsid w:val="4D4D6AF7"/>
    <w:rsid w:val="4D4F3B65"/>
    <w:rsid w:val="4D524AEA"/>
    <w:rsid w:val="4D554464"/>
    <w:rsid w:val="4D5634F0"/>
    <w:rsid w:val="4D5756EE"/>
    <w:rsid w:val="4D5B1B76"/>
    <w:rsid w:val="4D5B7978"/>
    <w:rsid w:val="4D5C75F7"/>
    <w:rsid w:val="4D6046FD"/>
    <w:rsid w:val="4D66378A"/>
    <w:rsid w:val="4D69470F"/>
    <w:rsid w:val="4D6B7C12"/>
    <w:rsid w:val="4D711B1B"/>
    <w:rsid w:val="4D7471F9"/>
    <w:rsid w:val="4D796F28"/>
    <w:rsid w:val="4D7B7EAC"/>
    <w:rsid w:val="4D7F46B4"/>
    <w:rsid w:val="4D802136"/>
    <w:rsid w:val="4D8330BA"/>
    <w:rsid w:val="4D881740"/>
    <w:rsid w:val="4D8A04C7"/>
    <w:rsid w:val="4D8B5F48"/>
    <w:rsid w:val="4D8C39CA"/>
    <w:rsid w:val="4D906B4D"/>
    <w:rsid w:val="4D9145CE"/>
    <w:rsid w:val="4D922050"/>
    <w:rsid w:val="4D92309B"/>
    <w:rsid w:val="4D950A56"/>
    <w:rsid w:val="4D9A4EDE"/>
    <w:rsid w:val="4D9B0761"/>
    <w:rsid w:val="4D9B61E3"/>
    <w:rsid w:val="4D9C3C64"/>
    <w:rsid w:val="4DA06DE7"/>
    <w:rsid w:val="4DA222EA"/>
    <w:rsid w:val="4DA37D6C"/>
    <w:rsid w:val="4DA41071"/>
    <w:rsid w:val="4DA76772"/>
    <w:rsid w:val="4DAB09FB"/>
    <w:rsid w:val="4DAB2BFA"/>
    <w:rsid w:val="4DAB5178"/>
    <w:rsid w:val="4DAC067B"/>
    <w:rsid w:val="4DB07082"/>
    <w:rsid w:val="4DB20B35"/>
    <w:rsid w:val="4DB33889"/>
    <w:rsid w:val="4DB35E08"/>
    <w:rsid w:val="4DB4130B"/>
    <w:rsid w:val="4DB8448E"/>
    <w:rsid w:val="4DBA3214"/>
    <w:rsid w:val="4DBA7991"/>
    <w:rsid w:val="4DBB0C96"/>
    <w:rsid w:val="4DBB7A1A"/>
    <w:rsid w:val="4DBC6717"/>
    <w:rsid w:val="4DBE1C1A"/>
    <w:rsid w:val="4DBE6397"/>
    <w:rsid w:val="4DC360A2"/>
    <w:rsid w:val="4DC515A5"/>
    <w:rsid w:val="4DD12E39"/>
    <w:rsid w:val="4DDC11CB"/>
    <w:rsid w:val="4DE343D9"/>
    <w:rsid w:val="4DE465D7"/>
    <w:rsid w:val="4DE72DDF"/>
    <w:rsid w:val="4DEA5F62"/>
    <w:rsid w:val="4DEF23EA"/>
    <w:rsid w:val="4DF420F5"/>
    <w:rsid w:val="4DFC3C7E"/>
    <w:rsid w:val="4DFC7501"/>
    <w:rsid w:val="4DFD4F82"/>
    <w:rsid w:val="4E04238F"/>
    <w:rsid w:val="4E05458D"/>
    <w:rsid w:val="4E073314"/>
    <w:rsid w:val="4E092F93"/>
    <w:rsid w:val="4E0B1D1A"/>
    <w:rsid w:val="4E0B6496"/>
    <w:rsid w:val="4E1061A1"/>
    <w:rsid w:val="4E125E21"/>
    <w:rsid w:val="4E1338A3"/>
    <w:rsid w:val="4E137126"/>
    <w:rsid w:val="4E154828"/>
    <w:rsid w:val="4E1C6F66"/>
    <w:rsid w:val="4E21063A"/>
    <w:rsid w:val="4E233B3D"/>
    <w:rsid w:val="4E2528C4"/>
    <w:rsid w:val="4E2912CA"/>
    <w:rsid w:val="4E2B0F4A"/>
    <w:rsid w:val="4E2E5752"/>
    <w:rsid w:val="4E300C55"/>
    <w:rsid w:val="4E3166D6"/>
    <w:rsid w:val="4E3A6FE6"/>
    <w:rsid w:val="4E3B4A67"/>
    <w:rsid w:val="4E3D7F6A"/>
    <w:rsid w:val="4E3E59EC"/>
    <w:rsid w:val="4E3F065B"/>
    <w:rsid w:val="4E431E74"/>
    <w:rsid w:val="4E501189"/>
    <w:rsid w:val="4E506F8B"/>
    <w:rsid w:val="4E545991"/>
    <w:rsid w:val="4E5C081F"/>
    <w:rsid w:val="4E5E049F"/>
    <w:rsid w:val="4E614CA7"/>
    <w:rsid w:val="4E622728"/>
    <w:rsid w:val="4E626EA5"/>
    <w:rsid w:val="4E670DAE"/>
    <w:rsid w:val="4E676BB0"/>
    <w:rsid w:val="4E684632"/>
    <w:rsid w:val="4E6942B2"/>
    <w:rsid w:val="4E6B77B5"/>
    <w:rsid w:val="4E6E0739"/>
    <w:rsid w:val="4E734BC1"/>
    <w:rsid w:val="4E75016C"/>
    <w:rsid w:val="4E753947"/>
    <w:rsid w:val="4E801CD9"/>
    <w:rsid w:val="4E8B2268"/>
    <w:rsid w:val="4E8C356D"/>
    <w:rsid w:val="4E8E31EC"/>
    <w:rsid w:val="4E8F44F1"/>
    <w:rsid w:val="4E914171"/>
    <w:rsid w:val="4E921BF3"/>
    <w:rsid w:val="4E932EF7"/>
    <w:rsid w:val="4E937674"/>
    <w:rsid w:val="4E9563FB"/>
    <w:rsid w:val="4E963E7C"/>
    <w:rsid w:val="4EA17C8F"/>
    <w:rsid w:val="4EA71B98"/>
    <w:rsid w:val="4EAC6020"/>
    <w:rsid w:val="4EB5692F"/>
    <w:rsid w:val="4EBB663A"/>
    <w:rsid w:val="4EC77ECE"/>
    <w:rsid w:val="4EC97B4E"/>
    <w:rsid w:val="4ECC0AD3"/>
    <w:rsid w:val="4ECC4356"/>
    <w:rsid w:val="4ECD1DD8"/>
    <w:rsid w:val="4ED04F5B"/>
    <w:rsid w:val="4ED2045E"/>
    <w:rsid w:val="4ED82367"/>
    <w:rsid w:val="4ED9236E"/>
    <w:rsid w:val="4ED97DE9"/>
    <w:rsid w:val="4EDB32EC"/>
    <w:rsid w:val="4EDB6B6F"/>
    <w:rsid w:val="4EDC0D6D"/>
    <w:rsid w:val="4EDE2BD4"/>
    <w:rsid w:val="4EDF1CF2"/>
    <w:rsid w:val="4EDF5575"/>
    <w:rsid w:val="4EE10A78"/>
    <w:rsid w:val="4EE33F7B"/>
    <w:rsid w:val="4EE6167D"/>
    <w:rsid w:val="4EE74B80"/>
    <w:rsid w:val="4EEB3586"/>
    <w:rsid w:val="4EED488B"/>
    <w:rsid w:val="4EEE230C"/>
    <w:rsid w:val="4EEE450B"/>
    <w:rsid w:val="4EF10D13"/>
    <w:rsid w:val="4EF26794"/>
    <w:rsid w:val="4EF77399"/>
    <w:rsid w:val="4EF8069D"/>
    <w:rsid w:val="4F065435"/>
    <w:rsid w:val="4F09192A"/>
    <w:rsid w:val="4F1137C6"/>
    <w:rsid w:val="4F121247"/>
    <w:rsid w:val="4F136CC9"/>
    <w:rsid w:val="4F147FCE"/>
    <w:rsid w:val="4F1634D1"/>
    <w:rsid w:val="4F1C53DA"/>
    <w:rsid w:val="4F1E505A"/>
    <w:rsid w:val="4F2272E3"/>
    <w:rsid w:val="4F236F63"/>
    <w:rsid w:val="4F2833EB"/>
    <w:rsid w:val="4F2C5674"/>
    <w:rsid w:val="4F2D30F6"/>
    <w:rsid w:val="4F2D7873"/>
    <w:rsid w:val="4F316279"/>
    <w:rsid w:val="4F323738"/>
    <w:rsid w:val="4F3B240C"/>
    <w:rsid w:val="4F3B2459"/>
    <w:rsid w:val="4F3B460A"/>
    <w:rsid w:val="4F3D590F"/>
    <w:rsid w:val="4F3F3010"/>
    <w:rsid w:val="4F431A16"/>
    <w:rsid w:val="4F442D1B"/>
    <w:rsid w:val="4F4A4C24"/>
    <w:rsid w:val="4F4C6922"/>
    <w:rsid w:val="4F4F5829"/>
    <w:rsid w:val="4F562C35"/>
    <w:rsid w:val="4F5706B7"/>
    <w:rsid w:val="4F593BBA"/>
    <w:rsid w:val="4F59743D"/>
    <w:rsid w:val="4F5B7CF9"/>
    <w:rsid w:val="4F5D5E43"/>
    <w:rsid w:val="4F5F1347"/>
    <w:rsid w:val="4F653250"/>
    <w:rsid w:val="4F67286E"/>
    <w:rsid w:val="4F676753"/>
    <w:rsid w:val="4F691C56"/>
    <w:rsid w:val="4F693DE7"/>
    <w:rsid w:val="4F6B5159"/>
    <w:rsid w:val="4F6F15E1"/>
    <w:rsid w:val="4F707062"/>
    <w:rsid w:val="4F714AE4"/>
    <w:rsid w:val="4F722566"/>
    <w:rsid w:val="4F7A31F5"/>
    <w:rsid w:val="4F7A7972"/>
    <w:rsid w:val="4F7B0C77"/>
    <w:rsid w:val="4F7B53F3"/>
    <w:rsid w:val="4F7D08F7"/>
    <w:rsid w:val="4F7D417A"/>
    <w:rsid w:val="4F8172FD"/>
    <w:rsid w:val="4F824D7E"/>
    <w:rsid w:val="4F855D03"/>
    <w:rsid w:val="4F8B3490"/>
    <w:rsid w:val="4F8D0B91"/>
    <w:rsid w:val="4F8F4094"/>
    <w:rsid w:val="4F905399"/>
    <w:rsid w:val="4F932C84"/>
    <w:rsid w:val="4F94051C"/>
    <w:rsid w:val="4F9D33AA"/>
    <w:rsid w:val="4F9D6C2D"/>
    <w:rsid w:val="4F9E46AF"/>
    <w:rsid w:val="4FA407B6"/>
    <w:rsid w:val="4FA74FBE"/>
    <w:rsid w:val="4FA82A40"/>
    <w:rsid w:val="4FA871BC"/>
    <w:rsid w:val="4FAA5F43"/>
    <w:rsid w:val="4FAD6EC7"/>
    <w:rsid w:val="4FB045C9"/>
    <w:rsid w:val="4FB42FCF"/>
    <w:rsid w:val="4FBA3D69"/>
    <w:rsid w:val="4FBC3C5F"/>
    <w:rsid w:val="4FBC5E5D"/>
    <w:rsid w:val="4FBD16E0"/>
    <w:rsid w:val="4FBD38DE"/>
    <w:rsid w:val="4FBE1360"/>
    <w:rsid w:val="4FC357E8"/>
    <w:rsid w:val="4FD25E02"/>
    <w:rsid w:val="4FD56D87"/>
    <w:rsid w:val="4FD64808"/>
    <w:rsid w:val="4FD9320F"/>
    <w:rsid w:val="4FDC4193"/>
    <w:rsid w:val="4FE02B99"/>
    <w:rsid w:val="4FE0641D"/>
    <w:rsid w:val="4FE373A1"/>
    <w:rsid w:val="4FE415A0"/>
    <w:rsid w:val="4FE528A4"/>
    <w:rsid w:val="4FE64AA3"/>
    <w:rsid w:val="4FE87FA6"/>
    <w:rsid w:val="4FE95A27"/>
    <w:rsid w:val="4FEA6D2C"/>
    <w:rsid w:val="4FED442E"/>
    <w:rsid w:val="4FED5402"/>
    <w:rsid w:val="4FEE5FA1"/>
    <w:rsid w:val="4FEF7931"/>
    <w:rsid w:val="4FF108B5"/>
    <w:rsid w:val="4FF17EF4"/>
    <w:rsid w:val="4FF572BC"/>
    <w:rsid w:val="4FF705C0"/>
    <w:rsid w:val="4FFA3743"/>
    <w:rsid w:val="4FFB4A48"/>
    <w:rsid w:val="4FFD46C8"/>
    <w:rsid w:val="50067556"/>
    <w:rsid w:val="5007085B"/>
    <w:rsid w:val="50074FD7"/>
    <w:rsid w:val="500B7261"/>
    <w:rsid w:val="500D49E0"/>
    <w:rsid w:val="50103002"/>
    <w:rsid w:val="5012466D"/>
    <w:rsid w:val="50152B62"/>
    <w:rsid w:val="501677F0"/>
    <w:rsid w:val="50170AF5"/>
    <w:rsid w:val="50190775"/>
    <w:rsid w:val="50195818"/>
    <w:rsid w:val="501B74FB"/>
    <w:rsid w:val="501F267E"/>
    <w:rsid w:val="50236B06"/>
    <w:rsid w:val="50252009"/>
    <w:rsid w:val="50280D8F"/>
    <w:rsid w:val="5031169F"/>
    <w:rsid w:val="50334BA2"/>
    <w:rsid w:val="503E1024"/>
    <w:rsid w:val="50406436"/>
    <w:rsid w:val="5041313C"/>
    <w:rsid w:val="504273BB"/>
    <w:rsid w:val="504925C9"/>
    <w:rsid w:val="50496D46"/>
    <w:rsid w:val="504A004A"/>
    <w:rsid w:val="504A47C7"/>
    <w:rsid w:val="504D0FCF"/>
    <w:rsid w:val="504D574C"/>
    <w:rsid w:val="50501F54"/>
    <w:rsid w:val="505066D1"/>
    <w:rsid w:val="505301A3"/>
    <w:rsid w:val="505450D7"/>
    <w:rsid w:val="505563DC"/>
    <w:rsid w:val="50563E5D"/>
    <w:rsid w:val="50583ADD"/>
    <w:rsid w:val="50587360"/>
    <w:rsid w:val="505A2863"/>
    <w:rsid w:val="505D37E8"/>
    <w:rsid w:val="505E3468"/>
    <w:rsid w:val="50640BF4"/>
    <w:rsid w:val="50660874"/>
    <w:rsid w:val="506917F9"/>
    <w:rsid w:val="506A727A"/>
    <w:rsid w:val="506B057F"/>
    <w:rsid w:val="506C6001"/>
    <w:rsid w:val="506D01FF"/>
    <w:rsid w:val="506E1504"/>
    <w:rsid w:val="50740B35"/>
    <w:rsid w:val="5074560B"/>
    <w:rsid w:val="50774392"/>
    <w:rsid w:val="50795316"/>
    <w:rsid w:val="507A2D98"/>
    <w:rsid w:val="507E179E"/>
    <w:rsid w:val="50833C49"/>
    <w:rsid w:val="50851129"/>
    <w:rsid w:val="50863327"/>
    <w:rsid w:val="50866BAB"/>
    <w:rsid w:val="508E3FB7"/>
    <w:rsid w:val="50935EC0"/>
    <w:rsid w:val="50997DCA"/>
    <w:rsid w:val="509E4251"/>
    <w:rsid w:val="50A4615B"/>
    <w:rsid w:val="50A97291"/>
    <w:rsid w:val="50AC0FE9"/>
    <w:rsid w:val="50B30973"/>
    <w:rsid w:val="50B41C78"/>
    <w:rsid w:val="50B463F5"/>
    <w:rsid w:val="50BA3B81"/>
    <w:rsid w:val="50BA42F9"/>
    <w:rsid w:val="50BB1603"/>
    <w:rsid w:val="50BE2588"/>
    <w:rsid w:val="50BF4786"/>
    <w:rsid w:val="50C2318C"/>
    <w:rsid w:val="50C2570B"/>
    <w:rsid w:val="50C30C0E"/>
    <w:rsid w:val="50C36A0F"/>
    <w:rsid w:val="50C51F13"/>
    <w:rsid w:val="50C67994"/>
    <w:rsid w:val="50CB189D"/>
    <w:rsid w:val="50CE02F4"/>
    <w:rsid w:val="50D024A2"/>
    <w:rsid w:val="50D137A7"/>
    <w:rsid w:val="50D36CAA"/>
    <w:rsid w:val="50D67C2E"/>
    <w:rsid w:val="50D71E2D"/>
    <w:rsid w:val="50D83132"/>
    <w:rsid w:val="50D878AE"/>
    <w:rsid w:val="50DA0833"/>
    <w:rsid w:val="50DE63C8"/>
    <w:rsid w:val="50DF4CBB"/>
    <w:rsid w:val="50E07940"/>
    <w:rsid w:val="50E1107E"/>
    <w:rsid w:val="50E336C1"/>
    <w:rsid w:val="50E720C7"/>
    <w:rsid w:val="50ED7854"/>
    <w:rsid w:val="50EE1CF2"/>
    <w:rsid w:val="50F129D7"/>
    <w:rsid w:val="50F25EDA"/>
    <w:rsid w:val="50F54C60"/>
    <w:rsid w:val="50F626E2"/>
    <w:rsid w:val="50F648E0"/>
    <w:rsid w:val="50F93666"/>
    <w:rsid w:val="510164F4"/>
    <w:rsid w:val="51023F76"/>
    <w:rsid w:val="510A67DD"/>
    <w:rsid w:val="51122012"/>
    <w:rsid w:val="51137A93"/>
    <w:rsid w:val="5117649A"/>
    <w:rsid w:val="511E595C"/>
    <w:rsid w:val="51237D2E"/>
    <w:rsid w:val="512457AF"/>
    <w:rsid w:val="51260CB2"/>
    <w:rsid w:val="5126542F"/>
    <w:rsid w:val="51276734"/>
    <w:rsid w:val="512D063D"/>
    <w:rsid w:val="512E02BD"/>
    <w:rsid w:val="512F3B40"/>
    <w:rsid w:val="5131339E"/>
    <w:rsid w:val="51322546"/>
    <w:rsid w:val="51357C48"/>
    <w:rsid w:val="51384450"/>
    <w:rsid w:val="513916E5"/>
    <w:rsid w:val="5139664E"/>
    <w:rsid w:val="513B2C5D"/>
    <w:rsid w:val="513B53D4"/>
    <w:rsid w:val="513D439B"/>
    <w:rsid w:val="513D5054"/>
    <w:rsid w:val="51405FD9"/>
    <w:rsid w:val="51424D5F"/>
    <w:rsid w:val="51440262"/>
    <w:rsid w:val="51463765"/>
    <w:rsid w:val="514C30F0"/>
    <w:rsid w:val="51532A7B"/>
    <w:rsid w:val="515B7E88"/>
    <w:rsid w:val="515C2C15"/>
    <w:rsid w:val="515C5909"/>
    <w:rsid w:val="515C7B07"/>
    <w:rsid w:val="515D5589"/>
    <w:rsid w:val="515F688E"/>
    <w:rsid w:val="516279E3"/>
    <w:rsid w:val="516F6B28"/>
    <w:rsid w:val="517045AA"/>
    <w:rsid w:val="51773F34"/>
    <w:rsid w:val="517777B8"/>
    <w:rsid w:val="51792CBB"/>
    <w:rsid w:val="51797438"/>
    <w:rsid w:val="517A4EB9"/>
    <w:rsid w:val="517D392F"/>
    <w:rsid w:val="517E1341"/>
    <w:rsid w:val="517E7143"/>
    <w:rsid w:val="51804844"/>
    <w:rsid w:val="518122C6"/>
    <w:rsid w:val="51816421"/>
    <w:rsid w:val="51825B49"/>
    <w:rsid w:val="51827D47"/>
    <w:rsid w:val="51861C76"/>
    <w:rsid w:val="51861FD1"/>
    <w:rsid w:val="5186674D"/>
    <w:rsid w:val="518741CF"/>
    <w:rsid w:val="5188302A"/>
    <w:rsid w:val="51894768"/>
    <w:rsid w:val="518976D2"/>
    <w:rsid w:val="518A6C1F"/>
    <w:rsid w:val="518B2BD5"/>
    <w:rsid w:val="518B6458"/>
    <w:rsid w:val="518E73DD"/>
    <w:rsid w:val="51925DE3"/>
    <w:rsid w:val="519434E5"/>
    <w:rsid w:val="51950F66"/>
    <w:rsid w:val="519647E9"/>
    <w:rsid w:val="5197226B"/>
    <w:rsid w:val="51981EEB"/>
    <w:rsid w:val="5199576E"/>
    <w:rsid w:val="519A53EE"/>
    <w:rsid w:val="51A5377F"/>
    <w:rsid w:val="51A72505"/>
    <w:rsid w:val="51AC5C98"/>
    <w:rsid w:val="51AE1E90"/>
    <w:rsid w:val="51AF1B10"/>
    <w:rsid w:val="51B22A95"/>
    <w:rsid w:val="51B4181B"/>
    <w:rsid w:val="51B43D99"/>
    <w:rsid w:val="51B45F98"/>
    <w:rsid w:val="51B53A19"/>
    <w:rsid w:val="51B5729C"/>
    <w:rsid w:val="51BA3724"/>
    <w:rsid w:val="51BB11A6"/>
    <w:rsid w:val="51BD0E26"/>
    <w:rsid w:val="51BE68A7"/>
    <w:rsid w:val="51C407B0"/>
    <w:rsid w:val="51C51AB5"/>
    <w:rsid w:val="51C825BF"/>
    <w:rsid w:val="51C82A3A"/>
    <w:rsid w:val="51C904BB"/>
    <w:rsid w:val="51D75253"/>
    <w:rsid w:val="51DA01C5"/>
    <w:rsid w:val="51DA61D7"/>
    <w:rsid w:val="51DD715C"/>
    <w:rsid w:val="51E113E5"/>
    <w:rsid w:val="51E26E67"/>
    <w:rsid w:val="51E51FEA"/>
    <w:rsid w:val="51E967F2"/>
    <w:rsid w:val="51EF617D"/>
    <w:rsid w:val="51F2387E"/>
    <w:rsid w:val="51F31300"/>
    <w:rsid w:val="51F62284"/>
    <w:rsid w:val="51F8100B"/>
    <w:rsid w:val="51FA0C8B"/>
    <w:rsid w:val="51FB1F8F"/>
    <w:rsid w:val="5203739C"/>
    <w:rsid w:val="52050320"/>
    <w:rsid w:val="52057A3C"/>
    <w:rsid w:val="520605DB"/>
    <w:rsid w:val="520A0F25"/>
    <w:rsid w:val="520D572D"/>
    <w:rsid w:val="520F53AD"/>
    <w:rsid w:val="521108B0"/>
    <w:rsid w:val="52126331"/>
    <w:rsid w:val="521572B6"/>
    <w:rsid w:val="521A11BF"/>
    <w:rsid w:val="521A6D80"/>
    <w:rsid w:val="521C24C4"/>
    <w:rsid w:val="521C7F46"/>
    <w:rsid w:val="521D59C7"/>
    <w:rsid w:val="522030C9"/>
    <w:rsid w:val="52210B4A"/>
    <w:rsid w:val="52257550"/>
    <w:rsid w:val="52272A53"/>
    <w:rsid w:val="522E5C61"/>
    <w:rsid w:val="52424902"/>
    <w:rsid w:val="52463308"/>
    <w:rsid w:val="52466B8B"/>
    <w:rsid w:val="524A5592"/>
    <w:rsid w:val="524B3013"/>
    <w:rsid w:val="524B3200"/>
    <w:rsid w:val="524C5212"/>
    <w:rsid w:val="524D2C93"/>
    <w:rsid w:val="524F1A19"/>
    <w:rsid w:val="5252299E"/>
    <w:rsid w:val="52530420"/>
    <w:rsid w:val="525955B1"/>
    <w:rsid w:val="525B32AE"/>
    <w:rsid w:val="525C54AC"/>
    <w:rsid w:val="52607735"/>
    <w:rsid w:val="5265033A"/>
    <w:rsid w:val="52684B42"/>
    <w:rsid w:val="526C5746"/>
    <w:rsid w:val="52781559"/>
    <w:rsid w:val="528043E7"/>
    <w:rsid w:val="528256EC"/>
    <w:rsid w:val="52825B1B"/>
    <w:rsid w:val="528278EA"/>
    <w:rsid w:val="52844E28"/>
    <w:rsid w:val="5285086E"/>
    <w:rsid w:val="528540F2"/>
    <w:rsid w:val="52873D72"/>
    <w:rsid w:val="52885076"/>
    <w:rsid w:val="52897275"/>
    <w:rsid w:val="528C01F9"/>
    <w:rsid w:val="5296438C"/>
    <w:rsid w:val="52971E0E"/>
    <w:rsid w:val="5298788F"/>
    <w:rsid w:val="529B0814"/>
    <w:rsid w:val="529C6C5D"/>
    <w:rsid w:val="529E721A"/>
    <w:rsid w:val="52A25C20"/>
    <w:rsid w:val="52A336A2"/>
    <w:rsid w:val="52A720A8"/>
    <w:rsid w:val="52AA302D"/>
    <w:rsid w:val="52AB1D72"/>
    <w:rsid w:val="52AC6530"/>
    <w:rsid w:val="52AE52B6"/>
    <w:rsid w:val="52B129B7"/>
    <w:rsid w:val="52B4393C"/>
    <w:rsid w:val="52B626C2"/>
    <w:rsid w:val="52BE5550"/>
    <w:rsid w:val="52C00A54"/>
    <w:rsid w:val="52C164D5"/>
    <w:rsid w:val="52C23F57"/>
    <w:rsid w:val="52C6295D"/>
    <w:rsid w:val="52C87073"/>
    <w:rsid w:val="52C9005E"/>
    <w:rsid w:val="52CB3561"/>
    <w:rsid w:val="52CE1F68"/>
    <w:rsid w:val="52D2676F"/>
    <w:rsid w:val="52D363EF"/>
    <w:rsid w:val="52D43E71"/>
    <w:rsid w:val="52D576F4"/>
    <w:rsid w:val="52D82877"/>
    <w:rsid w:val="52E03507"/>
    <w:rsid w:val="52E650D7"/>
    <w:rsid w:val="52E6760E"/>
    <w:rsid w:val="52E8648C"/>
    <w:rsid w:val="52E96395"/>
    <w:rsid w:val="52EE029E"/>
    <w:rsid w:val="52F037A1"/>
    <w:rsid w:val="52F1599F"/>
    <w:rsid w:val="52F26CA4"/>
    <w:rsid w:val="52F421A7"/>
    <w:rsid w:val="52F46924"/>
    <w:rsid w:val="52F656AA"/>
    <w:rsid w:val="52FB1B32"/>
    <w:rsid w:val="52FC75B4"/>
    <w:rsid w:val="53005FBA"/>
    <w:rsid w:val="530B1DCC"/>
    <w:rsid w:val="53171462"/>
    <w:rsid w:val="53175BDF"/>
    <w:rsid w:val="53183661"/>
    <w:rsid w:val="531B7E68"/>
    <w:rsid w:val="531C2067"/>
    <w:rsid w:val="531D336C"/>
    <w:rsid w:val="532076DA"/>
    <w:rsid w:val="532219F2"/>
    <w:rsid w:val="53237473"/>
    <w:rsid w:val="53244EF5"/>
    <w:rsid w:val="53252976"/>
    <w:rsid w:val="53273C7B"/>
    <w:rsid w:val="532A2681"/>
    <w:rsid w:val="532C5B84"/>
    <w:rsid w:val="532D7D83"/>
    <w:rsid w:val="5331200C"/>
    <w:rsid w:val="53331C8C"/>
    <w:rsid w:val="5333550F"/>
    <w:rsid w:val="53376114"/>
    <w:rsid w:val="53397419"/>
    <w:rsid w:val="533F3520"/>
    <w:rsid w:val="53400FA2"/>
    <w:rsid w:val="534479A8"/>
    <w:rsid w:val="53462EAB"/>
    <w:rsid w:val="5347092C"/>
    <w:rsid w:val="534C4DB4"/>
    <w:rsid w:val="535321C1"/>
    <w:rsid w:val="535534C5"/>
    <w:rsid w:val="5357444A"/>
    <w:rsid w:val="535769C9"/>
    <w:rsid w:val="53586648"/>
    <w:rsid w:val="5359794D"/>
    <w:rsid w:val="535C08D2"/>
    <w:rsid w:val="535C417D"/>
    <w:rsid w:val="53630D86"/>
    <w:rsid w:val="536A7BE8"/>
    <w:rsid w:val="53714FF4"/>
    <w:rsid w:val="53774CFF"/>
    <w:rsid w:val="537A3705"/>
    <w:rsid w:val="53801D8B"/>
    <w:rsid w:val="5382528E"/>
    <w:rsid w:val="53832D10"/>
    <w:rsid w:val="53840791"/>
    <w:rsid w:val="5389269B"/>
    <w:rsid w:val="538A5F1E"/>
    <w:rsid w:val="538E4924"/>
    <w:rsid w:val="53902026"/>
    <w:rsid w:val="53980081"/>
    <w:rsid w:val="53987432"/>
    <w:rsid w:val="539A2935"/>
    <w:rsid w:val="53A51893"/>
    <w:rsid w:val="53A854CE"/>
    <w:rsid w:val="53AD73D7"/>
    <w:rsid w:val="53B50F60"/>
    <w:rsid w:val="53B669E2"/>
    <w:rsid w:val="53BC416F"/>
    <w:rsid w:val="53C16078"/>
    <w:rsid w:val="53C23AF9"/>
    <w:rsid w:val="53C85A03"/>
    <w:rsid w:val="53C93484"/>
    <w:rsid w:val="53D41815"/>
    <w:rsid w:val="53D7279A"/>
    <w:rsid w:val="53D85C9D"/>
    <w:rsid w:val="53DA11A0"/>
    <w:rsid w:val="53DC46A3"/>
    <w:rsid w:val="53E265AD"/>
    <w:rsid w:val="53F16BC7"/>
    <w:rsid w:val="53F24649"/>
    <w:rsid w:val="53F6304F"/>
    <w:rsid w:val="53F654B5"/>
    <w:rsid w:val="53F72CCF"/>
    <w:rsid w:val="53F75E90"/>
    <w:rsid w:val="53FC29DA"/>
    <w:rsid w:val="54050405"/>
    <w:rsid w:val="540632E9"/>
    <w:rsid w:val="54070D6B"/>
    <w:rsid w:val="540867EC"/>
    <w:rsid w:val="540B7771"/>
    <w:rsid w:val="540C73F1"/>
    <w:rsid w:val="540E28F4"/>
    <w:rsid w:val="54105DF7"/>
    <w:rsid w:val="541212FA"/>
    <w:rsid w:val="54153EF4"/>
    <w:rsid w:val="54194508"/>
    <w:rsid w:val="541A1F8A"/>
    <w:rsid w:val="541B7A0B"/>
    <w:rsid w:val="541E510D"/>
    <w:rsid w:val="541F6411"/>
    <w:rsid w:val="54203E93"/>
    <w:rsid w:val="54272352"/>
    <w:rsid w:val="54296D21"/>
    <w:rsid w:val="542C5727"/>
    <w:rsid w:val="542D5D29"/>
    <w:rsid w:val="543350B2"/>
    <w:rsid w:val="543C7F40"/>
    <w:rsid w:val="54406946"/>
    <w:rsid w:val="544256CC"/>
    <w:rsid w:val="54497256"/>
    <w:rsid w:val="545207D2"/>
    <w:rsid w:val="54553068"/>
    <w:rsid w:val="545A4F71"/>
    <w:rsid w:val="545D5EF6"/>
    <w:rsid w:val="54604C7D"/>
    <w:rsid w:val="546148FC"/>
    <w:rsid w:val="54625C01"/>
    <w:rsid w:val="54633683"/>
    <w:rsid w:val="54660D84"/>
    <w:rsid w:val="54687B0A"/>
    <w:rsid w:val="546E1A14"/>
    <w:rsid w:val="546F3C12"/>
    <w:rsid w:val="54701694"/>
    <w:rsid w:val="54705100"/>
    <w:rsid w:val="5472094E"/>
    <w:rsid w:val="5474391D"/>
    <w:rsid w:val="5475359D"/>
    <w:rsid w:val="54795826"/>
    <w:rsid w:val="547B54A6"/>
    <w:rsid w:val="547E642B"/>
    <w:rsid w:val="54866D6A"/>
    <w:rsid w:val="548670BA"/>
    <w:rsid w:val="548712B9"/>
    <w:rsid w:val="5489003F"/>
    <w:rsid w:val="5492094F"/>
    <w:rsid w:val="549B37DD"/>
    <w:rsid w:val="54A156E6"/>
    <w:rsid w:val="54A30BE9"/>
    <w:rsid w:val="54A4666B"/>
    <w:rsid w:val="54A72E72"/>
    <w:rsid w:val="54AA0574"/>
    <w:rsid w:val="54AB1879"/>
    <w:rsid w:val="54AF027F"/>
    <w:rsid w:val="54B05C07"/>
    <w:rsid w:val="54B07EFF"/>
    <w:rsid w:val="54B34707"/>
    <w:rsid w:val="54B57C0A"/>
    <w:rsid w:val="54BA080E"/>
    <w:rsid w:val="54BE7214"/>
    <w:rsid w:val="54C25C1B"/>
    <w:rsid w:val="54C75926"/>
    <w:rsid w:val="54CB1DAD"/>
    <w:rsid w:val="54CC3FAC"/>
    <w:rsid w:val="54D33936"/>
    <w:rsid w:val="54D56E3A"/>
    <w:rsid w:val="54D75BC0"/>
    <w:rsid w:val="54D910C3"/>
    <w:rsid w:val="54DE554B"/>
    <w:rsid w:val="54E00A4E"/>
    <w:rsid w:val="54E23F51"/>
    <w:rsid w:val="54E44ED6"/>
    <w:rsid w:val="54E52957"/>
    <w:rsid w:val="54E838DC"/>
    <w:rsid w:val="54E95ADA"/>
    <w:rsid w:val="54ED7D64"/>
    <w:rsid w:val="54F05465"/>
    <w:rsid w:val="54F15B76"/>
    <w:rsid w:val="54F20968"/>
    <w:rsid w:val="54F55170"/>
    <w:rsid w:val="54F860F5"/>
    <w:rsid w:val="54FC5FD4"/>
    <w:rsid w:val="54FE5A7F"/>
    <w:rsid w:val="55024486"/>
    <w:rsid w:val="5507090D"/>
    <w:rsid w:val="55093E11"/>
    <w:rsid w:val="550C4D95"/>
    <w:rsid w:val="550E0298"/>
    <w:rsid w:val="550F3BDA"/>
    <w:rsid w:val="550F7B88"/>
    <w:rsid w:val="55114AA0"/>
    <w:rsid w:val="55126C9E"/>
    <w:rsid w:val="55134720"/>
    <w:rsid w:val="55145A25"/>
    <w:rsid w:val="551534A6"/>
    <w:rsid w:val="551556A5"/>
    <w:rsid w:val="55170BA8"/>
    <w:rsid w:val="55182ABF"/>
    <w:rsid w:val="55186629"/>
    <w:rsid w:val="551B2E31"/>
    <w:rsid w:val="551C08B3"/>
    <w:rsid w:val="551E0533"/>
    <w:rsid w:val="5526593F"/>
    <w:rsid w:val="55280E42"/>
    <w:rsid w:val="552B1DC7"/>
    <w:rsid w:val="552C52CA"/>
    <w:rsid w:val="552D2D4B"/>
    <w:rsid w:val="552E31B7"/>
    <w:rsid w:val="552E65CF"/>
    <w:rsid w:val="552F624E"/>
    <w:rsid w:val="55332A56"/>
    <w:rsid w:val="553426D6"/>
    <w:rsid w:val="55350158"/>
    <w:rsid w:val="5536715A"/>
    <w:rsid w:val="554043B5"/>
    <w:rsid w:val="55432CF1"/>
    <w:rsid w:val="55434EEF"/>
    <w:rsid w:val="5543746D"/>
    <w:rsid w:val="554503F2"/>
    <w:rsid w:val="554716F7"/>
    <w:rsid w:val="554738F5"/>
    <w:rsid w:val="554E6B03"/>
    <w:rsid w:val="5560481F"/>
    <w:rsid w:val="556122A1"/>
    <w:rsid w:val="55633225"/>
    <w:rsid w:val="556357A4"/>
    <w:rsid w:val="556A2BB0"/>
    <w:rsid w:val="55781EC6"/>
    <w:rsid w:val="55797948"/>
    <w:rsid w:val="55804D54"/>
    <w:rsid w:val="55846FDD"/>
    <w:rsid w:val="55852E44"/>
    <w:rsid w:val="558746DF"/>
    <w:rsid w:val="55877F62"/>
    <w:rsid w:val="55893465"/>
    <w:rsid w:val="558A5663"/>
    <w:rsid w:val="558B30E5"/>
    <w:rsid w:val="55957278"/>
    <w:rsid w:val="559823FB"/>
    <w:rsid w:val="559A36FF"/>
    <w:rsid w:val="559C0E01"/>
    <w:rsid w:val="559D2106"/>
    <w:rsid w:val="559D6882"/>
    <w:rsid w:val="55A0308A"/>
    <w:rsid w:val="55A10B0C"/>
    <w:rsid w:val="55A77192"/>
    <w:rsid w:val="55AA399A"/>
    <w:rsid w:val="55AC6E9D"/>
    <w:rsid w:val="55AE459E"/>
    <w:rsid w:val="55B13325"/>
    <w:rsid w:val="55B22FA5"/>
    <w:rsid w:val="55B464A8"/>
    <w:rsid w:val="55B67488"/>
    <w:rsid w:val="55B72CB0"/>
    <w:rsid w:val="55B80731"/>
    <w:rsid w:val="55B961B3"/>
    <w:rsid w:val="55BA03B1"/>
    <w:rsid w:val="55BD4BB9"/>
    <w:rsid w:val="55C21041"/>
    <w:rsid w:val="55C754C8"/>
    <w:rsid w:val="55C82F4A"/>
    <w:rsid w:val="55CE28D5"/>
    <w:rsid w:val="55D05DD8"/>
    <w:rsid w:val="55D447DE"/>
    <w:rsid w:val="55D90C66"/>
    <w:rsid w:val="55D944E9"/>
    <w:rsid w:val="55DA66E7"/>
    <w:rsid w:val="55DD766C"/>
    <w:rsid w:val="55DE50EE"/>
    <w:rsid w:val="55DF63F2"/>
    <w:rsid w:val="55E118F5"/>
    <w:rsid w:val="55E4287A"/>
    <w:rsid w:val="55E737FF"/>
    <w:rsid w:val="55E759FD"/>
    <w:rsid w:val="55E942E3"/>
    <w:rsid w:val="55EB2205"/>
    <w:rsid w:val="55F23D8E"/>
    <w:rsid w:val="55F27611"/>
    <w:rsid w:val="55F33D67"/>
    <w:rsid w:val="55F42B14"/>
    <w:rsid w:val="55F50596"/>
    <w:rsid w:val="55FA4A1E"/>
    <w:rsid w:val="55FD7BA1"/>
    <w:rsid w:val="55FE3424"/>
    <w:rsid w:val="55FE5622"/>
    <w:rsid w:val="56000B25"/>
    <w:rsid w:val="56037691"/>
    <w:rsid w:val="560378AC"/>
    <w:rsid w:val="56050830"/>
    <w:rsid w:val="56072347"/>
    <w:rsid w:val="560B273A"/>
    <w:rsid w:val="560F1140"/>
    <w:rsid w:val="5610333E"/>
    <w:rsid w:val="56110DC0"/>
    <w:rsid w:val="561342C3"/>
    <w:rsid w:val="56137B46"/>
    <w:rsid w:val="561577C6"/>
    <w:rsid w:val="56160ACB"/>
    <w:rsid w:val="56162CC9"/>
    <w:rsid w:val="5617654C"/>
    <w:rsid w:val="5622235F"/>
    <w:rsid w:val="56257A60"/>
    <w:rsid w:val="562A45DB"/>
    <w:rsid w:val="56301675"/>
    <w:rsid w:val="563170F6"/>
    <w:rsid w:val="5634007B"/>
    <w:rsid w:val="56391F84"/>
    <w:rsid w:val="563F375A"/>
    <w:rsid w:val="56405192"/>
    <w:rsid w:val="56414B0E"/>
    <w:rsid w:val="56417390"/>
    <w:rsid w:val="56463818"/>
    <w:rsid w:val="56474B1D"/>
    <w:rsid w:val="5648259F"/>
    <w:rsid w:val="5649479D"/>
    <w:rsid w:val="56532B2E"/>
    <w:rsid w:val="565405AF"/>
    <w:rsid w:val="56556031"/>
    <w:rsid w:val="56582839"/>
    <w:rsid w:val="565A5D3C"/>
    <w:rsid w:val="565B37BE"/>
    <w:rsid w:val="565B7F3A"/>
    <w:rsid w:val="565D343D"/>
    <w:rsid w:val="56630BCA"/>
    <w:rsid w:val="56642DC8"/>
    <w:rsid w:val="566B5FD6"/>
    <w:rsid w:val="566E6F5B"/>
    <w:rsid w:val="566F245E"/>
    <w:rsid w:val="56731CF1"/>
    <w:rsid w:val="567468E6"/>
    <w:rsid w:val="56792D6E"/>
    <w:rsid w:val="567974EA"/>
    <w:rsid w:val="567C046F"/>
    <w:rsid w:val="56897785"/>
    <w:rsid w:val="56995821"/>
    <w:rsid w:val="56B6734F"/>
    <w:rsid w:val="56B70654"/>
    <w:rsid w:val="56BA37D7"/>
    <w:rsid w:val="56BB1258"/>
    <w:rsid w:val="56C42624"/>
    <w:rsid w:val="56C7506B"/>
    <w:rsid w:val="56C80405"/>
    <w:rsid w:val="56CA251D"/>
    <w:rsid w:val="56D0597B"/>
    <w:rsid w:val="56D133FC"/>
    <w:rsid w:val="56D75305"/>
    <w:rsid w:val="56DA628A"/>
    <w:rsid w:val="56DC178D"/>
    <w:rsid w:val="56DF2712"/>
    <w:rsid w:val="56EA1935"/>
    <w:rsid w:val="56EC7829"/>
    <w:rsid w:val="56EF29AC"/>
    <w:rsid w:val="56F23931"/>
    <w:rsid w:val="56F271B4"/>
    <w:rsid w:val="56F810BD"/>
    <w:rsid w:val="5703744E"/>
    <w:rsid w:val="57075E55"/>
    <w:rsid w:val="570C5B60"/>
    <w:rsid w:val="570F6AE4"/>
    <w:rsid w:val="57106764"/>
    <w:rsid w:val="5716066D"/>
    <w:rsid w:val="57163EF1"/>
    <w:rsid w:val="571760EF"/>
    <w:rsid w:val="571915F2"/>
    <w:rsid w:val="571A28F7"/>
    <w:rsid w:val="571F6D7F"/>
    <w:rsid w:val="57227D03"/>
    <w:rsid w:val="57237983"/>
    <w:rsid w:val="57271C0D"/>
    <w:rsid w:val="572C2811"/>
    <w:rsid w:val="572D3B16"/>
    <w:rsid w:val="572F7019"/>
    <w:rsid w:val="573840A5"/>
    <w:rsid w:val="573A75A8"/>
    <w:rsid w:val="573D052D"/>
    <w:rsid w:val="57420238"/>
    <w:rsid w:val="574511BD"/>
    <w:rsid w:val="57455939"/>
    <w:rsid w:val="574633BB"/>
    <w:rsid w:val="57494340"/>
    <w:rsid w:val="574A04A7"/>
    <w:rsid w:val="574D2D46"/>
    <w:rsid w:val="574D65C9"/>
    <w:rsid w:val="574E404B"/>
    <w:rsid w:val="574F6249"/>
    <w:rsid w:val="57503CCA"/>
    <w:rsid w:val="57525C4F"/>
    <w:rsid w:val="57540152"/>
    <w:rsid w:val="575C0DE2"/>
    <w:rsid w:val="576077E8"/>
    <w:rsid w:val="57653C70"/>
    <w:rsid w:val="57664DCE"/>
    <w:rsid w:val="57677173"/>
    <w:rsid w:val="576E6AFE"/>
    <w:rsid w:val="57780712"/>
    <w:rsid w:val="577F481A"/>
    <w:rsid w:val="57856723"/>
    <w:rsid w:val="57871C26"/>
    <w:rsid w:val="578C0FB5"/>
    <w:rsid w:val="578C1931"/>
    <w:rsid w:val="578D73B3"/>
    <w:rsid w:val="57900337"/>
    <w:rsid w:val="579447BF"/>
    <w:rsid w:val="579569BD"/>
    <w:rsid w:val="579B414A"/>
    <w:rsid w:val="57A05CB7"/>
    <w:rsid w:val="57A10251"/>
    <w:rsid w:val="57A56C58"/>
    <w:rsid w:val="57A7215B"/>
    <w:rsid w:val="57AE1AE6"/>
    <w:rsid w:val="57B439EF"/>
    <w:rsid w:val="57B47272"/>
    <w:rsid w:val="57B66EF2"/>
    <w:rsid w:val="57B701F7"/>
    <w:rsid w:val="57BA117B"/>
    <w:rsid w:val="57BC467E"/>
    <w:rsid w:val="57BC687D"/>
    <w:rsid w:val="57BD2100"/>
    <w:rsid w:val="57C4750C"/>
    <w:rsid w:val="57C54F8E"/>
    <w:rsid w:val="57CC4A0D"/>
    <w:rsid w:val="57D577A7"/>
    <w:rsid w:val="57DC4BB3"/>
    <w:rsid w:val="57E06965"/>
    <w:rsid w:val="57E41FC0"/>
    <w:rsid w:val="57E57A41"/>
    <w:rsid w:val="57EC73CC"/>
    <w:rsid w:val="57F55ADD"/>
    <w:rsid w:val="57F70FE0"/>
    <w:rsid w:val="57FE2B69"/>
    <w:rsid w:val="57FF05EB"/>
    <w:rsid w:val="57FF3E6E"/>
    <w:rsid w:val="58044A73"/>
    <w:rsid w:val="58062172"/>
    <w:rsid w:val="58067F76"/>
    <w:rsid w:val="5807127B"/>
    <w:rsid w:val="580759F7"/>
    <w:rsid w:val="580C7901"/>
    <w:rsid w:val="580D3184"/>
    <w:rsid w:val="580F6687"/>
    <w:rsid w:val="58113D88"/>
    <w:rsid w:val="58160210"/>
    <w:rsid w:val="58171515"/>
    <w:rsid w:val="58183713"/>
    <w:rsid w:val="581B4698"/>
    <w:rsid w:val="581D7B9B"/>
    <w:rsid w:val="581F309E"/>
    <w:rsid w:val="582662AC"/>
    <w:rsid w:val="582D36B9"/>
    <w:rsid w:val="583120BF"/>
    <w:rsid w:val="58343043"/>
    <w:rsid w:val="58373FC8"/>
    <w:rsid w:val="583A4F4D"/>
    <w:rsid w:val="5841015B"/>
    <w:rsid w:val="58422359"/>
    <w:rsid w:val="584432DE"/>
    <w:rsid w:val="58487AE6"/>
    <w:rsid w:val="58495567"/>
    <w:rsid w:val="584A0A6A"/>
    <w:rsid w:val="584C6310"/>
    <w:rsid w:val="584D19EF"/>
    <w:rsid w:val="584D2D67"/>
    <w:rsid w:val="584D616C"/>
    <w:rsid w:val="584E00AC"/>
    <w:rsid w:val="584F166F"/>
    <w:rsid w:val="585070F0"/>
    <w:rsid w:val="585338F8"/>
    <w:rsid w:val="5856487D"/>
    <w:rsid w:val="585C6786"/>
    <w:rsid w:val="585D40C1"/>
    <w:rsid w:val="585D4208"/>
    <w:rsid w:val="585D6406"/>
    <w:rsid w:val="58682C37"/>
    <w:rsid w:val="58684797"/>
    <w:rsid w:val="586E1F24"/>
    <w:rsid w:val="58743C33"/>
    <w:rsid w:val="5876152E"/>
    <w:rsid w:val="587D0EB9"/>
    <w:rsid w:val="587F43BC"/>
    <w:rsid w:val="58801E3E"/>
    <w:rsid w:val="588178BF"/>
    <w:rsid w:val="588717C9"/>
    <w:rsid w:val="5889054F"/>
    <w:rsid w:val="588B3A52"/>
    <w:rsid w:val="588D6F55"/>
    <w:rsid w:val="589B3CED"/>
    <w:rsid w:val="589C176E"/>
    <w:rsid w:val="589E4C71"/>
    <w:rsid w:val="58A423FE"/>
    <w:rsid w:val="58A46B7A"/>
    <w:rsid w:val="58A545FC"/>
    <w:rsid w:val="58AA0A84"/>
    <w:rsid w:val="58AA6505"/>
    <w:rsid w:val="58AB3F87"/>
    <w:rsid w:val="58AC1A08"/>
    <w:rsid w:val="58AD528C"/>
    <w:rsid w:val="58AF078F"/>
    <w:rsid w:val="58B27195"/>
    <w:rsid w:val="58B54896"/>
    <w:rsid w:val="58B77D99"/>
    <w:rsid w:val="58BA0D1E"/>
    <w:rsid w:val="58BA45A1"/>
    <w:rsid w:val="58BD5526"/>
    <w:rsid w:val="58BE2FA8"/>
    <w:rsid w:val="58BF2A88"/>
    <w:rsid w:val="58C064AB"/>
    <w:rsid w:val="58C33BAC"/>
    <w:rsid w:val="58C3742F"/>
    <w:rsid w:val="58C56AF2"/>
    <w:rsid w:val="58C91339"/>
    <w:rsid w:val="58CC44BC"/>
    <w:rsid w:val="58D83B51"/>
    <w:rsid w:val="58DE5A5B"/>
    <w:rsid w:val="58DF56DB"/>
    <w:rsid w:val="58E24461"/>
    <w:rsid w:val="58E37964"/>
    <w:rsid w:val="58E80569"/>
    <w:rsid w:val="58EC6F6F"/>
    <w:rsid w:val="58ED49F0"/>
    <w:rsid w:val="58F133F6"/>
    <w:rsid w:val="58F246FB"/>
    <w:rsid w:val="58F52598"/>
    <w:rsid w:val="58F70B83"/>
    <w:rsid w:val="58F94086"/>
    <w:rsid w:val="58FA1B08"/>
    <w:rsid w:val="58FB500B"/>
    <w:rsid w:val="59001493"/>
    <w:rsid w:val="59024996"/>
    <w:rsid w:val="590A5625"/>
    <w:rsid w:val="590E4DA8"/>
    <w:rsid w:val="5911172D"/>
    <w:rsid w:val="59114FB0"/>
    <w:rsid w:val="59122A32"/>
    <w:rsid w:val="591539B6"/>
    <w:rsid w:val="59161438"/>
    <w:rsid w:val="591B58C0"/>
    <w:rsid w:val="591D6844"/>
    <w:rsid w:val="5923074E"/>
    <w:rsid w:val="592461CF"/>
    <w:rsid w:val="59292657"/>
    <w:rsid w:val="592B5B5A"/>
    <w:rsid w:val="592C57DA"/>
    <w:rsid w:val="592C7D58"/>
    <w:rsid w:val="592D105D"/>
    <w:rsid w:val="592D325B"/>
    <w:rsid w:val="59317A63"/>
    <w:rsid w:val="59350F8E"/>
    <w:rsid w:val="593660E9"/>
    <w:rsid w:val="593C3876"/>
    <w:rsid w:val="593D5A74"/>
    <w:rsid w:val="5941447A"/>
    <w:rsid w:val="59442E81"/>
    <w:rsid w:val="594A4D8A"/>
    <w:rsid w:val="594D1592"/>
    <w:rsid w:val="594F1212"/>
    <w:rsid w:val="59517F98"/>
    <w:rsid w:val="59537C18"/>
    <w:rsid w:val="59545699"/>
    <w:rsid w:val="595C6329"/>
    <w:rsid w:val="5970084D"/>
    <w:rsid w:val="597204CD"/>
    <w:rsid w:val="59735F4E"/>
    <w:rsid w:val="597439D0"/>
    <w:rsid w:val="597701D8"/>
    <w:rsid w:val="597C0DDC"/>
    <w:rsid w:val="597E1D61"/>
    <w:rsid w:val="59805264"/>
    <w:rsid w:val="59833FEA"/>
    <w:rsid w:val="59843C6A"/>
    <w:rsid w:val="598474ED"/>
    <w:rsid w:val="59874BEF"/>
    <w:rsid w:val="59882670"/>
    <w:rsid w:val="59893975"/>
    <w:rsid w:val="598C48FA"/>
    <w:rsid w:val="59903300"/>
    <w:rsid w:val="59943F04"/>
    <w:rsid w:val="599B1691"/>
    <w:rsid w:val="599C1311"/>
    <w:rsid w:val="599E0097"/>
    <w:rsid w:val="59A2321A"/>
    <w:rsid w:val="59A5419F"/>
    <w:rsid w:val="59AD702D"/>
    <w:rsid w:val="59B469B8"/>
    <w:rsid w:val="59B7793C"/>
    <w:rsid w:val="59B92E3F"/>
    <w:rsid w:val="59C67F57"/>
    <w:rsid w:val="59C90EDB"/>
    <w:rsid w:val="59D217EB"/>
    <w:rsid w:val="59D52770"/>
    <w:rsid w:val="59D836F4"/>
    <w:rsid w:val="59DC597E"/>
    <w:rsid w:val="59E16582"/>
    <w:rsid w:val="59E42D8A"/>
    <w:rsid w:val="59EB2715"/>
    <w:rsid w:val="59EF3319"/>
    <w:rsid w:val="59F02FE1"/>
    <w:rsid w:val="59F31D20"/>
    <w:rsid w:val="59F45525"/>
    <w:rsid w:val="59F62CA4"/>
    <w:rsid w:val="59F70726"/>
    <w:rsid w:val="59F73FA9"/>
    <w:rsid w:val="59F974AC"/>
    <w:rsid w:val="59FF5D6D"/>
    <w:rsid w:val="5A006E37"/>
    <w:rsid w:val="5A02233A"/>
    <w:rsid w:val="5A04583D"/>
    <w:rsid w:val="5A050D40"/>
    <w:rsid w:val="5A0709C0"/>
    <w:rsid w:val="5A086442"/>
    <w:rsid w:val="5A0B73C6"/>
    <w:rsid w:val="5A0C06CB"/>
    <w:rsid w:val="5A0C7744"/>
    <w:rsid w:val="5A0E0CBD"/>
    <w:rsid w:val="5A0E3BCE"/>
    <w:rsid w:val="5A1112D0"/>
    <w:rsid w:val="5A1347D3"/>
    <w:rsid w:val="5A142254"/>
    <w:rsid w:val="5A145AD8"/>
    <w:rsid w:val="5A170C5A"/>
    <w:rsid w:val="5A1C50E2"/>
    <w:rsid w:val="5A1D63E7"/>
    <w:rsid w:val="5A203AE8"/>
    <w:rsid w:val="5A20736C"/>
    <w:rsid w:val="5A214DED"/>
    <w:rsid w:val="5A226FEB"/>
    <w:rsid w:val="5A245D72"/>
    <w:rsid w:val="5A276CF7"/>
    <w:rsid w:val="5A332B09"/>
    <w:rsid w:val="5A34058B"/>
    <w:rsid w:val="5A35600C"/>
    <w:rsid w:val="5A3A7F15"/>
    <w:rsid w:val="5A3F7C21"/>
    <w:rsid w:val="5A413124"/>
    <w:rsid w:val="5A436627"/>
    <w:rsid w:val="5A47502D"/>
    <w:rsid w:val="5A48722B"/>
    <w:rsid w:val="5A490530"/>
    <w:rsid w:val="5A4A5FB2"/>
    <w:rsid w:val="5A4E49B8"/>
    <w:rsid w:val="5A4F0DF0"/>
    <w:rsid w:val="5A53303E"/>
    <w:rsid w:val="5A556541"/>
    <w:rsid w:val="5A561DC4"/>
    <w:rsid w:val="5A567846"/>
    <w:rsid w:val="5A5F6E50"/>
    <w:rsid w:val="5A612353"/>
    <w:rsid w:val="5A650D5A"/>
    <w:rsid w:val="5A66425D"/>
    <w:rsid w:val="5A6667DB"/>
    <w:rsid w:val="5A6E1669"/>
    <w:rsid w:val="5A6E4EEC"/>
    <w:rsid w:val="5A731374"/>
    <w:rsid w:val="5A735AF1"/>
    <w:rsid w:val="5A743572"/>
    <w:rsid w:val="5A7622F9"/>
    <w:rsid w:val="5A766A76"/>
    <w:rsid w:val="5A781F79"/>
    <w:rsid w:val="5A7857FC"/>
    <w:rsid w:val="5A857090"/>
    <w:rsid w:val="5A866D10"/>
    <w:rsid w:val="5A933E27"/>
    <w:rsid w:val="5A9418A9"/>
    <w:rsid w:val="5A97282E"/>
    <w:rsid w:val="5A9F7C3A"/>
    <w:rsid w:val="5AAB4D51"/>
    <w:rsid w:val="5AAD6225"/>
    <w:rsid w:val="5AAE6DC3"/>
    <w:rsid w:val="5AB3215E"/>
    <w:rsid w:val="5AB368DA"/>
    <w:rsid w:val="5AB72D62"/>
    <w:rsid w:val="5AB752E1"/>
    <w:rsid w:val="5AB807E4"/>
    <w:rsid w:val="5AB97222"/>
    <w:rsid w:val="5ABF016F"/>
    <w:rsid w:val="5AC01473"/>
    <w:rsid w:val="5AC67AF9"/>
    <w:rsid w:val="5AC715D3"/>
    <w:rsid w:val="5AC90A7E"/>
    <w:rsid w:val="5AD102F4"/>
    <w:rsid w:val="5AD36E0F"/>
    <w:rsid w:val="5AD71099"/>
    <w:rsid w:val="5AD83297"/>
    <w:rsid w:val="5AD90D18"/>
    <w:rsid w:val="5ADB421C"/>
    <w:rsid w:val="5ADC1C9D"/>
    <w:rsid w:val="5ADD771F"/>
    <w:rsid w:val="5ADF2C22"/>
    <w:rsid w:val="5ADF64A5"/>
    <w:rsid w:val="5AE03F27"/>
    <w:rsid w:val="5AE83531"/>
    <w:rsid w:val="5AED57BB"/>
    <w:rsid w:val="5AEE543B"/>
    <w:rsid w:val="5AF041C1"/>
    <w:rsid w:val="5AF11C42"/>
    <w:rsid w:val="5AF35146"/>
    <w:rsid w:val="5AF660CA"/>
    <w:rsid w:val="5AFB2552"/>
    <w:rsid w:val="5B021EDD"/>
    <w:rsid w:val="5B03795E"/>
    <w:rsid w:val="5B0608E3"/>
    <w:rsid w:val="5B0E1573"/>
    <w:rsid w:val="5B1146F6"/>
    <w:rsid w:val="5B137BF9"/>
    <w:rsid w:val="5B184080"/>
    <w:rsid w:val="5B1A2E07"/>
    <w:rsid w:val="5B1B0888"/>
    <w:rsid w:val="5B1B5005"/>
    <w:rsid w:val="5B1C2A87"/>
    <w:rsid w:val="5B204D10"/>
    <w:rsid w:val="5B235C95"/>
    <w:rsid w:val="5B266C19"/>
    <w:rsid w:val="5B27469B"/>
    <w:rsid w:val="5B276899"/>
    <w:rsid w:val="5B291D9C"/>
    <w:rsid w:val="5B301727"/>
    <w:rsid w:val="5B312A2C"/>
    <w:rsid w:val="5B3439B1"/>
    <w:rsid w:val="5B3C0DBD"/>
    <w:rsid w:val="5B3F1D42"/>
    <w:rsid w:val="5B405245"/>
    <w:rsid w:val="5B423ECD"/>
    <w:rsid w:val="5B443C4B"/>
    <w:rsid w:val="5B474BD0"/>
    <w:rsid w:val="5B4B7D53"/>
    <w:rsid w:val="5B4C378D"/>
    <w:rsid w:val="5B4D6AD9"/>
    <w:rsid w:val="5B4E455A"/>
    <w:rsid w:val="5B4F6759"/>
    <w:rsid w:val="5B5309E2"/>
    <w:rsid w:val="5B532BE1"/>
    <w:rsid w:val="5B546464"/>
    <w:rsid w:val="5B5560E4"/>
    <w:rsid w:val="5B561967"/>
    <w:rsid w:val="5B5773E8"/>
    <w:rsid w:val="5B5C70B7"/>
    <w:rsid w:val="5B5E178C"/>
    <w:rsid w:val="5B5E47F5"/>
    <w:rsid w:val="5B6D158C"/>
    <w:rsid w:val="5B721297"/>
    <w:rsid w:val="5B75221C"/>
    <w:rsid w:val="5B780C22"/>
    <w:rsid w:val="5B792E20"/>
    <w:rsid w:val="5B856C33"/>
    <w:rsid w:val="5B872136"/>
    <w:rsid w:val="5B88343B"/>
    <w:rsid w:val="5B89032C"/>
    <w:rsid w:val="5B890EBC"/>
    <w:rsid w:val="5B8A693E"/>
    <w:rsid w:val="5B8B65BE"/>
    <w:rsid w:val="5B900847"/>
    <w:rsid w:val="5B902A45"/>
    <w:rsid w:val="5B913D4A"/>
    <w:rsid w:val="5B94144C"/>
    <w:rsid w:val="5B96494F"/>
    <w:rsid w:val="5B987E52"/>
    <w:rsid w:val="5B9A6BD8"/>
    <w:rsid w:val="5B9B465A"/>
    <w:rsid w:val="5B9C6858"/>
    <w:rsid w:val="5B9D42DA"/>
    <w:rsid w:val="5B9E1D5B"/>
    <w:rsid w:val="5B9F77DD"/>
    <w:rsid w:val="5BA00AE1"/>
    <w:rsid w:val="5BA0525E"/>
    <w:rsid w:val="5BA23FE5"/>
    <w:rsid w:val="5BA54F69"/>
    <w:rsid w:val="5BA7046C"/>
    <w:rsid w:val="5BAB1071"/>
    <w:rsid w:val="5BAD7DF7"/>
    <w:rsid w:val="5BAE1FF5"/>
    <w:rsid w:val="5BB2427F"/>
    <w:rsid w:val="5BB93C0A"/>
    <w:rsid w:val="5BBD2610"/>
    <w:rsid w:val="5BC03595"/>
    <w:rsid w:val="5BC16A98"/>
    <w:rsid w:val="5BCA1926"/>
    <w:rsid w:val="5BCF5DAD"/>
    <w:rsid w:val="5BD112B1"/>
    <w:rsid w:val="5BD26D32"/>
    <w:rsid w:val="5BD42235"/>
    <w:rsid w:val="5BD57CB7"/>
    <w:rsid w:val="5BD844BF"/>
    <w:rsid w:val="5BD9413E"/>
    <w:rsid w:val="5BDB5443"/>
    <w:rsid w:val="5BDF6048"/>
    <w:rsid w:val="5BE1154B"/>
    <w:rsid w:val="5BE26FCC"/>
    <w:rsid w:val="5BE302D1"/>
    <w:rsid w:val="5BE329AE"/>
    <w:rsid w:val="5BE427E9"/>
    <w:rsid w:val="5BE73454"/>
    <w:rsid w:val="5BE80ED6"/>
    <w:rsid w:val="5BEB56DE"/>
    <w:rsid w:val="5BED0BE1"/>
    <w:rsid w:val="5BEF40E4"/>
    <w:rsid w:val="5BF25068"/>
    <w:rsid w:val="5BF4056C"/>
    <w:rsid w:val="5BF501EB"/>
    <w:rsid w:val="5BF55FED"/>
    <w:rsid w:val="5BF81170"/>
    <w:rsid w:val="5BFC33FA"/>
    <w:rsid w:val="5C021A80"/>
    <w:rsid w:val="5C063D09"/>
    <w:rsid w:val="5C075F07"/>
    <w:rsid w:val="5C0C7E11"/>
    <w:rsid w:val="5C0D3694"/>
    <w:rsid w:val="5C0E1115"/>
    <w:rsid w:val="5C0F0D95"/>
    <w:rsid w:val="5C13779B"/>
    <w:rsid w:val="5C156522"/>
    <w:rsid w:val="5C1916A5"/>
    <w:rsid w:val="5C1C5EAD"/>
    <w:rsid w:val="5C201030"/>
    <w:rsid w:val="5C212334"/>
    <w:rsid w:val="5C235838"/>
    <w:rsid w:val="5C3125CF"/>
    <w:rsid w:val="5C3744D8"/>
    <w:rsid w:val="5C3E3E63"/>
    <w:rsid w:val="5C3F5168"/>
    <w:rsid w:val="5C407366"/>
    <w:rsid w:val="5C41066B"/>
    <w:rsid w:val="5C474772"/>
    <w:rsid w:val="5C497C75"/>
    <w:rsid w:val="5C4D667C"/>
    <w:rsid w:val="5C4E7981"/>
    <w:rsid w:val="5C4F1B7F"/>
    <w:rsid w:val="5C4F5402"/>
    <w:rsid w:val="5C5A3793"/>
    <w:rsid w:val="5C5D4718"/>
    <w:rsid w:val="5C5F1E19"/>
    <w:rsid w:val="5C60569C"/>
    <w:rsid w:val="5C620B9F"/>
    <w:rsid w:val="5C677226"/>
    <w:rsid w:val="5C684CA7"/>
    <w:rsid w:val="5C695FAC"/>
    <w:rsid w:val="5C6A3A2D"/>
    <w:rsid w:val="5C7020B3"/>
    <w:rsid w:val="5C712CEA"/>
    <w:rsid w:val="5C7255B7"/>
    <w:rsid w:val="5C7557DB"/>
    <w:rsid w:val="5C7A0445"/>
    <w:rsid w:val="5C7A6246"/>
    <w:rsid w:val="5C7C3948"/>
    <w:rsid w:val="5C7C71CB"/>
    <w:rsid w:val="5C7D13C9"/>
    <w:rsid w:val="5C882FDD"/>
    <w:rsid w:val="5C88775A"/>
    <w:rsid w:val="5CA00684"/>
    <w:rsid w:val="5CA23B87"/>
    <w:rsid w:val="5CAE321D"/>
    <w:rsid w:val="5CB06720"/>
    <w:rsid w:val="5CB21C23"/>
    <w:rsid w:val="5CB42BA8"/>
    <w:rsid w:val="5CB62828"/>
    <w:rsid w:val="5CBD5A36"/>
    <w:rsid w:val="5CBE34B8"/>
    <w:rsid w:val="5CBE7C34"/>
    <w:rsid w:val="5CC10BB9"/>
    <w:rsid w:val="5CC55041"/>
    <w:rsid w:val="5CC85FC5"/>
    <w:rsid w:val="5CCF02E3"/>
    <w:rsid w:val="5CD268D5"/>
    <w:rsid w:val="5CD37BDA"/>
    <w:rsid w:val="5CD41DD8"/>
    <w:rsid w:val="5CD57859"/>
    <w:rsid w:val="5CD807DE"/>
    <w:rsid w:val="5CD86465"/>
    <w:rsid w:val="5CD91AE3"/>
    <w:rsid w:val="5CE0366C"/>
    <w:rsid w:val="5CE16EEF"/>
    <w:rsid w:val="5CE37E74"/>
    <w:rsid w:val="5CE65575"/>
    <w:rsid w:val="5CE91D7D"/>
    <w:rsid w:val="5CEA3F7C"/>
    <w:rsid w:val="5CEB5280"/>
    <w:rsid w:val="5CEE2982"/>
    <w:rsid w:val="5CEE6205"/>
    <w:rsid w:val="5CF24C0B"/>
    <w:rsid w:val="5CF71093"/>
    <w:rsid w:val="5CF86B15"/>
    <w:rsid w:val="5CFA2018"/>
    <w:rsid w:val="5CFB7A99"/>
    <w:rsid w:val="5CFE649F"/>
    <w:rsid w:val="5CFF3F21"/>
    <w:rsid w:val="5D0019A2"/>
    <w:rsid w:val="5D086DAF"/>
    <w:rsid w:val="5D0900B4"/>
    <w:rsid w:val="5D0D6ABA"/>
    <w:rsid w:val="5D0F1FBD"/>
    <w:rsid w:val="5D0F673A"/>
    <w:rsid w:val="5D1217CA"/>
    <w:rsid w:val="5D161948"/>
    <w:rsid w:val="5D1C5A4F"/>
    <w:rsid w:val="5D1E47D6"/>
    <w:rsid w:val="5D2031A1"/>
    <w:rsid w:val="5D204456"/>
    <w:rsid w:val="5D2850E5"/>
    <w:rsid w:val="5D2A05E8"/>
    <w:rsid w:val="5D2B606A"/>
    <w:rsid w:val="5D2C3AEB"/>
    <w:rsid w:val="5D2F6C6E"/>
    <w:rsid w:val="5D3046F0"/>
    <w:rsid w:val="5D340EF8"/>
    <w:rsid w:val="5D3543FB"/>
    <w:rsid w:val="5D381AFC"/>
    <w:rsid w:val="5D385380"/>
    <w:rsid w:val="5D392E01"/>
    <w:rsid w:val="5D3B6304"/>
    <w:rsid w:val="5D3C0503"/>
    <w:rsid w:val="5D3E3A06"/>
    <w:rsid w:val="5D3F1487"/>
    <w:rsid w:val="5D3F4D0A"/>
    <w:rsid w:val="5D40278C"/>
    <w:rsid w:val="5D425C8F"/>
    <w:rsid w:val="5D474315"/>
    <w:rsid w:val="5D4A309B"/>
    <w:rsid w:val="5D4B2D1B"/>
    <w:rsid w:val="5D4D1AA2"/>
    <w:rsid w:val="5D4F1722"/>
    <w:rsid w:val="5D564930"/>
    <w:rsid w:val="5D5C1D60"/>
    <w:rsid w:val="5D5E1D3C"/>
    <w:rsid w:val="5D620742"/>
    <w:rsid w:val="5D6A16BB"/>
    <w:rsid w:val="5D6B1052"/>
    <w:rsid w:val="5D6B2B94"/>
    <w:rsid w:val="5D6D7DD8"/>
    <w:rsid w:val="5D716BFF"/>
    <w:rsid w:val="5D786169"/>
    <w:rsid w:val="5D793BEB"/>
    <w:rsid w:val="5D7C12EC"/>
    <w:rsid w:val="5D7C4B6F"/>
    <w:rsid w:val="5D7F7CF2"/>
    <w:rsid w:val="5D803576"/>
    <w:rsid w:val="5D820C77"/>
    <w:rsid w:val="5D826A79"/>
    <w:rsid w:val="5D834805"/>
    <w:rsid w:val="5D8366F8"/>
    <w:rsid w:val="5D84417A"/>
    <w:rsid w:val="5D86767D"/>
    <w:rsid w:val="5D8750FF"/>
    <w:rsid w:val="5D890602"/>
    <w:rsid w:val="5D890870"/>
    <w:rsid w:val="5D8B7388"/>
    <w:rsid w:val="5D8D288B"/>
    <w:rsid w:val="5D8F250B"/>
    <w:rsid w:val="5D907F8D"/>
    <w:rsid w:val="5D930F11"/>
    <w:rsid w:val="5D965719"/>
    <w:rsid w:val="5D97319B"/>
    <w:rsid w:val="5D975399"/>
    <w:rsid w:val="5D9A411F"/>
    <w:rsid w:val="5D9A631E"/>
    <w:rsid w:val="5D9B3D9F"/>
    <w:rsid w:val="5D9E05A7"/>
    <w:rsid w:val="5DA126A5"/>
    <w:rsid w:val="5DA34A2F"/>
    <w:rsid w:val="5DA930B5"/>
    <w:rsid w:val="5DA97E4D"/>
    <w:rsid w:val="5DAC403A"/>
    <w:rsid w:val="5DAE4FBE"/>
    <w:rsid w:val="5DAF0841"/>
    <w:rsid w:val="5DB44CC9"/>
    <w:rsid w:val="5DBD7190"/>
    <w:rsid w:val="5DC0655D"/>
    <w:rsid w:val="5DC529E5"/>
    <w:rsid w:val="5DCD7DF2"/>
    <w:rsid w:val="5DD40262"/>
    <w:rsid w:val="5DD56503"/>
    <w:rsid w:val="5DD7237A"/>
    <w:rsid w:val="5DD76183"/>
    <w:rsid w:val="5DDC260A"/>
    <w:rsid w:val="5DE12315"/>
    <w:rsid w:val="5DE24514"/>
    <w:rsid w:val="5DE4329A"/>
    <w:rsid w:val="5DE50D1C"/>
    <w:rsid w:val="5DE55498"/>
    <w:rsid w:val="5DE7641D"/>
    <w:rsid w:val="5DEB2C25"/>
    <w:rsid w:val="5DEE7A70"/>
    <w:rsid w:val="5DEF70AD"/>
    <w:rsid w:val="5DF36CA1"/>
    <w:rsid w:val="5DF631B4"/>
    <w:rsid w:val="5DF866B7"/>
    <w:rsid w:val="5DF979BC"/>
    <w:rsid w:val="5DFC5B86"/>
    <w:rsid w:val="5DFE6042"/>
    <w:rsid w:val="5E014DC8"/>
    <w:rsid w:val="5E016FC7"/>
    <w:rsid w:val="5E06344E"/>
    <w:rsid w:val="5E074753"/>
    <w:rsid w:val="5E0D665D"/>
    <w:rsid w:val="5E1075E1"/>
    <w:rsid w:val="5E115063"/>
    <w:rsid w:val="5E127261"/>
    <w:rsid w:val="5E1614EB"/>
    <w:rsid w:val="5E192E87"/>
    <w:rsid w:val="5E19466D"/>
    <w:rsid w:val="5E1B7B71"/>
    <w:rsid w:val="5E1C55F2"/>
    <w:rsid w:val="5E1E68F7"/>
    <w:rsid w:val="5E222D7F"/>
    <w:rsid w:val="5E230800"/>
    <w:rsid w:val="5E27678A"/>
    <w:rsid w:val="5E284C88"/>
    <w:rsid w:val="5E2D1110"/>
    <w:rsid w:val="5E333019"/>
    <w:rsid w:val="5E3B5EA7"/>
    <w:rsid w:val="5E3C3929"/>
    <w:rsid w:val="5E3F7232"/>
    <w:rsid w:val="5E413634"/>
    <w:rsid w:val="5E4210B5"/>
    <w:rsid w:val="5E467ABB"/>
    <w:rsid w:val="5E471CBA"/>
    <w:rsid w:val="5E474816"/>
    <w:rsid w:val="5E4B3F43"/>
    <w:rsid w:val="5E4D7446"/>
    <w:rsid w:val="5E5025C9"/>
    <w:rsid w:val="5E5238CE"/>
    <w:rsid w:val="5E590CDA"/>
    <w:rsid w:val="5E5A2ED9"/>
    <w:rsid w:val="5E5D3E5D"/>
    <w:rsid w:val="5E612863"/>
    <w:rsid w:val="5E6315EA"/>
    <w:rsid w:val="5E66256E"/>
    <w:rsid w:val="5E687C70"/>
    <w:rsid w:val="5E6D40F8"/>
    <w:rsid w:val="5E6E1B79"/>
    <w:rsid w:val="5E6E797B"/>
    <w:rsid w:val="5E736001"/>
    <w:rsid w:val="5E762809"/>
    <w:rsid w:val="5E7778E2"/>
    <w:rsid w:val="5E782489"/>
    <w:rsid w:val="5E7A2598"/>
    <w:rsid w:val="5E805317"/>
    <w:rsid w:val="5E82081A"/>
    <w:rsid w:val="5E841B1E"/>
    <w:rsid w:val="5E934337"/>
    <w:rsid w:val="5E996241"/>
    <w:rsid w:val="5EA0144F"/>
    <w:rsid w:val="5EA26B50"/>
    <w:rsid w:val="5EA345D2"/>
    <w:rsid w:val="5EA57AD5"/>
    <w:rsid w:val="5EA63358"/>
    <w:rsid w:val="5EA72FD8"/>
    <w:rsid w:val="5EA7685B"/>
    <w:rsid w:val="5EAA74B3"/>
    <w:rsid w:val="5EAB19DE"/>
    <w:rsid w:val="5EAD0764"/>
    <w:rsid w:val="5EAD4EE1"/>
    <w:rsid w:val="5EAD75B7"/>
    <w:rsid w:val="5EB016E9"/>
    <w:rsid w:val="5EB71074"/>
    <w:rsid w:val="5EB72BF2"/>
    <w:rsid w:val="5EB76CB2"/>
    <w:rsid w:val="5EB86AF5"/>
    <w:rsid w:val="5EC01983"/>
    <w:rsid w:val="5EC4038A"/>
    <w:rsid w:val="5EC6388D"/>
    <w:rsid w:val="5ECB4491"/>
    <w:rsid w:val="5ECC1F13"/>
    <w:rsid w:val="5ECC2261"/>
    <w:rsid w:val="5ED0419C"/>
    <w:rsid w:val="5ED2769F"/>
    <w:rsid w:val="5ED3379D"/>
    <w:rsid w:val="5ED35121"/>
    <w:rsid w:val="5ED658B5"/>
    <w:rsid w:val="5ED94AAC"/>
    <w:rsid w:val="5EDA252D"/>
    <w:rsid w:val="5EDC21AD"/>
    <w:rsid w:val="5EDF3132"/>
    <w:rsid w:val="5EE2793A"/>
    <w:rsid w:val="5EE475B9"/>
    <w:rsid w:val="5EE508BE"/>
    <w:rsid w:val="5EE66340"/>
    <w:rsid w:val="5EE81843"/>
    <w:rsid w:val="5EE83A41"/>
    <w:rsid w:val="5EE972C4"/>
    <w:rsid w:val="5EEB49C6"/>
    <w:rsid w:val="5EF27BD4"/>
    <w:rsid w:val="5EF35656"/>
    <w:rsid w:val="5EF7405C"/>
    <w:rsid w:val="5EFE39E7"/>
    <w:rsid w:val="5F006EEA"/>
    <w:rsid w:val="5F037E6E"/>
    <w:rsid w:val="5F0977F9"/>
    <w:rsid w:val="5F0D4001"/>
    <w:rsid w:val="5F0E3C81"/>
    <w:rsid w:val="5F104F86"/>
    <w:rsid w:val="5F107184"/>
    <w:rsid w:val="5F130109"/>
    <w:rsid w:val="5F15360C"/>
    <w:rsid w:val="5F172392"/>
    <w:rsid w:val="5F192012"/>
    <w:rsid w:val="5F1C2F97"/>
    <w:rsid w:val="5F204709"/>
    <w:rsid w:val="5F245E25"/>
    <w:rsid w:val="5F261328"/>
    <w:rsid w:val="5F2800AE"/>
    <w:rsid w:val="5F28482B"/>
    <w:rsid w:val="5F2B57AF"/>
    <w:rsid w:val="5F2C6AB4"/>
    <w:rsid w:val="5F2F7A39"/>
    <w:rsid w:val="5F312F3C"/>
    <w:rsid w:val="5F32513A"/>
    <w:rsid w:val="5F34063D"/>
    <w:rsid w:val="5F363B40"/>
    <w:rsid w:val="5F3B5A4A"/>
    <w:rsid w:val="5F401ED1"/>
    <w:rsid w:val="5F405755"/>
    <w:rsid w:val="5F407CD3"/>
    <w:rsid w:val="5F4253D5"/>
    <w:rsid w:val="5F494D5F"/>
    <w:rsid w:val="5F4A6064"/>
    <w:rsid w:val="5F4B3F80"/>
    <w:rsid w:val="5F4C4B1F"/>
    <w:rsid w:val="5F4E4A6A"/>
    <w:rsid w:val="5F4F6C69"/>
    <w:rsid w:val="5F51216C"/>
    <w:rsid w:val="5F546974"/>
    <w:rsid w:val="5F561E77"/>
    <w:rsid w:val="5F5778F8"/>
    <w:rsid w:val="5F58537A"/>
    <w:rsid w:val="5F59087D"/>
    <w:rsid w:val="5F5D7283"/>
    <w:rsid w:val="5F63118D"/>
    <w:rsid w:val="5F6A27FA"/>
    <w:rsid w:val="5F6C401A"/>
    <w:rsid w:val="5F6F4F9F"/>
    <w:rsid w:val="5F713D25"/>
    <w:rsid w:val="5F7217A7"/>
    <w:rsid w:val="5F7239A5"/>
    <w:rsid w:val="5F7623AC"/>
    <w:rsid w:val="5F7858AF"/>
    <w:rsid w:val="5F793330"/>
    <w:rsid w:val="5F7D1D36"/>
    <w:rsid w:val="5F7D55BA"/>
    <w:rsid w:val="5F81073D"/>
    <w:rsid w:val="5F8261BE"/>
    <w:rsid w:val="5F8416C1"/>
    <w:rsid w:val="5F872646"/>
    <w:rsid w:val="5F8800C7"/>
    <w:rsid w:val="5F8935CB"/>
    <w:rsid w:val="5F8A6E4E"/>
    <w:rsid w:val="5F8B48CF"/>
    <w:rsid w:val="5F8C454F"/>
    <w:rsid w:val="5F900D57"/>
    <w:rsid w:val="5F9109D7"/>
    <w:rsid w:val="5F921CDC"/>
    <w:rsid w:val="5F9451DF"/>
    <w:rsid w:val="5F9573DD"/>
    <w:rsid w:val="5F9606E2"/>
    <w:rsid w:val="5F9A70E8"/>
    <w:rsid w:val="5F9B12E6"/>
    <w:rsid w:val="5F9D03B8"/>
    <w:rsid w:val="5F9F7CED"/>
    <w:rsid w:val="5FA024CF"/>
    <w:rsid w:val="5FA0576E"/>
    <w:rsid w:val="5FA16A73"/>
    <w:rsid w:val="5FA263AE"/>
    <w:rsid w:val="5FA7097C"/>
    <w:rsid w:val="5FA9607E"/>
    <w:rsid w:val="5FAE5D89"/>
    <w:rsid w:val="5FB0128C"/>
    <w:rsid w:val="5FB75393"/>
    <w:rsid w:val="5FB84140"/>
    <w:rsid w:val="5FBA587D"/>
    <w:rsid w:val="5FBC6FBB"/>
    <w:rsid w:val="5FBD2B20"/>
    <w:rsid w:val="5FBF6023"/>
    <w:rsid w:val="5FC11526"/>
    <w:rsid w:val="5FCE083C"/>
    <w:rsid w:val="5FD849CF"/>
    <w:rsid w:val="5FD96BCD"/>
    <w:rsid w:val="5FDE0AD6"/>
    <w:rsid w:val="5FE11A5B"/>
    <w:rsid w:val="5FE307E1"/>
    <w:rsid w:val="5FEB5BEE"/>
    <w:rsid w:val="5FEC289C"/>
    <w:rsid w:val="5FEC366F"/>
    <w:rsid w:val="5FEE32EF"/>
    <w:rsid w:val="5FF17AF7"/>
    <w:rsid w:val="5FF6617D"/>
    <w:rsid w:val="5FF81680"/>
    <w:rsid w:val="5FFC0086"/>
    <w:rsid w:val="5FFD5B08"/>
    <w:rsid w:val="60000E7D"/>
    <w:rsid w:val="6001450E"/>
    <w:rsid w:val="60045493"/>
    <w:rsid w:val="60071C9B"/>
    <w:rsid w:val="6009191A"/>
    <w:rsid w:val="600A4E1D"/>
    <w:rsid w:val="600D3BA4"/>
    <w:rsid w:val="6012002C"/>
    <w:rsid w:val="6014572D"/>
    <w:rsid w:val="601D05BB"/>
    <w:rsid w:val="60212844"/>
    <w:rsid w:val="60235D47"/>
    <w:rsid w:val="60243AEA"/>
    <w:rsid w:val="602A56D2"/>
    <w:rsid w:val="60315686"/>
    <w:rsid w:val="60385CED"/>
    <w:rsid w:val="60397EEB"/>
    <w:rsid w:val="603C0E70"/>
    <w:rsid w:val="603C46F3"/>
    <w:rsid w:val="60422D79"/>
    <w:rsid w:val="60441AFF"/>
    <w:rsid w:val="6045177F"/>
    <w:rsid w:val="60457581"/>
    <w:rsid w:val="60482704"/>
    <w:rsid w:val="604B3689"/>
    <w:rsid w:val="604C140E"/>
    <w:rsid w:val="604D6B8C"/>
    <w:rsid w:val="604F5912"/>
    <w:rsid w:val="60503394"/>
    <w:rsid w:val="60507B10"/>
    <w:rsid w:val="60510E15"/>
    <w:rsid w:val="60515592"/>
    <w:rsid w:val="60523013"/>
    <w:rsid w:val="60561A1A"/>
    <w:rsid w:val="60572D1E"/>
    <w:rsid w:val="605E48A8"/>
    <w:rsid w:val="605F012B"/>
    <w:rsid w:val="60605BAC"/>
    <w:rsid w:val="606103C9"/>
    <w:rsid w:val="60665537"/>
    <w:rsid w:val="60677735"/>
    <w:rsid w:val="60680A3A"/>
    <w:rsid w:val="606964BC"/>
    <w:rsid w:val="606D13C6"/>
    <w:rsid w:val="606F4B42"/>
    <w:rsid w:val="60710045"/>
    <w:rsid w:val="607B393B"/>
    <w:rsid w:val="6080285E"/>
    <w:rsid w:val="608B4472"/>
    <w:rsid w:val="60952803"/>
    <w:rsid w:val="60956B25"/>
    <w:rsid w:val="609D7C10"/>
    <w:rsid w:val="609E5691"/>
    <w:rsid w:val="60A2791B"/>
    <w:rsid w:val="60A5501C"/>
    <w:rsid w:val="60A7051F"/>
    <w:rsid w:val="60AA4D27"/>
    <w:rsid w:val="60AD095A"/>
    <w:rsid w:val="60AD7EAA"/>
    <w:rsid w:val="60AF11AF"/>
    <w:rsid w:val="60B168B0"/>
    <w:rsid w:val="60B37BB5"/>
    <w:rsid w:val="60B552B6"/>
    <w:rsid w:val="60B81ABE"/>
    <w:rsid w:val="60BA4FC1"/>
    <w:rsid w:val="60BB2A43"/>
    <w:rsid w:val="60C1494C"/>
    <w:rsid w:val="60C345CC"/>
    <w:rsid w:val="60C41052"/>
    <w:rsid w:val="60C47ACF"/>
    <w:rsid w:val="60C53352"/>
    <w:rsid w:val="60C93F57"/>
    <w:rsid w:val="60CA77DA"/>
    <w:rsid w:val="60CD61E0"/>
    <w:rsid w:val="60CE03DF"/>
    <w:rsid w:val="60D26DE5"/>
    <w:rsid w:val="60D535ED"/>
    <w:rsid w:val="60D657EB"/>
    <w:rsid w:val="60D80CEE"/>
    <w:rsid w:val="60D96770"/>
    <w:rsid w:val="60DA7A74"/>
    <w:rsid w:val="60DC76F4"/>
    <w:rsid w:val="60DF60FA"/>
    <w:rsid w:val="60E32902"/>
    <w:rsid w:val="60EB5790"/>
    <w:rsid w:val="60EF4197"/>
    <w:rsid w:val="60F4061E"/>
    <w:rsid w:val="60F877AE"/>
    <w:rsid w:val="60F90189"/>
    <w:rsid w:val="60FA2528"/>
    <w:rsid w:val="60FC34AC"/>
    <w:rsid w:val="6104413C"/>
    <w:rsid w:val="610750C1"/>
    <w:rsid w:val="610A6045"/>
    <w:rsid w:val="610B3AC7"/>
    <w:rsid w:val="610C1548"/>
    <w:rsid w:val="610F6C4A"/>
    <w:rsid w:val="61107F4E"/>
    <w:rsid w:val="6111214D"/>
    <w:rsid w:val="6116564E"/>
    <w:rsid w:val="611778D9"/>
    <w:rsid w:val="61187559"/>
    <w:rsid w:val="611C5F5F"/>
    <w:rsid w:val="611E1462"/>
    <w:rsid w:val="612123E7"/>
    <w:rsid w:val="6124336C"/>
    <w:rsid w:val="61281D72"/>
    <w:rsid w:val="612A5035"/>
    <w:rsid w:val="612D61FA"/>
    <w:rsid w:val="613009FC"/>
    <w:rsid w:val="61304C00"/>
    <w:rsid w:val="61312681"/>
    <w:rsid w:val="61351088"/>
    <w:rsid w:val="613B2F91"/>
    <w:rsid w:val="613B6814"/>
    <w:rsid w:val="613D1D17"/>
    <w:rsid w:val="613E3F16"/>
    <w:rsid w:val="6141071D"/>
    <w:rsid w:val="61414E9A"/>
    <w:rsid w:val="614632BC"/>
    <w:rsid w:val="61466DA4"/>
    <w:rsid w:val="614800A8"/>
    <w:rsid w:val="614E7A33"/>
    <w:rsid w:val="614F1C31"/>
    <w:rsid w:val="614F54B5"/>
    <w:rsid w:val="61533EBB"/>
    <w:rsid w:val="61554044"/>
    <w:rsid w:val="61595DC4"/>
    <w:rsid w:val="615E238B"/>
    <w:rsid w:val="616366D4"/>
    <w:rsid w:val="61646F94"/>
    <w:rsid w:val="616F37EB"/>
    <w:rsid w:val="616F7F68"/>
    <w:rsid w:val="61742A83"/>
    <w:rsid w:val="61747C73"/>
    <w:rsid w:val="61770BF8"/>
    <w:rsid w:val="617B3D7A"/>
    <w:rsid w:val="617C507F"/>
    <w:rsid w:val="617D727E"/>
    <w:rsid w:val="61834A0A"/>
    <w:rsid w:val="61894395"/>
    <w:rsid w:val="618A1E17"/>
    <w:rsid w:val="618C1A96"/>
    <w:rsid w:val="619117A1"/>
    <w:rsid w:val="619239A0"/>
    <w:rsid w:val="61927223"/>
    <w:rsid w:val="61946EA3"/>
    <w:rsid w:val="619501A8"/>
    <w:rsid w:val="619523A6"/>
    <w:rsid w:val="619535D9"/>
    <w:rsid w:val="61954924"/>
    <w:rsid w:val="6198112C"/>
    <w:rsid w:val="61990DAC"/>
    <w:rsid w:val="619A462F"/>
    <w:rsid w:val="619F6539"/>
    <w:rsid w:val="61A03FBA"/>
    <w:rsid w:val="61A161B8"/>
    <w:rsid w:val="61A23C3A"/>
    <w:rsid w:val="61A65EC3"/>
    <w:rsid w:val="61A73945"/>
    <w:rsid w:val="61AC7DCD"/>
    <w:rsid w:val="61B31956"/>
    <w:rsid w:val="61B628DB"/>
    <w:rsid w:val="61BA6082"/>
    <w:rsid w:val="61BD0199"/>
    <w:rsid w:val="61CB4DFE"/>
    <w:rsid w:val="61CC2880"/>
    <w:rsid w:val="61D14789"/>
    <w:rsid w:val="61D2000C"/>
    <w:rsid w:val="61D43510"/>
    <w:rsid w:val="61D50F91"/>
    <w:rsid w:val="61D5318F"/>
    <w:rsid w:val="61D60C11"/>
    <w:rsid w:val="61DB5099"/>
    <w:rsid w:val="61DC639E"/>
    <w:rsid w:val="61DE601D"/>
    <w:rsid w:val="61E202A7"/>
    <w:rsid w:val="61E437AA"/>
    <w:rsid w:val="61E44F1F"/>
    <w:rsid w:val="61E60EAB"/>
    <w:rsid w:val="61E843AE"/>
    <w:rsid w:val="61ED0836"/>
    <w:rsid w:val="61ED6638"/>
    <w:rsid w:val="61EF75BD"/>
    <w:rsid w:val="61F017BB"/>
    <w:rsid w:val="61F05D57"/>
    <w:rsid w:val="61F24CBE"/>
    <w:rsid w:val="61F636C4"/>
    <w:rsid w:val="61F71146"/>
    <w:rsid w:val="61FA594E"/>
    <w:rsid w:val="61FB7B4C"/>
    <w:rsid w:val="61FD68D2"/>
    <w:rsid w:val="61FE0AD0"/>
    <w:rsid w:val="61FE6552"/>
    <w:rsid w:val="620174D7"/>
    <w:rsid w:val="62024F58"/>
    <w:rsid w:val="620307DC"/>
    <w:rsid w:val="620329DA"/>
    <w:rsid w:val="620344FC"/>
    <w:rsid w:val="620713E0"/>
    <w:rsid w:val="6209072B"/>
    <w:rsid w:val="620F67EC"/>
    <w:rsid w:val="62153F79"/>
    <w:rsid w:val="621B0081"/>
    <w:rsid w:val="621B5E82"/>
    <w:rsid w:val="621E6E07"/>
    <w:rsid w:val="622A06E2"/>
    <w:rsid w:val="623644AE"/>
    <w:rsid w:val="62367D31"/>
    <w:rsid w:val="62371F2F"/>
    <w:rsid w:val="62392EB4"/>
    <w:rsid w:val="623A6737"/>
    <w:rsid w:val="623C3E38"/>
    <w:rsid w:val="623F0640"/>
    <w:rsid w:val="623F0814"/>
    <w:rsid w:val="624102C0"/>
    <w:rsid w:val="624215C5"/>
    <w:rsid w:val="624438CC"/>
    <w:rsid w:val="6245446B"/>
    <w:rsid w:val="62490F50"/>
    <w:rsid w:val="624B0BD0"/>
    <w:rsid w:val="624B4453"/>
    <w:rsid w:val="624C6651"/>
    <w:rsid w:val="625008DB"/>
    <w:rsid w:val="6251055B"/>
    <w:rsid w:val="625414DF"/>
    <w:rsid w:val="625649E2"/>
    <w:rsid w:val="62583769"/>
    <w:rsid w:val="62595967"/>
    <w:rsid w:val="625A6C6C"/>
    <w:rsid w:val="625D7BF0"/>
    <w:rsid w:val="625F30F4"/>
    <w:rsid w:val="626003B8"/>
    <w:rsid w:val="62612D73"/>
    <w:rsid w:val="626726FE"/>
    <w:rsid w:val="62695C01"/>
    <w:rsid w:val="626970D8"/>
    <w:rsid w:val="626A0D58"/>
    <w:rsid w:val="626C4988"/>
    <w:rsid w:val="626F590C"/>
    <w:rsid w:val="62700E0F"/>
    <w:rsid w:val="6270558C"/>
    <w:rsid w:val="62720A8F"/>
    <w:rsid w:val="62743F92"/>
    <w:rsid w:val="627A171F"/>
    <w:rsid w:val="627C4C22"/>
    <w:rsid w:val="627D26A4"/>
    <w:rsid w:val="62810D49"/>
    <w:rsid w:val="62820D2A"/>
    <w:rsid w:val="62857AB0"/>
    <w:rsid w:val="62872FB3"/>
    <w:rsid w:val="628E03BF"/>
    <w:rsid w:val="629E620F"/>
    <w:rsid w:val="629E63D3"/>
    <w:rsid w:val="62A03B5D"/>
    <w:rsid w:val="62A6471A"/>
    <w:rsid w:val="62A712E9"/>
    <w:rsid w:val="62A86D6B"/>
    <w:rsid w:val="62AB1EEE"/>
    <w:rsid w:val="62AC7970"/>
    <w:rsid w:val="62B06376"/>
    <w:rsid w:val="62B247EF"/>
    <w:rsid w:val="62B24DD3"/>
    <w:rsid w:val="62B35552"/>
    <w:rsid w:val="62B44D7C"/>
    <w:rsid w:val="62B75D01"/>
    <w:rsid w:val="62BA2508"/>
    <w:rsid w:val="62BC5A0C"/>
    <w:rsid w:val="62BD348D"/>
    <w:rsid w:val="62BE0F0F"/>
    <w:rsid w:val="62BE310D"/>
    <w:rsid w:val="62C4089A"/>
    <w:rsid w:val="62C41857"/>
    <w:rsid w:val="62C45016"/>
    <w:rsid w:val="62C63D9D"/>
    <w:rsid w:val="62C7181E"/>
    <w:rsid w:val="62CF33A7"/>
    <w:rsid w:val="62D1432C"/>
    <w:rsid w:val="62D21DAE"/>
    <w:rsid w:val="62D665B5"/>
    <w:rsid w:val="62D83CB7"/>
    <w:rsid w:val="62D8753A"/>
    <w:rsid w:val="62D94FBC"/>
    <w:rsid w:val="62DD013F"/>
    <w:rsid w:val="62DD39C2"/>
    <w:rsid w:val="62DE1443"/>
    <w:rsid w:val="62DF3642"/>
    <w:rsid w:val="62E04946"/>
    <w:rsid w:val="62E178BB"/>
    <w:rsid w:val="62E47AC9"/>
    <w:rsid w:val="62E83F51"/>
    <w:rsid w:val="62F0715F"/>
    <w:rsid w:val="62F435E7"/>
    <w:rsid w:val="62F51069"/>
    <w:rsid w:val="62FB2C69"/>
    <w:rsid w:val="62FF1978"/>
    <w:rsid w:val="63014E7B"/>
    <w:rsid w:val="63026180"/>
    <w:rsid w:val="63033C02"/>
    <w:rsid w:val="63053881"/>
    <w:rsid w:val="63076D84"/>
    <w:rsid w:val="630A358C"/>
    <w:rsid w:val="630B100E"/>
    <w:rsid w:val="630C0C8E"/>
    <w:rsid w:val="630E4191"/>
    <w:rsid w:val="631448DA"/>
    <w:rsid w:val="63153B1C"/>
    <w:rsid w:val="6315739F"/>
    <w:rsid w:val="631728A2"/>
    <w:rsid w:val="63192522"/>
    <w:rsid w:val="63193A22"/>
    <w:rsid w:val="63195DA5"/>
    <w:rsid w:val="631B12A8"/>
    <w:rsid w:val="631E69AA"/>
    <w:rsid w:val="6321792E"/>
    <w:rsid w:val="63220C33"/>
    <w:rsid w:val="63222E31"/>
    <w:rsid w:val="63251BB8"/>
    <w:rsid w:val="63253DB6"/>
    <w:rsid w:val="632B1543"/>
    <w:rsid w:val="632E24C7"/>
    <w:rsid w:val="633059CA"/>
    <w:rsid w:val="63320ECD"/>
    <w:rsid w:val="6332564A"/>
    <w:rsid w:val="6333694F"/>
    <w:rsid w:val="63340B4D"/>
    <w:rsid w:val="63394FD5"/>
    <w:rsid w:val="633E4CE0"/>
    <w:rsid w:val="633F2762"/>
    <w:rsid w:val="634001E3"/>
    <w:rsid w:val="634023E1"/>
    <w:rsid w:val="63421168"/>
    <w:rsid w:val="634258E5"/>
    <w:rsid w:val="63426FCC"/>
    <w:rsid w:val="63440DE8"/>
    <w:rsid w:val="634642EB"/>
    <w:rsid w:val="634755F0"/>
    <w:rsid w:val="634D3C76"/>
    <w:rsid w:val="634E4F7A"/>
    <w:rsid w:val="635268F9"/>
    <w:rsid w:val="63554905"/>
    <w:rsid w:val="63650337"/>
    <w:rsid w:val="63685B24"/>
    <w:rsid w:val="636C7DAE"/>
    <w:rsid w:val="636E32B1"/>
    <w:rsid w:val="63702F31"/>
    <w:rsid w:val="63714235"/>
    <w:rsid w:val="63721CB7"/>
    <w:rsid w:val="637451BA"/>
    <w:rsid w:val="637A12C2"/>
    <w:rsid w:val="637F0FCD"/>
    <w:rsid w:val="638144D0"/>
    <w:rsid w:val="63814C5E"/>
    <w:rsid w:val="638266CE"/>
    <w:rsid w:val="638379D3"/>
    <w:rsid w:val="63883E5B"/>
    <w:rsid w:val="638B4DDF"/>
    <w:rsid w:val="638E7F62"/>
    <w:rsid w:val="63903465"/>
    <w:rsid w:val="63916CE9"/>
    <w:rsid w:val="639456EF"/>
    <w:rsid w:val="63960BF2"/>
    <w:rsid w:val="639C2AFB"/>
    <w:rsid w:val="63A05C7E"/>
    <w:rsid w:val="63A257B4"/>
    <w:rsid w:val="63A70E8C"/>
    <w:rsid w:val="63AB1A91"/>
    <w:rsid w:val="63AD0817"/>
    <w:rsid w:val="63B401A2"/>
    <w:rsid w:val="63B636A5"/>
    <w:rsid w:val="63C24F39"/>
    <w:rsid w:val="63C274B8"/>
    <w:rsid w:val="63C55EBE"/>
    <w:rsid w:val="63C86E42"/>
    <w:rsid w:val="63C926FE"/>
    <w:rsid w:val="63D07143"/>
    <w:rsid w:val="63D27752"/>
    <w:rsid w:val="63D30A57"/>
    <w:rsid w:val="63D506D7"/>
    <w:rsid w:val="63D7745D"/>
    <w:rsid w:val="63D8165B"/>
    <w:rsid w:val="63DA03E2"/>
    <w:rsid w:val="63E85179"/>
    <w:rsid w:val="63E97377"/>
    <w:rsid w:val="63EA067C"/>
    <w:rsid w:val="63EC02FC"/>
    <w:rsid w:val="63EC3B7F"/>
    <w:rsid w:val="63F14784"/>
    <w:rsid w:val="63F3350A"/>
    <w:rsid w:val="63F6448F"/>
    <w:rsid w:val="63F97611"/>
    <w:rsid w:val="63FA0916"/>
    <w:rsid w:val="63FC3E19"/>
    <w:rsid w:val="640102A1"/>
    <w:rsid w:val="64014A1E"/>
    <w:rsid w:val="640459A3"/>
    <w:rsid w:val="64053424"/>
    <w:rsid w:val="640721AA"/>
    <w:rsid w:val="640B0BB1"/>
    <w:rsid w:val="640D3BE6"/>
    <w:rsid w:val="640D62B2"/>
    <w:rsid w:val="640E5323"/>
    <w:rsid w:val="64107237"/>
    <w:rsid w:val="641920C5"/>
    <w:rsid w:val="641B55C8"/>
    <w:rsid w:val="641C76D4"/>
    <w:rsid w:val="642207D6"/>
    <w:rsid w:val="64236257"/>
    <w:rsid w:val="64243CD9"/>
    <w:rsid w:val="64274C5E"/>
    <w:rsid w:val="642D3B9D"/>
    <w:rsid w:val="642F7AEC"/>
    <w:rsid w:val="6430556D"/>
    <w:rsid w:val="64312FEF"/>
    <w:rsid w:val="64320A70"/>
    <w:rsid w:val="64343F73"/>
    <w:rsid w:val="643519F5"/>
    <w:rsid w:val="64362CFA"/>
    <w:rsid w:val="643A1700"/>
    <w:rsid w:val="643A3A59"/>
    <w:rsid w:val="643A5E7D"/>
    <w:rsid w:val="643D2685"/>
    <w:rsid w:val="643F2304"/>
    <w:rsid w:val="64407D86"/>
    <w:rsid w:val="6443445A"/>
    <w:rsid w:val="64472F94"/>
    <w:rsid w:val="64482C14"/>
    <w:rsid w:val="644D709C"/>
    <w:rsid w:val="64530FA5"/>
    <w:rsid w:val="645422AA"/>
    <w:rsid w:val="64546A26"/>
    <w:rsid w:val="645657AD"/>
    <w:rsid w:val="6457322E"/>
    <w:rsid w:val="645779AB"/>
    <w:rsid w:val="64580CB0"/>
    <w:rsid w:val="645A41B3"/>
    <w:rsid w:val="645C18B4"/>
    <w:rsid w:val="645C76B6"/>
    <w:rsid w:val="645E4DB7"/>
    <w:rsid w:val="64646CC1"/>
    <w:rsid w:val="64657FC6"/>
    <w:rsid w:val="646856C7"/>
    <w:rsid w:val="646969CC"/>
    <w:rsid w:val="646D2593"/>
    <w:rsid w:val="646F5052"/>
    <w:rsid w:val="64705249"/>
    <w:rsid w:val="64710555"/>
    <w:rsid w:val="64760260"/>
    <w:rsid w:val="64775CE1"/>
    <w:rsid w:val="64785961"/>
    <w:rsid w:val="647A6C66"/>
    <w:rsid w:val="647B46E8"/>
    <w:rsid w:val="647B56A8"/>
    <w:rsid w:val="647D566C"/>
    <w:rsid w:val="647E30EE"/>
    <w:rsid w:val="648E5907"/>
    <w:rsid w:val="6491688B"/>
    <w:rsid w:val="6492430D"/>
    <w:rsid w:val="64931D8E"/>
    <w:rsid w:val="64971E0A"/>
    <w:rsid w:val="64976216"/>
    <w:rsid w:val="649B2A1E"/>
    <w:rsid w:val="649C565F"/>
    <w:rsid w:val="649E5BA1"/>
    <w:rsid w:val="64A62FAD"/>
    <w:rsid w:val="64A81D34"/>
    <w:rsid w:val="64AA5237"/>
    <w:rsid w:val="64AB7435"/>
    <w:rsid w:val="64AC073A"/>
    <w:rsid w:val="64AE5E3B"/>
    <w:rsid w:val="64AF16BF"/>
    <w:rsid w:val="64B07140"/>
    <w:rsid w:val="64B1461A"/>
    <w:rsid w:val="64B14BC2"/>
    <w:rsid w:val="64B22643"/>
    <w:rsid w:val="64B322C3"/>
    <w:rsid w:val="64B70CC9"/>
    <w:rsid w:val="64BA1C4E"/>
    <w:rsid w:val="64C34ADC"/>
    <w:rsid w:val="64C76D65"/>
    <w:rsid w:val="64CB576C"/>
    <w:rsid w:val="64CF6370"/>
    <w:rsid w:val="64D22B78"/>
    <w:rsid w:val="64D7377C"/>
    <w:rsid w:val="64DB2183"/>
    <w:rsid w:val="64DE698B"/>
    <w:rsid w:val="64E40894"/>
    <w:rsid w:val="64E42A92"/>
    <w:rsid w:val="64EC3722"/>
    <w:rsid w:val="64F91EF5"/>
    <w:rsid w:val="64FD39BC"/>
    <w:rsid w:val="64FF4941"/>
    <w:rsid w:val="650258C5"/>
    <w:rsid w:val="65040DC9"/>
    <w:rsid w:val="650520CD"/>
    <w:rsid w:val="6505464C"/>
    <w:rsid w:val="650642CC"/>
    <w:rsid w:val="650755D0"/>
    <w:rsid w:val="650B3FD7"/>
    <w:rsid w:val="650B7121"/>
    <w:rsid w:val="650C61D5"/>
    <w:rsid w:val="650E1238"/>
    <w:rsid w:val="651932EC"/>
    <w:rsid w:val="651C4271"/>
    <w:rsid w:val="65204E75"/>
    <w:rsid w:val="652470FF"/>
    <w:rsid w:val="65254B81"/>
    <w:rsid w:val="65270084"/>
    <w:rsid w:val="652B653A"/>
    <w:rsid w:val="65305110"/>
    <w:rsid w:val="65367019"/>
    <w:rsid w:val="6537031E"/>
    <w:rsid w:val="653A12A3"/>
    <w:rsid w:val="653A5A1F"/>
    <w:rsid w:val="653C0F22"/>
    <w:rsid w:val="653C47A6"/>
    <w:rsid w:val="653D69A4"/>
    <w:rsid w:val="653F1EA7"/>
    <w:rsid w:val="65434131"/>
    <w:rsid w:val="65451832"/>
    <w:rsid w:val="654650B5"/>
    <w:rsid w:val="654A5952"/>
    <w:rsid w:val="654D24C2"/>
    <w:rsid w:val="655578CE"/>
    <w:rsid w:val="655A3D56"/>
    <w:rsid w:val="655B17D7"/>
    <w:rsid w:val="65636BE4"/>
    <w:rsid w:val="65644665"/>
    <w:rsid w:val="656655EA"/>
    <w:rsid w:val="65680AED"/>
    <w:rsid w:val="656F0478"/>
    <w:rsid w:val="65744900"/>
    <w:rsid w:val="657B15BD"/>
    <w:rsid w:val="65813C15"/>
    <w:rsid w:val="65815627"/>
    <w:rsid w:val="65834F1A"/>
    <w:rsid w:val="6584299C"/>
    <w:rsid w:val="65863920"/>
    <w:rsid w:val="658713A2"/>
    <w:rsid w:val="658723F5"/>
    <w:rsid w:val="658A2326"/>
    <w:rsid w:val="658B50AB"/>
    <w:rsid w:val="65931931"/>
    <w:rsid w:val="659473B3"/>
    <w:rsid w:val="659D5AC4"/>
    <w:rsid w:val="65A279CD"/>
    <w:rsid w:val="65A42ED0"/>
    <w:rsid w:val="65A4764D"/>
    <w:rsid w:val="65A50952"/>
    <w:rsid w:val="65A818D7"/>
    <w:rsid w:val="65AB4E9E"/>
    <w:rsid w:val="65B00EE1"/>
    <w:rsid w:val="65BA5074"/>
    <w:rsid w:val="65C06F7D"/>
    <w:rsid w:val="65C37F02"/>
    <w:rsid w:val="65C53405"/>
    <w:rsid w:val="65C76908"/>
    <w:rsid w:val="65CA788D"/>
    <w:rsid w:val="65CC2D90"/>
    <w:rsid w:val="65CD0811"/>
    <w:rsid w:val="65CE3D15"/>
    <w:rsid w:val="65CE6758"/>
    <w:rsid w:val="65D12A9B"/>
    <w:rsid w:val="65D2051C"/>
    <w:rsid w:val="65D2271B"/>
    <w:rsid w:val="65D72426"/>
    <w:rsid w:val="65D76BA2"/>
    <w:rsid w:val="65DE652D"/>
    <w:rsid w:val="65E24F34"/>
    <w:rsid w:val="65E36238"/>
    <w:rsid w:val="65E362B1"/>
    <w:rsid w:val="65E713BB"/>
    <w:rsid w:val="65E74C3F"/>
    <w:rsid w:val="65E848BE"/>
    <w:rsid w:val="65E92340"/>
    <w:rsid w:val="65EB5843"/>
    <w:rsid w:val="65EF204B"/>
    <w:rsid w:val="65F12FD0"/>
    <w:rsid w:val="65F20A51"/>
    <w:rsid w:val="65FB38DF"/>
    <w:rsid w:val="6602326A"/>
    <w:rsid w:val="660541EF"/>
    <w:rsid w:val="660563ED"/>
    <w:rsid w:val="66061C70"/>
    <w:rsid w:val="660718F0"/>
    <w:rsid w:val="66090676"/>
    <w:rsid w:val="660918F9"/>
    <w:rsid w:val="660E127B"/>
    <w:rsid w:val="66146A07"/>
    <w:rsid w:val="66161F0A"/>
    <w:rsid w:val="6620029B"/>
    <w:rsid w:val="6622379F"/>
    <w:rsid w:val="66231220"/>
    <w:rsid w:val="662621A5"/>
    <w:rsid w:val="662A0BAB"/>
    <w:rsid w:val="662F5033"/>
    <w:rsid w:val="66302AB4"/>
    <w:rsid w:val="66310536"/>
    <w:rsid w:val="66344D3E"/>
    <w:rsid w:val="663527BF"/>
    <w:rsid w:val="663649BE"/>
    <w:rsid w:val="663C214A"/>
    <w:rsid w:val="663D1DCA"/>
    <w:rsid w:val="663E564D"/>
    <w:rsid w:val="66444FD8"/>
    <w:rsid w:val="664571D6"/>
    <w:rsid w:val="664726D9"/>
    <w:rsid w:val="6648015B"/>
    <w:rsid w:val="664A365E"/>
    <w:rsid w:val="664A6EE1"/>
    <w:rsid w:val="66555272"/>
    <w:rsid w:val="66572974"/>
    <w:rsid w:val="665C6DFC"/>
    <w:rsid w:val="66613283"/>
    <w:rsid w:val="66662F8E"/>
    <w:rsid w:val="666B1614"/>
    <w:rsid w:val="666D2919"/>
    <w:rsid w:val="666E039B"/>
    <w:rsid w:val="6671351E"/>
    <w:rsid w:val="66747D26"/>
    <w:rsid w:val="667B3E2D"/>
    <w:rsid w:val="667D7330"/>
    <w:rsid w:val="667E0635"/>
    <w:rsid w:val="667E7FC4"/>
    <w:rsid w:val="66822C7A"/>
    <w:rsid w:val="668D2E4E"/>
    <w:rsid w:val="668E08CF"/>
    <w:rsid w:val="66903DD3"/>
    <w:rsid w:val="669E4620"/>
    <w:rsid w:val="669F0B6A"/>
    <w:rsid w:val="66A42A73"/>
    <w:rsid w:val="66A562F6"/>
    <w:rsid w:val="66A9277E"/>
    <w:rsid w:val="66AC1B17"/>
    <w:rsid w:val="66AD1184"/>
    <w:rsid w:val="66AF0E04"/>
    <w:rsid w:val="66AF3A6A"/>
    <w:rsid w:val="66B06886"/>
    <w:rsid w:val="66B17B8A"/>
    <w:rsid w:val="66B2560C"/>
    <w:rsid w:val="66B50838"/>
    <w:rsid w:val="66B6078F"/>
    <w:rsid w:val="66B87515"/>
    <w:rsid w:val="66B94F97"/>
    <w:rsid w:val="66BA4C17"/>
    <w:rsid w:val="66BB4A67"/>
    <w:rsid w:val="66BD69BA"/>
    <w:rsid w:val="66C258A6"/>
    <w:rsid w:val="66C45526"/>
    <w:rsid w:val="66C764AB"/>
    <w:rsid w:val="66CB0734"/>
    <w:rsid w:val="66CB4EB1"/>
    <w:rsid w:val="66CC2933"/>
    <w:rsid w:val="66CF38B7"/>
    <w:rsid w:val="66CF713B"/>
    <w:rsid w:val="66D01339"/>
    <w:rsid w:val="66D1483C"/>
    <w:rsid w:val="66DA76CA"/>
    <w:rsid w:val="66DF73D5"/>
    <w:rsid w:val="66E17055"/>
    <w:rsid w:val="66E35DDB"/>
    <w:rsid w:val="66E47FD9"/>
    <w:rsid w:val="66EB31E7"/>
    <w:rsid w:val="66ED66EB"/>
    <w:rsid w:val="66EE2624"/>
    <w:rsid w:val="66F51579"/>
    <w:rsid w:val="66FD6985"/>
    <w:rsid w:val="66FE4406"/>
    <w:rsid w:val="6700022A"/>
    <w:rsid w:val="67010C0E"/>
    <w:rsid w:val="6701538B"/>
    <w:rsid w:val="67041B93"/>
    <w:rsid w:val="67046310"/>
    <w:rsid w:val="670A3A9C"/>
    <w:rsid w:val="670D6C1F"/>
    <w:rsid w:val="671230A7"/>
    <w:rsid w:val="67172DB2"/>
    <w:rsid w:val="671D1438"/>
    <w:rsid w:val="671D498D"/>
    <w:rsid w:val="672023BD"/>
    <w:rsid w:val="67205C40"/>
    <w:rsid w:val="672136C2"/>
    <w:rsid w:val="67230DC3"/>
    <w:rsid w:val="6728304C"/>
    <w:rsid w:val="6729654F"/>
    <w:rsid w:val="672A6364"/>
    <w:rsid w:val="672B1A53"/>
    <w:rsid w:val="672D16D2"/>
    <w:rsid w:val="67302657"/>
    <w:rsid w:val="67325B5A"/>
    <w:rsid w:val="67336E5F"/>
    <w:rsid w:val="673448E0"/>
    <w:rsid w:val="67367DE4"/>
    <w:rsid w:val="67387A63"/>
    <w:rsid w:val="673B646A"/>
    <w:rsid w:val="674028F1"/>
    <w:rsid w:val="674175FB"/>
    <w:rsid w:val="67421678"/>
    <w:rsid w:val="67433876"/>
    <w:rsid w:val="674370F9"/>
    <w:rsid w:val="67444B7B"/>
    <w:rsid w:val="674525FC"/>
    <w:rsid w:val="6747227C"/>
    <w:rsid w:val="67483581"/>
    <w:rsid w:val="67487CFE"/>
    <w:rsid w:val="674A6A84"/>
    <w:rsid w:val="6750098D"/>
    <w:rsid w:val="675B47A0"/>
    <w:rsid w:val="676166A9"/>
    <w:rsid w:val="6764762E"/>
    <w:rsid w:val="676550B0"/>
    <w:rsid w:val="676663B4"/>
    <w:rsid w:val="676705B3"/>
    <w:rsid w:val="676B6FB9"/>
    <w:rsid w:val="676E37C1"/>
    <w:rsid w:val="67706CC4"/>
    <w:rsid w:val="6775314C"/>
    <w:rsid w:val="67760BCD"/>
    <w:rsid w:val="677A5055"/>
    <w:rsid w:val="677D5FDA"/>
    <w:rsid w:val="67837EE3"/>
    <w:rsid w:val="678420E1"/>
    <w:rsid w:val="678B74EE"/>
    <w:rsid w:val="678D07F2"/>
    <w:rsid w:val="678E0472"/>
    <w:rsid w:val="67901777"/>
    <w:rsid w:val="679171F9"/>
    <w:rsid w:val="67924C7A"/>
    <w:rsid w:val="67973300"/>
    <w:rsid w:val="67976B83"/>
    <w:rsid w:val="679C300B"/>
    <w:rsid w:val="679D5209"/>
    <w:rsid w:val="67A24F14"/>
    <w:rsid w:val="67A40418"/>
    <w:rsid w:val="67A61638"/>
    <w:rsid w:val="67AD54A4"/>
    <w:rsid w:val="67B06428"/>
    <w:rsid w:val="67B251AF"/>
    <w:rsid w:val="67B3300F"/>
    <w:rsid w:val="67B406B2"/>
    <w:rsid w:val="67B552EB"/>
    <w:rsid w:val="67C40077"/>
    <w:rsid w:val="67C563CE"/>
    <w:rsid w:val="67C718D1"/>
    <w:rsid w:val="67CB3B5A"/>
    <w:rsid w:val="67CD63BE"/>
    <w:rsid w:val="67D11C12"/>
    <w:rsid w:val="67D30F67"/>
    <w:rsid w:val="67D740EA"/>
    <w:rsid w:val="67DA08F2"/>
    <w:rsid w:val="67DB6373"/>
    <w:rsid w:val="67DE14F6"/>
    <w:rsid w:val="67E3597E"/>
    <w:rsid w:val="67E47654"/>
    <w:rsid w:val="67E81E06"/>
    <w:rsid w:val="67ED1B11"/>
    <w:rsid w:val="67F25F98"/>
    <w:rsid w:val="67F66B9D"/>
    <w:rsid w:val="67FB08EB"/>
    <w:rsid w:val="67FB3025"/>
    <w:rsid w:val="67FD6528"/>
    <w:rsid w:val="68014F2E"/>
    <w:rsid w:val="68041736"/>
    <w:rsid w:val="68053934"/>
    <w:rsid w:val="680E2045"/>
    <w:rsid w:val="68161650"/>
    <w:rsid w:val="681E1E1B"/>
    <w:rsid w:val="6823620F"/>
    <w:rsid w:val="68251C6A"/>
    <w:rsid w:val="6827516E"/>
    <w:rsid w:val="68282BEF"/>
    <w:rsid w:val="682E257A"/>
    <w:rsid w:val="682F64A8"/>
    <w:rsid w:val="68305A7D"/>
    <w:rsid w:val="68336A02"/>
    <w:rsid w:val="68344483"/>
    <w:rsid w:val="68353276"/>
    <w:rsid w:val="6838670D"/>
    <w:rsid w:val="683C1890"/>
    <w:rsid w:val="683C7E7F"/>
    <w:rsid w:val="683D7311"/>
    <w:rsid w:val="6842701C"/>
    <w:rsid w:val="6844251F"/>
    <w:rsid w:val="68446C9C"/>
    <w:rsid w:val="68457FA1"/>
    <w:rsid w:val="684734A4"/>
    <w:rsid w:val="684756A2"/>
    <w:rsid w:val="68483124"/>
    <w:rsid w:val="68491692"/>
    <w:rsid w:val="684A6627"/>
    <w:rsid w:val="684B1EAA"/>
    <w:rsid w:val="684D75AC"/>
    <w:rsid w:val="684F2AAF"/>
    <w:rsid w:val="68541AF0"/>
    <w:rsid w:val="6855023B"/>
    <w:rsid w:val="685A0E40"/>
    <w:rsid w:val="685E30C9"/>
    <w:rsid w:val="685F2D49"/>
    <w:rsid w:val="686007CB"/>
    <w:rsid w:val="68623CCE"/>
    <w:rsid w:val="6863174F"/>
    <w:rsid w:val="68654C52"/>
    <w:rsid w:val="68670155"/>
    <w:rsid w:val="686A23AC"/>
    <w:rsid w:val="68706867"/>
    <w:rsid w:val="687419EA"/>
    <w:rsid w:val="6874746B"/>
    <w:rsid w:val="6876296E"/>
    <w:rsid w:val="687703F0"/>
    <w:rsid w:val="68916D9B"/>
    <w:rsid w:val="68960CA5"/>
    <w:rsid w:val="689841A8"/>
    <w:rsid w:val="689A52B4"/>
    <w:rsid w:val="689D3EB3"/>
    <w:rsid w:val="689E1934"/>
    <w:rsid w:val="68A17036"/>
    <w:rsid w:val="68A47FBA"/>
    <w:rsid w:val="68A869C0"/>
    <w:rsid w:val="68AB7945"/>
    <w:rsid w:val="68B172D0"/>
    <w:rsid w:val="68B43AD8"/>
    <w:rsid w:val="68B946DC"/>
    <w:rsid w:val="68BB7BDF"/>
    <w:rsid w:val="68BC5661"/>
    <w:rsid w:val="68BE43E7"/>
    <w:rsid w:val="68BF65E6"/>
    <w:rsid w:val="68C2756A"/>
    <w:rsid w:val="68C617F4"/>
    <w:rsid w:val="68C86EF5"/>
    <w:rsid w:val="68C94977"/>
    <w:rsid w:val="68CA01FA"/>
    <w:rsid w:val="68CC36FD"/>
    <w:rsid w:val="68CE4682"/>
    <w:rsid w:val="68D26502"/>
    <w:rsid w:val="68D30B09"/>
    <w:rsid w:val="68D35286"/>
    <w:rsid w:val="68D401A1"/>
    <w:rsid w:val="68D66648"/>
    <w:rsid w:val="68D92A13"/>
    <w:rsid w:val="68D9718F"/>
    <w:rsid w:val="68DA4848"/>
    <w:rsid w:val="68DF491C"/>
    <w:rsid w:val="68E329CB"/>
    <w:rsid w:val="68E33322"/>
    <w:rsid w:val="68E40DA4"/>
    <w:rsid w:val="68E61D28"/>
    <w:rsid w:val="68EB61B0"/>
    <w:rsid w:val="68F02638"/>
    <w:rsid w:val="68F71D0E"/>
    <w:rsid w:val="68FE72F2"/>
    <w:rsid w:val="68FF2C52"/>
    <w:rsid w:val="68FF4E51"/>
    <w:rsid w:val="690006D4"/>
    <w:rsid w:val="69010354"/>
    <w:rsid w:val="69033857"/>
    <w:rsid w:val="69056D5A"/>
    <w:rsid w:val="690C1F68"/>
    <w:rsid w:val="690D4166"/>
    <w:rsid w:val="690F766A"/>
    <w:rsid w:val="691163F0"/>
    <w:rsid w:val="69154DF6"/>
    <w:rsid w:val="691702F9"/>
    <w:rsid w:val="691C4781"/>
    <w:rsid w:val="691D2203"/>
    <w:rsid w:val="69200C09"/>
    <w:rsid w:val="6921668A"/>
    <w:rsid w:val="6925180D"/>
    <w:rsid w:val="692D6C1A"/>
    <w:rsid w:val="693343A6"/>
    <w:rsid w:val="693578A9"/>
    <w:rsid w:val="693B74C7"/>
    <w:rsid w:val="693C1432"/>
    <w:rsid w:val="693E01B9"/>
    <w:rsid w:val="693F23B7"/>
    <w:rsid w:val="693F5C3A"/>
    <w:rsid w:val="69434640"/>
    <w:rsid w:val="6944683F"/>
    <w:rsid w:val="69461D42"/>
    <w:rsid w:val="69473047"/>
    <w:rsid w:val="694A3FCB"/>
    <w:rsid w:val="694C74CE"/>
    <w:rsid w:val="695C7769"/>
    <w:rsid w:val="695D51EA"/>
    <w:rsid w:val="6960616F"/>
    <w:rsid w:val="696525F7"/>
    <w:rsid w:val="69660078"/>
    <w:rsid w:val="69696A7E"/>
    <w:rsid w:val="696C5805"/>
    <w:rsid w:val="696D5485"/>
    <w:rsid w:val="696E2F06"/>
    <w:rsid w:val="69706409"/>
    <w:rsid w:val="69732C11"/>
    <w:rsid w:val="69744E10"/>
    <w:rsid w:val="69775D94"/>
    <w:rsid w:val="69777AD4"/>
    <w:rsid w:val="69777C99"/>
    <w:rsid w:val="69791212"/>
    <w:rsid w:val="69794B1B"/>
    <w:rsid w:val="697A259C"/>
    <w:rsid w:val="697D7C9D"/>
    <w:rsid w:val="69837628"/>
    <w:rsid w:val="6985092D"/>
    <w:rsid w:val="698A6279"/>
    <w:rsid w:val="698B02B8"/>
    <w:rsid w:val="69931E41"/>
    <w:rsid w:val="699478C3"/>
    <w:rsid w:val="69950BC7"/>
    <w:rsid w:val="69960847"/>
    <w:rsid w:val="699A504F"/>
    <w:rsid w:val="699F6F59"/>
    <w:rsid w:val="69A320DB"/>
    <w:rsid w:val="69AE0348"/>
    <w:rsid w:val="69AE046D"/>
    <w:rsid w:val="69AE3CF0"/>
    <w:rsid w:val="69AF3970"/>
    <w:rsid w:val="69B071F3"/>
    <w:rsid w:val="69B30178"/>
    <w:rsid w:val="69BA5584"/>
    <w:rsid w:val="69BF37A7"/>
    <w:rsid w:val="69C72B58"/>
    <w:rsid w:val="69CD45A5"/>
    <w:rsid w:val="69CE2026"/>
    <w:rsid w:val="69D4612E"/>
    <w:rsid w:val="69D61631"/>
    <w:rsid w:val="69D67433"/>
    <w:rsid w:val="69D84B34"/>
    <w:rsid w:val="69D95E39"/>
    <w:rsid w:val="69DC353A"/>
    <w:rsid w:val="69DF44BF"/>
    <w:rsid w:val="69E13245"/>
    <w:rsid w:val="69E32EC5"/>
    <w:rsid w:val="69E441CA"/>
    <w:rsid w:val="69E718CB"/>
    <w:rsid w:val="69E90652"/>
    <w:rsid w:val="69EA60D3"/>
    <w:rsid w:val="69EE4AD9"/>
    <w:rsid w:val="69EF7FDC"/>
    <w:rsid w:val="69F134E0"/>
    <w:rsid w:val="69F44464"/>
    <w:rsid w:val="69F67967"/>
    <w:rsid w:val="69F71B66"/>
    <w:rsid w:val="69F753E9"/>
    <w:rsid w:val="69FA0715"/>
    <w:rsid w:val="69FA2AEA"/>
    <w:rsid w:val="69FB056C"/>
    <w:rsid w:val="69FD72F2"/>
    <w:rsid w:val="6A06437E"/>
    <w:rsid w:val="6A082C8B"/>
    <w:rsid w:val="6A090B86"/>
    <w:rsid w:val="6A120191"/>
    <w:rsid w:val="6A135C12"/>
    <w:rsid w:val="6A18591D"/>
    <w:rsid w:val="6A1E3383"/>
    <w:rsid w:val="6A1F52A8"/>
    <w:rsid w:val="6A2007AB"/>
    <w:rsid w:val="6A223CAF"/>
    <w:rsid w:val="6A254C33"/>
    <w:rsid w:val="6A2626B5"/>
    <w:rsid w:val="6A2B6B3C"/>
    <w:rsid w:val="6A3803D1"/>
    <w:rsid w:val="6A383C54"/>
    <w:rsid w:val="6A3B4BD9"/>
    <w:rsid w:val="6A3E5B5D"/>
    <w:rsid w:val="6A3F57DD"/>
    <w:rsid w:val="6A401060"/>
    <w:rsid w:val="6A410D55"/>
    <w:rsid w:val="6A421FE5"/>
    <w:rsid w:val="6A426762"/>
    <w:rsid w:val="6A441C65"/>
    <w:rsid w:val="6A4454E8"/>
    <w:rsid w:val="6A465168"/>
    <w:rsid w:val="6A4E2574"/>
    <w:rsid w:val="6A4F7FF6"/>
    <w:rsid w:val="6A5247FE"/>
    <w:rsid w:val="6A5269FC"/>
    <w:rsid w:val="6A53227F"/>
    <w:rsid w:val="6A572E84"/>
    <w:rsid w:val="6A591C0A"/>
    <w:rsid w:val="6A596387"/>
    <w:rsid w:val="6A5B510D"/>
    <w:rsid w:val="6A5C730C"/>
    <w:rsid w:val="6A5D4D8D"/>
    <w:rsid w:val="6A5E280F"/>
    <w:rsid w:val="6A5E6092"/>
    <w:rsid w:val="6A613E90"/>
    <w:rsid w:val="6A63251A"/>
    <w:rsid w:val="6A655A1D"/>
    <w:rsid w:val="6A667C1B"/>
    <w:rsid w:val="6A68311E"/>
    <w:rsid w:val="6A6C53A8"/>
    <w:rsid w:val="6A6D5027"/>
    <w:rsid w:val="6A731EF1"/>
    <w:rsid w:val="6A752434"/>
    <w:rsid w:val="6A7711BA"/>
    <w:rsid w:val="6A786C3C"/>
    <w:rsid w:val="6A7C5642"/>
    <w:rsid w:val="6A7D30C3"/>
    <w:rsid w:val="6A8504D0"/>
    <w:rsid w:val="6A8A23D9"/>
    <w:rsid w:val="6A8E0DDF"/>
    <w:rsid w:val="6A911D64"/>
    <w:rsid w:val="6A9774F1"/>
    <w:rsid w:val="6A9873F8"/>
    <w:rsid w:val="6A9B2674"/>
    <w:rsid w:val="6AA56806"/>
    <w:rsid w:val="6AAA4E8C"/>
    <w:rsid w:val="6AAB290E"/>
    <w:rsid w:val="6AAC3C13"/>
    <w:rsid w:val="6AAE4C37"/>
    <w:rsid w:val="6AB25B1C"/>
    <w:rsid w:val="6AB3359E"/>
    <w:rsid w:val="6AB5321D"/>
    <w:rsid w:val="6AB623DF"/>
    <w:rsid w:val="6AB87A25"/>
    <w:rsid w:val="6ABA2F28"/>
    <w:rsid w:val="6ABA5127"/>
    <w:rsid w:val="6AC128B3"/>
    <w:rsid w:val="6AC14AB2"/>
    <w:rsid w:val="6AC22533"/>
    <w:rsid w:val="6AC25DB6"/>
    <w:rsid w:val="6AC33F7B"/>
    <w:rsid w:val="6AC37FB5"/>
    <w:rsid w:val="6AC87CC0"/>
    <w:rsid w:val="6ACC2E43"/>
    <w:rsid w:val="6ACF764A"/>
    <w:rsid w:val="6AD01849"/>
    <w:rsid w:val="6AD3024F"/>
    <w:rsid w:val="6AD36051"/>
    <w:rsid w:val="6AD74A57"/>
    <w:rsid w:val="6AD92158"/>
    <w:rsid w:val="6AD959DC"/>
    <w:rsid w:val="6AD97F5A"/>
    <w:rsid w:val="6ADD0B5E"/>
    <w:rsid w:val="6AE05366"/>
    <w:rsid w:val="6AE23558"/>
    <w:rsid w:val="6AE43D6D"/>
    <w:rsid w:val="6AE67270"/>
    <w:rsid w:val="6AEE467C"/>
    <w:rsid w:val="6AEF20FE"/>
    <w:rsid w:val="6AF07B7F"/>
    <w:rsid w:val="6AF20B04"/>
    <w:rsid w:val="6AF74F8C"/>
    <w:rsid w:val="6AF9048F"/>
    <w:rsid w:val="6AFE019A"/>
    <w:rsid w:val="6B00369D"/>
    <w:rsid w:val="6B011F97"/>
    <w:rsid w:val="6B030D9E"/>
    <w:rsid w:val="6B0420A3"/>
    <w:rsid w:val="6B080AA9"/>
    <w:rsid w:val="6B085226"/>
    <w:rsid w:val="6B092CA7"/>
    <w:rsid w:val="6B0E29B2"/>
    <w:rsid w:val="6B105EB6"/>
    <w:rsid w:val="6B1348BC"/>
    <w:rsid w:val="6B157DBF"/>
    <w:rsid w:val="6B165840"/>
    <w:rsid w:val="6B1E2C4D"/>
    <w:rsid w:val="6B1F4E4B"/>
    <w:rsid w:val="6B213BD1"/>
    <w:rsid w:val="6B28355C"/>
    <w:rsid w:val="6B2B1F62"/>
    <w:rsid w:val="6B2E2EE7"/>
    <w:rsid w:val="6B302B67"/>
    <w:rsid w:val="6B3218ED"/>
    <w:rsid w:val="6B33736F"/>
    <w:rsid w:val="6B3837F7"/>
    <w:rsid w:val="6B3959F5"/>
    <w:rsid w:val="6B3A3476"/>
    <w:rsid w:val="6B3A3BBF"/>
    <w:rsid w:val="6B3A6CFA"/>
    <w:rsid w:val="6B3B697A"/>
    <w:rsid w:val="6B3F3181"/>
    <w:rsid w:val="6B424106"/>
    <w:rsid w:val="6B4E2D3E"/>
    <w:rsid w:val="6B5243A0"/>
    <w:rsid w:val="6B5478A4"/>
    <w:rsid w:val="6B5C2732"/>
    <w:rsid w:val="6B601138"/>
    <w:rsid w:val="6B627EBE"/>
    <w:rsid w:val="6B6320BC"/>
    <w:rsid w:val="6B647B3E"/>
    <w:rsid w:val="6B670AC3"/>
    <w:rsid w:val="6B674346"/>
    <w:rsid w:val="6B686544"/>
    <w:rsid w:val="6B697849"/>
    <w:rsid w:val="6B6A1A47"/>
    <w:rsid w:val="6B6B2D4C"/>
    <w:rsid w:val="6B6B74C9"/>
    <w:rsid w:val="6B6D624F"/>
    <w:rsid w:val="6B6E044D"/>
    <w:rsid w:val="6B6F5ECF"/>
    <w:rsid w:val="6B75365C"/>
    <w:rsid w:val="6B7632DB"/>
    <w:rsid w:val="6B7D64E9"/>
    <w:rsid w:val="6B7E06E8"/>
    <w:rsid w:val="6B814EF0"/>
    <w:rsid w:val="6B8535B2"/>
    <w:rsid w:val="6B8C01BB"/>
    <w:rsid w:val="6B8F4205"/>
    <w:rsid w:val="6B917708"/>
    <w:rsid w:val="6B92518A"/>
    <w:rsid w:val="6B94633D"/>
    <w:rsid w:val="6B956EDC"/>
    <w:rsid w:val="6B977093"/>
    <w:rsid w:val="6B984B15"/>
    <w:rsid w:val="6B9B5A9A"/>
    <w:rsid w:val="6B9F5BFD"/>
    <w:rsid w:val="6BA01F21"/>
    <w:rsid w:val="6BAA4A2F"/>
    <w:rsid w:val="6BAA605B"/>
    <w:rsid w:val="6BAD1237"/>
    <w:rsid w:val="6BAE6CB9"/>
    <w:rsid w:val="6BB17C3D"/>
    <w:rsid w:val="6BB562F5"/>
    <w:rsid w:val="6BB875C8"/>
    <w:rsid w:val="6BB9504A"/>
    <w:rsid w:val="6BC35959"/>
    <w:rsid w:val="6BC568DE"/>
    <w:rsid w:val="6BC87862"/>
    <w:rsid w:val="6BCB65E9"/>
    <w:rsid w:val="6BCE4FEF"/>
    <w:rsid w:val="6BD46EF8"/>
    <w:rsid w:val="6BD510F7"/>
    <w:rsid w:val="6BD66B78"/>
    <w:rsid w:val="6BD97AFD"/>
    <w:rsid w:val="6BDB6883"/>
    <w:rsid w:val="6BDE7808"/>
    <w:rsid w:val="6BE51D9B"/>
    <w:rsid w:val="6BE66E12"/>
    <w:rsid w:val="6BE70117"/>
    <w:rsid w:val="6BE9361A"/>
    <w:rsid w:val="6BEB6B1D"/>
    <w:rsid w:val="6BEE421F"/>
    <w:rsid w:val="6BF02FA5"/>
    <w:rsid w:val="6BF22C25"/>
    <w:rsid w:val="6BF36128"/>
    <w:rsid w:val="6BF64EAE"/>
    <w:rsid w:val="6BF670AD"/>
    <w:rsid w:val="6BF74B2E"/>
    <w:rsid w:val="6BF879A1"/>
    <w:rsid w:val="6BF90031"/>
    <w:rsid w:val="6BFC4839"/>
    <w:rsid w:val="6BFE3BD0"/>
    <w:rsid w:val="6BFE44B9"/>
    <w:rsid w:val="6BFE7D3C"/>
    <w:rsid w:val="6C010CC1"/>
    <w:rsid w:val="6C01543E"/>
    <w:rsid w:val="6C08064C"/>
    <w:rsid w:val="6C0A4BCD"/>
    <w:rsid w:val="6C0D4AD4"/>
    <w:rsid w:val="6C0E2555"/>
    <w:rsid w:val="6C0E4753"/>
    <w:rsid w:val="6C1134DA"/>
    <w:rsid w:val="6C1156D8"/>
    <w:rsid w:val="6C117498"/>
    <w:rsid w:val="6C1369DD"/>
    <w:rsid w:val="6C14665D"/>
    <w:rsid w:val="6C157962"/>
    <w:rsid w:val="6C1D4D6E"/>
    <w:rsid w:val="6C1E27F0"/>
    <w:rsid w:val="6C1F0271"/>
    <w:rsid w:val="6C213774"/>
    <w:rsid w:val="6C2A6602"/>
    <w:rsid w:val="6C2C1B05"/>
    <w:rsid w:val="6C2C7587"/>
    <w:rsid w:val="6C2F0215"/>
    <w:rsid w:val="6C311810"/>
    <w:rsid w:val="6C340216"/>
    <w:rsid w:val="6C342795"/>
    <w:rsid w:val="6C344993"/>
    <w:rsid w:val="6C390E1B"/>
    <w:rsid w:val="6C3A689C"/>
    <w:rsid w:val="6C3B7BA1"/>
    <w:rsid w:val="6C3C1DA0"/>
    <w:rsid w:val="6C3D30A4"/>
    <w:rsid w:val="6C3F65A7"/>
    <w:rsid w:val="6C423CA9"/>
    <w:rsid w:val="6C425C56"/>
    <w:rsid w:val="6C42752C"/>
    <w:rsid w:val="6C434FAE"/>
    <w:rsid w:val="6C4526AF"/>
    <w:rsid w:val="6C4739B4"/>
    <w:rsid w:val="6C475BB2"/>
    <w:rsid w:val="6C481435"/>
    <w:rsid w:val="6C4E553D"/>
    <w:rsid w:val="6C542CCA"/>
    <w:rsid w:val="6C55074B"/>
    <w:rsid w:val="6C5816D0"/>
    <w:rsid w:val="6C597151"/>
    <w:rsid w:val="6C5C00D6"/>
    <w:rsid w:val="6C5C4853"/>
    <w:rsid w:val="6C5D7D56"/>
    <w:rsid w:val="6C5E35D9"/>
    <w:rsid w:val="6C5F3259"/>
    <w:rsid w:val="6C61455E"/>
    <w:rsid w:val="6C621FDF"/>
    <w:rsid w:val="6C642F64"/>
    <w:rsid w:val="6C6454E2"/>
    <w:rsid w:val="6C657D25"/>
    <w:rsid w:val="6C673EE9"/>
    <w:rsid w:val="6C6E3873"/>
    <w:rsid w:val="6C737CFB"/>
    <w:rsid w:val="6C741EF9"/>
    <w:rsid w:val="6C7D060B"/>
    <w:rsid w:val="6C814A92"/>
    <w:rsid w:val="6C860F1A"/>
    <w:rsid w:val="6C891E9F"/>
    <w:rsid w:val="6C8A36F6"/>
    <w:rsid w:val="6C8B53A2"/>
    <w:rsid w:val="6C940230"/>
    <w:rsid w:val="6C992139"/>
    <w:rsid w:val="6C9A7BBB"/>
    <w:rsid w:val="6C9C30BE"/>
    <w:rsid w:val="6C9D0B3F"/>
    <w:rsid w:val="6C9E65C1"/>
    <w:rsid w:val="6C9F78C6"/>
    <w:rsid w:val="6CA05347"/>
    <w:rsid w:val="6CA12DC9"/>
    <w:rsid w:val="6CA404CA"/>
    <w:rsid w:val="6CA55F4C"/>
    <w:rsid w:val="6CAA23D4"/>
    <w:rsid w:val="6CAD0DDA"/>
    <w:rsid w:val="6CB25261"/>
    <w:rsid w:val="6CB32CE3"/>
    <w:rsid w:val="6CB829EE"/>
    <w:rsid w:val="6CB84EC0"/>
    <w:rsid w:val="6CB8716B"/>
    <w:rsid w:val="6CB94BEC"/>
    <w:rsid w:val="6CB95A5F"/>
    <w:rsid w:val="6CBB00EF"/>
    <w:rsid w:val="6CC11FF9"/>
    <w:rsid w:val="6CC46801"/>
    <w:rsid w:val="6CC77785"/>
    <w:rsid w:val="6CCB618B"/>
    <w:rsid w:val="6CD04811"/>
    <w:rsid w:val="6CD35796"/>
    <w:rsid w:val="6CD46A9B"/>
    <w:rsid w:val="6CD5451D"/>
    <w:rsid w:val="6CD6671B"/>
    <w:rsid w:val="6CD81C1E"/>
    <w:rsid w:val="6CD854A1"/>
    <w:rsid w:val="6CD92F23"/>
    <w:rsid w:val="6CD9769F"/>
    <w:rsid w:val="6CDC3EA7"/>
    <w:rsid w:val="6CDD1929"/>
    <w:rsid w:val="6CE028AE"/>
    <w:rsid w:val="6CE25DB1"/>
    <w:rsid w:val="6CE33832"/>
    <w:rsid w:val="6CE8573C"/>
    <w:rsid w:val="6CED1BC3"/>
    <w:rsid w:val="6CEE7645"/>
    <w:rsid w:val="6CF2784B"/>
    <w:rsid w:val="6CF33ACD"/>
    <w:rsid w:val="6D000BE4"/>
    <w:rsid w:val="6D0240E7"/>
    <w:rsid w:val="6D064CEC"/>
    <w:rsid w:val="6D0801EF"/>
    <w:rsid w:val="6D0A14BC"/>
    <w:rsid w:val="6D0A36F2"/>
    <w:rsid w:val="6D0B1173"/>
    <w:rsid w:val="6D147885"/>
    <w:rsid w:val="6D170809"/>
    <w:rsid w:val="6D18386D"/>
    <w:rsid w:val="6D195F0B"/>
    <w:rsid w:val="6D1A178E"/>
    <w:rsid w:val="6D1B140E"/>
    <w:rsid w:val="6D1B5B49"/>
    <w:rsid w:val="6D1D4911"/>
    <w:rsid w:val="6D1F3697"/>
    <w:rsid w:val="6D220D98"/>
    <w:rsid w:val="6D23681A"/>
    <w:rsid w:val="6D2A0A99"/>
    <w:rsid w:val="6D2B3C26"/>
    <w:rsid w:val="6D336AB4"/>
    <w:rsid w:val="6D3754BB"/>
    <w:rsid w:val="6D3F614A"/>
    <w:rsid w:val="6D4312CD"/>
    <w:rsid w:val="6D443C83"/>
    <w:rsid w:val="6D446D4F"/>
    <w:rsid w:val="6D4B1F5D"/>
    <w:rsid w:val="6D4C79DE"/>
    <w:rsid w:val="6D4E2EE1"/>
    <w:rsid w:val="6D4F63E5"/>
    <w:rsid w:val="6D601F02"/>
    <w:rsid w:val="6D614100"/>
    <w:rsid w:val="6D663E0B"/>
    <w:rsid w:val="6D69748F"/>
    <w:rsid w:val="6D6B0293"/>
    <w:rsid w:val="6D6D3796"/>
    <w:rsid w:val="6D6F34FA"/>
    <w:rsid w:val="6D70219D"/>
    <w:rsid w:val="6D7256A0"/>
    <w:rsid w:val="6D7762A4"/>
    <w:rsid w:val="6D783D26"/>
    <w:rsid w:val="6D7A3958"/>
    <w:rsid w:val="6D7D5A70"/>
    <w:rsid w:val="6D812437"/>
    <w:rsid w:val="6D8455BA"/>
    <w:rsid w:val="6D874340"/>
    <w:rsid w:val="6D891A42"/>
    <w:rsid w:val="6D8E1F39"/>
    <w:rsid w:val="6D9013CC"/>
    <w:rsid w:val="6D960444"/>
    <w:rsid w:val="6D970D57"/>
    <w:rsid w:val="6D98425A"/>
    <w:rsid w:val="6D99255B"/>
    <w:rsid w:val="6D9A2F35"/>
    <w:rsid w:val="6D9F7468"/>
    <w:rsid w:val="6DA55AEF"/>
    <w:rsid w:val="6DAD677E"/>
    <w:rsid w:val="6DB07703"/>
    <w:rsid w:val="6DB90012"/>
    <w:rsid w:val="6DBA5A94"/>
    <w:rsid w:val="6DBC0F97"/>
    <w:rsid w:val="6DC8062D"/>
    <w:rsid w:val="6DC9282B"/>
    <w:rsid w:val="6DCA3B30"/>
    <w:rsid w:val="6DCB5D2E"/>
    <w:rsid w:val="6DCC7033"/>
    <w:rsid w:val="6DD20F3C"/>
    <w:rsid w:val="6DD2313B"/>
    <w:rsid w:val="6DD808C7"/>
    <w:rsid w:val="6DDA0547"/>
    <w:rsid w:val="6DDB184C"/>
    <w:rsid w:val="6DDC3A4A"/>
    <w:rsid w:val="6DDD14CC"/>
    <w:rsid w:val="6DDD4D4F"/>
    <w:rsid w:val="6DDF49CF"/>
    <w:rsid w:val="6DE13755"/>
    <w:rsid w:val="6DE40E56"/>
    <w:rsid w:val="6DE568D8"/>
    <w:rsid w:val="6DE6435A"/>
    <w:rsid w:val="6DE830E0"/>
    <w:rsid w:val="6DE90B62"/>
    <w:rsid w:val="6DED1766"/>
    <w:rsid w:val="6DF004EC"/>
    <w:rsid w:val="6DF21471"/>
    <w:rsid w:val="6DF45878"/>
    <w:rsid w:val="6DF56B72"/>
    <w:rsid w:val="6DF72075"/>
    <w:rsid w:val="6DF8337A"/>
    <w:rsid w:val="6DFB0A7C"/>
    <w:rsid w:val="6DFB2481"/>
    <w:rsid w:val="6DFB42FF"/>
    <w:rsid w:val="6DFC1D81"/>
    <w:rsid w:val="6DFC3BBF"/>
    <w:rsid w:val="6DFE5284"/>
    <w:rsid w:val="6E010407"/>
    <w:rsid w:val="6E016208"/>
    <w:rsid w:val="6E054C0E"/>
    <w:rsid w:val="6E095813"/>
    <w:rsid w:val="6E0A6B18"/>
    <w:rsid w:val="6E0E1C9B"/>
    <w:rsid w:val="6E100A21"/>
    <w:rsid w:val="6E1164A3"/>
    <w:rsid w:val="6E1319A6"/>
    <w:rsid w:val="6E147427"/>
    <w:rsid w:val="6E16292A"/>
    <w:rsid w:val="6E1703AC"/>
    <w:rsid w:val="6E1C4834"/>
    <w:rsid w:val="6E1F57B8"/>
    <w:rsid w:val="6E20323A"/>
    <w:rsid w:val="6E231C40"/>
    <w:rsid w:val="6E262BC5"/>
    <w:rsid w:val="6E2C4ACE"/>
    <w:rsid w:val="6E2D5DD3"/>
    <w:rsid w:val="6E2F5A53"/>
    <w:rsid w:val="6E3531DF"/>
    <w:rsid w:val="6E391BE5"/>
    <w:rsid w:val="6E414A73"/>
    <w:rsid w:val="6E4459F8"/>
    <w:rsid w:val="6E4A407E"/>
    <w:rsid w:val="6E4A5F9F"/>
    <w:rsid w:val="6E4B1B00"/>
    <w:rsid w:val="6E4C7581"/>
    <w:rsid w:val="6E4F0506"/>
    <w:rsid w:val="6E50180B"/>
    <w:rsid w:val="6E524D0E"/>
    <w:rsid w:val="6E53278F"/>
    <w:rsid w:val="6E53384B"/>
    <w:rsid w:val="6E580E15"/>
    <w:rsid w:val="6E60505E"/>
    <w:rsid w:val="6E617526"/>
    <w:rsid w:val="6E621725"/>
    <w:rsid w:val="6E66012B"/>
    <w:rsid w:val="6E686EB1"/>
    <w:rsid w:val="6E6C58B8"/>
    <w:rsid w:val="6E6D5537"/>
    <w:rsid w:val="6E700D11"/>
    <w:rsid w:val="6E711D3F"/>
    <w:rsid w:val="6E732CC4"/>
    <w:rsid w:val="6E79134A"/>
    <w:rsid w:val="6E811FDA"/>
    <w:rsid w:val="6E912274"/>
    <w:rsid w:val="6E927CF6"/>
    <w:rsid w:val="6E935777"/>
    <w:rsid w:val="6E946A7C"/>
    <w:rsid w:val="6E9758D2"/>
    <w:rsid w:val="6E977A01"/>
    <w:rsid w:val="6E9A0985"/>
    <w:rsid w:val="6E9C0605"/>
    <w:rsid w:val="6E9F158A"/>
    <w:rsid w:val="6EA0288E"/>
    <w:rsid w:val="6EA57E47"/>
    <w:rsid w:val="6EA60822"/>
    <w:rsid w:val="6EA9319E"/>
    <w:rsid w:val="6EAA539C"/>
    <w:rsid w:val="6EAD1BA4"/>
    <w:rsid w:val="6EB14D27"/>
    <w:rsid w:val="6EB45CAC"/>
    <w:rsid w:val="6EB53772"/>
    <w:rsid w:val="6EB56FB1"/>
    <w:rsid w:val="6EB87F35"/>
    <w:rsid w:val="6EB96263"/>
    <w:rsid w:val="6EBD43BD"/>
    <w:rsid w:val="6EC14FC1"/>
    <w:rsid w:val="6EC61449"/>
    <w:rsid w:val="6EC7274E"/>
    <w:rsid w:val="6EC801D0"/>
    <w:rsid w:val="6ECB1154"/>
    <w:rsid w:val="6ECF7B5A"/>
    <w:rsid w:val="6ED22CDD"/>
    <w:rsid w:val="6ED2525C"/>
    <w:rsid w:val="6ED421B0"/>
    <w:rsid w:val="6ED674E5"/>
    <w:rsid w:val="6ED9046A"/>
    <w:rsid w:val="6EDC35ED"/>
    <w:rsid w:val="6EDE6AF0"/>
    <w:rsid w:val="6EDF7DF5"/>
    <w:rsid w:val="6EE51CFE"/>
    <w:rsid w:val="6EE82C83"/>
    <w:rsid w:val="6EE90704"/>
    <w:rsid w:val="6EEB3C07"/>
    <w:rsid w:val="6EEF260E"/>
    <w:rsid w:val="6EF42168"/>
    <w:rsid w:val="6EFB3EA2"/>
    <w:rsid w:val="6EFC1923"/>
    <w:rsid w:val="6F0025C6"/>
    <w:rsid w:val="6F034B31"/>
    <w:rsid w:val="6F0A66BA"/>
    <w:rsid w:val="6F0E50C1"/>
    <w:rsid w:val="6F146FCA"/>
    <w:rsid w:val="6F154A4C"/>
    <w:rsid w:val="6F1737D2"/>
    <w:rsid w:val="6F177F4F"/>
    <w:rsid w:val="6F193452"/>
    <w:rsid w:val="6F1A0ED3"/>
    <w:rsid w:val="6F1B6955"/>
    <w:rsid w:val="6F1C6EED"/>
    <w:rsid w:val="6F1D1E58"/>
    <w:rsid w:val="6F202DDD"/>
    <w:rsid w:val="6F221B63"/>
    <w:rsid w:val="6F245066"/>
    <w:rsid w:val="6F2701E9"/>
    <w:rsid w:val="6F2A116E"/>
    <w:rsid w:val="6F2A6F6F"/>
    <w:rsid w:val="6F310AF8"/>
    <w:rsid w:val="6F316C0A"/>
    <w:rsid w:val="6F321DFD"/>
    <w:rsid w:val="6F333FFC"/>
    <w:rsid w:val="6F33787F"/>
    <w:rsid w:val="6F352D82"/>
    <w:rsid w:val="6F3A720A"/>
    <w:rsid w:val="6F3B6E8A"/>
    <w:rsid w:val="6F3C270D"/>
    <w:rsid w:val="6F3D238D"/>
    <w:rsid w:val="6F434296"/>
    <w:rsid w:val="6F444811"/>
    <w:rsid w:val="6F457799"/>
    <w:rsid w:val="6F460A9E"/>
    <w:rsid w:val="6F483FA1"/>
    <w:rsid w:val="6F570D38"/>
    <w:rsid w:val="6F5A1CBD"/>
    <w:rsid w:val="6F663551"/>
    <w:rsid w:val="6F670FD3"/>
    <w:rsid w:val="6F6944D6"/>
    <w:rsid w:val="6F697D59"/>
    <w:rsid w:val="6F6A57DA"/>
    <w:rsid w:val="6F6C0CDE"/>
    <w:rsid w:val="6F6C545A"/>
    <w:rsid w:val="6F6D2EDC"/>
    <w:rsid w:val="6F734DE5"/>
    <w:rsid w:val="6F755D6A"/>
    <w:rsid w:val="6F7A21F2"/>
    <w:rsid w:val="6F7A7FF3"/>
    <w:rsid w:val="6F7D3176"/>
    <w:rsid w:val="6F7D69F9"/>
    <w:rsid w:val="6F7F1EFD"/>
    <w:rsid w:val="6F8010EF"/>
    <w:rsid w:val="6F80797E"/>
    <w:rsid w:val="6F811B7C"/>
    <w:rsid w:val="6F830903"/>
    <w:rsid w:val="6F877309"/>
    <w:rsid w:val="6F8B7F0D"/>
    <w:rsid w:val="6F8D2AC6"/>
    <w:rsid w:val="6F902197"/>
    <w:rsid w:val="6F93311C"/>
    <w:rsid w:val="6F96629E"/>
    <w:rsid w:val="6F992AA6"/>
    <w:rsid w:val="6F9C01A8"/>
    <w:rsid w:val="6F9F112C"/>
    <w:rsid w:val="6FA02431"/>
    <w:rsid w:val="6FA40E37"/>
    <w:rsid w:val="6FA568B9"/>
    <w:rsid w:val="6FA81A3C"/>
    <w:rsid w:val="6FAD1747"/>
    <w:rsid w:val="6FB026CC"/>
    <w:rsid w:val="6FB149D1"/>
    <w:rsid w:val="6FB72056"/>
    <w:rsid w:val="6FB8233D"/>
    <w:rsid w:val="6FB9555A"/>
    <w:rsid w:val="6FBB0A5D"/>
    <w:rsid w:val="6FC04EE4"/>
    <w:rsid w:val="6FCB457A"/>
    <w:rsid w:val="6FD00A02"/>
    <w:rsid w:val="6FD23F05"/>
    <w:rsid w:val="6FD36103"/>
    <w:rsid w:val="6FD51606"/>
    <w:rsid w:val="6FD54E8A"/>
    <w:rsid w:val="6FD7038D"/>
    <w:rsid w:val="6FD8258B"/>
    <w:rsid w:val="6FDE1F16"/>
    <w:rsid w:val="6FDF5799"/>
    <w:rsid w:val="6FE12E9B"/>
    <w:rsid w:val="6FE43E1F"/>
    <w:rsid w:val="6FE902A7"/>
    <w:rsid w:val="6FED6CAD"/>
    <w:rsid w:val="6FEE472F"/>
    <w:rsid w:val="6FF10F37"/>
    <w:rsid w:val="6FF23135"/>
    <w:rsid w:val="6FF675F6"/>
    <w:rsid w:val="6FF82AC0"/>
    <w:rsid w:val="6FFB1846"/>
    <w:rsid w:val="6FFF64DB"/>
    <w:rsid w:val="70026C53"/>
    <w:rsid w:val="700346D4"/>
    <w:rsid w:val="700468D2"/>
    <w:rsid w:val="700730DA"/>
    <w:rsid w:val="700C1760"/>
    <w:rsid w:val="700C3CDF"/>
    <w:rsid w:val="700D088C"/>
    <w:rsid w:val="700E2A65"/>
    <w:rsid w:val="700E4C63"/>
    <w:rsid w:val="701139EA"/>
    <w:rsid w:val="7014496E"/>
    <w:rsid w:val="701658F3"/>
    <w:rsid w:val="7017014C"/>
    <w:rsid w:val="7028360F"/>
    <w:rsid w:val="702A5D52"/>
    <w:rsid w:val="702D5518"/>
    <w:rsid w:val="70313F1E"/>
    <w:rsid w:val="70337422"/>
    <w:rsid w:val="70342CA5"/>
    <w:rsid w:val="703C22B0"/>
    <w:rsid w:val="703D7D31"/>
    <w:rsid w:val="70411FBB"/>
    <w:rsid w:val="704241B9"/>
    <w:rsid w:val="70442F3F"/>
    <w:rsid w:val="7045513D"/>
    <w:rsid w:val="704D384F"/>
    <w:rsid w:val="704D5DCD"/>
    <w:rsid w:val="70547956"/>
    <w:rsid w:val="705666DD"/>
    <w:rsid w:val="705C4D63"/>
    <w:rsid w:val="70614A6E"/>
    <w:rsid w:val="70666977"/>
    <w:rsid w:val="70670B75"/>
    <w:rsid w:val="70694078"/>
    <w:rsid w:val="706C0880"/>
    <w:rsid w:val="706D6302"/>
    <w:rsid w:val="706E3D83"/>
    <w:rsid w:val="70714D08"/>
    <w:rsid w:val="70742409"/>
    <w:rsid w:val="707D659C"/>
    <w:rsid w:val="70861C0E"/>
    <w:rsid w:val="708A7E30"/>
    <w:rsid w:val="708B58B2"/>
    <w:rsid w:val="708C3333"/>
    <w:rsid w:val="709177BB"/>
    <w:rsid w:val="709616C4"/>
    <w:rsid w:val="709A00CB"/>
    <w:rsid w:val="709C13CF"/>
    <w:rsid w:val="709E2354"/>
    <w:rsid w:val="70A05857"/>
    <w:rsid w:val="70A409DA"/>
    <w:rsid w:val="70AC166A"/>
    <w:rsid w:val="70AC5DE7"/>
    <w:rsid w:val="70AC7FE9"/>
    <w:rsid w:val="70AD70EB"/>
    <w:rsid w:val="70AE4B6D"/>
    <w:rsid w:val="70B15AF2"/>
    <w:rsid w:val="70B331F3"/>
    <w:rsid w:val="70B86DF1"/>
    <w:rsid w:val="70BB05FF"/>
    <w:rsid w:val="70BB0D44"/>
    <w:rsid w:val="70BB3E83"/>
    <w:rsid w:val="70BD7386"/>
    <w:rsid w:val="70BE1584"/>
    <w:rsid w:val="70C12509"/>
    <w:rsid w:val="70C14F73"/>
    <w:rsid w:val="70C46D11"/>
    <w:rsid w:val="70C50F0F"/>
    <w:rsid w:val="70C62214"/>
    <w:rsid w:val="70C828DF"/>
    <w:rsid w:val="70C85717"/>
    <w:rsid w:val="70CC631B"/>
    <w:rsid w:val="70CD1B9F"/>
    <w:rsid w:val="70CE7620"/>
    <w:rsid w:val="70D43728"/>
    <w:rsid w:val="70D46FAB"/>
    <w:rsid w:val="70D8212E"/>
    <w:rsid w:val="70DA7783"/>
    <w:rsid w:val="70DB6936"/>
    <w:rsid w:val="70DD1E39"/>
    <w:rsid w:val="70DF533C"/>
    <w:rsid w:val="70E262C1"/>
    <w:rsid w:val="70E33D42"/>
    <w:rsid w:val="70E62748"/>
    <w:rsid w:val="70EA114F"/>
    <w:rsid w:val="70EE7B55"/>
    <w:rsid w:val="70EF55D6"/>
    <w:rsid w:val="70F64F61"/>
    <w:rsid w:val="70F857E7"/>
    <w:rsid w:val="71010D74"/>
    <w:rsid w:val="71032079"/>
    <w:rsid w:val="7105777A"/>
    <w:rsid w:val="71096180"/>
    <w:rsid w:val="710A284E"/>
    <w:rsid w:val="710C2988"/>
    <w:rsid w:val="710D4B86"/>
    <w:rsid w:val="7111358D"/>
    <w:rsid w:val="71172F17"/>
    <w:rsid w:val="711B771F"/>
    <w:rsid w:val="711D4E21"/>
    <w:rsid w:val="711F3BA7"/>
    <w:rsid w:val="712170AA"/>
    <w:rsid w:val="71236D2A"/>
    <w:rsid w:val="712565D7"/>
    <w:rsid w:val="71290C33"/>
    <w:rsid w:val="712C1BB8"/>
    <w:rsid w:val="712F63C0"/>
    <w:rsid w:val="71313AC1"/>
    <w:rsid w:val="71321543"/>
    <w:rsid w:val="71336FC4"/>
    <w:rsid w:val="71386CCF"/>
    <w:rsid w:val="71395756"/>
    <w:rsid w:val="713B43D1"/>
    <w:rsid w:val="713D7332"/>
    <w:rsid w:val="713D78D4"/>
    <w:rsid w:val="713E0DE6"/>
    <w:rsid w:val="71473A67"/>
    <w:rsid w:val="714C3197"/>
    <w:rsid w:val="71573D01"/>
    <w:rsid w:val="71597204"/>
    <w:rsid w:val="715A4C86"/>
    <w:rsid w:val="715A570D"/>
    <w:rsid w:val="715B2707"/>
    <w:rsid w:val="715F110D"/>
    <w:rsid w:val="71614610"/>
    <w:rsid w:val="71645595"/>
    <w:rsid w:val="7167651A"/>
    <w:rsid w:val="7169749E"/>
    <w:rsid w:val="716D3CA6"/>
    <w:rsid w:val="716E1728"/>
    <w:rsid w:val="716E3926"/>
    <w:rsid w:val="716F4C2B"/>
    <w:rsid w:val="716F71A9"/>
    <w:rsid w:val="7171012E"/>
    <w:rsid w:val="717148AB"/>
    <w:rsid w:val="71737DAE"/>
    <w:rsid w:val="71783771"/>
    <w:rsid w:val="717C64BF"/>
    <w:rsid w:val="717F1642"/>
    <w:rsid w:val="71830048"/>
    <w:rsid w:val="71835E4A"/>
    <w:rsid w:val="718438CB"/>
    <w:rsid w:val="71845ACA"/>
    <w:rsid w:val="7185354B"/>
    <w:rsid w:val="71876A4E"/>
    <w:rsid w:val="718B0CD8"/>
    <w:rsid w:val="718E1C5D"/>
    <w:rsid w:val="71920663"/>
    <w:rsid w:val="71924DDF"/>
    <w:rsid w:val="719515E7"/>
    <w:rsid w:val="719B34F1"/>
    <w:rsid w:val="719C3171"/>
    <w:rsid w:val="719F7978"/>
    <w:rsid w:val="71A175F8"/>
    <w:rsid w:val="71A4057D"/>
    <w:rsid w:val="71A86F83"/>
    <w:rsid w:val="71B07C13"/>
    <w:rsid w:val="71B23116"/>
    <w:rsid w:val="71BC14A7"/>
    <w:rsid w:val="71C07EAD"/>
    <w:rsid w:val="71C1592F"/>
    <w:rsid w:val="71C233B0"/>
    <w:rsid w:val="71C77838"/>
    <w:rsid w:val="71CE71C3"/>
    <w:rsid w:val="71CF4C44"/>
    <w:rsid w:val="71D15351"/>
    <w:rsid w:val="71D15BC9"/>
    <w:rsid w:val="71D310CC"/>
    <w:rsid w:val="71D758D4"/>
    <w:rsid w:val="71DE2CE0"/>
    <w:rsid w:val="71E103E2"/>
    <w:rsid w:val="71E37168"/>
    <w:rsid w:val="71E56DE8"/>
    <w:rsid w:val="71E91071"/>
    <w:rsid w:val="71EA0CF1"/>
    <w:rsid w:val="71EC1FF6"/>
    <w:rsid w:val="71ED7A78"/>
    <w:rsid w:val="71EE76F7"/>
    <w:rsid w:val="71F260FE"/>
    <w:rsid w:val="71F33B7F"/>
    <w:rsid w:val="71F80007"/>
    <w:rsid w:val="71FB480F"/>
    <w:rsid w:val="71FC2290"/>
    <w:rsid w:val="72002E95"/>
    <w:rsid w:val="7202419A"/>
    <w:rsid w:val="7205511E"/>
    <w:rsid w:val="7205731D"/>
    <w:rsid w:val="720802A1"/>
    <w:rsid w:val="72083B25"/>
    <w:rsid w:val="72085BC5"/>
    <w:rsid w:val="720915A6"/>
    <w:rsid w:val="72096764"/>
    <w:rsid w:val="720D4729"/>
    <w:rsid w:val="72114AAA"/>
    <w:rsid w:val="721E0247"/>
    <w:rsid w:val="72255653"/>
    <w:rsid w:val="722E3D64"/>
    <w:rsid w:val="72307267"/>
    <w:rsid w:val="7232276A"/>
    <w:rsid w:val="723A7B77"/>
    <w:rsid w:val="723F6439"/>
    <w:rsid w:val="72445F08"/>
    <w:rsid w:val="7246140B"/>
    <w:rsid w:val="72465B88"/>
    <w:rsid w:val="72492390"/>
    <w:rsid w:val="724A458E"/>
    <w:rsid w:val="724B7271"/>
    <w:rsid w:val="724F0A16"/>
    <w:rsid w:val="724F4299"/>
    <w:rsid w:val="7251779C"/>
    <w:rsid w:val="72534E9D"/>
    <w:rsid w:val="7254291F"/>
    <w:rsid w:val="725503A1"/>
    <w:rsid w:val="72587127"/>
    <w:rsid w:val="72596DA7"/>
    <w:rsid w:val="725D1030"/>
    <w:rsid w:val="725D57AD"/>
    <w:rsid w:val="725F4533"/>
    <w:rsid w:val="726254B8"/>
    <w:rsid w:val="7265245B"/>
    <w:rsid w:val="726915C0"/>
    <w:rsid w:val="726A4AC3"/>
    <w:rsid w:val="726D5A47"/>
    <w:rsid w:val="726E12CB"/>
    <w:rsid w:val="726E34C9"/>
    <w:rsid w:val="72723293"/>
    <w:rsid w:val="727349D0"/>
    <w:rsid w:val="72752E54"/>
    <w:rsid w:val="727566D7"/>
    <w:rsid w:val="727D3AE3"/>
    <w:rsid w:val="72827F6B"/>
    <w:rsid w:val="72866971"/>
    <w:rsid w:val="72881E74"/>
    <w:rsid w:val="728A2DF9"/>
    <w:rsid w:val="72902B04"/>
    <w:rsid w:val="72910586"/>
    <w:rsid w:val="7297468D"/>
    <w:rsid w:val="729A0E95"/>
    <w:rsid w:val="729B6917"/>
    <w:rsid w:val="729F1A9A"/>
    <w:rsid w:val="72A35F21"/>
    <w:rsid w:val="72A439A3"/>
    <w:rsid w:val="72A51424"/>
    <w:rsid w:val="72A801AB"/>
    <w:rsid w:val="72A823A9"/>
    <w:rsid w:val="72B3073A"/>
    <w:rsid w:val="72B333C6"/>
    <w:rsid w:val="72BA0D33"/>
    <w:rsid w:val="72BA5B47"/>
    <w:rsid w:val="72BD48CD"/>
    <w:rsid w:val="72C154D1"/>
    <w:rsid w:val="72C46456"/>
    <w:rsid w:val="72C5775B"/>
    <w:rsid w:val="72C72C5E"/>
    <w:rsid w:val="72C93C83"/>
    <w:rsid w:val="72CF47E7"/>
    <w:rsid w:val="72D02269"/>
    <w:rsid w:val="72D2576C"/>
    <w:rsid w:val="72D30C6F"/>
    <w:rsid w:val="72DA63FB"/>
    <w:rsid w:val="72DC7380"/>
    <w:rsid w:val="72DE2883"/>
    <w:rsid w:val="72E75711"/>
    <w:rsid w:val="72EA3C3A"/>
    <w:rsid w:val="72ED761A"/>
    <w:rsid w:val="72F16021"/>
    <w:rsid w:val="72F44A27"/>
    <w:rsid w:val="72F65D2C"/>
    <w:rsid w:val="72F67F2A"/>
    <w:rsid w:val="72F90EAF"/>
    <w:rsid w:val="72FA6930"/>
    <w:rsid w:val="72FB7C35"/>
    <w:rsid w:val="730936C7"/>
    <w:rsid w:val="730A1149"/>
    <w:rsid w:val="730A49CC"/>
    <w:rsid w:val="730C7ECF"/>
    <w:rsid w:val="730E33D2"/>
    <w:rsid w:val="73116555"/>
    <w:rsid w:val="7312139A"/>
    <w:rsid w:val="731352DC"/>
    <w:rsid w:val="73173CE2"/>
    <w:rsid w:val="73185EE0"/>
    <w:rsid w:val="731A13E3"/>
    <w:rsid w:val="731C48E6"/>
    <w:rsid w:val="731D2368"/>
    <w:rsid w:val="731D5BEB"/>
    <w:rsid w:val="731E7DE9"/>
    <w:rsid w:val="73206B70"/>
    <w:rsid w:val="73252FF8"/>
    <w:rsid w:val="732551F6"/>
    <w:rsid w:val="732A167E"/>
    <w:rsid w:val="732A747F"/>
    <w:rsid w:val="732C0404"/>
    <w:rsid w:val="732C5BA4"/>
    <w:rsid w:val="732D2602"/>
    <w:rsid w:val="73306E0A"/>
    <w:rsid w:val="73341F8D"/>
    <w:rsid w:val="73357A0F"/>
    <w:rsid w:val="73384217"/>
    <w:rsid w:val="733D0C11"/>
    <w:rsid w:val="733E6120"/>
    <w:rsid w:val="733F2EED"/>
    <w:rsid w:val="73430029"/>
    <w:rsid w:val="73476A2F"/>
    <w:rsid w:val="735018BD"/>
    <w:rsid w:val="735B56D0"/>
    <w:rsid w:val="735C0F53"/>
    <w:rsid w:val="73651863"/>
    <w:rsid w:val="73663A61"/>
    <w:rsid w:val="73690269"/>
    <w:rsid w:val="736E5255"/>
    <w:rsid w:val="7375407B"/>
    <w:rsid w:val="73761AFD"/>
    <w:rsid w:val="73763CFB"/>
    <w:rsid w:val="737B5F85"/>
    <w:rsid w:val="737F6B89"/>
    <w:rsid w:val="7380460B"/>
    <w:rsid w:val="7383558F"/>
    <w:rsid w:val="73846894"/>
    <w:rsid w:val="738A4F1A"/>
    <w:rsid w:val="738B2556"/>
    <w:rsid w:val="738C5E9F"/>
    <w:rsid w:val="73910128"/>
    <w:rsid w:val="73925BAA"/>
    <w:rsid w:val="73927EC3"/>
    <w:rsid w:val="7393582A"/>
    <w:rsid w:val="739545B0"/>
    <w:rsid w:val="739629B5"/>
    <w:rsid w:val="739667AE"/>
    <w:rsid w:val="73981CB2"/>
    <w:rsid w:val="73983F2D"/>
    <w:rsid w:val="73985535"/>
    <w:rsid w:val="73997733"/>
    <w:rsid w:val="739A0A38"/>
    <w:rsid w:val="739B6209"/>
    <w:rsid w:val="739D19BD"/>
    <w:rsid w:val="73A225C1"/>
    <w:rsid w:val="73A43546"/>
    <w:rsid w:val="73AD1C57"/>
    <w:rsid w:val="73B260DF"/>
    <w:rsid w:val="73B57063"/>
    <w:rsid w:val="73B87FE8"/>
    <w:rsid w:val="73BA34EB"/>
    <w:rsid w:val="73C36379"/>
    <w:rsid w:val="73C43DFB"/>
    <w:rsid w:val="73C80282"/>
    <w:rsid w:val="73CE218C"/>
    <w:rsid w:val="73CE3DC7"/>
    <w:rsid w:val="73D00F12"/>
    <w:rsid w:val="73D0568F"/>
    <w:rsid w:val="73D31E97"/>
    <w:rsid w:val="73D44095"/>
    <w:rsid w:val="73D47918"/>
    <w:rsid w:val="73D51B16"/>
    <w:rsid w:val="73D75019"/>
    <w:rsid w:val="73D8631E"/>
    <w:rsid w:val="73D9051D"/>
    <w:rsid w:val="73DA5F9E"/>
    <w:rsid w:val="73DE2426"/>
    <w:rsid w:val="73E47BB2"/>
    <w:rsid w:val="73E865B9"/>
    <w:rsid w:val="73EA1ABC"/>
    <w:rsid w:val="73EA6238"/>
    <w:rsid w:val="73ED71BD"/>
    <w:rsid w:val="73F039C5"/>
    <w:rsid w:val="73F11447"/>
    <w:rsid w:val="73F15BC3"/>
    <w:rsid w:val="73F3740F"/>
    <w:rsid w:val="73F5204B"/>
    <w:rsid w:val="73F67ACD"/>
    <w:rsid w:val="73FA64D3"/>
    <w:rsid w:val="73FC77D8"/>
    <w:rsid w:val="740003DC"/>
    <w:rsid w:val="74003C5F"/>
    <w:rsid w:val="74015E5E"/>
    <w:rsid w:val="74034BE4"/>
    <w:rsid w:val="74096AED"/>
    <w:rsid w:val="740E5173"/>
    <w:rsid w:val="74152900"/>
    <w:rsid w:val="741B3FD0"/>
    <w:rsid w:val="74206713"/>
    <w:rsid w:val="74221C16"/>
    <w:rsid w:val="74237697"/>
    <w:rsid w:val="74242EB5"/>
    <w:rsid w:val="742B0327"/>
    <w:rsid w:val="742B4AA4"/>
    <w:rsid w:val="742D382A"/>
    <w:rsid w:val="742D5A28"/>
    <w:rsid w:val="742D7FA7"/>
    <w:rsid w:val="742E12AB"/>
    <w:rsid w:val="742F6D2D"/>
    <w:rsid w:val="743047AF"/>
    <w:rsid w:val="743950BE"/>
    <w:rsid w:val="743C6043"/>
    <w:rsid w:val="743D3AC4"/>
    <w:rsid w:val="743E5CC3"/>
    <w:rsid w:val="743E609F"/>
    <w:rsid w:val="743F3744"/>
    <w:rsid w:val="744124CA"/>
    <w:rsid w:val="74416C47"/>
    <w:rsid w:val="7444344F"/>
    <w:rsid w:val="74450ED1"/>
    <w:rsid w:val="7445564D"/>
    <w:rsid w:val="744D04DB"/>
    <w:rsid w:val="74516EE2"/>
    <w:rsid w:val="745201E6"/>
    <w:rsid w:val="745558E8"/>
    <w:rsid w:val="745D2CF4"/>
    <w:rsid w:val="745E3FF9"/>
    <w:rsid w:val="746074FC"/>
    <w:rsid w:val="74620ED1"/>
    <w:rsid w:val="74640101"/>
    <w:rsid w:val="74671085"/>
    <w:rsid w:val="74674908"/>
    <w:rsid w:val="746B330F"/>
    <w:rsid w:val="746C0D90"/>
    <w:rsid w:val="746F6492"/>
    <w:rsid w:val="74715218"/>
    <w:rsid w:val="74722C9A"/>
    <w:rsid w:val="74727416"/>
    <w:rsid w:val="74734E98"/>
    <w:rsid w:val="74777121"/>
    <w:rsid w:val="748154B2"/>
    <w:rsid w:val="74822F34"/>
    <w:rsid w:val="748309B5"/>
    <w:rsid w:val="748B5DC2"/>
    <w:rsid w:val="748E6D46"/>
    <w:rsid w:val="74917CCB"/>
    <w:rsid w:val="749C18DF"/>
    <w:rsid w:val="749C3ADE"/>
    <w:rsid w:val="74A024E4"/>
    <w:rsid w:val="74A05D67"/>
    <w:rsid w:val="74A2126A"/>
    <w:rsid w:val="74A36CEC"/>
    <w:rsid w:val="74A878F0"/>
    <w:rsid w:val="74A90BF5"/>
    <w:rsid w:val="74AA2DF3"/>
    <w:rsid w:val="74AB40F8"/>
    <w:rsid w:val="74B0277E"/>
    <w:rsid w:val="74B31505"/>
    <w:rsid w:val="74B33703"/>
    <w:rsid w:val="74B64688"/>
    <w:rsid w:val="74B67F0B"/>
    <w:rsid w:val="74BA308E"/>
    <w:rsid w:val="74BC1E14"/>
    <w:rsid w:val="74BD7896"/>
    <w:rsid w:val="74C0081A"/>
    <w:rsid w:val="74C12A19"/>
    <w:rsid w:val="74C1629C"/>
    <w:rsid w:val="74CD42AD"/>
    <w:rsid w:val="74CE7B30"/>
    <w:rsid w:val="74CF77B0"/>
    <w:rsid w:val="74D00AB5"/>
    <w:rsid w:val="74D516B9"/>
    <w:rsid w:val="74E267D1"/>
    <w:rsid w:val="74E706DA"/>
    <w:rsid w:val="74EA165E"/>
    <w:rsid w:val="74EB70E0"/>
    <w:rsid w:val="74F10FE9"/>
    <w:rsid w:val="74F33324"/>
    <w:rsid w:val="74F457F1"/>
    <w:rsid w:val="74FC2BFE"/>
    <w:rsid w:val="74FF02FF"/>
    <w:rsid w:val="74FF3B82"/>
    <w:rsid w:val="75001604"/>
    <w:rsid w:val="75004B37"/>
    <w:rsid w:val="75034787"/>
    <w:rsid w:val="7504000A"/>
    <w:rsid w:val="75057C8A"/>
    <w:rsid w:val="75091F13"/>
    <w:rsid w:val="750B5416"/>
    <w:rsid w:val="75113A9C"/>
    <w:rsid w:val="75144A21"/>
    <w:rsid w:val="751759A6"/>
    <w:rsid w:val="7519692A"/>
    <w:rsid w:val="751D3132"/>
    <w:rsid w:val="751D5331"/>
    <w:rsid w:val="75241FF7"/>
    <w:rsid w:val="752601BF"/>
    <w:rsid w:val="75263A42"/>
    <w:rsid w:val="75286F45"/>
    <w:rsid w:val="752949C6"/>
    <w:rsid w:val="752A6BC5"/>
    <w:rsid w:val="752C594B"/>
    <w:rsid w:val="752E55CB"/>
    <w:rsid w:val="752F68D0"/>
    <w:rsid w:val="75375EDA"/>
    <w:rsid w:val="753B0BFF"/>
    <w:rsid w:val="753E10E9"/>
    <w:rsid w:val="753F32E7"/>
    <w:rsid w:val="753F6B6A"/>
    <w:rsid w:val="75463B3A"/>
    <w:rsid w:val="7549747A"/>
    <w:rsid w:val="754D5E80"/>
    <w:rsid w:val="754F1383"/>
    <w:rsid w:val="75504886"/>
    <w:rsid w:val="75507D7E"/>
    <w:rsid w:val="7554328C"/>
    <w:rsid w:val="755651FF"/>
    <w:rsid w:val="75581C92"/>
    <w:rsid w:val="755C0BB7"/>
    <w:rsid w:val="755C3F1C"/>
    <w:rsid w:val="755D611A"/>
    <w:rsid w:val="7560709F"/>
    <w:rsid w:val="756103A4"/>
    <w:rsid w:val="75614B20"/>
    <w:rsid w:val="756338A7"/>
    <w:rsid w:val="756957B0"/>
    <w:rsid w:val="75761242"/>
    <w:rsid w:val="75764AC6"/>
    <w:rsid w:val="757B0F4D"/>
    <w:rsid w:val="757E664F"/>
    <w:rsid w:val="757F40D0"/>
    <w:rsid w:val="75801B52"/>
    <w:rsid w:val="758208D8"/>
    <w:rsid w:val="75822AD7"/>
    <w:rsid w:val="75843DDB"/>
    <w:rsid w:val="758614DD"/>
    <w:rsid w:val="7586788F"/>
    <w:rsid w:val="75876F5E"/>
    <w:rsid w:val="758B5965"/>
    <w:rsid w:val="758D46EB"/>
    <w:rsid w:val="75905670"/>
    <w:rsid w:val="75932D71"/>
    <w:rsid w:val="75982A7C"/>
    <w:rsid w:val="759B75AD"/>
    <w:rsid w:val="759C1482"/>
    <w:rsid w:val="75A02087"/>
    <w:rsid w:val="75A0590A"/>
    <w:rsid w:val="75A20E0D"/>
    <w:rsid w:val="75A3300B"/>
    <w:rsid w:val="75A3688F"/>
    <w:rsid w:val="75A40A8D"/>
    <w:rsid w:val="75A63F90"/>
    <w:rsid w:val="75A67813"/>
    <w:rsid w:val="75A90798"/>
    <w:rsid w:val="75B00123"/>
    <w:rsid w:val="75B90A32"/>
    <w:rsid w:val="75BE0CA2"/>
    <w:rsid w:val="75C03C40"/>
    <w:rsid w:val="75C27143"/>
    <w:rsid w:val="75C31342"/>
    <w:rsid w:val="75C44D0C"/>
    <w:rsid w:val="75C500C8"/>
    <w:rsid w:val="75C9324B"/>
    <w:rsid w:val="75CA4550"/>
    <w:rsid w:val="75CB1FD1"/>
    <w:rsid w:val="75CD1C51"/>
    <w:rsid w:val="75D02BD6"/>
    <w:rsid w:val="75D11131"/>
    <w:rsid w:val="75D2195C"/>
    <w:rsid w:val="75D315DC"/>
    <w:rsid w:val="75D60362"/>
    <w:rsid w:val="75D96D69"/>
    <w:rsid w:val="75DA47EA"/>
    <w:rsid w:val="75DB69E8"/>
    <w:rsid w:val="75DC6B41"/>
    <w:rsid w:val="75DC7CED"/>
    <w:rsid w:val="75DD1EEC"/>
    <w:rsid w:val="75DE31F0"/>
    <w:rsid w:val="75DE796D"/>
    <w:rsid w:val="75E14175"/>
    <w:rsid w:val="75E605FD"/>
    <w:rsid w:val="75E74DD5"/>
    <w:rsid w:val="75E91581"/>
    <w:rsid w:val="75EB4A85"/>
    <w:rsid w:val="75EE5A09"/>
    <w:rsid w:val="75EF348B"/>
    <w:rsid w:val="75F45394"/>
    <w:rsid w:val="75F76319"/>
    <w:rsid w:val="75F80517"/>
    <w:rsid w:val="75FA3A1A"/>
    <w:rsid w:val="75FA729D"/>
    <w:rsid w:val="75FB149C"/>
    <w:rsid w:val="75FC27A0"/>
    <w:rsid w:val="75FE5CA3"/>
    <w:rsid w:val="760133A5"/>
    <w:rsid w:val="76016C28"/>
    <w:rsid w:val="760761F4"/>
    <w:rsid w:val="76091AB6"/>
    <w:rsid w:val="760A3CB4"/>
    <w:rsid w:val="76147E47"/>
    <w:rsid w:val="761A1D50"/>
    <w:rsid w:val="761E0757"/>
    <w:rsid w:val="7622555B"/>
    <w:rsid w:val="76232660"/>
    <w:rsid w:val="76276E68"/>
    <w:rsid w:val="76294569"/>
    <w:rsid w:val="76297DEC"/>
    <w:rsid w:val="762A586E"/>
    <w:rsid w:val="762B32F0"/>
    <w:rsid w:val="76322C7A"/>
    <w:rsid w:val="7634617E"/>
    <w:rsid w:val="76353BFF"/>
    <w:rsid w:val="76371C9A"/>
    <w:rsid w:val="76381300"/>
    <w:rsid w:val="763829FD"/>
    <w:rsid w:val="763B7D07"/>
    <w:rsid w:val="763D100B"/>
    <w:rsid w:val="763F450F"/>
    <w:rsid w:val="76417A12"/>
    <w:rsid w:val="76442B95"/>
    <w:rsid w:val="76466098"/>
    <w:rsid w:val="7649701C"/>
    <w:rsid w:val="764B5DA3"/>
    <w:rsid w:val="764E2556"/>
    <w:rsid w:val="76514429"/>
    <w:rsid w:val="7652792C"/>
    <w:rsid w:val="76540C31"/>
    <w:rsid w:val="76542E2F"/>
    <w:rsid w:val="76587637"/>
    <w:rsid w:val="765D5CBD"/>
    <w:rsid w:val="765E373E"/>
    <w:rsid w:val="765E6FC2"/>
    <w:rsid w:val="76606C42"/>
    <w:rsid w:val="766259C8"/>
    <w:rsid w:val="766506E4"/>
    <w:rsid w:val="76695353"/>
    <w:rsid w:val="766A2DD4"/>
    <w:rsid w:val="766A7551"/>
    <w:rsid w:val="766B2A54"/>
    <w:rsid w:val="766E17DB"/>
    <w:rsid w:val="766E39D9"/>
    <w:rsid w:val="76704CDE"/>
    <w:rsid w:val="7671275F"/>
    <w:rsid w:val="76756BE7"/>
    <w:rsid w:val="767955ED"/>
    <w:rsid w:val="767F74F6"/>
    <w:rsid w:val="7682047B"/>
    <w:rsid w:val="76851400"/>
    <w:rsid w:val="768E7B11"/>
    <w:rsid w:val="76903014"/>
    <w:rsid w:val="76903064"/>
    <w:rsid w:val="76905212"/>
    <w:rsid w:val="76923F99"/>
    <w:rsid w:val="76926517"/>
    <w:rsid w:val="76936197"/>
    <w:rsid w:val="769466F4"/>
    <w:rsid w:val="7694749C"/>
    <w:rsid w:val="7695169A"/>
    <w:rsid w:val="769A2AE8"/>
    <w:rsid w:val="769A5B22"/>
    <w:rsid w:val="76A651B8"/>
    <w:rsid w:val="76A74E38"/>
    <w:rsid w:val="76AB70C1"/>
    <w:rsid w:val="76AC4B43"/>
    <w:rsid w:val="76AD25C4"/>
    <w:rsid w:val="76AE47C2"/>
    <w:rsid w:val="76AF2641"/>
    <w:rsid w:val="76B03549"/>
    <w:rsid w:val="76B10FCA"/>
    <w:rsid w:val="76B72ED4"/>
    <w:rsid w:val="76BA3E58"/>
    <w:rsid w:val="76C20083"/>
    <w:rsid w:val="76C21265"/>
    <w:rsid w:val="76C57C6B"/>
    <w:rsid w:val="76C738D8"/>
    <w:rsid w:val="76CA40F3"/>
    <w:rsid w:val="76CD5077"/>
    <w:rsid w:val="76CE1080"/>
    <w:rsid w:val="76D05FFC"/>
    <w:rsid w:val="76D101FA"/>
    <w:rsid w:val="76D3117F"/>
    <w:rsid w:val="76D90E8A"/>
    <w:rsid w:val="76DB2A57"/>
    <w:rsid w:val="76DD5312"/>
    <w:rsid w:val="76DE2D93"/>
    <w:rsid w:val="76E836A3"/>
    <w:rsid w:val="76EB4627"/>
    <w:rsid w:val="76EC20A9"/>
    <w:rsid w:val="76ED7B2A"/>
    <w:rsid w:val="76EE55AC"/>
    <w:rsid w:val="76EF302D"/>
    <w:rsid w:val="76F31A34"/>
    <w:rsid w:val="76F8393D"/>
    <w:rsid w:val="76F971C0"/>
    <w:rsid w:val="76FA4C42"/>
    <w:rsid w:val="76FB2034"/>
    <w:rsid w:val="76FC2343"/>
    <w:rsid w:val="77000D49"/>
    <w:rsid w:val="77073F57"/>
    <w:rsid w:val="77086156"/>
    <w:rsid w:val="77093BD7"/>
    <w:rsid w:val="7709745B"/>
    <w:rsid w:val="770A4F84"/>
    <w:rsid w:val="770C64FD"/>
    <w:rsid w:val="77114867"/>
    <w:rsid w:val="77137D6A"/>
    <w:rsid w:val="77150CEF"/>
    <w:rsid w:val="77193E72"/>
    <w:rsid w:val="771A18F3"/>
    <w:rsid w:val="771D2878"/>
    <w:rsid w:val="771D60FB"/>
    <w:rsid w:val="771F15FE"/>
    <w:rsid w:val="77226BF5"/>
    <w:rsid w:val="77226D00"/>
    <w:rsid w:val="77230004"/>
    <w:rsid w:val="77245A86"/>
    <w:rsid w:val="77247C84"/>
    <w:rsid w:val="772B5411"/>
    <w:rsid w:val="772C5091"/>
    <w:rsid w:val="772D6395"/>
    <w:rsid w:val="77314D9C"/>
    <w:rsid w:val="77376CA5"/>
    <w:rsid w:val="77380EA3"/>
    <w:rsid w:val="773921A8"/>
    <w:rsid w:val="773A7C2A"/>
    <w:rsid w:val="77404A94"/>
    <w:rsid w:val="774175B4"/>
    <w:rsid w:val="774261D2"/>
    <w:rsid w:val="77447586"/>
    <w:rsid w:val="77453A3C"/>
    <w:rsid w:val="775407D3"/>
    <w:rsid w:val="775868CA"/>
    <w:rsid w:val="775904DE"/>
    <w:rsid w:val="775A26DD"/>
    <w:rsid w:val="775D6EE5"/>
    <w:rsid w:val="775F45E6"/>
    <w:rsid w:val="77603EAD"/>
    <w:rsid w:val="776564EF"/>
    <w:rsid w:val="776719F2"/>
    <w:rsid w:val="77682CF7"/>
    <w:rsid w:val="77687474"/>
    <w:rsid w:val="776D5A49"/>
    <w:rsid w:val="7775678A"/>
    <w:rsid w:val="77771C8D"/>
    <w:rsid w:val="777A0A13"/>
    <w:rsid w:val="7782001E"/>
    <w:rsid w:val="77831323"/>
    <w:rsid w:val="77846DA4"/>
    <w:rsid w:val="77850FA2"/>
    <w:rsid w:val="778C092D"/>
    <w:rsid w:val="77921091"/>
    <w:rsid w:val="779415BD"/>
    <w:rsid w:val="77954AC0"/>
    <w:rsid w:val="77966CBE"/>
    <w:rsid w:val="77977FC3"/>
    <w:rsid w:val="77985A45"/>
    <w:rsid w:val="779C0BC8"/>
    <w:rsid w:val="779C444B"/>
    <w:rsid w:val="779F1B4C"/>
    <w:rsid w:val="77A22AD1"/>
    <w:rsid w:val="77A41857"/>
    <w:rsid w:val="77AC6C64"/>
    <w:rsid w:val="77AF566A"/>
    <w:rsid w:val="77B72A76"/>
    <w:rsid w:val="77B9649D"/>
    <w:rsid w:val="77BE5C84"/>
    <w:rsid w:val="77C36889"/>
    <w:rsid w:val="77C5560F"/>
    <w:rsid w:val="77C70B12"/>
    <w:rsid w:val="77CA3C95"/>
    <w:rsid w:val="77CC3A1C"/>
    <w:rsid w:val="77CC4F9A"/>
    <w:rsid w:val="77CE5F1F"/>
    <w:rsid w:val="77D05B9F"/>
    <w:rsid w:val="77D210A2"/>
    <w:rsid w:val="77D47E28"/>
    <w:rsid w:val="77D8682E"/>
    <w:rsid w:val="77D90A2D"/>
    <w:rsid w:val="77DA64AE"/>
    <w:rsid w:val="77DF61B9"/>
    <w:rsid w:val="77E116BC"/>
    <w:rsid w:val="77E2713E"/>
    <w:rsid w:val="77E86AC9"/>
    <w:rsid w:val="77F67FDD"/>
    <w:rsid w:val="77F730CE"/>
    <w:rsid w:val="77F834E0"/>
    <w:rsid w:val="77FA47E4"/>
    <w:rsid w:val="77FB2266"/>
    <w:rsid w:val="77FC7CE8"/>
    <w:rsid w:val="78031871"/>
    <w:rsid w:val="780627F5"/>
    <w:rsid w:val="78096FFD"/>
    <w:rsid w:val="780A11FC"/>
    <w:rsid w:val="780A4A7F"/>
    <w:rsid w:val="780B6C7D"/>
    <w:rsid w:val="7811440A"/>
    <w:rsid w:val="78166313"/>
    <w:rsid w:val="781E371F"/>
    <w:rsid w:val="78206C22"/>
    <w:rsid w:val="78240EAC"/>
    <w:rsid w:val="782C2A35"/>
    <w:rsid w:val="782E39BA"/>
    <w:rsid w:val="782F143B"/>
    <w:rsid w:val="782F431C"/>
    <w:rsid w:val="78337E41"/>
    <w:rsid w:val="78353345"/>
    <w:rsid w:val="783E61D3"/>
    <w:rsid w:val="783F74D7"/>
    <w:rsid w:val="78417157"/>
    <w:rsid w:val="784E646D"/>
    <w:rsid w:val="784F7772"/>
    <w:rsid w:val="78524E73"/>
    <w:rsid w:val="78582600"/>
    <w:rsid w:val="78586D7C"/>
    <w:rsid w:val="7861548E"/>
    <w:rsid w:val="78646412"/>
    <w:rsid w:val="7868289A"/>
    <w:rsid w:val="7869031C"/>
    <w:rsid w:val="786E0F20"/>
    <w:rsid w:val="787231A9"/>
    <w:rsid w:val="787466AD"/>
    <w:rsid w:val="78747CA5"/>
    <w:rsid w:val="78761BB0"/>
    <w:rsid w:val="787B6037"/>
    <w:rsid w:val="787C3AB9"/>
    <w:rsid w:val="78810ADD"/>
    <w:rsid w:val="788A40D3"/>
    <w:rsid w:val="78905FDD"/>
    <w:rsid w:val="789607FB"/>
    <w:rsid w:val="78967EE6"/>
    <w:rsid w:val="789B656C"/>
    <w:rsid w:val="789C1DEF"/>
    <w:rsid w:val="789E74F1"/>
    <w:rsid w:val="78A33979"/>
    <w:rsid w:val="78A371FC"/>
    <w:rsid w:val="78AB0D85"/>
    <w:rsid w:val="78AC0EF3"/>
    <w:rsid w:val="78AC208A"/>
    <w:rsid w:val="78AD4288"/>
    <w:rsid w:val="78AE558D"/>
    <w:rsid w:val="78B02C8E"/>
    <w:rsid w:val="78B31A15"/>
    <w:rsid w:val="78B6041B"/>
    <w:rsid w:val="78B64B97"/>
    <w:rsid w:val="78B72619"/>
    <w:rsid w:val="78B95B1C"/>
    <w:rsid w:val="78BA359E"/>
    <w:rsid w:val="78BB101F"/>
    <w:rsid w:val="78C167AC"/>
    <w:rsid w:val="78C95DB6"/>
    <w:rsid w:val="78CC4B3D"/>
    <w:rsid w:val="78CC6D3B"/>
    <w:rsid w:val="78D16A46"/>
    <w:rsid w:val="78D20C44"/>
    <w:rsid w:val="78D244C8"/>
    <w:rsid w:val="78D93E53"/>
    <w:rsid w:val="78DF5D5C"/>
    <w:rsid w:val="78E421E4"/>
    <w:rsid w:val="78E74258"/>
    <w:rsid w:val="78EC78E8"/>
    <w:rsid w:val="78EE0575"/>
    <w:rsid w:val="78EF5FF6"/>
    <w:rsid w:val="78F227FE"/>
    <w:rsid w:val="78F45D01"/>
    <w:rsid w:val="78F53783"/>
    <w:rsid w:val="78F73403"/>
    <w:rsid w:val="78FB1E09"/>
    <w:rsid w:val="78FC788A"/>
    <w:rsid w:val="78FD530C"/>
    <w:rsid w:val="78FF4092"/>
    <w:rsid w:val="78FF6291"/>
    <w:rsid w:val="79017595"/>
    <w:rsid w:val="79076F20"/>
    <w:rsid w:val="790A4622"/>
    <w:rsid w:val="790C33A8"/>
    <w:rsid w:val="790D0E29"/>
    <w:rsid w:val="79113FAC"/>
    <w:rsid w:val="7915717A"/>
    <w:rsid w:val="79171739"/>
    <w:rsid w:val="79175EB6"/>
    <w:rsid w:val="791813B9"/>
    <w:rsid w:val="791C5BC1"/>
    <w:rsid w:val="791D5841"/>
    <w:rsid w:val="791E32C2"/>
    <w:rsid w:val="792067C5"/>
    <w:rsid w:val="792606CF"/>
    <w:rsid w:val="79263F52"/>
    <w:rsid w:val="792719D3"/>
    <w:rsid w:val="79291653"/>
    <w:rsid w:val="792A2958"/>
    <w:rsid w:val="793A736F"/>
    <w:rsid w:val="793E3EE5"/>
    <w:rsid w:val="79437F4F"/>
    <w:rsid w:val="79443502"/>
    <w:rsid w:val="794C090E"/>
    <w:rsid w:val="79501926"/>
    <w:rsid w:val="79554FB7"/>
    <w:rsid w:val="795766F4"/>
    <w:rsid w:val="795821A2"/>
    <w:rsid w:val="795B3127"/>
    <w:rsid w:val="795D662A"/>
    <w:rsid w:val="795E792F"/>
    <w:rsid w:val="796075AF"/>
    <w:rsid w:val="79653A37"/>
    <w:rsid w:val="796614B8"/>
    <w:rsid w:val="79664D3B"/>
    <w:rsid w:val="796727BD"/>
    <w:rsid w:val="796B33C1"/>
    <w:rsid w:val="796C6412"/>
    <w:rsid w:val="796D68C4"/>
    <w:rsid w:val="796E4346"/>
    <w:rsid w:val="79710B4E"/>
    <w:rsid w:val="797307CE"/>
    <w:rsid w:val="79741AD3"/>
    <w:rsid w:val="79784C56"/>
    <w:rsid w:val="797926D7"/>
    <w:rsid w:val="798058E5"/>
    <w:rsid w:val="79807AE3"/>
    <w:rsid w:val="79815591"/>
    <w:rsid w:val="798442EB"/>
    <w:rsid w:val="798464EA"/>
    <w:rsid w:val="798961F5"/>
    <w:rsid w:val="798C7179"/>
    <w:rsid w:val="798D6205"/>
    <w:rsid w:val="798F487B"/>
    <w:rsid w:val="79905B80"/>
    <w:rsid w:val="79913601"/>
    <w:rsid w:val="79921083"/>
    <w:rsid w:val="79932434"/>
    <w:rsid w:val="79944586"/>
    <w:rsid w:val="79952007"/>
    <w:rsid w:val="799A068D"/>
    <w:rsid w:val="799B610F"/>
    <w:rsid w:val="799D7414"/>
    <w:rsid w:val="79A00398"/>
    <w:rsid w:val="79A02597"/>
    <w:rsid w:val="79AB41AB"/>
    <w:rsid w:val="79AD59A6"/>
    <w:rsid w:val="79AE5130"/>
    <w:rsid w:val="79AF2BB1"/>
    <w:rsid w:val="79B23B36"/>
    <w:rsid w:val="79B54ABA"/>
    <w:rsid w:val="79B934C1"/>
    <w:rsid w:val="79BA69C4"/>
    <w:rsid w:val="79BE53CA"/>
    <w:rsid w:val="79BF33E8"/>
    <w:rsid w:val="79C066CF"/>
    <w:rsid w:val="79C1634F"/>
    <w:rsid w:val="79C27653"/>
    <w:rsid w:val="79C31852"/>
    <w:rsid w:val="79C472D3"/>
    <w:rsid w:val="79C627D6"/>
    <w:rsid w:val="79C6605A"/>
    <w:rsid w:val="79C85CD9"/>
    <w:rsid w:val="79CB6C5E"/>
    <w:rsid w:val="79CE7BE3"/>
    <w:rsid w:val="79D97279"/>
    <w:rsid w:val="79DB6EF8"/>
    <w:rsid w:val="79DC497A"/>
    <w:rsid w:val="79DE3700"/>
    <w:rsid w:val="79E03380"/>
    <w:rsid w:val="79E37B88"/>
    <w:rsid w:val="79E4560A"/>
    <w:rsid w:val="79E675CF"/>
    <w:rsid w:val="79E7658E"/>
    <w:rsid w:val="79E84010"/>
    <w:rsid w:val="79EC4C14"/>
    <w:rsid w:val="79F1109C"/>
    <w:rsid w:val="79F1491F"/>
    <w:rsid w:val="79F223A1"/>
    <w:rsid w:val="79F53325"/>
    <w:rsid w:val="79F65524"/>
    <w:rsid w:val="79F964A8"/>
    <w:rsid w:val="79FA3F2A"/>
    <w:rsid w:val="79FB522F"/>
    <w:rsid w:val="79FD0732"/>
    <w:rsid w:val="79FE61B3"/>
    <w:rsid w:val="7A16385A"/>
    <w:rsid w:val="7A1C5763"/>
    <w:rsid w:val="7A1F11F7"/>
    <w:rsid w:val="7A22766D"/>
    <w:rsid w:val="7A230972"/>
    <w:rsid w:val="7A2A1655"/>
    <w:rsid w:val="7A2A5D7E"/>
    <w:rsid w:val="7A2C1281"/>
    <w:rsid w:val="7A335389"/>
    <w:rsid w:val="7A34668D"/>
    <w:rsid w:val="7A377612"/>
    <w:rsid w:val="7A385094"/>
    <w:rsid w:val="7A3C3A9A"/>
    <w:rsid w:val="7A40469E"/>
    <w:rsid w:val="7A412120"/>
    <w:rsid w:val="7A423425"/>
    <w:rsid w:val="7A450B26"/>
    <w:rsid w:val="7A461E2B"/>
    <w:rsid w:val="7A4A160C"/>
    <w:rsid w:val="7A4A4FAE"/>
    <w:rsid w:val="7A4C04B1"/>
    <w:rsid w:val="7A4F4CB9"/>
    <w:rsid w:val="7A5223BA"/>
    <w:rsid w:val="7A566842"/>
    <w:rsid w:val="7A5742C4"/>
    <w:rsid w:val="7A607152"/>
    <w:rsid w:val="7A614BD3"/>
    <w:rsid w:val="7A6300D6"/>
    <w:rsid w:val="7A672360"/>
    <w:rsid w:val="7A68455E"/>
    <w:rsid w:val="7A687DE1"/>
    <w:rsid w:val="7A6A32E4"/>
    <w:rsid w:val="7A6B2F64"/>
    <w:rsid w:val="7A6E3EE9"/>
    <w:rsid w:val="7A6F196A"/>
    <w:rsid w:val="7A7C6A82"/>
    <w:rsid w:val="7A812F09"/>
    <w:rsid w:val="7A82098B"/>
    <w:rsid w:val="7A843E8E"/>
    <w:rsid w:val="7A851910"/>
    <w:rsid w:val="7A8D479E"/>
    <w:rsid w:val="7A8E221F"/>
    <w:rsid w:val="7A8F7CA1"/>
    <w:rsid w:val="7A903524"/>
    <w:rsid w:val="7A926A27"/>
    <w:rsid w:val="7A9366A7"/>
    <w:rsid w:val="7A970930"/>
    <w:rsid w:val="7A9750AD"/>
    <w:rsid w:val="7A982B2F"/>
    <w:rsid w:val="7A9F24BA"/>
    <w:rsid w:val="7AA2343E"/>
    <w:rsid w:val="7AA30EC0"/>
    <w:rsid w:val="7AA421C5"/>
    <w:rsid w:val="7AA43575"/>
    <w:rsid w:val="7AA443C3"/>
    <w:rsid w:val="7AAA40CE"/>
    <w:rsid w:val="7AAB3D4E"/>
    <w:rsid w:val="7AAB75D1"/>
    <w:rsid w:val="7AAC5052"/>
    <w:rsid w:val="7AAF5FD7"/>
    <w:rsid w:val="7AB03A59"/>
    <w:rsid w:val="7AB80E65"/>
    <w:rsid w:val="7ABB6566"/>
    <w:rsid w:val="7ABD74EB"/>
    <w:rsid w:val="7ABF29EE"/>
    <w:rsid w:val="7AC06271"/>
    <w:rsid w:val="7AC23973"/>
    <w:rsid w:val="7AC43368"/>
    <w:rsid w:val="7AC65BFC"/>
    <w:rsid w:val="7AC77DFB"/>
    <w:rsid w:val="7ACD1D04"/>
    <w:rsid w:val="7ACF0A8A"/>
    <w:rsid w:val="7AD3168F"/>
    <w:rsid w:val="7AD37490"/>
    <w:rsid w:val="7AD52994"/>
    <w:rsid w:val="7AD54B92"/>
    <w:rsid w:val="7AD83918"/>
    <w:rsid w:val="7AD9139A"/>
    <w:rsid w:val="7ADD5821"/>
    <w:rsid w:val="7ADF0D25"/>
    <w:rsid w:val="7AE534E4"/>
    <w:rsid w:val="7AEA6D39"/>
    <w:rsid w:val="7AEA70B6"/>
    <w:rsid w:val="7AF81C4F"/>
    <w:rsid w:val="7AF918CE"/>
    <w:rsid w:val="7AFB4DD2"/>
    <w:rsid w:val="7AFD3B58"/>
    <w:rsid w:val="7AFE15D9"/>
    <w:rsid w:val="7AFF37D8"/>
    <w:rsid w:val="7B070BE4"/>
    <w:rsid w:val="7B0E5FF1"/>
    <w:rsid w:val="7B1511FF"/>
    <w:rsid w:val="7B167B29"/>
    <w:rsid w:val="7B170E7E"/>
    <w:rsid w:val="7B182183"/>
    <w:rsid w:val="7B1C5306"/>
    <w:rsid w:val="7B1F1B0E"/>
    <w:rsid w:val="7B1F628B"/>
    <w:rsid w:val="7B215011"/>
    <w:rsid w:val="7B286B9A"/>
    <w:rsid w:val="7B2A209D"/>
    <w:rsid w:val="7B2C55A1"/>
    <w:rsid w:val="7B2F1799"/>
    <w:rsid w:val="7B3152AC"/>
    <w:rsid w:val="7B35042F"/>
    <w:rsid w:val="7B3A48B6"/>
    <w:rsid w:val="7B3E6B40"/>
    <w:rsid w:val="7B427D7A"/>
    <w:rsid w:val="7B4619CE"/>
    <w:rsid w:val="7B47340A"/>
    <w:rsid w:val="7B4B5E55"/>
    <w:rsid w:val="7B5022DD"/>
    <w:rsid w:val="7B5022EF"/>
    <w:rsid w:val="7B533262"/>
    <w:rsid w:val="7B540CE3"/>
    <w:rsid w:val="7B551FE8"/>
    <w:rsid w:val="7B556765"/>
    <w:rsid w:val="7B567A6A"/>
    <w:rsid w:val="7B571C68"/>
    <w:rsid w:val="7B5B3EF1"/>
    <w:rsid w:val="7B5C3B71"/>
    <w:rsid w:val="7B600379"/>
    <w:rsid w:val="7B6312FE"/>
    <w:rsid w:val="7B65146E"/>
    <w:rsid w:val="7B664481"/>
    <w:rsid w:val="7B6A2E87"/>
    <w:rsid w:val="7B6C638A"/>
    <w:rsid w:val="7B6F2B92"/>
    <w:rsid w:val="7B701708"/>
    <w:rsid w:val="7B704D90"/>
    <w:rsid w:val="7B720293"/>
    <w:rsid w:val="7B731598"/>
    <w:rsid w:val="7B7F75A9"/>
    <w:rsid w:val="7B815D95"/>
    <w:rsid w:val="7B823DB1"/>
    <w:rsid w:val="7B835FAF"/>
    <w:rsid w:val="7B8472B4"/>
    <w:rsid w:val="7B88353D"/>
    <w:rsid w:val="7B885CBA"/>
    <w:rsid w:val="7B89373C"/>
    <w:rsid w:val="7B897EB9"/>
    <w:rsid w:val="7B8D2142"/>
    <w:rsid w:val="7B8E7BC4"/>
    <w:rsid w:val="7B8F5645"/>
    <w:rsid w:val="7B9207C8"/>
    <w:rsid w:val="7B93624A"/>
    <w:rsid w:val="7B943CCB"/>
    <w:rsid w:val="7B954FD0"/>
    <w:rsid w:val="7B9939D6"/>
    <w:rsid w:val="7B9B6ED9"/>
    <w:rsid w:val="7B9C10D8"/>
    <w:rsid w:val="7B9C495B"/>
    <w:rsid w:val="7B9F58E0"/>
    <w:rsid w:val="7BA22FE1"/>
    <w:rsid w:val="7BA26864"/>
    <w:rsid w:val="7BA72CEC"/>
    <w:rsid w:val="7BBC2C91"/>
    <w:rsid w:val="7BC21317"/>
    <w:rsid w:val="7BC25D04"/>
    <w:rsid w:val="7BC5229C"/>
    <w:rsid w:val="7BC6579F"/>
    <w:rsid w:val="7BC71022"/>
    <w:rsid w:val="7BCB7A29"/>
    <w:rsid w:val="7BCD512A"/>
    <w:rsid w:val="7BCF062D"/>
    <w:rsid w:val="7BCF76DB"/>
    <w:rsid w:val="7BD060AF"/>
    <w:rsid w:val="7BD24E35"/>
    <w:rsid w:val="7BD53ACF"/>
    <w:rsid w:val="7BD6383B"/>
    <w:rsid w:val="7BD834BB"/>
    <w:rsid w:val="7BD863FC"/>
    <w:rsid w:val="7BD96F9B"/>
    <w:rsid w:val="7BE06349"/>
    <w:rsid w:val="7BE2184C"/>
    <w:rsid w:val="7BE505D2"/>
    <w:rsid w:val="7BE71557"/>
    <w:rsid w:val="7BE94A5A"/>
    <w:rsid w:val="7BEE0EE2"/>
    <w:rsid w:val="7BEF6963"/>
    <w:rsid w:val="7BF00B62"/>
    <w:rsid w:val="7BF24065"/>
    <w:rsid w:val="7BF662EE"/>
    <w:rsid w:val="7BFB2776"/>
    <w:rsid w:val="7C01687E"/>
    <w:rsid w:val="7C070787"/>
    <w:rsid w:val="7C12239B"/>
    <w:rsid w:val="7C191347"/>
    <w:rsid w:val="7C1F16B1"/>
    <w:rsid w:val="7C225EB9"/>
    <w:rsid w:val="7C2535BA"/>
    <w:rsid w:val="7C2648BF"/>
    <w:rsid w:val="7C28453F"/>
    <w:rsid w:val="7C2A2BBD"/>
    <w:rsid w:val="7C2C67C8"/>
    <w:rsid w:val="7C2E1CCB"/>
    <w:rsid w:val="7C2E5873"/>
    <w:rsid w:val="7C3073CD"/>
    <w:rsid w:val="7C320365"/>
    <w:rsid w:val="7C353855"/>
    <w:rsid w:val="7C3847D9"/>
    <w:rsid w:val="7C3A7CDC"/>
    <w:rsid w:val="7C3B7086"/>
    <w:rsid w:val="7C4518F1"/>
    <w:rsid w:val="7C467372"/>
    <w:rsid w:val="7C4B59F8"/>
    <w:rsid w:val="7C4F7C82"/>
    <w:rsid w:val="7C532E05"/>
    <w:rsid w:val="7C5A278F"/>
    <w:rsid w:val="7C5E6C17"/>
    <w:rsid w:val="7C602892"/>
    <w:rsid w:val="7C62059B"/>
    <w:rsid w:val="7C645384"/>
    <w:rsid w:val="7C687527"/>
    <w:rsid w:val="7C6C17B0"/>
    <w:rsid w:val="7C6D7232"/>
    <w:rsid w:val="7C6E1430"/>
    <w:rsid w:val="7C7001B6"/>
    <w:rsid w:val="7C715C38"/>
    <w:rsid w:val="7C772DC5"/>
    <w:rsid w:val="7C777B41"/>
    <w:rsid w:val="7C793044"/>
    <w:rsid w:val="7C7B6547"/>
    <w:rsid w:val="7C7C3FC9"/>
    <w:rsid w:val="7C8554FF"/>
    <w:rsid w:val="7C86235A"/>
    <w:rsid w:val="7C877DDC"/>
    <w:rsid w:val="7C8932DF"/>
    <w:rsid w:val="7C8B1F44"/>
    <w:rsid w:val="7C8B2065"/>
    <w:rsid w:val="7C8C2CA7"/>
    <w:rsid w:val="7C8C7AE7"/>
    <w:rsid w:val="7C8D5568"/>
    <w:rsid w:val="7C902C69"/>
    <w:rsid w:val="7C913F6E"/>
    <w:rsid w:val="7C9219F0"/>
    <w:rsid w:val="7C9378B1"/>
    <w:rsid w:val="7C9603F6"/>
    <w:rsid w:val="7C975E78"/>
    <w:rsid w:val="7C985AF7"/>
    <w:rsid w:val="7C99137B"/>
    <w:rsid w:val="7C993579"/>
    <w:rsid w:val="7C9B487E"/>
    <w:rsid w:val="7C9F0D06"/>
    <w:rsid w:val="7CA33E88"/>
    <w:rsid w:val="7CA33F3E"/>
    <w:rsid w:val="7CA60690"/>
    <w:rsid w:val="7CA7288F"/>
    <w:rsid w:val="7CA915F3"/>
    <w:rsid w:val="7CA91615"/>
    <w:rsid w:val="7CA95D92"/>
    <w:rsid w:val="7CAA7097"/>
    <w:rsid w:val="7CAD001B"/>
    <w:rsid w:val="7CB16A21"/>
    <w:rsid w:val="7CB26CCA"/>
    <w:rsid w:val="7CB479A6"/>
    <w:rsid w:val="7CB7092B"/>
    <w:rsid w:val="7CB83E2E"/>
    <w:rsid w:val="7CBA7331"/>
    <w:rsid w:val="7CBC6FB1"/>
    <w:rsid w:val="7CBD02B6"/>
    <w:rsid w:val="7CBE5D37"/>
    <w:rsid w:val="7CC13438"/>
    <w:rsid w:val="7CC16CBC"/>
    <w:rsid w:val="7CC51E3F"/>
    <w:rsid w:val="7CC556C2"/>
    <w:rsid w:val="7CC7600D"/>
    <w:rsid w:val="7CCC504D"/>
    <w:rsid w:val="7CCD2ACE"/>
    <w:rsid w:val="7CD014D5"/>
    <w:rsid w:val="7CD21154"/>
    <w:rsid w:val="7CD633DE"/>
    <w:rsid w:val="7CD868E1"/>
    <w:rsid w:val="7CD93074"/>
    <w:rsid w:val="7CDC52E7"/>
    <w:rsid w:val="7CDE07EA"/>
    <w:rsid w:val="7CE86B7B"/>
    <w:rsid w:val="7CEF1D89"/>
    <w:rsid w:val="7CEF4308"/>
    <w:rsid w:val="7CF46211"/>
    <w:rsid w:val="7CF65E91"/>
    <w:rsid w:val="7CF81394"/>
    <w:rsid w:val="7CF92699"/>
    <w:rsid w:val="7CF96E16"/>
    <w:rsid w:val="7CFA3BCB"/>
    <w:rsid w:val="7CFB2319"/>
    <w:rsid w:val="7CFB5B9C"/>
    <w:rsid w:val="7CFF45A2"/>
    <w:rsid w:val="7D002024"/>
    <w:rsid w:val="7D011CA4"/>
    <w:rsid w:val="7D027725"/>
    <w:rsid w:val="7D073BAD"/>
    <w:rsid w:val="7D087430"/>
    <w:rsid w:val="7D092933"/>
    <w:rsid w:val="7D096B1B"/>
    <w:rsid w:val="7D0F483D"/>
    <w:rsid w:val="7D1022BE"/>
    <w:rsid w:val="7D106A3B"/>
    <w:rsid w:val="7D145441"/>
    <w:rsid w:val="7D171C49"/>
    <w:rsid w:val="7D1818C9"/>
    <w:rsid w:val="7D2221D8"/>
    <w:rsid w:val="7D2334DD"/>
    <w:rsid w:val="7D264462"/>
    <w:rsid w:val="7D2840E2"/>
    <w:rsid w:val="7D2B08E9"/>
    <w:rsid w:val="7D2D0569"/>
    <w:rsid w:val="7D2F3A6C"/>
    <w:rsid w:val="7D304D71"/>
    <w:rsid w:val="7D3149F1"/>
    <w:rsid w:val="7D360E79"/>
    <w:rsid w:val="7D3A787F"/>
    <w:rsid w:val="7D3D4087"/>
    <w:rsid w:val="7D42050F"/>
    <w:rsid w:val="7D497E9A"/>
    <w:rsid w:val="7D512D27"/>
    <w:rsid w:val="7D53622B"/>
    <w:rsid w:val="7D5826B2"/>
    <w:rsid w:val="7D5A5BB5"/>
    <w:rsid w:val="7D5C493C"/>
    <w:rsid w:val="7D5D6B3A"/>
    <w:rsid w:val="7D5E7E3F"/>
    <w:rsid w:val="7D5F58C0"/>
    <w:rsid w:val="7D653F46"/>
    <w:rsid w:val="7D6619C8"/>
    <w:rsid w:val="7D7035DC"/>
    <w:rsid w:val="7D705B5B"/>
    <w:rsid w:val="7D730CDE"/>
    <w:rsid w:val="7D772F67"/>
    <w:rsid w:val="7D7C3B6C"/>
    <w:rsid w:val="7D7E28F2"/>
    <w:rsid w:val="7D7E706F"/>
    <w:rsid w:val="7D8212F8"/>
    <w:rsid w:val="7D8447FB"/>
    <w:rsid w:val="7D8D1888"/>
    <w:rsid w:val="7D8D510B"/>
    <w:rsid w:val="7D921593"/>
    <w:rsid w:val="7D941212"/>
    <w:rsid w:val="7D967F99"/>
    <w:rsid w:val="7DA75CB5"/>
    <w:rsid w:val="7DB00B43"/>
    <w:rsid w:val="7DB47549"/>
    <w:rsid w:val="7DBC01D8"/>
    <w:rsid w:val="7DBD7E58"/>
    <w:rsid w:val="7DC14660"/>
    <w:rsid w:val="7DC1685E"/>
    <w:rsid w:val="7DC31D62"/>
    <w:rsid w:val="7DC3726C"/>
    <w:rsid w:val="7DC62CE6"/>
    <w:rsid w:val="7DC73FEB"/>
    <w:rsid w:val="7DC81A6D"/>
    <w:rsid w:val="7DCC5F8D"/>
    <w:rsid w:val="7DCE00F3"/>
    <w:rsid w:val="7DD06E79"/>
    <w:rsid w:val="7DD4587F"/>
    <w:rsid w:val="7DD60D82"/>
    <w:rsid w:val="7DD62F81"/>
    <w:rsid w:val="7DD86484"/>
    <w:rsid w:val="7DD93F05"/>
    <w:rsid w:val="7DDA1987"/>
    <w:rsid w:val="7DDB10A1"/>
    <w:rsid w:val="7DDF1692"/>
    <w:rsid w:val="7DE34815"/>
    <w:rsid w:val="7DEE6429"/>
    <w:rsid w:val="7DF03B2A"/>
    <w:rsid w:val="7DF115AC"/>
    <w:rsid w:val="7DF22173"/>
    <w:rsid w:val="7DF847BA"/>
    <w:rsid w:val="7DFA443A"/>
    <w:rsid w:val="7DFB573F"/>
    <w:rsid w:val="7DFC1BF7"/>
    <w:rsid w:val="7E021846"/>
    <w:rsid w:val="7E0272C8"/>
    <w:rsid w:val="7E0427CB"/>
    <w:rsid w:val="7E04739F"/>
    <w:rsid w:val="7E060918"/>
    <w:rsid w:val="7E0D0EDC"/>
    <w:rsid w:val="7E1178E2"/>
    <w:rsid w:val="7E125364"/>
    <w:rsid w:val="7E1A78D3"/>
    <w:rsid w:val="7E1B01F2"/>
    <w:rsid w:val="7E207EFD"/>
    <w:rsid w:val="7E227B7D"/>
    <w:rsid w:val="7E233080"/>
    <w:rsid w:val="7E246903"/>
    <w:rsid w:val="7E264004"/>
    <w:rsid w:val="7E277888"/>
    <w:rsid w:val="7E285309"/>
    <w:rsid w:val="7E2A080C"/>
    <w:rsid w:val="7E2A628E"/>
    <w:rsid w:val="7E2B048C"/>
    <w:rsid w:val="7E2C1791"/>
    <w:rsid w:val="7E300197"/>
    <w:rsid w:val="7E304914"/>
    <w:rsid w:val="7E3643BE"/>
    <w:rsid w:val="7E3B6528"/>
    <w:rsid w:val="7E3D1A2B"/>
    <w:rsid w:val="7E423935"/>
    <w:rsid w:val="7E4313B6"/>
    <w:rsid w:val="7E435B33"/>
    <w:rsid w:val="7E4A54BE"/>
    <w:rsid w:val="7E4D4AB6"/>
    <w:rsid w:val="7E4D6442"/>
    <w:rsid w:val="7E502C4A"/>
    <w:rsid w:val="7E5228CA"/>
    <w:rsid w:val="7E535DCD"/>
    <w:rsid w:val="7E564B54"/>
    <w:rsid w:val="7E582255"/>
    <w:rsid w:val="7E595AD8"/>
    <w:rsid w:val="7E5A355A"/>
    <w:rsid w:val="7E5A648D"/>
    <w:rsid w:val="7E5C0C5B"/>
    <w:rsid w:val="7E5E415E"/>
    <w:rsid w:val="7E607661"/>
    <w:rsid w:val="7E6150E3"/>
    <w:rsid w:val="7E633E69"/>
    <w:rsid w:val="7E653AE9"/>
    <w:rsid w:val="7E672870"/>
    <w:rsid w:val="7E6B3474"/>
    <w:rsid w:val="7E6F7C7C"/>
    <w:rsid w:val="7E7056FE"/>
    <w:rsid w:val="7E736682"/>
    <w:rsid w:val="7E741B85"/>
    <w:rsid w:val="7E765088"/>
    <w:rsid w:val="7E805998"/>
    <w:rsid w:val="7E851E20"/>
    <w:rsid w:val="7E891395"/>
    <w:rsid w:val="7E8B17AA"/>
    <w:rsid w:val="7E8C502E"/>
    <w:rsid w:val="7E8D2AAF"/>
    <w:rsid w:val="7E8E0531"/>
    <w:rsid w:val="7E8F5FB2"/>
    <w:rsid w:val="7E970E40"/>
    <w:rsid w:val="7E9C1A45"/>
    <w:rsid w:val="7E9E4F48"/>
    <w:rsid w:val="7E9F29C9"/>
    <w:rsid w:val="7EA0044B"/>
    <w:rsid w:val="7EAC1CDF"/>
    <w:rsid w:val="7EB34EED"/>
    <w:rsid w:val="7EB470EC"/>
    <w:rsid w:val="7EB503F0"/>
    <w:rsid w:val="7EB54B6D"/>
    <w:rsid w:val="7EB81375"/>
    <w:rsid w:val="7EB85AF2"/>
    <w:rsid w:val="7EBC7D7B"/>
    <w:rsid w:val="7EBF0D00"/>
    <w:rsid w:val="7EC31904"/>
    <w:rsid w:val="7EC35188"/>
    <w:rsid w:val="7EC42C09"/>
    <w:rsid w:val="7ECA4B12"/>
    <w:rsid w:val="7ECB6D11"/>
    <w:rsid w:val="7ED72300"/>
    <w:rsid w:val="7EE221B9"/>
    <w:rsid w:val="7EE91B44"/>
    <w:rsid w:val="7EED054A"/>
    <w:rsid w:val="7EEF3A4D"/>
    <w:rsid w:val="7EEF4135"/>
    <w:rsid w:val="7EF04D52"/>
    <w:rsid w:val="7EF249D2"/>
    <w:rsid w:val="7EF66C5B"/>
    <w:rsid w:val="7EF746DD"/>
    <w:rsid w:val="7EFA5662"/>
    <w:rsid w:val="7EFE6266"/>
    <w:rsid w:val="7F012A6E"/>
    <w:rsid w:val="7F0204F0"/>
    <w:rsid w:val="7F024C6C"/>
    <w:rsid w:val="7F066EF6"/>
    <w:rsid w:val="7F0710F4"/>
    <w:rsid w:val="7F0823F9"/>
    <w:rsid w:val="7F0945F7"/>
    <w:rsid w:val="7F0A2079"/>
    <w:rsid w:val="7F0B0A5C"/>
    <w:rsid w:val="7F0E29B0"/>
    <w:rsid w:val="7F115287"/>
    <w:rsid w:val="7F182693"/>
    <w:rsid w:val="7F186E10"/>
    <w:rsid w:val="7F1B3618"/>
    <w:rsid w:val="7F20421C"/>
    <w:rsid w:val="7F2619A9"/>
    <w:rsid w:val="7F271629"/>
    <w:rsid w:val="7F27742A"/>
    <w:rsid w:val="7F29292E"/>
    <w:rsid w:val="7F2D6DB5"/>
    <w:rsid w:val="7F2F22B8"/>
    <w:rsid w:val="7F361C43"/>
    <w:rsid w:val="7F3A0649"/>
    <w:rsid w:val="7F3C3B4D"/>
    <w:rsid w:val="7F440F59"/>
    <w:rsid w:val="7F47795F"/>
    <w:rsid w:val="7F4D1868"/>
    <w:rsid w:val="7F4F4D6C"/>
    <w:rsid w:val="7F5027ED"/>
    <w:rsid w:val="7F51026F"/>
    <w:rsid w:val="7F525CF0"/>
    <w:rsid w:val="7F533772"/>
    <w:rsid w:val="7F5411F3"/>
    <w:rsid w:val="7F5A30FD"/>
    <w:rsid w:val="7F5B4401"/>
    <w:rsid w:val="7F5C1E83"/>
    <w:rsid w:val="7F5D1B03"/>
    <w:rsid w:val="7F5D4E94"/>
    <w:rsid w:val="7F631975"/>
    <w:rsid w:val="7F64728F"/>
    <w:rsid w:val="7F656F0F"/>
    <w:rsid w:val="7F695915"/>
    <w:rsid w:val="7F6C689A"/>
    <w:rsid w:val="7F6D7B9F"/>
    <w:rsid w:val="7F7052A0"/>
    <w:rsid w:val="7F712D22"/>
    <w:rsid w:val="7F7165A5"/>
    <w:rsid w:val="7F731AA8"/>
    <w:rsid w:val="7F754FAB"/>
    <w:rsid w:val="7F7571AA"/>
    <w:rsid w:val="7F7650A9"/>
    <w:rsid w:val="7F770242"/>
    <w:rsid w:val="7F780C1C"/>
    <w:rsid w:val="7F874EC5"/>
    <w:rsid w:val="7F8B6823"/>
    <w:rsid w:val="7F8B714F"/>
    <w:rsid w:val="7F913256"/>
    <w:rsid w:val="7F9441DB"/>
    <w:rsid w:val="7F9554E0"/>
    <w:rsid w:val="7F991773"/>
    <w:rsid w:val="7F9A60E4"/>
    <w:rsid w:val="7F9C15E8"/>
    <w:rsid w:val="7F9C4E6B"/>
    <w:rsid w:val="7F9D28EC"/>
    <w:rsid w:val="7F9D7069"/>
    <w:rsid w:val="7F9F5DEF"/>
    <w:rsid w:val="7FA6577A"/>
    <w:rsid w:val="7FA95261"/>
    <w:rsid w:val="7FAB1C02"/>
    <w:rsid w:val="7FB34A90"/>
    <w:rsid w:val="7FB57F93"/>
    <w:rsid w:val="7FBD3842"/>
    <w:rsid w:val="7FBE43E0"/>
    <w:rsid w:val="7FC13DA6"/>
    <w:rsid w:val="7FC83CA0"/>
    <w:rsid w:val="7FCD343C"/>
    <w:rsid w:val="7FCE30BB"/>
    <w:rsid w:val="7FD14040"/>
    <w:rsid w:val="7FD25345"/>
    <w:rsid w:val="7FD717CD"/>
    <w:rsid w:val="7FDA6ECE"/>
    <w:rsid w:val="7FE377DD"/>
    <w:rsid w:val="7FE761E4"/>
    <w:rsid w:val="7FE93C57"/>
    <w:rsid w:val="7FED00ED"/>
    <w:rsid w:val="7FEF0A25"/>
    <w:rsid w:val="7FF24575"/>
    <w:rsid w:val="7FF97783"/>
    <w:rsid w:val="7FFA5204"/>
    <w:rsid w:val="7FFB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63929A7B-23EB-40E9-A556-FB7E3169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uiPriority="0"/>
    <w:lsdException w:name="annotation text" w:semiHidden="1" w:unhideWhenUsed="1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semiHidden="1" w:unhideWhenUsed="1"/>
    <w:lsdException w:name="line number" w:uiPriority="0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iPriority="0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/>
    <w:lsdException w:name="Body Text" w:uiPriority="0"/>
    <w:lsdException w:name="Body Text Indent" w:semiHidden="1" w:unhideWhenUsed="1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uiPriority="0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ind w:firstLineChars="200" w:firstLine="880"/>
    </w:pPr>
    <w:rPr>
      <w:rFonts w:cs="宋体"/>
      <w:sz w:val="28"/>
    </w:rPr>
  </w:style>
  <w:style w:type="paragraph" w:styleId="1">
    <w:name w:val="heading 1"/>
    <w:basedOn w:val="a1"/>
    <w:next w:val="a1"/>
    <w:qFormat/>
    <w:pPr>
      <w:keepNext/>
      <w:keepLines/>
      <w:numPr>
        <w:numId w:val="1"/>
      </w:numPr>
      <w:tabs>
        <w:tab w:val="left" w:pos="0"/>
      </w:tabs>
      <w:spacing w:before="340" w:after="330" w:line="576" w:lineRule="auto"/>
      <w:ind w:left="0"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qFormat/>
    <w:pPr>
      <w:keepNext/>
      <w:keepLines/>
      <w:numPr>
        <w:ilvl w:val="1"/>
        <w:numId w:val="2"/>
      </w:numPr>
      <w:tabs>
        <w:tab w:val="left" w:pos="567"/>
      </w:tabs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2"/>
      </w:numPr>
      <w:tabs>
        <w:tab w:val="left" w:pos="709"/>
      </w:tabs>
      <w:spacing w:before="260" w:after="260" w:line="413" w:lineRule="auto"/>
      <w:ind w:firstLineChars="0" w:firstLine="0"/>
      <w:outlineLvl w:val="2"/>
    </w:pPr>
    <w:rPr>
      <w:rFonts w:eastAsia="黑体"/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Char">
    <w:name w:val="标题 Char"/>
    <w:link w:val="a5"/>
    <w:rsid w:val="000C2C39"/>
    <w:rPr>
      <w:rFonts w:ascii="Arial" w:hAnsi="Arial" w:cs="宋体"/>
      <w:b/>
      <w:sz w:val="52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Char0">
    <w:name w:val="语法格式 Char"/>
    <w:link w:val="a7"/>
    <w:rPr>
      <w:rFonts w:eastAsia="宋体"/>
      <w:b w:val="0"/>
      <w:color w:val="3366FF"/>
      <w:sz w:val="28"/>
    </w:rPr>
  </w:style>
  <w:style w:type="character" w:customStyle="1" w:styleId="858D7CFB-ED40-4347-BF05-701D383B685F">
    <w:name w:val="多学一招脚下留心内容{858D7CFB-ED40-4347-BF05-701D383B685F}"/>
    <w:link w:val="a8"/>
    <w:rPr>
      <w:rFonts w:ascii="楷体_GB2312" w:eastAsia="楷体_GB2312" w:hAnsi="楷体_GB2312"/>
      <w:sz w:val="24"/>
    </w:rPr>
  </w:style>
  <w:style w:type="character" w:customStyle="1" w:styleId="Char1">
    <w:name w:val="多学一招、脚下留心字体 Char"/>
    <w:link w:val="a9"/>
    <w:rPr>
      <w:rFonts w:ascii="楷体_GB2312" w:eastAsia="楷体_GB2312" w:hAnsi="楷体_GB2312"/>
      <w:b/>
      <w:kern w:val="2"/>
      <w:sz w:val="28"/>
      <w:szCs w:val="24"/>
      <w:lang w:val="en-US" w:eastAsia="zh-CN" w:bidi="ar-SA"/>
    </w:rPr>
  </w:style>
  <w:style w:type="paragraph" w:styleId="9">
    <w:name w:val="toc 9"/>
    <w:basedOn w:val="a1"/>
    <w:next w:val="a1"/>
    <w:uiPriority w:val="39"/>
    <w:unhideWhenUsed/>
    <w:pPr>
      <w:ind w:leftChars="1600" w:left="3360"/>
    </w:pPr>
  </w:style>
  <w:style w:type="paragraph" w:styleId="5">
    <w:name w:val="toc 5"/>
    <w:basedOn w:val="a1"/>
    <w:next w:val="a1"/>
    <w:uiPriority w:val="39"/>
    <w:unhideWhenUsed/>
    <w:pPr>
      <w:ind w:leftChars="800" w:left="1680"/>
    </w:pPr>
  </w:style>
  <w:style w:type="paragraph" w:styleId="aa">
    <w:name w:val="footer"/>
    <w:basedOn w:val="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6">
    <w:name w:val="toc 6"/>
    <w:basedOn w:val="a1"/>
    <w:next w:val="a1"/>
    <w:uiPriority w:val="39"/>
    <w:unhideWhenUsed/>
    <w:pPr>
      <w:ind w:leftChars="1000" w:left="2100"/>
    </w:pPr>
  </w:style>
  <w:style w:type="paragraph" w:styleId="10">
    <w:name w:val="toc 1"/>
    <w:basedOn w:val="a1"/>
    <w:next w:val="a1"/>
    <w:uiPriority w:val="39"/>
    <w:unhideWhenUsed/>
  </w:style>
  <w:style w:type="paragraph" w:styleId="30">
    <w:name w:val="toc 3"/>
    <w:basedOn w:val="a1"/>
    <w:next w:val="a1"/>
    <w:uiPriority w:val="39"/>
    <w:unhideWhenUsed/>
    <w:pPr>
      <w:ind w:leftChars="400" w:left="840"/>
    </w:pPr>
  </w:style>
  <w:style w:type="paragraph" w:styleId="8">
    <w:name w:val="toc 8"/>
    <w:basedOn w:val="a1"/>
    <w:next w:val="a1"/>
    <w:uiPriority w:val="39"/>
    <w:unhideWhenUsed/>
    <w:pPr>
      <w:ind w:leftChars="1400" w:left="2940"/>
    </w:pPr>
  </w:style>
  <w:style w:type="paragraph" w:styleId="20">
    <w:name w:val="toc 2"/>
    <w:basedOn w:val="a1"/>
    <w:next w:val="a1"/>
    <w:uiPriority w:val="39"/>
    <w:unhideWhenUsed/>
    <w:pPr>
      <w:ind w:leftChars="200" w:left="420"/>
    </w:pPr>
  </w:style>
  <w:style w:type="paragraph" w:styleId="4">
    <w:name w:val="toc 4"/>
    <w:basedOn w:val="a1"/>
    <w:next w:val="a1"/>
    <w:uiPriority w:val="39"/>
    <w:unhideWhenUsed/>
    <w:pPr>
      <w:ind w:leftChars="600" w:left="1260"/>
    </w:pPr>
  </w:style>
  <w:style w:type="paragraph" w:styleId="ab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7"/>
    <w:basedOn w:val="a1"/>
    <w:next w:val="a1"/>
    <w:uiPriority w:val="39"/>
    <w:unhideWhenUsed/>
    <w:pPr>
      <w:ind w:leftChars="1200" w:left="2520"/>
    </w:pPr>
  </w:style>
  <w:style w:type="paragraph" w:styleId="a5">
    <w:name w:val="Title"/>
    <w:basedOn w:val="a1"/>
    <w:link w:val="Char"/>
    <w:qFormat/>
    <w:rsid w:val="000C2C39"/>
    <w:pPr>
      <w:spacing w:before="240" w:after="60"/>
      <w:jc w:val="center"/>
      <w:outlineLvl w:val="0"/>
    </w:pPr>
    <w:rPr>
      <w:rFonts w:ascii="Arial" w:hAnsi="Arial"/>
      <w:b/>
      <w:sz w:val="52"/>
    </w:rPr>
  </w:style>
  <w:style w:type="paragraph" w:styleId="ac">
    <w:name w:val="Normal (Web)"/>
    <w:basedOn w:val="a1"/>
    <w:uiPriority w:val="99"/>
    <w:unhideWhenUsed/>
    <w:pPr>
      <w:spacing w:before="100" w:beforeAutospacing="1" w:after="100" w:afterAutospacing="1"/>
    </w:pPr>
    <w:rPr>
      <w:sz w:val="24"/>
    </w:rPr>
  </w:style>
  <w:style w:type="paragraph" w:customStyle="1" w:styleId="ad">
    <w:name w:val="例程代码（无行号）"/>
    <w:basedOn w:val="a1"/>
    <w:rsid w:val="00F47607"/>
    <w:pPr>
      <w:pBdr>
        <w:top w:val="dashSmallGap" w:sz="4" w:space="2" w:color="3382AD"/>
        <w:left w:val="dashSmallGap" w:sz="4" w:space="4" w:color="3382AD"/>
        <w:bottom w:val="dashSmallGap" w:sz="4" w:space="2" w:color="3382AD"/>
        <w:right w:val="dashSmallGap" w:sz="4" w:space="4" w:color="3382AD"/>
      </w:pBdr>
      <w:shd w:val="clear" w:color="auto" w:fill="F0F7FD"/>
      <w:ind w:firstLine="420"/>
    </w:pPr>
    <w:rPr>
      <w:rFonts w:ascii="Courier New" w:hAnsi="Courier New"/>
      <w:color w:val="3382AD"/>
      <w:sz w:val="21"/>
      <w:szCs w:val="18"/>
      <w:shd w:val="clear" w:color="auto" w:fill="E0E0E0"/>
    </w:rPr>
  </w:style>
  <w:style w:type="paragraph" w:customStyle="1" w:styleId="a9">
    <w:name w:val="多学一招、脚下留心字体"/>
    <w:basedOn w:val="a1"/>
    <w:link w:val="Char1"/>
    <w:rPr>
      <w:rFonts w:ascii="楷体_GB2312" w:eastAsia="楷体_GB2312" w:hAnsi="楷体_GB2312"/>
      <w:b/>
      <w:kern w:val="2"/>
      <w:szCs w:val="24"/>
    </w:rPr>
  </w:style>
  <w:style w:type="paragraph" w:customStyle="1" w:styleId="a">
    <w:name w:val="例程代码（带行号）"/>
    <w:basedOn w:val="a1"/>
    <w:rsid w:val="00044EF6"/>
    <w:pPr>
      <w:numPr>
        <w:numId w:val="5"/>
      </w:numPr>
      <w:pBdr>
        <w:top w:val="dashSmallGap" w:sz="4" w:space="3" w:color="3382AD"/>
        <w:left w:val="dashSmallGap" w:sz="4" w:space="4" w:color="3382AD"/>
        <w:bottom w:val="dashSmallGap" w:sz="4" w:space="3" w:color="3382AD"/>
        <w:right w:val="dashSmallGap" w:sz="4" w:space="4" w:color="3382AD"/>
      </w:pBdr>
      <w:shd w:val="clear" w:color="auto" w:fill="F0F7FD"/>
      <w:tabs>
        <w:tab w:val="left" w:pos="0"/>
      </w:tabs>
      <w:ind w:firstLine="560"/>
    </w:pPr>
    <w:rPr>
      <w:rFonts w:ascii="MingLiU" w:hAnsi="MingLiU"/>
      <w:color w:val="3382AD"/>
      <w:sz w:val="21"/>
      <w:szCs w:val="18"/>
      <w:shd w:val="clear" w:color="auto" w:fill="E0E0E0"/>
    </w:rPr>
  </w:style>
  <w:style w:type="paragraph" w:customStyle="1" w:styleId="ae">
    <w:name w:val="三级标题"/>
    <w:basedOn w:val="3"/>
    <w:pPr>
      <w:tabs>
        <w:tab w:val="clear" w:pos="709"/>
      </w:tabs>
    </w:pPr>
  </w:style>
  <w:style w:type="paragraph" w:customStyle="1" w:styleId="a7">
    <w:name w:val="语法格式"/>
    <w:basedOn w:val="a1"/>
    <w:next w:val="a1"/>
    <w:link w:val="Char0"/>
    <w:pPr>
      <w:pBdr>
        <w:top w:val="dotDash" w:sz="4" w:space="1" w:color="99CC00"/>
        <w:left w:val="dotDash" w:sz="4" w:space="4" w:color="99CC00"/>
        <w:bottom w:val="dotDash" w:sz="4" w:space="1" w:color="99CC00"/>
        <w:right w:val="dotDash" w:sz="4" w:space="4" w:color="99CC00"/>
      </w:pBdr>
      <w:shd w:val="clear" w:color="auto" w:fill="EBFFEE"/>
      <w:tabs>
        <w:tab w:val="left" w:pos="0"/>
      </w:tabs>
      <w:ind w:firstLineChars="0" w:firstLine="420"/>
    </w:pPr>
    <w:rPr>
      <w:color w:val="3366FF"/>
    </w:rPr>
  </w:style>
  <w:style w:type="paragraph" w:customStyle="1" w:styleId="af">
    <w:name w:val="图片"/>
    <w:basedOn w:val="a1"/>
    <w:pPr>
      <w:jc w:val="center"/>
    </w:pPr>
  </w:style>
  <w:style w:type="paragraph" w:customStyle="1" w:styleId="af0">
    <w:name w:val="二级标题"/>
    <w:basedOn w:val="2"/>
    <w:rPr>
      <w:rFonts w:eastAsia="楷体_GB2312"/>
      <w:szCs w:val="20"/>
    </w:rPr>
  </w:style>
  <w:style w:type="paragraph" w:customStyle="1" w:styleId="a0">
    <w:name w:val="本章重点（内容）"/>
    <w:basedOn w:val="a1"/>
    <w:rsid w:val="00044EF6"/>
    <w:pPr>
      <w:numPr>
        <w:numId w:val="6"/>
      </w:numPr>
      <w:tabs>
        <w:tab w:val="left" w:pos="840"/>
      </w:tabs>
    </w:pPr>
    <w:rPr>
      <w:rFonts w:ascii="黑体" w:eastAsia="黑体" w:hAnsi="黑体"/>
      <w:b/>
      <w:color w:val="C7254E"/>
      <w:szCs w:val="28"/>
    </w:rPr>
  </w:style>
  <w:style w:type="paragraph" w:customStyle="1" w:styleId="a8">
    <w:name w:val="多学一招脚下留心内容"/>
    <w:basedOn w:val="a1"/>
    <w:link w:val="858D7CFB-ED40-4347-BF05-701D383B685F"/>
    <w:pPr>
      <w:ind w:firstLine="420"/>
    </w:pPr>
    <w:rPr>
      <w:rFonts w:ascii="楷体_GB2312" w:eastAsia="楷体_GB2312" w:hAnsi="楷体_GB2312"/>
      <w:sz w:val="24"/>
    </w:rPr>
  </w:style>
  <w:style w:type="table" w:styleId="af1">
    <w:name w:val="Table Grid"/>
    <w:basedOn w:val="a3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9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itcast.cn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JIANSONG\Documents\&#33258;&#23450;&#20041;%20Office%20&#27169;&#26495;\PHP&#23398;&#38498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PHP学院Word模板.dotx</Template>
  <TotalTime>158</TotalTime>
  <Pages>15</Pages>
  <Words>1240</Words>
  <Characters>7073</Characters>
  <Application>Microsoft Office Word</Application>
  <DocSecurity>0</DocSecurity>
  <Lines>58</Lines>
  <Paragraphs>16</Paragraphs>
  <ScaleCrop>false</ScaleCrop>
  <Company/>
  <LinksUpToDate>false</LinksUpToDate>
  <CharactersWithSpaces>8297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PHP学院Word模板</dc:title>
  <dc:subject/>
  <dc:creator>SUNJIANSONG</dc:creator>
  <cp:keywords/>
  <dc:description/>
  <cp:lastModifiedBy>SUNJIANSONG</cp:lastModifiedBy>
  <cp:revision>62</cp:revision>
  <dcterms:created xsi:type="dcterms:W3CDTF">2016-04-25T03:32:00Z</dcterms:created>
  <dcterms:modified xsi:type="dcterms:W3CDTF">2016-04-26T07:39:00Z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