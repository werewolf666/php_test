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A29C3" w:rsidRPr="000C2C39" w:rsidRDefault="00BA29C3" w:rsidP="00F47607">
      <w:pPr>
        <w:ind w:firstLine="560"/>
        <w:jc w:val="center"/>
      </w:pPr>
    </w:p>
    <w:p w:rsidR="00BA29C3" w:rsidRDefault="00BA29C3">
      <w:pPr>
        <w:ind w:firstLine="560"/>
        <w:jc w:val="center"/>
      </w:pPr>
    </w:p>
    <w:p w:rsidR="00BA29C3" w:rsidRDefault="00BA29C3">
      <w:pPr>
        <w:ind w:firstLine="560"/>
        <w:jc w:val="center"/>
      </w:pPr>
    </w:p>
    <w:p w:rsidR="00BA29C3" w:rsidRDefault="003D1101">
      <w:pPr>
        <w:ind w:firstLine="5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284.85pt;height:150.25pt;mso-wrap-style:square;mso-position-horizontal-relative:page;mso-position-vertical-relative:page">
            <v:imagedata r:id="rId7" o:title="logo"/>
          </v:shape>
        </w:pict>
      </w:r>
    </w:p>
    <w:p w:rsidR="00BA29C3" w:rsidRDefault="00BA29C3">
      <w:pPr>
        <w:ind w:firstLine="560"/>
        <w:jc w:val="center"/>
      </w:pPr>
    </w:p>
    <w:p w:rsidR="00BA29C3" w:rsidRDefault="00BA29C3">
      <w:pPr>
        <w:ind w:firstLine="560"/>
        <w:jc w:val="center"/>
        <w:rPr>
          <w:rFonts w:ascii="微软雅黑" w:eastAsia="微软雅黑" w:hAnsi="微软雅黑" w:cs="微软雅黑"/>
        </w:rPr>
      </w:pPr>
    </w:p>
    <w:p w:rsidR="00B73F79" w:rsidRDefault="00B73F79">
      <w:pPr>
        <w:ind w:firstLine="560"/>
        <w:jc w:val="center"/>
        <w:rPr>
          <w:rFonts w:ascii="微软雅黑" w:eastAsia="微软雅黑" w:hAnsi="微软雅黑" w:cs="微软雅黑"/>
        </w:rPr>
      </w:pPr>
    </w:p>
    <w:p w:rsidR="00BA29C3" w:rsidRDefault="00BA29C3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0C2C39" w:rsidRDefault="000C2C39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0C2C39" w:rsidRDefault="000C2C39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044EF6" w:rsidRDefault="00044EF6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BA29C3" w:rsidRDefault="000C071B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主讲教师：</w:t>
      </w:r>
      <w:r w:rsidR="00763FB2">
        <w:rPr>
          <w:rFonts w:ascii="微软雅黑" w:eastAsia="微软雅黑" w:hAnsi="微软雅黑" w:cs="微软雅黑" w:hint="eastAsia"/>
          <w:sz w:val="32"/>
          <w:szCs w:val="32"/>
        </w:rPr>
        <w:t>传智.神龙教主</w:t>
      </w:r>
    </w:p>
    <w:p w:rsidR="00BA29C3" w:rsidRDefault="00BA29C3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BA29C3" w:rsidRDefault="00BA29C3">
      <w:pPr>
        <w:ind w:firstLine="640"/>
        <w:jc w:val="center"/>
        <w:rPr>
          <w:sz w:val="32"/>
          <w:szCs w:val="32"/>
        </w:rPr>
      </w:pPr>
    </w:p>
    <w:p w:rsidR="00BA29C3" w:rsidRDefault="00BA29C3">
      <w:pPr>
        <w:ind w:firstLine="560"/>
        <w:jc w:val="center"/>
      </w:pPr>
    </w:p>
    <w:p w:rsidR="00BA29C3" w:rsidRDefault="003C5AD7">
      <w:pPr>
        <w:ind w:firstLine="600"/>
        <w:jc w:val="center"/>
        <w:rPr>
          <w:rFonts w:ascii="微软雅黑" w:hAnsi="微软雅黑" w:cs="微软雅黑"/>
          <w:sz w:val="30"/>
          <w:szCs w:val="30"/>
        </w:rPr>
      </w:pPr>
      <w:r>
        <w:rPr>
          <w:rFonts w:ascii="微软雅黑" w:hAnsi="微软雅黑" w:cs="微软雅黑" w:hint="eastAsia"/>
          <w:sz w:val="30"/>
          <w:szCs w:val="30"/>
        </w:rPr>
        <w:t>传智播客</w:t>
      </w:r>
      <w:r>
        <w:rPr>
          <w:rFonts w:ascii="微软雅黑" w:hAnsi="微软雅黑" w:cs="微软雅黑" w:hint="eastAsia"/>
          <w:sz w:val="30"/>
          <w:szCs w:val="30"/>
        </w:rPr>
        <w:t xml:space="preserve"> </w:t>
      </w:r>
      <w:r w:rsidR="000C071B">
        <w:rPr>
          <w:rFonts w:ascii="微软雅黑" w:hAnsi="微软雅黑" w:cs="微软雅黑" w:hint="eastAsia"/>
          <w:sz w:val="30"/>
          <w:szCs w:val="30"/>
        </w:rPr>
        <w:t>PHP</w:t>
      </w:r>
      <w:r w:rsidR="000C071B">
        <w:rPr>
          <w:rFonts w:ascii="微软雅黑" w:hAnsi="微软雅黑" w:cs="微软雅黑" w:hint="eastAsia"/>
          <w:sz w:val="30"/>
          <w:szCs w:val="30"/>
        </w:rPr>
        <w:t>学院</w:t>
      </w:r>
      <w:r>
        <w:rPr>
          <w:rFonts w:ascii="微软雅黑" w:hAnsi="微软雅黑" w:cs="微软雅黑" w:hint="eastAsia"/>
          <w:sz w:val="30"/>
          <w:szCs w:val="30"/>
        </w:rPr>
        <w:t xml:space="preserve"> </w:t>
      </w:r>
      <w:hyperlink r:id="rId8" w:history="1">
        <w:r w:rsidR="00B73F79" w:rsidRPr="0063651E">
          <w:rPr>
            <w:rStyle w:val="a6"/>
            <w:rFonts w:ascii="微软雅黑" w:hAnsi="微软雅黑" w:cs="微软雅黑" w:hint="eastAsia"/>
            <w:sz w:val="30"/>
            <w:szCs w:val="30"/>
          </w:rPr>
          <w:t>http://php.itcast.cn</w:t>
        </w:r>
      </w:hyperlink>
      <w:r>
        <w:rPr>
          <w:rFonts w:ascii="微软雅黑" w:hAnsi="微软雅黑" w:cs="微软雅黑" w:hint="eastAsia"/>
          <w:sz w:val="30"/>
          <w:szCs w:val="30"/>
        </w:rPr>
        <w:t xml:space="preserve"> </w:t>
      </w:r>
      <w:r>
        <w:rPr>
          <w:rFonts w:ascii="微软雅黑" w:hAnsi="微软雅黑" w:cs="微软雅黑" w:hint="eastAsia"/>
          <w:sz w:val="30"/>
          <w:szCs w:val="30"/>
        </w:rPr>
        <w:t>发布</w:t>
      </w:r>
    </w:p>
    <w:p w:rsidR="00BA29C3" w:rsidRPr="00337670" w:rsidRDefault="00BA29C3" w:rsidP="00B73F79">
      <w:pPr>
        <w:ind w:firstLineChars="0" w:firstLine="0"/>
        <w:rPr>
          <w:rFonts w:ascii="微软雅黑" w:hAnsi="微软雅黑" w:cs="微软雅黑"/>
          <w:sz w:val="30"/>
          <w:szCs w:val="30"/>
        </w:rPr>
      </w:pPr>
    </w:p>
    <w:p w:rsidR="00B73F79" w:rsidRDefault="00B73F79" w:rsidP="00B73F79">
      <w:pPr>
        <w:ind w:firstLineChars="0" w:firstLine="0"/>
      </w:pPr>
    </w:p>
    <w:p w:rsidR="00AE27D8" w:rsidRPr="00AE27D8" w:rsidRDefault="00AE27D8" w:rsidP="00AE27D8">
      <w:pPr>
        <w:pStyle w:val="2"/>
      </w:pPr>
      <w:r>
        <w:lastRenderedPageBreak/>
        <w:t>回顾</w:t>
      </w:r>
    </w:p>
    <w:p w:rsidR="00AE27D8" w:rsidRDefault="002D1C90" w:rsidP="002D1C90">
      <w:pPr>
        <w:numPr>
          <w:ilvl w:val="0"/>
          <w:numId w:val="10"/>
        </w:numPr>
        <w:ind w:firstLineChars="0"/>
      </w:pPr>
      <w:r>
        <w:rPr>
          <w:rFonts w:hint="eastAsia"/>
        </w:rPr>
        <w:t>要使用验证码要开启</w:t>
      </w:r>
      <w:r>
        <w:rPr>
          <w:rFonts w:hint="eastAsia"/>
        </w:rPr>
        <w:t>GD</w:t>
      </w:r>
      <w:r>
        <w:rPr>
          <w:rFonts w:hint="eastAsia"/>
        </w:rPr>
        <w:t>库</w:t>
      </w:r>
    </w:p>
    <w:p w:rsidR="002D1C90" w:rsidRDefault="002D1C90" w:rsidP="002D1C90">
      <w:pPr>
        <w:numPr>
          <w:ilvl w:val="0"/>
          <w:numId w:val="10"/>
        </w:numPr>
        <w:ind w:firstLineChars="0"/>
      </w:pPr>
      <w:proofErr w:type="spellStart"/>
      <w:r>
        <w:t>imagecreate</w:t>
      </w:r>
      <w:proofErr w:type="spellEnd"/>
      <w:r>
        <w:t>(</w:t>
      </w:r>
      <w:r>
        <w:t>宽度</w:t>
      </w:r>
      <w:r>
        <w:rPr>
          <w:rFonts w:hint="eastAsia"/>
        </w:rPr>
        <w:t>，</w:t>
      </w:r>
      <w:r>
        <w:t>高度</w:t>
      </w:r>
      <w:r>
        <w:t>)</w:t>
      </w:r>
      <w:r>
        <w:rPr>
          <w:rFonts w:hint="eastAsia"/>
        </w:rPr>
        <w:t>：</w:t>
      </w:r>
      <w:r>
        <w:t>创建图片</w:t>
      </w:r>
    </w:p>
    <w:p w:rsidR="002D1C90" w:rsidRDefault="002D1C90" w:rsidP="002D1C90">
      <w:pPr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imagecolorallocate</w:t>
      </w:r>
      <w:proofErr w:type="spellEnd"/>
      <w:r>
        <w:rPr>
          <w:rFonts w:hint="eastAsia"/>
        </w:rPr>
        <w:t>(</w:t>
      </w:r>
      <w:r>
        <w:rPr>
          <w:rFonts w:hint="eastAsia"/>
        </w:rPr>
        <w:t>图片资源，红色，绿色，蓝色</w:t>
      </w:r>
      <w:r>
        <w:rPr>
          <w:rFonts w:hint="eastAsia"/>
        </w:rPr>
        <w:t>)</w:t>
      </w:r>
    </w:p>
    <w:p w:rsidR="002D1C90" w:rsidRDefault="002D1C90" w:rsidP="002D1C90">
      <w:pPr>
        <w:numPr>
          <w:ilvl w:val="0"/>
          <w:numId w:val="10"/>
        </w:numPr>
        <w:ind w:firstLineChars="0"/>
      </w:pPr>
      <w:proofErr w:type="spellStart"/>
      <w:r>
        <w:t>imagefill</w:t>
      </w:r>
      <w:proofErr w:type="spellEnd"/>
      <w:r>
        <w:t>(</w:t>
      </w:r>
      <w:r>
        <w:t>图片资源</w:t>
      </w:r>
      <w:r>
        <w:rPr>
          <w:rFonts w:hint="eastAsia"/>
        </w:rPr>
        <w:t>，</w:t>
      </w:r>
      <w:r>
        <w:t>x</w:t>
      </w:r>
      <w:r>
        <w:t>轴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轴，颜色</w:t>
      </w:r>
      <w:r>
        <w:t>)</w:t>
      </w:r>
      <w:r>
        <w:rPr>
          <w:rFonts w:hint="eastAsia"/>
        </w:rPr>
        <w:t>：</w:t>
      </w:r>
      <w:r>
        <w:t>给图片填充颜色</w:t>
      </w:r>
    </w:p>
    <w:p w:rsidR="008B409C" w:rsidRDefault="00F51920" w:rsidP="00F16DA3">
      <w:pPr>
        <w:pStyle w:val="ad"/>
        <w:rPr>
          <w:noProof/>
        </w:rPr>
      </w:pPr>
      <w:r>
        <w:rPr>
          <w:noProof/>
        </w:rPr>
        <w:pict>
          <v:shape id="_x0000_i1026" type="#_x0000_t75" style="width:445.75pt;height:108.3pt;visibility:visible;mso-wrap-style:square">
            <v:imagedata r:id="rId9" o:title=""/>
          </v:shape>
        </w:pict>
      </w:r>
    </w:p>
    <w:p w:rsidR="00F16DA3" w:rsidRPr="002D1C90" w:rsidRDefault="00F51920" w:rsidP="00F16DA3">
      <w:pPr>
        <w:pStyle w:val="ad"/>
      </w:pPr>
      <w:r>
        <w:rPr>
          <w:noProof/>
        </w:rPr>
        <w:pict>
          <v:shape id="_x0000_i1027" type="#_x0000_t75" style="width:83.9pt;height:36.3pt;visibility:visible;mso-wrap-style:square">
            <v:imagedata r:id="rId10" o:title=""/>
          </v:shape>
        </w:pict>
      </w:r>
    </w:p>
    <w:p w:rsidR="008B409C" w:rsidRDefault="006B3D86" w:rsidP="006B3D86">
      <w:pPr>
        <w:numPr>
          <w:ilvl w:val="0"/>
          <w:numId w:val="10"/>
        </w:numPr>
        <w:ind w:firstLineChars="0"/>
      </w:pPr>
      <w:proofErr w:type="spellStart"/>
      <w:r>
        <w:t>imagestring</w:t>
      </w:r>
      <w:proofErr w:type="spellEnd"/>
      <w:r>
        <w:t>()</w:t>
      </w:r>
      <w:r>
        <w:rPr>
          <w:rFonts w:hint="eastAsia"/>
        </w:rPr>
        <w:t>：</w:t>
      </w:r>
      <w:r>
        <w:t>在图片上写字符串</w:t>
      </w:r>
    </w:p>
    <w:p w:rsidR="006B3D86" w:rsidRDefault="006B3D86" w:rsidP="006B3D86">
      <w:pPr>
        <w:numPr>
          <w:ilvl w:val="0"/>
          <w:numId w:val="10"/>
        </w:numPr>
        <w:ind w:firstLineChars="0"/>
      </w:pPr>
      <w:r>
        <w:rPr>
          <w:rFonts w:hint="eastAsia"/>
        </w:rPr>
        <w:t>range()</w:t>
      </w:r>
      <w:r>
        <w:rPr>
          <w:rFonts w:hint="eastAsia"/>
        </w:rPr>
        <w:t>：生成指定范围的数组</w:t>
      </w:r>
    </w:p>
    <w:p w:rsidR="006B3D86" w:rsidRDefault="006B3D86" w:rsidP="006B3D86">
      <w:pPr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array_merge</w:t>
      </w:r>
      <w:proofErr w:type="spellEnd"/>
      <w:r>
        <w:t>()</w:t>
      </w:r>
      <w:r>
        <w:t>合并数组</w:t>
      </w:r>
    </w:p>
    <w:p w:rsidR="006B3D86" w:rsidRDefault="006B3D86" w:rsidP="006B3D86">
      <w:pPr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array_r</w:t>
      </w:r>
      <w:r>
        <w:t>and</w:t>
      </w:r>
      <w:proofErr w:type="spellEnd"/>
      <w:r>
        <w:t>()</w:t>
      </w:r>
      <w:r>
        <w:rPr>
          <w:rFonts w:hint="eastAsia"/>
        </w:rPr>
        <w:t>：</w:t>
      </w:r>
      <w:r>
        <w:t>随机抽取元素</w:t>
      </w:r>
    </w:p>
    <w:p w:rsidR="006B3D86" w:rsidRDefault="006B3D86" w:rsidP="006B3D86">
      <w:pPr>
        <w:numPr>
          <w:ilvl w:val="0"/>
          <w:numId w:val="10"/>
        </w:numPr>
        <w:ind w:firstLineChars="0"/>
      </w:pPr>
      <w:r>
        <w:rPr>
          <w:rFonts w:hint="eastAsia"/>
        </w:rPr>
        <w:t>shuffle()</w:t>
      </w:r>
      <w:r>
        <w:rPr>
          <w:rFonts w:hint="eastAsia"/>
        </w:rPr>
        <w:t>：打乱数组</w:t>
      </w:r>
    </w:p>
    <w:p w:rsidR="006B3D86" w:rsidRDefault="006B3D86" w:rsidP="006B3D86">
      <w:pPr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imagesx</w:t>
      </w:r>
      <w:proofErr w:type="spellEnd"/>
      <w:r>
        <w:rPr>
          <w:rFonts w:hint="eastAsia"/>
        </w:rPr>
        <w:t>()</w:t>
      </w:r>
      <w:r>
        <w:rPr>
          <w:rFonts w:hint="eastAsia"/>
        </w:rPr>
        <w:t>：测定图片的宽度</w:t>
      </w:r>
    </w:p>
    <w:p w:rsidR="006B3D86" w:rsidRDefault="006B3D86" w:rsidP="006B3D86">
      <w:pPr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imagesy</w:t>
      </w:r>
      <w:proofErr w:type="spellEnd"/>
      <w:r>
        <w:t>()</w:t>
      </w:r>
      <w:r>
        <w:rPr>
          <w:rFonts w:hint="eastAsia"/>
        </w:rPr>
        <w:t>：测定图片的高度</w:t>
      </w:r>
    </w:p>
    <w:p w:rsidR="006B3D86" w:rsidRDefault="006B3D86" w:rsidP="006B3D86">
      <w:pPr>
        <w:numPr>
          <w:ilvl w:val="0"/>
          <w:numId w:val="10"/>
        </w:numPr>
        <w:ind w:firstLineChars="0"/>
      </w:pPr>
      <w:proofErr w:type="spellStart"/>
      <w:r>
        <w:t>Imagefontwidth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t>imagefontheight</w:t>
      </w:r>
      <w:proofErr w:type="spellEnd"/>
      <w:r>
        <w:t>()</w:t>
      </w:r>
      <w:r>
        <w:rPr>
          <w:rFonts w:hint="eastAsia"/>
        </w:rPr>
        <w:t>：</w:t>
      </w:r>
      <w:r>
        <w:t>测定字符的宽高</w:t>
      </w:r>
    </w:p>
    <w:p w:rsidR="006B3D86" w:rsidRDefault="006B3D86" w:rsidP="006B3D86">
      <w:pPr>
        <w:numPr>
          <w:ilvl w:val="0"/>
          <w:numId w:val="10"/>
        </w:numPr>
        <w:ind w:firstLineChars="0"/>
      </w:pPr>
      <w:proofErr w:type="spellStart"/>
      <w:r>
        <w:t>Imagegif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imagepng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image</w:t>
      </w:r>
      <w:r>
        <w:t>jpeg</w:t>
      </w:r>
      <w:proofErr w:type="spellEnd"/>
      <w:r>
        <w:t>()</w:t>
      </w:r>
    </w:p>
    <w:p w:rsidR="006B3D86" w:rsidRDefault="006B3D86" w:rsidP="006B3D86">
      <w:pPr>
        <w:numPr>
          <w:ilvl w:val="0"/>
          <w:numId w:val="10"/>
        </w:numPr>
        <w:ind w:firstLineChars="0"/>
      </w:pPr>
      <w:proofErr w:type="spellStart"/>
      <w:r>
        <w:t>Imagedestroy</w:t>
      </w:r>
      <w:proofErr w:type="spellEnd"/>
      <w:r>
        <w:t>()</w:t>
      </w:r>
      <w:r>
        <w:rPr>
          <w:rFonts w:hint="eastAsia"/>
        </w:rPr>
        <w:t>：</w:t>
      </w:r>
      <w:r>
        <w:t>销毁图片</w:t>
      </w:r>
    </w:p>
    <w:p w:rsidR="00E82FE6" w:rsidRDefault="00E82FE6" w:rsidP="006B3D86">
      <w:pPr>
        <w:numPr>
          <w:ilvl w:val="0"/>
          <w:numId w:val="10"/>
        </w:numPr>
        <w:ind w:firstLineChars="0"/>
      </w:pPr>
      <w:proofErr w:type="spellStart"/>
      <w:r>
        <w:t>Imagecreatefromgif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t>imagecreatefromjpeg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t>imagecreatefrompng</w:t>
      </w:r>
      <w:proofErr w:type="spellEnd"/>
      <w:r>
        <w:t>()</w:t>
      </w:r>
    </w:p>
    <w:p w:rsidR="008B409C" w:rsidRDefault="00011169" w:rsidP="00011169">
      <w:pPr>
        <w:pStyle w:val="2"/>
      </w:pPr>
      <w:r>
        <w:lastRenderedPageBreak/>
        <w:t>多级联动</w:t>
      </w:r>
    </w:p>
    <w:p w:rsidR="002D5832" w:rsidRDefault="002D5832" w:rsidP="002D5832">
      <w:pPr>
        <w:pStyle w:val="3"/>
      </w:pPr>
      <w:r>
        <w:t>应用</w:t>
      </w:r>
    </w:p>
    <w:p w:rsidR="002D5832" w:rsidRPr="002D5832" w:rsidRDefault="002D5832" w:rsidP="002D5832">
      <w:pPr>
        <w:ind w:firstLine="560"/>
      </w:pPr>
      <w:r>
        <w:t>在项目中</w:t>
      </w:r>
      <w:r>
        <w:rPr>
          <w:rFonts w:hint="eastAsia"/>
        </w:rPr>
        <w:t>，</w:t>
      </w:r>
      <w:r>
        <w:t>二级联动和三级联动用的最多</w:t>
      </w:r>
      <w:r>
        <w:rPr>
          <w:rFonts w:hint="eastAsia"/>
        </w:rPr>
        <w:t>，</w:t>
      </w:r>
      <w:r>
        <w:t>比如商品类别的分类</w:t>
      </w:r>
      <w:r>
        <w:rPr>
          <w:rFonts w:hint="eastAsia"/>
        </w:rPr>
        <w:t>，</w:t>
      </w:r>
      <w:r>
        <w:t>省市县等等</w:t>
      </w:r>
      <w:r>
        <w:rPr>
          <w:rFonts w:hint="eastAsia"/>
        </w:rPr>
        <w:t>。</w:t>
      </w:r>
    </w:p>
    <w:p w:rsidR="00011169" w:rsidRDefault="00F51920" w:rsidP="001E1C8E">
      <w:pPr>
        <w:pStyle w:val="ad"/>
      </w:pPr>
      <w:r>
        <w:rPr>
          <w:noProof/>
          <w:shd w:val="clear" w:color="auto" w:fill="auto"/>
        </w:rPr>
        <w:pict>
          <v:shape id="_x0000_i1028" type="#_x0000_t75" style="width:482.1pt;height:56.95pt;visibility:visible;mso-wrap-style:square">
            <v:imagedata r:id="rId11" o:title=""/>
          </v:shape>
        </w:pict>
      </w:r>
    </w:p>
    <w:p w:rsidR="00011169" w:rsidRDefault="00815862" w:rsidP="00815862">
      <w:pPr>
        <w:pStyle w:val="3"/>
      </w:pPr>
      <w:r>
        <w:t>分析</w:t>
      </w:r>
    </w:p>
    <w:p w:rsidR="001E1C8E" w:rsidRDefault="00815862" w:rsidP="00B73F79">
      <w:pPr>
        <w:ind w:firstLineChars="0" w:firstLine="0"/>
      </w:pPr>
      <w:r>
        <w:t>以省市县三级联动为例</w:t>
      </w:r>
      <w:r>
        <w:rPr>
          <w:rFonts w:hint="eastAsia"/>
        </w:rPr>
        <w:t>，需要建三个表</w:t>
      </w:r>
    </w:p>
    <w:p w:rsidR="001E1C8E" w:rsidRPr="00815862" w:rsidRDefault="00815862" w:rsidP="00B73F79">
      <w:pPr>
        <w:ind w:firstLineChars="0" w:firstLine="0"/>
      </w:pPr>
      <w:r>
        <w:t>省表</w:t>
      </w:r>
      <w:r>
        <w:rPr>
          <w:rFonts w:hint="eastAsia"/>
        </w:rPr>
        <w:t>（</w:t>
      </w:r>
      <w:r>
        <w:rPr>
          <w:rFonts w:hint="eastAsia"/>
        </w:rPr>
        <w:t>prov</w:t>
      </w:r>
      <w:r>
        <w:t>i</w:t>
      </w:r>
      <w:r>
        <w:rPr>
          <w:rFonts w:hint="eastAsia"/>
        </w:rPr>
        <w:t>nce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815862" w:rsidTr="003D1101">
        <w:tc>
          <w:tcPr>
            <w:tcW w:w="4926" w:type="dxa"/>
            <w:shd w:val="clear" w:color="auto" w:fill="auto"/>
          </w:tcPr>
          <w:p w:rsidR="00815862" w:rsidRDefault="00815862" w:rsidP="003D1101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省</w:t>
            </w:r>
            <w:r>
              <w:rPr>
                <w:rFonts w:hint="eastAsia"/>
              </w:rPr>
              <w:t>id</w:t>
            </w:r>
          </w:p>
        </w:tc>
        <w:tc>
          <w:tcPr>
            <w:tcW w:w="4927" w:type="dxa"/>
            <w:shd w:val="clear" w:color="auto" w:fill="auto"/>
          </w:tcPr>
          <w:p w:rsidR="00815862" w:rsidRDefault="00815862" w:rsidP="003D1101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省名</w:t>
            </w:r>
          </w:p>
        </w:tc>
      </w:tr>
      <w:tr w:rsidR="00815862" w:rsidTr="003D1101">
        <w:tc>
          <w:tcPr>
            <w:tcW w:w="4926" w:type="dxa"/>
            <w:shd w:val="clear" w:color="auto" w:fill="auto"/>
          </w:tcPr>
          <w:p w:rsidR="00815862" w:rsidRDefault="00815862" w:rsidP="003D1101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4927" w:type="dxa"/>
            <w:shd w:val="clear" w:color="auto" w:fill="auto"/>
          </w:tcPr>
          <w:p w:rsidR="00815862" w:rsidRDefault="00815862" w:rsidP="003D1101">
            <w:pPr>
              <w:widowControl w:val="0"/>
              <w:ind w:firstLineChars="0" w:firstLine="0"/>
              <w:jc w:val="both"/>
            </w:pPr>
            <w:r>
              <w:t>江苏</w:t>
            </w:r>
          </w:p>
        </w:tc>
      </w:tr>
      <w:tr w:rsidR="00815862" w:rsidTr="003D1101">
        <w:tc>
          <w:tcPr>
            <w:tcW w:w="4926" w:type="dxa"/>
            <w:shd w:val="clear" w:color="auto" w:fill="auto"/>
          </w:tcPr>
          <w:p w:rsidR="00815862" w:rsidRDefault="00815862" w:rsidP="003D1101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4927" w:type="dxa"/>
            <w:shd w:val="clear" w:color="auto" w:fill="auto"/>
          </w:tcPr>
          <w:p w:rsidR="00815862" w:rsidRDefault="00815862" w:rsidP="003D1101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安徽</w:t>
            </w:r>
          </w:p>
        </w:tc>
      </w:tr>
    </w:tbl>
    <w:p w:rsidR="001E1C8E" w:rsidRPr="00815862" w:rsidRDefault="00815862" w:rsidP="00B73F79">
      <w:pPr>
        <w:ind w:firstLineChars="0" w:firstLine="0"/>
      </w:pPr>
      <w:r>
        <w:t>市表</w:t>
      </w:r>
      <w:r>
        <w:rPr>
          <w:rFonts w:hint="eastAsia"/>
        </w:rPr>
        <w:t>（</w:t>
      </w:r>
      <w:r>
        <w:rPr>
          <w:rFonts w:hint="eastAsia"/>
        </w:rPr>
        <w:t>city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815862" w:rsidTr="003D1101">
        <w:tc>
          <w:tcPr>
            <w:tcW w:w="3284" w:type="dxa"/>
            <w:shd w:val="clear" w:color="auto" w:fill="auto"/>
          </w:tcPr>
          <w:p w:rsidR="00815862" w:rsidRDefault="00815862" w:rsidP="003D1101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市</w:t>
            </w:r>
            <w:r>
              <w:rPr>
                <w:rFonts w:hint="eastAsia"/>
              </w:rPr>
              <w:t>id</w:t>
            </w:r>
          </w:p>
        </w:tc>
        <w:tc>
          <w:tcPr>
            <w:tcW w:w="3284" w:type="dxa"/>
            <w:shd w:val="clear" w:color="auto" w:fill="auto"/>
          </w:tcPr>
          <w:p w:rsidR="00815862" w:rsidRDefault="00815862" w:rsidP="003D1101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市名</w:t>
            </w:r>
          </w:p>
        </w:tc>
        <w:tc>
          <w:tcPr>
            <w:tcW w:w="3285" w:type="dxa"/>
            <w:shd w:val="clear" w:color="auto" w:fill="auto"/>
          </w:tcPr>
          <w:p w:rsidR="00815862" w:rsidRDefault="00815862" w:rsidP="003D1101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省</w:t>
            </w:r>
            <w:r>
              <w:rPr>
                <w:rFonts w:hint="eastAsia"/>
              </w:rPr>
              <w:t>id</w:t>
            </w:r>
          </w:p>
        </w:tc>
      </w:tr>
      <w:tr w:rsidR="00815862" w:rsidTr="003D1101">
        <w:tc>
          <w:tcPr>
            <w:tcW w:w="3284" w:type="dxa"/>
            <w:shd w:val="clear" w:color="auto" w:fill="auto"/>
          </w:tcPr>
          <w:p w:rsidR="00815862" w:rsidRDefault="00815862" w:rsidP="003D1101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3284" w:type="dxa"/>
            <w:shd w:val="clear" w:color="auto" w:fill="auto"/>
          </w:tcPr>
          <w:p w:rsidR="00815862" w:rsidRDefault="00815862" w:rsidP="003D1101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苏州</w:t>
            </w:r>
          </w:p>
        </w:tc>
        <w:tc>
          <w:tcPr>
            <w:tcW w:w="3285" w:type="dxa"/>
            <w:shd w:val="clear" w:color="auto" w:fill="auto"/>
          </w:tcPr>
          <w:p w:rsidR="00815862" w:rsidRDefault="00815862" w:rsidP="003D1101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1</w:t>
            </w:r>
          </w:p>
        </w:tc>
      </w:tr>
      <w:tr w:rsidR="00815862" w:rsidTr="003D1101">
        <w:tc>
          <w:tcPr>
            <w:tcW w:w="3284" w:type="dxa"/>
            <w:shd w:val="clear" w:color="auto" w:fill="auto"/>
          </w:tcPr>
          <w:p w:rsidR="00815862" w:rsidRDefault="00815862" w:rsidP="003D1101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3284" w:type="dxa"/>
            <w:shd w:val="clear" w:color="auto" w:fill="auto"/>
          </w:tcPr>
          <w:p w:rsidR="00815862" w:rsidRDefault="00815862" w:rsidP="003D1101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安庆</w:t>
            </w:r>
          </w:p>
        </w:tc>
        <w:tc>
          <w:tcPr>
            <w:tcW w:w="3285" w:type="dxa"/>
            <w:shd w:val="clear" w:color="auto" w:fill="auto"/>
          </w:tcPr>
          <w:p w:rsidR="00815862" w:rsidRDefault="00815862" w:rsidP="003D1101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2</w:t>
            </w:r>
          </w:p>
        </w:tc>
      </w:tr>
      <w:tr w:rsidR="00815862" w:rsidTr="003D1101">
        <w:tc>
          <w:tcPr>
            <w:tcW w:w="3284" w:type="dxa"/>
            <w:shd w:val="clear" w:color="auto" w:fill="auto"/>
          </w:tcPr>
          <w:p w:rsidR="00815862" w:rsidRDefault="00815862" w:rsidP="003D1101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3</w:t>
            </w:r>
          </w:p>
        </w:tc>
        <w:tc>
          <w:tcPr>
            <w:tcW w:w="3284" w:type="dxa"/>
            <w:shd w:val="clear" w:color="auto" w:fill="auto"/>
          </w:tcPr>
          <w:p w:rsidR="00815862" w:rsidRDefault="00815862" w:rsidP="003D1101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合肥</w:t>
            </w:r>
          </w:p>
        </w:tc>
        <w:tc>
          <w:tcPr>
            <w:tcW w:w="3285" w:type="dxa"/>
            <w:shd w:val="clear" w:color="auto" w:fill="auto"/>
          </w:tcPr>
          <w:p w:rsidR="00815862" w:rsidRDefault="00815862" w:rsidP="003D1101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2</w:t>
            </w:r>
          </w:p>
        </w:tc>
      </w:tr>
    </w:tbl>
    <w:p w:rsidR="001E1C8E" w:rsidRDefault="00815862" w:rsidP="00B73F79">
      <w:pPr>
        <w:ind w:firstLineChars="0" w:firstLine="0"/>
      </w:pPr>
      <w:r>
        <w:rPr>
          <w:rFonts w:hint="eastAsia"/>
        </w:rPr>
        <w:t>县表（</w:t>
      </w:r>
      <w:r>
        <w:rPr>
          <w:rFonts w:hint="eastAsia"/>
        </w:rPr>
        <w:t>country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815862" w:rsidTr="003D1101">
        <w:tc>
          <w:tcPr>
            <w:tcW w:w="3284" w:type="dxa"/>
            <w:shd w:val="clear" w:color="auto" w:fill="auto"/>
          </w:tcPr>
          <w:p w:rsidR="00815862" w:rsidRDefault="00815862" w:rsidP="003D1101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县</w:t>
            </w:r>
            <w:r>
              <w:rPr>
                <w:rFonts w:hint="eastAsia"/>
              </w:rPr>
              <w:t>id</w:t>
            </w:r>
          </w:p>
        </w:tc>
        <w:tc>
          <w:tcPr>
            <w:tcW w:w="3284" w:type="dxa"/>
            <w:shd w:val="clear" w:color="auto" w:fill="auto"/>
          </w:tcPr>
          <w:p w:rsidR="00815862" w:rsidRDefault="00815862" w:rsidP="003D1101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县名</w:t>
            </w:r>
          </w:p>
        </w:tc>
        <w:tc>
          <w:tcPr>
            <w:tcW w:w="3285" w:type="dxa"/>
            <w:shd w:val="clear" w:color="auto" w:fill="auto"/>
          </w:tcPr>
          <w:p w:rsidR="00815862" w:rsidRDefault="00815862" w:rsidP="003D1101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市</w:t>
            </w:r>
            <w:r>
              <w:rPr>
                <w:rFonts w:hint="eastAsia"/>
              </w:rPr>
              <w:t>id</w:t>
            </w:r>
          </w:p>
        </w:tc>
      </w:tr>
      <w:tr w:rsidR="00815862" w:rsidTr="003D1101">
        <w:tc>
          <w:tcPr>
            <w:tcW w:w="3284" w:type="dxa"/>
            <w:shd w:val="clear" w:color="auto" w:fill="auto"/>
          </w:tcPr>
          <w:p w:rsidR="00815862" w:rsidRDefault="00815862" w:rsidP="003D1101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3284" w:type="dxa"/>
            <w:shd w:val="clear" w:color="auto" w:fill="auto"/>
          </w:tcPr>
          <w:p w:rsidR="00815862" w:rsidRDefault="00815862" w:rsidP="003D1101">
            <w:pPr>
              <w:widowControl w:val="0"/>
              <w:ind w:firstLineChars="0" w:firstLine="0"/>
              <w:jc w:val="both"/>
            </w:pPr>
            <w:r>
              <w:t>昆山</w:t>
            </w:r>
          </w:p>
        </w:tc>
        <w:tc>
          <w:tcPr>
            <w:tcW w:w="3285" w:type="dxa"/>
            <w:shd w:val="clear" w:color="auto" w:fill="auto"/>
          </w:tcPr>
          <w:p w:rsidR="00815862" w:rsidRDefault="00815862" w:rsidP="003D1101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1</w:t>
            </w:r>
          </w:p>
        </w:tc>
      </w:tr>
    </w:tbl>
    <w:p w:rsidR="00815862" w:rsidRDefault="00F94067" w:rsidP="00F94067">
      <w:pPr>
        <w:pStyle w:val="a9"/>
        <w:ind w:firstLine="562"/>
      </w:pPr>
      <w:r>
        <w:lastRenderedPageBreak/>
        <w:t>思考</w:t>
      </w:r>
      <w:r>
        <w:rPr>
          <w:rFonts w:hint="eastAsia"/>
        </w:rPr>
        <w:t>：</w:t>
      </w:r>
      <w:r>
        <w:t>从上面的分析可知</w:t>
      </w:r>
      <w:r>
        <w:rPr>
          <w:rFonts w:hint="eastAsia"/>
        </w:rPr>
        <w:t>，</w:t>
      </w:r>
      <w:r>
        <w:t>二级联动需要两个表</w:t>
      </w:r>
      <w:r>
        <w:rPr>
          <w:rFonts w:hint="eastAsia"/>
        </w:rPr>
        <w:t>，</w:t>
      </w:r>
      <w:r>
        <w:t>三级联动需要</w:t>
      </w:r>
      <w:r>
        <w:rPr>
          <w:rFonts w:hint="eastAsia"/>
        </w:rPr>
        <w:t>三个表，</w:t>
      </w:r>
      <w:r w:rsidR="00547639">
        <w:rPr>
          <w:rFonts w:hint="eastAsia"/>
        </w:rPr>
        <w:t>这种思路扩展性不强，比如实现无限级联动就麻烦了。</w:t>
      </w:r>
      <w:r>
        <w:rPr>
          <w:rFonts w:hint="eastAsia"/>
        </w:rPr>
        <w:t>那如何实现无限级联动？（</w:t>
      </w:r>
      <w:r w:rsidRPr="00F94067">
        <w:rPr>
          <w:rFonts w:hint="eastAsia"/>
          <w:color w:val="FF0000"/>
        </w:rPr>
        <w:t>问如果通过一个表实现无限级联动？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3"/>
        <w:gridCol w:w="2463"/>
        <w:gridCol w:w="2463"/>
        <w:gridCol w:w="2464"/>
      </w:tblGrid>
      <w:tr w:rsidR="00767B4E" w:rsidTr="003D1101">
        <w:tc>
          <w:tcPr>
            <w:tcW w:w="2463" w:type="dxa"/>
            <w:shd w:val="clear" w:color="auto" w:fill="auto"/>
          </w:tcPr>
          <w:p w:rsidR="00767B4E" w:rsidRDefault="00767B4E" w:rsidP="003D1101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id</w:t>
            </w:r>
          </w:p>
        </w:tc>
        <w:tc>
          <w:tcPr>
            <w:tcW w:w="2463" w:type="dxa"/>
            <w:shd w:val="clear" w:color="auto" w:fill="auto"/>
          </w:tcPr>
          <w:p w:rsidR="00767B4E" w:rsidRDefault="00767B4E" w:rsidP="003D1101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name</w:t>
            </w:r>
          </w:p>
        </w:tc>
        <w:tc>
          <w:tcPr>
            <w:tcW w:w="2463" w:type="dxa"/>
            <w:shd w:val="clear" w:color="auto" w:fill="auto"/>
          </w:tcPr>
          <w:p w:rsidR="00767B4E" w:rsidRDefault="00297BC2" w:rsidP="003D1101">
            <w:pPr>
              <w:widowControl w:val="0"/>
              <w:ind w:firstLineChars="0" w:firstLine="0"/>
              <w:jc w:val="both"/>
            </w:pPr>
            <w:r>
              <w:t>排序</w:t>
            </w:r>
          </w:p>
        </w:tc>
        <w:tc>
          <w:tcPr>
            <w:tcW w:w="2464" w:type="dxa"/>
            <w:shd w:val="clear" w:color="auto" w:fill="auto"/>
          </w:tcPr>
          <w:p w:rsidR="00767B4E" w:rsidRDefault="00767B4E" w:rsidP="003D1101">
            <w:pPr>
              <w:widowControl w:val="0"/>
              <w:ind w:firstLineChars="0" w:firstLine="0"/>
              <w:jc w:val="both"/>
            </w:pPr>
            <w:r>
              <w:t>父级</w:t>
            </w:r>
            <w:r>
              <w:rPr>
                <w:rFonts w:hint="eastAsia"/>
              </w:rPr>
              <w:t>id</w:t>
            </w:r>
          </w:p>
        </w:tc>
      </w:tr>
      <w:tr w:rsidR="00767B4E" w:rsidTr="003D1101">
        <w:tc>
          <w:tcPr>
            <w:tcW w:w="2463" w:type="dxa"/>
            <w:shd w:val="clear" w:color="auto" w:fill="auto"/>
          </w:tcPr>
          <w:p w:rsidR="00767B4E" w:rsidRDefault="00767B4E" w:rsidP="003D1101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2463" w:type="dxa"/>
            <w:shd w:val="clear" w:color="auto" w:fill="auto"/>
          </w:tcPr>
          <w:p w:rsidR="00767B4E" w:rsidRDefault="00767B4E" w:rsidP="003D1101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江苏</w:t>
            </w:r>
          </w:p>
        </w:tc>
        <w:tc>
          <w:tcPr>
            <w:tcW w:w="2463" w:type="dxa"/>
            <w:shd w:val="clear" w:color="auto" w:fill="auto"/>
          </w:tcPr>
          <w:p w:rsidR="00767B4E" w:rsidRDefault="00297BC2" w:rsidP="003D1101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50</w:t>
            </w:r>
          </w:p>
        </w:tc>
        <w:tc>
          <w:tcPr>
            <w:tcW w:w="2464" w:type="dxa"/>
            <w:shd w:val="clear" w:color="auto" w:fill="auto"/>
          </w:tcPr>
          <w:p w:rsidR="00767B4E" w:rsidRDefault="00767B4E" w:rsidP="003D1101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767B4E" w:rsidTr="003D1101">
        <w:tc>
          <w:tcPr>
            <w:tcW w:w="2463" w:type="dxa"/>
            <w:shd w:val="clear" w:color="auto" w:fill="auto"/>
          </w:tcPr>
          <w:p w:rsidR="00767B4E" w:rsidRDefault="00767B4E" w:rsidP="003D1101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2463" w:type="dxa"/>
            <w:shd w:val="clear" w:color="auto" w:fill="auto"/>
          </w:tcPr>
          <w:p w:rsidR="00767B4E" w:rsidRDefault="00767B4E" w:rsidP="003D1101">
            <w:pPr>
              <w:widowControl w:val="0"/>
              <w:ind w:firstLineChars="0" w:firstLine="0"/>
              <w:jc w:val="both"/>
            </w:pPr>
            <w:r>
              <w:t>安徽</w:t>
            </w:r>
          </w:p>
        </w:tc>
        <w:tc>
          <w:tcPr>
            <w:tcW w:w="2463" w:type="dxa"/>
            <w:shd w:val="clear" w:color="auto" w:fill="auto"/>
          </w:tcPr>
          <w:p w:rsidR="00767B4E" w:rsidRDefault="00297BC2" w:rsidP="003D1101">
            <w:pPr>
              <w:widowControl w:val="0"/>
              <w:ind w:firstLineChars="0" w:firstLine="0"/>
              <w:jc w:val="both"/>
            </w:pPr>
            <w:r>
              <w:t>40</w:t>
            </w:r>
          </w:p>
        </w:tc>
        <w:tc>
          <w:tcPr>
            <w:tcW w:w="2464" w:type="dxa"/>
            <w:shd w:val="clear" w:color="auto" w:fill="auto"/>
          </w:tcPr>
          <w:p w:rsidR="00767B4E" w:rsidRDefault="00767B4E" w:rsidP="003D1101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767B4E" w:rsidTr="003D1101">
        <w:tc>
          <w:tcPr>
            <w:tcW w:w="2463" w:type="dxa"/>
            <w:shd w:val="clear" w:color="auto" w:fill="auto"/>
          </w:tcPr>
          <w:p w:rsidR="00767B4E" w:rsidRDefault="00767B4E" w:rsidP="003D1101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3</w:t>
            </w:r>
          </w:p>
        </w:tc>
        <w:tc>
          <w:tcPr>
            <w:tcW w:w="2463" w:type="dxa"/>
            <w:shd w:val="clear" w:color="auto" w:fill="auto"/>
          </w:tcPr>
          <w:p w:rsidR="00767B4E" w:rsidRDefault="00767B4E" w:rsidP="003D1101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苏州</w:t>
            </w:r>
          </w:p>
        </w:tc>
        <w:tc>
          <w:tcPr>
            <w:tcW w:w="2463" w:type="dxa"/>
            <w:shd w:val="clear" w:color="auto" w:fill="auto"/>
          </w:tcPr>
          <w:p w:rsidR="00767B4E" w:rsidRDefault="00297BC2" w:rsidP="003D1101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50</w:t>
            </w:r>
          </w:p>
        </w:tc>
        <w:tc>
          <w:tcPr>
            <w:tcW w:w="2464" w:type="dxa"/>
            <w:shd w:val="clear" w:color="auto" w:fill="auto"/>
          </w:tcPr>
          <w:p w:rsidR="00767B4E" w:rsidRDefault="00767B4E" w:rsidP="003D1101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1</w:t>
            </w:r>
          </w:p>
        </w:tc>
      </w:tr>
      <w:tr w:rsidR="00767B4E" w:rsidTr="003D1101">
        <w:tc>
          <w:tcPr>
            <w:tcW w:w="2463" w:type="dxa"/>
            <w:shd w:val="clear" w:color="auto" w:fill="auto"/>
          </w:tcPr>
          <w:p w:rsidR="00767B4E" w:rsidRDefault="00767B4E" w:rsidP="003D1101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4</w:t>
            </w:r>
          </w:p>
        </w:tc>
        <w:tc>
          <w:tcPr>
            <w:tcW w:w="2463" w:type="dxa"/>
            <w:shd w:val="clear" w:color="auto" w:fill="auto"/>
          </w:tcPr>
          <w:p w:rsidR="00767B4E" w:rsidRDefault="00767B4E" w:rsidP="003D1101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安庆</w:t>
            </w:r>
          </w:p>
        </w:tc>
        <w:tc>
          <w:tcPr>
            <w:tcW w:w="2463" w:type="dxa"/>
            <w:shd w:val="clear" w:color="auto" w:fill="auto"/>
          </w:tcPr>
          <w:p w:rsidR="00767B4E" w:rsidRDefault="00297BC2" w:rsidP="003D1101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50</w:t>
            </w:r>
          </w:p>
        </w:tc>
        <w:tc>
          <w:tcPr>
            <w:tcW w:w="2464" w:type="dxa"/>
            <w:shd w:val="clear" w:color="auto" w:fill="auto"/>
          </w:tcPr>
          <w:p w:rsidR="00767B4E" w:rsidRDefault="00767B4E" w:rsidP="003D1101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2</w:t>
            </w:r>
          </w:p>
        </w:tc>
      </w:tr>
      <w:tr w:rsidR="00767B4E" w:rsidTr="003D1101">
        <w:tc>
          <w:tcPr>
            <w:tcW w:w="2463" w:type="dxa"/>
            <w:shd w:val="clear" w:color="auto" w:fill="auto"/>
          </w:tcPr>
          <w:p w:rsidR="00767B4E" w:rsidRDefault="00767B4E" w:rsidP="003D1101">
            <w:pPr>
              <w:widowControl w:val="0"/>
              <w:ind w:firstLineChars="0" w:firstLine="0"/>
              <w:jc w:val="both"/>
            </w:pPr>
            <w:r>
              <w:t>5</w:t>
            </w:r>
          </w:p>
        </w:tc>
        <w:tc>
          <w:tcPr>
            <w:tcW w:w="2463" w:type="dxa"/>
            <w:shd w:val="clear" w:color="auto" w:fill="auto"/>
          </w:tcPr>
          <w:p w:rsidR="00767B4E" w:rsidRDefault="00767B4E" w:rsidP="003D1101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昆山</w:t>
            </w:r>
          </w:p>
        </w:tc>
        <w:tc>
          <w:tcPr>
            <w:tcW w:w="2463" w:type="dxa"/>
            <w:shd w:val="clear" w:color="auto" w:fill="auto"/>
          </w:tcPr>
          <w:p w:rsidR="00767B4E" w:rsidRDefault="00297BC2" w:rsidP="003D1101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50</w:t>
            </w:r>
          </w:p>
        </w:tc>
        <w:tc>
          <w:tcPr>
            <w:tcW w:w="2464" w:type="dxa"/>
            <w:shd w:val="clear" w:color="auto" w:fill="auto"/>
          </w:tcPr>
          <w:p w:rsidR="00767B4E" w:rsidRDefault="00767B4E" w:rsidP="003D1101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3</w:t>
            </w:r>
          </w:p>
        </w:tc>
      </w:tr>
      <w:tr w:rsidR="00767B4E" w:rsidTr="003D1101">
        <w:tc>
          <w:tcPr>
            <w:tcW w:w="2463" w:type="dxa"/>
            <w:shd w:val="clear" w:color="auto" w:fill="auto"/>
          </w:tcPr>
          <w:p w:rsidR="00767B4E" w:rsidRDefault="00767B4E" w:rsidP="003D1101">
            <w:pPr>
              <w:widowControl w:val="0"/>
              <w:ind w:firstLineChars="0" w:firstLine="0"/>
              <w:jc w:val="both"/>
            </w:pPr>
            <w:r>
              <w:t>6</w:t>
            </w:r>
          </w:p>
        </w:tc>
        <w:tc>
          <w:tcPr>
            <w:tcW w:w="2463" w:type="dxa"/>
            <w:shd w:val="clear" w:color="auto" w:fill="auto"/>
          </w:tcPr>
          <w:p w:rsidR="00767B4E" w:rsidRDefault="00767B4E" w:rsidP="003D1101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花桥</w:t>
            </w:r>
          </w:p>
        </w:tc>
        <w:tc>
          <w:tcPr>
            <w:tcW w:w="2463" w:type="dxa"/>
            <w:shd w:val="clear" w:color="auto" w:fill="auto"/>
          </w:tcPr>
          <w:p w:rsidR="00767B4E" w:rsidRDefault="00297BC2" w:rsidP="003D1101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50</w:t>
            </w:r>
          </w:p>
        </w:tc>
        <w:tc>
          <w:tcPr>
            <w:tcW w:w="2464" w:type="dxa"/>
            <w:shd w:val="clear" w:color="auto" w:fill="auto"/>
          </w:tcPr>
          <w:p w:rsidR="00767B4E" w:rsidRDefault="00767B4E" w:rsidP="003D1101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5</w:t>
            </w:r>
          </w:p>
        </w:tc>
      </w:tr>
    </w:tbl>
    <w:p w:rsidR="00D84E71" w:rsidRDefault="00BF4585" w:rsidP="00BF4585">
      <w:pPr>
        <w:pStyle w:val="a9"/>
        <w:ind w:firstLine="562"/>
      </w:pPr>
      <w:r>
        <w:t>一个表实现无限级联动</w:t>
      </w:r>
      <w:r>
        <w:rPr>
          <w:rFonts w:hint="eastAsia"/>
        </w:rPr>
        <w:t>关键点在于添加一个</w:t>
      </w:r>
      <w:proofErr w:type="spellStart"/>
      <w:r>
        <w:rPr>
          <w:rFonts w:hint="eastAsia"/>
        </w:rPr>
        <w:t>parentid</w:t>
      </w:r>
      <w:proofErr w:type="spellEnd"/>
      <w:r>
        <w:rPr>
          <w:rFonts w:hint="eastAsia"/>
        </w:rPr>
        <w:t>的字段。</w:t>
      </w:r>
    </w:p>
    <w:p w:rsidR="00D84E71" w:rsidRDefault="00594DFE" w:rsidP="00594DFE">
      <w:pPr>
        <w:pStyle w:val="2"/>
      </w:pPr>
      <w:r>
        <w:t>实现商品类别的无限级联动</w:t>
      </w:r>
    </w:p>
    <w:p w:rsidR="00D84E71" w:rsidRDefault="005C54F3" w:rsidP="005C54F3">
      <w:pPr>
        <w:pStyle w:val="3"/>
      </w:pPr>
      <w:r>
        <w:t>创建表</w:t>
      </w:r>
    </w:p>
    <w:p w:rsidR="003C4251" w:rsidRDefault="003C4251" w:rsidP="003C4251">
      <w:pPr>
        <w:pStyle w:val="ad"/>
      </w:pPr>
      <w:r>
        <w:t>drop table if exists category;</w:t>
      </w:r>
    </w:p>
    <w:p w:rsidR="003C4251" w:rsidRDefault="003C4251" w:rsidP="003C4251">
      <w:pPr>
        <w:pStyle w:val="ad"/>
      </w:pPr>
      <w:r>
        <w:rPr>
          <w:rFonts w:hint="eastAsia"/>
        </w:rPr>
        <w:t xml:space="preserve">-- </w:t>
      </w:r>
      <w:r>
        <w:rPr>
          <w:rFonts w:hint="eastAsia"/>
        </w:rPr>
        <w:t>创建商品类别表</w:t>
      </w:r>
    </w:p>
    <w:p w:rsidR="003C4251" w:rsidRDefault="003C4251" w:rsidP="003C4251">
      <w:pPr>
        <w:pStyle w:val="ad"/>
      </w:pPr>
      <w:r>
        <w:t>create table category(</w:t>
      </w:r>
    </w:p>
    <w:p w:rsidR="003C4251" w:rsidRDefault="003C4251" w:rsidP="003C4251">
      <w:pPr>
        <w:pStyle w:val="ad"/>
      </w:pPr>
      <w:r>
        <w:t xml:space="preserve">       id </w:t>
      </w:r>
      <w:proofErr w:type="spellStart"/>
      <w:r>
        <w:t>int</w:t>
      </w:r>
      <w:proofErr w:type="spellEnd"/>
      <w:r>
        <w:t xml:space="preserve"> unsigned </w:t>
      </w:r>
      <w:proofErr w:type="spellStart"/>
      <w:r>
        <w:t>auto_increment</w:t>
      </w:r>
      <w:proofErr w:type="spellEnd"/>
      <w:r>
        <w:t xml:space="preserve"> primary key comment 'id',</w:t>
      </w:r>
    </w:p>
    <w:p w:rsidR="003C4251" w:rsidRDefault="003C4251" w:rsidP="003C4251">
      <w:pPr>
        <w:pStyle w:val="ad"/>
      </w:pPr>
      <w:r>
        <w:rPr>
          <w:rFonts w:hint="eastAsia"/>
        </w:rPr>
        <w:t xml:space="preserve">       name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(50) not null comment '</w:t>
      </w:r>
      <w:r>
        <w:rPr>
          <w:rFonts w:hint="eastAsia"/>
        </w:rPr>
        <w:t>类别名称</w:t>
      </w:r>
      <w:r>
        <w:rPr>
          <w:rFonts w:hint="eastAsia"/>
        </w:rPr>
        <w:t>',</w:t>
      </w:r>
    </w:p>
    <w:p w:rsidR="003C4251" w:rsidRDefault="003C4251" w:rsidP="003C4251">
      <w:pPr>
        <w:pStyle w:val="ad"/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sort_order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not null default 50 comment '</w:t>
      </w:r>
      <w:r>
        <w:rPr>
          <w:rFonts w:hint="eastAsia"/>
        </w:rPr>
        <w:t>排序字段</w:t>
      </w:r>
      <w:r>
        <w:rPr>
          <w:rFonts w:hint="eastAsia"/>
        </w:rPr>
        <w:t>',</w:t>
      </w:r>
    </w:p>
    <w:p w:rsidR="003C4251" w:rsidRDefault="003C4251" w:rsidP="003C4251">
      <w:pPr>
        <w:pStyle w:val="ad"/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parentid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unsigned not null comment '</w:t>
      </w:r>
      <w:r>
        <w:rPr>
          <w:rFonts w:hint="eastAsia"/>
        </w:rPr>
        <w:t>父级</w:t>
      </w:r>
      <w:r>
        <w:rPr>
          <w:rFonts w:hint="eastAsia"/>
        </w:rPr>
        <w:t>id'</w:t>
      </w:r>
    </w:p>
    <w:p w:rsidR="00594DFE" w:rsidRDefault="003C4251" w:rsidP="003C4251">
      <w:pPr>
        <w:pStyle w:val="ad"/>
      </w:pPr>
      <w:r>
        <w:t>)engine=</w:t>
      </w:r>
      <w:proofErr w:type="spellStart"/>
      <w:r>
        <w:t>innodb</w:t>
      </w:r>
      <w:proofErr w:type="spellEnd"/>
      <w:r>
        <w:t xml:space="preserve"> charset=utf8;</w:t>
      </w:r>
    </w:p>
    <w:p w:rsidR="003C4251" w:rsidRDefault="00F51920" w:rsidP="003C4251">
      <w:pPr>
        <w:pStyle w:val="ad"/>
        <w:rPr>
          <w:noProof/>
        </w:rPr>
      </w:pPr>
      <w:r>
        <w:rPr>
          <w:noProof/>
        </w:rPr>
        <w:pict>
          <v:shape id="_x0000_i1029" type="#_x0000_t75" style="width:428.85pt;height:67.6pt;visibility:visible;mso-wrap-style:square">
            <v:imagedata r:id="rId12" o:title=""/>
          </v:shape>
        </w:pict>
      </w:r>
    </w:p>
    <w:p w:rsidR="003C4251" w:rsidRDefault="003C4251" w:rsidP="003C4251">
      <w:pPr>
        <w:pStyle w:val="ad"/>
        <w:rPr>
          <w:noProof/>
        </w:rPr>
      </w:pPr>
      <w:r>
        <w:rPr>
          <w:rFonts w:hint="eastAsia"/>
          <w:noProof/>
        </w:rPr>
        <w:lastRenderedPageBreak/>
        <w:t>--</w:t>
      </w:r>
      <w:r>
        <w:rPr>
          <w:noProof/>
        </w:rPr>
        <w:t>插入测试数据</w:t>
      </w:r>
    </w:p>
    <w:p w:rsidR="00DD57C3" w:rsidRDefault="00DD57C3" w:rsidP="00DD57C3">
      <w:pPr>
        <w:pStyle w:val="ad"/>
      </w:pPr>
      <w:r>
        <w:rPr>
          <w:rFonts w:hint="eastAsia"/>
        </w:rPr>
        <w:t>insert into category values (1,'</w:t>
      </w:r>
      <w:r>
        <w:rPr>
          <w:rFonts w:hint="eastAsia"/>
        </w:rPr>
        <w:t>图像、音像、数字商品</w:t>
      </w:r>
      <w:r>
        <w:rPr>
          <w:rFonts w:hint="eastAsia"/>
        </w:rPr>
        <w:t>',default,0);</w:t>
      </w:r>
    </w:p>
    <w:p w:rsidR="00DD57C3" w:rsidRDefault="00DD57C3" w:rsidP="00DD57C3">
      <w:pPr>
        <w:pStyle w:val="ad"/>
      </w:pPr>
      <w:r>
        <w:rPr>
          <w:rFonts w:hint="eastAsia"/>
        </w:rPr>
        <w:t>insert into category values (2,'</w:t>
      </w:r>
      <w:r>
        <w:rPr>
          <w:rFonts w:hint="eastAsia"/>
        </w:rPr>
        <w:t>家用电器</w:t>
      </w:r>
      <w:r>
        <w:rPr>
          <w:rFonts w:hint="eastAsia"/>
        </w:rPr>
        <w:t>',default,0);</w:t>
      </w:r>
    </w:p>
    <w:p w:rsidR="00DD57C3" w:rsidRDefault="00DD57C3" w:rsidP="00DD57C3">
      <w:pPr>
        <w:pStyle w:val="ad"/>
      </w:pPr>
      <w:r>
        <w:rPr>
          <w:rFonts w:hint="eastAsia"/>
        </w:rPr>
        <w:t>insert into category values (3,'</w:t>
      </w:r>
      <w:r>
        <w:rPr>
          <w:rFonts w:hint="eastAsia"/>
        </w:rPr>
        <w:t>手机、数码</w:t>
      </w:r>
      <w:r>
        <w:rPr>
          <w:rFonts w:hint="eastAsia"/>
        </w:rPr>
        <w:t>',default,0);</w:t>
      </w:r>
    </w:p>
    <w:p w:rsidR="00DD57C3" w:rsidRDefault="00DD57C3" w:rsidP="00DD57C3">
      <w:pPr>
        <w:pStyle w:val="ad"/>
      </w:pPr>
      <w:r>
        <w:rPr>
          <w:rFonts w:hint="eastAsia"/>
        </w:rPr>
        <w:t>insert into category values (4,'</w:t>
      </w:r>
      <w:r>
        <w:rPr>
          <w:rFonts w:hint="eastAsia"/>
        </w:rPr>
        <w:t>电子书</w:t>
      </w:r>
      <w:r>
        <w:rPr>
          <w:rFonts w:hint="eastAsia"/>
        </w:rPr>
        <w:t>',default,1);</w:t>
      </w:r>
    </w:p>
    <w:p w:rsidR="00DD57C3" w:rsidRDefault="00DD57C3" w:rsidP="00DD57C3">
      <w:pPr>
        <w:pStyle w:val="ad"/>
      </w:pPr>
      <w:r>
        <w:rPr>
          <w:rFonts w:hint="eastAsia"/>
        </w:rPr>
        <w:t>insert into category values (5,'</w:t>
      </w:r>
      <w:r>
        <w:rPr>
          <w:rFonts w:hint="eastAsia"/>
        </w:rPr>
        <w:t>数字音乐</w:t>
      </w:r>
      <w:r>
        <w:rPr>
          <w:rFonts w:hint="eastAsia"/>
        </w:rPr>
        <w:t>',default,1);</w:t>
      </w:r>
    </w:p>
    <w:p w:rsidR="00DD57C3" w:rsidRDefault="00DD57C3" w:rsidP="00DD57C3">
      <w:pPr>
        <w:pStyle w:val="ad"/>
      </w:pPr>
      <w:r>
        <w:rPr>
          <w:rFonts w:hint="eastAsia"/>
        </w:rPr>
        <w:t>insert into category values (6,'</w:t>
      </w:r>
      <w:r>
        <w:rPr>
          <w:rFonts w:hint="eastAsia"/>
        </w:rPr>
        <w:t>励志与成功</w:t>
      </w:r>
      <w:r>
        <w:rPr>
          <w:rFonts w:hint="eastAsia"/>
        </w:rPr>
        <w:t>',default,4);</w:t>
      </w:r>
    </w:p>
    <w:p w:rsidR="00DD57C3" w:rsidRDefault="00DD57C3" w:rsidP="00DD57C3">
      <w:pPr>
        <w:pStyle w:val="ad"/>
      </w:pPr>
      <w:r>
        <w:rPr>
          <w:rFonts w:hint="eastAsia"/>
        </w:rPr>
        <w:t>insert into category values (7,'</w:t>
      </w:r>
      <w:r>
        <w:rPr>
          <w:rFonts w:hint="eastAsia"/>
        </w:rPr>
        <w:t>文学</w:t>
      </w:r>
      <w:r>
        <w:rPr>
          <w:rFonts w:hint="eastAsia"/>
        </w:rPr>
        <w:t>',default,4);</w:t>
      </w:r>
    </w:p>
    <w:p w:rsidR="00DD57C3" w:rsidRDefault="00DD57C3" w:rsidP="00DD57C3">
      <w:pPr>
        <w:pStyle w:val="ad"/>
      </w:pPr>
      <w:r>
        <w:rPr>
          <w:rFonts w:hint="eastAsia"/>
        </w:rPr>
        <w:t>insert into category values (8,'</w:t>
      </w:r>
      <w:r>
        <w:rPr>
          <w:rFonts w:hint="eastAsia"/>
        </w:rPr>
        <w:t>大家电</w:t>
      </w:r>
      <w:r>
        <w:rPr>
          <w:rFonts w:hint="eastAsia"/>
        </w:rPr>
        <w:t>',default,2);</w:t>
      </w:r>
    </w:p>
    <w:p w:rsidR="003C4251" w:rsidRDefault="00DD57C3" w:rsidP="00DD57C3">
      <w:pPr>
        <w:pStyle w:val="ad"/>
      </w:pPr>
      <w:r>
        <w:rPr>
          <w:rFonts w:hint="eastAsia"/>
        </w:rPr>
        <w:t>insert into category values (9,'</w:t>
      </w:r>
      <w:r>
        <w:rPr>
          <w:rFonts w:hint="eastAsia"/>
        </w:rPr>
        <w:t>生活电器</w:t>
      </w:r>
      <w:r>
        <w:rPr>
          <w:rFonts w:hint="eastAsia"/>
        </w:rPr>
        <w:t>',default,2);</w:t>
      </w:r>
    </w:p>
    <w:p w:rsidR="00594DFE" w:rsidRDefault="004059A8" w:rsidP="004059A8">
      <w:pPr>
        <w:pStyle w:val="3"/>
      </w:pPr>
      <w:r>
        <w:t>最简单的二级联动实现</w:t>
      </w:r>
    </w:p>
    <w:p w:rsidR="00130B2A" w:rsidRDefault="00130B2A" w:rsidP="00130B2A">
      <w:pPr>
        <w:pStyle w:val="ad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130B2A" w:rsidRDefault="00130B2A" w:rsidP="00130B2A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当第一级选项发生变化的时候跳转</w:t>
      </w:r>
    </w:p>
    <w:p w:rsidR="00130B2A" w:rsidRDefault="00130B2A" w:rsidP="00130B2A">
      <w:pPr>
        <w:pStyle w:val="ad"/>
      </w:pPr>
      <w:r>
        <w:tab/>
        <w:t>function jump() {</w:t>
      </w:r>
    </w:p>
    <w:p w:rsidR="00130B2A" w:rsidRDefault="00130B2A" w:rsidP="00130B2A">
      <w:pPr>
        <w:pStyle w:val="ad"/>
      </w:pPr>
      <w:r>
        <w:tab/>
      </w:r>
      <w:r>
        <w:tab/>
        <w:t>location.href='?firstid='+document.getElementById('first').value;</w:t>
      </w:r>
    </w:p>
    <w:p w:rsidR="00130B2A" w:rsidRDefault="00130B2A" w:rsidP="00130B2A">
      <w:pPr>
        <w:pStyle w:val="ad"/>
      </w:pPr>
      <w:r>
        <w:tab/>
        <w:t>}</w:t>
      </w:r>
    </w:p>
    <w:p w:rsidR="00130B2A" w:rsidRDefault="00130B2A" w:rsidP="00130B2A">
      <w:pPr>
        <w:pStyle w:val="ad"/>
      </w:pPr>
      <w:r>
        <w:t>&lt;/script&gt;</w:t>
      </w:r>
    </w:p>
    <w:p w:rsidR="00130B2A" w:rsidRDefault="00130B2A" w:rsidP="00130B2A">
      <w:pPr>
        <w:pStyle w:val="ad"/>
      </w:pPr>
      <w:r>
        <w:t>&lt;?</w:t>
      </w:r>
      <w:proofErr w:type="spellStart"/>
      <w:r>
        <w:t>php</w:t>
      </w:r>
      <w:proofErr w:type="spellEnd"/>
    </w:p>
    <w:p w:rsidR="00130B2A" w:rsidRDefault="00130B2A" w:rsidP="00130B2A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连接数据库</w:t>
      </w:r>
    </w:p>
    <w:p w:rsidR="00130B2A" w:rsidRDefault="00130B2A" w:rsidP="00130B2A">
      <w:pPr>
        <w:pStyle w:val="ad"/>
      </w:pPr>
      <w:proofErr w:type="spellStart"/>
      <w:r>
        <w:t>mysql_connect</w:t>
      </w:r>
      <w:proofErr w:type="spellEnd"/>
      <w:r>
        <w:t>('</w:t>
      </w:r>
      <w:proofErr w:type="spellStart"/>
      <w:r>
        <w:t>localhost</w:t>
      </w:r>
      <w:proofErr w:type="spellEnd"/>
      <w:r>
        <w:t>','root','</w:t>
      </w:r>
      <w:proofErr w:type="spellStart"/>
      <w:r>
        <w:t>aa</w:t>
      </w:r>
      <w:proofErr w:type="spellEnd"/>
      <w:r>
        <w:t>');</w:t>
      </w:r>
    </w:p>
    <w:p w:rsidR="00130B2A" w:rsidRDefault="00130B2A" w:rsidP="00130B2A">
      <w:pPr>
        <w:pStyle w:val="ad"/>
      </w:pPr>
      <w:proofErr w:type="spellStart"/>
      <w:r>
        <w:t>mysql_select_db</w:t>
      </w:r>
      <w:proofErr w:type="spellEnd"/>
      <w:r>
        <w:t>('php4');</w:t>
      </w:r>
    </w:p>
    <w:p w:rsidR="00130B2A" w:rsidRDefault="00130B2A" w:rsidP="00130B2A">
      <w:pPr>
        <w:pStyle w:val="ad"/>
      </w:pPr>
      <w:proofErr w:type="spellStart"/>
      <w:r>
        <w:t>mysql_query</w:t>
      </w:r>
      <w:proofErr w:type="spellEnd"/>
      <w:r>
        <w:t>('set names utf8');</w:t>
      </w:r>
    </w:p>
    <w:p w:rsidR="00130B2A" w:rsidRDefault="00130B2A" w:rsidP="00130B2A">
      <w:pPr>
        <w:pStyle w:val="ad"/>
      </w:pPr>
    </w:p>
    <w:p w:rsidR="00130B2A" w:rsidRDefault="00130B2A" w:rsidP="00130B2A">
      <w:pPr>
        <w:pStyle w:val="ad"/>
      </w:pPr>
      <w:r>
        <w:rPr>
          <w:rFonts w:hint="eastAsia"/>
        </w:rPr>
        <w:t>$</w:t>
      </w:r>
      <w:proofErr w:type="spellStart"/>
      <w:r>
        <w:rPr>
          <w:rFonts w:hint="eastAsia"/>
        </w:rPr>
        <w:t>firstid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isset</w:t>
      </w:r>
      <w:proofErr w:type="spellEnd"/>
      <w:r>
        <w:rPr>
          <w:rFonts w:hint="eastAsia"/>
        </w:rPr>
        <w:t>($_GET['</w:t>
      </w:r>
      <w:proofErr w:type="spellStart"/>
      <w:r>
        <w:rPr>
          <w:rFonts w:hint="eastAsia"/>
        </w:rPr>
        <w:t>firstid</w:t>
      </w:r>
      <w:proofErr w:type="spellEnd"/>
      <w:r>
        <w:rPr>
          <w:rFonts w:hint="eastAsia"/>
        </w:rPr>
        <w:t>'])?$_GET['</w:t>
      </w:r>
      <w:proofErr w:type="spellStart"/>
      <w:r>
        <w:rPr>
          <w:rFonts w:hint="eastAsia"/>
        </w:rPr>
        <w:t>firstid</w:t>
      </w:r>
      <w:proofErr w:type="spellEnd"/>
      <w:r>
        <w:rPr>
          <w:rFonts w:hint="eastAsia"/>
        </w:rPr>
        <w:t>']:'';</w:t>
      </w:r>
      <w:r>
        <w:rPr>
          <w:rFonts w:hint="eastAsia"/>
        </w:rPr>
        <w:tab/>
        <w:t>//</w:t>
      </w:r>
      <w:r>
        <w:rPr>
          <w:rFonts w:hint="eastAsia"/>
        </w:rPr>
        <w:t>获取提交的</w:t>
      </w:r>
      <w:proofErr w:type="spellStart"/>
      <w:r>
        <w:rPr>
          <w:rFonts w:hint="eastAsia"/>
        </w:rPr>
        <w:t>firstid</w:t>
      </w:r>
      <w:proofErr w:type="spellEnd"/>
    </w:p>
    <w:p w:rsidR="00130B2A" w:rsidRDefault="00130B2A" w:rsidP="00130B2A">
      <w:pPr>
        <w:pStyle w:val="ad"/>
      </w:pPr>
      <w:r>
        <w:t>?&gt;</w:t>
      </w:r>
    </w:p>
    <w:p w:rsidR="00130B2A" w:rsidRDefault="00130B2A" w:rsidP="00130B2A">
      <w:pPr>
        <w:pStyle w:val="ad"/>
      </w:pPr>
      <w:r>
        <w:rPr>
          <w:rFonts w:hint="eastAsia"/>
        </w:rPr>
        <w:t>&lt;!--</w:t>
      </w:r>
      <w:r>
        <w:rPr>
          <w:rFonts w:hint="eastAsia"/>
        </w:rPr>
        <w:t>获取第一级</w:t>
      </w:r>
      <w:r>
        <w:rPr>
          <w:rFonts w:hint="eastAsia"/>
        </w:rPr>
        <w:t>--&gt;</w:t>
      </w:r>
    </w:p>
    <w:p w:rsidR="00130B2A" w:rsidRDefault="00130B2A" w:rsidP="00130B2A">
      <w:pPr>
        <w:pStyle w:val="ad"/>
      </w:pPr>
      <w:r>
        <w:t xml:space="preserve">&lt;select id='first' </w:t>
      </w:r>
      <w:proofErr w:type="spellStart"/>
      <w:r>
        <w:t>onchange</w:t>
      </w:r>
      <w:proofErr w:type="spellEnd"/>
      <w:r>
        <w:t>='jump()'&gt;</w:t>
      </w:r>
    </w:p>
    <w:p w:rsidR="00130B2A" w:rsidRDefault="00130B2A" w:rsidP="00130B2A">
      <w:pPr>
        <w:pStyle w:val="ad"/>
      </w:pPr>
      <w:r>
        <w:rPr>
          <w:rFonts w:hint="eastAsia"/>
        </w:rPr>
        <w:tab/>
        <w:t>&lt;option value=""&gt;---</w:t>
      </w:r>
      <w:r>
        <w:rPr>
          <w:rFonts w:hint="eastAsia"/>
        </w:rPr>
        <w:t>请选择</w:t>
      </w:r>
      <w:r>
        <w:rPr>
          <w:rFonts w:hint="eastAsia"/>
        </w:rPr>
        <w:t>---&lt;/option&gt;</w:t>
      </w:r>
    </w:p>
    <w:p w:rsidR="00130B2A" w:rsidRDefault="00130B2A" w:rsidP="00130B2A">
      <w:pPr>
        <w:pStyle w:val="ad"/>
      </w:pPr>
      <w:r>
        <w:tab/>
        <w:t>&lt;?</w:t>
      </w:r>
      <w:proofErr w:type="spellStart"/>
      <w:r>
        <w:t>php</w:t>
      </w:r>
      <w:proofErr w:type="spellEnd"/>
    </w:p>
    <w:p w:rsidR="00130B2A" w:rsidRDefault="00130B2A" w:rsidP="00130B2A">
      <w:pPr>
        <w:pStyle w:val="ad"/>
      </w:pPr>
      <w:r>
        <w:tab/>
      </w:r>
      <w:r>
        <w:tab/>
        <w:t>$</w:t>
      </w:r>
      <w:proofErr w:type="spellStart"/>
      <w:r>
        <w:t>sql</w:t>
      </w:r>
      <w:proofErr w:type="spellEnd"/>
      <w:r>
        <w:t xml:space="preserve">='select * from category where </w:t>
      </w:r>
      <w:proofErr w:type="spellStart"/>
      <w:r>
        <w:t>parentid</w:t>
      </w:r>
      <w:proofErr w:type="spellEnd"/>
      <w:r>
        <w:t>=0';</w:t>
      </w:r>
    </w:p>
    <w:p w:rsidR="00130B2A" w:rsidRDefault="00130B2A" w:rsidP="00130B2A">
      <w:pPr>
        <w:pStyle w:val="ad"/>
      </w:pPr>
      <w:r>
        <w:tab/>
      </w:r>
      <w:r>
        <w:tab/>
        <w:t>$</w:t>
      </w:r>
      <w:proofErr w:type="spellStart"/>
      <w:r>
        <w:t>rs</w:t>
      </w:r>
      <w:proofErr w:type="spellEnd"/>
      <w:r>
        <w:t>=</w:t>
      </w:r>
      <w:proofErr w:type="spellStart"/>
      <w:r>
        <w:t>mysql_query</w:t>
      </w:r>
      <w:proofErr w:type="spellEnd"/>
      <w:r>
        <w:t>($</w:t>
      </w:r>
      <w:proofErr w:type="spellStart"/>
      <w:r>
        <w:t>sql</w:t>
      </w:r>
      <w:proofErr w:type="spellEnd"/>
      <w:r>
        <w:t>);</w:t>
      </w:r>
    </w:p>
    <w:p w:rsidR="00130B2A" w:rsidRDefault="00130B2A" w:rsidP="00130B2A">
      <w:pPr>
        <w:pStyle w:val="ad"/>
      </w:pPr>
      <w:r>
        <w:tab/>
      </w:r>
      <w:r>
        <w:tab/>
        <w:t>while($rows=</w:t>
      </w:r>
      <w:proofErr w:type="spellStart"/>
      <w:r>
        <w:t>mysql_fetch_assoc</w:t>
      </w:r>
      <w:proofErr w:type="spellEnd"/>
      <w:r>
        <w:t>($</w:t>
      </w:r>
      <w:proofErr w:type="spellStart"/>
      <w:r>
        <w:t>rs</w:t>
      </w:r>
      <w:proofErr w:type="spellEnd"/>
      <w:r>
        <w:t>)):</w:t>
      </w:r>
    </w:p>
    <w:p w:rsidR="00130B2A" w:rsidRDefault="00130B2A" w:rsidP="00130B2A">
      <w:pPr>
        <w:pStyle w:val="ad"/>
      </w:pPr>
      <w:r>
        <w:tab/>
        <w:t>?&gt;</w:t>
      </w:r>
    </w:p>
    <w:p w:rsidR="00130B2A" w:rsidRDefault="00130B2A" w:rsidP="00130B2A">
      <w:pPr>
        <w:pStyle w:val="ad"/>
      </w:pPr>
      <w:r>
        <w:tab/>
      </w:r>
      <w:r>
        <w:tab/>
        <w:t>&lt;option value="&lt;?</w:t>
      </w:r>
      <w:proofErr w:type="spellStart"/>
      <w:r>
        <w:t>php</w:t>
      </w:r>
      <w:proofErr w:type="spellEnd"/>
      <w:r>
        <w:t xml:space="preserve"> echo $rows['id']?&gt;" &lt;?</w:t>
      </w:r>
      <w:proofErr w:type="spellStart"/>
      <w:r>
        <w:t>php</w:t>
      </w:r>
      <w:proofErr w:type="spellEnd"/>
      <w:r>
        <w:t xml:space="preserve"> echo $rows['id']==$</w:t>
      </w:r>
      <w:proofErr w:type="spellStart"/>
      <w:r>
        <w:t>firstid</w:t>
      </w:r>
      <w:proofErr w:type="spellEnd"/>
      <w:r>
        <w:t>?'selected':''?&gt;&gt;&lt;?</w:t>
      </w:r>
      <w:proofErr w:type="spellStart"/>
      <w:r>
        <w:t>php</w:t>
      </w:r>
      <w:proofErr w:type="spellEnd"/>
      <w:r>
        <w:t xml:space="preserve"> echo $rows['name']?&gt;&lt;/option&gt;</w:t>
      </w:r>
    </w:p>
    <w:p w:rsidR="00130B2A" w:rsidRDefault="00130B2A" w:rsidP="00130B2A">
      <w:pPr>
        <w:pStyle w:val="ad"/>
      </w:pPr>
      <w:r>
        <w:tab/>
        <w:t>&lt;?</w:t>
      </w:r>
      <w:proofErr w:type="spellStart"/>
      <w:r>
        <w:t>php</w:t>
      </w:r>
      <w:proofErr w:type="spellEnd"/>
    </w:p>
    <w:p w:rsidR="00130B2A" w:rsidRDefault="00130B2A" w:rsidP="00130B2A">
      <w:pPr>
        <w:pStyle w:val="ad"/>
      </w:pPr>
      <w:r>
        <w:tab/>
      </w:r>
      <w:r>
        <w:tab/>
      </w:r>
      <w:proofErr w:type="spellStart"/>
      <w:r>
        <w:t>endwhile</w:t>
      </w:r>
      <w:proofErr w:type="spellEnd"/>
      <w:r>
        <w:t>;</w:t>
      </w:r>
    </w:p>
    <w:p w:rsidR="00130B2A" w:rsidRDefault="00130B2A" w:rsidP="00130B2A">
      <w:pPr>
        <w:pStyle w:val="ad"/>
      </w:pPr>
      <w:r>
        <w:tab/>
        <w:t>?&gt;</w:t>
      </w:r>
    </w:p>
    <w:p w:rsidR="00130B2A" w:rsidRDefault="00130B2A" w:rsidP="00130B2A">
      <w:pPr>
        <w:pStyle w:val="ad"/>
      </w:pPr>
      <w:r>
        <w:t>&lt;/select&gt;</w:t>
      </w:r>
    </w:p>
    <w:p w:rsidR="00130B2A" w:rsidRDefault="00130B2A" w:rsidP="00130B2A">
      <w:pPr>
        <w:pStyle w:val="ad"/>
      </w:pPr>
      <w:r>
        <w:rPr>
          <w:rFonts w:hint="eastAsia"/>
        </w:rPr>
        <w:t>&lt;!--</w:t>
      </w:r>
      <w:r>
        <w:rPr>
          <w:rFonts w:hint="eastAsia"/>
        </w:rPr>
        <w:t>获取第二级</w:t>
      </w:r>
      <w:r>
        <w:rPr>
          <w:rFonts w:hint="eastAsia"/>
        </w:rPr>
        <w:t>--&gt;</w:t>
      </w:r>
    </w:p>
    <w:p w:rsidR="00130B2A" w:rsidRDefault="00130B2A" w:rsidP="00130B2A">
      <w:pPr>
        <w:pStyle w:val="ad"/>
      </w:pPr>
      <w:r>
        <w:t>&lt;?</w:t>
      </w:r>
      <w:proofErr w:type="spellStart"/>
      <w:r>
        <w:t>php</w:t>
      </w:r>
      <w:proofErr w:type="spellEnd"/>
    </w:p>
    <w:p w:rsidR="00130B2A" w:rsidRDefault="00130B2A" w:rsidP="00130B2A">
      <w:pPr>
        <w:pStyle w:val="ad"/>
      </w:pPr>
      <w:r>
        <w:lastRenderedPageBreak/>
        <w:tab/>
        <w:t>$</w:t>
      </w:r>
      <w:proofErr w:type="spellStart"/>
      <w:r>
        <w:t>sql</w:t>
      </w:r>
      <w:proofErr w:type="spellEnd"/>
      <w:r>
        <w:t xml:space="preserve">="select * from category where </w:t>
      </w:r>
      <w:proofErr w:type="spellStart"/>
      <w:r>
        <w:t>parentid</w:t>
      </w:r>
      <w:proofErr w:type="spellEnd"/>
      <w:r>
        <w:t>=$</w:t>
      </w:r>
      <w:proofErr w:type="spellStart"/>
      <w:r>
        <w:t>firstid</w:t>
      </w:r>
      <w:proofErr w:type="spellEnd"/>
      <w:r>
        <w:t>";</w:t>
      </w:r>
    </w:p>
    <w:p w:rsidR="00130B2A" w:rsidRDefault="00130B2A" w:rsidP="00130B2A">
      <w:pPr>
        <w:pStyle w:val="ad"/>
      </w:pPr>
      <w:r>
        <w:tab/>
        <w:t>$</w:t>
      </w:r>
      <w:proofErr w:type="spellStart"/>
      <w:r>
        <w:t>rs</w:t>
      </w:r>
      <w:proofErr w:type="spellEnd"/>
      <w:r>
        <w:t>=</w:t>
      </w:r>
      <w:proofErr w:type="spellStart"/>
      <w:r>
        <w:t>mysql_query</w:t>
      </w:r>
      <w:proofErr w:type="spellEnd"/>
      <w:r>
        <w:t>($</w:t>
      </w:r>
      <w:proofErr w:type="spellStart"/>
      <w:r>
        <w:t>sql</w:t>
      </w:r>
      <w:proofErr w:type="spellEnd"/>
      <w:r>
        <w:t>);</w:t>
      </w:r>
    </w:p>
    <w:p w:rsidR="00130B2A" w:rsidRDefault="00130B2A" w:rsidP="00130B2A">
      <w:pPr>
        <w:pStyle w:val="ad"/>
      </w:pPr>
      <w:r>
        <w:t>?&gt;</w:t>
      </w:r>
    </w:p>
    <w:p w:rsidR="00130B2A" w:rsidRDefault="00130B2A" w:rsidP="00130B2A">
      <w:pPr>
        <w:pStyle w:val="ad"/>
      </w:pPr>
      <w:r>
        <w:t>&lt;select id='second'&gt;</w:t>
      </w:r>
    </w:p>
    <w:p w:rsidR="00130B2A" w:rsidRDefault="00130B2A" w:rsidP="00130B2A">
      <w:pPr>
        <w:pStyle w:val="ad"/>
      </w:pPr>
      <w:r>
        <w:rPr>
          <w:rFonts w:hint="eastAsia"/>
        </w:rPr>
        <w:tab/>
        <w:t>&lt;option value=""&gt;---</w:t>
      </w:r>
      <w:r>
        <w:rPr>
          <w:rFonts w:hint="eastAsia"/>
        </w:rPr>
        <w:t>请选择</w:t>
      </w:r>
      <w:r>
        <w:rPr>
          <w:rFonts w:hint="eastAsia"/>
        </w:rPr>
        <w:t>---&lt;/option&gt;</w:t>
      </w:r>
    </w:p>
    <w:p w:rsidR="00130B2A" w:rsidRDefault="00130B2A" w:rsidP="00130B2A">
      <w:pPr>
        <w:pStyle w:val="ad"/>
      </w:pPr>
      <w:r>
        <w:tab/>
        <w:t>&lt;?</w:t>
      </w:r>
      <w:proofErr w:type="spellStart"/>
      <w:r>
        <w:t>php</w:t>
      </w:r>
      <w:proofErr w:type="spellEnd"/>
      <w:r>
        <w:t xml:space="preserve"> while($rows=</w:t>
      </w:r>
      <w:proofErr w:type="spellStart"/>
      <w:r>
        <w:t>mysql_fetch_assoc</w:t>
      </w:r>
      <w:proofErr w:type="spellEnd"/>
      <w:r>
        <w:t>($</w:t>
      </w:r>
      <w:proofErr w:type="spellStart"/>
      <w:r>
        <w:t>rs</w:t>
      </w:r>
      <w:proofErr w:type="spellEnd"/>
      <w:r>
        <w:t>)): ?&gt;</w:t>
      </w:r>
    </w:p>
    <w:p w:rsidR="00130B2A" w:rsidRDefault="00130B2A" w:rsidP="00130B2A">
      <w:pPr>
        <w:pStyle w:val="ad"/>
      </w:pPr>
      <w:r>
        <w:tab/>
        <w:t>&lt;option value="&lt;?</w:t>
      </w:r>
      <w:proofErr w:type="spellStart"/>
      <w:r>
        <w:t>php</w:t>
      </w:r>
      <w:proofErr w:type="spellEnd"/>
      <w:r>
        <w:t xml:space="preserve"> echo $rows['id']?&gt;"&gt;&lt;?</w:t>
      </w:r>
      <w:proofErr w:type="spellStart"/>
      <w:r>
        <w:t>php</w:t>
      </w:r>
      <w:proofErr w:type="spellEnd"/>
      <w:r>
        <w:t xml:space="preserve"> echo $rows['name']?&gt;&lt;/option&gt;</w:t>
      </w:r>
    </w:p>
    <w:p w:rsidR="00130B2A" w:rsidRDefault="00130B2A" w:rsidP="00130B2A">
      <w:pPr>
        <w:pStyle w:val="ad"/>
      </w:pPr>
      <w:r>
        <w:tab/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endwhile</w:t>
      </w:r>
      <w:proofErr w:type="spellEnd"/>
      <w:r>
        <w:t>;</w:t>
      </w:r>
      <w:r>
        <w:tab/>
        <w:t>?&gt;</w:t>
      </w:r>
    </w:p>
    <w:p w:rsidR="00594DFE" w:rsidRDefault="00130B2A" w:rsidP="00130B2A">
      <w:pPr>
        <w:pStyle w:val="ad"/>
      </w:pPr>
      <w:r>
        <w:t>&lt;/select&gt;</w:t>
      </w:r>
    </w:p>
    <w:p w:rsidR="00914618" w:rsidRDefault="00914618" w:rsidP="00130B2A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结果</w:t>
      </w:r>
    </w:p>
    <w:p w:rsidR="00F25DED" w:rsidRDefault="00F51920" w:rsidP="00130B2A">
      <w:pPr>
        <w:pStyle w:val="ad"/>
      </w:pPr>
      <w:r>
        <w:rPr>
          <w:noProof/>
        </w:rPr>
        <w:pict>
          <v:shape id="_x0000_i1030" type="#_x0000_t75" style="width:204.75pt;height:57.6pt;visibility:visible;mso-wrap-style:square">
            <v:imagedata r:id="rId13" o:title=""/>
          </v:shape>
        </w:pict>
      </w:r>
    </w:p>
    <w:p w:rsidR="008B5E65" w:rsidRDefault="00D72C3A" w:rsidP="00D72C3A">
      <w:pPr>
        <w:pStyle w:val="2"/>
      </w:pPr>
      <w:r>
        <w:t>二级联动的数据一次循环取出</w:t>
      </w:r>
    </w:p>
    <w:p w:rsidR="00C74C0A" w:rsidRDefault="00C74C0A" w:rsidP="00C74C0A">
      <w:pPr>
        <w:pStyle w:val="ad"/>
      </w:pPr>
      <w:r>
        <w:t>&lt;?</w:t>
      </w:r>
      <w:proofErr w:type="spellStart"/>
      <w:r>
        <w:t>php</w:t>
      </w:r>
      <w:proofErr w:type="spellEnd"/>
    </w:p>
    <w:p w:rsidR="00C74C0A" w:rsidRDefault="00C74C0A" w:rsidP="00C74C0A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连接数据库</w:t>
      </w:r>
    </w:p>
    <w:p w:rsidR="00C74C0A" w:rsidRDefault="00C74C0A" w:rsidP="00C74C0A">
      <w:pPr>
        <w:pStyle w:val="ad"/>
      </w:pPr>
      <w:proofErr w:type="spellStart"/>
      <w:r>
        <w:t>mysql_connect</w:t>
      </w:r>
      <w:proofErr w:type="spellEnd"/>
      <w:r>
        <w:t>('</w:t>
      </w:r>
      <w:proofErr w:type="spellStart"/>
      <w:r>
        <w:t>localhost</w:t>
      </w:r>
      <w:proofErr w:type="spellEnd"/>
      <w:r>
        <w:t>','root','</w:t>
      </w:r>
      <w:proofErr w:type="spellStart"/>
      <w:r>
        <w:t>aa</w:t>
      </w:r>
      <w:proofErr w:type="spellEnd"/>
      <w:r>
        <w:t>');</w:t>
      </w:r>
    </w:p>
    <w:p w:rsidR="00C74C0A" w:rsidRDefault="00C74C0A" w:rsidP="00C74C0A">
      <w:pPr>
        <w:pStyle w:val="ad"/>
      </w:pPr>
      <w:proofErr w:type="spellStart"/>
      <w:r>
        <w:t>mysql_query</w:t>
      </w:r>
      <w:proofErr w:type="spellEnd"/>
      <w:r>
        <w:t>('use php4');</w:t>
      </w:r>
    </w:p>
    <w:p w:rsidR="00C74C0A" w:rsidRDefault="00C74C0A" w:rsidP="00C74C0A">
      <w:pPr>
        <w:pStyle w:val="ad"/>
      </w:pPr>
      <w:proofErr w:type="spellStart"/>
      <w:r>
        <w:t>mysql_query</w:t>
      </w:r>
      <w:proofErr w:type="spellEnd"/>
      <w:r>
        <w:t>('set names utf8');</w:t>
      </w:r>
    </w:p>
    <w:p w:rsidR="00C74C0A" w:rsidRDefault="00C74C0A" w:rsidP="00C74C0A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获取数据</w:t>
      </w:r>
    </w:p>
    <w:p w:rsidR="00C74C0A" w:rsidRDefault="00C74C0A" w:rsidP="00C74C0A">
      <w:pPr>
        <w:pStyle w:val="ad"/>
      </w:pPr>
      <w:r>
        <w:t>$</w:t>
      </w:r>
      <w:proofErr w:type="spellStart"/>
      <w:r>
        <w:t>rs</w:t>
      </w:r>
      <w:proofErr w:type="spellEnd"/>
      <w:r>
        <w:t>=</w:t>
      </w:r>
      <w:proofErr w:type="spellStart"/>
      <w:r>
        <w:t>mysql_query</w:t>
      </w:r>
      <w:proofErr w:type="spellEnd"/>
      <w:r>
        <w:t xml:space="preserve">('select * from category order by </w:t>
      </w:r>
      <w:proofErr w:type="spellStart"/>
      <w:r>
        <w:t>sort_order</w:t>
      </w:r>
      <w:proofErr w:type="spellEnd"/>
      <w:r>
        <w:t>');</w:t>
      </w:r>
    </w:p>
    <w:p w:rsidR="00C74C0A" w:rsidRDefault="00C74C0A" w:rsidP="00C74C0A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将资源转成二维数组</w:t>
      </w:r>
    </w:p>
    <w:p w:rsidR="00C74C0A" w:rsidRDefault="00C74C0A" w:rsidP="00C74C0A">
      <w:pPr>
        <w:pStyle w:val="ad"/>
      </w:pPr>
      <w:r>
        <w:t>$array=array();</w:t>
      </w:r>
    </w:p>
    <w:p w:rsidR="00C74C0A" w:rsidRDefault="00C74C0A" w:rsidP="00C74C0A">
      <w:pPr>
        <w:pStyle w:val="ad"/>
      </w:pPr>
      <w:r>
        <w:t>while($rows=</w:t>
      </w:r>
      <w:proofErr w:type="spellStart"/>
      <w:r>
        <w:t>mysql_fetch_assoc</w:t>
      </w:r>
      <w:proofErr w:type="spellEnd"/>
      <w:r>
        <w:t>($</w:t>
      </w:r>
      <w:proofErr w:type="spellStart"/>
      <w:r>
        <w:t>rs</w:t>
      </w:r>
      <w:proofErr w:type="spellEnd"/>
      <w:r>
        <w:t>)) {</w:t>
      </w:r>
    </w:p>
    <w:p w:rsidR="00C74C0A" w:rsidRDefault="00C74C0A" w:rsidP="00C74C0A">
      <w:pPr>
        <w:pStyle w:val="ad"/>
      </w:pPr>
      <w:r>
        <w:tab/>
        <w:t>$array[]=$rows;</w:t>
      </w:r>
      <w:r>
        <w:tab/>
      </w:r>
    </w:p>
    <w:p w:rsidR="00C74C0A" w:rsidRDefault="00C74C0A" w:rsidP="00C74C0A">
      <w:pPr>
        <w:pStyle w:val="ad"/>
      </w:pPr>
      <w:r>
        <w:t>}</w:t>
      </w:r>
    </w:p>
    <w:p w:rsidR="00C74C0A" w:rsidRDefault="00C74C0A" w:rsidP="00C74C0A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循环二维数组</w:t>
      </w:r>
    </w:p>
    <w:p w:rsidR="00C74C0A" w:rsidRDefault="00C74C0A" w:rsidP="00C74C0A">
      <w:pPr>
        <w:pStyle w:val="ad"/>
      </w:pPr>
      <w:r>
        <w:t>echo '&lt;</w:t>
      </w:r>
      <w:proofErr w:type="spellStart"/>
      <w:r>
        <w:t>ul</w:t>
      </w:r>
      <w:proofErr w:type="spellEnd"/>
      <w:r>
        <w:t>&gt;';</w:t>
      </w:r>
    </w:p>
    <w:p w:rsidR="00C74C0A" w:rsidRDefault="00C74C0A" w:rsidP="00C74C0A">
      <w:pPr>
        <w:pStyle w:val="ad"/>
      </w:pPr>
      <w:proofErr w:type="spellStart"/>
      <w:r>
        <w:t>foreach</w:t>
      </w:r>
      <w:proofErr w:type="spellEnd"/>
      <w:r>
        <w:t>($array as $rows1) {</w:t>
      </w:r>
    </w:p>
    <w:p w:rsidR="00C74C0A" w:rsidRDefault="00C74C0A" w:rsidP="00C74C0A">
      <w:pPr>
        <w:pStyle w:val="ad"/>
      </w:pPr>
      <w:r>
        <w:tab/>
        <w:t>if($rows1['</w:t>
      </w:r>
      <w:proofErr w:type="spellStart"/>
      <w:r>
        <w:t>parentid</w:t>
      </w:r>
      <w:proofErr w:type="spellEnd"/>
      <w:r>
        <w:t>']==0) {</w:t>
      </w:r>
    </w:p>
    <w:p w:rsidR="00C74C0A" w:rsidRDefault="00C74C0A" w:rsidP="00C74C0A">
      <w:pPr>
        <w:pStyle w:val="ad"/>
      </w:pPr>
      <w:r>
        <w:tab/>
      </w:r>
      <w:r>
        <w:tab/>
        <w:t>echo "&lt;li&gt;{$rows1['name']}&lt;/li&gt;";</w:t>
      </w:r>
    </w:p>
    <w:p w:rsidR="00C74C0A" w:rsidRDefault="00C74C0A" w:rsidP="00C74C0A">
      <w:pPr>
        <w:pStyle w:val="ad"/>
      </w:pPr>
      <w:r>
        <w:tab/>
      </w:r>
      <w:r>
        <w:tab/>
        <w:t>echo '&lt;</w:t>
      </w:r>
      <w:proofErr w:type="spellStart"/>
      <w:r>
        <w:t>ul</w:t>
      </w:r>
      <w:proofErr w:type="spellEnd"/>
      <w:r>
        <w:t>&gt;';</w:t>
      </w:r>
    </w:p>
    <w:p w:rsidR="00C74C0A" w:rsidRDefault="00C74C0A" w:rsidP="00C74C0A">
      <w:pPr>
        <w:pStyle w:val="ad"/>
      </w:pPr>
      <w:r>
        <w:tab/>
      </w:r>
      <w:r>
        <w:tab/>
      </w:r>
      <w:proofErr w:type="spellStart"/>
      <w:r>
        <w:t>foreach</w:t>
      </w:r>
      <w:proofErr w:type="spellEnd"/>
      <w:r>
        <w:t>($array as $rows2) {</w:t>
      </w:r>
    </w:p>
    <w:p w:rsidR="00C74C0A" w:rsidRDefault="00C74C0A" w:rsidP="00C74C0A">
      <w:pPr>
        <w:pStyle w:val="ad"/>
      </w:pPr>
      <w:r>
        <w:tab/>
      </w:r>
      <w:r>
        <w:tab/>
      </w:r>
      <w:r>
        <w:tab/>
        <w:t>if($rows2['</w:t>
      </w:r>
      <w:proofErr w:type="spellStart"/>
      <w:r>
        <w:t>parentid</w:t>
      </w:r>
      <w:proofErr w:type="spellEnd"/>
      <w:r>
        <w:t>']==$rows1['id']){</w:t>
      </w:r>
    </w:p>
    <w:p w:rsidR="00C74C0A" w:rsidRDefault="00C74C0A" w:rsidP="00C74C0A">
      <w:pPr>
        <w:pStyle w:val="ad"/>
      </w:pPr>
      <w:r>
        <w:tab/>
      </w:r>
      <w:r>
        <w:tab/>
      </w:r>
      <w:r>
        <w:tab/>
      </w:r>
      <w:r>
        <w:tab/>
        <w:t>echo "&lt;li&gt;{$rows2['name']}&lt;/li&gt;";</w:t>
      </w:r>
    </w:p>
    <w:p w:rsidR="00C74C0A" w:rsidRDefault="00C74C0A" w:rsidP="00C74C0A">
      <w:pPr>
        <w:pStyle w:val="ad"/>
      </w:pPr>
      <w:r>
        <w:tab/>
      </w:r>
      <w:r>
        <w:tab/>
      </w:r>
      <w:r>
        <w:tab/>
        <w:t>}</w:t>
      </w:r>
    </w:p>
    <w:p w:rsidR="00C74C0A" w:rsidRDefault="00C74C0A" w:rsidP="00C74C0A">
      <w:pPr>
        <w:pStyle w:val="ad"/>
      </w:pPr>
      <w:r>
        <w:tab/>
      </w:r>
      <w:r>
        <w:tab/>
        <w:t>}</w:t>
      </w:r>
    </w:p>
    <w:p w:rsidR="00C74C0A" w:rsidRDefault="00C74C0A" w:rsidP="00C74C0A">
      <w:pPr>
        <w:pStyle w:val="ad"/>
      </w:pPr>
      <w:r>
        <w:lastRenderedPageBreak/>
        <w:tab/>
      </w:r>
      <w:r>
        <w:tab/>
        <w:t>echo '&lt;/</w:t>
      </w:r>
      <w:proofErr w:type="spellStart"/>
      <w:r>
        <w:t>ul</w:t>
      </w:r>
      <w:proofErr w:type="spellEnd"/>
      <w:r>
        <w:t>&gt;';</w:t>
      </w:r>
    </w:p>
    <w:p w:rsidR="00C74C0A" w:rsidRDefault="00C74C0A" w:rsidP="00C74C0A">
      <w:pPr>
        <w:pStyle w:val="ad"/>
      </w:pPr>
      <w:r>
        <w:tab/>
        <w:t>}</w:t>
      </w:r>
    </w:p>
    <w:p w:rsidR="00C74C0A" w:rsidRDefault="00C74C0A" w:rsidP="00C74C0A">
      <w:pPr>
        <w:pStyle w:val="ad"/>
      </w:pPr>
      <w:r>
        <w:t>}</w:t>
      </w:r>
    </w:p>
    <w:p w:rsidR="00C74C0A" w:rsidRDefault="00C74C0A" w:rsidP="00C74C0A">
      <w:pPr>
        <w:pStyle w:val="ad"/>
      </w:pPr>
      <w:r>
        <w:t>echo '&lt;/</w:t>
      </w:r>
      <w:proofErr w:type="spellStart"/>
      <w:r>
        <w:t>ul</w:t>
      </w:r>
      <w:proofErr w:type="spellEnd"/>
      <w:r>
        <w:t>&gt;';</w:t>
      </w:r>
    </w:p>
    <w:p w:rsidR="008B5E65" w:rsidRDefault="00C74C0A" w:rsidP="00C74C0A">
      <w:pPr>
        <w:pStyle w:val="ad"/>
      </w:pPr>
      <w:r>
        <w:t>?&gt;</w:t>
      </w:r>
    </w:p>
    <w:p w:rsidR="0075023C" w:rsidRDefault="00F51920" w:rsidP="00C74C0A">
      <w:pPr>
        <w:pStyle w:val="ad"/>
      </w:pPr>
      <w:r>
        <w:rPr>
          <w:noProof/>
        </w:rPr>
        <w:pict>
          <v:shape id="_x0000_i1031" type="#_x0000_t75" style="width:138.35pt;height:83.9pt;visibility:visible;mso-wrap-style:square">
            <v:imagedata r:id="rId14" o:title=""/>
          </v:shape>
        </w:pict>
      </w:r>
    </w:p>
    <w:p w:rsidR="00D65B79" w:rsidRDefault="004F624B" w:rsidP="004F624B">
      <w:pPr>
        <w:pStyle w:val="2"/>
      </w:pPr>
      <w:r>
        <w:t>获取无限级联动的数据</w:t>
      </w:r>
    </w:p>
    <w:p w:rsidR="00EE7D90" w:rsidRPr="00EE7D90" w:rsidRDefault="00EE7D90" w:rsidP="00EE7D90">
      <w:pPr>
        <w:ind w:firstLine="560"/>
      </w:pPr>
      <w:r>
        <w:t>无限级使用递归来实现</w:t>
      </w:r>
      <w:r w:rsidR="00491045">
        <w:rPr>
          <w:rFonts w:hint="eastAsia"/>
        </w:rPr>
        <w:t>，给每个记录添加一个</w:t>
      </w:r>
      <w:r w:rsidR="00491045">
        <w:t>”</w:t>
      </w:r>
      <w:r w:rsidR="00491045">
        <w:rPr>
          <w:rFonts w:hint="eastAsia"/>
        </w:rPr>
        <w:t>深度</w:t>
      </w:r>
      <w:r w:rsidR="00491045">
        <w:t>”</w:t>
      </w:r>
      <w:r w:rsidR="00491045">
        <w:rPr>
          <w:rFonts w:hint="eastAsia"/>
        </w:rPr>
        <w:t>字段</w:t>
      </w:r>
    </w:p>
    <w:p w:rsidR="00D65B79" w:rsidRDefault="00F51920" w:rsidP="00491045">
      <w:pPr>
        <w:pStyle w:val="ad"/>
      </w:pPr>
      <w:r>
        <w:rPr>
          <w:noProof/>
        </w:rPr>
        <w:pict>
          <v:shape id="_x0000_i1032" type="#_x0000_t75" style="width:209.1pt;height:92.65pt;visibility:visible;mso-wrap-style:square">
            <v:imagedata r:id="rId15" o:title=""/>
          </v:shape>
        </w:pict>
      </w:r>
    </w:p>
    <w:p w:rsidR="00460170" w:rsidRDefault="00460170" w:rsidP="00460170">
      <w:pPr>
        <w:pStyle w:val="3"/>
      </w:pPr>
      <w:proofErr w:type="spellStart"/>
      <w:r w:rsidRPr="00460170">
        <w:t>str_repeat</w:t>
      </w:r>
      <w:proofErr w:type="spellEnd"/>
      <w:r>
        <w:t>(</w:t>
      </w:r>
      <w:r>
        <w:t>字符串</w:t>
      </w:r>
      <w:r>
        <w:rPr>
          <w:rFonts w:hint="eastAsia"/>
        </w:rPr>
        <w:t>，</w:t>
      </w:r>
      <w:r>
        <w:t>重复次数</w:t>
      </w:r>
      <w:r>
        <w:t>)</w:t>
      </w:r>
    </w:p>
    <w:p w:rsidR="00EB7452" w:rsidRDefault="003D1101" w:rsidP="00EB7452">
      <w:pPr>
        <w:pStyle w:val="ad"/>
        <w:rPr>
          <w:noProof/>
          <w:shd w:val="clear" w:color="auto" w:fill="auto"/>
        </w:rPr>
      </w:pPr>
      <w:r>
        <w:rPr>
          <w:noProof/>
          <w:shd w:val="clear" w:color="auto" w:fill="auto"/>
        </w:rPr>
        <w:pict>
          <v:shape id="_x0000_i1033" type="#_x0000_t75" style="width:155.25pt;height:21.3pt;visibility:visible;mso-wrap-style:square">
            <v:imagedata r:id="rId16" o:title=""/>
          </v:shape>
        </w:pict>
      </w:r>
    </w:p>
    <w:p w:rsidR="00EB7452" w:rsidRPr="00EB7452" w:rsidRDefault="003D1101" w:rsidP="00EB7452">
      <w:pPr>
        <w:pStyle w:val="ad"/>
      </w:pPr>
      <w:r>
        <w:rPr>
          <w:noProof/>
        </w:rPr>
        <w:pict>
          <v:shape id="_x0000_i1034" type="#_x0000_t75" style="width:4in;height:58.25pt;visibility:visible;mso-wrap-style:square">
            <v:imagedata r:id="rId17" o:title=""/>
          </v:shape>
        </w:pict>
      </w:r>
    </w:p>
    <w:p w:rsidR="00D65B79" w:rsidRDefault="005D084C" w:rsidP="00EB7452">
      <w:pPr>
        <w:pStyle w:val="3"/>
      </w:pPr>
      <w:r>
        <w:rPr>
          <w:rFonts w:hint="eastAsia"/>
        </w:rPr>
        <w:t>完整代码</w:t>
      </w:r>
    </w:p>
    <w:p w:rsidR="005D084C" w:rsidRDefault="005D084C" w:rsidP="005D084C">
      <w:pPr>
        <w:pStyle w:val="ad"/>
      </w:pPr>
      <w:r>
        <w:t>&lt;?</w:t>
      </w:r>
      <w:proofErr w:type="spellStart"/>
      <w:r>
        <w:t>php</w:t>
      </w:r>
      <w:proofErr w:type="spellEnd"/>
    </w:p>
    <w:p w:rsidR="005D084C" w:rsidRDefault="005D084C" w:rsidP="005D084C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连接数据库</w:t>
      </w:r>
    </w:p>
    <w:p w:rsidR="005D084C" w:rsidRDefault="005D084C" w:rsidP="005D084C">
      <w:pPr>
        <w:pStyle w:val="ad"/>
      </w:pPr>
      <w:proofErr w:type="spellStart"/>
      <w:r>
        <w:t>mysql_connect</w:t>
      </w:r>
      <w:proofErr w:type="spellEnd"/>
      <w:r>
        <w:t>('</w:t>
      </w:r>
      <w:proofErr w:type="spellStart"/>
      <w:r>
        <w:t>localhost</w:t>
      </w:r>
      <w:proofErr w:type="spellEnd"/>
      <w:r>
        <w:t>','root','</w:t>
      </w:r>
      <w:proofErr w:type="spellStart"/>
      <w:r>
        <w:t>aa</w:t>
      </w:r>
      <w:proofErr w:type="spellEnd"/>
      <w:r>
        <w:t>');</w:t>
      </w:r>
    </w:p>
    <w:p w:rsidR="005D084C" w:rsidRDefault="005D084C" w:rsidP="005D084C">
      <w:pPr>
        <w:pStyle w:val="ad"/>
      </w:pPr>
      <w:proofErr w:type="spellStart"/>
      <w:r>
        <w:t>mysql_select_db</w:t>
      </w:r>
      <w:proofErr w:type="spellEnd"/>
      <w:r>
        <w:t>('php4');</w:t>
      </w:r>
    </w:p>
    <w:p w:rsidR="005D084C" w:rsidRDefault="005D084C" w:rsidP="005D084C">
      <w:pPr>
        <w:pStyle w:val="ad"/>
      </w:pPr>
      <w:proofErr w:type="spellStart"/>
      <w:r>
        <w:t>mysql_query</w:t>
      </w:r>
      <w:proofErr w:type="spellEnd"/>
      <w:r>
        <w:t>('set names utf8');</w:t>
      </w:r>
    </w:p>
    <w:p w:rsidR="005D084C" w:rsidRDefault="005D084C" w:rsidP="005D084C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获取数据</w:t>
      </w:r>
    </w:p>
    <w:p w:rsidR="005D084C" w:rsidRDefault="005D084C" w:rsidP="005D084C">
      <w:pPr>
        <w:pStyle w:val="ad"/>
      </w:pPr>
      <w:r>
        <w:t>$</w:t>
      </w:r>
      <w:proofErr w:type="spellStart"/>
      <w:r>
        <w:t>sql</w:t>
      </w:r>
      <w:proofErr w:type="spellEnd"/>
      <w:r>
        <w:t xml:space="preserve">='select * from category order by </w:t>
      </w:r>
      <w:proofErr w:type="spellStart"/>
      <w:r>
        <w:t>sort_order</w:t>
      </w:r>
      <w:proofErr w:type="spellEnd"/>
      <w:r>
        <w:t>';</w:t>
      </w:r>
    </w:p>
    <w:p w:rsidR="005D084C" w:rsidRDefault="005D084C" w:rsidP="005D084C">
      <w:pPr>
        <w:pStyle w:val="ad"/>
      </w:pPr>
      <w:r>
        <w:lastRenderedPageBreak/>
        <w:t>$</w:t>
      </w:r>
      <w:proofErr w:type="spellStart"/>
      <w:r>
        <w:t>rs</w:t>
      </w:r>
      <w:proofErr w:type="spellEnd"/>
      <w:r>
        <w:t>=</w:t>
      </w:r>
      <w:proofErr w:type="spellStart"/>
      <w:r>
        <w:t>mysql_query</w:t>
      </w:r>
      <w:proofErr w:type="spellEnd"/>
      <w:r>
        <w:t>($</w:t>
      </w:r>
      <w:proofErr w:type="spellStart"/>
      <w:r>
        <w:t>sql</w:t>
      </w:r>
      <w:proofErr w:type="spellEnd"/>
      <w:r>
        <w:t>);</w:t>
      </w:r>
    </w:p>
    <w:p w:rsidR="005D084C" w:rsidRDefault="005D084C" w:rsidP="005D084C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将资源转成二维数组</w:t>
      </w:r>
    </w:p>
    <w:p w:rsidR="005D084C" w:rsidRDefault="005D084C" w:rsidP="005D084C">
      <w:pPr>
        <w:pStyle w:val="ad"/>
      </w:pPr>
      <w:r>
        <w:t>$array=array();</w:t>
      </w:r>
    </w:p>
    <w:p w:rsidR="005D084C" w:rsidRDefault="005D084C" w:rsidP="005D084C">
      <w:pPr>
        <w:pStyle w:val="ad"/>
      </w:pPr>
      <w:r>
        <w:t>while($rows=</w:t>
      </w:r>
      <w:proofErr w:type="spellStart"/>
      <w:r>
        <w:t>mysql_fetch_assoc</w:t>
      </w:r>
      <w:proofErr w:type="spellEnd"/>
      <w:r>
        <w:t>($</w:t>
      </w:r>
      <w:proofErr w:type="spellStart"/>
      <w:r>
        <w:t>rs</w:t>
      </w:r>
      <w:proofErr w:type="spellEnd"/>
      <w:r>
        <w:t>)) {</w:t>
      </w:r>
    </w:p>
    <w:p w:rsidR="005D084C" w:rsidRDefault="005D084C" w:rsidP="005D084C">
      <w:pPr>
        <w:pStyle w:val="ad"/>
      </w:pPr>
      <w:r>
        <w:tab/>
        <w:t>$array[]=$rows;</w:t>
      </w:r>
    </w:p>
    <w:p w:rsidR="005D084C" w:rsidRDefault="005D084C" w:rsidP="005D084C">
      <w:pPr>
        <w:pStyle w:val="ad"/>
      </w:pPr>
      <w:r>
        <w:t>}</w:t>
      </w:r>
    </w:p>
    <w:p w:rsidR="005D084C" w:rsidRPr="00694EBE" w:rsidRDefault="005D084C" w:rsidP="005D084C">
      <w:pPr>
        <w:pStyle w:val="ad"/>
        <w:rPr>
          <w:color w:val="FF0000"/>
        </w:rPr>
      </w:pPr>
      <w:r w:rsidRPr="00694EBE">
        <w:rPr>
          <w:rFonts w:hint="eastAsia"/>
          <w:color w:val="FF0000"/>
        </w:rPr>
        <w:t>//</w:t>
      </w:r>
      <w:r w:rsidRPr="00694EBE">
        <w:rPr>
          <w:rFonts w:hint="eastAsia"/>
          <w:color w:val="FF0000"/>
        </w:rPr>
        <w:t>创建树型结构</w:t>
      </w:r>
    </w:p>
    <w:p w:rsidR="005D084C" w:rsidRPr="00694EBE" w:rsidRDefault="005D084C" w:rsidP="005D084C">
      <w:pPr>
        <w:pStyle w:val="ad"/>
        <w:rPr>
          <w:color w:val="FF0000"/>
        </w:rPr>
      </w:pPr>
      <w:r w:rsidRPr="00694EBE">
        <w:rPr>
          <w:color w:val="FF0000"/>
        </w:rPr>
        <w:t xml:space="preserve">function </w:t>
      </w:r>
      <w:proofErr w:type="spellStart"/>
      <w:r w:rsidRPr="00694EBE">
        <w:rPr>
          <w:color w:val="FF0000"/>
        </w:rPr>
        <w:t>createTree</w:t>
      </w:r>
      <w:proofErr w:type="spellEnd"/>
      <w:r w:rsidRPr="00694EBE">
        <w:rPr>
          <w:color w:val="FF0000"/>
        </w:rPr>
        <w:t>($list,$</w:t>
      </w:r>
      <w:proofErr w:type="spellStart"/>
      <w:r w:rsidRPr="00694EBE">
        <w:rPr>
          <w:color w:val="FF0000"/>
        </w:rPr>
        <w:t>parentid</w:t>
      </w:r>
      <w:proofErr w:type="spellEnd"/>
      <w:r w:rsidRPr="00694EBE">
        <w:rPr>
          <w:color w:val="FF0000"/>
        </w:rPr>
        <w:t>=0,$deep=0) {</w:t>
      </w:r>
    </w:p>
    <w:p w:rsidR="005D084C" w:rsidRPr="00694EBE" w:rsidRDefault="005D084C" w:rsidP="005D084C">
      <w:pPr>
        <w:pStyle w:val="ad"/>
        <w:rPr>
          <w:color w:val="FF0000"/>
        </w:rPr>
      </w:pPr>
      <w:r w:rsidRPr="00694EBE">
        <w:rPr>
          <w:color w:val="FF0000"/>
        </w:rPr>
        <w:tab/>
        <w:t>static $tree=array();</w:t>
      </w:r>
    </w:p>
    <w:p w:rsidR="005D084C" w:rsidRPr="00694EBE" w:rsidRDefault="005D084C" w:rsidP="005D084C">
      <w:pPr>
        <w:pStyle w:val="ad"/>
        <w:rPr>
          <w:color w:val="FF0000"/>
        </w:rPr>
      </w:pPr>
      <w:r w:rsidRPr="00694EBE">
        <w:rPr>
          <w:color w:val="FF0000"/>
        </w:rPr>
        <w:tab/>
      </w:r>
      <w:proofErr w:type="spellStart"/>
      <w:r w:rsidRPr="00694EBE">
        <w:rPr>
          <w:color w:val="FF0000"/>
        </w:rPr>
        <w:t>foreach</w:t>
      </w:r>
      <w:proofErr w:type="spellEnd"/>
      <w:r w:rsidRPr="00694EBE">
        <w:rPr>
          <w:color w:val="FF0000"/>
        </w:rPr>
        <w:t>($list as $rows) {</w:t>
      </w:r>
    </w:p>
    <w:p w:rsidR="005D084C" w:rsidRPr="00694EBE" w:rsidRDefault="005D084C" w:rsidP="005D084C">
      <w:pPr>
        <w:pStyle w:val="ad"/>
        <w:rPr>
          <w:color w:val="FF0000"/>
        </w:rPr>
      </w:pPr>
      <w:r w:rsidRPr="00694EBE">
        <w:rPr>
          <w:color w:val="FF0000"/>
        </w:rPr>
        <w:tab/>
      </w:r>
      <w:r w:rsidRPr="00694EBE">
        <w:rPr>
          <w:color w:val="FF0000"/>
        </w:rPr>
        <w:tab/>
        <w:t>if($rows['</w:t>
      </w:r>
      <w:proofErr w:type="spellStart"/>
      <w:r w:rsidRPr="00694EBE">
        <w:rPr>
          <w:color w:val="FF0000"/>
        </w:rPr>
        <w:t>parentid</w:t>
      </w:r>
      <w:proofErr w:type="spellEnd"/>
      <w:r w:rsidRPr="00694EBE">
        <w:rPr>
          <w:color w:val="FF0000"/>
        </w:rPr>
        <w:t>']==$</w:t>
      </w:r>
      <w:proofErr w:type="spellStart"/>
      <w:r w:rsidRPr="00694EBE">
        <w:rPr>
          <w:color w:val="FF0000"/>
        </w:rPr>
        <w:t>parentid</w:t>
      </w:r>
      <w:proofErr w:type="spellEnd"/>
      <w:r w:rsidRPr="00694EBE">
        <w:rPr>
          <w:color w:val="FF0000"/>
        </w:rPr>
        <w:t>){</w:t>
      </w:r>
    </w:p>
    <w:p w:rsidR="005D084C" w:rsidRPr="00694EBE" w:rsidRDefault="005D084C" w:rsidP="005D084C">
      <w:pPr>
        <w:pStyle w:val="ad"/>
        <w:rPr>
          <w:color w:val="FF0000"/>
        </w:rPr>
      </w:pPr>
      <w:r w:rsidRPr="00694EBE">
        <w:rPr>
          <w:color w:val="FF0000"/>
        </w:rPr>
        <w:tab/>
      </w:r>
      <w:r w:rsidRPr="00694EBE">
        <w:rPr>
          <w:color w:val="FF0000"/>
        </w:rPr>
        <w:tab/>
      </w:r>
      <w:r w:rsidRPr="00694EBE">
        <w:rPr>
          <w:color w:val="FF0000"/>
        </w:rPr>
        <w:tab/>
        <w:t>$rows['deep']=$deep;</w:t>
      </w:r>
      <w:r w:rsidR="007D1B47">
        <w:rPr>
          <w:color w:val="FF0000"/>
        </w:rPr>
        <w:t xml:space="preserve">   //</w:t>
      </w:r>
      <w:r w:rsidR="007D1B47">
        <w:rPr>
          <w:color w:val="FF0000"/>
        </w:rPr>
        <w:t>给每个记录添加一个</w:t>
      </w:r>
      <w:r w:rsidR="007D1B47">
        <w:rPr>
          <w:rFonts w:hint="eastAsia"/>
          <w:color w:val="FF0000"/>
        </w:rPr>
        <w:t>“</w:t>
      </w:r>
      <w:r w:rsidR="007D1B47">
        <w:rPr>
          <w:color w:val="FF0000"/>
        </w:rPr>
        <w:t>深度</w:t>
      </w:r>
      <w:r w:rsidR="007D1B47">
        <w:rPr>
          <w:rFonts w:hint="eastAsia"/>
          <w:color w:val="FF0000"/>
        </w:rPr>
        <w:t>”</w:t>
      </w:r>
    </w:p>
    <w:p w:rsidR="005D084C" w:rsidRPr="00694EBE" w:rsidRDefault="005D084C" w:rsidP="005D084C">
      <w:pPr>
        <w:pStyle w:val="ad"/>
        <w:rPr>
          <w:color w:val="FF0000"/>
        </w:rPr>
      </w:pPr>
      <w:r w:rsidRPr="00694EBE">
        <w:rPr>
          <w:color w:val="FF0000"/>
        </w:rPr>
        <w:tab/>
      </w:r>
      <w:r w:rsidRPr="00694EBE">
        <w:rPr>
          <w:color w:val="FF0000"/>
        </w:rPr>
        <w:tab/>
      </w:r>
      <w:r w:rsidRPr="00694EBE">
        <w:rPr>
          <w:color w:val="FF0000"/>
        </w:rPr>
        <w:tab/>
        <w:t>$tree[]=$rows;</w:t>
      </w:r>
    </w:p>
    <w:p w:rsidR="005D084C" w:rsidRPr="00694EBE" w:rsidRDefault="005D084C" w:rsidP="005D084C">
      <w:pPr>
        <w:pStyle w:val="ad"/>
        <w:rPr>
          <w:color w:val="FF0000"/>
        </w:rPr>
      </w:pPr>
      <w:r w:rsidRPr="00694EBE">
        <w:rPr>
          <w:color w:val="FF0000"/>
        </w:rPr>
        <w:tab/>
      </w:r>
      <w:r w:rsidRPr="00694EBE">
        <w:rPr>
          <w:color w:val="FF0000"/>
        </w:rPr>
        <w:tab/>
      </w:r>
      <w:r w:rsidRPr="00694EBE">
        <w:rPr>
          <w:color w:val="FF0000"/>
        </w:rPr>
        <w:tab/>
      </w:r>
      <w:proofErr w:type="spellStart"/>
      <w:r w:rsidRPr="00694EBE">
        <w:rPr>
          <w:color w:val="FF0000"/>
        </w:rPr>
        <w:t>createTree</w:t>
      </w:r>
      <w:proofErr w:type="spellEnd"/>
      <w:r w:rsidRPr="00694EBE">
        <w:rPr>
          <w:color w:val="FF0000"/>
        </w:rPr>
        <w:t>($</w:t>
      </w:r>
      <w:proofErr w:type="spellStart"/>
      <w:r w:rsidRPr="00694EBE">
        <w:rPr>
          <w:color w:val="FF0000"/>
        </w:rPr>
        <w:t>list,$rows</w:t>
      </w:r>
      <w:proofErr w:type="spellEnd"/>
      <w:r w:rsidRPr="00694EBE">
        <w:rPr>
          <w:color w:val="FF0000"/>
        </w:rPr>
        <w:t>['id'],$deep+1);</w:t>
      </w:r>
    </w:p>
    <w:p w:rsidR="005D084C" w:rsidRPr="00694EBE" w:rsidRDefault="005D084C" w:rsidP="005D084C">
      <w:pPr>
        <w:pStyle w:val="ad"/>
        <w:rPr>
          <w:color w:val="FF0000"/>
        </w:rPr>
      </w:pPr>
      <w:r w:rsidRPr="00694EBE">
        <w:rPr>
          <w:color w:val="FF0000"/>
        </w:rPr>
        <w:tab/>
      </w:r>
      <w:r w:rsidRPr="00694EBE">
        <w:rPr>
          <w:color w:val="FF0000"/>
        </w:rPr>
        <w:tab/>
        <w:t>}</w:t>
      </w:r>
    </w:p>
    <w:p w:rsidR="005D084C" w:rsidRPr="00694EBE" w:rsidRDefault="005D084C" w:rsidP="005D084C">
      <w:pPr>
        <w:pStyle w:val="ad"/>
        <w:rPr>
          <w:color w:val="FF0000"/>
        </w:rPr>
      </w:pPr>
      <w:r w:rsidRPr="00694EBE">
        <w:rPr>
          <w:color w:val="FF0000"/>
        </w:rPr>
        <w:tab/>
        <w:t>}</w:t>
      </w:r>
    </w:p>
    <w:p w:rsidR="005D084C" w:rsidRPr="00694EBE" w:rsidRDefault="005D084C" w:rsidP="005D084C">
      <w:pPr>
        <w:pStyle w:val="ad"/>
        <w:rPr>
          <w:color w:val="FF0000"/>
        </w:rPr>
      </w:pPr>
      <w:r w:rsidRPr="00694EBE">
        <w:rPr>
          <w:color w:val="FF0000"/>
        </w:rPr>
        <w:tab/>
        <w:t>return $tree;</w:t>
      </w:r>
    </w:p>
    <w:p w:rsidR="005D084C" w:rsidRPr="00694EBE" w:rsidRDefault="005D084C" w:rsidP="005D084C">
      <w:pPr>
        <w:pStyle w:val="ad"/>
        <w:rPr>
          <w:color w:val="FF0000"/>
        </w:rPr>
      </w:pPr>
      <w:r w:rsidRPr="00694EBE">
        <w:rPr>
          <w:color w:val="FF0000"/>
        </w:rPr>
        <w:t>}</w:t>
      </w:r>
    </w:p>
    <w:p w:rsidR="005D084C" w:rsidRDefault="005D084C" w:rsidP="005D084C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测试</w:t>
      </w:r>
    </w:p>
    <w:p w:rsidR="005D084C" w:rsidRDefault="005D084C" w:rsidP="005D084C">
      <w:pPr>
        <w:pStyle w:val="ad"/>
      </w:pPr>
      <w:r>
        <w:t>echo '&lt;pre&gt;';</w:t>
      </w:r>
    </w:p>
    <w:p w:rsidR="005D084C" w:rsidRDefault="005D084C" w:rsidP="005D084C">
      <w:pPr>
        <w:pStyle w:val="ad"/>
      </w:pPr>
      <w:r>
        <w:t>$temp=</w:t>
      </w:r>
      <w:proofErr w:type="spellStart"/>
      <w:r>
        <w:t>createTree</w:t>
      </w:r>
      <w:proofErr w:type="spellEnd"/>
      <w:r>
        <w:t>($array);</w:t>
      </w:r>
    </w:p>
    <w:p w:rsidR="005D084C" w:rsidRDefault="005D084C" w:rsidP="005D084C">
      <w:pPr>
        <w:pStyle w:val="ad"/>
      </w:pPr>
      <w:proofErr w:type="spellStart"/>
      <w:r>
        <w:t>foreach</w:t>
      </w:r>
      <w:proofErr w:type="spellEnd"/>
      <w:r>
        <w:t>($temp as $rows) {</w:t>
      </w:r>
    </w:p>
    <w:p w:rsidR="005D084C" w:rsidRDefault="005D084C" w:rsidP="005D084C">
      <w:pPr>
        <w:pStyle w:val="ad"/>
      </w:pPr>
      <w:r>
        <w:tab/>
        <w:t xml:space="preserve">echo </w:t>
      </w:r>
      <w:proofErr w:type="spellStart"/>
      <w:r>
        <w:t>str_repeat</w:t>
      </w:r>
      <w:proofErr w:type="spellEnd"/>
      <w:r>
        <w:t>('&amp;</w:t>
      </w:r>
      <w:proofErr w:type="spellStart"/>
      <w:r>
        <w:t>nbsp</w:t>
      </w:r>
      <w:proofErr w:type="spellEnd"/>
      <w:r>
        <w:t>;',$rows['deep']*3),$rows['name'],'&lt;</w:t>
      </w:r>
      <w:proofErr w:type="spellStart"/>
      <w:r>
        <w:t>br</w:t>
      </w:r>
      <w:proofErr w:type="spellEnd"/>
      <w:r>
        <w:t>&gt;';</w:t>
      </w:r>
    </w:p>
    <w:p w:rsidR="005D084C" w:rsidRDefault="005D084C" w:rsidP="005D084C">
      <w:pPr>
        <w:pStyle w:val="ad"/>
      </w:pPr>
      <w:r>
        <w:t>}</w:t>
      </w:r>
    </w:p>
    <w:p w:rsidR="005D084C" w:rsidRDefault="005D084C" w:rsidP="005D084C">
      <w:pPr>
        <w:pStyle w:val="ad"/>
      </w:pPr>
      <w:r>
        <w:t>?&gt;</w:t>
      </w:r>
    </w:p>
    <w:p w:rsidR="00C573A5" w:rsidRDefault="00F51920" w:rsidP="005D084C">
      <w:pPr>
        <w:pStyle w:val="ad"/>
      </w:pPr>
      <w:r>
        <w:rPr>
          <w:noProof/>
        </w:rPr>
        <w:pict>
          <v:shape id="_x0000_i1035" type="#_x0000_t75" style="width:135.25pt;height:102.7pt;visibility:visible;mso-wrap-style:square">
            <v:imagedata r:id="rId18" o:title=""/>
          </v:shape>
        </w:pict>
      </w:r>
    </w:p>
    <w:p w:rsidR="00F51920" w:rsidRDefault="00F51920" w:rsidP="00A61FA2">
      <w:pPr>
        <w:pStyle w:val="2"/>
      </w:pPr>
      <w:r>
        <w:t>封装</w:t>
      </w:r>
      <w:r w:rsidR="00056B69">
        <w:t>万能的</w:t>
      </w:r>
      <w:r w:rsidR="00056B69">
        <w:rPr>
          <w:rFonts w:hint="eastAsia"/>
        </w:rPr>
        <w:t>insert</w:t>
      </w:r>
      <w:r w:rsidR="00056B69">
        <w:rPr>
          <w:rFonts w:hint="eastAsia"/>
        </w:rPr>
        <w:t>语句</w:t>
      </w:r>
    </w:p>
    <w:p w:rsidR="00D45C37" w:rsidRPr="00D45C37" w:rsidRDefault="00D45C37" w:rsidP="00D45C37">
      <w:pPr>
        <w:ind w:firstLine="560"/>
        <w:rPr>
          <w:rFonts w:hint="eastAsia"/>
        </w:rPr>
      </w:pPr>
      <w:r>
        <w:t>insert</w:t>
      </w:r>
      <w:r>
        <w:t>语句中</w:t>
      </w:r>
      <w:r>
        <w:rPr>
          <w:rFonts w:hint="eastAsia"/>
        </w:rPr>
        <w:t>变化的是字段名和值，字段名作为</w:t>
      </w:r>
      <w:r>
        <w:rPr>
          <w:rFonts w:hint="eastAsia"/>
        </w:rPr>
        <w:t>关联数组的</w:t>
      </w:r>
      <w:r>
        <w:rPr>
          <w:rFonts w:hint="eastAsia"/>
        </w:rPr>
        <w:t>键，值作为关联数组的值。</w:t>
      </w:r>
    </w:p>
    <w:p w:rsidR="00846851" w:rsidRDefault="00846851" w:rsidP="00846851">
      <w:pPr>
        <w:pStyle w:val="ad"/>
      </w:pPr>
      <w:r>
        <w:t>$table='category';</w:t>
      </w:r>
    </w:p>
    <w:p w:rsidR="00846851" w:rsidRDefault="00846851" w:rsidP="00846851">
      <w:pPr>
        <w:pStyle w:val="ad"/>
        <w:rPr>
          <w:rFonts w:hint="eastAsia"/>
        </w:rPr>
      </w:pPr>
      <w:r>
        <w:rPr>
          <w:rFonts w:hint="eastAsia"/>
        </w:rPr>
        <w:t>$data['name']='</w:t>
      </w:r>
      <w:r>
        <w:rPr>
          <w:rFonts w:hint="eastAsia"/>
        </w:rPr>
        <w:t>电视</w:t>
      </w:r>
      <w:r>
        <w:rPr>
          <w:rFonts w:hint="eastAsia"/>
        </w:rPr>
        <w:t>';</w:t>
      </w:r>
    </w:p>
    <w:p w:rsidR="00846851" w:rsidRDefault="00846851" w:rsidP="00846851">
      <w:pPr>
        <w:pStyle w:val="ad"/>
      </w:pPr>
      <w:r>
        <w:lastRenderedPageBreak/>
        <w:t>$data['</w:t>
      </w:r>
      <w:proofErr w:type="spellStart"/>
      <w:r>
        <w:t>sort_order</w:t>
      </w:r>
      <w:proofErr w:type="spellEnd"/>
      <w:r>
        <w:t>']=30;</w:t>
      </w:r>
    </w:p>
    <w:p w:rsidR="00846851" w:rsidRDefault="00846851" w:rsidP="00846851">
      <w:pPr>
        <w:pStyle w:val="ad"/>
      </w:pPr>
      <w:r>
        <w:t>$data['</w:t>
      </w:r>
      <w:proofErr w:type="spellStart"/>
      <w:r>
        <w:t>parentid</w:t>
      </w:r>
      <w:proofErr w:type="spellEnd"/>
      <w:r>
        <w:t>']=8;</w:t>
      </w:r>
    </w:p>
    <w:p w:rsidR="00846851" w:rsidRDefault="00846851" w:rsidP="00846851">
      <w:pPr>
        <w:pStyle w:val="ad"/>
      </w:pPr>
    </w:p>
    <w:p w:rsidR="00846851" w:rsidRDefault="00846851" w:rsidP="00846851">
      <w:pPr>
        <w:pStyle w:val="ad"/>
        <w:rPr>
          <w:rFonts w:hint="eastAsia"/>
        </w:rPr>
      </w:pPr>
      <w:r>
        <w:rPr>
          <w:rFonts w:hint="eastAsia"/>
        </w:rPr>
        <w:t>$fields=</w:t>
      </w:r>
      <w:proofErr w:type="spellStart"/>
      <w:r>
        <w:rPr>
          <w:rFonts w:hint="eastAsia"/>
        </w:rPr>
        <w:t>array_keys</w:t>
      </w:r>
      <w:proofErr w:type="spellEnd"/>
      <w:r>
        <w:rPr>
          <w:rFonts w:hint="eastAsia"/>
        </w:rPr>
        <w:t>($data);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获取所有的键，</w:t>
      </w:r>
    </w:p>
    <w:p w:rsidR="00846851" w:rsidRDefault="00846851" w:rsidP="00846851">
      <w:pPr>
        <w:pStyle w:val="ad"/>
        <w:rPr>
          <w:rFonts w:hint="eastAsia"/>
        </w:rPr>
      </w:pPr>
      <w:r>
        <w:rPr>
          <w:rFonts w:hint="eastAsia"/>
        </w:rPr>
        <w:t>$values=</w:t>
      </w:r>
      <w:proofErr w:type="spellStart"/>
      <w:r>
        <w:rPr>
          <w:rFonts w:hint="eastAsia"/>
        </w:rPr>
        <w:t>array_values</w:t>
      </w:r>
      <w:proofErr w:type="spellEnd"/>
      <w:r>
        <w:rPr>
          <w:rFonts w:hint="eastAsia"/>
        </w:rPr>
        <w:t>($data);</w:t>
      </w:r>
      <w:r>
        <w:rPr>
          <w:rFonts w:hint="eastAsia"/>
        </w:rPr>
        <w:tab/>
        <w:t>//</w:t>
      </w:r>
      <w:r>
        <w:rPr>
          <w:rFonts w:hint="eastAsia"/>
        </w:rPr>
        <w:t>获取所有值</w:t>
      </w:r>
    </w:p>
    <w:p w:rsidR="00846851" w:rsidRDefault="00846851" w:rsidP="00846851">
      <w:pPr>
        <w:pStyle w:val="ad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将</w:t>
      </w:r>
      <w:r>
        <w:rPr>
          <w:rFonts w:hint="eastAsia"/>
        </w:rPr>
        <w:t>fields</w:t>
      </w:r>
      <w:r>
        <w:rPr>
          <w:rFonts w:hint="eastAsia"/>
        </w:rPr>
        <w:t>数组中的每个元素添加上反引号</w:t>
      </w:r>
    </w:p>
    <w:p w:rsidR="00846851" w:rsidRDefault="00846851" w:rsidP="00846851">
      <w:pPr>
        <w:pStyle w:val="ad"/>
      </w:pPr>
      <w:r>
        <w:t>$fields=</w:t>
      </w:r>
      <w:proofErr w:type="spellStart"/>
      <w:r>
        <w:t>array_map</w:t>
      </w:r>
      <w:proofErr w:type="spellEnd"/>
      <w:r>
        <w:t>(function($field){</w:t>
      </w:r>
    </w:p>
    <w:p w:rsidR="00846851" w:rsidRDefault="00846851" w:rsidP="00846851">
      <w:pPr>
        <w:pStyle w:val="ad"/>
      </w:pPr>
      <w:r>
        <w:tab/>
        <w:t>return "`{$field}`";</w:t>
      </w:r>
    </w:p>
    <w:p w:rsidR="00846851" w:rsidRDefault="00846851" w:rsidP="00846851">
      <w:pPr>
        <w:pStyle w:val="ad"/>
      </w:pPr>
      <w:r>
        <w:t>},$fields);</w:t>
      </w:r>
    </w:p>
    <w:p w:rsidR="00846851" w:rsidRDefault="00846851" w:rsidP="00846851">
      <w:pPr>
        <w:pStyle w:val="ad"/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fields_str</w:t>
      </w:r>
      <w:proofErr w:type="spellEnd"/>
      <w:r>
        <w:rPr>
          <w:rFonts w:hint="eastAsia"/>
        </w:rPr>
        <w:t>=implode(',',$fields);</w:t>
      </w:r>
      <w:r>
        <w:rPr>
          <w:rFonts w:hint="eastAsia"/>
        </w:rPr>
        <w:tab/>
        <w:t>//</w:t>
      </w:r>
      <w:r>
        <w:rPr>
          <w:rFonts w:hint="eastAsia"/>
        </w:rPr>
        <w:t>将字段用逗号分隔</w:t>
      </w:r>
    </w:p>
    <w:p w:rsidR="00846851" w:rsidRDefault="00846851" w:rsidP="00846851">
      <w:pPr>
        <w:pStyle w:val="ad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将</w:t>
      </w:r>
      <w:r>
        <w:rPr>
          <w:rFonts w:hint="eastAsia"/>
        </w:rPr>
        <w:t>values</w:t>
      </w:r>
      <w:r>
        <w:rPr>
          <w:rFonts w:hint="eastAsia"/>
        </w:rPr>
        <w:t>数组中的值每个元素都加上引号</w:t>
      </w:r>
    </w:p>
    <w:p w:rsidR="00846851" w:rsidRDefault="00846851" w:rsidP="00846851">
      <w:pPr>
        <w:pStyle w:val="ad"/>
      </w:pPr>
      <w:r>
        <w:t>$values=</w:t>
      </w:r>
      <w:proofErr w:type="spellStart"/>
      <w:r>
        <w:t>array_map</w:t>
      </w:r>
      <w:proofErr w:type="spellEnd"/>
      <w:r>
        <w:t>(function($value){</w:t>
      </w:r>
    </w:p>
    <w:p w:rsidR="00846851" w:rsidRDefault="00846851" w:rsidP="00846851">
      <w:pPr>
        <w:pStyle w:val="ad"/>
      </w:pPr>
      <w:r>
        <w:tab/>
        <w:t>return "'{$value}'";</w:t>
      </w:r>
    </w:p>
    <w:p w:rsidR="00846851" w:rsidRDefault="00846851" w:rsidP="00846851">
      <w:pPr>
        <w:pStyle w:val="ad"/>
      </w:pPr>
      <w:r>
        <w:t>},$values);</w:t>
      </w:r>
    </w:p>
    <w:p w:rsidR="00846851" w:rsidRDefault="00846851" w:rsidP="00846851">
      <w:pPr>
        <w:pStyle w:val="ad"/>
      </w:pPr>
      <w:r>
        <w:t>$</w:t>
      </w:r>
      <w:proofErr w:type="spellStart"/>
      <w:r>
        <w:t>values_str</w:t>
      </w:r>
      <w:proofErr w:type="spellEnd"/>
      <w:r>
        <w:t>=implode(',',$values);</w:t>
      </w:r>
    </w:p>
    <w:p w:rsidR="00846851" w:rsidRDefault="00846851" w:rsidP="00846851">
      <w:pPr>
        <w:pStyle w:val="ad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拼接字符串</w:t>
      </w:r>
    </w:p>
    <w:p w:rsidR="00846851" w:rsidRDefault="00846851" w:rsidP="00846851">
      <w:pPr>
        <w:pStyle w:val="ad"/>
      </w:pPr>
      <w:r>
        <w:t>$</w:t>
      </w:r>
      <w:proofErr w:type="spellStart"/>
      <w:r>
        <w:t>sql</w:t>
      </w:r>
      <w:proofErr w:type="spellEnd"/>
      <w:r>
        <w:t>="insert into `{$table}` ({$</w:t>
      </w:r>
      <w:proofErr w:type="spellStart"/>
      <w:r>
        <w:t>fields_str</w:t>
      </w:r>
      <w:proofErr w:type="spellEnd"/>
      <w:r>
        <w:t>}) values ($</w:t>
      </w:r>
      <w:proofErr w:type="spellStart"/>
      <w:r>
        <w:t>values_str</w:t>
      </w:r>
      <w:proofErr w:type="spellEnd"/>
      <w:r>
        <w:t>)";</w:t>
      </w:r>
    </w:p>
    <w:p w:rsidR="008B5E65" w:rsidRDefault="00846851" w:rsidP="00846851">
      <w:pPr>
        <w:pStyle w:val="ad"/>
      </w:pPr>
      <w:r>
        <w:t>echo $</w:t>
      </w:r>
      <w:proofErr w:type="spellStart"/>
      <w:r>
        <w:t>sql</w:t>
      </w:r>
      <w:proofErr w:type="spellEnd"/>
      <w:r>
        <w:t>;</w:t>
      </w:r>
    </w:p>
    <w:p w:rsidR="00846851" w:rsidRDefault="00846851" w:rsidP="00846851">
      <w:pPr>
        <w:pStyle w:val="ad"/>
      </w:pPr>
      <w:r w:rsidRPr="00846851">
        <w:rPr>
          <w:noProof/>
        </w:rPr>
        <w:pict>
          <v:shape id="图片 1" o:spid="_x0000_i1036" type="#_x0000_t75" style="width:432.65pt;height:23.8pt;visibility:visible;mso-wrap-style:square">
            <v:imagedata r:id="rId19" o:title=""/>
          </v:shape>
        </w:pict>
      </w:r>
    </w:p>
    <w:p w:rsidR="008B5E65" w:rsidRPr="008B5E65" w:rsidRDefault="0005213D" w:rsidP="0005213D">
      <w:pPr>
        <w:pStyle w:val="2"/>
        <w:rPr>
          <w:rFonts w:hint="eastAsia"/>
        </w:rPr>
      </w:pPr>
      <w:r>
        <w:t>封装一个万能的</w:t>
      </w:r>
      <w:r>
        <w:t>update</w:t>
      </w:r>
      <w:r>
        <w:t>语句</w:t>
      </w:r>
    </w:p>
    <w:p w:rsidR="00CF22B9" w:rsidRDefault="001938EE" w:rsidP="001938EE">
      <w:pPr>
        <w:pStyle w:val="3"/>
      </w:pPr>
      <w:r>
        <w:t>难点</w:t>
      </w:r>
      <w:r>
        <w:rPr>
          <w:rFonts w:hint="eastAsia"/>
        </w:rPr>
        <w:t>：</w:t>
      </w:r>
      <w:r>
        <w:t>判断哪个字段是主键</w:t>
      </w:r>
    </w:p>
    <w:p w:rsidR="00CF22B9" w:rsidRDefault="001938EE" w:rsidP="001938EE">
      <w:pPr>
        <w:pStyle w:val="ad"/>
        <w:rPr>
          <w:noProof/>
        </w:rPr>
      </w:pPr>
      <w:r w:rsidRPr="001938EE">
        <w:rPr>
          <w:noProof/>
        </w:rPr>
        <w:pict>
          <v:shape id="_x0000_i1037" type="#_x0000_t75" style="width:393.2pt;height:93.9pt;visibility:visible;mso-wrap-style:square">
            <v:imagedata r:id="rId20" o:title=""/>
          </v:shape>
        </w:pict>
      </w:r>
    </w:p>
    <w:p w:rsidR="001469B6" w:rsidRDefault="001469B6" w:rsidP="001938EE">
      <w:pPr>
        <w:pStyle w:val="ad"/>
        <w:rPr>
          <w:noProof/>
        </w:rPr>
      </w:pPr>
    </w:p>
    <w:p w:rsidR="001469B6" w:rsidRDefault="00430FEA" w:rsidP="001938EE">
      <w:pPr>
        <w:pStyle w:val="ad"/>
      </w:pPr>
      <w:r w:rsidRPr="001469B6">
        <w:rPr>
          <w:noProof/>
        </w:rPr>
        <w:pict>
          <v:shape id="_x0000_i1038" type="#_x0000_t75" style="width:401.95pt;height:136.5pt;visibility:visible;mso-wrap-style:square">
            <v:imagedata r:id="rId21" o:title=""/>
          </v:shape>
        </w:pict>
      </w:r>
    </w:p>
    <w:p w:rsidR="00815862" w:rsidRDefault="00C353E4" w:rsidP="00C353E4">
      <w:pPr>
        <w:pStyle w:val="a9"/>
        <w:ind w:firstLine="562"/>
      </w:pPr>
      <w:r>
        <w:rPr>
          <w:rFonts w:hint="eastAsia"/>
        </w:rPr>
        <w:lastRenderedPageBreak/>
        <w:t>注意事项：匿名函数内部要使用外部的数据可以通过use将外部数据引入到匿名函数内部</w:t>
      </w:r>
    </w:p>
    <w:p w:rsidR="009D7226" w:rsidRDefault="009D7226" w:rsidP="009D7226">
      <w:pPr>
        <w:pStyle w:val="ad"/>
      </w:pPr>
      <w:r>
        <w:t>header('</w:t>
      </w:r>
      <w:proofErr w:type="spellStart"/>
      <w:r>
        <w:t>content-type:text</w:t>
      </w:r>
      <w:proofErr w:type="spellEnd"/>
      <w:r>
        <w:t>/</w:t>
      </w:r>
      <w:proofErr w:type="spellStart"/>
      <w:r>
        <w:t>html;charset</w:t>
      </w:r>
      <w:proofErr w:type="spellEnd"/>
      <w:r>
        <w:t>=utf-8');</w:t>
      </w:r>
    </w:p>
    <w:p w:rsidR="009D7226" w:rsidRDefault="009D7226" w:rsidP="009D7226">
      <w:pPr>
        <w:pStyle w:val="ad"/>
      </w:pPr>
      <w:proofErr w:type="spellStart"/>
      <w:r>
        <w:t>mysql_connect</w:t>
      </w:r>
      <w:proofErr w:type="spellEnd"/>
      <w:r>
        <w:t>('</w:t>
      </w:r>
      <w:proofErr w:type="spellStart"/>
      <w:r>
        <w:t>localhost</w:t>
      </w:r>
      <w:proofErr w:type="spellEnd"/>
      <w:r>
        <w:t>','root','</w:t>
      </w:r>
      <w:proofErr w:type="spellStart"/>
      <w:r>
        <w:t>aa</w:t>
      </w:r>
      <w:proofErr w:type="spellEnd"/>
      <w:r>
        <w:t>');</w:t>
      </w:r>
    </w:p>
    <w:p w:rsidR="009D7226" w:rsidRDefault="009D7226" w:rsidP="009D7226">
      <w:pPr>
        <w:pStyle w:val="ad"/>
      </w:pPr>
      <w:proofErr w:type="spellStart"/>
      <w:r>
        <w:t>mysql_query</w:t>
      </w:r>
      <w:proofErr w:type="spellEnd"/>
      <w:r>
        <w:t>('set names utf8');</w:t>
      </w:r>
    </w:p>
    <w:p w:rsidR="009D7226" w:rsidRDefault="009D7226" w:rsidP="009D7226">
      <w:pPr>
        <w:pStyle w:val="ad"/>
      </w:pPr>
      <w:proofErr w:type="spellStart"/>
      <w:r>
        <w:t>mysql_query</w:t>
      </w:r>
      <w:proofErr w:type="spellEnd"/>
      <w:r>
        <w:t>('use php4');</w:t>
      </w:r>
    </w:p>
    <w:p w:rsidR="009D7226" w:rsidRDefault="009D7226" w:rsidP="009D7226">
      <w:pPr>
        <w:pStyle w:val="ad"/>
      </w:pPr>
    </w:p>
    <w:p w:rsidR="009D7226" w:rsidRDefault="009D7226" w:rsidP="009D7226">
      <w:pPr>
        <w:pStyle w:val="ad"/>
      </w:pPr>
      <w:r>
        <w:t>$table='category';</w:t>
      </w:r>
    </w:p>
    <w:p w:rsidR="009D7226" w:rsidRDefault="009D7226" w:rsidP="009D7226">
      <w:pPr>
        <w:pStyle w:val="ad"/>
      </w:pPr>
      <w:r>
        <w:t>$data['id']=10;</w:t>
      </w:r>
    </w:p>
    <w:p w:rsidR="009D7226" w:rsidRDefault="009D7226" w:rsidP="009D7226">
      <w:pPr>
        <w:pStyle w:val="ad"/>
        <w:rPr>
          <w:rFonts w:hint="eastAsia"/>
        </w:rPr>
      </w:pPr>
      <w:r>
        <w:rPr>
          <w:rFonts w:hint="eastAsia"/>
        </w:rPr>
        <w:t>$data['name']='</w:t>
      </w:r>
      <w:r>
        <w:rPr>
          <w:rFonts w:hint="eastAsia"/>
        </w:rPr>
        <w:t>电视</w:t>
      </w:r>
      <w:r>
        <w:rPr>
          <w:rFonts w:hint="eastAsia"/>
        </w:rPr>
        <w:t>';</w:t>
      </w:r>
    </w:p>
    <w:p w:rsidR="009D7226" w:rsidRDefault="009D7226" w:rsidP="009D7226">
      <w:pPr>
        <w:pStyle w:val="ad"/>
      </w:pPr>
      <w:r>
        <w:t>$data['</w:t>
      </w:r>
      <w:proofErr w:type="spellStart"/>
      <w:r>
        <w:t>sort_order</w:t>
      </w:r>
      <w:proofErr w:type="spellEnd"/>
      <w:r>
        <w:t>']=30;</w:t>
      </w:r>
    </w:p>
    <w:p w:rsidR="009D7226" w:rsidRDefault="009D7226" w:rsidP="009D7226">
      <w:pPr>
        <w:pStyle w:val="ad"/>
      </w:pPr>
      <w:r>
        <w:t>$data['</w:t>
      </w:r>
      <w:proofErr w:type="spellStart"/>
      <w:r>
        <w:t>parentid</w:t>
      </w:r>
      <w:proofErr w:type="spellEnd"/>
      <w:r>
        <w:t>']=8;</w:t>
      </w:r>
    </w:p>
    <w:p w:rsidR="009D7226" w:rsidRDefault="009D7226" w:rsidP="009D7226">
      <w:pPr>
        <w:pStyle w:val="ad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获取字段</w:t>
      </w:r>
    </w:p>
    <w:p w:rsidR="009D7226" w:rsidRDefault="009D7226" w:rsidP="009D7226">
      <w:pPr>
        <w:pStyle w:val="ad"/>
      </w:pPr>
      <w:r>
        <w:t>$fields=</w:t>
      </w:r>
      <w:proofErr w:type="spellStart"/>
      <w:r>
        <w:t>array_keys</w:t>
      </w:r>
      <w:proofErr w:type="spellEnd"/>
      <w:r>
        <w:t>($data);</w:t>
      </w:r>
    </w:p>
    <w:p w:rsidR="009D7226" w:rsidRDefault="009D7226" w:rsidP="009D7226">
      <w:pPr>
        <w:pStyle w:val="ad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获取主键字段</w:t>
      </w:r>
    </w:p>
    <w:p w:rsidR="009D7226" w:rsidRDefault="009D7226" w:rsidP="009D7226">
      <w:pPr>
        <w:pStyle w:val="ad"/>
      </w:pPr>
      <w:r>
        <w:t xml:space="preserve">function </w:t>
      </w:r>
      <w:proofErr w:type="spellStart"/>
      <w:r>
        <w:t>getPrimaryKey</w:t>
      </w:r>
      <w:proofErr w:type="spellEnd"/>
      <w:r>
        <w:t>($table) {</w:t>
      </w:r>
    </w:p>
    <w:p w:rsidR="009D7226" w:rsidRDefault="009D7226" w:rsidP="009D7226">
      <w:pPr>
        <w:pStyle w:val="ad"/>
      </w:pPr>
      <w:r>
        <w:tab/>
        <w:t>$</w:t>
      </w:r>
      <w:proofErr w:type="spellStart"/>
      <w:r>
        <w:t>rs</w:t>
      </w:r>
      <w:proofErr w:type="spellEnd"/>
      <w:r>
        <w:t>=</w:t>
      </w:r>
      <w:proofErr w:type="spellStart"/>
      <w:r>
        <w:t>mysql_query</w:t>
      </w:r>
      <w:proofErr w:type="spellEnd"/>
      <w:r>
        <w:t>("</w:t>
      </w:r>
      <w:proofErr w:type="spellStart"/>
      <w:r>
        <w:t>desc</w:t>
      </w:r>
      <w:proofErr w:type="spellEnd"/>
      <w:r>
        <w:t xml:space="preserve"> `{$table}`");</w:t>
      </w:r>
    </w:p>
    <w:p w:rsidR="009D7226" w:rsidRDefault="009D7226" w:rsidP="009D7226">
      <w:pPr>
        <w:pStyle w:val="ad"/>
      </w:pPr>
      <w:r>
        <w:tab/>
        <w:t>while($rows=</w:t>
      </w:r>
      <w:proofErr w:type="spellStart"/>
      <w:r>
        <w:t>mysql_fetch_assoc</w:t>
      </w:r>
      <w:proofErr w:type="spellEnd"/>
      <w:r>
        <w:t>($</w:t>
      </w:r>
      <w:proofErr w:type="spellStart"/>
      <w:r>
        <w:t>rs</w:t>
      </w:r>
      <w:proofErr w:type="spellEnd"/>
      <w:r>
        <w:t>)) {</w:t>
      </w:r>
    </w:p>
    <w:p w:rsidR="009D7226" w:rsidRDefault="009D7226" w:rsidP="009D7226">
      <w:pPr>
        <w:pStyle w:val="ad"/>
      </w:pPr>
      <w:r>
        <w:tab/>
      </w:r>
      <w:r>
        <w:tab/>
        <w:t>if($rows['Key']=='PRI') {</w:t>
      </w:r>
    </w:p>
    <w:p w:rsidR="009D7226" w:rsidRDefault="009D7226" w:rsidP="009D7226">
      <w:pPr>
        <w:pStyle w:val="ad"/>
      </w:pPr>
      <w:r>
        <w:tab/>
      </w:r>
      <w:r>
        <w:tab/>
      </w:r>
      <w:r>
        <w:tab/>
        <w:t>return $rows['Field'];</w:t>
      </w:r>
    </w:p>
    <w:p w:rsidR="009D7226" w:rsidRDefault="009D7226" w:rsidP="009D7226">
      <w:pPr>
        <w:pStyle w:val="ad"/>
      </w:pPr>
      <w:r>
        <w:tab/>
      </w:r>
      <w:r>
        <w:tab/>
        <w:t>}</w:t>
      </w:r>
    </w:p>
    <w:p w:rsidR="009D7226" w:rsidRDefault="009D7226" w:rsidP="009D7226">
      <w:pPr>
        <w:pStyle w:val="ad"/>
      </w:pPr>
      <w:r>
        <w:tab/>
        <w:t>}</w:t>
      </w:r>
    </w:p>
    <w:p w:rsidR="009D7226" w:rsidRDefault="009D7226" w:rsidP="009D7226">
      <w:pPr>
        <w:pStyle w:val="ad"/>
      </w:pPr>
      <w:r>
        <w:t>}</w:t>
      </w:r>
    </w:p>
    <w:p w:rsidR="009D7226" w:rsidRDefault="009D7226" w:rsidP="009D7226">
      <w:pPr>
        <w:pStyle w:val="ad"/>
      </w:pPr>
      <w:r>
        <w:t>$</w:t>
      </w:r>
      <w:proofErr w:type="spellStart"/>
      <w:r>
        <w:t>pk</w:t>
      </w:r>
      <w:proofErr w:type="spellEnd"/>
      <w:r>
        <w:t>=</w:t>
      </w:r>
      <w:proofErr w:type="spellStart"/>
      <w:r>
        <w:t>getPrimaryKey</w:t>
      </w:r>
      <w:proofErr w:type="spellEnd"/>
      <w:r>
        <w:t>($table);</w:t>
      </w:r>
    </w:p>
    <w:p w:rsidR="009D7226" w:rsidRDefault="009D7226" w:rsidP="009D7226">
      <w:pPr>
        <w:pStyle w:val="ad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去除主键</w:t>
      </w:r>
    </w:p>
    <w:p w:rsidR="009D7226" w:rsidRDefault="009D7226" w:rsidP="009D7226">
      <w:pPr>
        <w:pStyle w:val="ad"/>
        <w:rPr>
          <w:rFonts w:hint="eastAsia"/>
        </w:rPr>
      </w:pPr>
      <w:r>
        <w:rPr>
          <w:rFonts w:hint="eastAsia"/>
        </w:rPr>
        <w:t>$index=</w:t>
      </w:r>
      <w:proofErr w:type="spellStart"/>
      <w:r>
        <w:rPr>
          <w:rFonts w:hint="eastAsia"/>
        </w:rPr>
        <w:t>array_search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>,$fields);</w:t>
      </w:r>
      <w:r>
        <w:rPr>
          <w:rFonts w:hint="eastAsia"/>
        </w:rPr>
        <w:tab/>
        <w:t>//</w:t>
      </w:r>
      <w:r>
        <w:rPr>
          <w:rFonts w:hint="eastAsia"/>
        </w:rPr>
        <w:t>主键的下标</w:t>
      </w:r>
    </w:p>
    <w:p w:rsidR="009D7226" w:rsidRDefault="009D7226" w:rsidP="009D7226">
      <w:pPr>
        <w:pStyle w:val="ad"/>
        <w:rPr>
          <w:rFonts w:hint="eastAsia"/>
        </w:rPr>
      </w:pPr>
      <w:r>
        <w:rPr>
          <w:rFonts w:hint="eastAsia"/>
        </w:rPr>
        <w:t>unset($fields[$index]);</w:t>
      </w:r>
      <w:r>
        <w:rPr>
          <w:rFonts w:hint="eastAsia"/>
        </w:rPr>
        <w:tab/>
        <w:t>//</w:t>
      </w:r>
      <w:r>
        <w:rPr>
          <w:rFonts w:hint="eastAsia"/>
        </w:rPr>
        <w:t>销毁主键</w:t>
      </w:r>
    </w:p>
    <w:p w:rsidR="009D7226" w:rsidRDefault="009D7226" w:rsidP="009D7226">
      <w:pPr>
        <w:pStyle w:val="ad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遍历循环字段</w:t>
      </w:r>
    </w:p>
    <w:p w:rsidR="009D7226" w:rsidRDefault="009D7226" w:rsidP="009D7226">
      <w:pPr>
        <w:pStyle w:val="ad"/>
      </w:pPr>
      <w:r>
        <w:t>$fields=</w:t>
      </w:r>
      <w:proofErr w:type="spellStart"/>
      <w:r>
        <w:t>array_map</w:t>
      </w:r>
      <w:proofErr w:type="spellEnd"/>
      <w:r>
        <w:t>(function($field) use ($data){</w:t>
      </w:r>
    </w:p>
    <w:p w:rsidR="009D7226" w:rsidRDefault="009D7226" w:rsidP="009D7226">
      <w:pPr>
        <w:pStyle w:val="ad"/>
      </w:pPr>
      <w:r>
        <w:tab/>
        <w:t>return "`{$field}`='{$data[$field]}'";</w:t>
      </w:r>
    </w:p>
    <w:p w:rsidR="009D7226" w:rsidRDefault="009D7226" w:rsidP="009D7226">
      <w:pPr>
        <w:pStyle w:val="ad"/>
      </w:pPr>
      <w:r>
        <w:t>},$fields);</w:t>
      </w:r>
    </w:p>
    <w:p w:rsidR="009D7226" w:rsidRDefault="009D7226" w:rsidP="009D7226">
      <w:pPr>
        <w:pStyle w:val="ad"/>
      </w:pPr>
      <w:r>
        <w:t>$fields=implode(',',$fields);</w:t>
      </w:r>
    </w:p>
    <w:p w:rsidR="009D7226" w:rsidRDefault="009D7226" w:rsidP="009D7226">
      <w:pPr>
        <w:pStyle w:val="ad"/>
      </w:pPr>
      <w:r>
        <w:t>$</w:t>
      </w:r>
      <w:proofErr w:type="spellStart"/>
      <w:r>
        <w:t>sql</w:t>
      </w:r>
      <w:proofErr w:type="spellEnd"/>
      <w:r>
        <w:t>="update `{$table}` set {$fields} where `{$</w:t>
      </w:r>
      <w:proofErr w:type="spellStart"/>
      <w:r>
        <w:t>pk</w:t>
      </w:r>
      <w:proofErr w:type="spellEnd"/>
      <w:r>
        <w:t>}`=$data[$</w:t>
      </w:r>
      <w:proofErr w:type="spellStart"/>
      <w:r>
        <w:t>pk</w:t>
      </w:r>
      <w:proofErr w:type="spellEnd"/>
      <w:r>
        <w:t>]";</w:t>
      </w:r>
    </w:p>
    <w:p w:rsidR="009D7226" w:rsidRDefault="009D7226" w:rsidP="009D7226">
      <w:pPr>
        <w:pStyle w:val="ad"/>
      </w:pPr>
    </w:p>
    <w:p w:rsidR="00011169" w:rsidRDefault="009D7226" w:rsidP="009D7226">
      <w:pPr>
        <w:pStyle w:val="ad"/>
      </w:pPr>
      <w:r>
        <w:t>echo $</w:t>
      </w:r>
      <w:proofErr w:type="spellStart"/>
      <w:r>
        <w:t>sql</w:t>
      </w:r>
      <w:proofErr w:type="spellEnd"/>
      <w:r>
        <w:t>;</w:t>
      </w:r>
    </w:p>
    <w:p w:rsidR="00CB7B0D" w:rsidRDefault="00CB7B0D" w:rsidP="009D7226">
      <w:pPr>
        <w:pStyle w:val="ad"/>
      </w:pPr>
    </w:p>
    <w:p w:rsidR="009D7226" w:rsidRDefault="009D7226" w:rsidP="009D7226">
      <w:pPr>
        <w:pStyle w:val="ad"/>
      </w:pPr>
      <w:r w:rsidRPr="009D7226">
        <w:rPr>
          <w:noProof/>
        </w:rPr>
        <w:pict>
          <v:shape id="_x0000_i1039" type="#_x0000_t75" style="width:482.1pt;height:46.35pt;visibility:visible;mso-wrap-style:square">
            <v:imagedata r:id="rId22" o:title=""/>
          </v:shape>
        </w:pict>
      </w:r>
    </w:p>
    <w:p w:rsidR="008B409C" w:rsidRDefault="0084779B" w:rsidP="0084779B">
      <w:pPr>
        <w:pStyle w:val="2"/>
      </w:pPr>
      <w:r>
        <w:rPr>
          <w:rFonts w:hint="eastAsia"/>
        </w:rPr>
        <w:lastRenderedPageBreak/>
        <w:t>将数据操作语句封装到项目中</w:t>
      </w:r>
    </w:p>
    <w:p w:rsidR="00AE27D8" w:rsidRDefault="00714DB0" w:rsidP="00714DB0">
      <w:pPr>
        <w:pStyle w:val="3"/>
      </w:pPr>
      <w:r>
        <w:t>难点</w:t>
      </w:r>
      <w:r>
        <w:rPr>
          <w:rFonts w:hint="eastAsia"/>
        </w:rPr>
        <w:t>：</w:t>
      </w:r>
      <w:r>
        <w:t>在</w:t>
      </w:r>
      <w:r w:rsidR="00926602">
        <w:t>Model</w:t>
      </w:r>
      <w:r>
        <w:t>类中获取当前的表名</w:t>
      </w:r>
    </w:p>
    <w:p w:rsidR="0084779B" w:rsidRDefault="005247EA" w:rsidP="00B73F79">
      <w:pPr>
        <w:ind w:firstLineChars="0" w:firstLine="0"/>
      </w:pPr>
      <w:r>
        <w:rPr>
          <w:rFonts w:hint="eastAsia"/>
        </w:rPr>
        <w:t>因为模型型就是表名，只要获取模型的名就可以知道表名</w:t>
      </w:r>
    </w:p>
    <w:p w:rsidR="0084779B" w:rsidRDefault="004166C4" w:rsidP="0001369A">
      <w:pPr>
        <w:pStyle w:val="ad"/>
      </w:pPr>
      <w:r w:rsidRPr="0001369A">
        <w:rPr>
          <w:noProof/>
        </w:rPr>
        <w:pict>
          <v:shape id="_x0000_i1040" type="#_x0000_t75" style="width:322.45pt;height:48.85pt;visibility:visible;mso-wrap-style:square">
            <v:imagedata r:id="rId23" o:title=""/>
          </v:shape>
        </w:pict>
      </w:r>
    </w:p>
    <w:p w:rsidR="0084779B" w:rsidRDefault="009D1235" w:rsidP="009D1235">
      <w:pPr>
        <w:pStyle w:val="3"/>
      </w:pPr>
      <w:r>
        <w:rPr>
          <w:rFonts w:hint="eastAsia"/>
        </w:rPr>
        <w:t>代码</w:t>
      </w:r>
    </w:p>
    <w:p w:rsidR="009D1235" w:rsidRDefault="009D1235" w:rsidP="009D1235">
      <w:pPr>
        <w:pStyle w:val="ad"/>
      </w:pPr>
      <w:r>
        <w:t>abstract class Model {</w:t>
      </w:r>
    </w:p>
    <w:p w:rsidR="009D1235" w:rsidRDefault="009D1235" w:rsidP="009D1235">
      <w:pPr>
        <w:pStyle w:val="ad"/>
        <w:rPr>
          <w:rFonts w:hint="eastAsia"/>
        </w:rPr>
      </w:pPr>
      <w:r>
        <w:rPr>
          <w:rFonts w:hint="eastAsia"/>
        </w:rPr>
        <w:t xml:space="preserve">    protected $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用来保存</w:t>
      </w:r>
      <w:proofErr w:type="spellStart"/>
      <w:r>
        <w:rPr>
          <w:rFonts w:hint="eastAsia"/>
        </w:rPr>
        <w:t>MySQLDB</w:t>
      </w:r>
      <w:proofErr w:type="spellEnd"/>
      <w:r>
        <w:rPr>
          <w:rFonts w:hint="eastAsia"/>
        </w:rPr>
        <w:t>的单例</w:t>
      </w:r>
    </w:p>
    <w:p w:rsidR="009D1235" w:rsidRDefault="009D1235" w:rsidP="009D1235">
      <w:pPr>
        <w:pStyle w:val="ad"/>
      </w:pPr>
      <w:r>
        <w:t xml:space="preserve">    /**</w:t>
      </w:r>
    </w:p>
    <w:p w:rsidR="009D1235" w:rsidRDefault="009D1235" w:rsidP="009D1235">
      <w:pPr>
        <w:pStyle w:val="ad"/>
        <w:rPr>
          <w:rFonts w:hint="eastAsia"/>
        </w:rPr>
      </w:pPr>
      <w:r>
        <w:rPr>
          <w:rFonts w:hint="eastAsia"/>
        </w:rPr>
        <w:t xml:space="preserve">    *</w:t>
      </w:r>
      <w:r>
        <w:rPr>
          <w:rFonts w:hint="eastAsia"/>
        </w:rPr>
        <w:t>构造函数初始化连接数据库</w:t>
      </w:r>
    </w:p>
    <w:p w:rsidR="009D1235" w:rsidRDefault="009D1235" w:rsidP="009D1235">
      <w:pPr>
        <w:pStyle w:val="ad"/>
      </w:pPr>
      <w:r>
        <w:t xml:space="preserve">    */</w:t>
      </w:r>
    </w:p>
    <w:p w:rsidR="009D1235" w:rsidRDefault="009D1235" w:rsidP="009D1235">
      <w:pPr>
        <w:pStyle w:val="ad"/>
      </w:pPr>
      <w:r>
        <w:t xml:space="preserve">    public function __construct() {</w:t>
      </w:r>
    </w:p>
    <w:p w:rsidR="009D1235" w:rsidRDefault="009D1235" w:rsidP="009D1235">
      <w:pPr>
        <w:pStyle w:val="ad"/>
      </w:pPr>
      <w:r>
        <w:t xml:space="preserve">            $this-&gt;</w:t>
      </w:r>
      <w:proofErr w:type="spellStart"/>
      <w:r>
        <w:t>initDB</w:t>
      </w:r>
      <w:proofErr w:type="spellEnd"/>
      <w:r>
        <w:t>();</w:t>
      </w:r>
    </w:p>
    <w:p w:rsidR="009D1235" w:rsidRDefault="009D1235" w:rsidP="009D1235">
      <w:pPr>
        <w:pStyle w:val="ad"/>
      </w:pPr>
      <w:r>
        <w:t xml:space="preserve">    }</w:t>
      </w:r>
    </w:p>
    <w:p w:rsidR="009D1235" w:rsidRDefault="009D1235" w:rsidP="009D1235">
      <w:pPr>
        <w:pStyle w:val="ad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MySQLDBm</w:t>
      </w:r>
      <w:proofErr w:type="spellEnd"/>
      <w:r>
        <w:rPr>
          <w:rFonts w:hint="eastAsia"/>
        </w:rPr>
        <w:t>类的实例</w:t>
      </w:r>
    </w:p>
    <w:p w:rsidR="009D1235" w:rsidRDefault="009D1235" w:rsidP="009D1235">
      <w:pPr>
        <w:pStyle w:val="ad"/>
      </w:pPr>
      <w:r>
        <w:t xml:space="preserve">    private function </w:t>
      </w:r>
      <w:proofErr w:type="spellStart"/>
      <w:r>
        <w:t>initDB</w:t>
      </w:r>
      <w:proofErr w:type="spellEnd"/>
      <w:r>
        <w:t>() {</w:t>
      </w:r>
    </w:p>
    <w:p w:rsidR="009D1235" w:rsidRDefault="009D1235" w:rsidP="009D1235">
      <w:pPr>
        <w:pStyle w:val="ad"/>
      </w:pPr>
      <w:r>
        <w:t xml:space="preserve">            $this-&gt;</w:t>
      </w:r>
      <w:proofErr w:type="spellStart"/>
      <w:r>
        <w:t>db</w:t>
      </w:r>
      <w:proofErr w:type="spellEnd"/>
      <w:r>
        <w:t>=</w:t>
      </w:r>
      <w:proofErr w:type="spellStart"/>
      <w:r>
        <w:t>MySQLDB</w:t>
      </w:r>
      <w:proofErr w:type="spellEnd"/>
      <w:r>
        <w:t>::</w:t>
      </w:r>
      <w:proofErr w:type="spellStart"/>
      <w:r>
        <w:t>getInstance</w:t>
      </w:r>
      <w:proofErr w:type="spellEnd"/>
      <w:r>
        <w:t>($GLOBALS['</w:t>
      </w:r>
      <w:proofErr w:type="spellStart"/>
      <w:r>
        <w:t>config</w:t>
      </w:r>
      <w:proofErr w:type="spellEnd"/>
      <w:r>
        <w:t>']['database']);</w:t>
      </w:r>
    </w:p>
    <w:p w:rsidR="009D1235" w:rsidRDefault="009D1235" w:rsidP="009D1235">
      <w:pPr>
        <w:pStyle w:val="ad"/>
      </w:pPr>
      <w:r>
        <w:t xml:space="preserve">    }</w:t>
      </w:r>
    </w:p>
    <w:p w:rsidR="009D1235" w:rsidRPr="00DB4E51" w:rsidRDefault="009D1235" w:rsidP="009D1235">
      <w:pPr>
        <w:pStyle w:val="ad"/>
        <w:rPr>
          <w:rFonts w:hint="eastAsia"/>
          <w:color w:val="FF0000"/>
        </w:rPr>
      </w:pPr>
      <w:r>
        <w:rPr>
          <w:rFonts w:hint="eastAsia"/>
        </w:rPr>
        <w:t xml:space="preserve">    </w:t>
      </w:r>
      <w:r w:rsidRPr="00DB4E51">
        <w:rPr>
          <w:rFonts w:hint="eastAsia"/>
          <w:color w:val="FF0000"/>
        </w:rPr>
        <w:t>//</w:t>
      </w:r>
      <w:r w:rsidRPr="00DB4E51">
        <w:rPr>
          <w:rFonts w:hint="eastAsia"/>
          <w:color w:val="FF0000"/>
        </w:rPr>
        <w:t>获取当前操作的表名</w:t>
      </w:r>
    </w:p>
    <w:p w:rsidR="009D1235" w:rsidRPr="00DB4E51" w:rsidRDefault="009D1235" w:rsidP="009D1235">
      <w:pPr>
        <w:pStyle w:val="ad"/>
        <w:rPr>
          <w:color w:val="FF0000"/>
        </w:rPr>
      </w:pPr>
      <w:r w:rsidRPr="00DB4E51">
        <w:rPr>
          <w:color w:val="FF0000"/>
        </w:rPr>
        <w:t xml:space="preserve">    private function </w:t>
      </w:r>
      <w:proofErr w:type="spellStart"/>
      <w:r w:rsidRPr="00DB4E51">
        <w:rPr>
          <w:color w:val="FF0000"/>
        </w:rPr>
        <w:t>getTable</w:t>
      </w:r>
      <w:proofErr w:type="spellEnd"/>
      <w:r w:rsidRPr="00DB4E51">
        <w:rPr>
          <w:color w:val="FF0000"/>
        </w:rPr>
        <w:t>(){</w:t>
      </w:r>
    </w:p>
    <w:p w:rsidR="009D1235" w:rsidRPr="00DB4E51" w:rsidRDefault="009D1235" w:rsidP="009D1235">
      <w:pPr>
        <w:pStyle w:val="ad"/>
        <w:rPr>
          <w:color w:val="FF0000"/>
        </w:rPr>
      </w:pPr>
      <w:r w:rsidRPr="00DB4E51">
        <w:rPr>
          <w:color w:val="FF0000"/>
        </w:rPr>
        <w:t xml:space="preserve">        return </w:t>
      </w:r>
      <w:proofErr w:type="spellStart"/>
      <w:r w:rsidRPr="00DB4E51">
        <w:rPr>
          <w:color w:val="FF0000"/>
        </w:rPr>
        <w:t>substr</w:t>
      </w:r>
      <w:proofErr w:type="spellEnd"/>
      <w:r w:rsidRPr="00DB4E51">
        <w:rPr>
          <w:color w:val="FF0000"/>
        </w:rPr>
        <w:t>(</w:t>
      </w:r>
      <w:proofErr w:type="spellStart"/>
      <w:r w:rsidRPr="00DB4E51">
        <w:rPr>
          <w:color w:val="FF0000"/>
        </w:rPr>
        <w:t>get_class</w:t>
      </w:r>
      <w:proofErr w:type="spellEnd"/>
      <w:r w:rsidRPr="00DB4E51">
        <w:rPr>
          <w:color w:val="FF0000"/>
        </w:rPr>
        <w:t xml:space="preserve">($this),0,-5);  </w:t>
      </w:r>
    </w:p>
    <w:p w:rsidR="009D1235" w:rsidRPr="00DB4E51" w:rsidRDefault="009D1235" w:rsidP="009D1235">
      <w:pPr>
        <w:pStyle w:val="ad"/>
        <w:rPr>
          <w:color w:val="FF0000"/>
        </w:rPr>
      </w:pPr>
      <w:r w:rsidRPr="00DB4E51">
        <w:rPr>
          <w:color w:val="FF0000"/>
        </w:rPr>
        <w:t xml:space="preserve">    }</w:t>
      </w:r>
    </w:p>
    <w:p w:rsidR="009D1235" w:rsidRPr="00DB4E51" w:rsidRDefault="009D1235" w:rsidP="009D1235">
      <w:pPr>
        <w:pStyle w:val="ad"/>
        <w:rPr>
          <w:rFonts w:hint="eastAsia"/>
          <w:color w:val="FF0000"/>
        </w:rPr>
      </w:pPr>
      <w:r w:rsidRPr="00DB4E51">
        <w:rPr>
          <w:rFonts w:hint="eastAsia"/>
          <w:color w:val="FF0000"/>
        </w:rPr>
        <w:t xml:space="preserve">    //</w:t>
      </w:r>
      <w:r w:rsidRPr="00DB4E51">
        <w:rPr>
          <w:rFonts w:hint="eastAsia"/>
          <w:color w:val="FF0000"/>
        </w:rPr>
        <w:t>获取主键字段</w:t>
      </w:r>
    </w:p>
    <w:p w:rsidR="009D1235" w:rsidRPr="00DB4E51" w:rsidRDefault="009D1235" w:rsidP="009D1235">
      <w:pPr>
        <w:pStyle w:val="ad"/>
        <w:rPr>
          <w:color w:val="FF0000"/>
        </w:rPr>
      </w:pPr>
      <w:r w:rsidRPr="00DB4E51">
        <w:rPr>
          <w:color w:val="FF0000"/>
        </w:rPr>
        <w:t xml:space="preserve">    private function </w:t>
      </w:r>
      <w:proofErr w:type="spellStart"/>
      <w:r w:rsidRPr="00DB4E51">
        <w:rPr>
          <w:color w:val="FF0000"/>
        </w:rPr>
        <w:t>getPrimaryKey</w:t>
      </w:r>
      <w:proofErr w:type="spellEnd"/>
      <w:r w:rsidRPr="00DB4E51">
        <w:rPr>
          <w:color w:val="FF0000"/>
        </w:rPr>
        <w:t>($table) {</w:t>
      </w:r>
    </w:p>
    <w:p w:rsidR="009D1235" w:rsidRPr="00DB4E51" w:rsidRDefault="009D1235" w:rsidP="009D1235">
      <w:pPr>
        <w:pStyle w:val="ad"/>
        <w:rPr>
          <w:color w:val="FF0000"/>
        </w:rPr>
      </w:pPr>
      <w:r w:rsidRPr="00DB4E51">
        <w:rPr>
          <w:color w:val="FF0000"/>
        </w:rPr>
        <w:t xml:space="preserve">        $</w:t>
      </w:r>
      <w:proofErr w:type="spellStart"/>
      <w:r w:rsidRPr="00DB4E51">
        <w:rPr>
          <w:color w:val="FF0000"/>
        </w:rPr>
        <w:t>rs</w:t>
      </w:r>
      <w:proofErr w:type="spellEnd"/>
      <w:r w:rsidRPr="00DB4E51">
        <w:rPr>
          <w:color w:val="FF0000"/>
        </w:rPr>
        <w:t>=  $this-&gt;</w:t>
      </w:r>
      <w:proofErr w:type="spellStart"/>
      <w:r w:rsidRPr="00DB4E51">
        <w:rPr>
          <w:color w:val="FF0000"/>
        </w:rPr>
        <w:t>db</w:t>
      </w:r>
      <w:proofErr w:type="spellEnd"/>
      <w:r w:rsidRPr="00DB4E51">
        <w:rPr>
          <w:color w:val="FF0000"/>
        </w:rPr>
        <w:t>-&gt;query("</w:t>
      </w:r>
      <w:proofErr w:type="spellStart"/>
      <w:r w:rsidRPr="00DB4E51">
        <w:rPr>
          <w:color w:val="FF0000"/>
        </w:rPr>
        <w:t>desc</w:t>
      </w:r>
      <w:proofErr w:type="spellEnd"/>
      <w:r w:rsidRPr="00DB4E51">
        <w:rPr>
          <w:color w:val="FF0000"/>
        </w:rPr>
        <w:t xml:space="preserve"> `{$table}`");</w:t>
      </w:r>
    </w:p>
    <w:p w:rsidR="009D1235" w:rsidRPr="00DB4E51" w:rsidRDefault="009D1235" w:rsidP="009D1235">
      <w:pPr>
        <w:pStyle w:val="ad"/>
        <w:rPr>
          <w:color w:val="FF0000"/>
        </w:rPr>
      </w:pPr>
      <w:r w:rsidRPr="00DB4E51">
        <w:rPr>
          <w:color w:val="FF0000"/>
        </w:rPr>
        <w:t xml:space="preserve">        while($rows=</w:t>
      </w:r>
      <w:proofErr w:type="spellStart"/>
      <w:r w:rsidRPr="00DB4E51">
        <w:rPr>
          <w:color w:val="FF0000"/>
        </w:rPr>
        <w:t>mysql_fetch_assoc</w:t>
      </w:r>
      <w:proofErr w:type="spellEnd"/>
      <w:r w:rsidRPr="00DB4E51">
        <w:rPr>
          <w:color w:val="FF0000"/>
        </w:rPr>
        <w:t>($</w:t>
      </w:r>
      <w:proofErr w:type="spellStart"/>
      <w:r w:rsidRPr="00DB4E51">
        <w:rPr>
          <w:color w:val="FF0000"/>
        </w:rPr>
        <w:t>rs</w:t>
      </w:r>
      <w:proofErr w:type="spellEnd"/>
      <w:r w:rsidRPr="00DB4E51">
        <w:rPr>
          <w:color w:val="FF0000"/>
        </w:rPr>
        <w:t>)) {</w:t>
      </w:r>
    </w:p>
    <w:p w:rsidR="009D1235" w:rsidRPr="00DB4E51" w:rsidRDefault="009D1235" w:rsidP="009D1235">
      <w:pPr>
        <w:pStyle w:val="ad"/>
        <w:rPr>
          <w:color w:val="FF0000"/>
        </w:rPr>
      </w:pPr>
      <w:r w:rsidRPr="00DB4E51">
        <w:rPr>
          <w:color w:val="FF0000"/>
        </w:rPr>
        <w:t xml:space="preserve">            if($rows['Key']=='PRI') {</w:t>
      </w:r>
    </w:p>
    <w:p w:rsidR="009D1235" w:rsidRPr="00DB4E51" w:rsidRDefault="009D1235" w:rsidP="009D1235">
      <w:pPr>
        <w:pStyle w:val="ad"/>
        <w:rPr>
          <w:color w:val="FF0000"/>
        </w:rPr>
      </w:pPr>
      <w:r w:rsidRPr="00DB4E51">
        <w:rPr>
          <w:color w:val="FF0000"/>
        </w:rPr>
        <w:t xml:space="preserve">                    return $rows['Field'];</w:t>
      </w:r>
    </w:p>
    <w:p w:rsidR="009D1235" w:rsidRPr="00DB4E51" w:rsidRDefault="009D1235" w:rsidP="009D1235">
      <w:pPr>
        <w:pStyle w:val="ad"/>
        <w:rPr>
          <w:color w:val="FF0000"/>
        </w:rPr>
      </w:pPr>
      <w:r w:rsidRPr="00DB4E51">
        <w:rPr>
          <w:color w:val="FF0000"/>
        </w:rPr>
        <w:t xml:space="preserve">            }</w:t>
      </w:r>
    </w:p>
    <w:p w:rsidR="009D1235" w:rsidRPr="00DB4E51" w:rsidRDefault="009D1235" w:rsidP="009D1235">
      <w:pPr>
        <w:pStyle w:val="ad"/>
        <w:rPr>
          <w:color w:val="FF0000"/>
        </w:rPr>
      </w:pPr>
      <w:r w:rsidRPr="00DB4E51">
        <w:rPr>
          <w:color w:val="FF0000"/>
        </w:rPr>
        <w:t xml:space="preserve">        }</w:t>
      </w:r>
    </w:p>
    <w:p w:rsidR="009D1235" w:rsidRPr="00DB4E51" w:rsidRDefault="009D1235" w:rsidP="009D1235">
      <w:pPr>
        <w:pStyle w:val="ad"/>
        <w:rPr>
          <w:color w:val="FF0000"/>
        </w:rPr>
      </w:pPr>
      <w:r w:rsidRPr="00DB4E51">
        <w:rPr>
          <w:color w:val="FF0000"/>
        </w:rPr>
        <w:t xml:space="preserve">    }</w:t>
      </w:r>
    </w:p>
    <w:p w:rsidR="009D1235" w:rsidRPr="00DB4E51" w:rsidRDefault="009D1235" w:rsidP="009D1235">
      <w:pPr>
        <w:pStyle w:val="ad"/>
        <w:rPr>
          <w:color w:val="FF0000"/>
        </w:rPr>
      </w:pPr>
      <w:r w:rsidRPr="00DB4E51">
        <w:rPr>
          <w:color w:val="FF0000"/>
        </w:rPr>
        <w:t xml:space="preserve">    /*</w:t>
      </w:r>
    </w:p>
    <w:p w:rsidR="009D1235" w:rsidRPr="00DB4E51" w:rsidRDefault="009D1235" w:rsidP="009D1235">
      <w:pPr>
        <w:pStyle w:val="ad"/>
        <w:rPr>
          <w:rFonts w:hint="eastAsia"/>
          <w:color w:val="FF0000"/>
        </w:rPr>
      </w:pPr>
      <w:r w:rsidRPr="00DB4E51">
        <w:rPr>
          <w:rFonts w:hint="eastAsia"/>
          <w:color w:val="FF0000"/>
        </w:rPr>
        <w:t xml:space="preserve">     * insert</w:t>
      </w:r>
      <w:r w:rsidRPr="00DB4E51">
        <w:rPr>
          <w:rFonts w:hint="eastAsia"/>
          <w:color w:val="FF0000"/>
        </w:rPr>
        <w:t>，封装一个万能的</w:t>
      </w:r>
      <w:r w:rsidRPr="00DB4E51">
        <w:rPr>
          <w:rFonts w:hint="eastAsia"/>
          <w:color w:val="FF0000"/>
        </w:rPr>
        <w:t>insert</w:t>
      </w:r>
      <w:r w:rsidRPr="00DB4E51">
        <w:rPr>
          <w:rFonts w:hint="eastAsia"/>
          <w:color w:val="FF0000"/>
        </w:rPr>
        <w:t>语句</w:t>
      </w:r>
    </w:p>
    <w:p w:rsidR="009D1235" w:rsidRPr="00DB4E51" w:rsidRDefault="009D1235" w:rsidP="009D1235">
      <w:pPr>
        <w:pStyle w:val="ad"/>
        <w:rPr>
          <w:rFonts w:hint="eastAsia"/>
          <w:color w:val="FF0000"/>
        </w:rPr>
      </w:pPr>
      <w:r w:rsidRPr="00DB4E51">
        <w:rPr>
          <w:rFonts w:hint="eastAsia"/>
          <w:color w:val="FF0000"/>
        </w:rPr>
        <w:t xml:space="preserve">     * @</w:t>
      </w:r>
      <w:proofErr w:type="spellStart"/>
      <w:r w:rsidRPr="00DB4E51">
        <w:rPr>
          <w:rFonts w:hint="eastAsia"/>
          <w:color w:val="FF0000"/>
        </w:rPr>
        <w:t>param</w:t>
      </w:r>
      <w:proofErr w:type="spellEnd"/>
      <w:r w:rsidRPr="00DB4E51">
        <w:rPr>
          <w:rFonts w:hint="eastAsia"/>
          <w:color w:val="FF0000"/>
        </w:rPr>
        <w:t xml:space="preserve"> $data array </w:t>
      </w:r>
      <w:r w:rsidRPr="00DB4E51">
        <w:rPr>
          <w:rFonts w:hint="eastAsia"/>
          <w:color w:val="FF0000"/>
        </w:rPr>
        <w:t>有字段名和值组成的关联数组</w:t>
      </w:r>
    </w:p>
    <w:p w:rsidR="009D1235" w:rsidRPr="00DB4E51" w:rsidRDefault="009D1235" w:rsidP="009D1235">
      <w:pPr>
        <w:pStyle w:val="ad"/>
        <w:rPr>
          <w:color w:val="FF0000"/>
        </w:rPr>
      </w:pPr>
      <w:r w:rsidRPr="00DB4E51">
        <w:rPr>
          <w:color w:val="FF0000"/>
        </w:rPr>
        <w:lastRenderedPageBreak/>
        <w:t xml:space="preserve">     */</w:t>
      </w:r>
    </w:p>
    <w:p w:rsidR="009D1235" w:rsidRPr="00DB4E51" w:rsidRDefault="009D1235" w:rsidP="009D1235">
      <w:pPr>
        <w:pStyle w:val="ad"/>
        <w:rPr>
          <w:color w:val="FF0000"/>
        </w:rPr>
      </w:pPr>
      <w:r w:rsidRPr="00DB4E51">
        <w:rPr>
          <w:color w:val="FF0000"/>
        </w:rPr>
        <w:t xml:space="preserve">    public function insert($data){</w:t>
      </w:r>
    </w:p>
    <w:p w:rsidR="009D1235" w:rsidRPr="00DB4E51" w:rsidRDefault="009D1235" w:rsidP="009D1235">
      <w:pPr>
        <w:pStyle w:val="ad"/>
        <w:rPr>
          <w:rFonts w:hint="eastAsia"/>
          <w:color w:val="FF0000"/>
        </w:rPr>
      </w:pPr>
      <w:r w:rsidRPr="00DB4E51">
        <w:rPr>
          <w:rFonts w:hint="eastAsia"/>
          <w:color w:val="FF0000"/>
        </w:rPr>
        <w:t xml:space="preserve">        $fields=</w:t>
      </w:r>
      <w:proofErr w:type="spellStart"/>
      <w:r w:rsidRPr="00DB4E51">
        <w:rPr>
          <w:rFonts w:hint="eastAsia"/>
          <w:color w:val="FF0000"/>
        </w:rPr>
        <w:t>array_keys</w:t>
      </w:r>
      <w:proofErr w:type="spellEnd"/>
      <w:r w:rsidRPr="00DB4E51">
        <w:rPr>
          <w:rFonts w:hint="eastAsia"/>
          <w:color w:val="FF0000"/>
        </w:rPr>
        <w:t>($data);</w:t>
      </w:r>
      <w:r w:rsidRPr="00DB4E51">
        <w:rPr>
          <w:rFonts w:hint="eastAsia"/>
          <w:color w:val="FF0000"/>
        </w:rPr>
        <w:tab/>
      </w:r>
      <w:r w:rsidRPr="00DB4E51">
        <w:rPr>
          <w:rFonts w:hint="eastAsia"/>
          <w:color w:val="FF0000"/>
        </w:rPr>
        <w:tab/>
        <w:t>//</w:t>
      </w:r>
      <w:r w:rsidRPr="00DB4E51">
        <w:rPr>
          <w:rFonts w:hint="eastAsia"/>
          <w:color w:val="FF0000"/>
        </w:rPr>
        <w:t>获取所有的键，</w:t>
      </w:r>
    </w:p>
    <w:p w:rsidR="009D1235" w:rsidRPr="00DB4E51" w:rsidRDefault="009D1235" w:rsidP="009D1235">
      <w:pPr>
        <w:pStyle w:val="ad"/>
        <w:rPr>
          <w:rFonts w:hint="eastAsia"/>
          <w:color w:val="FF0000"/>
        </w:rPr>
      </w:pPr>
      <w:r w:rsidRPr="00DB4E51">
        <w:rPr>
          <w:rFonts w:hint="eastAsia"/>
          <w:color w:val="FF0000"/>
        </w:rPr>
        <w:t xml:space="preserve">        $values=</w:t>
      </w:r>
      <w:proofErr w:type="spellStart"/>
      <w:r w:rsidRPr="00DB4E51">
        <w:rPr>
          <w:rFonts w:hint="eastAsia"/>
          <w:color w:val="FF0000"/>
        </w:rPr>
        <w:t>array_values</w:t>
      </w:r>
      <w:proofErr w:type="spellEnd"/>
      <w:r w:rsidRPr="00DB4E51">
        <w:rPr>
          <w:rFonts w:hint="eastAsia"/>
          <w:color w:val="FF0000"/>
        </w:rPr>
        <w:t>($data);</w:t>
      </w:r>
      <w:r w:rsidRPr="00DB4E51">
        <w:rPr>
          <w:rFonts w:hint="eastAsia"/>
          <w:color w:val="FF0000"/>
        </w:rPr>
        <w:tab/>
        <w:t>//</w:t>
      </w:r>
      <w:r w:rsidRPr="00DB4E51">
        <w:rPr>
          <w:rFonts w:hint="eastAsia"/>
          <w:color w:val="FF0000"/>
        </w:rPr>
        <w:t>获取所有值</w:t>
      </w:r>
    </w:p>
    <w:p w:rsidR="009D1235" w:rsidRPr="00DB4E51" w:rsidRDefault="009D1235" w:rsidP="009D1235">
      <w:pPr>
        <w:pStyle w:val="ad"/>
        <w:rPr>
          <w:rFonts w:hint="eastAsia"/>
          <w:color w:val="FF0000"/>
        </w:rPr>
      </w:pPr>
      <w:r w:rsidRPr="00DB4E51">
        <w:rPr>
          <w:rFonts w:hint="eastAsia"/>
          <w:color w:val="FF0000"/>
        </w:rPr>
        <w:t xml:space="preserve">        //</w:t>
      </w:r>
      <w:r w:rsidRPr="00DB4E51">
        <w:rPr>
          <w:rFonts w:hint="eastAsia"/>
          <w:color w:val="FF0000"/>
        </w:rPr>
        <w:t>将</w:t>
      </w:r>
      <w:r w:rsidRPr="00DB4E51">
        <w:rPr>
          <w:rFonts w:hint="eastAsia"/>
          <w:color w:val="FF0000"/>
        </w:rPr>
        <w:t>fields</w:t>
      </w:r>
      <w:r w:rsidRPr="00DB4E51">
        <w:rPr>
          <w:rFonts w:hint="eastAsia"/>
          <w:color w:val="FF0000"/>
        </w:rPr>
        <w:t>数组中的每个元素添加上反引号</w:t>
      </w:r>
    </w:p>
    <w:p w:rsidR="009D1235" w:rsidRPr="00DB4E51" w:rsidRDefault="009D1235" w:rsidP="009D1235">
      <w:pPr>
        <w:pStyle w:val="ad"/>
        <w:rPr>
          <w:color w:val="FF0000"/>
        </w:rPr>
      </w:pPr>
      <w:r w:rsidRPr="00DB4E51">
        <w:rPr>
          <w:color w:val="FF0000"/>
        </w:rPr>
        <w:t xml:space="preserve">        $fields=</w:t>
      </w:r>
      <w:proofErr w:type="spellStart"/>
      <w:r w:rsidRPr="00DB4E51">
        <w:rPr>
          <w:color w:val="FF0000"/>
        </w:rPr>
        <w:t>array_map</w:t>
      </w:r>
      <w:proofErr w:type="spellEnd"/>
      <w:r w:rsidRPr="00DB4E51">
        <w:rPr>
          <w:color w:val="FF0000"/>
        </w:rPr>
        <w:t>(function($field){</w:t>
      </w:r>
    </w:p>
    <w:p w:rsidR="009D1235" w:rsidRPr="00DB4E51" w:rsidRDefault="009D1235" w:rsidP="009D1235">
      <w:pPr>
        <w:pStyle w:val="ad"/>
        <w:rPr>
          <w:color w:val="FF0000"/>
        </w:rPr>
      </w:pPr>
      <w:r w:rsidRPr="00DB4E51">
        <w:rPr>
          <w:color w:val="FF0000"/>
        </w:rPr>
        <w:t xml:space="preserve">                return "`{$field}`";</w:t>
      </w:r>
    </w:p>
    <w:p w:rsidR="009D1235" w:rsidRPr="00DB4E51" w:rsidRDefault="009D1235" w:rsidP="009D1235">
      <w:pPr>
        <w:pStyle w:val="ad"/>
        <w:rPr>
          <w:color w:val="FF0000"/>
        </w:rPr>
      </w:pPr>
      <w:r w:rsidRPr="00DB4E51">
        <w:rPr>
          <w:color w:val="FF0000"/>
        </w:rPr>
        <w:t xml:space="preserve">        },$fields);</w:t>
      </w:r>
    </w:p>
    <w:p w:rsidR="009D1235" w:rsidRPr="00DB4E51" w:rsidRDefault="009D1235" w:rsidP="009D1235">
      <w:pPr>
        <w:pStyle w:val="ad"/>
        <w:rPr>
          <w:rFonts w:hint="eastAsia"/>
          <w:color w:val="FF0000"/>
        </w:rPr>
      </w:pPr>
      <w:r w:rsidRPr="00DB4E51">
        <w:rPr>
          <w:rFonts w:hint="eastAsia"/>
          <w:color w:val="FF0000"/>
        </w:rPr>
        <w:t xml:space="preserve">        $</w:t>
      </w:r>
      <w:proofErr w:type="spellStart"/>
      <w:r w:rsidRPr="00DB4E51">
        <w:rPr>
          <w:rFonts w:hint="eastAsia"/>
          <w:color w:val="FF0000"/>
        </w:rPr>
        <w:t>fields_str</w:t>
      </w:r>
      <w:proofErr w:type="spellEnd"/>
      <w:r w:rsidRPr="00DB4E51">
        <w:rPr>
          <w:rFonts w:hint="eastAsia"/>
          <w:color w:val="FF0000"/>
        </w:rPr>
        <w:t>=implode(',',$fields);</w:t>
      </w:r>
      <w:r w:rsidRPr="00DB4E51">
        <w:rPr>
          <w:rFonts w:hint="eastAsia"/>
          <w:color w:val="FF0000"/>
        </w:rPr>
        <w:tab/>
        <w:t>//</w:t>
      </w:r>
      <w:r w:rsidRPr="00DB4E51">
        <w:rPr>
          <w:rFonts w:hint="eastAsia"/>
          <w:color w:val="FF0000"/>
        </w:rPr>
        <w:t>将字段用逗号分隔</w:t>
      </w:r>
    </w:p>
    <w:p w:rsidR="009D1235" w:rsidRPr="00DB4E51" w:rsidRDefault="009D1235" w:rsidP="009D1235">
      <w:pPr>
        <w:pStyle w:val="ad"/>
        <w:rPr>
          <w:rFonts w:hint="eastAsia"/>
          <w:color w:val="FF0000"/>
        </w:rPr>
      </w:pPr>
      <w:r w:rsidRPr="00DB4E51">
        <w:rPr>
          <w:rFonts w:hint="eastAsia"/>
          <w:color w:val="FF0000"/>
        </w:rPr>
        <w:t xml:space="preserve">        //</w:t>
      </w:r>
      <w:r w:rsidRPr="00DB4E51">
        <w:rPr>
          <w:rFonts w:hint="eastAsia"/>
          <w:color w:val="FF0000"/>
        </w:rPr>
        <w:t>将</w:t>
      </w:r>
      <w:r w:rsidRPr="00DB4E51">
        <w:rPr>
          <w:rFonts w:hint="eastAsia"/>
          <w:color w:val="FF0000"/>
        </w:rPr>
        <w:t>values</w:t>
      </w:r>
      <w:r w:rsidRPr="00DB4E51">
        <w:rPr>
          <w:rFonts w:hint="eastAsia"/>
          <w:color w:val="FF0000"/>
        </w:rPr>
        <w:t>数组中的值每个元素都加上引号</w:t>
      </w:r>
    </w:p>
    <w:p w:rsidR="009D1235" w:rsidRPr="00DB4E51" w:rsidRDefault="009D1235" w:rsidP="009D1235">
      <w:pPr>
        <w:pStyle w:val="ad"/>
        <w:rPr>
          <w:color w:val="FF0000"/>
        </w:rPr>
      </w:pPr>
      <w:r w:rsidRPr="00DB4E51">
        <w:rPr>
          <w:color w:val="FF0000"/>
        </w:rPr>
        <w:t xml:space="preserve">        $values=</w:t>
      </w:r>
      <w:proofErr w:type="spellStart"/>
      <w:r w:rsidRPr="00DB4E51">
        <w:rPr>
          <w:color w:val="FF0000"/>
        </w:rPr>
        <w:t>array_map</w:t>
      </w:r>
      <w:proofErr w:type="spellEnd"/>
      <w:r w:rsidRPr="00DB4E51">
        <w:rPr>
          <w:color w:val="FF0000"/>
        </w:rPr>
        <w:t>(function($value){</w:t>
      </w:r>
    </w:p>
    <w:p w:rsidR="009D1235" w:rsidRPr="00DB4E51" w:rsidRDefault="009D1235" w:rsidP="009D1235">
      <w:pPr>
        <w:pStyle w:val="ad"/>
        <w:rPr>
          <w:color w:val="FF0000"/>
        </w:rPr>
      </w:pPr>
      <w:r w:rsidRPr="00DB4E51">
        <w:rPr>
          <w:color w:val="FF0000"/>
        </w:rPr>
        <w:t xml:space="preserve">                return "'{$value}'";</w:t>
      </w:r>
    </w:p>
    <w:p w:rsidR="009D1235" w:rsidRPr="00DB4E51" w:rsidRDefault="009D1235" w:rsidP="009D1235">
      <w:pPr>
        <w:pStyle w:val="ad"/>
        <w:rPr>
          <w:color w:val="FF0000"/>
        </w:rPr>
      </w:pPr>
      <w:r w:rsidRPr="00DB4E51">
        <w:rPr>
          <w:color w:val="FF0000"/>
        </w:rPr>
        <w:t xml:space="preserve">        },$values);</w:t>
      </w:r>
    </w:p>
    <w:p w:rsidR="009D1235" w:rsidRPr="00DB4E51" w:rsidRDefault="009D1235" w:rsidP="009D1235">
      <w:pPr>
        <w:pStyle w:val="ad"/>
        <w:rPr>
          <w:color w:val="FF0000"/>
        </w:rPr>
      </w:pPr>
      <w:r w:rsidRPr="00DB4E51">
        <w:rPr>
          <w:color w:val="FF0000"/>
        </w:rPr>
        <w:t xml:space="preserve">        $</w:t>
      </w:r>
      <w:proofErr w:type="spellStart"/>
      <w:r w:rsidRPr="00DB4E51">
        <w:rPr>
          <w:color w:val="FF0000"/>
        </w:rPr>
        <w:t>values_str</w:t>
      </w:r>
      <w:proofErr w:type="spellEnd"/>
      <w:r w:rsidRPr="00DB4E51">
        <w:rPr>
          <w:color w:val="FF0000"/>
        </w:rPr>
        <w:t>=implode(',',$values);</w:t>
      </w:r>
    </w:p>
    <w:p w:rsidR="009D1235" w:rsidRPr="00DB4E51" w:rsidRDefault="009D1235" w:rsidP="009D1235">
      <w:pPr>
        <w:pStyle w:val="ad"/>
        <w:rPr>
          <w:rFonts w:hint="eastAsia"/>
          <w:color w:val="FF0000"/>
        </w:rPr>
      </w:pPr>
      <w:r w:rsidRPr="00DB4E51">
        <w:rPr>
          <w:rFonts w:hint="eastAsia"/>
          <w:color w:val="FF0000"/>
        </w:rPr>
        <w:t xml:space="preserve">        //</w:t>
      </w:r>
      <w:r w:rsidRPr="00DB4E51">
        <w:rPr>
          <w:rFonts w:hint="eastAsia"/>
          <w:color w:val="FF0000"/>
        </w:rPr>
        <w:t>拼接字符串</w:t>
      </w:r>
    </w:p>
    <w:p w:rsidR="009D1235" w:rsidRPr="00DB4E51" w:rsidRDefault="009D1235" w:rsidP="009D1235">
      <w:pPr>
        <w:pStyle w:val="ad"/>
        <w:rPr>
          <w:color w:val="FF0000"/>
        </w:rPr>
      </w:pPr>
      <w:r w:rsidRPr="00DB4E51">
        <w:rPr>
          <w:color w:val="FF0000"/>
        </w:rPr>
        <w:t xml:space="preserve">        $table=$this-&gt;</w:t>
      </w:r>
      <w:proofErr w:type="spellStart"/>
      <w:r w:rsidRPr="00DB4E51">
        <w:rPr>
          <w:color w:val="FF0000"/>
        </w:rPr>
        <w:t>getTable</w:t>
      </w:r>
      <w:proofErr w:type="spellEnd"/>
      <w:r w:rsidRPr="00DB4E51">
        <w:rPr>
          <w:color w:val="FF0000"/>
        </w:rPr>
        <w:t>();</w:t>
      </w:r>
    </w:p>
    <w:p w:rsidR="009D1235" w:rsidRPr="00DB4E51" w:rsidRDefault="009D1235" w:rsidP="009D1235">
      <w:pPr>
        <w:pStyle w:val="ad"/>
        <w:rPr>
          <w:color w:val="FF0000"/>
        </w:rPr>
      </w:pPr>
      <w:r w:rsidRPr="00DB4E51">
        <w:rPr>
          <w:color w:val="FF0000"/>
        </w:rPr>
        <w:t xml:space="preserve">        $</w:t>
      </w:r>
      <w:proofErr w:type="spellStart"/>
      <w:r w:rsidRPr="00DB4E51">
        <w:rPr>
          <w:color w:val="FF0000"/>
        </w:rPr>
        <w:t>sql</w:t>
      </w:r>
      <w:proofErr w:type="spellEnd"/>
      <w:r w:rsidRPr="00DB4E51">
        <w:rPr>
          <w:color w:val="FF0000"/>
        </w:rPr>
        <w:t>="insert into `{$table}` ({$</w:t>
      </w:r>
      <w:proofErr w:type="spellStart"/>
      <w:r w:rsidRPr="00DB4E51">
        <w:rPr>
          <w:color w:val="FF0000"/>
        </w:rPr>
        <w:t>fields_str</w:t>
      </w:r>
      <w:proofErr w:type="spellEnd"/>
      <w:r w:rsidRPr="00DB4E51">
        <w:rPr>
          <w:color w:val="FF0000"/>
        </w:rPr>
        <w:t>}) values ($</w:t>
      </w:r>
      <w:proofErr w:type="spellStart"/>
      <w:r w:rsidRPr="00DB4E51">
        <w:rPr>
          <w:color w:val="FF0000"/>
        </w:rPr>
        <w:t>values_str</w:t>
      </w:r>
      <w:proofErr w:type="spellEnd"/>
      <w:r w:rsidRPr="00DB4E51">
        <w:rPr>
          <w:color w:val="FF0000"/>
        </w:rPr>
        <w:t>)";</w:t>
      </w:r>
    </w:p>
    <w:p w:rsidR="009D1235" w:rsidRPr="00DB4E51" w:rsidRDefault="009D1235" w:rsidP="009D1235">
      <w:pPr>
        <w:pStyle w:val="ad"/>
        <w:rPr>
          <w:color w:val="FF0000"/>
        </w:rPr>
      </w:pPr>
      <w:r w:rsidRPr="00DB4E51">
        <w:rPr>
          <w:color w:val="FF0000"/>
        </w:rPr>
        <w:t xml:space="preserve">        return $this-&gt;</w:t>
      </w:r>
      <w:proofErr w:type="spellStart"/>
      <w:r w:rsidRPr="00DB4E51">
        <w:rPr>
          <w:color w:val="FF0000"/>
        </w:rPr>
        <w:t>db</w:t>
      </w:r>
      <w:proofErr w:type="spellEnd"/>
      <w:r w:rsidRPr="00DB4E51">
        <w:rPr>
          <w:color w:val="FF0000"/>
        </w:rPr>
        <w:t>-&gt;query($</w:t>
      </w:r>
      <w:proofErr w:type="spellStart"/>
      <w:r w:rsidRPr="00DB4E51">
        <w:rPr>
          <w:color w:val="FF0000"/>
        </w:rPr>
        <w:t>sql</w:t>
      </w:r>
      <w:proofErr w:type="spellEnd"/>
      <w:r w:rsidRPr="00DB4E51">
        <w:rPr>
          <w:color w:val="FF0000"/>
        </w:rPr>
        <w:t>);</w:t>
      </w:r>
    </w:p>
    <w:p w:rsidR="009D1235" w:rsidRPr="00DB4E51" w:rsidRDefault="009D1235" w:rsidP="009D1235">
      <w:pPr>
        <w:pStyle w:val="ad"/>
        <w:rPr>
          <w:color w:val="FF0000"/>
        </w:rPr>
      </w:pPr>
      <w:r w:rsidRPr="00DB4E51">
        <w:rPr>
          <w:color w:val="FF0000"/>
        </w:rPr>
        <w:t xml:space="preserve">    }</w:t>
      </w:r>
    </w:p>
    <w:p w:rsidR="009D1235" w:rsidRPr="00DB4E51" w:rsidRDefault="009D1235" w:rsidP="009D1235">
      <w:pPr>
        <w:pStyle w:val="ad"/>
        <w:rPr>
          <w:color w:val="FF0000"/>
        </w:rPr>
      </w:pPr>
      <w:r w:rsidRPr="00DB4E51">
        <w:rPr>
          <w:color w:val="FF0000"/>
        </w:rPr>
        <w:t xml:space="preserve">    /*</w:t>
      </w:r>
    </w:p>
    <w:p w:rsidR="009D1235" w:rsidRPr="00DB4E51" w:rsidRDefault="009D1235" w:rsidP="009D1235">
      <w:pPr>
        <w:pStyle w:val="ad"/>
        <w:rPr>
          <w:rFonts w:hint="eastAsia"/>
          <w:color w:val="FF0000"/>
        </w:rPr>
      </w:pPr>
      <w:r w:rsidRPr="00DB4E51">
        <w:rPr>
          <w:rFonts w:hint="eastAsia"/>
          <w:color w:val="FF0000"/>
        </w:rPr>
        <w:t xml:space="preserve">     * update,</w:t>
      </w:r>
      <w:r w:rsidRPr="00DB4E51">
        <w:rPr>
          <w:rFonts w:hint="eastAsia"/>
          <w:color w:val="FF0000"/>
        </w:rPr>
        <w:t>万能的更新方法</w:t>
      </w:r>
    </w:p>
    <w:p w:rsidR="009D1235" w:rsidRPr="00DB4E51" w:rsidRDefault="009D1235" w:rsidP="009D1235">
      <w:pPr>
        <w:pStyle w:val="ad"/>
        <w:rPr>
          <w:rFonts w:hint="eastAsia"/>
          <w:color w:val="FF0000"/>
        </w:rPr>
      </w:pPr>
      <w:r w:rsidRPr="00DB4E51">
        <w:rPr>
          <w:rFonts w:hint="eastAsia"/>
          <w:color w:val="FF0000"/>
        </w:rPr>
        <w:t xml:space="preserve">     * @</w:t>
      </w:r>
      <w:proofErr w:type="spellStart"/>
      <w:r w:rsidRPr="00DB4E51">
        <w:rPr>
          <w:rFonts w:hint="eastAsia"/>
          <w:color w:val="FF0000"/>
        </w:rPr>
        <w:t>param</w:t>
      </w:r>
      <w:proofErr w:type="spellEnd"/>
      <w:r w:rsidRPr="00DB4E51">
        <w:rPr>
          <w:rFonts w:hint="eastAsia"/>
          <w:color w:val="FF0000"/>
        </w:rPr>
        <w:t xml:space="preserve"> $data array </w:t>
      </w:r>
      <w:r w:rsidRPr="00DB4E51">
        <w:rPr>
          <w:rFonts w:hint="eastAsia"/>
          <w:color w:val="FF0000"/>
        </w:rPr>
        <w:t>关联数组</w:t>
      </w:r>
    </w:p>
    <w:p w:rsidR="009D1235" w:rsidRPr="00DB4E51" w:rsidRDefault="009D1235" w:rsidP="009D1235">
      <w:pPr>
        <w:pStyle w:val="ad"/>
        <w:rPr>
          <w:color w:val="FF0000"/>
        </w:rPr>
      </w:pPr>
      <w:r w:rsidRPr="00DB4E51">
        <w:rPr>
          <w:color w:val="FF0000"/>
        </w:rPr>
        <w:t xml:space="preserve">     */</w:t>
      </w:r>
    </w:p>
    <w:p w:rsidR="009D1235" w:rsidRPr="00DB4E51" w:rsidRDefault="009D1235" w:rsidP="009D1235">
      <w:pPr>
        <w:pStyle w:val="ad"/>
        <w:rPr>
          <w:color w:val="FF0000"/>
        </w:rPr>
      </w:pPr>
      <w:r w:rsidRPr="00DB4E51">
        <w:rPr>
          <w:color w:val="FF0000"/>
        </w:rPr>
        <w:t xml:space="preserve">    public function update($data){</w:t>
      </w:r>
    </w:p>
    <w:p w:rsidR="009D1235" w:rsidRPr="00DB4E51" w:rsidRDefault="009D1235" w:rsidP="009D1235">
      <w:pPr>
        <w:pStyle w:val="ad"/>
        <w:rPr>
          <w:rFonts w:hint="eastAsia"/>
          <w:color w:val="FF0000"/>
        </w:rPr>
      </w:pPr>
      <w:r w:rsidRPr="00DB4E51">
        <w:rPr>
          <w:rFonts w:hint="eastAsia"/>
          <w:color w:val="FF0000"/>
        </w:rPr>
        <w:t xml:space="preserve">        //</w:t>
      </w:r>
      <w:r w:rsidRPr="00DB4E51">
        <w:rPr>
          <w:rFonts w:hint="eastAsia"/>
          <w:color w:val="FF0000"/>
        </w:rPr>
        <w:t>获取字段</w:t>
      </w:r>
    </w:p>
    <w:p w:rsidR="009D1235" w:rsidRPr="00DB4E51" w:rsidRDefault="009D1235" w:rsidP="009D1235">
      <w:pPr>
        <w:pStyle w:val="ad"/>
        <w:rPr>
          <w:color w:val="FF0000"/>
        </w:rPr>
      </w:pPr>
      <w:r w:rsidRPr="00DB4E51">
        <w:rPr>
          <w:color w:val="FF0000"/>
        </w:rPr>
        <w:t xml:space="preserve">        $fields=</w:t>
      </w:r>
      <w:proofErr w:type="spellStart"/>
      <w:r w:rsidRPr="00DB4E51">
        <w:rPr>
          <w:color w:val="FF0000"/>
        </w:rPr>
        <w:t>array_keys</w:t>
      </w:r>
      <w:proofErr w:type="spellEnd"/>
      <w:r w:rsidRPr="00DB4E51">
        <w:rPr>
          <w:color w:val="FF0000"/>
        </w:rPr>
        <w:t>($data);</w:t>
      </w:r>
    </w:p>
    <w:p w:rsidR="009D1235" w:rsidRPr="00DB4E51" w:rsidRDefault="009D1235" w:rsidP="009D1235">
      <w:pPr>
        <w:pStyle w:val="ad"/>
        <w:rPr>
          <w:rFonts w:hint="eastAsia"/>
          <w:color w:val="FF0000"/>
        </w:rPr>
      </w:pPr>
      <w:r w:rsidRPr="00DB4E51">
        <w:rPr>
          <w:rFonts w:hint="eastAsia"/>
          <w:color w:val="FF0000"/>
        </w:rPr>
        <w:t xml:space="preserve">        $table=$this-&gt;</w:t>
      </w:r>
      <w:proofErr w:type="spellStart"/>
      <w:r w:rsidRPr="00DB4E51">
        <w:rPr>
          <w:rFonts w:hint="eastAsia"/>
          <w:color w:val="FF0000"/>
        </w:rPr>
        <w:t>getTable</w:t>
      </w:r>
      <w:proofErr w:type="spellEnd"/>
      <w:r w:rsidRPr="00DB4E51">
        <w:rPr>
          <w:rFonts w:hint="eastAsia"/>
          <w:color w:val="FF0000"/>
        </w:rPr>
        <w:t>();   //</w:t>
      </w:r>
      <w:r w:rsidRPr="00DB4E51">
        <w:rPr>
          <w:rFonts w:hint="eastAsia"/>
          <w:color w:val="FF0000"/>
        </w:rPr>
        <w:t>获取当前表</w:t>
      </w:r>
    </w:p>
    <w:p w:rsidR="009D1235" w:rsidRPr="00DB4E51" w:rsidRDefault="009D1235" w:rsidP="009D1235">
      <w:pPr>
        <w:pStyle w:val="ad"/>
        <w:rPr>
          <w:rFonts w:hint="eastAsia"/>
          <w:color w:val="FF0000"/>
        </w:rPr>
      </w:pPr>
      <w:r w:rsidRPr="00DB4E51">
        <w:rPr>
          <w:rFonts w:hint="eastAsia"/>
          <w:color w:val="FF0000"/>
        </w:rPr>
        <w:t xml:space="preserve">        $</w:t>
      </w:r>
      <w:proofErr w:type="spellStart"/>
      <w:r w:rsidRPr="00DB4E51">
        <w:rPr>
          <w:rFonts w:hint="eastAsia"/>
          <w:color w:val="FF0000"/>
        </w:rPr>
        <w:t>pk</w:t>
      </w:r>
      <w:proofErr w:type="spellEnd"/>
      <w:r w:rsidRPr="00DB4E51">
        <w:rPr>
          <w:rFonts w:hint="eastAsia"/>
          <w:color w:val="FF0000"/>
        </w:rPr>
        <w:t>=$this-&gt;</w:t>
      </w:r>
      <w:proofErr w:type="spellStart"/>
      <w:r w:rsidRPr="00DB4E51">
        <w:rPr>
          <w:rFonts w:hint="eastAsia"/>
          <w:color w:val="FF0000"/>
        </w:rPr>
        <w:t>getPrimaryKey</w:t>
      </w:r>
      <w:proofErr w:type="spellEnd"/>
      <w:r w:rsidRPr="00DB4E51">
        <w:rPr>
          <w:rFonts w:hint="eastAsia"/>
          <w:color w:val="FF0000"/>
        </w:rPr>
        <w:t>($table);   //</w:t>
      </w:r>
      <w:r w:rsidRPr="00DB4E51">
        <w:rPr>
          <w:rFonts w:hint="eastAsia"/>
          <w:color w:val="FF0000"/>
        </w:rPr>
        <w:t>获取表的主键</w:t>
      </w:r>
    </w:p>
    <w:p w:rsidR="009D1235" w:rsidRPr="00DB4E51" w:rsidRDefault="009D1235" w:rsidP="009D1235">
      <w:pPr>
        <w:pStyle w:val="ad"/>
        <w:rPr>
          <w:rFonts w:hint="eastAsia"/>
          <w:color w:val="FF0000"/>
        </w:rPr>
      </w:pPr>
      <w:r w:rsidRPr="00DB4E51">
        <w:rPr>
          <w:rFonts w:hint="eastAsia"/>
          <w:color w:val="FF0000"/>
        </w:rPr>
        <w:t xml:space="preserve">        //</w:t>
      </w:r>
      <w:r w:rsidRPr="00DB4E51">
        <w:rPr>
          <w:rFonts w:hint="eastAsia"/>
          <w:color w:val="FF0000"/>
        </w:rPr>
        <w:t>去除主键</w:t>
      </w:r>
    </w:p>
    <w:p w:rsidR="009D1235" w:rsidRPr="00DB4E51" w:rsidRDefault="009D1235" w:rsidP="009D1235">
      <w:pPr>
        <w:pStyle w:val="ad"/>
        <w:rPr>
          <w:rFonts w:hint="eastAsia"/>
          <w:color w:val="FF0000"/>
        </w:rPr>
      </w:pPr>
      <w:r w:rsidRPr="00DB4E51">
        <w:rPr>
          <w:rFonts w:hint="eastAsia"/>
          <w:color w:val="FF0000"/>
        </w:rPr>
        <w:t xml:space="preserve">        $index=</w:t>
      </w:r>
      <w:proofErr w:type="spellStart"/>
      <w:r w:rsidRPr="00DB4E51">
        <w:rPr>
          <w:rFonts w:hint="eastAsia"/>
          <w:color w:val="FF0000"/>
        </w:rPr>
        <w:t>array_search</w:t>
      </w:r>
      <w:proofErr w:type="spellEnd"/>
      <w:r w:rsidRPr="00DB4E51">
        <w:rPr>
          <w:rFonts w:hint="eastAsia"/>
          <w:color w:val="FF0000"/>
        </w:rPr>
        <w:t>($</w:t>
      </w:r>
      <w:proofErr w:type="spellStart"/>
      <w:r w:rsidRPr="00DB4E51">
        <w:rPr>
          <w:rFonts w:hint="eastAsia"/>
          <w:color w:val="FF0000"/>
        </w:rPr>
        <w:t>pk</w:t>
      </w:r>
      <w:proofErr w:type="spellEnd"/>
      <w:r w:rsidRPr="00DB4E51">
        <w:rPr>
          <w:rFonts w:hint="eastAsia"/>
          <w:color w:val="FF0000"/>
        </w:rPr>
        <w:t>,$fields);</w:t>
      </w:r>
      <w:r w:rsidRPr="00DB4E51">
        <w:rPr>
          <w:rFonts w:hint="eastAsia"/>
          <w:color w:val="FF0000"/>
        </w:rPr>
        <w:tab/>
        <w:t>//</w:t>
      </w:r>
      <w:r w:rsidRPr="00DB4E51">
        <w:rPr>
          <w:rFonts w:hint="eastAsia"/>
          <w:color w:val="FF0000"/>
        </w:rPr>
        <w:t>主键的下标</w:t>
      </w:r>
    </w:p>
    <w:p w:rsidR="009D1235" w:rsidRPr="00DB4E51" w:rsidRDefault="009D1235" w:rsidP="009D1235">
      <w:pPr>
        <w:pStyle w:val="ad"/>
        <w:rPr>
          <w:rFonts w:hint="eastAsia"/>
          <w:color w:val="FF0000"/>
        </w:rPr>
      </w:pPr>
      <w:r w:rsidRPr="00DB4E51">
        <w:rPr>
          <w:rFonts w:hint="eastAsia"/>
          <w:color w:val="FF0000"/>
        </w:rPr>
        <w:t xml:space="preserve">        unset($fields[$index]);</w:t>
      </w:r>
      <w:r w:rsidRPr="00DB4E51">
        <w:rPr>
          <w:rFonts w:hint="eastAsia"/>
          <w:color w:val="FF0000"/>
        </w:rPr>
        <w:tab/>
        <w:t>//</w:t>
      </w:r>
      <w:r w:rsidRPr="00DB4E51">
        <w:rPr>
          <w:rFonts w:hint="eastAsia"/>
          <w:color w:val="FF0000"/>
        </w:rPr>
        <w:t>销毁主键</w:t>
      </w:r>
    </w:p>
    <w:p w:rsidR="009D1235" w:rsidRPr="00DB4E51" w:rsidRDefault="009D1235" w:rsidP="009D1235">
      <w:pPr>
        <w:pStyle w:val="ad"/>
        <w:rPr>
          <w:rFonts w:hint="eastAsia"/>
          <w:color w:val="FF0000"/>
        </w:rPr>
      </w:pPr>
      <w:r w:rsidRPr="00DB4E51">
        <w:rPr>
          <w:rFonts w:hint="eastAsia"/>
          <w:color w:val="FF0000"/>
        </w:rPr>
        <w:t xml:space="preserve">        //</w:t>
      </w:r>
      <w:r w:rsidRPr="00DB4E51">
        <w:rPr>
          <w:rFonts w:hint="eastAsia"/>
          <w:color w:val="FF0000"/>
        </w:rPr>
        <w:t>遍历循环字段</w:t>
      </w:r>
    </w:p>
    <w:p w:rsidR="009D1235" w:rsidRPr="00DB4E51" w:rsidRDefault="009D1235" w:rsidP="009D1235">
      <w:pPr>
        <w:pStyle w:val="ad"/>
        <w:rPr>
          <w:color w:val="FF0000"/>
        </w:rPr>
      </w:pPr>
      <w:r w:rsidRPr="00DB4E51">
        <w:rPr>
          <w:color w:val="FF0000"/>
        </w:rPr>
        <w:t xml:space="preserve">        $fields=</w:t>
      </w:r>
      <w:proofErr w:type="spellStart"/>
      <w:r w:rsidRPr="00DB4E51">
        <w:rPr>
          <w:color w:val="FF0000"/>
        </w:rPr>
        <w:t>array_map</w:t>
      </w:r>
      <w:proofErr w:type="spellEnd"/>
      <w:r w:rsidRPr="00DB4E51">
        <w:rPr>
          <w:color w:val="FF0000"/>
        </w:rPr>
        <w:t>(function($field) use ($data){</w:t>
      </w:r>
    </w:p>
    <w:p w:rsidR="009D1235" w:rsidRPr="00DB4E51" w:rsidRDefault="009D1235" w:rsidP="009D1235">
      <w:pPr>
        <w:pStyle w:val="ad"/>
        <w:rPr>
          <w:color w:val="FF0000"/>
        </w:rPr>
      </w:pPr>
      <w:r w:rsidRPr="00DB4E51">
        <w:rPr>
          <w:color w:val="FF0000"/>
        </w:rPr>
        <w:t xml:space="preserve">                return "`{$field}`='{$data[$field]}'";</w:t>
      </w:r>
    </w:p>
    <w:p w:rsidR="009D1235" w:rsidRPr="00DB4E51" w:rsidRDefault="009D1235" w:rsidP="009D1235">
      <w:pPr>
        <w:pStyle w:val="ad"/>
        <w:rPr>
          <w:color w:val="FF0000"/>
        </w:rPr>
      </w:pPr>
      <w:r w:rsidRPr="00DB4E51">
        <w:rPr>
          <w:color w:val="FF0000"/>
        </w:rPr>
        <w:t xml:space="preserve">        },$fields);</w:t>
      </w:r>
    </w:p>
    <w:p w:rsidR="009D1235" w:rsidRPr="00DB4E51" w:rsidRDefault="009D1235" w:rsidP="009D1235">
      <w:pPr>
        <w:pStyle w:val="ad"/>
        <w:rPr>
          <w:color w:val="FF0000"/>
        </w:rPr>
      </w:pPr>
      <w:r w:rsidRPr="00DB4E51">
        <w:rPr>
          <w:color w:val="FF0000"/>
        </w:rPr>
        <w:t xml:space="preserve">        $fields=implode(',',$fields);</w:t>
      </w:r>
    </w:p>
    <w:p w:rsidR="009D1235" w:rsidRPr="00DB4E51" w:rsidRDefault="009D1235" w:rsidP="009D1235">
      <w:pPr>
        <w:pStyle w:val="ad"/>
        <w:rPr>
          <w:color w:val="FF0000"/>
        </w:rPr>
      </w:pPr>
      <w:r w:rsidRPr="00DB4E51">
        <w:rPr>
          <w:color w:val="FF0000"/>
        </w:rPr>
        <w:t xml:space="preserve">        $</w:t>
      </w:r>
      <w:proofErr w:type="spellStart"/>
      <w:r w:rsidRPr="00DB4E51">
        <w:rPr>
          <w:color w:val="FF0000"/>
        </w:rPr>
        <w:t>sql</w:t>
      </w:r>
      <w:proofErr w:type="spellEnd"/>
      <w:r w:rsidRPr="00DB4E51">
        <w:rPr>
          <w:color w:val="FF0000"/>
        </w:rPr>
        <w:t>="update `{$table}` set {$fields} where `{$</w:t>
      </w:r>
      <w:proofErr w:type="spellStart"/>
      <w:r w:rsidRPr="00DB4E51">
        <w:rPr>
          <w:color w:val="FF0000"/>
        </w:rPr>
        <w:t>pk</w:t>
      </w:r>
      <w:proofErr w:type="spellEnd"/>
      <w:r w:rsidRPr="00DB4E51">
        <w:rPr>
          <w:color w:val="FF0000"/>
        </w:rPr>
        <w:t>}`=$data[$</w:t>
      </w:r>
      <w:proofErr w:type="spellStart"/>
      <w:r w:rsidRPr="00DB4E51">
        <w:rPr>
          <w:color w:val="FF0000"/>
        </w:rPr>
        <w:t>pk</w:t>
      </w:r>
      <w:proofErr w:type="spellEnd"/>
      <w:r w:rsidRPr="00DB4E51">
        <w:rPr>
          <w:color w:val="FF0000"/>
        </w:rPr>
        <w:t>]";</w:t>
      </w:r>
    </w:p>
    <w:p w:rsidR="009D1235" w:rsidRPr="00DB4E51" w:rsidRDefault="009D1235" w:rsidP="009D1235">
      <w:pPr>
        <w:pStyle w:val="ad"/>
        <w:rPr>
          <w:color w:val="FF0000"/>
        </w:rPr>
      </w:pPr>
      <w:r w:rsidRPr="00DB4E51">
        <w:rPr>
          <w:color w:val="FF0000"/>
        </w:rPr>
        <w:t xml:space="preserve">        return $this-&gt;</w:t>
      </w:r>
      <w:proofErr w:type="spellStart"/>
      <w:r w:rsidRPr="00DB4E51">
        <w:rPr>
          <w:color w:val="FF0000"/>
        </w:rPr>
        <w:t>db</w:t>
      </w:r>
      <w:proofErr w:type="spellEnd"/>
      <w:r w:rsidRPr="00DB4E51">
        <w:rPr>
          <w:color w:val="FF0000"/>
        </w:rPr>
        <w:t>-&gt;query($</w:t>
      </w:r>
      <w:proofErr w:type="spellStart"/>
      <w:r w:rsidRPr="00DB4E51">
        <w:rPr>
          <w:color w:val="FF0000"/>
        </w:rPr>
        <w:t>sql</w:t>
      </w:r>
      <w:proofErr w:type="spellEnd"/>
      <w:r w:rsidRPr="00DB4E51">
        <w:rPr>
          <w:color w:val="FF0000"/>
        </w:rPr>
        <w:t xml:space="preserve">);           </w:t>
      </w:r>
    </w:p>
    <w:p w:rsidR="009D1235" w:rsidRPr="00DB4E51" w:rsidRDefault="009D1235" w:rsidP="009D1235">
      <w:pPr>
        <w:pStyle w:val="ad"/>
        <w:rPr>
          <w:color w:val="FF0000"/>
        </w:rPr>
      </w:pPr>
      <w:r w:rsidRPr="00DB4E51">
        <w:rPr>
          <w:color w:val="FF0000"/>
        </w:rPr>
        <w:t xml:space="preserve">    }</w:t>
      </w:r>
    </w:p>
    <w:p w:rsidR="009D1235" w:rsidRPr="00DB4E51" w:rsidRDefault="009D1235" w:rsidP="009D1235">
      <w:pPr>
        <w:pStyle w:val="ad"/>
        <w:rPr>
          <w:color w:val="FF0000"/>
        </w:rPr>
      </w:pPr>
      <w:r w:rsidRPr="00DB4E51">
        <w:rPr>
          <w:color w:val="FF0000"/>
        </w:rPr>
        <w:t xml:space="preserve">    /*</w:t>
      </w:r>
    </w:p>
    <w:p w:rsidR="009D1235" w:rsidRPr="00DB4E51" w:rsidRDefault="009D1235" w:rsidP="009D1235">
      <w:pPr>
        <w:pStyle w:val="ad"/>
        <w:rPr>
          <w:rFonts w:hint="eastAsia"/>
          <w:color w:val="FF0000"/>
        </w:rPr>
      </w:pPr>
      <w:r w:rsidRPr="00DB4E51">
        <w:rPr>
          <w:rFonts w:hint="eastAsia"/>
          <w:color w:val="FF0000"/>
        </w:rPr>
        <w:t xml:space="preserve">     * </w:t>
      </w:r>
      <w:r w:rsidRPr="00DB4E51">
        <w:rPr>
          <w:rFonts w:hint="eastAsia"/>
          <w:color w:val="FF0000"/>
        </w:rPr>
        <w:t>封装一个万能的删除方法</w:t>
      </w:r>
    </w:p>
    <w:p w:rsidR="009D1235" w:rsidRPr="00DB4E51" w:rsidRDefault="009D1235" w:rsidP="009D1235">
      <w:pPr>
        <w:pStyle w:val="ad"/>
        <w:rPr>
          <w:rFonts w:hint="eastAsia"/>
          <w:color w:val="FF0000"/>
        </w:rPr>
      </w:pPr>
      <w:r w:rsidRPr="00DB4E51">
        <w:rPr>
          <w:rFonts w:hint="eastAsia"/>
          <w:color w:val="FF0000"/>
        </w:rPr>
        <w:t xml:space="preserve">     * @</w:t>
      </w:r>
      <w:proofErr w:type="spellStart"/>
      <w:r w:rsidRPr="00DB4E51">
        <w:rPr>
          <w:rFonts w:hint="eastAsia"/>
          <w:color w:val="FF0000"/>
        </w:rPr>
        <w:t>param</w:t>
      </w:r>
      <w:proofErr w:type="spellEnd"/>
      <w:r w:rsidRPr="00DB4E51">
        <w:rPr>
          <w:rFonts w:hint="eastAsia"/>
          <w:color w:val="FF0000"/>
        </w:rPr>
        <w:t xml:space="preserve"> $id mixed </w:t>
      </w:r>
      <w:r w:rsidRPr="00DB4E51">
        <w:rPr>
          <w:rFonts w:hint="eastAsia"/>
          <w:color w:val="FF0000"/>
        </w:rPr>
        <w:t>主键字段的值</w:t>
      </w:r>
    </w:p>
    <w:p w:rsidR="009D1235" w:rsidRPr="00DB4E51" w:rsidRDefault="009D1235" w:rsidP="009D1235">
      <w:pPr>
        <w:pStyle w:val="ad"/>
        <w:rPr>
          <w:color w:val="FF0000"/>
        </w:rPr>
      </w:pPr>
      <w:r w:rsidRPr="00DB4E51">
        <w:rPr>
          <w:color w:val="FF0000"/>
        </w:rPr>
        <w:lastRenderedPageBreak/>
        <w:t xml:space="preserve">     */</w:t>
      </w:r>
    </w:p>
    <w:p w:rsidR="009D1235" w:rsidRPr="00DB4E51" w:rsidRDefault="009D1235" w:rsidP="009D1235">
      <w:pPr>
        <w:pStyle w:val="ad"/>
        <w:rPr>
          <w:color w:val="FF0000"/>
        </w:rPr>
      </w:pPr>
      <w:r w:rsidRPr="00DB4E51">
        <w:rPr>
          <w:color w:val="FF0000"/>
        </w:rPr>
        <w:t xml:space="preserve">    public function del($id){</w:t>
      </w:r>
    </w:p>
    <w:p w:rsidR="009D1235" w:rsidRPr="00DB4E51" w:rsidRDefault="009D1235" w:rsidP="009D1235">
      <w:pPr>
        <w:pStyle w:val="ad"/>
        <w:rPr>
          <w:color w:val="FF0000"/>
        </w:rPr>
      </w:pPr>
      <w:r w:rsidRPr="00DB4E51">
        <w:rPr>
          <w:color w:val="FF0000"/>
        </w:rPr>
        <w:t xml:space="preserve">        $table=  $this-&gt;</w:t>
      </w:r>
      <w:proofErr w:type="spellStart"/>
      <w:r w:rsidRPr="00DB4E51">
        <w:rPr>
          <w:color w:val="FF0000"/>
        </w:rPr>
        <w:t>getTable</w:t>
      </w:r>
      <w:proofErr w:type="spellEnd"/>
      <w:r w:rsidRPr="00DB4E51">
        <w:rPr>
          <w:color w:val="FF0000"/>
        </w:rPr>
        <w:t>();</w:t>
      </w:r>
    </w:p>
    <w:p w:rsidR="009D1235" w:rsidRPr="00DB4E51" w:rsidRDefault="009D1235" w:rsidP="009D1235">
      <w:pPr>
        <w:pStyle w:val="ad"/>
        <w:rPr>
          <w:color w:val="FF0000"/>
        </w:rPr>
      </w:pPr>
      <w:r w:rsidRPr="00DB4E51">
        <w:rPr>
          <w:color w:val="FF0000"/>
        </w:rPr>
        <w:t xml:space="preserve">        $</w:t>
      </w:r>
      <w:proofErr w:type="spellStart"/>
      <w:r w:rsidRPr="00DB4E51">
        <w:rPr>
          <w:color w:val="FF0000"/>
        </w:rPr>
        <w:t>pk</w:t>
      </w:r>
      <w:proofErr w:type="spellEnd"/>
      <w:r w:rsidRPr="00DB4E51">
        <w:rPr>
          <w:color w:val="FF0000"/>
        </w:rPr>
        <w:t>=  $this-&gt;</w:t>
      </w:r>
      <w:proofErr w:type="spellStart"/>
      <w:r w:rsidRPr="00DB4E51">
        <w:rPr>
          <w:color w:val="FF0000"/>
        </w:rPr>
        <w:t>getPrimaryKey</w:t>
      </w:r>
      <w:proofErr w:type="spellEnd"/>
      <w:r w:rsidRPr="00DB4E51">
        <w:rPr>
          <w:color w:val="FF0000"/>
        </w:rPr>
        <w:t>($table);</w:t>
      </w:r>
    </w:p>
    <w:p w:rsidR="009D1235" w:rsidRPr="00DB4E51" w:rsidRDefault="009D1235" w:rsidP="009D1235">
      <w:pPr>
        <w:pStyle w:val="ad"/>
        <w:rPr>
          <w:color w:val="FF0000"/>
        </w:rPr>
      </w:pPr>
      <w:r w:rsidRPr="00DB4E51">
        <w:rPr>
          <w:color w:val="FF0000"/>
        </w:rPr>
        <w:t xml:space="preserve">        $</w:t>
      </w:r>
      <w:proofErr w:type="spellStart"/>
      <w:r w:rsidRPr="00DB4E51">
        <w:rPr>
          <w:color w:val="FF0000"/>
        </w:rPr>
        <w:t>sql</w:t>
      </w:r>
      <w:proofErr w:type="spellEnd"/>
      <w:r w:rsidRPr="00DB4E51">
        <w:rPr>
          <w:color w:val="FF0000"/>
        </w:rPr>
        <w:t>="delete from `{$table}` where `{$</w:t>
      </w:r>
      <w:proofErr w:type="spellStart"/>
      <w:r w:rsidRPr="00DB4E51">
        <w:rPr>
          <w:color w:val="FF0000"/>
        </w:rPr>
        <w:t>pk</w:t>
      </w:r>
      <w:proofErr w:type="spellEnd"/>
      <w:r w:rsidRPr="00DB4E51">
        <w:rPr>
          <w:color w:val="FF0000"/>
        </w:rPr>
        <w:t>}`=$id";</w:t>
      </w:r>
    </w:p>
    <w:p w:rsidR="009D1235" w:rsidRPr="00DB4E51" w:rsidRDefault="009D1235" w:rsidP="009D1235">
      <w:pPr>
        <w:pStyle w:val="ad"/>
        <w:rPr>
          <w:color w:val="FF0000"/>
        </w:rPr>
      </w:pPr>
      <w:r w:rsidRPr="00DB4E51">
        <w:rPr>
          <w:color w:val="FF0000"/>
        </w:rPr>
        <w:t xml:space="preserve">        return $this-&gt;</w:t>
      </w:r>
      <w:proofErr w:type="spellStart"/>
      <w:r w:rsidRPr="00DB4E51">
        <w:rPr>
          <w:color w:val="FF0000"/>
        </w:rPr>
        <w:t>db</w:t>
      </w:r>
      <w:proofErr w:type="spellEnd"/>
      <w:r w:rsidRPr="00DB4E51">
        <w:rPr>
          <w:color w:val="FF0000"/>
        </w:rPr>
        <w:t>-&gt;query($</w:t>
      </w:r>
      <w:proofErr w:type="spellStart"/>
      <w:r w:rsidRPr="00DB4E51">
        <w:rPr>
          <w:color w:val="FF0000"/>
        </w:rPr>
        <w:t>sql</w:t>
      </w:r>
      <w:proofErr w:type="spellEnd"/>
      <w:r w:rsidRPr="00DB4E51">
        <w:rPr>
          <w:color w:val="FF0000"/>
        </w:rPr>
        <w:t>);</w:t>
      </w:r>
    </w:p>
    <w:p w:rsidR="009D1235" w:rsidRPr="00DB4E51" w:rsidRDefault="009D1235" w:rsidP="009D1235">
      <w:pPr>
        <w:pStyle w:val="ad"/>
        <w:rPr>
          <w:color w:val="FF0000"/>
        </w:rPr>
      </w:pPr>
      <w:r w:rsidRPr="00DB4E51">
        <w:rPr>
          <w:color w:val="FF0000"/>
        </w:rPr>
        <w:t xml:space="preserve">    }</w:t>
      </w:r>
    </w:p>
    <w:p w:rsidR="0084779B" w:rsidRPr="00DB4E51" w:rsidRDefault="009D1235" w:rsidP="009D1235">
      <w:pPr>
        <w:pStyle w:val="ad"/>
        <w:rPr>
          <w:color w:val="FF0000"/>
        </w:rPr>
      </w:pPr>
      <w:r w:rsidRPr="00DB4E51">
        <w:rPr>
          <w:color w:val="FF0000"/>
        </w:rPr>
        <w:t>}</w:t>
      </w:r>
    </w:p>
    <w:p w:rsidR="00956FCF" w:rsidRDefault="00232ABC" w:rsidP="00CD0260">
      <w:pPr>
        <w:pStyle w:val="2"/>
      </w:pPr>
      <w:r>
        <w:t>在</w:t>
      </w:r>
      <w:r>
        <w:t>Model</w:t>
      </w:r>
      <w:r>
        <w:t>类中</w:t>
      </w:r>
      <w:r w:rsidR="00956FCF">
        <w:t>封装数据查询语句</w:t>
      </w:r>
    </w:p>
    <w:p w:rsidR="0023176B" w:rsidRPr="0023176B" w:rsidRDefault="0023176B" w:rsidP="0023176B">
      <w:pPr>
        <w:pStyle w:val="3"/>
        <w:rPr>
          <w:rFonts w:hint="eastAsia"/>
        </w:rPr>
      </w:pPr>
      <w:r>
        <w:t>返回所有数据</w:t>
      </w:r>
      <w:r>
        <w:rPr>
          <w:rFonts w:hint="eastAsia"/>
        </w:rPr>
        <w:t>（二维数组）</w:t>
      </w:r>
    </w:p>
    <w:p w:rsidR="00232ABC" w:rsidRDefault="00232ABC" w:rsidP="00232ABC">
      <w:pPr>
        <w:pStyle w:val="ad"/>
      </w:pPr>
      <w:r>
        <w:t xml:space="preserve">    /*</w:t>
      </w:r>
    </w:p>
    <w:p w:rsidR="00232ABC" w:rsidRDefault="00232ABC" w:rsidP="00232ABC">
      <w:pPr>
        <w:pStyle w:val="ad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封装一个万能的查询语句</w:t>
      </w:r>
    </w:p>
    <w:p w:rsidR="00232ABC" w:rsidRDefault="00232ABC" w:rsidP="00232ABC">
      <w:pPr>
        <w:pStyle w:val="ad"/>
        <w:rPr>
          <w:rFonts w:hint="eastAsia"/>
        </w:rPr>
      </w:pPr>
      <w:r>
        <w:rPr>
          <w:rFonts w:hint="eastAsia"/>
        </w:rPr>
        <w:t xml:space="preserve">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$field string </w:t>
      </w:r>
      <w:r>
        <w:rPr>
          <w:rFonts w:hint="eastAsia"/>
        </w:rPr>
        <w:t>排序字段</w:t>
      </w:r>
    </w:p>
    <w:p w:rsidR="00232ABC" w:rsidRDefault="00232ABC" w:rsidP="00232ABC">
      <w:pPr>
        <w:pStyle w:val="ad"/>
        <w:rPr>
          <w:rFonts w:hint="eastAsia"/>
        </w:rPr>
      </w:pPr>
      <w:r>
        <w:rPr>
          <w:rFonts w:hint="eastAsia"/>
        </w:rPr>
        <w:t xml:space="preserve">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$order string </w:t>
      </w:r>
      <w:r>
        <w:rPr>
          <w:rFonts w:hint="eastAsia"/>
        </w:rPr>
        <w:t>排序方法</w:t>
      </w:r>
    </w:p>
    <w:p w:rsidR="00232ABC" w:rsidRDefault="00232ABC" w:rsidP="00232ABC">
      <w:pPr>
        <w:pStyle w:val="ad"/>
      </w:pPr>
      <w:r>
        <w:t xml:space="preserve">     */</w:t>
      </w:r>
    </w:p>
    <w:p w:rsidR="00232ABC" w:rsidRDefault="00232ABC" w:rsidP="00232ABC">
      <w:pPr>
        <w:pStyle w:val="ad"/>
      </w:pPr>
      <w:r>
        <w:t xml:space="preserve">    public function select($field='',$order='</w:t>
      </w:r>
      <w:proofErr w:type="spellStart"/>
      <w:r>
        <w:t>asc</w:t>
      </w:r>
      <w:proofErr w:type="spellEnd"/>
      <w:r>
        <w:t>'){</w:t>
      </w:r>
    </w:p>
    <w:p w:rsidR="00232ABC" w:rsidRDefault="00232ABC" w:rsidP="00232ABC">
      <w:pPr>
        <w:pStyle w:val="ad"/>
      </w:pPr>
      <w:r>
        <w:t xml:space="preserve">        $table=  $this-&gt;</w:t>
      </w:r>
      <w:proofErr w:type="spellStart"/>
      <w:r>
        <w:t>getTable</w:t>
      </w:r>
      <w:proofErr w:type="spellEnd"/>
      <w:r>
        <w:t>();</w:t>
      </w:r>
    </w:p>
    <w:p w:rsidR="00232ABC" w:rsidRDefault="00232ABC" w:rsidP="00232ABC">
      <w:pPr>
        <w:pStyle w:val="ad"/>
      </w:pPr>
      <w:r>
        <w:t xml:space="preserve">        $</w:t>
      </w:r>
      <w:proofErr w:type="spellStart"/>
      <w:r>
        <w:t>sql</w:t>
      </w:r>
      <w:proofErr w:type="spellEnd"/>
      <w:r>
        <w:t>="select * from `{$table}`";</w:t>
      </w:r>
    </w:p>
    <w:p w:rsidR="00232ABC" w:rsidRDefault="00232ABC" w:rsidP="00232ABC">
      <w:pPr>
        <w:pStyle w:val="ad"/>
      </w:pPr>
      <w:r>
        <w:t xml:space="preserve">        if($field!=''){</w:t>
      </w:r>
    </w:p>
    <w:p w:rsidR="00232ABC" w:rsidRDefault="00232ABC" w:rsidP="00232ABC">
      <w:pPr>
        <w:pStyle w:val="ad"/>
      </w:pPr>
      <w:r>
        <w:t xml:space="preserve">            $</w:t>
      </w:r>
      <w:proofErr w:type="spellStart"/>
      <w:r>
        <w:t>sql</w:t>
      </w:r>
      <w:proofErr w:type="spellEnd"/>
      <w:r>
        <w:t>.=" order by `{$field}` {$order}";</w:t>
      </w:r>
    </w:p>
    <w:p w:rsidR="00232ABC" w:rsidRDefault="00232ABC" w:rsidP="00232ABC">
      <w:pPr>
        <w:pStyle w:val="ad"/>
      </w:pPr>
      <w:r>
        <w:t xml:space="preserve">        }</w:t>
      </w:r>
    </w:p>
    <w:p w:rsidR="00232ABC" w:rsidRDefault="00232ABC" w:rsidP="00232ABC">
      <w:pPr>
        <w:pStyle w:val="ad"/>
      </w:pPr>
      <w:r>
        <w:t xml:space="preserve">        return $this-&gt;</w:t>
      </w:r>
      <w:proofErr w:type="spellStart"/>
      <w:r>
        <w:t>db</w:t>
      </w:r>
      <w:proofErr w:type="spellEnd"/>
      <w:r>
        <w:t>-&gt;</w:t>
      </w:r>
      <w:proofErr w:type="spellStart"/>
      <w:r>
        <w:t>fetchAll</w:t>
      </w:r>
      <w:proofErr w:type="spellEnd"/>
      <w:r>
        <w:t>($</w:t>
      </w:r>
      <w:proofErr w:type="spellStart"/>
      <w:r>
        <w:t>sql</w:t>
      </w:r>
      <w:proofErr w:type="spellEnd"/>
      <w:r>
        <w:t>);</w:t>
      </w:r>
    </w:p>
    <w:p w:rsidR="00956FCF" w:rsidRPr="00232ABC" w:rsidRDefault="00232ABC" w:rsidP="00232ABC">
      <w:pPr>
        <w:pStyle w:val="ad"/>
        <w:rPr>
          <w:rFonts w:hint="eastAsia"/>
        </w:rPr>
      </w:pPr>
      <w:r>
        <w:t xml:space="preserve">    }</w:t>
      </w:r>
    </w:p>
    <w:p w:rsidR="006C25E4" w:rsidRDefault="0061240D" w:rsidP="006C25E4">
      <w:pPr>
        <w:pStyle w:val="3"/>
      </w:pPr>
      <w:r>
        <w:t>通过主键</w:t>
      </w:r>
      <w:r w:rsidR="00EC4261">
        <w:t>返回一维</w:t>
      </w:r>
      <w:r>
        <w:t>数组</w:t>
      </w:r>
    </w:p>
    <w:p w:rsidR="00EC4261" w:rsidRDefault="00EC4261" w:rsidP="00EC4261">
      <w:pPr>
        <w:pStyle w:val="ad"/>
      </w:pPr>
      <w:r>
        <w:t xml:space="preserve">    /*</w:t>
      </w:r>
    </w:p>
    <w:p w:rsidR="00EC4261" w:rsidRDefault="00EC4261" w:rsidP="00EC4261">
      <w:pPr>
        <w:pStyle w:val="ad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封装一个万能的查询语句，通过主键的值获取记录</w:t>
      </w:r>
    </w:p>
    <w:p w:rsidR="00EC4261" w:rsidRDefault="00EC4261" w:rsidP="00EC4261">
      <w:pPr>
        <w:pStyle w:val="ad"/>
        <w:rPr>
          <w:rFonts w:hint="eastAsia"/>
        </w:rPr>
      </w:pPr>
      <w:r>
        <w:rPr>
          <w:rFonts w:hint="eastAsia"/>
        </w:rPr>
        <w:t xml:space="preserve">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$id </w:t>
      </w:r>
      <w:proofErr w:type="spellStart"/>
      <w:r>
        <w:rPr>
          <w:rFonts w:hint="eastAsia"/>
        </w:rPr>
        <w:t>mixid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主键的值</w:t>
      </w:r>
    </w:p>
    <w:p w:rsidR="00EC4261" w:rsidRDefault="00EC4261" w:rsidP="00EC4261">
      <w:pPr>
        <w:pStyle w:val="ad"/>
        <w:rPr>
          <w:rFonts w:hint="eastAsia"/>
        </w:rPr>
      </w:pPr>
      <w:r>
        <w:rPr>
          <w:rFonts w:hint="eastAsia"/>
        </w:rPr>
        <w:t xml:space="preserve">     * @return array </w:t>
      </w:r>
      <w:r>
        <w:rPr>
          <w:rFonts w:hint="eastAsia"/>
        </w:rPr>
        <w:t>一维数组</w:t>
      </w:r>
    </w:p>
    <w:p w:rsidR="00EC4261" w:rsidRDefault="00EC4261" w:rsidP="00EC4261">
      <w:pPr>
        <w:pStyle w:val="ad"/>
      </w:pPr>
      <w:r>
        <w:t xml:space="preserve">     */</w:t>
      </w:r>
    </w:p>
    <w:p w:rsidR="00EC4261" w:rsidRDefault="00EC4261" w:rsidP="00EC4261">
      <w:pPr>
        <w:pStyle w:val="ad"/>
      </w:pPr>
      <w:r>
        <w:t xml:space="preserve">    public function find($id){</w:t>
      </w:r>
    </w:p>
    <w:p w:rsidR="00EC4261" w:rsidRDefault="00EC4261" w:rsidP="00EC4261">
      <w:pPr>
        <w:pStyle w:val="ad"/>
      </w:pPr>
      <w:r>
        <w:t xml:space="preserve">        $table=  $this-&gt;</w:t>
      </w:r>
      <w:proofErr w:type="spellStart"/>
      <w:r>
        <w:t>getTable</w:t>
      </w:r>
      <w:proofErr w:type="spellEnd"/>
      <w:r>
        <w:t>();</w:t>
      </w:r>
    </w:p>
    <w:p w:rsidR="00EC4261" w:rsidRDefault="00EC4261" w:rsidP="00EC4261">
      <w:pPr>
        <w:pStyle w:val="ad"/>
      </w:pPr>
      <w:r>
        <w:t xml:space="preserve">        $</w:t>
      </w:r>
      <w:proofErr w:type="spellStart"/>
      <w:r>
        <w:t>pk</w:t>
      </w:r>
      <w:proofErr w:type="spellEnd"/>
      <w:r>
        <w:t>=  $this-&gt;</w:t>
      </w:r>
      <w:proofErr w:type="spellStart"/>
      <w:r>
        <w:t>getPrimaryKey</w:t>
      </w:r>
      <w:proofErr w:type="spellEnd"/>
      <w:r>
        <w:t>($table);</w:t>
      </w:r>
    </w:p>
    <w:p w:rsidR="00EC4261" w:rsidRDefault="00EC4261" w:rsidP="00EC4261">
      <w:pPr>
        <w:pStyle w:val="ad"/>
      </w:pPr>
      <w:r>
        <w:t xml:space="preserve">        $</w:t>
      </w:r>
      <w:proofErr w:type="spellStart"/>
      <w:r>
        <w:t>sql</w:t>
      </w:r>
      <w:proofErr w:type="spellEnd"/>
      <w:r>
        <w:t>="select * from `{$table}` where `{$</w:t>
      </w:r>
      <w:proofErr w:type="spellStart"/>
      <w:r>
        <w:t>pk</w:t>
      </w:r>
      <w:proofErr w:type="spellEnd"/>
      <w:r>
        <w:t>}`='{$id}'";</w:t>
      </w:r>
    </w:p>
    <w:p w:rsidR="00EC4261" w:rsidRDefault="00EC4261" w:rsidP="00EC4261">
      <w:pPr>
        <w:pStyle w:val="ad"/>
      </w:pPr>
      <w:r>
        <w:t xml:space="preserve">        return $this-&gt;</w:t>
      </w:r>
      <w:proofErr w:type="spellStart"/>
      <w:r>
        <w:t>db</w:t>
      </w:r>
      <w:proofErr w:type="spellEnd"/>
      <w:r>
        <w:t>-&gt;</w:t>
      </w:r>
      <w:proofErr w:type="spellStart"/>
      <w:r>
        <w:t>fetchRow</w:t>
      </w:r>
      <w:proofErr w:type="spellEnd"/>
      <w:r>
        <w:t>($</w:t>
      </w:r>
      <w:proofErr w:type="spellStart"/>
      <w:r>
        <w:t>sql</w:t>
      </w:r>
      <w:proofErr w:type="spellEnd"/>
      <w:r>
        <w:t>);</w:t>
      </w:r>
    </w:p>
    <w:p w:rsidR="00EC4261" w:rsidRPr="00EC4261" w:rsidRDefault="00EC4261" w:rsidP="00EC4261">
      <w:pPr>
        <w:pStyle w:val="ad"/>
        <w:rPr>
          <w:rFonts w:hint="eastAsia"/>
        </w:rPr>
      </w:pPr>
      <w:r>
        <w:t xml:space="preserve">    }</w:t>
      </w:r>
    </w:p>
    <w:p w:rsidR="0084779B" w:rsidRDefault="00CD0260" w:rsidP="00CD0260">
      <w:pPr>
        <w:pStyle w:val="2"/>
      </w:pPr>
      <w:r>
        <w:lastRenderedPageBreak/>
        <w:t>在项目中实现商品类别管理</w:t>
      </w:r>
    </w:p>
    <w:p w:rsidR="00D47980" w:rsidRPr="00D47980" w:rsidRDefault="00D47980" w:rsidP="00D47980">
      <w:pPr>
        <w:pStyle w:val="3"/>
        <w:rPr>
          <w:rFonts w:hint="eastAsia"/>
        </w:rPr>
      </w:pPr>
      <w:r>
        <w:t>将商品类别列表和添加商品类别界面联通起来</w:t>
      </w:r>
    </w:p>
    <w:p w:rsidR="0084779B" w:rsidRDefault="007254AA" w:rsidP="00B73F79">
      <w:pPr>
        <w:ind w:firstLineChars="0" w:firstLine="0"/>
      </w:pPr>
      <w:r>
        <w:t>将商品分类列表</w:t>
      </w:r>
      <w:r>
        <w:rPr>
          <w:rFonts w:hint="eastAsia"/>
        </w:rPr>
        <w:t>(</w:t>
      </w:r>
      <w:r>
        <w:t>category_list.html</w:t>
      </w:r>
      <w:r>
        <w:rPr>
          <w:rFonts w:hint="eastAsia"/>
        </w:rPr>
        <w:t>)</w:t>
      </w:r>
      <w:r>
        <w:rPr>
          <w:rFonts w:hint="eastAsia"/>
        </w:rPr>
        <w:t>和添加商品分类</w:t>
      </w:r>
      <w:r>
        <w:rPr>
          <w:rFonts w:hint="eastAsia"/>
        </w:rPr>
        <w:t>(</w:t>
      </w:r>
      <w:r>
        <w:t>category_add.html</w:t>
      </w:r>
      <w:r>
        <w:rPr>
          <w:rFonts w:hint="eastAsia"/>
        </w:rPr>
        <w:t>)</w:t>
      </w:r>
      <w:r>
        <w:rPr>
          <w:rFonts w:hint="eastAsia"/>
        </w:rPr>
        <w:t>联通起来</w:t>
      </w:r>
    </w:p>
    <w:p w:rsidR="00634ED3" w:rsidRDefault="00634ED3" w:rsidP="00B73F79">
      <w:pPr>
        <w:ind w:firstLineChars="0" w:firstLine="0"/>
      </w:pPr>
      <w:r>
        <w:rPr>
          <w:rFonts w:hint="eastAsia"/>
        </w:rPr>
        <w:t>控制器</w:t>
      </w:r>
    </w:p>
    <w:p w:rsidR="009707D7" w:rsidRDefault="009707D7" w:rsidP="009707D7">
      <w:pPr>
        <w:pStyle w:val="ad"/>
      </w:pPr>
      <w:r>
        <w:t xml:space="preserve">class </w:t>
      </w:r>
      <w:proofErr w:type="spellStart"/>
      <w:r>
        <w:t>CategoryController</w:t>
      </w:r>
      <w:proofErr w:type="spellEnd"/>
      <w:r>
        <w:t xml:space="preserve"> extends Controller{</w:t>
      </w:r>
    </w:p>
    <w:p w:rsidR="009707D7" w:rsidRDefault="009707D7" w:rsidP="009707D7">
      <w:pPr>
        <w:pStyle w:val="ad"/>
      </w:pPr>
      <w:r>
        <w:t xml:space="preserve">    public function </w:t>
      </w:r>
      <w:proofErr w:type="spellStart"/>
      <w:r>
        <w:t>listAction</w:t>
      </w:r>
      <w:proofErr w:type="spellEnd"/>
      <w:r>
        <w:t>(){</w:t>
      </w:r>
    </w:p>
    <w:p w:rsidR="009707D7" w:rsidRDefault="009707D7" w:rsidP="009707D7">
      <w:pPr>
        <w:pStyle w:val="ad"/>
      </w:pPr>
      <w:r>
        <w:t xml:space="preserve">        require __VIEW__.'category_list.html';</w:t>
      </w:r>
    </w:p>
    <w:p w:rsidR="009707D7" w:rsidRDefault="009707D7" w:rsidP="009707D7">
      <w:pPr>
        <w:pStyle w:val="ad"/>
      </w:pPr>
      <w:r>
        <w:t xml:space="preserve">    }</w:t>
      </w:r>
    </w:p>
    <w:p w:rsidR="009707D7" w:rsidRDefault="009707D7" w:rsidP="009707D7">
      <w:pPr>
        <w:pStyle w:val="ad"/>
      </w:pPr>
      <w:r>
        <w:t xml:space="preserve">    public function </w:t>
      </w:r>
      <w:proofErr w:type="spellStart"/>
      <w:r>
        <w:t>addAction</w:t>
      </w:r>
      <w:proofErr w:type="spellEnd"/>
      <w:r>
        <w:t>(){</w:t>
      </w:r>
    </w:p>
    <w:p w:rsidR="009707D7" w:rsidRDefault="009707D7" w:rsidP="009707D7">
      <w:pPr>
        <w:pStyle w:val="ad"/>
      </w:pPr>
      <w:r>
        <w:t xml:space="preserve">        require __VIEW__.'category_add.html';</w:t>
      </w:r>
    </w:p>
    <w:p w:rsidR="009707D7" w:rsidRDefault="009707D7" w:rsidP="009707D7">
      <w:pPr>
        <w:pStyle w:val="ad"/>
      </w:pPr>
      <w:r>
        <w:t xml:space="preserve">    }</w:t>
      </w:r>
    </w:p>
    <w:p w:rsidR="00634ED3" w:rsidRDefault="009707D7" w:rsidP="009707D7">
      <w:pPr>
        <w:pStyle w:val="ad"/>
      </w:pPr>
      <w:r>
        <w:t>}</w:t>
      </w:r>
    </w:p>
    <w:p w:rsidR="00634ED3" w:rsidRDefault="00634ED3" w:rsidP="00B73F79">
      <w:pPr>
        <w:ind w:firstLineChars="0" w:firstLine="0"/>
        <w:rPr>
          <w:rFonts w:hint="eastAsia"/>
        </w:rPr>
      </w:pPr>
      <w:r>
        <w:t>视图</w:t>
      </w:r>
    </w:p>
    <w:p w:rsidR="002F30A0" w:rsidRDefault="00F50618" w:rsidP="00F50618">
      <w:pPr>
        <w:pStyle w:val="ad"/>
      </w:pPr>
      <w:r>
        <w:rPr>
          <w:rFonts w:hint="eastAsia"/>
        </w:rPr>
        <w:t>menu.</w:t>
      </w:r>
      <w:r>
        <w:t>html</w:t>
      </w:r>
    </w:p>
    <w:p w:rsidR="00F50618" w:rsidRDefault="00F50618" w:rsidP="00F50618">
      <w:pPr>
        <w:pStyle w:val="ad"/>
        <w:rPr>
          <w:noProof/>
        </w:rPr>
      </w:pPr>
      <w:r w:rsidRPr="00F50618">
        <w:rPr>
          <w:noProof/>
        </w:rPr>
        <w:pict>
          <v:shape id="_x0000_i1041" type="#_x0000_t75" style="width:482.1pt;height:18.8pt;visibility:visible;mso-wrap-style:square">
            <v:imagedata r:id="rId24" o:title=""/>
          </v:shape>
        </w:pict>
      </w:r>
    </w:p>
    <w:p w:rsidR="00F50618" w:rsidRDefault="00854D5D" w:rsidP="00F50618">
      <w:pPr>
        <w:pStyle w:val="ad"/>
        <w:rPr>
          <w:noProof/>
        </w:rPr>
      </w:pPr>
      <w:r>
        <w:rPr>
          <w:noProof/>
        </w:rPr>
        <w:t>c</w:t>
      </w:r>
      <w:r w:rsidR="00F50618">
        <w:rPr>
          <w:noProof/>
        </w:rPr>
        <w:t>ategory_list.html</w:t>
      </w:r>
    </w:p>
    <w:p w:rsidR="00F50618" w:rsidRDefault="00854D5D" w:rsidP="00F50618">
      <w:pPr>
        <w:pStyle w:val="ad"/>
      </w:pPr>
      <w:r w:rsidRPr="00854D5D">
        <w:rPr>
          <w:noProof/>
        </w:rPr>
        <w:pict>
          <v:shape id="_x0000_i1042" type="#_x0000_t75" style="width:420.1pt;height:18.8pt;visibility:visible;mso-wrap-style:square">
            <v:imagedata r:id="rId25" o:title=""/>
          </v:shape>
        </w:pict>
      </w:r>
    </w:p>
    <w:p w:rsidR="00F94A14" w:rsidRDefault="00854D5D" w:rsidP="00F50618">
      <w:pPr>
        <w:pStyle w:val="ad"/>
      </w:pPr>
      <w:r>
        <w:t>c</w:t>
      </w:r>
      <w:r w:rsidR="00F94A14">
        <w:rPr>
          <w:rFonts w:hint="eastAsia"/>
        </w:rPr>
        <w:t>ategory_</w:t>
      </w:r>
      <w:r w:rsidR="00F94A14">
        <w:t>add.html</w:t>
      </w:r>
    </w:p>
    <w:p w:rsidR="00601FB9" w:rsidRDefault="00751200" w:rsidP="00F50618">
      <w:pPr>
        <w:pStyle w:val="ad"/>
        <w:rPr>
          <w:rFonts w:hint="eastAsia"/>
        </w:rPr>
      </w:pPr>
      <w:r w:rsidRPr="00751200">
        <w:rPr>
          <w:noProof/>
        </w:rPr>
        <w:pict>
          <v:shape id="_x0000_i1043" type="#_x0000_t75" style="width:427pt;height:18.8pt;visibility:visible;mso-wrap-style:square">
            <v:imagedata r:id="rId26" o:title=""/>
          </v:shape>
        </w:pict>
      </w:r>
    </w:p>
    <w:p w:rsidR="002F30A0" w:rsidRDefault="00F44EAB" w:rsidP="00956FCF">
      <w:pPr>
        <w:pStyle w:val="3"/>
      </w:pPr>
      <w:r>
        <w:t>显示</w:t>
      </w:r>
      <w:r w:rsidR="00BC3862">
        <w:t>商品类别</w:t>
      </w:r>
      <w:r w:rsidR="00212D12">
        <w:t>列表</w:t>
      </w:r>
    </w:p>
    <w:p w:rsidR="00313060" w:rsidRPr="00313060" w:rsidRDefault="00313060" w:rsidP="00313060">
      <w:pPr>
        <w:ind w:firstLine="560"/>
        <w:rPr>
          <w:rFonts w:hint="eastAsia"/>
        </w:rPr>
      </w:pPr>
      <w:r>
        <w:t>模型</w:t>
      </w:r>
    </w:p>
    <w:p w:rsidR="00313060" w:rsidRDefault="00313060" w:rsidP="00313060">
      <w:pPr>
        <w:pStyle w:val="ad"/>
      </w:pPr>
      <w:r>
        <w:t>&lt;?</w:t>
      </w:r>
      <w:proofErr w:type="spellStart"/>
      <w:r>
        <w:t>php</w:t>
      </w:r>
      <w:proofErr w:type="spellEnd"/>
    </w:p>
    <w:p w:rsidR="00313060" w:rsidRDefault="00313060" w:rsidP="00313060">
      <w:pPr>
        <w:pStyle w:val="ad"/>
      </w:pPr>
      <w:r>
        <w:t xml:space="preserve">class </w:t>
      </w:r>
      <w:proofErr w:type="spellStart"/>
      <w:r>
        <w:t>CategoryModel</w:t>
      </w:r>
      <w:proofErr w:type="spellEnd"/>
      <w:r>
        <w:t xml:space="preserve"> extends Model{</w:t>
      </w:r>
    </w:p>
    <w:p w:rsidR="00313060" w:rsidRPr="002C3649" w:rsidRDefault="00313060" w:rsidP="00313060">
      <w:pPr>
        <w:pStyle w:val="ad"/>
        <w:rPr>
          <w:color w:val="FF0000"/>
        </w:rPr>
      </w:pPr>
      <w:r>
        <w:t xml:space="preserve">    </w:t>
      </w:r>
      <w:r w:rsidRPr="002C3649">
        <w:rPr>
          <w:color w:val="FF0000"/>
        </w:rPr>
        <w:t>/*</w:t>
      </w:r>
    </w:p>
    <w:p w:rsidR="00313060" w:rsidRPr="002C3649" w:rsidRDefault="00313060" w:rsidP="00313060">
      <w:pPr>
        <w:pStyle w:val="ad"/>
        <w:rPr>
          <w:rFonts w:hint="eastAsia"/>
          <w:color w:val="FF0000"/>
        </w:rPr>
      </w:pPr>
      <w:r w:rsidRPr="002C3649">
        <w:rPr>
          <w:rFonts w:hint="eastAsia"/>
          <w:color w:val="FF0000"/>
        </w:rPr>
        <w:t xml:space="preserve">     * </w:t>
      </w:r>
      <w:r w:rsidRPr="002C3649">
        <w:rPr>
          <w:rFonts w:hint="eastAsia"/>
          <w:color w:val="FF0000"/>
        </w:rPr>
        <w:t>创建树型结构</w:t>
      </w:r>
    </w:p>
    <w:p w:rsidR="00313060" w:rsidRPr="002C3649" w:rsidRDefault="00313060" w:rsidP="00313060">
      <w:pPr>
        <w:pStyle w:val="ad"/>
        <w:rPr>
          <w:color w:val="FF0000"/>
        </w:rPr>
      </w:pPr>
      <w:r w:rsidRPr="002C3649">
        <w:rPr>
          <w:color w:val="FF0000"/>
        </w:rPr>
        <w:t xml:space="preserve">     */</w:t>
      </w:r>
    </w:p>
    <w:p w:rsidR="00313060" w:rsidRPr="002C3649" w:rsidRDefault="00313060" w:rsidP="00313060">
      <w:pPr>
        <w:pStyle w:val="ad"/>
        <w:rPr>
          <w:color w:val="FF0000"/>
        </w:rPr>
      </w:pPr>
      <w:r w:rsidRPr="002C3649">
        <w:rPr>
          <w:color w:val="FF0000"/>
        </w:rPr>
        <w:t xml:space="preserve">    private function </w:t>
      </w:r>
      <w:proofErr w:type="spellStart"/>
      <w:r w:rsidRPr="002C3649">
        <w:rPr>
          <w:color w:val="FF0000"/>
        </w:rPr>
        <w:t>createTree</w:t>
      </w:r>
      <w:proofErr w:type="spellEnd"/>
      <w:r w:rsidRPr="002C3649">
        <w:rPr>
          <w:color w:val="FF0000"/>
        </w:rPr>
        <w:t>($list,$</w:t>
      </w:r>
      <w:proofErr w:type="spellStart"/>
      <w:r w:rsidRPr="002C3649">
        <w:rPr>
          <w:color w:val="FF0000"/>
        </w:rPr>
        <w:t>parentid</w:t>
      </w:r>
      <w:proofErr w:type="spellEnd"/>
      <w:r w:rsidRPr="002C3649">
        <w:rPr>
          <w:color w:val="FF0000"/>
        </w:rPr>
        <w:t>=0,$deep=0) {</w:t>
      </w:r>
    </w:p>
    <w:p w:rsidR="00313060" w:rsidRPr="002C3649" w:rsidRDefault="00313060" w:rsidP="00313060">
      <w:pPr>
        <w:pStyle w:val="ad"/>
        <w:rPr>
          <w:color w:val="FF0000"/>
        </w:rPr>
      </w:pPr>
      <w:r w:rsidRPr="002C3649">
        <w:rPr>
          <w:color w:val="FF0000"/>
        </w:rPr>
        <w:tab/>
        <w:t>static $tree=array();</w:t>
      </w:r>
    </w:p>
    <w:p w:rsidR="00313060" w:rsidRPr="002C3649" w:rsidRDefault="00313060" w:rsidP="00313060">
      <w:pPr>
        <w:pStyle w:val="ad"/>
        <w:rPr>
          <w:color w:val="FF0000"/>
        </w:rPr>
      </w:pPr>
      <w:r w:rsidRPr="002C3649">
        <w:rPr>
          <w:color w:val="FF0000"/>
        </w:rPr>
        <w:lastRenderedPageBreak/>
        <w:tab/>
      </w:r>
      <w:proofErr w:type="spellStart"/>
      <w:r w:rsidRPr="002C3649">
        <w:rPr>
          <w:color w:val="FF0000"/>
        </w:rPr>
        <w:t>foreach</w:t>
      </w:r>
      <w:proofErr w:type="spellEnd"/>
      <w:r w:rsidRPr="002C3649">
        <w:rPr>
          <w:color w:val="FF0000"/>
        </w:rPr>
        <w:t>($list as $rows) {</w:t>
      </w:r>
    </w:p>
    <w:p w:rsidR="00313060" w:rsidRPr="002C3649" w:rsidRDefault="00313060" w:rsidP="00313060">
      <w:pPr>
        <w:pStyle w:val="ad"/>
        <w:rPr>
          <w:color w:val="FF0000"/>
        </w:rPr>
      </w:pPr>
      <w:r w:rsidRPr="002C3649">
        <w:rPr>
          <w:color w:val="FF0000"/>
        </w:rPr>
        <w:t xml:space="preserve">            if($rows['</w:t>
      </w:r>
      <w:proofErr w:type="spellStart"/>
      <w:r w:rsidRPr="002C3649">
        <w:rPr>
          <w:color w:val="FF0000"/>
        </w:rPr>
        <w:t>parentid</w:t>
      </w:r>
      <w:proofErr w:type="spellEnd"/>
      <w:r w:rsidRPr="002C3649">
        <w:rPr>
          <w:color w:val="FF0000"/>
        </w:rPr>
        <w:t>']==$</w:t>
      </w:r>
      <w:proofErr w:type="spellStart"/>
      <w:r w:rsidRPr="002C3649">
        <w:rPr>
          <w:color w:val="FF0000"/>
        </w:rPr>
        <w:t>parentid</w:t>
      </w:r>
      <w:proofErr w:type="spellEnd"/>
      <w:r w:rsidRPr="002C3649">
        <w:rPr>
          <w:color w:val="FF0000"/>
        </w:rPr>
        <w:t>){</w:t>
      </w:r>
    </w:p>
    <w:p w:rsidR="00313060" w:rsidRPr="002C3649" w:rsidRDefault="00313060" w:rsidP="00313060">
      <w:pPr>
        <w:pStyle w:val="ad"/>
        <w:rPr>
          <w:color w:val="FF0000"/>
        </w:rPr>
      </w:pPr>
      <w:r w:rsidRPr="002C3649">
        <w:rPr>
          <w:color w:val="FF0000"/>
        </w:rPr>
        <w:t xml:space="preserve">                $rows['deep']=$deep;</w:t>
      </w:r>
    </w:p>
    <w:p w:rsidR="00313060" w:rsidRPr="002C3649" w:rsidRDefault="00313060" w:rsidP="00313060">
      <w:pPr>
        <w:pStyle w:val="ad"/>
        <w:rPr>
          <w:color w:val="FF0000"/>
        </w:rPr>
      </w:pPr>
      <w:r w:rsidRPr="002C3649">
        <w:rPr>
          <w:color w:val="FF0000"/>
        </w:rPr>
        <w:t xml:space="preserve">                $tree[]=$rows;</w:t>
      </w:r>
    </w:p>
    <w:p w:rsidR="00313060" w:rsidRPr="002C3649" w:rsidRDefault="00313060" w:rsidP="00313060">
      <w:pPr>
        <w:pStyle w:val="ad"/>
        <w:rPr>
          <w:color w:val="FF0000"/>
        </w:rPr>
      </w:pPr>
      <w:r w:rsidRPr="002C3649">
        <w:rPr>
          <w:color w:val="FF0000"/>
        </w:rPr>
        <w:t xml:space="preserve">                $this-&gt;</w:t>
      </w:r>
      <w:proofErr w:type="spellStart"/>
      <w:r w:rsidRPr="002C3649">
        <w:rPr>
          <w:color w:val="FF0000"/>
        </w:rPr>
        <w:t>createTree</w:t>
      </w:r>
      <w:proofErr w:type="spellEnd"/>
      <w:r w:rsidRPr="002C3649">
        <w:rPr>
          <w:color w:val="FF0000"/>
        </w:rPr>
        <w:t>($</w:t>
      </w:r>
      <w:proofErr w:type="spellStart"/>
      <w:r w:rsidRPr="002C3649">
        <w:rPr>
          <w:color w:val="FF0000"/>
        </w:rPr>
        <w:t>list,$rows</w:t>
      </w:r>
      <w:proofErr w:type="spellEnd"/>
      <w:r w:rsidRPr="002C3649">
        <w:rPr>
          <w:color w:val="FF0000"/>
        </w:rPr>
        <w:t>['id'],$deep+1);</w:t>
      </w:r>
    </w:p>
    <w:p w:rsidR="00313060" w:rsidRPr="002C3649" w:rsidRDefault="00313060" w:rsidP="00313060">
      <w:pPr>
        <w:pStyle w:val="ad"/>
        <w:rPr>
          <w:color w:val="FF0000"/>
        </w:rPr>
      </w:pPr>
      <w:r w:rsidRPr="002C3649">
        <w:rPr>
          <w:color w:val="FF0000"/>
        </w:rPr>
        <w:t xml:space="preserve">            }</w:t>
      </w:r>
    </w:p>
    <w:p w:rsidR="00313060" w:rsidRPr="002C3649" w:rsidRDefault="00313060" w:rsidP="00313060">
      <w:pPr>
        <w:pStyle w:val="ad"/>
        <w:rPr>
          <w:color w:val="FF0000"/>
        </w:rPr>
      </w:pPr>
      <w:r w:rsidRPr="002C3649">
        <w:rPr>
          <w:color w:val="FF0000"/>
        </w:rPr>
        <w:tab/>
        <w:t>}</w:t>
      </w:r>
    </w:p>
    <w:p w:rsidR="00313060" w:rsidRPr="002C3649" w:rsidRDefault="00313060" w:rsidP="00313060">
      <w:pPr>
        <w:pStyle w:val="ad"/>
        <w:rPr>
          <w:color w:val="FF0000"/>
        </w:rPr>
      </w:pPr>
      <w:r w:rsidRPr="002C3649">
        <w:rPr>
          <w:color w:val="FF0000"/>
        </w:rPr>
        <w:tab/>
        <w:t>return $tree;</w:t>
      </w:r>
    </w:p>
    <w:p w:rsidR="00313060" w:rsidRPr="002C3649" w:rsidRDefault="00313060" w:rsidP="00313060">
      <w:pPr>
        <w:pStyle w:val="ad"/>
        <w:rPr>
          <w:color w:val="FF0000"/>
        </w:rPr>
      </w:pPr>
      <w:r w:rsidRPr="002C3649">
        <w:rPr>
          <w:color w:val="FF0000"/>
        </w:rPr>
        <w:t xml:space="preserve">    }</w:t>
      </w:r>
    </w:p>
    <w:p w:rsidR="00313060" w:rsidRPr="002C3649" w:rsidRDefault="00313060" w:rsidP="00313060">
      <w:pPr>
        <w:pStyle w:val="ad"/>
        <w:rPr>
          <w:color w:val="FF0000"/>
        </w:rPr>
      </w:pPr>
      <w:r w:rsidRPr="002C3649">
        <w:rPr>
          <w:color w:val="FF0000"/>
        </w:rPr>
        <w:t xml:space="preserve">    /*</w:t>
      </w:r>
    </w:p>
    <w:p w:rsidR="00313060" w:rsidRPr="002C3649" w:rsidRDefault="00313060" w:rsidP="00313060">
      <w:pPr>
        <w:pStyle w:val="ad"/>
        <w:rPr>
          <w:rFonts w:hint="eastAsia"/>
          <w:color w:val="FF0000"/>
        </w:rPr>
      </w:pPr>
      <w:r w:rsidRPr="002C3649">
        <w:rPr>
          <w:rFonts w:hint="eastAsia"/>
          <w:color w:val="FF0000"/>
        </w:rPr>
        <w:t xml:space="preserve">     * </w:t>
      </w:r>
      <w:r w:rsidRPr="002C3649">
        <w:rPr>
          <w:rFonts w:hint="eastAsia"/>
          <w:color w:val="FF0000"/>
        </w:rPr>
        <w:t>获得商品类别的树型结构</w:t>
      </w:r>
    </w:p>
    <w:p w:rsidR="00313060" w:rsidRPr="002C3649" w:rsidRDefault="00313060" w:rsidP="00313060">
      <w:pPr>
        <w:pStyle w:val="ad"/>
        <w:rPr>
          <w:color w:val="FF0000"/>
        </w:rPr>
      </w:pPr>
      <w:r w:rsidRPr="002C3649">
        <w:rPr>
          <w:color w:val="FF0000"/>
        </w:rPr>
        <w:t xml:space="preserve">     */</w:t>
      </w:r>
    </w:p>
    <w:p w:rsidR="00313060" w:rsidRPr="002C3649" w:rsidRDefault="00313060" w:rsidP="00313060">
      <w:pPr>
        <w:pStyle w:val="ad"/>
        <w:rPr>
          <w:color w:val="FF0000"/>
        </w:rPr>
      </w:pPr>
      <w:r w:rsidRPr="002C3649">
        <w:rPr>
          <w:color w:val="FF0000"/>
        </w:rPr>
        <w:t xml:space="preserve">    public function </w:t>
      </w:r>
      <w:proofErr w:type="spellStart"/>
      <w:r w:rsidRPr="002C3649">
        <w:rPr>
          <w:color w:val="FF0000"/>
        </w:rPr>
        <w:t>getCategoryTree</w:t>
      </w:r>
      <w:proofErr w:type="spellEnd"/>
      <w:r w:rsidRPr="002C3649">
        <w:rPr>
          <w:color w:val="FF0000"/>
        </w:rPr>
        <w:t>(){</w:t>
      </w:r>
    </w:p>
    <w:p w:rsidR="00313060" w:rsidRPr="002C3649" w:rsidRDefault="00313060" w:rsidP="00313060">
      <w:pPr>
        <w:pStyle w:val="ad"/>
        <w:rPr>
          <w:color w:val="FF0000"/>
        </w:rPr>
      </w:pPr>
      <w:r w:rsidRPr="002C3649">
        <w:rPr>
          <w:color w:val="FF0000"/>
        </w:rPr>
        <w:t xml:space="preserve">        $list=  $this-&gt;select();</w:t>
      </w:r>
    </w:p>
    <w:p w:rsidR="00313060" w:rsidRPr="002C3649" w:rsidRDefault="00313060" w:rsidP="00313060">
      <w:pPr>
        <w:pStyle w:val="ad"/>
        <w:rPr>
          <w:color w:val="FF0000"/>
        </w:rPr>
      </w:pPr>
      <w:r w:rsidRPr="002C3649">
        <w:rPr>
          <w:color w:val="FF0000"/>
        </w:rPr>
        <w:t xml:space="preserve">        return $this-&gt;</w:t>
      </w:r>
      <w:proofErr w:type="spellStart"/>
      <w:r w:rsidRPr="002C3649">
        <w:rPr>
          <w:color w:val="FF0000"/>
        </w:rPr>
        <w:t>createTree</w:t>
      </w:r>
      <w:proofErr w:type="spellEnd"/>
      <w:r w:rsidRPr="002C3649">
        <w:rPr>
          <w:color w:val="FF0000"/>
        </w:rPr>
        <w:t>($list);</w:t>
      </w:r>
    </w:p>
    <w:p w:rsidR="00313060" w:rsidRPr="002C3649" w:rsidRDefault="00313060" w:rsidP="00313060">
      <w:pPr>
        <w:pStyle w:val="ad"/>
        <w:rPr>
          <w:color w:val="FF0000"/>
        </w:rPr>
      </w:pPr>
      <w:r w:rsidRPr="002C3649">
        <w:rPr>
          <w:color w:val="FF0000"/>
        </w:rPr>
        <w:t xml:space="preserve">    }</w:t>
      </w:r>
    </w:p>
    <w:p w:rsidR="002F30A0" w:rsidRDefault="00313060" w:rsidP="00313060">
      <w:pPr>
        <w:pStyle w:val="ad"/>
      </w:pPr>
      <w:r>
        <w:t>}</w:t>
      </w:r>
    </w:p>
    <w:p w:rsidR="002F30A0" w:rsidRDefault="00313060" w:rsidP="00B73F79">
      <w:pPr>
        <w:ind w:firstLineChars="0" w:firstLine="0"/>
      </w:pPr>
      <w:r>
        <w:t>控制器</w:t>
      </w:r>
    </w:p>
    <w:p w:rsidR="002F30A0" w:rsidRDefault="006F516D" w:rsidP="006F516D">
      <w:pPr>
        <w:pStyle w:val="ad"/>
      </w:pPr>
      <w:r w:rsidRPr="006F516D">
        <w:rPr>
          <w:noProof/>
        </w:rPr>
        <w:pict>
          <v:shape id="_x0000_i1044" type="#_x0000_t75" style="width:264.2pt;height:91.4pt;visibility:visible;mso-wrap-style:square">
            <v:imagedata r:id="rId27" o:title=""/>
          </v:shape>
        </w:pict>
      </w:r>
    </w:p>
    <w:p w:rsidR="00313060" w:rsidRDefault="00313060" w:rsidP="00B73F79">
      <w:pPr>
        <w:ind w:firstLineChars="0" w:firstLine="0"/>
        <w:rPr>
          <w:rFonts w:hint="eastAsia"/>
        </w:rPr>
      </w:pPr>
      <w:r>
        <w:t>视图</w:t>
      </w:r>
    </w:p>
    <w:p w:rsidR="006F516D" w:rsidRPr="00D82251" w:rsidRDefault="006F516D" w:rsidP="006F516D">
      <w:pPr>
        <w:pStyle w:val="ad"/>
        <w:rPr>
          <w:color w:val="FF0000"/>
        </w:rPr>
      </w:pPr>
      <w:r w:rsidRPr="00D82251">
        <w:rPr>
          <w:color w:val="FF0000"/>
        </w:rPr>
        <w:t>&lt;?</w:t>
      </w:r>
      <w:proofErr w:type="spellStart"/>
      <w:r w:rsidRPr="00D82251">
        <w:rPr>
          <w:color w:val="FF0000"/>
        </w:rPr>
        <w:t>php</w:t>
      </w:r>
      <w:proofErr w:type="spellEnd"/>
      <w:r w:rsidRPr="00D82251">
        <w:rPr>
          <w:color w:val="FF0000"/>
        </w:rPr>
        <w:t xml:space="preserve"> </w:t>
      </w:r>
      <w:proofErr w:type="spellStart"/>
      <w:r w:rsidRPr="00D82251">
        <w:rPr>
          <w:color w:val="FF0000"/>
        </w:rPr>
        <w:t>foreach</w:t>
      </w:r>
      <w:proofErr w:type="spellEnd"/>
      <w:r w:rsidRPr="00D82251">
        <w:rPr>
          <w:color w:val="FF0000"/>
        </w:rPr>
        <w:t>($list as $rows):?&gt;</w:t>
      </w:r>
    </w:p>
    <w:p w:rsidR="006F516D" w:rsidRDefault="006F516D" w:rsidP="006F516D">
      <w:pPr>
        <w:pStyle w:val="ad"/>
      </w:pPr>
      <w:r>
        <w:t>&lt;</w:t>
      </w:r>
      <w:proofErr w:type="spellStart"/>
      <w:r>
        <w:t>tr</w:t>
      </w:r>
      <w:proofErr w:type="spellEnd"/>
      <w:r>
        <w:t xml:space="preserve"> align="center" class="0" id="0_6"&gt;</w:t>
      </w:r>
    </w:p>
    <w:p w:rsidR="006F516D" w:rsidRDefault="006F516D" w:rsidP="006F516D">
      <w:pPr>
        <w:pStyle w:val="ad"/>
      </w:pPr>
      <w:r>
        <w:t>&lt;</w:t>
      </w:r>
      <w:proofErr w:type="spellStart"/>
      <w:r>
        <w:t>td</w:t>
      </w:r>
      <w:proofErr w:type="spellEnd"/>
      <w:r>
        <w:t xml:space="preserve"> align="left" class="first-cell" style="background-color: </w:t>
      </w:r>
      <w:proofErr w:type="spellStart"/>
      <w:r>
        <w:t>rgb</w:t>
      </w:r>
      <w:proofErr w:type="spellEnd"/>
      <w:r>
        <w:t>(255, 255, 255);</w:t>
      </w:r>
      <w:r w:rsidRPr="00D82251">
        <w:rPr>
          <w:color w:val="FF0000"/>
        </w:rPr>
        <w:t xml:space="preserve"> padding-left:&lt;?</w:t>
      </w:r>
      <w:proofErr w:type="spellStart"/>
      <w:r w:rsidRPr="00D82251">
        <w:rPr>
          <w:color w:val="FF0000"/>
        </w:rPr>
        <w:t>php</w:t>
      </w:r>
      <w:proofErr w:type="spellEnd"/>
      <w:r w:rsidRPr="00D82251">
        <w:rPr>
          <w:color w:val="FF0000"/>
        </w:rPr>
        <w:t xml:space="preserve"> echo $rows['deep']*30?&gt;</w:t>
      </w:r>
      <w:proofErr w:type="spellStart"/>
      <w:r w:rsidRPr="00D82251">
        <w:rPr>
          <w:color w:val="FF0000"/>
        </w:rPr>
        <w:t>px</w:t>
      </w:r>
      <w:proofErr w:type="spellEnd"/>
      <w:r>
        <w:t>"&gt;</w:t>
      </w:r>
    </w:p>
    <w:p w:rsidR="006F516D" w:rsidRDefault="006F516D" w:rsidP="006F516D">
      <w:pPr>
        <w:pStyle w:val="ad"/>
      </w:pPr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="/Public/Admin/images/menu_minus.gif" id="icon_0_6" width="9" height="9" border="0" style="margin-left:0em" </w:t>
      </w:r>
      <w:proofErr w:type="spellStart"/>
      <w:r>
        <w:t>onClick</w:t>
      </w:r>
      <w:proofErr w:type="spellEnd"/>
      <w:r>
        <w:t>="</w:t>
      </w:r>
      <w:proofErr w:type="spellStart"/>
      <w:r>
        <w:t>rowClicked</w:t>
      </w:r>
      <w:proofErr w:type="spellEnd"/>
      <w:r>
        <w:t>(this)"&gt;</w:t>
      </w:r>
    </w:p>
    <w:p w:rsidR="006F516D" w:rsidRDefault="006F516D" w:rsidP="006F516D">
      <w:pPr>
        <w:pStyle w:val="ad"/>
      </w:pPr>
      <w:r>
        <w:t xml:space="preserve">        &lt;span&gt;</w:t>
      </w:r>
      <w:r w:rsidRPr="00D82251">
        <w:rPr>
          <w:color w:val="FF0000"/>
        </w:rPr>
        <w:t>&lt;?</w:t>
      </w:r>
      <w:proofErr w:type="spellStart"/>
      <w:r w:rsidRPr="00D82251">
        <w:rPr>
          <w:color w:val="FF0000"/>
        </w:rPr>
        <w:t>php</w:t>
      </w:r>
      <w:proofErr w:type="spellEnd"/>
      <w:r w:rsidRPr="00D82251">
        <w:rPr>
          <w:color w:val="FF0000"/>
        </w:rPr>
        <w:t xml:space="preserve"> echo $rows['name']?&gt;</w:t>
      </w:r>
      <w:r>
        <w:t>&lt;/span&gt;</w:t>
      </w:r>
    </w:p>
    <w:p w:rsidR="006F516D" w:rsidRDefault="006F516D" w:rsidP="006F516D">
      <w:pPr>
        <w:pStyle w:val="ad"/>
      </w:pPr>
      <w:r>
        <w:t xml:space="preserve">    &lt;/td&gt;</w:t>
      </w:r>
    </w:p>
    <w:p w:rsidR="006F516D" w:rsidRDefault="006F516D" w:rsidP="006F516D">
      <w:pPr>
        <w:pStyle w:val="ad"/>
      </w:pPr>
      <w:r>
        <w:t>&lt;td width="10%" align="right"&gt;</w:t>
      </w:r>
      <w:r w:rsidRPr="00D82251">
        <w:rPr>
          <w:color w:val="FF0000"/>
        </w:rPr>
        <w:t>&lt;?</w:t>
      </w:r>
      <w:proofErr w:type="spellStart"/>
      <w:r w:rsidRPr="00D82251">
        <w:rPr>
          <w:color w:val="FF0000"/>
        </w:rPr>
        <w:t>php</w:t>
      </w:r>
      <w:proofErr w:type="spellEnd"/>
      <w:r w:rsidRPr="00D82251">
        <w:rPr>
          <w:color w:val="FF0000"/>
        </w:rPr>
        <w:t xml:space="preserve"> echo $rows['</w:t>
      </w:r>
      <w:proofErr w:type="spellStart"/>
      <w:r w:rsidRPr="00D82251">
        <w:rPr>
          <w:color w:val="FF0000"/>
        </w:rPr>
        <w:t>sort_order</w:t>
      </w:r>
      <w:proofErr w:type="spellEnd"/>
      <w:r w:rsidRPr="00D82251">
        <w:rPr>
          <w:color w:val="FF0000"/>
        </w:rPr>
        <w:t>']?&gt;</w:t>
      </w:r>
      <w:r>
        <w:t>&lt;/td&gt;</w:t>
      </w:r>
    </w:p>
    <w:p w:rsidR="006F516D" w:rsidRDefault="006F516D" w:rsidP="006F516D">
      <w:pPr>
        <w:pStyle w:val="ad"/>
      </w:pPr>
      <w:r>
        <w:t>&lt;td width="24%" align="center" &gt;</w:t>
      </w:r>
    </w:p>
    <w:p w:rsidR="006F516D" w:rsidRDefault="006F516D" w:rsidP="006F516D">
      <w:pPr>
        <w:pStyle w:val="ad"/>
        <w:rPr>
          <w:rFonts w:hint="eastAsia"/>
        </w:rPr>
      </w:pPr>
      <w:r>
        <w:rPr>
          <w:rFonts w:hint="eastAsia"/>
        </w:rPr>
        <w:t xml:space="preserve">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category.php?act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edit&amp;amp;cat_id</w:t>
      </w:r>
      <w:proofErr w:type="spellEnd"/>
      <w:r>
        <w:rPr>
          <w:rFonts w:hint="eastAsia"/>
        </w:rPr>
        <w:t>=6"&gt;</w:t>
      </w:r>
      <w:r>
        <w:rPr>
          <w:rFonts w:hint="eastAsia"/>
        </w:rPr>
        <w:t>编辑</w:t>
      </w:r>
      <w:r>
        <w:rPr>
          <w:rFonts w:hint="eastAsia"/>
        </w:rPr>
        <w:t>&lt;/a&gt; |</w:t>
      </w:r>
    </w:p>
    <w:p w:rsidR="006F516D" w:rsidRDefault="006F516D" w:rsidP="006F516D">
      <w:pPr>
        <w:pStyle w:val="ad"/>
        <w:rPr>
          <w:rFonts w:hint="eastAsia"/>
        </w:rPr>
      </w:pPr>
      <w:r>
        <w:rPr>
          <w:rFonts w:hint="eastAsia"/>
        </w:rPr>
        <w:t xml:space="preserve">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:;"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listTable.remove</w:t>
      </w:r>
      <w:proofErr w:type="spellEnd"/>
      <w:r>
        <w:rPr>
          <w:rFonts w:hint="eastAsia"/>
        </w:rPr>
        <w:t>(6, '</w:t>
      </w:r>
      <w:r>
        <w:rPr>
          <w:rFonts w:hint="eastAsia"/>
        </w:rPr>
        <w:t>您确认要删除这条记录吗</w:t>
      </w:r>
      <w:r>
        <w:rPr>
          <w:rFonts w:hint="eastAsia"/>
        </w:rPr>
        <w:t>?')" title="</w:t>
      </w:r>
      <w:r>
        <w:rPr>
          <w:rFonts w:hint="eastAsia"/>
        </w:rPr>
        <w:t>移除</w:t>
      </w:r>
      <w:r>
        <w:rPr>
          <w:rFonts w:hint="eastAsia"/>
        </w:rPr>
        <w:t>"&gt;</w:t>
      </w:r>
      <w:r>
        <w:rPr>
          <w:rFonts w:hint="eastAsia"/>
        </w:rPr>
        <w:t>移除</w:t>
      </w:r>
      <w:r>
        <w:rPr>
          <w:rFonts w:hint="eastAsia"/>
        </w:rPr>
        <w:t>&lt;/a&gt;</w:t>
      </w:r>
    </w:p>
    <w:p w:rsidR="006F516D" w:rsidRDefault="006F516D" w:rsidP="006F516D">
      <w:pPr>
        <w:pStyle w:val="ad"/>
      </w:pPr>
      <w:r>
        <w:t>&lt;/td&gt;</w:t>
      </w:r>
    </w:p>
    <w:p w:rsidR="006F516D" w:rsidRDefault="006F516D" w:rsidP="006F516D">
      <w:pPr>
        <w:pStyle w:val="ad"/>
      </w:pPr>
      <w:r>
        <w:t>&lt;/</w:t>
      </w:r>
      <w:proofErr w:type="spellStart"/>
      <w:r>
        <w:t>tr</w:t>
      </w:r>
      <w:proofErr w:type="spellEnd"/>
      <w:r>
        <w:t>&gt;</w:t>
      </w:r>
    </w:p>
    <w:p w:rsidR="002F30A0" w:rsidRDefault="006F516D" w:rsidP="006F516D">
      <w:pPr>
        <w:pStyle w:val="ad"/>
        <w:rPr>
          <w:color w:val="FF0000"/>
        </w:rPr>
      </w:pPr>
      <w:r w:rsidRPr="00D82251">
        <w:rPr>
          <w:color w:val="FF0000"/>
        </w:rPr>
        <w:lastRenderedPageBreak/>
        <w:t>&lt;?</w:t>
      </w:r>
      <w:proofErr w:type="spellStart"/>
      <w:r w:rsidRPr="00D82251">
        <w:rPr>
          <w:color w:val="FF0000"/>
        </w:rPr>
        <w:t>php</w:t>
      </w:r>
      <w:proofErr w:type="spellEnd"/>
      <w:r w:rsidRPr="00D82251">
        <w:rPr>
          <w:color w:val="FF0000"/>
        </w:rPr>
        <w:t xml:space="preserve"> </w:t>
      </w:r>
      <w:proofErr w:type="spellStart"/>
      <w:r w:rsidRPr="00D82251">
        <w:rPr>
          <w:color w:val="FF0000"/>
        </w:rPr>
        <w:t>endforeach</w:t>
      </w:r>
      <w:proofErr w:type="spellEnd"/>
      <w:r w:rsidRPr="00D82251">
        <w:rPr>
          <w:color w:val="FF0000"/>
        </w:rPr>
        <w:t>;?&gt;</w:t>
      </w:r>
    </w:p>
    <w:p w:rsidR="0061090C" w:rsidRPr="00D82251" w:rsidRDefault="0061090C" w:rsidP="006F516D">
      <w:pPr>
        <w:pStyle w:val="ad"/>
        <w:rPr>
          <w:color w:val="FF0000"/>
        </w:rPr>
      </w:pPr>
      <w:r w:rsidRPr="0061090C">
        <w:rPr>
          <w:noProof/>
        </w:rPr>
        <w:pict>
          <v:shape id="_x0000_i1045" type="#_x0000_t75" style="width:401.95pt;height:106.45pt;visibility:visible;mso-wrap-style:square">
            <v:imagedata r:id="rId28" o:title=""/>
          </v:shape>
        </w:pict>
      </w:r>
    </w:p>
    <w:p w:rsidR="002F30A0" w:rsidRDefault="00CA585F" w:rsidP="00CA585F">
      <w:pPr>
        <w:pStyle w:val="3"/>
      </w:pPr>
      <w:r>
        <w:rPr>
          <w:rFonts w:hint="eastAsia"/>
        </w:rPr>
        <w:t>添加商品类别</w:t>
      </w:r>
    </w:p>
    <w:p w:rsidR="002F30A0" w:rsidRDefault="00BC599B" w:rsidP="00B73F79">
      <w:pPr>
        <w:ind w:firstLineChars="0" w:firstLine="0"/>
      </w:pPr>
      <w:r>
        <w:t>模型</w:t>
      </w:r>
    </w:p>
    <w:p w:rsidR="00BC599B" w:rsidRDefault="00B127A4" w:rsidP="0066572A">
      <w:pPr>
        <w:pStyle w:val="ad"/>
      </w:pPr>
      <w:r>
        <w:t>无</w:t>
      </w:r>
    </w:p>
    <w:p w:rsidR="00BC599B" w:rsidRDefault="00BC599B" w:rsidP="00B73F79">
      <w:pPr>
        <w:ind w:firstLineChars="0" w:firstLine="0"/>
      </w:pPr>
      <w:r>
        <w:t>控制器</w:t>
      </w:r>
    </w:p>
    <w:p w:rsidR="00F92222" w:rsidRDefault="00F92222" w:rsidP="00F92222">
      <w:pPr>
        <w:pStyle w:val="ad"/>
      </w:pPr>
      <w:r>
        <w:t xml:space="preserve">public function </w:t>
      </w:r>
      <w:proofErr w:type="spellStart"/>
      <w:r>
        <w:t>addAction</w:t>
      </w:r>
      <w:proofErr w:type="spellEnd"/>
      <w:r>
        <w:t>(){</w:t>
      </w:r>
    </w:p>
    <w:p w:rsidR="00F92222" w:rsidRDefault="00F92222" w:rsidP="00F92222">
      <w:pPr>
        <w:pStyle w:val="ad"/>
      </w:pPr>
      <w:r>
        <w:t xml:space="preserve">    $model=new </w:t>
      </w:r>
      <w:proofErr w:type="spellStart"/>
      <w:r>
        <w:t>CategoryModel</w:t>
      </w:r>
      <w:proofErr w:type="spellEnd"/>
      <w:r>
        <w:t>();</w:t>
      </w:r>
    </w:p>
    <w:p w:rsidR="00F92222" w:rsidRDefault="00F92222" w:rsidP="00F92222">
      <w:pPr>
        <w:pStyle w:val="ad"/>
        <w:rPr>
          <w:rFonts w:hint="eastAsia"/>
        </w:rPr>
      </w:pPr>
      <w:r>
        <w:rPr>
          <w:rFonts w:hint="eastAsia"/>
        </w:rPr>
        <w:t xml:space="preserve">    if(!empty($_POST)){ //</w:t>
      </w:r>
      <w:r>
        <w:rPr>
          <w:rFonts w:hint="eastAsia"/>
        </w:rPr>
        <w:t>执行添加逻辑</w:t>
      </w:r>
    </w:p>
    <w:p w:rsidR="00F92222" w:rsidRDefault="00F92222" w:rsidP="00F92222">
      <w:pPr>
        <w:pStyle w:val="ad"/>
      </w:pPr>
      <w:r>
        <w:t xml:space="preserve">        $data['name']=$_POST['</w:t>
      </w:r>
      <w:proofErr w:type="spellStart"/>
      <w:r>
        <w:t>cat_name</w:t>
      </w:r>
      <w:proofErr w:type="spellEnd"/>
      <w:r>
        <w:t>'];</w:t>
      </w:r>
    </w:p>
    <w:p w:rsidR="00F92222" w:rsidRDefault="00F92222" w:rsidP="00F92222">
      <w:pPr>
        <w:pStyle w:val="ad"/>
      </w:pPr>
      <w:r>
        <w:t xml:space="preserve">        $data['</w:t>
      </w:r>
      <w:proofErr w:type="spellStart"/>
      <w:r>
        <w:t>parentid</w:t>
      </w:r>
      <w:proofErr w:type="spellEnd"/>
      <w:r>
        <w:t>']=$_POST['</w:t>
      </w:r>
      <w:proofErr w:type="spellStart"/>
      <w:r>
        <w:t>parent_id</w:t>
      </w:r>
      <w:proofErr w:type="spellEnd"/>
      <w:r>
        <w:t>'];</w:t>
      </w:r>
    </w:p>
    <w:p w:rsidR="00F92222" w:rsidRDefault="00F92222" w:rsidP="00F92222">
      <w:pPr>
        <w:pStyle w:val="ad"/>
      </w:pPr>
      <w:r>
        <w:t xml:space="preserve">        $data['</w:t>
      </w:r>
      <w:proofErr w:type="spellStart"/>
      <w:r>
        <w:t>sort_order</w:t>
      </w:r>
      <w:proofErr w:type="spellEnd"/>
      <w:r>
        <w:t>']=$_POST['</w:t>
      </w:r>
      <w:proofErr w:type="spellStart"/>
      <w:r>
        <w:t>sort_order</w:t>
      </w:r>
      <w:proofErr w:type="spellEnd"/>
      <w:r>
        <w:t>'];</w:t>
      </w:r>
    </w:p>
    <w:p w:rsidR="00F92222" w:rsidRDefault="00F92222" w:rsidP="00F92222">
      <w:pPr>
        <w:pStyle w:val="ad"/>
      </w:pPr>
      <w:r>
        <w:t xml:space="preserve">        if(</w:t>
      </w:r>
      <w:r w:rsidRPr="00F92222">
        <w:rPr>
          <w:color w:val="FF0000"/>
        </w:rPr>
        <w:t>$model-&gt;insert($data)</w:t>
      </w:r>
      <w:r>
        <w:t>)</w:t>
      </w:r>
    </w:p>
    <w:p w:rsidR="00F92222" w:rsidRDefault="00F92222" w:rsidP="00F92222">
      <w:pPr>
        <w:pStyle w:val="ad"/>
        <w:rPr>
          <w:rFonts w:hint="eastAsia"/>
        </w:rPr>
      </w:pPr>
      <w:r>
        <w:rPr>
          <w:rFonts w:hint="eastAsia"/>
        </w:rPr>
        <w:t xml:space="preserve">            $this-&gt;success ('</w:t>
      </w:r>
      <w:proofErr w:type="spellStart"/>
      <w:r>
        <w:rPr>
          <w:rFonts w:hint="eastAsia"/>
        </w:rPr>
        <w:t>index.php?p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Admin&amp;c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Category&amp;a</w:t>
      </w:r>
      <w:proofErr w:type="spellEnd"/>
      <w:r>
        <w:rPr>
          <w:rFonts w:hint="eastAsia"/>
        </w:rPr>
        <w:t>=list', '</w:t>
      </w:r>
      <w:r>
        <w:rPr>
          <w:rFonts w:hint="eastAsia"/>
        </w:rPr>
        <w:t>添加成功</w:t>
      </w:r>
      <w:r>
        <w:rPr>
          <w:rFonts w:hint="eastAsia"/>
        </w:rPr>
        <w:t>',1);</w:t>
      </w:r>
    </w:p>
    <w:p w:rsidR="00F92222" w:rsidRDefault="00F92222" w:rsidP="00F92222">
      <w:pPr>
        <w:pStyle w:val="ad"/>
      </w:pPr>
      <w:r>
        <w:t xml:space="preserve">        else</w:t>
      </w:r>
    </w:p>
    <w:p w:rsidR="00F92222" w:rsidRDefault="00F92222" w:rsidP="00F92222">
      <w:pPr>
        <w:pStyle w:val="ad"/>
        <w:rPr>
          <w:rFonts w:hint="eastAsia"/>
        </w:rPr>
      </w:pPr>
      <w:r>
        <w:rPr>
          <w:rFonts w:hint="eastAsia"/>
        </w:rPr>
        <w:t xml:space="preserve">            $this-&gt;error ('</w:t>
      </w:r>
      <w:proofErr w:type="spellStart"/>
      <w:r>
        <w:rPr>
          <w:rFonts w:hint="eastAsia"/>
        </w:rPr>
        <w:t>index.php?p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Admin&amp;c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Category&amp;a</w:t>
      </w:r>
      <w:proofErr w:type="spellEnd"/>
      <w:r>
        <w:rPr>
          <w:rFonts w:hint="eastAsia"/>
        </w:rPr>
        <w:t>=add', '</w:t>
      </w:r>
      <w:r>
        <w:rPr>
          <w:rFonts w:hint="eastAsia"/>
        </w:rPr>
        <w:t>添加失败</w:t>
      </w:r>
      <w:r>
        <w:rPr>
          <w:rFonts w:hint="eastAsia"/>
        </w:rPr>
        <w:t>');</w:t>
      </w:r>
    </w:p>
    <w:p w:rsidR="00F92222" w:rsidRDefault="00F92222" w:rsidP="00F92222">
      <w:pPr>
        <w:pStyle w:val="ad"/>
      </w:pPr>
      <w:r>
        <w:t xml:space="preserve">        exit;</w:t>
      </w:r>
    </w:p>
    <w:p w:rsidR="00F92222" w:rsidRDefault="00F92222" w:rsidP="00F92222">
      <w:pPr>
        <w:pStyle w:val="ad"/>
      </w:pPr>
      <w:r>
        <w:t xml:space="preserve">    }</w:t>
      </w:r>
    </w:p>
    <w:p w:rsidR="00F92222" w:rsidRDefault="00F92222" w:rsidP="00F92222">
      <w:pPr>
        <w:pStyle w:val="ad"/>
      </w:pPr>
      <w:r>
        <w:t xml:space="preserve">    $list=$model-&gt;</w:t>
      </w:r>
      <w:proofErr w:type="spellStart"/>
      <w:r>
        <w:t>getCategoryTree</w:t>
      </w:r>
      <w:proofErr w:type="spellEnd"/>
      <w:r>
        <w:t>();</w:t>
      </w:r>
    </w:p>
    <w:p w:rsidR="00F92222" w:rsidRDefault="00F92222" w:rsidP="00F92222">
      <w:pPr>
        <w:pStyle w:val="ad"/>
      </w:pPr>
      <w:r>
        <w:t xml:space="preserve">    require __VIEW__.'category_add.html';</w:t>
      </w:r>
    </w:p>
    <w:p w:rsidR="00BC599B" w:rsidRDefault="00F92222" w:rsidP="00F92222">
      <w:pPr>
        <w:pStyle w:val="ad"/>
      </w:pPr>
      <w:r>
        <w:t>}</w:t>
      </w:r>
    </w:p>
    <w:p w:rsidR="00BC599B" w:rsidRDefault="00BC599B" w:rsidP="00B73F79">
      <w:pPr>
        <w:ind w:firstLineChars="0" w:firstLine="0"/>
        <w:rPr>
          <w:rFonts w:hint="eastAsia"/>
        </w:rPr>
      </w:pPr>
      <w:r>
        <w:t>视图</w:t>
      </w:r>
    </w:p>
    <w:p w:rsidR="002F30A0" w:rsidRDefault="00F63427" w:rsidP="0066572A">
      <w:pPr>
        <w:pStyle w:val="ad"/>
        <w:rPr>
          <w:noProof/>
        </w:rPr>
      </w:pPr>
      <w:r w:rsidRPr="00F63427">
        <w:rPr>
          <w:noProof/>
        </w:rPr>
        <w:pict>
          <v:shape id="_x0000_i1046" type="#_x0000_t75" style="width:481.45pt;height:49.45pt;visibility:visible;mso-wrap-style:square">
            <v:imagedata r:id="rId29" o:title=""/>
          </v:shape>
        </w:pict>
      </w:r>
    </w:p>
    <w:p w:rsidR="00F63427" w:rsidRDefault="00F63427" w:rsidP="0066572A">
      <w:pPr>
        <w:pStyle w:val="ad"/>
      </w:pPr>
      <w:r w:rsidRPr="00F63427">
        <w:rPr>
          <w:noProof/>
        </w:rPr>
        <w:lastRenderedPageBreak/>
        <w:pict>
          <v:shape id="_x0000_i1047" type="#_x0000_t75" style="width:249.8pt;height:80.15pt;visibility:visible;mso-wrap-style:square">
            <v:imagedata r:id="rId30" o:title=""/>
          </v:shape>
        </w:pict>
      </w:r>
    </w:p>
    <w:p w:rsidR="002F30A0" w:rsidRDefault="00C93F40" w:rsidP="00C93F40">
      <w:pPr>
        <w:pStyle w:val="3"/>
      </w:pPr>
      <w:r>
        <w:rPr>
          <w:rFonts w:hint="eastAsia"/>
        </w:rPr>
        <w:t>更新商品类别</w:t>
      </w:r>
    </w:p>
    <w:p w:rsidR="00122FD0" w:rsidRDefault="00122FD0" w:rsidP="00122FD0">
      <w:pPr>
        <w:ind w:firstLine="560"/>
      </w:pPr>
      <w:r>
        <w:rPr>
          <w:rFonts w:hint="eastAsia"/>
        </w:rPr>
        <w:t>难点：修改的时候要判断</w:t>
      </w:r>
    </w:p>
    <w:p w:rsidR="00122FD0" w:rsidRDefault="008811C0" w:rsidP="00122FD0">
      <w:pPr>
        <w:numPr>
          <w:ilvl w:val="0"/>
          <w:numId w:val="11"/>
        </w:numPr>
        <w:ind w:firstLineChars="0"/>
      </w:pPr>
      <w:r>
        <w:rPr>
          <w:rFonts w:hint="eastAsia"/>
        </w:rPr>
        <w:t>自己不能是自己的子级</w:t>
      </w:r>
    </w:p>
    <w:p w:rsidR="00122FD0" w:rsidRPr="00122FD0" w:rsidRDefault="00122FD0" w:rsidP="00122FD0">
      <w:pPr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指定的父级不能是自己的后代</w:t>
      </w:r>
    </w:p>
    <w:p w:rsidR="00AE27D8" w:rsidRDefault="003B0F89" w:rsidP="00B73F79">
      <w:pPr>
        <w:ind w:firstLineChars="0" w:firstLine="0"/>
      </w:pPr>
      <w:r>
        <w:t>模型</w:t>
      </w:r>
    </w:p>
    <w:p w:rsidR="003B0F89" w:rsidRDefault="00AD7B1C" w:rsidP="003B0F89">
      <w:pPr>
        <w:pStyle w:val="ad"/>
      </w:pPr>
      <w:r>
        <w:t>没有</w:t>
      </w:r>
    </w:p>
    <w:p w:rsidR="003B0F89" w:rsidRDefault="003B0F89" w:rsidP="00B73F79">
      <w:pPr>
        <w:ind w:firstLineChars="0" w:firstLine="0"/>
      </w:pPr>
      <w:r>
        <w:t>控制器</w:t>
      </w:r>
    </w:p>
    <w:p w:rsidR="00AD7B1C" w:rsidRDefault="00AD7B1C" w:rsidP="00AD7B1C">
      <w:pPr>
        <w:pStyle w:val="ad"/>
      </w:pPr>
      <w:r>
        <w:t xml:space="preserve">public function </w:t>
      </w:r>
      <w:proofErr w:type="spellStart"/>
      <w:r>
        <w:t>updateAction</w:t>
      </w:r>
      <w:proofErr w:type="spellEnd"/>
      <w:r>
        <w:t>(){</w:t>
      </w:r>
    </w:p>
    <w:p w:rsidR="00AD7B1C" w:rsidRDefault="00AD7B1C" w:rsidP="00AD7B1C">
      <w:pPr>
        <w:pStyle w:val="ad"/>
      </w:pPr>
      <w:r>
        <w:t xml:space="preserve">    $id=(</w:t>
      </w:r>
      <w:proofErr w:type="spellStart"/>
      <w:r>
        <w:t>int</w:t>
      </w:r>
      <w:proofErr w:type="spellEnd"/>
      <w:r>
        <w:t>)$_GET['id'];</w:t>
      </w:r>
    </w:p>
    <w:p w:rsidR="00AD7B1C" w:rsidRDefault="00AD7B1C" w:rsidP="00AD7B1C">
      <w:pPr>
        <w:pStyle w:val="ad"/>
      </w:pPr>
      <w:r>
        <w:t xml:space="preserve">    $model=new </w:t>
      </w:r>
      <w:proofErr w:type="spellStart"/>
      <w:r>
        <w:t>CategoryModel</w:t>
      </w:r>
      <w:proofErr w:type="spellEnd"/>
      <w:r>
        <w:t>();</w:t>
      </w:r>
    </w:p>
    <w:p w:rsidR="00AD7B1C" w:rsidRDefault="00AD7B1C" w:rsidP="00AD7B1C">
      <w:pPr>
        <w:pStyle w:val="ad"/>
      </w:pPr>
      <w:r>
        <w:t xml:space="preserve">    if(!empty($_POST)){</w:t>
      </w:r>
    </w:p>
    <w:p w:rsidR="00AD7B1C" w:rsidRDefault="00AD7B1C" w:rsidP="00AD7B1C">
      <w:pPr>
        <w:pStyle w:val="ad"/>
      </w:pPr>
      <w:r>
        <w:t xml:space="preserve">        $data['name']=$_POST['</w:t>
      </w:r>
      <w:proofErr w:type="spellStart"/>
      <w:r>
        <w:t>cat_name</w:t>
      </w:r>
      <w:proofErr w:type="spellEnd"/>
      <w:r>
        <w:t>'];</w:t>
      </w:r>
    </w:p>
    <w:p w:rsidR="00AD7B1C" w:rsidRDefault="00AD7B1C" w:rsidP="00AD7B1C">
      <w:pPr>
        <w:pStyle w:val="ad"/>
      </w:pPr>
      <w:r>
        <w:t xml:space="preserve">        $data['</w:t>
      </w:r>
      <w:proofErr w:type="spellStart"/>
      <w:r>
        <w:t>parentid</w:t>
      </w:r>
      <w:proofErr w:type="spellEnd"/>
      <w:r>
        <w:t>']=$_POST['</w:t>
      </w:r>
      <w:proofErr w:type="spellStart"/>
      <w:r>
        <w:t>parent_id</w:t>
      </w:r>
      <w:proofErr w:type="spellEnd"/>
      <w:r>
        <w:t>'];</w:t>
      </w:r>
    </w:p>
    <w:p w:rsidR="00AD7B1C" w:rsidRDefault="00AD7B1C" w:rsidP="00AD7B1C">
      <w:pPr>
        <w:pStyle w:val="ad"/>
      </w:pPr>
      <w:r>
        <w:t xml:space="preserve">        $data['</w:t>
      </w:r>
      <w:proofErr w:type="spellStart"/>
      <w:r>
        <w:t>sort_order</w:t>
      </w:r>
      <w:proofErr w:type="spellEnd"/>
      <w:r>
        <w:t>']=$_POST['</w:t>
      </w:r>
      <w:proofErr w:type="spellStart"/>
      <w:r>
        <w:t>sort_order</w:t>
      </w:r>
      <w:proofErr w:type="spellEnd"/>
      <w:r>
        <w:t>'];</w:t>
      </w:r>
    </w:p>
    <w:p w:rsidR="00AD7B1C" w:rsidRDefault="00AD7B1C" w:rsidP="00AD7B1C">
      <w:pPr>
        <w:pStyle w:val="ad"/>
      </w:pPr>
      <w:r>
        <w:t xml:space="preserve">        $data['id']=$id;</w:t>
      </w:r>
    </w:p>
    <w:p w:rsidR="00AD7B1C" w:rsidRDefault="00AD7B1C" w:rsidP="00AD7B1C">
      <w:pPr>
        <w:pStyle w:val="ad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自己不能是自己的子级</w:t>
      </w:r>
    </w:p>
    <w:p w:rsidR="00AD7B1C" w:rsidRDefault="00AD7B1C" w:rsidP="00AD7B1C">
      <w:pPr>
        <w:pStyle w:val="ad"/>
      </w:pPr>
      <w:r>
        <w:t xml:space="preserve">        if($id==$data['</w:t>
      </w:r>
      <w:proofErr w:type="spellStart"/>
      <w:r>
        <w:t>parentid</w:t>
      </w:r>
      <w:proofErr w:type="spellEnd"/>
      <w:r>
        <w:t>']){</w:t>
      </w:r>
    </w:p>
    <w:p w:rsidR="00AD7B1C" w:rsidRDefault="00AD7B1C" w:rsidP="00AD7B1C">
      <w:pPr>
        <w:pStyle w:val="ad"/>
        <w:rPr>
          <w:rFonts w:hint="eastAsia"/>
        </w:rPr>
      </w:pPr>
      <w:r>
        <w:rPr>
          <w:rFonts w:hint="eastAsia"/>
        </w:rPr>
        <w:t xml:space="preserve">            $this-&gt;error('</w:t>
      </w:r>
      <w:proofErr w:type="spellStart"/>
      <w:r>
        <w:rPr>
          <w:rFonts w:hint="eastAsia"/>
        </w:rPr>
        <w:t>index.php?p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Admin&amp;c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Category&amp;a</w:t>
      </w:r>
      <w:proofErr w:type="spellEnd"/>
      <w:r>
        <w:rPr>
          <w:rFonts w:hint="eastAsia"/>
        </w:rPr>
        <w:t>=list', '</w:t>
      </w:r>
      <w:r>
        <w:rPr>
          <w:rFonts w:hint="eastAsia"/>
        </w:rPr>
        <w:t>自己不能是自己的子级</w:t>
      </w:r>
      <w:r>
        <w:rPr>
          <w:rFonts w:hint="eastAsia"/>
        </w:rPr>
        <w:t>', 3);</w:t>
      </w:r>
    </w:p>
    <w:p w:rsidR="00AD7B1C" w:rsidRDefault="00AD7B1C" w:rsidP="00AD7B1C">
      <w:pPr>
        <w:pStyle w:val="ad"/>
      </w:pPr>
      <w:r>
        <w:t xml:space="preserve">            exit;</w:t>
      </w:r>
    </w:p>
    <w:p w:rsidR="00AD7B1C" w:rsidRDefault="00AD7B1C" w:rsidP="00AD7B1C">
      <w:pPr>
        <w:pStyle w:val="ad"/>
      </w:pPr>
      <w:r>
        <w:t xml:space="preserve">        }</w:t>
      </w:r>
    </w:p>
    <w:p w:rsidR="00AD7B1C" w:rsidRDefault="00AD7B1C" w:rsidP="00AD7B1C">
      <w:pPr>
        <w:pStyle w:val="ad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指定的父级不能是自己的后代</w:t>
      </w:r>
    </w:p>
    <w:p w:rsidR="00AD7B1C" w:rsidRDefault="00AD7B1C" w:rsidP="00AD7B1C">
      <w:pPr>
        <w:pStyle w:val="ad"/>
        <w:rPr>
          <w:rFonts w:hint="eastAsia"/>
        </w:rPr>
      </w:pPr>
      <w:r>
        <w:rPr>
          <w:rFonts w:hint="eastAsia"/>
        </w:rPr>
        <w:t xml:space="preserve">        $</w:t>
      </w:r>
      <w:proofErr w:type="spellStart"/>
      <w:r>
        <w:rPr>
          <w:rFonts w:hint="eastAsia"/>
        </w:rPr>
        <w:t>sublist</w:t>
      </w:r>
      <w:proofErr w:type="spellEnd"/>
      <w:r>
        <w:rPr>
          <w:rFonts w:hint="eastAsia"/>
        </w:rPr>
        <w:t>=$model-&gt;</w:t>
      </w:r>
      <w:proofErr w:type="spellStart"/>
      <w:r>
        <w:rPr>
          <w:rFonts w:hint="eastAsia"/>
        </w:rPr>
        <w:t>getCategoryTree</w:t>
      </w:r>
      <w:proofErr w:type="spellEnd"/>
      <w:r>
        <w:rPr>
          <w:rFonts w:hint="eastAsia"/>
        </w:rPr>
        <w:t>($id);  //</w:t>
      </w:r>
      <w:r>
        <w:rPr>
          <w:rFonts w:hint="eastAsia"/>
        </w:rPr>
        <w:t>当前节点下的所有子元素</w:t>
      </w:r>
    </w:p>
    <w:p w:rsidR="00AD7B1C" w:rsidRDefault="00AD7B1C" w:rsidP="00AD7B1C">
      <w:pPr>
        <w:pStyle w:val="ad"/>
      </w:pPr>
      <w:r>
        <w:t xml:space="preserve">        </w:t>
      </w:r>
      <w:proofErr w:type="spellStart"/>
      <w:r>
        <w:t>foreach</w:t>
      </w:r>
      <w:proofErr w:type="spellEnd"/>
      <w:r>
        <w:t>($</w:t>
      </w:r>
      <w:proofErr w:type="spellStart"/>
      <w:r>
        <w:t>sublist</w:t>
      </w:r>
      <w:proofErr w:type="spellEnd"/>
      <w:r>
        <w:t xml:space="preserve"> as $rows){</w:t>
      </w:r>
    </w:p>
    <w:p w:rsidR="00AD7B1C" w:rsidRDefault="00AD7B1C" w:rsidP="00AD7B1C">
      <w:pPr>
        <w:pStyle w:val="ad"/>
      </w:pPr>
      <w:r>
        <w:t xml:space="preserve">            if($rows['id']==$data['</w:t>
      </w:r>
      <w:proofErr w:type="spellStart"/>
      <w:r>
        <w:t>parentid</w:t>
      </w:r>
      <w:proofErr w:type="spellEnd"/>
      <w:r>
        <w:t>']){</w:t>
      </w:r>
    </w:p>
    <w:p w:rsidR="00AD7B1C" w:rsidRDefault="00AD7B1C" w:rsidP="00AD7B1C">
      <w:pPr>
        <w:pStyle w:val="ad"/>
        <w:rPr>
          <w:rFonts w:hint="eastAsia"/>
        </w:rPr>
      </w:pPr>
      <w:r>
        <w:rPr>
          <w:rFonts w:hint="eastAsia"/>
        </w:rPr>
        <w:t xml:space="preserve">                $this-&gt;error('</w:t>
      </w:r>
      <w:proofErr w:type="spellStart"/>
      <w:r>
        <w:rPr>
          <w:rFonts w:hint="eastAsia"/>
        </w:rPr>
        <w:t>index.php?p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Admin&amp;c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Category&amp;a</w:t>
      </w:r>
      <w:proofErr w:type="spellEnd"/>
      <w:r>
        <w:rPr>
          <w:rFonts w:hint="eastAsia"/>
        </w:rPr>
        <w:t>=list', '</w:t>
      </w:r>
      <w:r>
        <w:rPr>
          <w:rFonts w:hint="eastAsia"/>
        </w:rPr>
        <w:t>指定的父级是自己的后代</w:t>
      </w:r>
      <w:r>
        <w:rPr>
          <w:rFonts w:hint="eastAsia"/>
        </w:rPr>
        <w:t>');</w:t>
      </w:r>
    </w:p>
    <w:p w:rsidR="00AD7B1C" w:rsidRDefault="00AD7B1C" w:rsidP="00AD7B1C">
      <w:pPr>
        <w:pStyle w:val="ad"/>
      </w:pPr>
      <w:r>
        <w:t xml:space="preserve">                exit;</w:t>
      </w:r>
    </w:p>
    <w:p w:rsidR="00AD7B1C" w:rsidRDefault="00AD7B1C" w:rsidP="00AD7B1C">
      <w:pPr>
        <w:pStyle w:val="ad"/>
      </w:pPr>
      <w:r>
        <w:t xml:space="preserve">            }</w:t>
      </w:r>
    </w:p>
    <w:p w:rsidR="00AD7B1C" w:rsidRDefault="00AD7B1C" w:rsidP="00AD7B1C">
      <w:pPr>
        <w:pStyle w:val="ad"/>
      </w:pPr>
      <w:r>
        <w:t xml:space="preserve">        }</w:t>
      </w:r>
    </w:p>
    <w:p w:rsidR="00AD7B1C" w:rsidRDefault="00AD7B1C" w:rsidP="00AD7B1C">
      <w:pPr>
        <w:pStyle w:val="ad"/>
      </w:pPr>
      <w:r>
        <w:lastRenderedPageBreak/>
        <w:t xml:space="preserve">        if($model-&gt;update($data))</w:t>
      </w:r>
    </w:p>
    <w:p w:rsidR="00AD7B1C" w:rsidRDefault="00AD7B1C" w:rsidP="00AD7B1C">
      <w:pPr>
        <w:pStyle w:val="ad"/>
        <w:rPr>
          <w:rFonts w:hint="eastAsia"/>
        </w:rPr>
      </w:pPr>
      <w:r>
        <w:rPr>
          <w:rFonts w:hint="eastAsia"/>
        </w:rPr>
        <w:t xml:space="preserve">            $this-&gt;success ('</w:t>
      </w:r>
      <w:proofErr w:type="spellStart"/>
      <w:r>
        <w:rPr>
          <w:rFonts w:hint="eastAsia"/>
        </w:rPr>
        <w:t>index.php?p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Admin&amp;c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Category&amp;a</w:t>
      </w:r>
      <w:proofErr w:type="spellEnd"/>
      <w:r>
        <w:rPr>
          <w:rFonts w:hint="eastAsia"/>
        </w:rPr>
        <w:t>=list', '</w:t>
      </w:r>
      <w:r>
        <w:rPr>
          <w:rFonts w:hint="eastAsia"/>
        </w:rPr>
        <w:t>修改成功</w:t>
      </w:r>
      <w:r>
        <w:rPr>
          <w:rFonts w:hint="eastAsia"/>
        </w:rPr>
        <w:t>',1);</w:t>
      </w:r>
    </w:p>
    <w:p w:rsidR="00AD7B1C" w:rsidRDefault="00AD7B1C" w:rsidP="00AD7B1C">
      <w:pPr>
        <w:pStyle w:val="ad"/>
      </w:pPr>
      <w:r>
        <w:t xml:space="preserve">        else</w:t>
      </w:r>
    </w:p>
    <w:p w:rsidR="00AD7B1C" w:rsidRDefault="00AD7B1C" w:rsidP="00AD7B1C">
      <w:pPr>
        <w:pStyle w:val="ad"/>
        <w:rPr>
          <w:rFonts w:hint="eastAsia"/>
        </w:rPr>
      </w:pPr>
      <w:r>
        <w:rPr>
          <w:rFonts w:hint="eastAsia"/>
        </w:rPr>
        <w:t xml:space="preserve">            $this-&gt;error ('</w:t>
      </w:r>
      <w:proofErr w:type="spellStart"/>
      <w:r>
        <w:rPr>
          <w:rFonts w:hint="eastAsia"/>
        </w:rPr>
        <w:t>index.php?p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Admin&amp;c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Category&amp;a</w:t>
      </w:r>
      <w:proofErr w:type="spellEnd"/>
      <w:r>
        <w:rPr>
          <w:rFonts w:hint="eastAsia"/>
        </w:rPr>
        <w:t>=add', '</w:t>
      </w:r>
      <w:r>
        <w:rPr>
          <w:rFonts w:hint="eastAsia"/>
        </w:rPr>
        <w:t>修改失败</w:t>
      </w:r>
      <w:r>
        <w:rPr>
          <w:rFonts w:hint="eastAsia"/>
        </w:rPr>
        <w:t>');</w:t>
      </w:r>
    </w:p>
    <w:p w:rsidR="00AD7B1C" w:rsidRDefault="00AD7B1C" w:rsidP="00AD7B1C">
      <w:pPr>
        <w:pStyle w:val="ad"/>
      </w:pPr>
      <w:r>
        <w:t xml:space="preserve">        exit;</w:t>
      </w:r>
    </w:p>
    <w:p w:rsidR="00AD7B1C" w:rsidRDefault="00AD7B1C" w:rsidP="00AD7B1C">
      <w:pPr>
        <w:pStyle w:val="ad"/>
      </w:pPr>
      <w:r>
        <w:t xml:space="preserve">    }</w:t>
      </w:r>
    </w:p>
    <w:p w:rsidR="00AD7B1C" w:rsidRDefault="00AD7B1C" w:rsidP="00AD7B1C">
      <w:pPr>
        <w:pStyle w:val="ad"/>
        <w:rPr>
          <w:rFonts w:hint="eastAsia"/>
        </w:rPr>
      </w:pPr>
      <w:r>
        <w:rPr>
          <w:rFonts w:hint="eastAsia"/>
        </w:rPr>
        <w:t xml:space="preserve">    $info=$model-&gt;find($id);    //</w:t>
      </w:r>
      <w:r>
        <w:rPr>
          <w:rFonts w:hint="eastAsia"/>
        </w:rPr>
        <w:t>需要修改的商品类别信息</w:t>
      </w:r>
    </w:p>
    <w:p w:rsidR="00AD7B1C" w:rsidRDefault="00AD7B1C" w:rsidP="00AD7B1C">
      <w:pPr>
        <w:pStyle w:val="ad"/>
        <w:rPr>
          <w:rFonts w:hint="eastAsia"/>
        </w:rPr>
      </w:pPr>
      <w:r>
        <w:rPr>
          <w:rFonts w:hint="eastAsia"/>
        </w:rPr>
        <w:t xml:space="preserve">    $list=$model-&gt;</w:t>
      </w:r>
      <w:proofErr w:type="spellStart"/>
      <w:r>
        <w:rPr>
          <w:rFonts w:hint="eastAsia"/>
        </w:rPr>
        <w:t>getCategoryTree</w:t>
      </w:r>
      <w:proofErr w:type="spellEnd"/>
      <w:r>
        <w:rPr>
          <w:rFonts w:hint="eastAsia"/>
        </w:rPr>
        <w:t>();    //</w:t>
      </w:r>
      <w:r>
        <w:rPr>
          <w:rFonts w:hint="eastAsia"/>
        </w:rPr>
        <w:t>商品类别树型结构</w:t>
      </w:r>
    </w:p>
    <w:p w:rsidR="00AD7B1C" w:rsidRDefault="00AD7B1C" w:rsidP="00AD7B1C">
      <w:pPr>
        <w:pStyle w:val="ad"/>
      </w:pPr>
      <w:r>
        <w:t xml:space="preserve">    require __VIEW__.'category_update.html';</w:t>
      </w:r>
    </w:p>
    <w:p w:rsidR="003B0F89" w:rsidRDefault="00AD7B1C" w:rsidP="00AD7B1C">
      <w:pPr>
        <w:pStyle w:val="ad"/>
      </w:pPr>
      <w:r>
        <w:t>}</w:t>
      </w:r>
    </w:p>
    <w:p w:rsidR="003B0F89" w:rsidRDefault="003B0F89" w:rsidP="00B73F79">
      <w:pPr>
        <w:ind w:firstLineChars="0" w:firstLine="0"/>
        <w:rPr>
          <w:rFonts w:hint="eastAsia"/>
        </w:rPr>
      </w:pPr>
      <w:r>
        <w:t>视图</w:t>
      </w:r>
    </w:p>
    <w:p w:rsidR="00612254" w:rsidRDefault="00E56836" w:rsidP="003B0F89">
      <w:pPr>
        <w:pStyle w:val="ad"/>
        <w:rPr>
          <w:noProof/>
        </w:rPr>
      </w:pPr>
      <w:r w:rsidRPr="00E56836">
        <w:rPr>
          <w:noProof/>
        </w:rPr>
        <w:pict>
          <v:shape id="_x0000_i1048" type="#_x0000_t75" style="width:481.45pt;height:21.9pt;visibility:visible;mso-wrap-style:square">
            <v:imagedata r:id="rId31" o:title=""/>
          </v:shape>
        </w:pict>
      </w:r>
    </w:p>
    <w:p w:rsidR="00AA2741" w:rsidRDefault="007F48A1" w:rsidP="003B0F89">
      <w:pPr>
        <w:pStyle w:val="ad"/>
        <w:rPr>
          <w:noProof/>
        </w:rPr>
      </w:pPr>
      <w:r w:rsidRPr="007F48A1">
        <w:rPr>
          <w:noProof/>
        </w:rPr>
        <w:pict>
          <v:shape id="_x0000_i1050" type="#_x0000_t75" style="width:481.45pt;height:51.35pt;visibility:visible;mso-wrap-style:square">
            <v:imagedata r:id="rId32" o:title=""/>
          </v:shape>
        </w:pict>
      </w:r>
    </w:p>
    <w:p w:rsidR="00AA2741" w:rsidRDefault="00AA2741" w:rsidP="003B0F89">
      <w:pPr>
        <w:pStyle w:val="ad"/>
      </w:pPr>
      <w:r w:rsidRPr="00AA2741">
        <w:rPr>
          <w:noProof/>
        </w:rPr>
        <w:pict>
          <v:shape id="_x0000_i1049" type="#_x0000_t75" style="width:231.05pt;height:1in;visibility:visible;mso-wrap-style:square">
            <v:imagedata r:id="rId33" o:title=""/>
          </v:shape>
        </w:pict>
      </w:r>
    </w:p>
    <w:p w:rsidR="00612254" w:rsidRDefault="00B02C1E" w:rsidP="00B02C1E">
      <w:pPr>
        <w:pStyle w:val="3"/>
      </w:pPr>
      <w:r>
        <w:rPr>
          <w:rFonts w:hint="eastAsia"/>
        </w:rPr>
        <w:t>删除商品类别</w:t>
      </w:r>
    </w:p>
    <w:p w:rsidR="00FD3908" w:rsidRPr="00FD3908" w:rsidRDefault="00FD3908" w:rsidP="00FD3908">
      <w:pPr>
        <w:ind w:firstLine="560"/>
        <w:rPr>
          <w:rFonts w:hint="eastAsia"/>
        </w:rPr>
      </w:pPr>
      <w:r>
        <w:t>难点</w:t>
      </w:r>
      <w:r>
        <w:rPr>
          <w:rFonts w:hint="eastAsia"/>
        </w:rPr>
        <w:t>：</w:t>
      </w:r>
      <w:r>
        <w:t>删除的时候要判断是否是叶子节点</w:t>
      </w:r>
      <w:bookmarkStart w:id="0" w:name="_GoBack"/>
      <w:bookmarkEnd w:id="0"/>
    </w:p>
    <w:p w:rsidR="00612254" w:rsidRDefault="00F00A2F" w:rsidP="00B73F79">
      <w:pPr>
        <w:ind w:firstLineChars="0" w:firstLine="0"/>
      </w:pPr>
      <w:proofErr w:type="spellStart"/>
      <w:r w:rsidRPr="00F00A2F">
        <w:t>CategoryModel</w:t>
      </w:r>
      <w:proofErr w:type="spellEnd"/>
      <w:r w:rsidR="002D19DA">
        <w:t>模型</w:t>
      </w:r>
    </w:p>
    <w:p w:rsidR="002D19DA" w:rsidRDefault="002D19DA" w:rsidP="002D19DA">
      <w:pPr>
        <w:pStyle w:val="ad"/>
      </w:pPr>
      <w:r w:rsidRPr="002D19DA">
        <w:rPr>
          <w:noProof/>
        </w:rPr>
        <w:pict>
          <v:shape id="_x0000_i1051" type="#_x0000_t75" style="width:283pt;height:98.3pt;visibility:visible;mso-wrap-style:square">
            <v:imagedata r:id="rId34" o:title=""/>
          </v:shape>
        </w:pict>
      </w:r>
    </w:p>
    <w:p w:rsidR="002D19DA" w:rsidRDefault="002D19DA" w:rsidP="00B73F79">
      <w:pPr>
        <w:ind w:firstLineChars="0" w:firstLine="0"/>
      </w:pPr>
      <w:r>
        <w:t>控制器</w:t>
      </w:r>
    </w:p>
    <w:p w:rsidR="00BE7F59" w:rsidRDefault="00BE7F59" w:rsidP="00BE7F59">
      <w:pPr>
        <w:pStyle w:val="ad"/>
      </w:pPr>
      <w:r>
        <w:t>/*</w:t>
      </w:r>
    </w:p>
    <w:p w:rsidR="00BE7F59" w:rsidRDefault="00BE7F59" w:rsidP="00BE7F59">
      <w:pPr>
        <w:pStyle w:val="ad"/>
        <w:rPr>
          <w:rFonts w:hint="eastAsia"/>
        </w:rPr>
      </w:pPr>
      <w:r>
        <w:rPr>
          <w:rFonts w:hint="eastAsia"/>
        </w:rPr>
        <w:lastRenderedPageBreak/>
        <w:t xml:space="preserve"> * </w:t>
      </w:r>
      <w:r>
        <w:rPr>
          <w:rFonts w:hint="eastAsia"/>
        </w:rPr>
        <w:t>删除商品类别</w:t>
      </w:r>
    </w:p>
    <w:p w:rsidR="00BE7F59" w:rsidRDefault="00BE7F59" w:rsidP="00BE7F59">
      <w:pPr>
        <w:pStyle w:val="ad"/>
      </w:pPr>
      <w:r>
        <w:t xml:space="preserve"> */</w:t>
      </w:r>
    </w:p>
    <w:p w:rsidR="00BE7F59" w:rsidRDefault="00BE7F59" w:rsidP="00BE7F59">
      <w:pPr>
        <w:pStyle w:val="ad"/>
      </w:pPr>
      <w:r>
        <w:t xml:space="preserve">public function </w:t>
      </w:r>
      <w:proofErr w:type="spellStart"/>
      <w:r>
        <w:t>delAction</w:t>
      </w:r>
      <w:proofErr w:type="spellEnd"/>
      <w:r>
        <w:t>(){</w:t>
      </w:r>
    </w:p>
    <w:p w:rsidR="00BE7F59" w:rsidRDefault="00BE7F59" w:rsidP="00BE7F59">
      <w:pPr>
        <w:pStyle w:val="ad"/>
      </w:pPr>
      <w:r>
        <w:t xml:space="preserve">    $id=(</w:t>
      </w:r>
      <w:proofErr w:type="spellStart"/>
      <w:r>
        <w:t>int</w:t>
      </w:r>
      <w:proofErr w:type="spellEnd"/>
      <w:r>
        <w:t>)$_GET['id'];</w:t>
      </w:r>
    </w:p>
    <w:p w:rsidR="00BE7F59" w:rsidRDefault="00BE7F59" w:rsidP="00BE7F59">
      <w:pPr>
        <w:pStyle w:val="ad"/>
      </w:pPr>
      <w:r>
        <w:t xml:space="preserve">    $model=new </w:t>
      </w:r>
      <w:proofErr w:type="spellStart"/>
      <w:r>
        <w:t>CategoryModel</w:t>
      </w:r>
      <w:proofErr w:type="spellEnd"/>
      <w:r>
        <w:t>();</w:t>
      </w:r>
    </w:p>
    <w:p w:rsidR="00BE7F59" w:rsidRDefault="00BE7F59" w:rsidP="00BE7F59">
      <w:pPr>
        <w:pStyle w:val="ad"/>
      </w:pPr>
      <w:r>
        <w:t xml:space="preserve">    if($model-&gt;</w:t>
      </w:r>
      <w:proofErr w:type="spellStart"/>
      <w:r>
        <w:t>isLeaf</w:t>
      </w:r>
      <w:proofErr w:type="spellEnd"/>
      <w:r>
        <w:t>($id)){</w:t>
      </w:r>
    </w:p>
    <w:p w:rsidR="00BE7F59" w:rsidRDefault="00BE7F59" w:rsidP="00BE7F59">
      <w:pPr>
        <w:pStyle w:val="ad"/>
      </w:pPr>
      <w:r>
        <w:t xml:space="preserve">        if($model-&gt;del($id))</w:t>
      </w:r>
    </w:p>
    <w:p w:rsidR="00BE7F59" w:rsidRDefault="00BE7F59" w:rsidP="00BE7F59">
      <w:pPr>
        <w:pStyle w:val="ad"/>
        <w:rPr>
          <w:rFonts w:hint="eastAsia"/>
        </w:rPr>
      </w:pPr>
      <w:r>
        <w:rPr>
          <w:rFonts w:hint="eastAsia"/>
        </w:rPr>
        <w:t xml:space="preserve">            $this-&gt;success ('</w:t>
      </w:r>
      <w:proofErr w:type="spellStart"/>
      <w:r>
        <w:rPr>
          <w:rFonts w:hint="eastAsia"/>
        </w:rPr>
        <w:t>index.php?p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Admin&amp;c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Category&amp;a</w:t>
      </w:r>
      <w:proofErr w:type="spellEnd"/>
      <w:r>
        <w:rPr>
          <w:rFonts w:hint="eastAsia"/>
        </w:rPr>
        <w:t>=list', '</w:t>
      </w:r>
      <w:r>
        <w:rPr>
          <w:rFonts w:hint="eastAsia"/>
        </w:rPr>
        <w:t>删除成功</w:t>
      </w:r>
      <w:r>
        <w:rPr>
          <w:rFonts w:hint="eastAsia"/>
        </w:rPr>
        <w:t>',1);</w:t>
      </w:r>
    </w:p>
    <w:p w:rsidR="00BE7F59" w:rsidRDefault="00BE7F59" w:rsidP="00BE7F59">
      <w:pPr>
        <w:pStyle w:val="ad"/>
      </w:pPr>
      <w:r>
        <w:t xml:space="preserve">        else</w:t>
      </w:r>
    </w:p>
    <w:p w:rsidR="00BE7F59" w:rsidRDefault="00BE7F59" w:rsidP="00BE7F59">
      <w:pPr>
        <w:pStyle w:val="ad"/>
        <w:rPr>
          <w:rFonts w:hint="eastAsia"/>
        </w:rPr>
      </w:pPr>
      <w:r>
        <w:rPr>
          <w:rFonts w:hint="eastAsia"/>
        </w:rPr>
        <w:t xml:space="preserve">            $this-&gt;error ('</w:t>
      </w:r>
      <w:proofErr w:type="spellStart"/>
      <w:r>
        <w:rPr>
          <w:rFonts w:hint="eastAsia"/>
        </w:rPr>
        <w:t>index.php?p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Admin&amp;c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Category&amp;a</w:t>
      </w:r>
      <w:proofErr w:type="spellEnd"/>
      <w:r>
        <w:rPr>
          <w:rFonts w:hint="eastAsia"/>
        </w:rPr>
        <w:t>=list', '</w:t>
      </w:r>
      <w:r>
        <w:rPr>
          <w:rFonts w:hint="eastAsia"/>
        </w:rPr>
        <w:t>删除失败</w:t>
      </w:r>
      <w:r>
        <w:rPr>
          <w:rFonts w:hint="eastAsia"/>
        </w:rPr>
        <w:t>');</w:t>
      </w:r>
    </w:p>
    <w:p w:rsidR="00BE7F59" w:rsidRDefault="00BE7F59" w:rsidP="00BE7F59">
      <w:pPr>
        <w:pStyle w:val="ad"/>
      </w:pPr>
      <w:r>
        <w:t xml:space="preserve">    }</w:t>
      </w:r>
    </w:p>
    <w:p w:rsidR="00BE7F59" w:rsidRDefault="00BE7F59" w:rsidP="00BE7F59">
      <w:pPr>
        <w:pStyle w:val="ad"/>
      </w:pPr>
      <w:r>
        <w:t xml:space="preserve">    else</w:t>
      </w:r>
    </w:p>
    <w:p w:rsidR="00BE7F59" w:rsidRDefault="00BE7F59" w:rsidP="00BE7F59">
      <w:pPr>
        <w:pStyle w:val="ad"/>
        <w:rPr>
          <w:rFonts w:hint="eastAsia"/>
        </w:rPr>
      </w:pPr>
      <w:r>
        <w:rPr>
          <w:rFonts w:hint="eastAsia"/>
        </w:rPr>
        <w:t xml:space="preserve">        $this-&gt;error ('</w:t>
      </w:r>
      <w:proofErr w:type="spellStart"/>
      <w:r>
        <w:rPr>
          <w:rFonts w:hint="eastAsia"/>
        </w:rPr>
        <w:t>index.php?p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Admin&amp;c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Category&amp;a</w:t>
      </w:r>
      <w:proofErr w:type="spellEnd"/>
      <w:r>
        <w:rPr>
          <w:rFonts w:hint="eastAsia"/>
        </w:rPr>
        <w:t>=list', '</w:t>
      </w:r>
      <w:r>
        <w:rPr>
          <w:rFonts w:hint="eastAsia"/>
        </w:rPr>
        <w:t>此节点下有节点，不允许删除</w:t>
      </w:r>
      <w:r>
        <w:rPr>
          <w:rFonts w:hint="eastAsia"/>
        </w:rPr>
        <w:t>');</w:t>
      </w:r>
    </w:p>
    <w:p w:rsidR="002D19DA" w:rsidRDefault="00BE7F59" w:rsidP="00BE7F59">
      <w:pPr>
        <w:pStyle w:val="ad"/>
      </w:pPr>
      <w:r>
        <w:t>}</w:t>
      </w:r>
    </w:p>
    <w:p w:rsidR="002D19DA" w:rsidRDefault="002D19DA" w:rsidP="00B73F79">
      <w:pPr>
        <w:ind w:firstLineChars="0" w:firstLine="0"/>
        <w:rPr>
          <w:rFonts w:hint="eastAsia"/>
        </w:rPr>
      </w:pPr>
      <w:r>
        <w:t>视图</w:t>
      </w:r>
    </w:p>
    <w:p w:rsidR="00612254" w:rsidRDefault="006A7394" w:rsidP="006A7394">
      <w:pPr>
        <w:pStyle w:val="ad"/>
        <w:rPr>
          <w:rFonts w:hint="eastAsia"/>
        </w:rPr>
      </w:pPr>
      <w:r w:rsidRPr="006A7394">
        <w:rPr>
          <w:noProof/>
        </w:rPr>
        <w:pict>
          <v:shape id="_x0000_i1052" type="#_x0000_t75" style="width:482.1pt;height:18.8pt;visibility:visible;mso-wrap-style:square">
            <v:imagedata r:id="rId35" o:title=""/>
          </v:shape>
        </w:pict>
      </w:r>
    </w:p>
    <w:p w:rsidR="00AE27D8" w:rsidRDefault="00AE27D8" w:rsidP="00B73F79">
      <w:pPr>
        <w:ind w:firstLineChars="0" w:firstLine="0"/>
      </w:pPr>
    </w:p>
    <w:sectPr w:rsidR="00AE27D8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440" w:right="851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101" w:rsidRDefault="003D1101">
      <w:pPr>
        <w:ind w:firstLine="560"/>
      </w:pPr>
      <w:r>
        <w:separator/>
      </w:r>
    </w:p>
  </w:endnote>
  <w:endnote w:type="continuationSeparator" w:id="0">
    <w:p w:rsidR="003D1101" w:rsidRDefault="003D1101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9C3" w:rsidRDefault="003D1101">
    <w:pPr>
      <w:ind w:right="360" w:firstLine="560"/>
      <w:jc w:val="center"/>
      <w:rPr>
        <w:sz w:val="21"/>
        <w:szCs w:val="21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5" o:spid="_x0000_s2049" type="#_x0000_t202" style="position:absolute;left:0;text-align:left;margin-left:222.15pt;margin-top:2.25pt;width:22.55pt;height:10.35pt;z-index:2;mso-wrap-style:none;mso-position-horizontal-relative:margin" filled="f" stroked="f">
          <v:textbox style="mso-fit-shape-to-text:t" inset="0,0,0,0">
            <w:txbxContent>
              <w:p w:rsidR="00BA29C3" w:rsidRDefault="003C5AD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FD3908">
                  <w:rPr>
                    <w:noProof/>
                    <w:sz w:val="18"/>
                  </w:rPr>
                  <w:t>18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3C5AD7">
      <w:rPr>
        <w:rFonts w:hint="eastAsia"/>
      </w:rPr>
      <w:t xml:space="preserve">             </w:t>
    </w:r>
    <w:r w:rsidR="003C5AD7">
      <w:rPr>
        <w:rFonts w:hint="eastAsia"/>
        <w:sz w:val="21"/>
      </w:rPr>
      <w:t xml:space="preserve">                    </w:t>
    </w:r>
    <w:r w:rsidR="003C5AD7">
      <w:rPr>
        <w:rFonts w:hint="eastAsia"/>
        <w:sz w:val="21"/>
      </w:rPr>
      <w:t>第</w:t>
    </w:r>
    <w:r w:rsidR="003C5AD7">
      <w:rPr>
        <w:rFonts w:hint="eastAsia"/>
        <w:sz w:val="21"/>
      </w:rPr>
      <w:t xml:space="preserve">   </w:t>
    </w:r>
    <w:r w:rsidR="003C5AD7">
      <w:rPr>
        <w:rFonts w:hint="eastAsia"/>
        <w:sz w:val="21"/>
      </w:rPr>
      <w:t>页</w:t>
    </w:r>
    <w:r w:rsidR="003C5AD7">
      <w:rPr>
        <w:rFonts w:hint="eastAsia"/>
        <w:sz w:val="21"/>
        <w:szCs w:val="21"/>
      </w:rPr>
      <w:t xml:space="preserve">                          </w:t>
    </w:r>
    <w:r w:rsidR="00763FB2" w:rsidRPr="00763FB2">
      <w:rPr>
        <w:rFonts w:hint="eastAsia"/>
        <w:sz w:val="21"/>
        <w:szCs w:val="21"/>
      </w:rPr>
      <w:t>传智</w:t>
    </w:r>
    <w:r w:rsidR="00763FB2" w:rsidRPr="00763FB2">
      <w:rPr>
        <w:rFonts w:hint="eastAsia"/>
        <w:sz w:val="21"/>
        <w:szCs w:val="21"/>
      </w:rPr>
      <w:t>.</w:t>
    </w:r>
    <w:r w:rsidR="00763FB2" w:rsidRPr="00763FB2">
      <w:rPr>
        <w:rFonts w:hint="eastAsia"/>
        <w:sz w:val="21"/>
        <w:szCs w:val="21"/>
      </w:rPr>
      <w:t>神龙教主</w:t>
    </w:r>
  </w:p>
  <w:p w:rsidR="00BA29C3" w:rsidRDefault="00BA29C3">
    <w:pPr>
      <w:ind w:firstLine="560"/>
      <w:jc w:val="center"/>
    </w:pPr>
  </w:p>
  <w:p w:rsidR="00BA29C3" w:rsidRDefault="00BA29C3">
    <w:pPr>
      <w:ind w:firstLine="5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9C3" w:rsidRDefault="003D1101">
    <w:pPr>
      <w:ind w:right="360" w:firstLine="420"/>
      <w:jc w:val="center"/>
      <w:rPr>
        <w:sz w:val="21"/>
        <w:szCs w:val="21"/>
      </w:rPr>
    </w:pPr>
    <w:r>
      <w:rPr>
        <w:sz w:val="21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4" o:spid="_x0000_s2050" type="#_x0000_t202" style="position:absolute;left:0;text-align:left;margin-left:225.9pt;margin-top:2.25pt;width:22.55pt;height:10.35pt;z-index:1;mso-wrap-style:none;mso-position-horizontal-relative:margin" filled="f" stroked="f">
          <v:textbox style="mso-fit-shape-to-text:t" inset="0,0,0,0">
            <w:txbxContent>
              <w:p w:rsidR="00BA29C3" w:rsidRDefault="003C5AD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FD3908">
                  <w:rPr>
                    <w:noProof/>
                    <w:sz w:val="18"/>
                  </w:rPr>
                  <w:t>19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3C5AD7">
      <w:rPr>
        <w:rFonts w:hint="eastAsia"/>
        <w:sz w:val="21"/>
      </w:rPr>
      <w:t xml:space="preserve">                                       </w:t>
    </w:r>
    <w:r w:rsidR="003C5AD7">
      <w:rPr>
        <w:rFonts w:hint="eastAsia"/>
        <w:sz w:val="21"/>
      </w:rPr>
      <w:t>第</w:t>
    </w:r>
    <w:r w:rsidR="003C5AD7">
      <w:rPr>
        <w:rFonts w:hint="eastAsia"/>
        <w:sz w:val="21"/>
      </w:rPr>
      <w:t xml:space="preserve">   </w:t>
    </w:r>
    <w:r w:rsidR="003C5AD7">
      <w:rPr>
        <w:rFonts w:hint="eastAsia"/>
        <w:sz w:val="21"/>
      </w:rPr>
      <w:t>页</w:t>
    </w:r>
    <w:r w:rsidR="003C5AD7">
      <w:rPr>
        <w:rFonts w:hint="eastAsia"/>
        <w:sz w:val="21"/>
        <w:szCs w:val="21"/>
      </w:rPr>
      <w:t xml:space="preserve">                         </w:t>
    </w:r>
    <w:r w:rsidR="00763FB2" w:rsidRPr="00763FB2">
      <w:rPr>
        <w:rFonts w:hint="eastAsia"/>
        <w:sz w:val="21"/>
        <w:szCs w:val="21"/>
      </w:rPr>
      <w:t>传智</w:t>
    </w:r>
    <w:r w:rsidR="00763FB2" w:rsidRPr="00763FB2">
      <w:rPr>
        <w:rFonts w:hint="eastAsia"/>
        <w:sz w:val="21"/>
        <w:szCs w:val="21"/>
      </w:rPr>
      <w:t>.</w:t>
    </w:r>
    <w:r w:rsidR="00763FB2" w:rsidRPr="00763FB2">
      <w:rPr>
        <w:rFonts w:hint="eastAsia"/>
        <w:sz w:val="21"/>
        <w:szCs w:val="21"/>
      </w:rPr>
      <w:t>神龙教主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1B" w:rsidRDefault="000C071B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101" w:rsidRDefault="003D1101">
      <w:pPr>
        <w:ind w:firstLine="560"/>
      </w:pPr>
      <w:r>
        <w:separator/>
      </w:r>
    </w:p>
  </w:footnote>
  <w:footnote w:type="continuationSeparator" w:id="0">
    <w:p w:rsidR="003D1101" w:rsidRDefault="003D1101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9C3" w:rsidRDefault="00B73F79">
    <w:pPr>
      <w:ind w:firstLineChars="0" w:firstLine="0"/>
    </w:pPr>
    <w:r>
      <w:rPr>
        <w:rFonts w:ascii="微软雅黑" w:hAnsi="微软雅黑" w:cs="微软雅黑" w:hint="eastAsia"/>
        <w:sz w:val="21"/>
      </w:rPr>
      <w:t>传智播客</w:t>
    </w:r>
    <w:r>
      <w:rPr>
        <w:rFonts w:ascii="微软雅黑" w:hAnsi="微软雅黑" w:cs="微软雅黑" w:hint="eastAsia"/>
        <w:sz w:val="21"/>
      </w:rPr>
      <w:t>PHP</w:t>
    </w:r>
    <w:r>
      <w:rPr>
        <w:rFonts w:ascii="微软雅黑" w:hAnsi="微软雅黑" w:cs="微软雅黑" w:hint="eastAsia"/>
        <w:sz w:val="21"/>
      </w:rPr>
      <w:t>学院</w:t>
    </w:r>
    <w:r>
      <w:rPr>
        <w:rFonts w:ascii="微软雅黑" w:hAnsi="微软雅黑" w:cs="微软雅黑" w:hint="eastAsia"/>
        <w:sz w:val="21"/>
      </w:rPr>
      <w:t xml:space="preserve">                                                      </w:t>
    </w:r>
    <w:r>
      <w:rPr>
        <w:rFonts w:ascii="微软雅黑" w:hAnsi="微软雅黑" w:cs="微软雅黑"/>
        <w:sz w:val="21"/>
      </w:rPr>
      <w:t xml:space="preserve"> </w:t>
    </w:r>
    <w:r>
      <w:rPr>
        <w:rFonts w:ascii="微软雅黑" w:hAnsi="微软雅黑" w:cs="微软雅黑" w:hint="eastAsia"/>
        <w:sz w:val="21"/>
      </w:rPr>
      <w:t>http://</w:t>
    </w:r>
    <w:r>
      <w:rPr>
        <w:rFonts w:ascii="微软雅黑" w:hAnsi="微软雅黑" w:cs="微软雅黑"/>
        <w:sz w:val="21"/>
      </w:rPr>
      <w:t>php</w:t>
    </w:r>
    <w:r>
      <w:rPr>
        <w:rFonts w:ascii="微软雅黑" w:hAnsi="微软雅黑" w:cs="微软雅黑" w:hint="eastAsia"/>
        <w:sz w:val="21"/>
      </w:rPr>
      <w:t>.itcast.cn</w:t>
    </w:r>
  </w:p>
  <w:p w:rsidR="00BA29C3" w:rsidRDefault="00BA29C3">
    <w:pPr>
      <w:ind w:firstLine="5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9C3" w:rsidRDefault="003C5AD7">
    <w:pPr>
      <w:ind w:firstLineChars="0" w:firstLine="0"/>
      <w:rPr>
        <w:rFonts w:ascii="微软雅黑" w:hAnsi="微软雅黑" w:cs="微软雅黑"/>
        <w:sz w:val="21"/>
      </w:rPr>
    </w:pPr>
    <w:r>
      <w:rPr>
        <w:rFonts w:ascii="微软雅黑" w:hAnsi="微软雅黑" w:cs="微软雅黑" w:hint="eastAsia"/>
        <w:sz w:val="21"/>
      </w:rPr>
      <w:t>传智播客</w:t>
    </w:r>
    <w:r w:rsidR="000C071B">
      <w:rPr>
        <w:rFonts w:ascii="微软雅黑" w:hAnsi="微软雅黑" w:cs="微软雅黑" w:hint="eastAsia"/>
        <w:sz w:val="21"/>
      </w:rPr>
      <w:t>PHP</w:t>
    </w:r>
    <w:r w:rsidR="000C071B">
      <w:rPr>
        <w:rFonts w:ascii="微软雅黑" w:hAnsi="微软雅黑" w:cs="微软雅黑" w:hint="eastAsia"/>
        <w:sz w:val="21"/>
      </w:rPr>
      <w:t>学院</w:t>
    </w:r>
    <w:r w:rsidR="000C071B">
      <w:rPr>
        <w:rFonts w:ascii="微软雅黑" w:hAnsi="微软雅黑" w:cs="微软雅黑" w:hint="eastAsia"/>
        <w:sz w:val="21"/>
      </w:rPr>
      <w:t xml:space="preserve">                                                   </w:t>
    </w:r>
    <w:r>
      <w:rPr>
        <w:rFonts w:ascii="微软雅黑" w:hAnsi="微软雅黑" w:cs="微软雅黑" w:hint="eastAsia"/>
        <w:sz w:val="21"/>
      </w:rPr>
      <w:t xml:space="preserve">   </w:t>
    </w:r>
    <w:r w:rsidR="000C071B">
      <w:rPr>
        <w:rFonts w:ascii="微软雅黑" w:hAnsi="微软雅黑" w:cs="微软雅黑"/>
        <w:sz w:val="21"/>
      </w:rPr>
      <w:t xml:space="preserve"> </w:t>
    </w:r>
    <w:r>
      <w:rPr>
        <w:rFonts w:ascii="微软雅黑" w:hAnsi="微软雅黑" w:cs="微软雅黑" w:hint="eastAsia"/>
        <w:sz w:val="21"/>
      </w:rPr>
      <w:t>http://</w:t>
    </w:r>
    <w:r w:rsidR="000C071B">
      <w:rPr>
        <w:rFonts w:ascii="微软雅黑" w:hAnsi="微软雅黑" w:cs="微软雅黑"/>
        <w:sz w:val="21"/>
      </w:rPr>
      <w:t>php</w:t>
    </w:r>
    <w:r>
      <w:rPr>
        <w:rFonts w:ascii="微软雅黑" w:hAnsi="微软雅黑" w:cs="微软雅黑" w:hint="eastAsia"/>
        <w:sz w:val="21"/>
      </w:rPr>
      <w:t>.itcast.cn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1B" w:rsidRDefault="000C071B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3"/>
    <w:multiLevelType w:val="multilevel"/>
    <w:tmpl w:val="00000013"/>
    <w:lvl w:ilvl="0">
      <w:start w:val="1"/>
      <w:numFmt w:val="decimal"/>
      <w:pStyle w:val="a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17"/>
    <w:multiLevelType w:val="multilevel"/>
    <w:tmpl w:val="00000017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26"/>
    <w:multiLevelType w:val="multilevel"/>
    <w:tmpl w:val="00000026"/>
    <w:lvl w:ilvl="0">
      <w:start w:val="1"/>
      <w:numFmt w:val="bullet"/>
      <w:pStyle w:val="a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3">
    <w:nsid w:val="25F85122"/>
    <w:multiLevelType w:val="hybridMultilevel"/>
    <w:tmpl w:val="6E7ADABC"/>
    <w:lvl w:ilvl="0" w:tplc="BBC03584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53266D95"/>
    <w:multiLevelType w:val="multilevel"/>
    <w:tmpl w:val="53266D95"/>
    <w:lvl w:ilvl="0">
      <w:start w:val="1"/>
      <w:numFmt w:val="decimal"/>
      <w:lvlText w:val="例 9-%1"/>
      <w:lvlJc w:val="left"/>
      <w:pPr>
        <w:ind w:left="63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34E312E"/>
    <w:multiLevelType w:val="multilevel"/>
    <w:tmpl w:val="534E312E"/>
    <w:lvl w:ilvl="0">
      <w:start w:val="1"/>
      <w:numFmt w:val="decimal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ascii="宋体" w:eastAsia="宋体" w:hAnsi="宋体" w:hint="default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>
    <w:nsid w:val="534E3148"/>
    <w:multiLevelType w:val="multilevel"/>
    <w:tmpl w:val="534E3148"/>
    <w:lvl w:ilvl="0">
      <w:start w:val="1"/>
      <w:numFmt w:val="decimal"/>
      <w:pStyle w:val="1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eastAsia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57D25C30"/>
    <w:multiLevelType w:val="hybridMultilevel"/>
    <w:tmpl w:val="5A5A9D38"/>
    <w:lvl w:ilvl="0" w:tplc="7AE661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evenAndOddHeaders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27D8"/>
    <w:rsid w:val="00011169"/>
    <w:rsid w:val="0001369A"/>
    <w:rsid w:val="0002080C"/>
    <w:rsid w:val="00032F7A"/>
    <w:rsid w:val="00044EF6"/>
    <w:rsid w:val="0005213D"/>
    <w:rsid w:val="00056B69"/>
    <w:rsid w:val="000902E1"/>
    <w:rsid w:val="000C071B"/>
    <w:rsid w:val="000C2C39"/>
    <w:rsid w:val="000C66D2"/>
    <w:rsid w:val="000D6423"/>
    <w:rsid w:val="00114E2A"/>
    <w:rsid w:val="00122FD0"/>
    <w:rsid w:val="0013032D"/>
    <w:rsid w:val="00130B2A"/>
    <w:rsid w:val="001469B6"/>
    <w:rsid w:val="00153E75"/>
    <w:rsid w:val="00172A27"/>
    <w:rsid w:val="001938EE"/>
    <w:rsid w:val="001D11D7"/>
    <w:rsid w:val="001E010D"/>
    <w:rsid w:val="001E1C8E"/>
    <w:rsid w:val="001E413F"/>
    <w:rsid w:val="001E79C3"/>
    <w:rsid w:val="00202EC6"/>
    <w:rsid w:val="00212D12"/>
    <w:rsid w:val="0023176B"/>
    <w:rsid w:val="00232ABC"/>
    <w:rsid w:val="002418CC"/>
    <w:rsid w:val="00253ACA"/>
    <w:rsid w:val="0025734D"/>
    <w:rsid w:val="002802D2"/>
    <w:rsid w:val="00297BC2"/>
    <w:rsid w:val="002B59D3"/>
    <w:rsid w:val="002C3649"/>
    <w:rsid w:val="002D19DA"/>
    <w:rsid w:val="002D1C90"/>
    <w:rsid w:val="002D5832"/>
    <w:rsid w:val="002F1E5B"/>
    <w:rsid w:val="002F30A0"/>
    <w:rsid w:val="00300FAC"/>
    <w:rsid w:val="00313060"/>
    <w:rsid w:val="00313160"/>
    <w:rsid w:val="00330861"/>
    <w:rsid w:val="00337670"/>
    <w:rsid w:val="00375761"/>
    <w:rsid w:val="00377268"/>
    <w:rsid w:val="0039276B"/>
    <w:rsid w:val="003A3A6F"/>
    <w:rsid w:val="003B0F89"/>
    <w:rsid w:val="003B5C6E"/>
    <w:rsid w:val="003C4251"/>
    <w:rsid w:val="003C5AD7"/>
    <w:rsid w:val="003D1101"/>
    <w:rsid w:val="003D49F4"/>
    <w:rsid w:val="003F4674"/>
    <w:rsid w:val="003F7EF7"/>
    <w:rsid w:val="004059A8"/>
    <w:rsid w:val="004166C4"/>
    <w:rsid w:val="004255F9"/>
    <w:rsid w:val="00430FEA"/>
    <w:rsid w:val="004311E6"/>
    <w:rsid w:val="004474B6"/>
    <w:rsid w:val="0044776A"/>
    <w:rsid w:val="00460170"/>
    <w:rsid w:val="00467882"/>
    <w:rsid w:val="00482D85"/>
    <w:rsid w:val="00490807"/>
    <w:rsid w:val="00491045"/>
    <w:rsid w:val="004A4614"/>
    <w:rsid w:val="004A6288"/>
    <w:rsid w:val="004B5F08"/>
    <w:rsid w:val="004C4306"/>
    <w:rsid w:val="004F624B"/>
    <w:rsid w:val="00505D38"/>
    <w:rsid w:val="005247EA"/>
    <w:rsid w:val="00531A35"/>
    <w:rsid w:val="00533289"/>
    <w:rsid w:val="00533315"/>
    <w:rsid w:val="00536B98"/>
    <w:rsid w:val="00547639"/>
    <w:rsid w:val="00550DAD"/>
    <w:rsid w:val="00564299"/>
    <w:rsid w:val="00594DFE"/>
    <w:rsid w:val="005A2C9F"/>
    <w:rsid w:val="005B3FA4"/>
    <w:rsid w:val="005C54F3"/>
    <w:rsid w:val="005D084C"/>
    <w:rsid w:val="005F2EC1"/>
    <w:rsid w:val="005F7127"/>
    <w:rsid w:val="00601FB9"/>
    <w:rsid w:val="0060262A"/>
    <w:rsid w:val="0061090C"/>
    <w:rsid w:val="00612254"/>
    <w:rsid w:val="0061240D"/>
    <w:rsid w:val="00634ED3"/>
    <w:rsid w:val="006363C6"/>
    <w:rsid w:val="006548B4"/>
    <w:rsid w:val="00661A46"/>
    <w:rsid w:val="0066572A"/>
    <w:rsid w:val="00675838"/>
    <w:rsid w:val="00677DB7"/>
    <w:rsid w:val="00694EBE"/>
    <w:rsid w:val="006A2F3A"/>
    <w:rsid w:val="006A7394"/>
    <w:rsid w:val="006B3D86"/>
    <w:rsid w:val="006C25E4"/>
    <w:rsid w:val="006E51C3"/>
    <w:rsid w:val="006F516D"/>
    <w:rsid w:val="00714DB0"/>
    <w:rsid w:val="007254AA"/>
    <w:rsid w:val="00734BA5"/>
    <w:rsid w:val="0075023C"/>
    <w:rsid w:val="00751200"/>
    <w:rsid w:val="00752B92"/>
    <w:rsid w:val="00763FB2"/>
    <w:rsid w:val="00767B4E"/>
    <w:rsid w:val="00774FF4"/>
    <w:rsid w:val="007D1B47"/>
    <w:rsid w:val="007D1F5A"/>
    <w:rsid w:val="007E43A3"/>
    <w:rsid w:val="007F48A1"/>
    <w:rsid w:val="008145B6"/>
    <w:rsid w:val="00815862"/>
    <w:rsid w:val="008163E2"/>
    <w:rsid w:val="00846851"/>
    <w:rsid w:val="0084779B"/>
    <w:rsid w:val="00854D5D"/>
    <w:rsid w:val="00854DE8"/>
    <w:rsid w:val="0086108F"/>
    <w:rsid w:val="008811C0"/>
    <w:rsid w:val="008B409C"/>
    <w:rsid w:val="008B5E65"/>
    <w:rsid w:val="008D4A14"/>
    <w:rsid w:val="00903179"/>
    <w:rsid w:val="00910BFB"/>
    <w:rsid w:val="0091447E"/>
    <w:rsid w:val="00914618"/>
    <w:rsid w:val="00926602"/>
    <w:rsid w:val="00956FCF"/>
    <w:rsid w:val="00957601"/>
    <w:rsid w:val="009707D7"/>
    <w:rsid w:val="00972B04"/>
    <w:rsid w:val="00976388"/>
    <w:rsid w:val="00983E09"/>
    <w:rsid w:val="00993A89"/>
    <w:rsid w:val="009A730C"/>
    <w:rsid w:val="009B592F"/>
    <w:rsid w:val="009D1235"/>
    <w:rsid w:val="009D7226"/>
    <w:rsid w:val="009E3B6F"/>
    <w:rsid w:val="00A34398"/>
    <w:rsid w:val="00A45146"/>
    <w:rsid w:val="00A45AE6"/>
    <w:rsid w:val="00A473C5"/>
    <w:rsid w:val="00A5311F"/>
    <w:rsid w:val="00A61FA2"/>
    <w:rsid w:val="00A6531D"/>
    <w:rsid w:val="00A76622"/>
    <w:rsid w:val="00AA2741"/>
    <w:rsid w:val="00AA3D23"/>
    <w:rsid w:val="00AB42DA"/>
    <w:rsid w:val="00AD7B1C"/>
    <w:rsid w:val="00AE2729"/>
    <w:rsid w:val="00AE27D8"/>
    <w:rsid w:val="00AF01AB"/>
    <w:rsid w:val="00B02C1E"/>
    <w:rsid w:val="00B0570F"/>
    <w:rsid w:val="00B0691E"/>
    <w:rsid w:val="00B11130"/>
    <w:rsid w:val="00B127A4"/>
    <w:rsid w:val="00B26BB1"/>
    <w:rsid w:val="00B32434"/>
    <w:rsid w:val="00B55A20"/>
    <w:rsid w:val="00B73F79"/>
    <w:rsid w:val="00B91DBF"/>
    <w:rsid w:val="00BA29C3"/>
    <w:rsid w:val="00BB52C2"/>
    <w:rsid w:val="00BC3862"/>
    <w:rsid w:val="00BC599B"/>
    <w:rsid w:val="00BE7F59"/>
    <w:rsid w:val="00BF4585"/>
    <w:rsid w:val="00C353E4"/>
    <w:rsid w:val="00C40150"/>
    <w:rsid w:val="00C573A5"/>
    <w:rsid w:val="00C64284"/>
    <w:rsid w:val="00C74C0A"/>
    <w:rsid w:val="00C80D55"/>
    <w:rsid w:val="00C86B57"/>
    <w:rsid w:val="00C93F40"/>
    <w:rsid w:val="00CA205A"/>
    <w:rsid w:val="00CA585F"/>
    <w:rsid w:val="00CB1CD9"/>
    <w:rsid w:val="00CB7B0D"/>
    <w:rsid w:val="00CD0260"/>
    <w:rsid w:val="00CE0A60"/>
    <w:rsid w:val="00CF22B9"/>
    <w:rsid w:val="00CF64E1"/>
    <w:rsid w:val="00D42F5F"/>
    <w:rsid w:val="00D45C37"/>
    <w:rsid w:val="00D47980"/>
    <w:rsid w:val="00D638EE"/>
    <w:rsid w:val="00D647AA"/>
    <w:rsid w:val="00D65B79"/>
    <w:rsid w:val="00D72C3A"/>
    <w:rsid w:val="00D82251"/>
    <w:rsid w:val="00D84E71"/>
    <w:rsid w:val="00DB4913"/>
    <w:rsid w:val="00DB4E51"/>
    <w:rsid w:val="00DC57F7"/>
    <w:rsid w:val="00DD57C3"/>
    <w:rsid w:val="00DF0CCB"/>
    <w:rsid w:val="00E11C7F"/>
    <w:rsid w:val="00E35182"/>
    <w:rsid w:val="00E56836"/>
    <w:rsid w:val="00E82FE6"/>
    <w:rsid w:val="00EB0010"/>
    <w:rsid w:val="00EB5E12"/>
    <w:rsid w:val="00EB6588"/>
    <w:rsid w:val="00EB7452"/>
    <w:rsid w:val="00EC29E7"/>
    <w:rsid w:val="00EC4261"/>
    <w:rsid w:val="00EE7D90"/>
    <w:rsid w:val="00F00A2F"/>
    <w:rsid w:val="00F1579C"/>
    <w:rsid w:val="00F16DA3"/>
    <w:rsid w:val="00F25DED"/>
    <w:rsid w:val="00F3541C"/>
    <w:rsid w:val="00F4383E"/>
    <w:rsid w:val="00F44EAB"/>
    <w:rsid w:val="00F47607"/>
    <w:rsid w:val="00F50618"/>
    <w:rsid w:val="00F5091F"/>
    <w:rsid w:val="00F51920"/>
    <w:rsid w:val="00F61C24"/>
    <w:rsid w:val="00F63427"/>
    <w:rsid w:val="00F776A6"/>
    <w:rsid w:val="00F818A4"/>
    <w:rsid w:val="00F92222"/>
    <w:rsid w:val="00F94067"/>
    <w:rsid w:val="00F94A14"/>
    <w:rsid w:val="00FD3908"/>
    <w:rsid w:val="00FF4AB2"/>
    <w:rsid w:val="0106443D"/>
    <w:rsid w:val="01071EBF"/>
    <w:rsid w:val="01092E43"/>
    <w:rsid w:val="010A08C5"/>
    <w:rsid w:val="010B2AC3"/>
    <w:rsid w:val="010F14C9"/>
    <w:rsid w:val="011027CE"/>
    <w:rsid w:val="01106F4B"/>
    <w:rsid w:val="01110250"/>
    <w:rsid w:val="011646D7"/>
    <w:rsid w:val="011768D6"/>
    <w:rsid w:val="01184357"/>
    <w:rsid w:val="01187BDA"/>
    <w:rsid w:val="01204FE7"/>
    <w:rsid w:val="01214C67"/>
    <w:rsid w:val="012226E8"/>
    <w:rsid w:val="01256EF0"/>
    <w:rsid w:val="012610EE"/>
    <w:rsid w:val="012F3F7C"/>
    <w:rsid w:val="013019FE"/>
    <w:rsid w:val="01336206"/>
    <w:rsid w:val="01361389"/>
    <w:rsid w:val="01376E0A"/>
    <w:rsid w:val="013A3612"/>
    <w:rsid w:val="013C6B15"/>
    <w:rsid w:val="01420A1F"/>
    <w:rsid w:val="014519A3"/>
    <w:rsid w:val="0145478B"/>
    <w:rsid w:val="014A5E2B"/>
    <w:rsid w:val="014D1D6F"/>
    <w:rsid w:val="014E4831"/>
    <w:rsid w:val="01511039"/>
    <w:rsid w:val="015441BC"/>
    <w:rsid w:val="01557A3F"/>
    <w:rsid w:val="015676BF"/>
    <w:rsid w:val="015679D0"/>
    <w:rsid w:val="015D28CD"/>
    <w:rsid w:val="015E034F"/>
    <w:rsid w:val="015E6F9B"/>
    <w:rsid w:val="01603852"/>
    <w:rsid w:val="01607FCF"/>
    <w:rsid w:val="01626D55"/>
    <w:rsid w:val="016469D5"/>
    <w:rsid w:val="01654456"/>
    <w:rsid w:val="01661ED8"/>
    <w:rsid w:val="016853DB"/>
    <w:rsid w:val="016A4161"/>
    <w:rsid w:val="016B1BE3"/>
    <w:rsid w:val="016E4D66"/>
    <w:rsid w:val="01703E3E"/>
    <w:rsid w:val="0170606B"/>
    <w:rsid w:val="01715CEB"/>
    <w:rsid w:val="01746C6F"/>
    <w:rsid w:val="017546F1"/>
    <w:rsid w:val="017B65FA"/>
    <w:rsid w:val="017F0884"/>
    <w:rsid w:val="01823A06"/>
    <w:rsid w:val="0185498B"/>
    <w:rsid w:val="0189664D"/>
    <w:rsid w:val="018A4696"/>
    <w:rsid w:val="018E7819"/>
    <w:rsid w:val="018F0B1E"/>
    <w:rsid w:val="01914021"/>
    <w:rsid w:val="01944FA6"/>
    <w:rsid w:val="01970BC3"/>
    <w:rsid w:val="019B6B2F"/>
    <w:rsid w:val="019C23B2"/>
    <w:rsid w:val="01A00DB8"/>
    <w:rsid w:val="01A83C46"/>
    <w:rsid w:val="01B01053"/>
    <w:rsid w:val="01B354EA"/>
    <w:rsid w:val="01B47A59"/>
    <w:rsid w:val="01B74261"/>
    <w:rsid w:val="01B91719"/>
    <w:rsid w:val="01BA51E5"/>
    <w:rsid w:val="01BB2C92"/>
    <w:rsid w:val="01BE5DEA"/>
    <w:rsid w:val="01C012ED"/>
    <w:rsid w:val="01C14B70"/>
    <w:rsid w:val="01C35AF5"/>
    <w:rsid w:val="01C55775"/>
    <w:rsid w:val="01C66A79"/>
    <w:rsid w:val="01CC0983"/>
    <w:rsid w:val="01D14E0A"/>
    <w:rsid w:val="01D3030E"/>
    <w:rsid w:val="01D55A0F"/>
    <w:rsid w:val="01D61292"/>
    <w:rsid w:val="01D70F12"/>
    <w:rsid w:val="01D76D14"/>
    <w:rsid w:val="01DB7918"/>
    <w:rsid w:val="01E11822"/>
    <w:rsid w:val="01E150A5"/>
    <w:rsid w:val="01E272A3"/>
    <w:rsid w:val="01E41154"/>
    <w:rsid w:val="01E50228"/>
    <w:rsid w:val="01E811AC"/>
    <w:rsid w:val="01EC5634"/>
    <w:rsid w:val="01ED7CB1"/>
    <w:rsid w:val="01EE6939"/>
    <w:rsid w:val="01EF65B9"/>
    <w:rsid w:val="01F22DC1"/>
    <w:rsid w:val="01F34FBF"/>
    <w:rsid w:val="01FB23CB"/>
    <w:rsid w:val="01FC36D0"/>
    <w:rsid w:val="01FE3350"/>
    <w:rsid w:val="02040ADD"/>
    <w:rsid w:val="02071A61"/>
    <w:rsid w:val="020F48EF"/>
    <w:rsid w:val="02101F44"/>
    <w:rsid w:val="021332F5"/>
    <w:rsid w:val="02140D77"/>
    <w:rsid w:val="021567F9"/>
    <w:rsid w:val="0216427A"/>
    <w:rsid w:val="02171CFC"/>
    <w:rsid w:val="021951FF"/>
    <w:rsid w:val="021B0702"/>
    <w:rsid w:val="021D3C05"/>
    <w:rsid w:val="02215E8E"/>
    <w:rsid w:val="02262316"/>
    <w:rsid w:val="022A0D1C"/>
    <w:rsid w:val="022B099C"/>
    <w:rsid w:val="022B421F"/>
    <w:rsid w:val="022E51A4"/>
    <w:rsid w:val="022F07BE"/>
    <w:rsid w:val="02304E24"/>
    <w:rsid w:val="023625B0"/>
    <w:rsid w:val="02386B05"/>
    <w:rsid w:val="02397CB2"/>
    <w:rsid w:val="024318C6"/>
    <w:rsid w:val="02454DC9"/>
    <w:rsid w:val="024824CB"/>
    <w:rsid w:val="024D21D6"/>
    <w:rsid w:val="02510BDC"/>
    <w:rsid w:val="02515359"/>
    <w:rsid w:val="025340DF"/>
    <w:rsid w:val="02541B61"/>
    <w:rsid w:val="02574CE3"/>
    <w:rsid w:val="025B14EB"/>
    <w:rsid w:val="025D214D"/>
    <w:rsid w:val="025D6BED"/>
    <w:rsid w:val="025F5973"/>
    <w:rsid w:val="02607B71"/>
    <w:rsid w:val="026268F8"/>
    <w:rsid w:val="02650493"/>
    <w:rsid w:val="026A1815"/>
    <w:rsid w:val="026A3B24"/>
    <w:rsid w:val="026E67DA"/>
    <w:rsid w:val="0271368F"/>
    <w:rsid w:val="02742095"/>
    <w:rsid w:val="02757B17"/>
    <w:rsid w:val="0277301A"/>
    <w:rsid w:val="027F0426"/>
    <w:rsid w:val="02852330"/>
    <w:rsid w:val="028945B9"/>
    <w:rsid w:val="028A203B"/>
    <w:rsid w:val="028C773C"/>
    <w:rsid w:val="02913BC4"/>
    <w:rsid w:val="029A778E"/>
    <w:rsid w:val="029D79D6"/>
    <w:rsid w:val="029F2ED9"/>
    <w:rsid w:val="02AB476E"/>
    <w:rsid w:val="02AD34F4"/>
    <w:rsid w:val="02AD7C71"/>
    <w:rsid w:val="02AF69F7"/>
    <w:rsid w:val="02B04479"/>
    <w:rsid w:val="02B17E86"/>
    <w:rsid w:val="02B240F8"/>
    <w:rsid w:val="02B5507D"/>
    <w:rsid w:val="02B93A83"/>
    <w:rsid w:val="02BB280A"/>
    <w:rsid w:val="02BE598D"/>
    <w:rsid w:val="02C22194"/>
    <w:rsid w:val="02C6661C"/>
    <w:rsid w:val="02C81B1F"/>
    <w:rsid w:val="02CF14AA"/>
    <w:rsid w:val="02D06F2C"/>
    <w:rsid w:val="02D149AD"/>
    <w:rsid w:val="02D37EB0"/>
    <w:rsid w:val="02D768B7"/>
    <w:rsid w:val="02D91DBA"/>
    <w:rsid w:val="02DB623C"/>
    <w:rsid w:val="02DC2D3E"/>
    <w:rsid w:val="02DC76FD"/>
    <w:rsid w:val="02E610CF"/>
    <w:rsid w:val="02E910D4"/>
    <w:rsid w:val="02E958D7"/>
    <w:rsid w:val="02EA7AD6"/>
    <w:rsid w:val="02EC685C"/>
    <w:rsid w:val="02EE1D5F"/>
    <w:rsid w:val="02EF77E1"/>
    <w:rsid w:val="02F30994"/>
    <w:rsid w:val="02F361E7"/>
    <w:rsid w:val="02F900F0"/>
    <w:rsid w:val="02F922EE"/>
    <w:rsid w:val="02FA7D70"/>
    <w:rsid w:val="02FB35F3"/>
    <w:rsid w:val="02FC6AF6"/>
    <w:rsid w:val="03051984"/>
    <w:rsid w:val="0305345B"/>
    <w:rsid w:val="03087086"/>
    <w:rsid w:val="030A5E0C"/>
    <w:rsid w:val="030C130F"/>
    <w:rsid w:val="030D350D"/>
    <w:rsid w:val="03101F14"/>
    <w:rsid w:val="03107D15"/>
    <w:rsid w:val="03123218"/>
    <w:rsid w:val="03130C9A"/>
    <w:rsid w:val="0314091A"/>
    <w:rsid w:val="0314671B"/>
    <w:rsid w:val="03182BA3"/>
    <w:rsid w:val="03187320"/>
    <w:rsid w:val="031A2823"/>
    <w:rsid w:val="031B60F3"/>
    <w:rsid w:val="031C5D26"/>
    <w:rsid w:val="03230F34"/>
    <w:rsid w:val="03250BB4"/>
    <w:rsid w:val="03255B77"/>
    <w:rsid w:val="03271B39"/>
    <w:rsid w:val="0327793A"/>
    <w:rsid w:val="032875BA"/>
    <w:rsid w:val="03292E3E"/>
    <w:rsid w:val="032B053F"/>
    <w:rsid w:val="032B6341"/>
    <w:rsid w:val="032F27C8"/>
    <w:rsid w:val="033433CD"/>
    <w:rsid w:val="03346C50"/>
    <w:rsid w:val="03362153"/>
    <w:rsid w:val="03385656"/>
    <w:rsid w:val="03425F66"/>
    <w:rsid w:val="034443F1"/>
    <w:rsid w:val="034B11BF"/>
    <w:rsid w:val="034D1D78"/>
    <w:rsid w:val="034F527C"/>
    <w:rsid w:val="03526200"/>
    <w:rsid w:val="035A6E90"/>
    <w:rsid w:val="035C2393"/>
    <w:rsid w:val="035D2013"/>
    <w:rsid w:val="035D4591"/>
    <w:rsid w:val="035F3318"/>
    <w:rsid w:val="03602F97"/>
    <w:rsid w:val="0361681B"/>
    <w:rsid w:val="0362429C"/>
    <w:rsid w:val="03672922"/>
    <w:rsid w:val="036803A4"/>
    <w:rsid w:val="03683C27"/>
    <w:rsid w:val="036B1176"/>
    <w:rsid w:val="036C6DAA"/>
    <w:rsid w:val="036F7D2F"/>
    <w:rsid w:val="03720CB3"/>
    <w:rsid w:val="03751C38"/>
    <w:rsid w:val="037576B9"/>
    <w:rsid w:val="037A3B41"/>
    <w:rsid w:val="037B4C65"/>
    <w:rsid w:val="037D4AC6"/>
    <w:rsid w:val="03805A4B"/>
    <w:rsid w:val="03816D4F"/>
    <w:rsid w:val="03832248"/>
    <w:rsid w:val="03851ED2"/>
    <w:rsid w:val="03854360"/>
    <w:rsid w:val="03855756"/>
    <w:rsid w:val="038A1BDD"/>
    <w:rsid w:val="038D72DF"/>
    <w:rsid w:val="03905CE5"/>
    <w:rsid w:val="03926FEA"/>
    <w:rsid w:val="039B407E"/>
    <w:rsid w:val="039C537B"/>
    <w:rsid w:val="039F78D2"/>
    <w:rsid w:val="03B0401B"/>
    <w:rsid w:val="03B81428"/>
    <w:rsid w:val="03BB23AC"/>
    <w:rsid w:val="03BF0DB3"/>
    <w:rsid w:val="03BF4636"/>
    <w:rsid w:val="03C10264"/>
    <w:rsid w:val="03C874C4"/>
    <w:rsid w:val="03CC5ECA"/>
    <w:rsid w:val="03CE6E4F"/>
    <w:rsid w:val="03D06ACE"/>
    <w:rsid w:val="03D52F56"/>
    <w:rsid w:val="03D567D9"/>
    <w:rsid w:val="03D56A09"/>
    <w:rsid w:val="03DD0363"/>
    <w:rsid w:val="03E125EC"/>
    <w:rsid w:val="03E7444B"/>
    <w:rsid w:val="03EE1902"/>
    <w:rsid w:val="03F66D0E"/>
    <w:rsid w:val="03FA5714"/>
    <w:rsid w:val="03FB2BEF"/>
    <w:rsid w:val="03FE4FA5"/>
    <w:rsid w:val="0400509F"/>
    <w:rsid w:val="04036024"/>
    <w:rsid w:val="04041910"/>
    <w:rsid w:val="040B3430"/>
    <w:rsid w:val="040D0631"/>
    <w:rsid w:val="040F1E36"/>
    <w:rsid w:val="041078B8"/>
    <w:rsid w:val="0411533A"/>
    <w:rsid w:val="041A5C49"/>
    <w:rsid w:val="041C114C"/>
    <w:rsid w:val="041D6BCE"/>
    <w:rsid w:val="041F20D1"/>
    <w:rsid w:val="042155D4"/>
    <w:rsid w:val="04241DDC"/>
    <w:rsid w:val="0425785D"/>
    <w:rsid w:val="04261A5C"/>
    <w:rsid w:val="042807E2"/>
    <w:rsid w:val="042E26EB"/>
    <w:rsid w:val="043128C5"/>
    <w:rsid w:val="043210F1"/>
    <w:rsid w:val="043467F3"/>
    <w:rsid w:val="04354274"/>
    <w:rsid w:val="04367AF8"/>
    <w:rsid w:val="04377778"/>
    <w:rsid w:val="043964FE"/>
    <w:rsid w:val="043A06FC"/>
    <w:rsid w:val="043B1A01"/>
    <w:rsid w:val="043D1681"/>
    <w:rsid w:val="04436E0D"/>
    <w:rsid w:val="04452310"/>
    <w:rsid w:val="04471F90"/>
    <w:rsid w:val="04475814"/>
    <w:rsid w:val="04485493"/>
    <w:rsid w:val="044A4F10"/>
    <w:rsid w:val="044F06A2"/>
    <w:rsid w:val="044F2C20"/>
    <w:rsid w:val="044F4E1E"/>
    <w:rsid w:val="045647A9"/>
    <w:rsid w:val="04575AAE"/>
    <w:rsid w:val="04587CAC"/>
    <w:rsid w:val="045A6A33"/>
    <w:rsid w:val="045C66B2"/>
    <w:rsid w:val="045D79B7"/>
    <w:rsid w:val="045F2EBA"/>
    <w:rsid w:val="04654DC4"/>
    <w:rsid w:val="046C21D0"/>
    <w:rsid w:val="04762AE0"/>
    <w:rsid w:val="04770561"/>
    <w:rsid w:val="04793A64"/>
    <w:rsid w:val="047B6F67"/>
    <w:rsid w:val="048168F2"/>
    <w:rsid w:val="04824374"/>
    <w:rsid w:val="04862D7A"/>
    <w:rsid w:val="04893CFE"/>
    <w:rsid w:val="04897582"/>
    <w:rsid w:val="048A1780"/>
    <w:rsid w:val="048B7202"/>
    <w:rsid w:val="048C0506"/>
    <w:rsid w:val="04922410"/>
    <w:rsid w:val="0493460E"/>
    <w:rsid w:val="04953394"/>
    <w:rsid w:val="04965593"/>
    <w:rsid w:val="04976897"/>
    <w:rsid w:val="04A348A8"/>
    <w:rsid w:val="04A5362F"/>
    <w:rsid w:val="04A80D30"/>
    <w:rsid w:val="04A845B3"/>
    <w:rsid w:val="04A92035"/>
    <w:rsid w:val="04A967B2"/>
    <w:rsid w:val="04AA4233"/>
    <w:rsid w:val="04AB1CB5"/>
    <w:rsid w:val="04AB5538"/>
    <w:rsid w:val="04AC2FBA"/>
    <w:rsid w:val="04AC7736"/>
    <w:rsid w:val="04AD0A3B"/>
    <w:rsid w:val="04AF06BB"/>
    <w:rsid w:val="04AF3F3E"/>
    <w:rsid w:val="04B019C0"/>
    <w:rsid w:val="04B03BBE"/>
    <w:rsid w:val="04B11640"/>
    <w:rsid w:val="04B21DC8"/>
    <w:rsid w:val="04B403C6"/>
    <w:rsid w:val="04B64A7E"/>
    <w:rsid w:val="04BB57D2"/>
    <w:rsid w:val="04BF0955"/>
    <w:rsid w:val="04C141AF"/>
    <w:rsid w:val="04C176DC"/>
    <w:rsid w:val="04C32BDF"/>
    <w:rsid w:val="04C40660"/>
    <w:rsid w:val="04C715E5"/>
    <w:rsid w:val="04CD34EE"/>
    <w:rsid w:val="04CE0F70"/>
    <w:rsid w:val="04D253F8"/>
    <w:rsid w:val="04D32E79"/>
    <w:rsid w:val="04DB00C6"/>
    <w:rsid w:val="04DC5D07"/>
    <w:rsid w:val="04E35692"/>
    <w:rsid w:val="04E74098"/>
    <w:rsid w:val="04E92477"/>
    <w:rsid w:val="04E92E1E"/>
    <w:rsid w:val="04EA08A0"/>
    <w:rsid w:val="04EB0520"/>
    <w:rsid w:val="04F12429"/>
    <w:rsid w:val="04F62134"/>
    <w:rsid w:val="04F77BB6"/>
    <w:rsid w:val="04F85637"/>
    <w:rsid w:val="04FB65BC"/>
    <w:rsid w:val="04FE3CBD"/>
    <w:rsid w:val="05056ECB"/>
    <w:rsid w:val="05066B4B"/>
    <w:rsid w:val="0508204E"/>
    <w:rsid w:val="050B6856"/>
    <w:rsid w:val="050D64D6"/>
    <w:rsid w:val="050F19D9"/>
    <w:rsid w:val="050F525C"/>
    <w:rsid w:val="05133C63"/>
    <w:rsid w:val="051538E2"/>
    <w:rsid w:val="05195B6C"/>
    <w:rsid w:val="051A35ED"/>
    <w:rsid w:val="051A60E2"/>
    <w:rsid w:val="051B326D"/>
    <w:rsid w:val="051E41F2"/>
    <w:rsid w:val="052076F5"/>
    <w:rsid w:val="052A0005"/>
    <w:rsid w:val="052B5A86"/>
    <w:rsid w:val="052D0F89"/>
    <w:rsid w:val="052E6A0B"/>
    <w:rsid w:val="05313213"/>
    <w:rsid w:val="05315411"/>
    <w:rsid w:val="05322E93"/>
    <w:rsid w:val="05362844"/>
    <w:rsid w:val="053B15A4"/>
    <w:rsid w:val="053C7025"/>
    <w:rsid w:val="053E2528"/>
    <w:rsid w:val="05444432"/>
    <w:rsid w:val="05476D0D"/>
    <w:rsid w:val="054C2543"/>
    <w:rsid w:val="054D72C0"/>
    <w:rsid w:val="05513747"/>
    <w:rsid w:val="055446CC"/>
    <w:rsid w:val="05567BCF"/>
    <w:rsid w:val="055830D2"/>
    <w:rsid w:val="05590B54"/>
    <w:rsid w:val="055E085F"/>
    <w:rsid w:val="055F0D07"/>
    <w:rsid w:val="0568116E"/>
    <w:rsid w:val="056E5276"/>
    <w:rsid w:val="0570657B"/>
    <w:rsid w:val="05765F06"/>
    <w:rsid w:val="05773987"/>
    <w:rsid w:val="057A490C"/>
    <w:rsid w:val="057B6B0A"/>
    <w:rsid w:val="05810A13"/>
    <w:rsid w:val="05814297"/>
    <w:rsid w:val="05826495"/>
    <w:rsid w:val="058A7125"/>
    <w:rsid w:val="058D22A7"/>
    <w:rsid w:val="05937A34"/>
    <w:rsid w:val="05941C32"/>
    <w:rsid w:val="059454B6"/>
    <w:rsid w:val="05952F37"/>
    <w:rsid w:val="059576B4"/>
    <w:rsid w:val="05965135"/>
    <w:rsid w:val="059960BA"/>
    <w:rsid w:val="05A84156"/>
    <w:rsid w:val="05AD05DE"/>
    <w:rsid w:val="05B47F69"/>
    <w:rsid w:val="05B5126E"/>
    <w:rsid w:val="05B57DF5"/>
    <w:rsid w:val="05BB5375"/>
    <w:rsid w:val="05BD0878"/>
    <w:rsid w:val="05BF3D7B"/>
    <w:rsid w:val="05C017FD"/>
    <w:rsid w:val="05C32781"/>
    <w:rsid w:val="05C63706"/>
    <w:rsid w:val="05C71188"/>
    <w:rsid w:val="05CA794E"/>
    <w:rsid w:val="05CC0E93"/>
    <w:rsid w:val="05CD3091"/>
    <w:rsid w:val="05D24F9A"/>
    <w:rsid w:val="05D617A2"/>
    <w:rsid w:val="05D92727"/>
    <w:rsid w:val="05DB36AB"/>
    <w:rsid w:val="05E21783"/>
    <w:rsid w:val="05E74E14"/>
    <w:rsid w:val="05EB2641"/>
    <w:rsid w:val="05EB5EC4"/>
    <w:rsid w:val="05EE1047"/>
    <w:rsid w:val="05EF48CA"/>
    <w:rsid w:val="05F146D3"/>
    <w:rsid w:val="05F332D1"/>
    <w:rsid w:val="05F354CF"/>
    <w:rsid w:val="05F467D4"/>
    <w:rsid w:val="05F61CD7"/>
    <w:rsid w:val="05FD5DDE"/>
    <w:rsid w:val="060025E6"/>
    <w:rsid w:val="0603173B"/>
    <w:rsid w:val="06095474"/>
    <w:rsid w:val="060A2EF6"/>
    <w:rsid w:val="060B63F9"/>
    <w:rsid w:val="06133805"/>
    <w:rsid w:val="06156D08"/>
    <w:rsid w:val="061D7998"/>
    <w:rsid w:val="061E1B96"/>
    <w:rsid w:val="0620091D"/>
    <w:rsid w:val="06212B1B"/>
    <w:rsid w:val="06241521"/>
    <w:rsid w:val="06284F47"/>
    <w:rsid w:val="062A342B"/>
    <w:rsid w:val="062D43AF"/>
    <w:rsid w:val="062E56B4"/>
    <w:rsid w:val="06305334"/>
    <w:rsid w:val="0635503F"/>
    <w:rsid w:val="06362AC0"/>
    <w:rsid w:val="0636723D"/>
    <w:rsid w:val="06370542"/>
    <w:rsid w:val="063901C2"/>
    <w:rsid w:val="06393A45"/>
    <w:rsid w:val="063A5C43"/>
    <w:rsid w:val="063B1146"/>
    <w:rsid w:val="063B36C5"/>
    <w:rsid w:val="063C49CA"/>
    <w:rsid w:val="063D464A"/>
    <w:rsid w:val="063F563F"/>
    <w:rsid w:val="06434355"/>
    <w:rsid w:val="06447858"/>
    <w:rsid w:val="06493CDF"/>
    <w:rsid w:val="064C4C64"/>
    <w:rsid w:val="064E48E4"/>
    <w:rsid w:val="06507DE7"/>
    <w:rsid w:val="06513245"/>
    <w:rsid w:val="06542070"/>
    <w:rsid w:val="065467ED"/>
    <w:rsid w:val="06551CF0"/>
    <w:rsid w:val="06565574"/>
    <w:rsid w:val="06580A77"/>
    <w:rsid w:val="065906F6"/>
    <w:rsid w:val="065C167B"/>
    <w:rsid w:val="065E4B7E"/>
    <w:rsid w:val="0664230B"/>
    <w:rsid w:val="067425A5"/>
    <w:rsid w:val="06744B24"/>
    <w:rsid w:val="068176BD"/>
    <w:rsid w:val="0682513E"/>
    <w:rsid w:val="0685283F"/>
    <w:rsid w:val="06875D43"/>
    <w:rsid w:val="068A254B"/>
    <w:rsid w:val="068A6CC7"/>
    <w:rsid w:val="068C5A4E"/>
    <w:rsid w:val="068D34CF"/>
    <w:rsid w:val="068D56CD"/>
    <w:rsid w:val="068E0F51"/>
    <w:rsid w:val="068F69D2"/>
    <w:rsid w:val="069140D4"/>
    <w:rsid w:val="06927957"/>
    <w:rsid w:val="06952ADA"/>
    <w:rsid w:val="0695635D"/>
    <w:rsid w:val="06971860"/>
    <w:rsid w:val="069E5968"/>
    <w:rsid w:val="069F33E9"/>
    <w:rsid w:val="069F6C6D"/>
    <w:rsid w:val="06A168EC"/>
    <w:rsid w:val="06A35673"/>
    <w:rsid w:val="06A607F6"/>
    <w:rsid w:val="06A665F7"/>
    <w:rsid w:val="06A83CF9"/>
    <w:rsid w:val="06AB4C7D"/>
    <w:rsid w:val="06B27E8C"/>
    <w:rsid w:val="06B3590D"/>
    <w:rsid w:val="06B47B0B"/>
    <w:rsid w:val="06B70A90"/>
    <w:rsid w:val="06B81D95"/>
    <w:rsid w:val="06BF4168"/>
    <w:rsid w:val="06C14C23"/>
    <w:rsid w:val="06C226A4"/>
    <w:rsid w:val="06C66B2C"/>
    <w:rsid w:val="06C745AE"/>
    <w:rsid w:val="06C8202F"/>
    <w:rsid w:val="06C9422E"/>
    <w:rsid w:val="06CC51B2"/>
    <w:rsid w:val="06CD64B7"/>
    <w:rsid w:val="06CE3F39"/>
    <w:rsid w:val="06D2293F"/>
    <w:rsid w:val="06D82C35"/>
    <w:rsid w:val="06D867B3"/>
    <w:rsid w:val="06DA7D4B"/>
    <w:rsid w:val="06DD0CD0"/>
    <w:rsid w:val="06E36073"/>
    <w:rsid w:val="06E64E63"/>
    <w:rsid w:val="06EF7CF0"/>
    <w:rsid w:val="06F51BFA"/>
    <w:rsid w:val="06FC3783"/>
    <w:rsid w:val="06FF7F8B"/>
    <w:rsid w:val="07002189"/>
    <w:rsid w:val="0701348E"/>
    <w:rsid w:val="07017C0B"/>
    <w:rsid w:val="07036991"/>
    <w:rsid w:val="07046D8D"/>
    <w:rsid w:val="07051E94"/>
    <w:rsid w:val="07075397"/>
    <w:rsid w:val="070A2A99"/>
    <w:rsid w:val="0716432D"/>
    <w:rsid w:val="07167BB0"/>
    <w:rsid w:val="07204C3C"/>
    <w:rsid w:val="072239C3"/>
    <w:rsid w:val="07246EC6"/>
    <w:rsid w:val="072510C4"/>
    <w:rsid w:val="07254947"/>
    <w:rsid w:val="072645C7"/>
    <w:rsid w:val="07280C98"/>
    <w:rsid w:val="07287ACA"/>
    <w:rsid w:val="072C64D0"/>
    <w:rsid w:val="072D1D54"/>
    <w:rsid w:val="072F2CD8"/>
    <w:rsid w:val="072F7455"/>
    <w:rsid w:val="073203DA"/>
    <w:rsid w:val="07402F73"/>
    <w:rsid w:val="074573FA"/>
    <w:rsid w:val="074628FE"/>
    <w:rsid w:val="074676D6"/>
    <w:rsid w:val="0747037F"/>
    <w:rsid w:val="074A1304"/>
    <w:rsid w:val="07510C8F"/>
    <w:rsid w:val="07526710"/>
    <w:rsid w:val="07534192"/>
    <w:rsid w:val="0757641B"/>
    <w:rsid w:val="075A5E7B"/>
    <w:rsid w:val="076B1838"/>
    <w:rsid w:val="076D05BF"/>
    <w:rsid w:val="076F023F"/>
    <w:rsid w:val="07713742"/>
    <w:rsid w:val="07736C45"/>
    <w:rsid w:val="07747F4A"/>
    <w:rsid w:val="07780B4E"/>
    <w:rsid w:val="07786950"/>
    <w:rsid w:val="077965D0"/>
    <w:rsid w:val="077C5356"/>
    <w:rsid w:val="077E2A57"/>
    <w:rsid w:val="07832762"/>
    <w:rsid w:val="07871169"/>
    <w:rsid w:val="078758E5"/>
    <w:rsid w:val="078B42EC"/>
    <w:rsid w:val="078B7B6F"/>
    <w:rsid w:val="078C1D6D"/>
    <w:rsid w:val="078E2CF2"/>
    <w:rsid w:val="078E5270"/>
    <w:rsid w:val="078F0773"/>
    <w:rsid w:val="07963981"/>
    <w:rsid w:val="07965F00"/>
    <w:rsid w:val="07986E84"/>
    <w:rsid w:val="079D330C"/>
    <w:rsid w:val="079E0D8E"/>
    <w:rsid w:val="07A50719"/>
    <w:rsid w:val="07A8169D"/>
    <w:rsid w:val="07A9711F"/>
    <w:rsid w:val="07AB2622"/>
    <w:rsid w:val="07AD5B25"/>
    <w:rsid w:val="07AE1028"/>
    <w:rsid w:val="07B0452B"/>
    <w:rsid w:val="07B567B5"/>
    <w:rsid w:val="07B64236"/>
    <w:rsid w:val="07B81938"/>
    <w:rsid w:val="07B851BB"/>
    <w:rsid w:val="07BF12C2"/>
    <w:rsid w:val="07C40FCD"/>
    <w:rsid w:val="07C766CF"/>
    <w:rsid w:val="07C879D4"/>
    <w:rsid w:val="07C97654"/>
    <w:rsid w:val="07CE18DD"/>
    <w:rsid w:val="07CE3ADB"/>
    <w:rsid w:val="07CF155D"/>
    <w:rsid w:val="07D56CE9"/>
    <w:rsid w:val="07DA78EE"/>
    <w:rsid w:val="07DB0BF3"/>
    <w:rsid w:val="07E07279"/>
    <w:rsid w:val="07E12AFC"/>
    <w:rsid w:val="07EB0E8D"/>
    <w:rsid w:val="07EB560A"/>
    <w:rsid w:val="07ED0B0D"/>
    <w:rsid w:val="07ED4390"/>
    <w:rsid w:val="07EF4010"/>
    <w:rsid w:val="07F20818"/>
    <w:rsid w:val="07F36299"/>
    <w:rsid w:val="07FA7E23"/>
    <w:rsid w:val="07FB36A6"/>
    <w:rsid w:val="07FB4797"/>
    <w:rsid w:val="07FB495C"/>
    <w:rsid w:val="07FC3326"/>
    <w:rsid w:val="07FF20AC"/>
    <w:rsid w:val="080B3940"/>
    <w:rsid w:val="08107DC8"/>
    <w:rsid w:val="08115849"/>
    <w:rsid w:val="081467CE"/>
    <w:rsid w:val="08161CD1"/>
    <w:rsid w:val="08177753"/>
    <w:rsid w:val="08182C56"/>
    <w:rsid w:val="081964D9"/>
    <w:rsid w:val="081C165C"/>
    <w:rsid w:val="081C745E"/>
    <w:rsid w:val="081E2961"/>
    <w:rsid w:val="081F5E64"/>
    <w:rsid w:val="08223565"/>
    <w:rsid w:val="08230FE7"/>
    <w:rsid w:val="08246A68"/>
    <w:rsid w:val="082641D3"/>
    <w:rsid w:val="08280CF2"/>
    <w:rsid w:val="082A41F5"/>
    <w:rsid w:val="082B7863"/>
    <w:rsid w:val="082C3E75"/>
    <w:rsid w:val="082E7378"/>
    <w:rsid w:val="082F067D"/>
    <w:rsid w:val="083060FE"/>
    <w:rsid w:val="08313B80"/>
    <w:rsid w:val="08315D7E"/>
    <w:rsid w:val="08354784"/>
    <w:rsid w:val="0837350B"/>
    <w:rsid w:val="08375A89"/>
    <w:rsid w:val="083A0C0C"/>
    <w:rsid w:val="083E2E96"/>
    <w:rsid w:val="08406399"/>
    <w:rsid w:val="084A0EA6"/>
    <w:rsid w:val="084F3130"/>
    <w:rsid w:val="08500BB1"/>
    <w:rsid w:val="085140B5"/>
    <w:rsid w:val="08521B36"/>
    <w:rsid w:val="085245E8"/>
    <w:rsid w:val="08552ABB"/>
    <w:rsid w:val="08585B9E"/>
    <w:rsid w:val="085A36BF"/>
    <w:rsid w:val="085F33CA"/>
    <w:rsid w:val="08630AB1"/>
    <w:rsid w:val="08631DD0"/>
    <w:rsid w:val="08647852"/>
    <w:rsid w:val="086552D4"/>
    <w:rsid w:val="08686258"/>
    <w:rsid w:val="0869175B"/>
    <w:rsid w:val="086A6259"/>
    <w:rsid w:val="086C26E0"/>
    <w:rsid w:val="086F3665"/>
    <w:rsid w:val="0873206B"/>
    <w:rsid w:val="08747AEC"/>
    <w:rsid w:val="087864F3"/>
    <w:rsid w:val="087D3E5F"/>
    <w:rsid w:val="087E3C7F"/>
    <w:rsid w:val="087F5E7D"/>
    <w:rsid w:val="08824884"/>
    <w:rsid w:val="08855808"/>
    <w:rsid w:val="0886328A"/>
    <w:rsid w:val="08870D0B"/>
    <w:rsid w:val="088A5513"/>
    <w:rsid w:val="088C0A16"/>
    <w:rsid w:val="088E3F19"/>
    <w:rsid w:val="08973524"/>
    <w:rsid w:val="089B79AC"/>
    <w:rsid w:val="089E0931"/>
    <w:rsid w:val="089E6732"/>
    <w:rsid w:val="089F41B4"/>
    <w:rsid w:val="08A01C35"/>
    <w:rsid w:val="08A22BBA"/>
    <w:rsid w:val="08A2766C"/>
    <w:rsid w:val="08A3063C"/>
    <w:rsid w:val="08A4283A"/>
    <w:rsid w:val="08A81240"/>
    <w:rsid w:val="08A92545"/>
    <w:rsid w:val="08AD56C8"/>
    <w:rsid w:val="08B0664C"/>
    <w:rsid w:val="08B17951"/>
    <w:rsid w:val="08B550AD"/>
    <w:rsid w:val="08B7185B"/>
    <w:rsid w:val="08B96F5C"/>
    <w:rsid w:val="08BB245F"/>
    <w:rsid w:val="08BC2A1A"/>
    <w:rsid w:val="08C14368"/>
    <w:rsid w:val="08C52D6F"/>
    <w:rsid w:val="08C76272"/>
    <w:rsid w:val="08C87576"/>
    <w:rsid w:val="08CA2A7A"/>
    <w:rsid w:val="08D11B99"/>
    <w:rsid w:val="08D33112"/>
    <w:rsid w:val="08D5688C"/>
    <w:rsid w:val="08D87811"/>
    <w:rsid w:val="08D95292"/>
    <w:rsid w:val="08DC1C6E"/>
    <w:rsid w:val="08E04C1D"/>
    <w:rsid w:val="08E54928"/>
    <w:rsid w:val="08E623AA"/>
    <w:rsid w:val="08E858AD"/>
    <w:rsid w:val="08E9332E"/>
    <w:rsid w:val="08EC64B1"/>
    <w:rsid w:val="08ED3F33"/>
    <w:rsid w:val="08F1073B"/>
    <w:rsid w:val="08F203BB"/>
    <w:rsid w:val="08F66DC1"/>
    <w:rsid w:val="08F822C4"/>
    <w:rsid w:val="08FC0CCA"/>
    <w:rsid w:val="08FD1FCF"/>
    <w:rsid w:val="08FD2989"/>
    <w:rsid w:val="09012BD3"/>
    <w:rsid w:val="0904195A"/>
    <w:rsid w:val="09064E5D"/>
    <w:rsid w:val="090728DE"/>
    <w:rsid w:val="090A5A61"/>
    <w:rsid w:val="090B34E3"/>
    <w:rsid w:val="090E7CEB"/>
    <w:rsid w:val="09110C6F"/>
    <w:rsid w:val="091266F1"/>
    <w:rsid w:val="091647BE"/>
    <w:rsid w:val="091772F6"/>
    <w:rsid w:val="091A5CFC"/>
    <w:rsid w:val="091C7001"/>
    <w:rsid w:val="09207C05"/>
    <w:rsid w:val="09223108"/>
    <w:rsid w:val="09235FD0"/>
    <w:rsid w:val="09246B6F"/>
    <w:rsid w:val="09257549"/>
    <w:rsid w:val="09270AC2"/>
    <w:rsid w:val="09296316"/>
    <w:rsid w:val="092B1819"/>
    <w:rsid w:val="092D1499"/>
    <w:rsid w:val="092D4D1C"/>
    <w:rsid w:val="092F0220"/>
    <w:rsid w:val="09313723"/>
    <w:rsid w:val="09352129"/>
    <w:rsid w:val="09353A12"/>
    <w:rsid w:val="093830AD"/>
    <w:rsid w:val="09467E45"/>
    <w:rsid w:val="094F6556"/>
    <w:rsid w:val="09503FD7"/>
    <w:rsid w:val="095216D9"/>
    <w:rsid w:val="095274DB"/>
    <w:rsid w:val="095600DF"/>
    <w:rsid w:val="09563B8E"/>
    <w:rsid w:val="09573962"/>
    <w:rsid w:val="095A48E7"/>
    <w:rsid w:val="095B4567"/>
    <w:rsid w:val="095B7DEA"/>
    <w:rsid w:val="095C586C"/>
    <w:rsid w:val="095F67F0"/>
    <w:rsid w:val="09604272"/>
    <w:rsid w:val="09623EF2"/>
    <w:rsid w:val="09654E76"/>
    <w:rsid w:val="0969387C"/>
    <w:rsid w:val="096A4B81"/>
    <w:rsid w:val="096D5B06"/>
    <w:rsid w:val="096E3588"/>
    <w:rsid w:val="09700C89"/>
    <w:rsid w:val="09721F8E"/>
    <w:rsid w:val="09750994"/>
    <w:rsid w:val="09770614"/>
    <w:rsid w:val="09773E97"/>
    <w:rsid w:val="097A1598"/>
    <w:rsid w:val="097C4A9B"/>
    <w:rsid w:val="097E3822"/>
    <w:rsid w:val="098034A2"/>
    <w:rsid w:val="09862E2D"/>
    <w:rsid w:val="09884131"/>
    <w:rsid w:val="09891BB3"/>
    <w:rsid w:val="098A2126"/>
    <w:rsid w:val="098B72B4"/>
    <w:rsid w:val="098D423D"/>
    <w:rsid w:val="098D603B"/>
    <w:rsid w:val="098F5CBA"/>
    <w:rsid w:val="0990373C"/>
    <w:rsid w:val="09957BC4"/>
    <w:rsid w:val="09965645"/>
    <w:rsid w:val="099843CC"/>
    <w:rsid w:val="099B5350"/>
    <w:rsid w:val="099B67B3"/>
    <w:rsid w:val="099E2C10"/>
    <w:rsid w:val="09A61163"/>
    <w:rsid w:val="09B671FF"/>
    <w:rsid w:val="09BE460B"/>
    <w:rsid w:val="09C1778E"/>
    <w:rsid w:val="09C30A93"/>
    <w:rsid w:val="09CA5EA0"/>
    <w:rsid w:val="09CB3921"/>
    <w:rsid w:val="09CE1022"/>
    <w:rsid w:val="09D04526"/>
    <w:rsid w:val="09D1582A"/>
    <w:rsid w:val="09D27A29"/>
    <w:rsid w:val="09D354AA"/>
    <w:rsid w:val="09D61B19"/>
    <w:rsid w:val="09DC163D"/>
    <w:rsid w:val="09DF09FE"/>
    <w:rsid w:val="09E27CC3"/>
    <w:rsid w:val="09E46A49"/>
    <w:rsid w:val="09E92ED1"/>
    <w:rsid w:val="09EB2B51"/>
    <w:rsid w:val="09F25D5F"/>
    <w:rsid w:val="09F36FDE"/>
    <w:rsid w:val="09F46CE4"/>
    <w:rsid w:val="09F61C94"/>
    <w:rsid w:val="09F743E5"/>
    <w:rsid w:val="09F81E67"/>
    <w:rsid w:val="09FA536A"/>
    <w:rsid w:val="09FC40F0"/>
    <w:rsid w:val="09FD62EE"/>
    <w:rsid w:val="0A033A7B"/>
    <w:rsid w:val="0A064A00"/>
    <w:rsid w:val="0A075F99"/>
    <w:rsid w:val="0A0D1E0C"/>
    <w:rsid w:val="0A1914A2"/>
    <w:rsid w:val="0A1C2427"/>
    <w:rsid w:val="0A1F33AB"/>
    <w:rsid w:val="0A200E2D"/>
    <w:rsid w:val="0A2055A9"/>
    <w:rsid w:val="0A220AAD"/>
    <w:rsid w:val="0A231DB1"/>
    <w:rsid w:val="0A262D36"/>
    <w:rsid w:val="0A2B71BE"/>
    <w:rsid w:val="0A2C4C3F"/>
    <w:rsid w:val="0A2E5BC4"/>
    <w:rsid w:val="0A2F7DC2"/>
    <w:rsid w:val="0A3010C7"/>
    <w:rsid w:val="0A3132C5"/>
    <w:rsid w:val="0A316B49"/>
    <w:rsid w:val="0A320D47"/>
    <w:rsid w:val="0A33204C"/>
    <w:rsid w:val="0A34424A"/>
    <w:rsid w:val="0A362FD0"/>
    <w:rsid w:val="0A36774D"/>
    <w:rsid w:val="0A3864D3"/>
    <w:rsid w:val="0A393F55"/>
    <w:rsid w:val="0A3A6153"/>
    <w:rsid w:val="0A3E03DD"/>
    <w:rsid w:val="0A4422E6"/>
    <w:rsid w:val="0A4B3E6F"/>
    <w:rsid w:val="0A4E4DF4"/>
    <w:rsid w:val="0A4F2875"/>
    <w:rsid w:val="0A546CFD"/>
    <w:rsid w:val="0A550002"/>
    <w:rsid w:val="0A5A6688"/>
    <w:rsid w:val="0A5B410A"/>
    <w:rsid w:val="0A5D2E90"/>
    <w:rsid w:val="0A616013"/>
    <w:rsid w:val="0A663F6C"/>
    <w:rsid w:val="0A681221"/>
    <w:rsid w:val="0A696CA3"/>
    <w:rsid w:val="0A721B30"/>
    <w:rsid w:val="0A745034"/>
    <w:rsid w:val="0A750537"/>
    <w:rsid w:val="0A79447B"/>
    <w:rsid w:val="0A7C3C8A"/>
    <w:rsid w:val="0A7F0E46"/>
    <w:rsid w:val="0A7F46C9"/>
    <w:rsid w:val="0A8068C8"/>
    <w:rsid w:val="0A83784C"/>
    <w:rsid w:val="0A840B51"/>
    <w:rsid w:val="0A9145E4"/>
    <w:rsid w:val="0A940DEC"/>
    <w:rsid w:val="0A945ABF"/>
    <w:rsid w:val="0A95686D"/>
    <w:rsid w:val="0A983F6E"/>
    <w:rsid w:val="0A9A2CF5"/>
    <w:rsid w:val="0A9B4EF3"/>
    <w:rsid w:val="0A9F717D"/>
    <w:rsid w:val="0AA0137B"/>
    <w:rsid w:val="0AA12680"/>
    <w:rsid w:val="0AA27E70"/>
    <w:rsid w:val="0AA51F88"/>
    <w:rsid w:val="0AA55803"/>
    <w:rsid w:val="0AA66B07"/>
    <w:rsid w:val="0AA76787"/>
    <w:rsid w:val="0AA8200A"/>
    <w:rsid w:val="0AAB518D"/>
    <w:rsid w:val="0AB01615"/>
    <w:rsid w:val="0AB04E98"/>
    <w:rsid w:val="0AB2039C"/>
    <w:rsid w:val="0AB3259A"/>
    <w:rsid w:val="0AB97D26"/>
    <w:rsid w:val="0ABA1F25"/>
    <w:rsid w:val="0AC018B0"/>
    <w:rsid w:val="0AC22BB4"/>
    <w:rsid w:val="0ACA5794"/>
    <w:rsid w:val="0ADC27FC"/>
    <w:rsid w:val="0AE230E9"/>
    <w:rsid w:val="0AE578F1"/>
    <w:rsid w:val="0AE72C5A"/>
    <w:rsid w:val="0AE80876"/>
    <w:rsid w:val="0AE962F7"/>
    <w:rsid w:val="0AEC39F9"/>
    <w:rsid w:val="0AED4CFD"/>
    <w:rsid w:val="0AF21185"/>
    <w:rsid w:val="0AF54308"/>
    <w:rsid w:val="0AF67B8B"/>
    <w:rsid w:val="0AF8308E"/>
    <w:rsid w:val="0AFB4013"/>
    <w:rsid w:val="0AFB6211"/>
    <w:rsid w:val="0AFC3C93"/>
    <w:rsid w:val="0B002699"/>
    <w:rsid w:val="0B01011B"/>
    <w:rsid w:val="0B044923"/>
    <w:rsid w:val="0B067E26"/>
    <w:rsid w:val="0B0C64AC"/>
    <w:rsid w:val="0B0D3F2D"/>
    <w:rsid w:val="0B0D6C7C"/>
    <w:rsid w:val="0B0E7430"/>
    <w:rsid w:val="0B125E37"/>
    <w:rsid w:val="0B154424"/>
    <w:rsid w:val="0B1957C1"/>
    <w:rsid w:val="0B1A6AC6"/>
    <w:rsid w:val="0B295A5C"/>
    <w:rsid w:val="0B2B6D61"/>
    <w:rsid w:val="0B331BEE"/>
    <w:rsid w:val="0B347670"/>
    <w:rsid w:val="0B362B73"/>
    <w:rsid w:val="0B4153D8"/>
    <w:rsid w:val="0B441E89"/>
    <w:rsid w:val="0B462E0D"/>
    <w:rsid w:val="0B4C2B18"/>
    <w:rsid w:val="0B5224A3"/>
    <w:rsid w:val="0B542123"/>
    <w:rsid w:val="0B560EAA"/>
    <w:rsid w:val="0B574F31"/>
    <w:rsid w:val="0B5A402C"/>
    <w:rsid w:val="0B5B1AAE"/>
    <w:rsid w:val="0B5F5F36"/>
    <w:rsid w:val="0B624CBC"/>
    <w:rsid w:val="0B635D6A"/>
    <w:rsid w:val="0B657E3F"/>
    <w:rsid w:val="0B6636C2"/>
    <w:rsid w:val="0B673342"/>
    <w:rsid w:val="0B6920C9"/>
    <w:rsid w:val="0B6F074F"/>
    <w:rsid w:val="0B6F3FD2"/>
    <w:rsid w:val="0B7216D3"/>
    <w:rsid w:val="0B74045A"/>
    <w:rsid w:val="0B753B34"/>
    <w:rsid w:val="0B76395D"/>
    <w:rsid w:val="0B796AE0"/>
    <w:rsid w:val="0B7F09E9"/>
    <w:rsid w:val="0B801CEE"/>
    <w:rsid w:val="0B81776F"/>
    <w:rsid w:val="0B856175"/>
    <w:rsid w:val="0B875DF5"/>
    <w:rsid w:val="0B8B2716"/>
    <w:rsid w:val="0B8F05A5"/>
    <w:rsid w:val="0B8F617F"/>
    <w:rsid w:val="0B994E16"/>
    <w:rsid w:val="0B9F1C6E"/>
    <w:rsid w:val="0BA04E28"/>
    <w:rsid w:val="0BA12222"/>
    <w:rsid w:val="0BA35725"/>
    <w:rsid w:val="0BA9762F"/>
    <w:rsid w:val="0BAA50B0"/>
    <w:rsid w:val="0BB25D40"/>
    <w:rsid w:val="0BB43441"/>
    <w:rsid w:val="0BBC084E"/>
    <w:rsid w:val="0BBD62CF"/>
    <w:rsid w:val="0BBF5056"/>
    <w:rsid w:val="0BC22757"/>
    <w:rsid w:val="0BC414DD"/>
    <w:rsid w:val="0BC452B6"/>
    <w:rsid w:val="0BC56F5F"/>
    <w:rsid w:val="0BC72462"/>
    <w:rsid w:val="0BC97B63"/>
    <w:rsid w:val="0BCC68EA"/>
    <w:rsid w:val="0BD30473"/>
    <w:rsid w:val="0BD45F05"/>
    <w:rsid w:val="0BD571F9"/>
    <w:rsid w:val="0BDD0D82"/>
    <w:rsid w:val="0BDF1D07"/>
    <w:rsid w:val="0BDF4286"/>
    <w:rsid w:val="0BE22C8C"/>
    <w:rsid w:val="0BE3650F"/>
    <w:rsid w:val="0BE51A12"/>
    <w:rsid w:val="0BE80418"/>
    <w:rsid w:val="0BEB5B1A"/>
    <w:rsid w:val="0BEE2322"/>
    <w:rsid w:val="0BEF4520"/>
    <w:rsid w:val="0BF367A9"/>
    <w:rsid w:val="0BF6772E"/>
    <w:rsid w:val="0BF751B0"/>
    <w:rsid w:val="0BF82C31"/>
    <w:rsid w:val="0BF84E2F"/>
    <w:rsid w:val="0BFC1637"/>
    <w:rsid w:val="0BFE4B3A"/>
    <w:rsid w:val="0BFF003E"/>
    <w:rsid w:val="0C020FC2"/>
    <w:rsid w:val="0C051F47"/>
    <w:rsid w:val="0C07544A"/>
    <w:rsid w:val="0C0B1618"/>
    <w:rsid w:val="0C0C18D2"/>
    <w:rsid w:val="0C105683"/>
    <w:rsid w:val="0C154760"/>
    <w:rsid w:val="0C165A64"/>
    <w:rsid w:val="0C1B1EEC"/>
    <w:rsid w:val="0C1C1B6C"/>
    <w:rsid w:val="0C1D75EE"/>
    <w:rsid w:val="0C246F78"/>
    <w:rsid w:val="0C26247C"/>
    <w:rsid w:val="0C273780"/>
    <w:rsid w:val="0C293400"/>
    <w:rsid w:val="0C2B2187"/>
    <w:rsid w:val="0C2D1E06"/>
    <w:rsid w:val="0C302D8B"/>
    <w:rsid w:val="0C304C60"/>
    <w:rsid w:val="0C31628E"/>
    <w:rsid w:val="0C331791"/>
    <w:rsid w:val="0C3A499F"/>
    <w:rsid w:val="0C3C5A98"/>
    <w:rsid w:val="0C3E7B22"/>
    <w:rsid w:val="0C3F0E27"/>
    <w:rsid w:val="0C3F55A4"/>
    <w:rsid w:val="0C41432A"/>
    <w:rsid w:val="0C491737"/>
    <w:rsid w:val="0C4B6E38"/>
    <w:rsid w:val="0C4C48B9"/>
    <w:rsid w:val="0C4F583E"/>
    <w:rsid w:val="0C5032C0"/>
    <w:rsid w:val="0C5257B6"/>
    <w:rsid w:val="0C545549"/>
    <w:rsid w:val="0C572C4B"/>
    <w:rsid w:val="0C5C2956"/>
    <w:rsid w:val="0C60355A"/>
    <w:rsid w:val="0C631EA3"/>
    <w:rsid w:val="0C663265"/>
    <w:rsid w:val="0C686768"/>
    <w:rsid w:val="0C6B516E"/>
    <w:rsid w:val="0C7015F6"/>
    <w:rsid w:val="0C7634FF"/>
    <w:rsid w:val="0C794484"/>
    <w:rsid w:val="0C803E0F"/>
    <w:rsid w:val="0C853B1A"/>
    <w:rsid w:val="0C892520"/>
    <w:rsid w:val="0C8B7C21"/>
    <w:rsid w:val="0C8C56A3"/>
    <w:rsid w:val="0C8F1EAB"/>
    <w:rsid w:val="0C9308B1"/>
    <w:rsid w:val="0C970F7A"/>
    <w:rsid w:val="0C9927BA"/>
    <w:rsid w:val="0C9B5CBE"/>
    <w:rsid w:val="0C9D33BF"/>
    <w:rsid w:val="0C9E0E40"/>
    <w:rsid w:val="0C9F46C4"/>
    <w:rsid w:val="0CA230CA"/>
    <w:rsid w:val="0CA81750"/>
    <w:rsid w:val="0CA84FD3"/>
    <w:rsid w:val="0CA971D2"/>
    <w:rsid w:val="0CAA04D6"/>
    <w:rsid w:val="0CAA6B80"/>
    <w:rsid w:val="0CAF495E"/>
    <w:rsid w:val="0CB56867"/>
    <w:rsid w:val="0CB877EC"/>
    <w:rsid w:val="0CBB296F"/>
    <w:rsid w:val="0CBC03F1"/>
    <w:rsid w:val="0CBD16F5"/>
    <w:rsid w:val="0CC100FC"/>
    <w:rsid w:val="0CC17E16"/>
    <w:rsid w:val="0CC64583"/>
    <w:rsid w:val="0CCB0A0B"/>
    <w:rsid w:val="0CCD3F0E"/>
    <w:rsid w:val="0CCE17EE"/>
    <w:rsid w:val="0CD25E17"/>
    <w:rsid w:val="0CE12BAF"/>
    <w:rsid w:val="0CEA34BE"/>
    <w:rsid w:val="0CEB0F40"/>
    <w:rsid w:val="0CEB6D41"/>
    <w:rsid w:val="0CED4443"/>
    <w:rsid w:val="0CF3634C"/>
    <w:rsid w:val="0CF5184F"/>
    <w:rsid w:val="0CF672D1"/>
    <w:rsid w:val="0CF74D52"/>
    <w:rsid w:val="0CF93AD9"/>
    <w:rsid w:val="0CFA155A"/>
    <w:rsid w:val="0CFA1A3F"/>
    <w:rsid w:val="0CFB6FDC"/>
    <w:rsid w:val="0D0343E8"/>
    <w:rsid w:val="0D044068"/>
    <w:rsid w:val="0D072DEE"/>
    <w:rsid w:val="0D083DF0"/>
    <w:rsid w:val="0D0D2779"/>
    <w:rsid w:val="0D0D6EF6"/>
    <w:rsid w:val="0D0F5C7C"/>
    <w:rsid w:val="0D107E7B"/>
    <w:rsid w:val="0D11117F"/>
    <w:rsid w:val="0D12337E"/>
    <w:rsid w:val="0D126C01"/>
    <w:rsid w:val="0D154302"/>
    <w:rsid w:val="0D1B1A8F"/>
    <w:rsid w:val="0D1E4C12"/>
    <w:rsid w:val="0D215B97"/>
    <w:rsid w:val="0D25459D"/>
    <w:rsid w:val="0D296826"/>
    <w:rsid w:val="0D2D19A9"/>
    <w:rsid w:val="0D2D522C"/>
    <w:rsid w:val="0D39103F"/>
    <w:rsid w:val="0D3F09CA"/>
    <w:rsid w:val="0D4528D3"/>
    <w:rsid w:val="0D460355"/>
    <w:rsid w:val="0D4870DB"/>
    <w:rsid w:val="0D4A6D5B"/>
    <w:rsid w:val="0D4B47DC"/>
    <w:rsid w:val="0D5044E7"/>
    <w:rsid w:val="0D5166E6"/>
    <w:rsid w:val="0D521BE9"/>
    <w:rsid w:val="0D53546C"/>
    <w:rsid w:val="0D5A6FF5"/>
    <w:rsid w:val="0D5B4A77"/>
    <w:rsid w:val="0D5C24F8"/>
    <w:rsid w:val="0D67410D"/>
    <w:rsid w:val="0D6B2B13"/>
    <w:rsid w:val="0D6C0594"/>
    <w:rsid w:val="0D6D6016"/>
    <w:rsid w:val="0D6D61B7"/>
    <w:rsid w:val="0D737F1F"/>
    <w:rsid w:val="0D755621"/>
    <w:rsid w:val="0D794027"/>
    <w:rsid w:val="0D7978AA"/>
    <w:rsid w:val="0D7A1AA8"/>
    <w:rsid w:val="0D7D2A2D"/>
    <w:rsid w:val="0D7F17B3"/>
    <w:rsid w:val="0D8039B2"/>
    <w:rsid w:val="0D8536BD"/>
    <w:rsid w:val="0D86113E"/>
    <w:rsid w:val="0D86333C"/>
    <w:rsid w:val="0D8920C3"/>
    <w:rsid w:val="0D8E0749"/>
    <w:rsid w:val="0D985A2E"/>
    <w:rsid w:val="0DA14AAF"/>
    <w:rsid w:val="0DA306EE"/>
    <w:rsid w:val="0DA32C6D"/>
    <w:rsid w:val="0DA61673"/>
    <w:rsid w:val="0DAB5AFB"/>
    <w:rsid w:val="0DAC4BAD"/>
    <w:rsid w:val="0DB01F82"/>
    <w:rsid w:val="0DB17A04"/>
    <w:rsid w:val="0DB3678A"/>
    <w:rsid w:val="0DB63E8C"/>
    <w:rsid w:val="0DC34AA9"/>
    <w:rsid w:val="0DC4363C"/>
    <w:rsid w:val="0DC82EAC"/>
    <w:rsid w:val="0DCA63AF"/>
    <w:rsid w:val="0DCC18B3"/>
    <w:rsid w:val="0DCF6FB4"/>
    <w:rsid w:val="0DD40EBD"/>
    <w:rsid w:val="0DD643C0"/>
    <w:rsid w:val="0DD856C5"/>
    <w:rsid w:val="0DD878C3"/>
    <w:rsid w:val="0DD93147"/>
    <w:rsid w:val="0DDA2DC7"/>
    <w:rsid w:val="0DDB40CB"/>
    <w:rsid w:val="0DDB664A"/>
    <w:rsid w:val="0DDC1B4D"/>
    <w:rsid w:val="0DDD3D4B"/>
    <w:rsid w:val="0DDF1BCC"/>
    <w:rsid w:val="0DE00553"/>
    <w:rsid w:val="0DE15FD5"/>
    <w:rsid w:val="0DE201D3"/>
    <w:rsid w:val="0DE314D8"/>
    <w:rsid w:val="0DE77EDE"/>
    <w:rsid w:val="0DEA55DF"/>
    <w:rsid w:val="0DEF74E9"/>
    <w:rsid w:val="0DF04F6A"/>
    <w:rsid w:val="0DF129EC"/>
    <w:rsid w:val="0DF2046D"/>
    <w:rsid w:val="0DF33CF1"/>
    <w:rsid w:val="0DF43970"/>
    <w:rsid w:val="0DF66E74"/>
    <w:rsid w:val="0DF70178"/>
    <w:rsid w:val="0DF85BFA"/>
    <w:rsid w:val="0DFA10FD"/>
    <w:rsid w:val="0DFE7B03"/>
    <w:rsid w:val="0E06678C"/>
    <w:rsid w:val="0E072991"/>
    <w:rsid w:val="0E134225"/>
    <w:rsid w:val="0E157728"/>
    <w:rsid w:val="0E1A3BB0"/>
    <w:rsid w:val="0E1D4B35"/>
    <w:rsid w:val="0E1E05C2"/>
    <w:rsid w:val="0E1F0038"/>
    <w:rsid w:val="0E21353B"/>
    <w:rsid w:val="0E216DBE"/>
    <w:rsid w:val="0E265444"/>
    <w:rsid w:val="0E286749"/>
    <w:rsid w:val="0E2A36F8"/>
    <w:rsid w:val="0E2B76CE"/>
    <w:rsid w:val="0E2C734E"/>
    <w:rsid w:val="0E2E60D4"/>
    <w:rsid w:val="0E2F02D2"/>
    <w:rsid w:val="0E2F3B55"/>
    <w:rsid w:val="0E347FDD"/>
    <w:rsid w:val="0E3C6626"/>
    <w:rsid w:val="0E3D2E6B"/>
    <w:rsid w:val="0E4272F3"/>
    <w:rsid w:val="0E4711FC"/>
    <w:rsid w:val="0E486C7E"/>
    <w:rsid w:val="0E4B437F"/>
    <w:rsid w:val="0E4E5304"/>
    <w:rsid w:val="0E4F2D85"/>
    <w:rsid w:val="0E4F6609"/>
    <w:rsid w:val="0E565F93"/>
    <w:rsid w:val="0E5723AE"/>
    <w:rsid w:val="0E5A499A"/>
    <w:rsid w:val="0E5C209B"/>
    <w:rsid w:val="0E5C7E9D"/>
    <w:rsid w:val="0E681731"/>
    <w:rsid w:val="0E6D5BB9"/>
    <w:rsid w:val="0E6F10BC"/>
    <w:rsid w:val="0E79524F"/>
    <w:rsid w:val="0E7D16D6"/>
    <w:rsid w:val="0E7E38D5"/>
    <w:rsid w:val="0E7F4BD9"/>
    <w:rsid w:val="0E837D5C"/>
    <w:rsid w:val="0E856AE3"/>
    <w:rsid w:val="0E8841E4"/>
    <w:rsid w:val="0E891C66"/>
    <w:rsid w:val="0E8F35FC"/>
    <w:rsid w:val="0E922575"/>
    <w:rsid w:val="0E960F7B"/>
    <w:rsid w:val="0E995783"/>
    <w:rsid w:val="0E9A7981"/>
    <w:rsid w:val="0E9F3E09"/>
    <w:rsid w:val="0EA1103E"/>
    <w:rsid w:val="0EA1730C"/>
    <w:rsid w:val="0EA3280F"/>
    <w:rsid w:val="0EA36093"/>
    <w:rsid w:val="0EA53794"/>
    <w:rsid w:val="0EA8251A"/>
    <w:rsid w:val="0EAD4424"/>
    <w:rsid w:val="0EAE1EA5"/>
    <w:rsid w:val="0EAE203B"/>
    <w:rsid w:val="0EB25028"/>
    <w:rsid w:val="0EB55FAD"/>
    <w:rsid w:val="0EB63A2E"/>
    <w:rsid w:val="0EB672B2"/>
    <w:rsid w:val="0EB949B3"/>
    <w:rsid w:val="0EBD0E3B"/>
    <w:rsid w:val="0EC1061B"/>
    <w:rsid w:val="0EC6754C"/>
    <w:rsid w:val="0EC82A4F"/>
    <w:rsid w:val="0ECE4958"/>
    <w:rsid w:val="0ED07E5C"/>
    <w:rsid w:val="0EDE7171"/>
    <w:rsid w:val="0EE000F6"/>
    <w:rsid w:val="0EE448FE"/>
    <w:rsid w:val="0EE63C63"/>
    <w:rsid w:val="0EE67E01"/>
    <w:rsid w:val="0EE73304"/>
    <w:rsid w:val="0EE77A81"/>
    <w:rsid w:val="0EE80D86"/>
    <w:rsid w:val="0EE85502"/>
    <w:rsid w:val="0EE97F39"/>
    <w:rsid w:val="0EEA0A05"/>
    <w:rsid w:val="0EEB1D0A"/>
    <w:rsid w:val="0EEC778C"/>
    <w:rsid w:val="0EF10390"/>
    <w:rsid w:val="0EF75B1D"/>
    <w:rsid w:val="0EF8359E"/>
    <w:rsid w:val="0EF9321E"/>
    <w:rsid w:val="0EFA6AA1"/>
    <w:rsid w:val="0EFC1FA5"/>
    <w:rsid w:val="0EFE54A8"/>
    <w:rsid w:val="0F01062B"/>
    <w:rsid w:val="0F0260AC"/>
    <w:rsid w:val="0F0373B1"/>
    <w:rsid w:val="0F044E32"/>
    <w:rsid w:val="0F0528B4"/>
    <w:rsid w:val="0F057031"/>
    <w:rsid w:val="0F064AB2"/>
    <w:rsid w:val="0F0912BA"/>
    <w:rsid w:val="0F0B0F3A"/>
    <w:rsid w:val="0F0B47BD"/>
    <w:rsid w:val="0F0D443D"/>
    <w:rsid w:val="0F134C17"/>
    <w:rsid w:val="0F162B4E"/>
    <w:rsid w:val="0F1727CE"/>
    <w:rsid w:val="0F195CD1"/>
    <w:rsid w:val="0F1A6FD6"/>
    <w:rsid w:val="0F1F7BDB"/>
    <w:rsid w:val="0F2365E1"/>
    <w:rsid w:val="0F2862EC"/>
    <w:rsid w:val="0F295F6C"/>
    <w:rsid w:val="0F2E09A0"/>
    <w:rsid w:val="0F2E5C77"/>
    <w:rsid w:val="0F355602"/>
    <w:rsid w:val="0F3D2A0E"/>
    <w:rsid w:val="0F3F5F11"/>
    <w:rsid w:val="0F46589C"/>
    <w:rsid w:val="0F4942A2"/>
    <w:rsid w:val="0F4A1D24"/>
    <w:rsid w:val="0F4A7B25"/>
    <w:rsid w:val="0F4E3FAD"/>
    <w:rsid w:val="0F514F32"/>
    <w:rsid w:val="0F530435"/>
    <w:rsid w:val="0F545EB6"/>
    <w:rsid w:val="0F576E3B"/>
    <w:rsid w:val="0F581039"/>
    <w:rsid w:val="0F611949"/>
    <w:rsid w:val="0F634E4C"/>
    <w:rsid w:val="0F65034F"/>
    <w:rsid w:val="0F671654"/>
    <w:rsid w:val="0F6770D5"/>
    <w:rsid w:val="0F68332B"/>
    <w:rsid w:val="0F6925D8"/>
    <w:rsid w:val="0F6A48A4"/>
    <w:rsid w:val="0F6C7CDA"/>
    <w:rsid w:val="0F6D575B"/>
    <w:rsid w:val="0F6F0C5E"/>
    <w:rsid w:val="0F714162"/>
    <w:rsid w:val="0F7179E5"/>
    <w:rsid w:val="0F77606B"/>
    <w:rsid w:val="0F787370"/>
    <w:rsid w:val="0F7C5D76"/>
    <w:rsid w:val="0F7D22E5"/>
    <w:rsid w:val="0F7E1279"/>
    <w:rsid w:val="0F7F477C"/>
    <w:rsid w:val="0F7F6CFB"/>
    <w:rsid w:val="0F817C7F"/>
    <w:rsid w:val="0F845381"/>
    <w:rsid w:val="0F871B88"/>
    <w:rsid w:val="0F8B058F"/>
    <w:rsid w:val="0F8C278D"/>
    <w:rsid w:val="0F8C6010"/>
    <w:rsid w:val="0F8E1513"/>
    <w:rsid w:val="0F8F1193"/>
    <w:rsid w:val="0F8F3712"/>
    <w:rsid w:val="0F914696"/>
    <w:rsid w:val="0F93599B"/>
    <w:rsid w:val="0F943740"/>
    <w:rsid w:val="0F9B0829"/>
    <w:rsid w:val="0F9D3D2C"/>
    <w:rsid w:val="0FA04CB1"/>
    <w:rsid w:val="0FA201B4"/>
    <w:rsid w:val="0FA47BA1"/>
    <w:rsid w:val="0FAB3042"/>
    <w:rsid w:val="0FAB68C5"/>
    <w:rsid w:val="0FAD1DC8"/>
    <w:rsid w:val="0FAD5F50"/>
    <w:rsid w:val="0FAF52CB"/>
    <w:rsid w:val="0FB2044E"/>
    <w:rsid w:val="0FB33CD1"/>
    <w:rsid w:val="0FB43951"/>
    <w:rsid w:val="0FB7580F"/>
    <w:rsid w:val="0FB97DD9"/>
    <w:rsid w:val="0FBA10DE"/>
    <w:rsid w:val="0FBB32DC"/>
    <w:rsid w:val="0FBE2419"/>
    <w:rsid w:val="0FC53BEC"/>
    <w:rsid w:val="0FC5746F"/>
    <w:rsid w:val="0FC72972"/>
    <w:rsid w:val="0FC825F2"/>
    <w:rsid w:val="0FD05800"/>
    <w:rsid w:val="0FD15480"/>
    <w:rsid w:val="0FD22F01"/>
    <w:rsid w:val="0FD34206"/>
    <w:rsid w:val="0FD46404"/>
    <w:rsid w:val="0FD53E86"/>
    <w:rsid w:val="0FDC3811"/>
    <w:rsid w:val="0FDD4B16"/>
    <w:rsid w:val="0FE02217"/>
    <w:rsid w:val="0FE07C99"/>
    <w:rsid w:val="0FE1351C"/>
    <w:rsid w:val="0FEA05A8"/>
    <w:rsid w:val="0FEB18AD"/>
    <w:rsid w:val="0FEC73DC"/>
    <w:rsid w:val="0FF024B1"/>
    <w:rsid w:val="0FF21238"/>
    <w:rsid w:val="0FF4473B"/>
    <w:rsid w:val="0FF643BB"/>
    <w:rsid w:val="10036F54"/>
    <w:rsid w:val="10090E5D"/>
    <w:rsid w:val="100B4360"/>
    <w:rsid w:val="100F2D66"/>
    <w:rsid w:val="10123CEB"/>
    <w:rsid w:val="10165F74"/>
    <w:rsid w:val="10170173"/>
    <w:rsid w:val="101A6B79"/>
    <w:rsid w:val="10223F85"/>
    <w:rsid w:val="10231A07"/>
    <w:rsid w:val="1023528A"/>
    <w:rsid w:val="10247488"/>
    <w:rsid w:val="102C4895"/>
    <w:rsid w:val="1031679E"/>
    <w:rsid w:val="10331CA1"/>
    <w:rsid w:val="103551A4"/>
    <w:rsid w:val="103D79C9"/>
    <w:rsid w:val="10476743"/>
    <w:rsid w:val="104E02CD"/>
    <w:rsid w:val="104F5D4E"/>
    <w:rsid w:val="10514AD4"/>
    <w:rsid w:val="10526CD3"/>
    <w:rsid w:val="10545A59"/>
    <w:rsid w:val="105534DB"/>
    <w:rsid w:val="10557C57"/>
    <w:rsid w:val="1057315A"/>
    <w:rsid w:val="105C75E2"/>
    <w:rsid w:val="106946FA"/>
    <w:rsid w:val="106C3100"/>
    <w:rsid w:val="106D0B81"/>
    <w:rsid w:val="10732A8B"/>
    <w:rsid w:val="10755F8E"/>
    <w:rsid w:val="10782796"/>
    <w:rsid w:val="107C5919"/>
    <w:rsid w:val="1080431F"/>
    <w:rsid w:val="108125EE"/>
    <w:rsid w:val="10817822"/>
    <w:rsid w:val="1085402A"/>
    <w:rsid w:val="10861AAB"/>
    <w:rsid w:val="1087752D"/>
    <w:rsid w:val="10892A30"/>
    <w:rsid w:val="108A0770"/>
    <w:rsid w:val="108A26B0"/>
    <w:rsid w:val="108D6EB8"/>
    <w:rsid w:val="108E10B6"/>
    <w:rsid w:val="109158BE"/>
    <w:rsid w:val="109B61CD"/>
    <w:rsid w:val="109C5E4D"/>
    <w:rsid w:val="109E1350"/>
    <w:rsid w:val="10A11BCB"/>
    <w:rsid w:val="10A3105B"/>
    <w:rsid w:val="10A46ADD"/>
    <w:rsid w:val="10A6675D"/>
    <w:rsid w:val="10A741DE"/>
    <w:rsid w:val="10AE73EC"/>
    <w:rsid w:val="10B2256F"/>
    <w:rsid w:val="10B25DF3"/>
    <w:rsid w:val="10B56D77"/>
    <w:rsid w:val="10BA4216"/>
    <w:rsid w:val="10BB6702"/>
    <w:rsid w:val="10C45D0D"/>
    <w:rsid w:val="10C72515"/>
    <w:rsid w:val="10C75BED"/>
    <w:rsid w:val="10CF7921"/>
    <w:rsid w:val="10D26327"/>
    <w:rsid w:val="10D41E94"/>
    <w:rsid w:val="10D64D2E"/>
    <w:rsid w:val="10D727AF"/>
    <w:rsid w:val="10DF343F"/>
    <w:rsid w:val="10DF7048"/>
    <w:rsid w:val="10E00EC0"/>
    <w:rsid w:val="10E31E45"/>
    <w:rsid w:val="10E478C7"/>
    <w:rsid w:val="10E62DCA"/>
    <w:rsid w:val="10ED4953"/>
    <w:rsid w:val="10F26BDC"/>
    <w:rsid w:val="10F320DF"/>
    <w:rsid w:val="10F90765"/>
    <w:rsid w:val="10FA1A6A"/>
    <w:rsid w:val="10FC16EA"/>
    <w:rsid w:val="10FD29EF"/>
    <w:rsid w:val="10FE4BED"/>
    <w:rsid w:val="10FE629D"/>
    <w:rsid w:val="11021075"/>
    <w:rsid w:val="11031AF2"/>
    <w:rsid w:val="11051FFA"/>
    <w:rsid w:val="11057DFB"/>
    <w:rsid w:val="11063C09"/>
    <w:rsid w:val="1106587D"/>
    <w:rsid w:val="110A6481"/>
    <w:rsid w:val="110F618C"/>
    <w:rsid w:val="1111168F"/>
    <w:rsid w:val="11115E0C"/>
    <w:rsid w:val="1113130F"/>
    <w:rsid w:val="111355E0"/>
    <w:rsid w:val="1118101A"/>
    <w:rsid w:val="111A0C9A"/>
    <w:rsid w:val="111E2F24"/>
    <w:rsid w:val="112160A6"/>
    <w:rsid w:val="1122192A"/>
    <w:rsid w:val="11223B28"/>
    <w:rsid w:val="112315AA"/>
    <w:rsid w:val="11234E2D"/>
    <w:rsid w:val="11254AAD"/>
    <w:rsid w:val="112C7CBB"/>
    <w:rsid w:val="11352B49"/>
    <w:rsid w:val="113B24D4"/>
    <w:rsid w:val="113C7F55"/>
    <w:rsid w:val="113F0EDA"/>
    <w:rsid w:val="1140695B"/>
    <w:rsid w:val="11421E5E"/>
    <w:rsid w:val="11440BE5"/>
    <w:rsid w:val="114875EB"/>
    <w:rsid w:val="114A2AEE"/>
    <w:rsid w:val="114A5C90"/>
    <w:rsid w:val="114C5FF1"/>
    <w:rsid w:val="114E5C71"/>
    <w:rsid w:val="114F36F3"/>
    <w:rsid w:val="11501174"/>
    <w:rsid w:val="115433FE"/>
    <w:rsid w:val="115455FC"/>
    <w:rsid w:val="115A5307"/>
    <w:rsid w:val="115B2D88"/>
    <w:rsid w:val="115D048A"/>
    <w:rsid w:val="115D3D0D"/>
    <w:rsid w:val="11612713"/>
    <w:rsid w:val="11655896"/>
    <w:rsid w:val="1168681B"/>
    <w:rsid w:val="1169429C"/>
    <w:rsid w:val="116A55A1"/>
    <w:rsid w:val="116D0724"/>
    <w:rsid w:val="117016A9"/>
    <w:rsid w:val="11724BAC"/>
    <w:rsid w:val="11782338"/>
    <w:rsid w:val="11794537"/>
    <w:rsid w:val="117C54BB"/>
    <w:rsid w:val="117D2F3D"/>
    <w:rsid w:val="117F4DC6"/>
    <w:rsid w:val="11811943"/>
    <w:rsid w:val="118151C6"/>
    <w:rsid w:val="118D31D7"/>
    <w:rsid w:val="11915461"/>
    <w:rsid w:val="1194410A"/>
    <w:rsid w:val="119463E5"/>
    <w:rsid w:val="1196605D"/>
    <w:rsid w:val="1197736A"/>
    <w:rsid w:val="119E6CF5"/>
    <w:rsid w:val="119F43A3"/>
    <w:rsid w:val="11A021F8"/>
    <w:rsid w:val="11A92B07"/>
    <w:rsid w:val="11AE2812"/>
    <w:rsid w:val="11B33417"/>
    <w:rsid w:val="11B5219D"/>
    <w:rsid w:val="11B71E1D"/>
    <w:rsid w:val="11BB0823"/>
    <w:rsid w:val="11BF2AAD"/>
    <w:rsid w:val="11BF4CAB"/>
    <w:rsid w:val="11C101AE"/>
    <w:rsid w:val="11C37011"/>
    <w:rsid w:val="11C46F35"/>
    <w:rsid w:val="11C60F64"/>
    <w:rsid w:val="11C720B8"/>
    <w:rsid w:val="11C87B39"/>
    <w:rsid w:val="11CC5193"/>
    <w:rsid w:val="11D1624A"/>
    <w:rsid w:val="11D72352"/>
    <w:rsid w:val="11DC205D"/>
    <w:rsid w:val="11DC67DA"/>
    <w:rsid w:val="11DE1CDD"/>
    <w:rsid w:val="11DF2FE2"/>
    <w:rsid w:val="11DF775E"/>
    <w:rsid w:val="11E00A63"/>
    <w:rsid w:val="11E12C61"/>
    <w:rsid w:val="11E36164"/>
    <w:rsid w:val="11E3642A"/>
    <w:rsid w:val="11EB3571"/>
    <w:rsid w:val="11F2097D"/>
    <w:rsid w:val="11F2677F"/>
    <w:rsid w:val="11F51902"/>
    <w:rsid w:val="11F62C07"/>
    <w:rsid w:val="11F67383"/>
    <w:rsid w:val="11FE0013"/>
    <w:rsid w:val="12041F1C"/>
    <w:rsid w:val="12065420"/>
    <w:rsid w:val="12080923"/>
    <w:rsid w:val="120C7329"/>
    <w:rsid w:val="120E02AD"/>
    <w:rsid w:val="120F5D2F"/>
    <w:rsid w:val="12126CB4"/>
    <w:rsid w:val="12147FB8"/>
    <w:rsid w:val="121769BF"/>
    <w:rsid w:val="121C0216"/>
    <w:rsid w:val="121C75C3"/>
    <w:rsid w:val="121F0548"/>
    <w:rsid w:val="12263756"/>
    <w:rsid w:val="12280E57"/>
    <w:rsid w:val="122946DB"/>
    <w:rsid w:val="122B1DDC"/>
    <w:rsid w:val="122D30E1"/>
    <w:rsid w:val="122D52DF"/>
    <w:rsid w:val="123639F0"/>
    <w:rsid w:val="12386EF3"/>
    <w:rsid w:val="12394975"/>
    <w:rsid w:val="123B45F5"/>
    <w:rsid w:val="123C58FA"/>
    <w:rsid w:val="123E2FFB"/>
    <w:rsid w:val="124064FE"/>
    <w:rsid w:val="12460407"/>
    <w:rsid w:val="12463C8B"/>
    <w:rsid w:val="124A2691"/>
    <w:rsid w:val="12531C9B"/>
    <w:rsid w:val="12542FA0"/>
    <w:rsid w:val="12550A22"/>
    <w:rsid w:val="12552C20"/>
    <w:rsid w:val="125664A3"/>
    <w:rsid w:val="12583BA5"/>
    <w:rsid w:val="12591626"/>
    <w:rsid w:val="1259182D"/>
    <w:rsid w:val="125A4EAA"/>
    <w:rsid w:val="125B4B29"/>
    <w:rsid w:val="125D0185"/>
    <w:rsid w:val="12604834"/>
    <w:rsid w:val="12681C41"/>
    <w:rsid w:val="12787CDD"/>
    <w:rsid w:val="1279575E"/>
    <w:rsid w:val="127A31E0"/>
    <w:rsid w:val="127A564B"/>
    <w:rsid w:val="127B2E60"/>
    <w:rsid w:val="127C08E1"/>
    <w:rsid w:val="127D4165"/>
    <w:rsid w:val="127E0301"/>
    <w:rsid w:val="127F1866"/>
    <w:rsid w:val="1282606E"/>
    <w:rsid w:val="12841571"/>
    <w:rsid w:val="12887BC1"/>
    <w:rsid w:val="128A6237"/>
    <w:rsid w:val="128B5679"/>
    <w:rsid w:val="12915003"/>
    <w:rsid w:val="12945F88"/>
    <w:rsid w:val="1295728D"/>
    <w:rsid w:val="1296148B"/>
    <w:rsid w:val="1298498E"/>
    <w:rsid w:val="129A7E91"/>
    <w:rsid w:val="129F7B9C"/>
    <w:rsid w:val="12A130A0"/>
    <w:rsid w:val="12A407A1"/>
    <w:rsid w:val="12A51AA6"/>
    <w:rsid w:val="12A74FA9"/>
    <w:rsid w:val="12A904AC"/>
    <w:rsid w:val="12AB5BAD"/>
    <w:rsid w:val="12AC1431"/>
    <w:rsid w:val="12AD10B0"/>
    <w:rsid w:val="12AF45B4"/>
    <w:rsid w:val="12B058B8"/>
    <w:rsid w:val="12B51D40"/>
    <w:rsid w:val="12BB3C49"/>
    <w:rsid w:val="12BD714C"/>
    <w:rsid w:val="12BF484E"/>
    <w:rsid w:val="12C257D3"/>
    <w:rsid w:val="12C46AD7"/>
    <w:rsid w:val="12C61FDA"/>
    <w:rsid w:val="12C754DE"/>
    <w:rsid w:val="12CF28EA"/>
    <w:rsid w:val="12D312F0"/>
    <w:rsid w:val="12D316BB"/>
    <w:rsid w:val="12D61506"/>
    <w:rsid w:val="12D77CF6"/>
    <w:rsid w:val="12D931F9"/>
    <w:rsid w:val="12DE5103"/>
    <w:rsid w:val="12E2190B"/>
    <w:rsid w:val="12E438B8"/>
    <w:rsid w:val="12E81295"/>
    <w:rsid w:val="12EA0F15"/>
    <w:rsid w:val="12EE319F"/>
    <w:rsid w:val="12F108A0"/>
    <w:rsid w:val="12F37627"/>
    <w:rsid w:val="12F52B2A"/>
    <w:rsid w:val="12FB6C31"/>
    <w:rsid w:val="12FD2134"/>
    <w:rsid w:val="12FD7F36"/>
    <w:rsid w:val="130762C7"/>
    <w:rsid w:val="13095F47"/>
    <w:rsid w:val="130A724C"/>
    <w:rsid w:val="130E5C52"/>
    <w:rsid w:val="130F58D2"/>
    <w:rsid w:val="130F7E50"/>
    <w:rsid w:val="13141D5A"/>
    <w:rsid w:val="13147B5B"/>
    <w:rsid w:val="1315712F"/>
    <w:rsid w:val="1316305E"/>
    <w:rsid w:val="1316525D"/>
    <w:rsid w:val="13183FE3"/>
    <w:rsid w:val="131A74E6"/>
    <w:rsid w:val="131B4F68"/>
    <w:rsid w:val="131C7166"/>
    <w:rsid w:val="132318D4"/>
    <w:rsid w:val="13232374"/>
    <w:rsid w:val="13236AF1"/>
    <w:rsid w:val="13244572"/>
    <w:rsid w:val="13255877"/>
    <w:rsid w:val="132B7780"/>
    <w:rsid w:val="132F3C08"/>
    <w:rsid w:val="1331710B"/>
    <w:rsid w:val="13340090"/>
    <w:rsid w:val="13391FCB"/>
    <w:rsid w:val="133A1F99"/>
    <w:rsid w:val="133D2F1E"/>
    <w:rsid w:val="133F6421"/>
    <w:rsid w:val="1344242A"/>
    <w:rsid w:val="1344612C"/>
    <w:rsid w:val="13453BAE"/>
    <w:rsid w:val="1346162F"/>
    <w:rsid w:val="134747F7"/>
    <w:rsid w:val="13486D30"/>
    <w:rsid w:val="134D0FBA"/>
    <w:rsid w:val="13511BBE"/>
    <w:rsid w:val="13566046"/>
    <w:rsid w:val="135A02D0"/>
    <w:rsid w:val="135D59D1"/>
    <w:rsid w:val="136043D7"/>
    <w:rsid w:val="1365085F"/>
    <w:rsid w:val="13692AE8"/>
    <w:rsid w:val="136A4CE7"/>
    <w:rsid w:val="136D5C6B"/>
    <w:rsid w:val="136E36ED"/>
    <w:rsid w:val="137220F3"/>
    <w:rsid w:val="13753078"/>
    <w:rsid w:val="13771DFE"/>
    <w:rsid w:val="137A2D83"/>
    <w:rsid w:val="137E3987"/>
    <w:rsid w:val="1381018F"/>
    <w:rsid w:val="1381490C"/>
    <w:rsid w:val="13825809"/>
    <w:rsid w:val="13872098"/>
    <w:rsid w:val="13891D18"/>
    <w:rsid w:val="138D071E"/>
    <w:rsid w:val="138F3C22"/>
    <w:rsid w:val="13923D70"/>
    <w:rsid w:val="1394392D"/>
    <w:rsid w:val="13966E30"/>
    <w:rsid w:val="139748B1"/>
    <w:rsid w:val="13995836"/>
    <w:rsid w:val="139C67BB"/>
    <w:rsid w:val="13A51648"/>
    <w:rsid w:val="13A74B4C"/>
    <w:rsid w:val="13A9004F"/>
    <w:rsid w:val="13AB3552"/>
    <w:rsid w:val="13AF57DB"/>
    <w:rsid w:val="13B41C63"/>
    <w:rsid w:val="13B43E61"/>
    <w:rsid w:val="13B72BE8"/>
    <w:rsid w:val="13B82867"/>
    <w:rsid w:val="13B93B6C"/>
    <w:rsid w:val="13BB706F"/>
    <w:rsid w:val="13BD6CEF"/>
    <w:rsid w:val="13C156F5"/>
    <w:rsid w:val="13C3447C"/>
    <w:rsid w:val="13C4667A"/>
    <w:rsid w:val="13C5797F"/>
    <w:rsid w:val="13C61B7D"/>
    <w:rsid w:val="13C85080"/>
    <w:rsid w:val="13D26C95"/>
    <w:rsid w:val="13D57C19"/>
    <w:rsid w:val="13D61E18"/>
    <w:rsid w:val="13D7311C"/>
    <w:rsid w:val="13D9661F"/>
    <w:rsid w:val="13DA081E"/>
    <w:rsid w:val="13DC75A4"/>
    <w:rsid w:val="13E236AC"/>
    <w:rsid w:val="13E52432"/>
    <w:rsid w:val="13EE2D42"/>
    <w:rsid w:val="13EE708C"/>
    <w:rsid w:val="13F029C1"/>
    <w:rsid w:val="13F21748"/>
    <w:rsid w:val="13F526CC"/>
    <w:rsid w:val="13F75BCF"/>
    <w:rsid w:val="13F910D3"/>
    <w:rsid w:val="13FD7AD9"/>
    <w:rsid w:val="140164DF"/>
    <w:rsid w:val="14037464"/>
    <w:rsid w:val="14044EE5"/>
    <w:rsid w:val="140603E8"/>
    <w:rsid w:val="14075E6A"/>
    <w:rsid w:val="140E57F5"/>
    <w:rsid w:val="14116779"/>
    <w:rsid w:val="141241FB"/>
    <w:rsid w:val="14131C7C"/>
    <w:rsid w:val="14132899"/>
    <w:rsid w:val="14135500"/>
    <w:rsid w:val="14137271"/>
    <w:rsid w:val="14166484"/>
    <w:rsid w:val="14173F06"/>
    <w:rsid w:val="14186104"/>
    <w:rsid w:val="14191607"/>
    <w:rsid w:val="141A4E8B"/>
    <w:rsid w:val="141A7089"/>
    <w:rsid w:val="141C038E"/>
    <w:rsid w:val="141F3511"/>
    <w:rsid w:val="14216A14"/>
    <w:rsid w:val="1423579A"/>
    <w:rsid w:val="14247998"/>
    <w:rsid w:val="14293E20"/>
    <w:rsid w:val="142A5125"/>
    <w:rsid w:val="142B46CE"/>
    <w:rsid w:val="142B7323"/>
    <w:rsid w:val="142D2826"/>
    <w:rsid w:val="142F5D29"/>
    <w:rsid w:val="1431122C"/>
    <w:rsid w:val="14370BB7"/>
    <w:rsid w:val="143A1B3C"/>
    <w:rsid w:val="143A745A"/>
    <w:rsid w:val="14426F48"/>
    <w:rsid w:val="1444244B"/>
    <w:rsid w:val="14445CCF"/>
    <w:rsid w:val="144733D0"/>
    <w:rsid w:val="14494355"/>
    <w:rsid w:val="144B7858"/>
    <w:rsid w:val="144C7873"/>
    <w:rsid w:val="14501AE1"/>
    <w:rsid w:val="145539EB"/>
    <w:rsid w:val="145A6BFB"/>
    <w:rsid w:val="146177FD"/>
    <w:rsid w:val="14632D00"/>
    <w:rsid w:val="14640782"/>
    <w:rsid w:val="14687188"/>
    <w:rsid w:val="14691B4B"/>
    <w:rsid w:val="14702016"/>
    <w:rsid w:val="14732F9B"/>
    <w:rsid w:val="147719A1"/>
    <w:rsid w:val="14775224"/>
    <w:rsid w:val="14794EA4"/>
    <w:rsid w:val="147A6014"/>
    <w:rsid w:val="147A61A9"/>
    <w:rsid w:val="147D712D"/>
    <w:rsid w:val="1485453A"/>
    <w:rsid w:val="148641BA"/>
    <w:rsid w:val="148D3B44"/>
    <w:rsid w:val="14935A4E"/>
    <w:rsid w:val="14A02B65"/>
    <w:rsid w:val="14A105E7"/>
    <w:rsid w:val="14A26068"/>
    <w:rsid w:val="14A45A4F"/>
    <w:rsid w:val="14A511EB"/>
    <w:rsid w:val="14A624F0"/>
    <w:rsid w:val="14AE4770"/>
    <w:rsid w:val="14B02E00"/>
    <w:rsid w:val="14B35F82"/>
    <w:rsid w:val="14BF5618"/>
    <w:rsid w:val="14C64FA3"/>
    <w:rsid w:val="14CA39A9"/>
    <w:rsid w:val="14CB142B"/>
    <w:rsid w:val="14CC6EAC"/>
    <w:rsid w:val="14CD492E"/>
    <w:rsid w:val="14D13334"/>
    <w:rsid w:val="14D26837"/>
    <w:rsid w:val="14D514F5"/>
    <w:rsid w:val="14DA3C44"/>
    <w:rsid w:val="14DE264A"/>
    <w:rsid w:val="14E16E52"/>
    <w:rsid w:val="14E248D3"/>
    <w:rsid w:val="14E909DB"/>
    <w:rsid w:val="14EB2147"/>
    <w:rsid w:val="14ED4E63"/>
    <w:rsid w:val="14F90C75"/>
    <w:rsid w:val="14FA1F7A"/>
    <w:rsid w:val="14FE0980"/>
    <w:rsid w:val="15027387"/>
    <w:rsid w:val="15031585"/>
    <w:rsid w:val="1504288A"/>
    <w:rsid w:val="150B2214"/>
    <w:rsid w:val="150D7916"/>
    <w:rsid w:val="151472A1"/>
    <w:rsid w:val="151505A6"/>
    <w:rsid w:val="151D59B2"/>
    <w:rsid w:val="151E6C0C"/>
    <w:rsid w:val="151F0EB5"/>
    <w:rsid w:val="15242DBE"/>
    <w:rsid w:val="15254FBD"/>
    <w:rsid w:val="152704C0"/>
    <w:rsid w:val="152B05E3"/>
    <w:rsid w:val="152C01CB"/>
    <w:rsid w:val="152D1B5C"/>
    <w:rsid w:val="152E3299"/>
    <w:rsid w:val="152E36CE"/>
    <w:rsid w:val="153220D4"/>
    <w:rsid w:val="15353059"/>
    <w:rsid w:val="15391A5F"/>
    <w:rsid w:val="15406E6B"/>
    <w:rsid w:val="15456B76"/>
    <w:rsid w:val="154B51FC"/>
    <w:rsid w:val="154C6501"/>
    <w:rsid w:val="154F7486"/>
    <w:rsid w:val="15501684"/>
    <w:rsid w:val="15504F07"/>
    <w:rsid w:val="15525368"/>
    <w:rsid w:val="15535E8C"/>
    <w:rsid w:val="15545B0C"/>
    <w:rsid w:val="155A7A15"/>
    <w:rsid w:val="1563166D"/>
    <w:rsid w:val="156712A9"/>
    <w:rsid w:val="15674B2D"/>
    <w:rsid w:val="15686D2B"/>
    <w:rsid w:val="156A5AB1"/>
    <w:rsid w:val="156D0C34"/>
    <w:rsid w:val="157250BC"/>
    <w:rsid w:val="15756040"/>
    <w:rsid w:val="15763AC2"/>
    <w:rsid w:val="15774DC7"/>
    <w:rsid w:val="157A5D4B"/>
    <w:rsid w:val="15807C55"/>
    <w:rsid w:val="15811E53"/>
    <w:rsid w:val="158156D6"/>
    <w:rsid w:val="158540DD"/>
    <w:rsid w:val="158775E0"/>
    <w:rsid w:val="158C14E9"/>
    <w:rsid w:val="158E49EC"/>
    <w:rsid w:val="15930E74"/>
    <w:rsid w:val="159468F5"/>
    <w:rsid w:val="1597787A"/>
    <w:rsid w:val="159A07FF"/>
    <w:rsid w:val="15A3368D"/>
    <w:rsid w:val="15A46B90"/>
    <w:rsid w:val="15AA0A99"/>
    <w:rsid w:val="15AD1A1E"/>
    <w:rsid w:val="15AF07A4"/>
    <w:rsid w:val="15B25EA5"/>
    <w:rsid w:val="15B413A8"/>
    <w:rsid w:val="15B66808"/>
    <w:rsid w:val="15BC67B5"/>
    <w:rsid w:val="15C26140"/>
    <w:rsid w:val="15C27640"/>
    <w:rsid w:val="15C319C3"/>
    <w:rsid w:val="15C52948"/>
    <w:rsid w:val="15C62CD0"/>
    <w:rsid w:val="15C725C7"/>
    <w:rsid w:val="15C838CC"/>
    <w:rsid w:val="15C9134E"/>
    <w:rsid w:val="15CA354C"/>
    <w:rsid w:val="15CC22D2"/>
    <w:rsid w:val="15D00CD9"/>
    <w:rsid w:val="15D01BB6"/>
    <w:rsid w:val="15D55160"/>
    <w:rsid w:val="15D66983"/>
    <w:rsid w:val="15D802E3"/>
    <w:rsid w:val="15DA15E8"/>
    <w:rsid w:val="15DF7C6E"/>
    <w:rsid w:val="15E13171"/>
    <w:rsid w:val="15E169F5"/>
    <w:rsid w:val="15E47979"/>
    <w:rsid w:val="15E51B78"/>
    <w:rsid w:val="15E675F9"/>
    <w:rsid w:val="15E708FE"/>
    <w:rsid w:val="15EB3A81"/>
    <w:rsid w:val="15EB7304"/>
    <w:rsid w:val="15EC1502"/>
    <w:rsid w:val="15EF5D0A"/>
    <w:rsid w:val="15F1340C"/>
    <w:rsid w:val="15F3690F"/>
    <w:rsid w:val="15FA0A52"/>
    <w:rsid w:val="15FE0523"/>
    <w:rsid w:val="160114A8"/>
    <w:rsid w:val="160349AB"/>
    <w:rsid w:val="160A4336"/>
    <w:rsid w:val="160B1DB7"/>
    <w:rsid w:val="160E65BF"/>
    <w:rsid w:val="161810CD"/>
    <w:rsid w:val="16184950"/>
    <w:rsid w:val="16196B4E"/>
    <w:rsid w:val="161B2052"/>
    <w:rsid w:val="162064D9"/>
    <w:rsid w:val="16225260"/>
    <w:rsid w:val="16232CE1"/>
    <w:rsid w:val="162503E3"/>
    <w:rsid w:val="162738E6"/>
    <w:rsid w:val="162C5B6F"/>
    <w:rsid w:val="162F4575"/>
    <w:rsid w:val="16352BFB"/>
    <w:rsid w:val="163A7E23"/>
    <w:rsid w:val="163B0388"/>
    <w:rsid w:val="163C2586"/>
    <w:rsid w:val="163D0008"/>
    <w:rsid w:val="163D5A89"/>
    <w:rsid w:val="16414490"/>
    <w:rsid w:val="16435794"/>
    <w:rsid w:val="16443216"/>
    <w:rsid w:val="1649189C"/>
    <w:rsid w:val="164A7406"/>
    <w:rsid w:val="164C2821"/>
    <w:rsid w:val="164C60A4"/>
    <w:rsid w:val="164E5D24"/>
    <w:rsid w:val="164F37A5"/>
    <w:rsid w:val="164F7029"/>
    <w:rsid w:val="165006DF"/>
    <w:rsid w:val="16527FAD"/>
    <w:rsid w:val="165434B0"/>
    <w:rsid w:val="1656474A"/>
    <w:rsid w:val="16597938"/>
    <w:rsid w:val="165A53BA"/>
    <w:rsid w:val="165F72C3"/>
    <w:rsid w:val="1664374B"/>
    <w:rsid w:val="166A5654"/>
    <w:rsid w:val="166F1ADC"/>
    <w:rsid w:val="16761466"/>
    <w:rsid w:val="167B1172"/>
    <w:rsid w:val="167D6873"/>
    <w:rsid w:val="167E20F6"/>
    <w:rsid w:val="167F1D76"/>
    <w:rsid w:val="16810AFC"/>
    <w:rsid w:val="1683077C"/>
    <w:rsid w:val="1688192D"/>
    <w:rsid w:val="16884C04"/>
    <w:rsid w:val="168924CC"/>
    <w:rsid w:val="16895F09"/>
    <w:rsid w:val="168A0107"/>
    <w:rsid w:val="168A398A"/>
    <w:rsid w:val="168C6E8D"/>
    <w:rsid w:val="168D490F"/>
    <w:rsid w:val="168E2390"/>
    <w:rsid w:val="168E6B0D"/>
    <w:rsid w:val="16915513"/>
    <w:rsid w:val="16920D97"/>
    <w:rsid w:val="16922F95"/>
    <w:rsid w:val="16936818"/>
    <w:rsid w:val="1694429A"/>
    <w:rsid w:val="16953F1A"/>
    <w:rsid w:val="16992920"/>
    <w:rsid w:val="169B736F"/>
    <w:rsid w:val="169C38A4"/>
    <w:rsid w:val="16A15FC9"/>
    <w:rsid w:val="16A67A37"/>
    <w:rsid w:val="16A85139"/>
    <w:rsid w:val="16AA643D"/>
    <w:rsid w:val="16AE7042"/>
    <w:rsid w:val="16AF4AC3"/>
    <w:rsid w:val="16B1384A"/>
    <w:rsid w:val="16B17C2B"/>
    <w:rsid w:val="16B36D4D"/>
    <w:rsid w:val="16B953D3"/>
    <w:rsid w:val="16BA2E55"/>
    <w:rsid w:val="16BC6358"/>
    <w:rsid w:val="16BF2B60"/>
    <w:rsid w:val="16BF4D5E"/>
    <w:rsid w:val="16C16063"/>
    <w:rsid w:val="16C31566"/>
    <w:rsid w:val="16C66BE6"/>
    <w:rsid w:val="16C67F6C"/>
    <w:rsid w:val="16C77949"/>
    <w:rsid w:val="16CB43F4"/>
    <w:rsid w:val="16CE5378"/>
    <w:rsid w:val="16D30781"/>
    <w:rsid w:val="16D31800"/>
    <w:rsid w:val="16DC7F11"/>
    <w:rsid w:val="16DD5993"/>
    <w:rsid w:val="16E14399"/>
    <w:rsid w:val="16E21E1B"/>
    <w:rsid w:val="16E3789C"/>
    <w:rsid w:val="16E817A5"/>
    <w:rsid w:val="16EC4928"/>
    <w:rsid w:val="16F220B5"/>
    <w:rsid w:val="16F37B36"/>
    <w:rsid w:val="16F51CB1"/>
    <w:rsid w:val="16F577B6"/>
    <w:rsid w:val="16FA74C1"/>
    <w:rsid w:val="16FC29C4"/>
    <w:rsid w:val="16FC4BC3"/>
    <w:rsid w:val="17001571"/>
    <w:rsid w:val="170148CE"/>
    <w:rsid w:val="17037DD1"/>
    <w:rsid w:val="170532D4"/>
    <w:rsid w:val="17057A51"/>
    <w:rsid w:val="170F0360"/>
    <w:rsid w:val="17101665"/>
    <w:rsid w:val="17103863"/>
    <w:rsid w:val="171112E5"/>
    <w:rsid w:val="1711679D"/>
    <w:rsid w:val="17126D66"/>
    <w:rsid w:val="17142269"/>
    <w:rsid w:val="17191F74"/>
    <w:rsid w:val="171C2EF9"/>
    <w:rsid w:val="17201528"/>
    <w:rsid w:val="1720607C"/>
    <w:rsid w:val="17222C66"/>
    <w:rsid w:val="17240306"/>
    <w:rsid w:val="17263809"/>
    <w:rsid w:val="172A220F"/>
    <w:rsid w:val="172F6697"/>
    <w:rsid w:val="173C6014"/>
    <w:rsid w:val="173F012B"/>
    <w:rsid w:val="174156B7"/>
    <w:rsid w:val="17473D3D"/>
    <w:rsid w:val="174817BF"/>
    <w:rsid w:val="17487240"/>
    <w:rsid w:val="175468D6"/>
    <w:rsid w:val="175852DC"/>
    <w:rsid w:val="175B6261"/>
    <w:rsid w:val="175D1764"/>
    <w:rsid w:val="1761016A"/>
    <w:rsid w:val="17625BEC"/>
    <w:rsid w:val="1763586C"/>
    <w:rsid w:val="176645F2"/>
    <w:rsid w:val="176667F0"/>
    <w:rsid w:val="17692FF8"/>
    <w:rsid w:val="176B64FB"/>
    <w:rsid w:val="176D617B"/>
    <w:rsid w:val="176F167E"/>
    <w:rsid w:val="176F4F02"/>
    <w:rsid w:val="17725CE9"/>
    <w:rsid w:val="17776A8B"/>
    <w:rsid w:val="17781F8E"/>
    <w:rsid w:val="17797A0F"/>
    <w:rsid w:val="177A3293"/>
    <w:rsid w:val="177B2F13"/>
    <w:rsid w:val="177D4217"/>
    <w:rsid w:val="177D6416"/>
    <w:rsid w:val="177E1C99"/>
    <w:rsid w:val="1781069F"/>
    <w:rsid w:val="178570A5"/>
    <w:rsid w:val="178612A4"/>
    <w:rsid w:val="17896F7F"/>
    <w:rsid w:val="178C31AD"/>
    <w:rsid w:val="17912EB8"/>
    <w:rsid w:val="17974DC1"/>
    <w:rsid w:val="17982843"/>
    <w:rsid w:val="179E21CE"/>
    <w:rsid w:val="17A82ADD"/>
    <w:rsid w:val="17A93DE2"/>
    <w:rsid w:val="17AE026A"/>
    <w:rsid w:val="17B03166"/>
    <w:rsid w:val="17B07EE9"/>
    <w:rsid w:val="17B65676"/>
    <w:rsid w:val="17BA627B"/>
    <w:rsid w:val="17BC177E"/>
    <w:rsid w:val="17BC5001"/>
    <w:rsid w:val="17BF5F86"/>
    <w:rsid w:val="17C00184"/>
    <w:rsid w:val="17C31108"/>
    <w:rsid w:val="17C46B8A"/>
    <w:rsid w:val="17C65910"/>
    <w:rsid w:val="17C80E13"/>
    <w:rsid w:val="17C93012"/>
    <w:rsid w:val="17CA4317"/>
    <w:rsid w:val="17CC78C9"/>
    <w:rsid w:val="17D06220"/>
    <w:rsid w:val="17D13AF8"/>
    <w:rsid w:val="17D15EA0"/>
    <w:rsid w:val="17D46E24"/>
    <w:rsid w:val="17D932AC"/>
    <w:rsid w:val="17DC7AB4"/>
    <w:rsid w:val="17DD1CB2"/>
    <w:rsid w:val="17DF51B5"/>
    <w:rsid w:val="17E30B5F"/>
    <w:rsid w:val="17E3163D"/>
    <w:rsid w:val="17E3743F"/>
    <w:rsid w:val="17E603C4"/>
    <w:rsid w:val="17E70043"/>
    <w:rsid w:val="17E75E45"/>
    <w:rsid w:val="17E91348"/>
    <w:rsid w:val="17EA484B"/>
    <w:rsid w:val="17ED1F4D"/>
    <w:rsid w:val="17EE3251"/>
    <w:rsid w:val="17F263D4"/>
    <w:rsid w:val="17F4515B"/>
    <w:rsid w:val="17F6065E"/>
    <w:rsid w:val="17FC2567"/>
    <w:rsid w:val="18000F6D"/>
    <w:rsid w:val="180169EF"/>
    <w:rsid w:val="18037974"/>
    <w:rsid w:val="1807637A"/>
    <w:rsid w:val="180A72FE"/>
    <w:rsid w:val="180B4D80"/>
    <w:rsid w:val="180E1588"/>
    <w:rsid w:val="1811250D"/>
    <w:rsid w:val="18147C0E"/>
    <w:rsid w:val="18170B93"/>
    <w:rsid w:val="181A13D3"/>
    <w:rsid w:val="181A7599"/>
    <w:rsid w:val="181D631F"/>
    <w:rsid w:val="181E5F9F"/>
    <w:rsid w:val="18235CAA"/>
    <w:rsid w:val="18251831"/>
    <w:rsid w:val="182746B0"/>
    <w:rsid w:val="18297BB3"/>
    <w:rsid w:val="182A5635"/>
    <w:rsid w:val="182D2D36"/>
    <w:rsid w:val="182D65B9"/>
    <w:rsid w:val="182E07B8"/>
    <w:rsid w:val="18303CBB"/>
    <w:rsid w:val="183945CA"/>
    <w:rsid w:val="18397E4E"/>
    <w:rsid w:val="183B7ACD"/>
    <w:rsid w:val="183E42D5"/>
    <w:rsid w:val="183F1D57"/>
    <w:rsid w:val="183F4A1B"/>
    <w:rsid w:val="18422CDC"/>
    <w:rsid w:val="18434EDA"/>
    <w:rsid w:val="184503DD"/>
    <w:rsid w:val="184616E2"/>
    <w:rsid w:val="18484BE5"/>
    <w:rsid w:val="18492666"/>
    <w:rsid w:val="184E0CEC"/>
    <w:rsid w:val="184F676E"/>
    <w:rsid w:val="185041F0"/>
    <w:rsid w:val="185A7C04"/>
    <w:rsid w:val="185C3885"/>
    <w:rsid w:val="185D28BB"/>
    <w:rsid w:val="18633210"/>
    <w:rsid w:val="186A061D"/>
    <w:rsid w:val="186E6D83"/>
    <w:rsid w:val="18702526"/>
    <w:rsid w:val="187212AC"/>
    <w:rsid w:val="18767CB3"/>
    <w:rsid w:val="187831B6"/>
    <w:rsid w:val="187A66B9"/>
    <w:rsid w:val="187B413A"/>
    <w:rsid w:val="187C6339"/>
    <w:rsid w:val="187D763D"/>
    <w:rsid w:val="188127C0"/>
    <w:rsid w:val="18820242"/>
    <w:rsid w:val="18846FC8"/>
    <w:rsid w:val="18854A4A"/>
    <w:rsid w:val="18856C48"/>
    <w:rsid w:val="1887214B"/>
    <w:rsid w:val="1889564E"/>
    <w:rsid w:val="188A0ED1"/>
    <w:rsid w:val="189204DC"/>
    <w:rsid w:val="18923D5F"/>
    <w:rsid w:val="18935F5E"/>
    <w:rsid w:val="189823E5"/>
    <w:rsid w:val="18985C69"/>
    <w:rsid w:val="189E1D70"/>
    <w:rsid w:val="18A361F8"/>
    <w:rsid w:val="18A62A00"/>
    <w:rsid w:val="18A70482"/>
    <w:rsid w:val="18A74BFE"/>
    <w:rsid w:val="18AA1406"/>
    <w:rsid w:val="18B22F8F"/>
    <w:rsid w:val="18B43F14"/>
    <w:rsid w:val="18B51996"/>
    <w:rsid w:val="18B67417"/>
    <w:rsid w:val="18BE1FCB"/>
    <w:rsid w:val="18BE4823"/>
    <w:rsid w:val="18C72F35"/>
    <w:rsid w:val="18CB193B"/>
    <w:rsid w:val="18CF62D0"/>
    <w:rsid w:val="18D205AB"/>
    <w:rsid w:val="18DC7657"/>
    <w:rsid w:val="18DD50D8"/>
    <w:rsid w:val="18E24DE3"/>
    <w:rsid w:val="18E44A63"/>
    <w:rsid w:val="18E80CA3"/>
    <w:rsid w:val="18E9167E"/>
    <w:rsid w:val="18EC78F1"/>
    <w:rsid w:val="18ED5373"/>
    <w:rsid w:val="18F062F7"/>
    <w:rsid w:val="18F17B89"/>
    <w:rsid w:val="18F40581"/>
    <w:rsid w:val="18F56002"/>
    <w:rsid w:val="18F95331"/>
    <w:rsid w:val="18FC598D"/>
    <w:rsid w:val="19016592"/>
    <w:rsid w:val="19024013"/>
    <w:rsid w:val="19027896"/>
    <w:rsid w:val="19035318"/>
    <w:rsid w:val="190A6EA1"/>
    <w:rsid w:val="190B2724"/>
    <w:rsid w:val="190B4923"/>
    <w:rsid w:val="190F6BAC"/>
    <w:rsid w:val="19100DAA"/>
    <w:rsid w:val="1911682C"/>
    <w:rsid w:val="19162CB4"/>
    <w:rsid w:val="19183BAB"/>
    <w:rsid w:val="19193C38"/>
    <w:rsid w:val="191974BC"/>
    <w:rsid w:val="191B29BF"/>
    <w:rsid w:val="191C263F"/>
    <w:rsid w:val="19224548"/>
    <w:rsid w:val="19231FC9"/>
    <w:rsid w:val="192432CE"/>
    <w:rsid w:val="192667D1"/>
    <w:rsid w:val="192F165F"/>
    <w:rsid w:val="193070E1"/>
    <w:rsid w:val="19353569"/>
    <w:rsid w:val="193B5472"/>
    <w:rsid w:val="193C0975"/>
    <w:rsid w:val="193C2EF3"/>
    <w:rsid w:val="193D71F3"/>
    <w:rsid w:val="193E3E78"/>
    <w:rsid w:val="193E7F56"/>
    <w:rsid w:val="1940517D"/>
    <w:rsid w:val="19495A8C"/>
    <w:rsid w:val="194C2F77"/>
    <w:rsid w:val="194C318E"/>
    <w:rsid w:val="194D0C0F"/>
    <w:rsid w:val="194D4493"/>
    <w:rsid w:val="194F7996"/>
    <w:rsid w:val="19501B94"/>
    <w:rsid w:val="1954059A"/>
    <w:rsid w:val="1954601C"/>
    <w:rsid w:val="195E692B"/>
    <w:rsid w:val="196178B0"/>
    <w:rsid w:val="1967503C"/>
    <w:rsid w:val="19697BC5"/>
    <w:rsid w:val="196B3A43"/>
    <w:rsid w:val="196C5C41"/>
    <w:rsid w:val="196E6BC6"/>
    <w:rsid w:val="197255CC"/>
    <w:rsid w:val="197468D1"/>
    <w:rsid w:val="19756550"/>
    <w:rsid w:val="19763FD2"/>
    <w:rsid w:val="19767855"/>
    <w:rsid w:val="197C5EDB"/>
    <w:rsid w:val="197D395D"/>
    <w:rsid w:val="197D6787"/>
    <w:rsid w:val="197D71E0"/>
    <w:rsid w:val="198567EB"/>
    <w:rsid w:val="1986540C"/>
    <w:rsid w:val="198D747A"/>
    <w:rsid w:val="198F297E"/>
    <w:rsid w:val="199003FF"/>
    <w:rsid w:val="19962308"/>
    <w:rsid w:val="19977D8A"/>
    <w:rsid w:val="1999328D"/>
    <w:rsid w:val="199A0D0F"/>
    <w:rsid w:val="199C4212"/>
    <w:rsid w:val="199E7715"/>
    <w:rsid w:val="19A410F8"/>
    <w:rsid w:val="19A4161E"/>
    <w:rsid w:val="19A75E26"/>
    <w:rsid w:val="19AB482C"/>
    <w:rsid w:val="19AC22AE"/>
    <w:rsid w:val="19AE3232"/>
    <w:rsid w:val="19AF5431"/>
    <w:rsid w:val="19B5733A"/>
    <w:rsid w:val="19B83B42"/>
    <w:rsid w:val="19B92850"/>
    <w:rsid w:val="19BC4967"/>
    <w:rsid w:val="19BE7C49"/>
    <w:rsid w:val="19BF34CD"/>
    <w:rsid w:val="19C15150"/>
    <w:rsid w:val="19C26650"/>
    <w:rsid w:val="19C65056"/>
    <w:rsid w:val="19CA3A5C"/>
    <w:rsid w:val="19CB76F3"/>
    <w:rsid w:val="19D133E7"/>
    <w:rsid w:val="19D4436C"/>
    <w:rsid w:val="19D55670"/>
    <w:rsid w:val="19D5786F"/>
    <w:rsid w:val="19D8128E"/>
    <w:rsid w:val="19DA1AF8"/>
    <w:rsid w:val="19DC38F9"/>
    <w:rsid w:val="19DC4FFB"/>
    <w:rsid w:val="19E05C00"/>
    <w:rsid w:val="19E16F05"/>
    <w:rsid w:val="19E6338C"/>
    <w:rsid w:val="19E63640"/>
    <w:rsid w:val="19E8300C"/>
    <w:rsid w:val="19E85757"/>
    <w:rsid w:val="19E90A8E"/>
    <w:rsid w:val="19EC5296"/>
    <w:rsid w:val="19ED2D17"/>
    <w:rsid w:val="19ED7494"/>
    <w:rsid w:val="19F2719F"/>
    <w:rsid w:val="19F50124"/>
    <w:rsid w:val="19F55BA5"/>
    <w:rsid w:val="19FC3D38"/>
    <w:rsid w:val="19FD2FB1"/>
    <w:rsid w:val="1A027439"/>
    <w:rsid w:val="1A0738C1"/>
    <w:rsid w:val="1A081343"/>
    <w:rsid w:val="1A0A00C9"/>
    <w:rsid w:val="1A0D324C"/>
    <w:rsid w:val="1A0F4551"/>
    <w:rsid w:val="1A0F674F"/>
    <w:rsid w:val="1A1041D0"/>
    <w:rsid w:val="1A1773DF"/>
    <w:rsid w:val="1A1B2562"/>
    <w:rsid w:val="1A1B5DE5"/>
    <w:rsid w:val="1A20226D"/>
    <w:rsid w:val="1A225770"/>
    <w:rsid w:val="1A2331F1"/>
    <w:rsid w:val="1A252E71"/>
    <w:rsid w:val="1A2608F3"/>
    <w:rsid w:val="1A273DF6"/>
    <w:rsid w:val="1A287679"/>
    <w:rsid w:val="1A2972F9"/>
    <w:rsid w:val="1A2D3B01"/>
    <w:rsid w:val="1A37660E"/>
    <w:rsid w:val="1A384090"/>
    <w:rsid w:val="1A3D0518"/>
    <w:rsid w:val="1A440A74"/>
    <w:rsid w:val="1A4533A6"/>
    <w:rsid w:val="1A4D4035"/>
    <w:rsid w:val="1A4E1AB7"/>
    <w:rsid w:val="1A512A3C"/>
    <w:rsid w:val="1A5171B8"/>
    <w:rsid w:val="1A5204BD"/>
    <w:rsid w:val="1A524C3A"/>
    <w:rsid w:val="1A555BBE"/>
    <w:rsid w:val="1A563640"/>
    <w:rsid w:val="1A574945"/>
    <w:rsid w:val="1A5D684E"/>
    <w:rsid w:val="1A5F77D3"/>
    <w:rsid w:val="1A620757"/>
    <w:rsid w:val="1A643C5B"/>
    <w:rsid w:val="1A66715E"/>
    <w:rsid w:val="1A6B35E5"/>
    <w:rsid w:val="1A710D72"/>
    <w:rsid w:val="1A7309F2"/>
    <w:rsid w:val="1A772C7B"/>
    <w:rsid w:val="1A807D07"/>
    <w:rsid w:val="1A82320B"/>
    <w:rsid w:val="1A83450F"/>
    <w:rsid w:val="1A84670E"/>
    <w:rsid w:val="1A85418F"/>
    <w:rsid w:val="1A877692"/>
    <w:rsid w:val="1A8A0617"/>
    <w:rsid w:val="1A8A3E9A"/>
    <w:rsid w:val="1A8B6099"/>
    <w:rsid w:val="1A8C3B1A"/>
    <w:rsid w:val="1A8D4E1F"/>
    <w:rsid w:val="1A8E4A9F"/>
    <w:rsid w:val="1A915A23"/>
    <w:rsid w:val="1A936D28"/>
    <w:rsid w:val="1A9447AA"/>
    <w:rsid w:val="1A9F05BC"/>
    <w:rsid w:val="1AA21541"/>
    <w:rsid w:val="1AA56C42"/>
    <w:rsid w:val="1AA77BC7"/>
    <w:rsid w:val="1AA81F13"/>
    <w:rsid w:val="1AAD1AD0"/>
    <w:rsid w:val="1AAD78D2"/>
    <w:rsid w:val="1AB217D3"/>
    <w:rsid w:val="1AB32536"/>
    <w:rsid w:val="1AB42F10"/>
    <w:rsid w:val="1AB56EDD"/>
    <w:rsid w:val="1AB836E5"/>
    <w:rsid w:val="1AC00AF1"/>
    <w:rsid w:val="1AC23FF4"/>
    <w:rsid w:val="1ACC2385"/>
    <w:rsid w:val="1AD66518"/>
    <w:rsid w:val="1AD9749D"/>
    <w:rsid w:val="1ADA72BB"/>
    <w:rsid w:val="1ADB711C"/>
    <w:rsid w:val="1ADC0670"/>
    <w:rsid w:val="1ADD2620"/>
    <w:rsid w:val="1ADE056F"/>
    <w:rsid w:val="1AE01026"/>
    <w:rsid w:val="1AE06E27"/>
    <w:rsid w:val="1AE16AA7"/>
    <w:rsid w:val="1AE2232B"/>
    <w:rsid w:val="1AE532AF"/>
    <w:rsid w:val="1AE60D31"/>
    <w:rsid w:val="1AED613D"/>
    <w:rsid w:val="1AEF1640"/>
    <w:rsid w:val="1AF070C2"/>
    <w:rsid w:val="1AF26BB7"/>
    <w:rsid w:val="1AF347C3"/>
    <w:rsid w:val="1AF60FCB"/>
    <w:rsid w:val="1AF65748"/>
    <w:rsid w:val="1AF70C4B"/>
    <w:rsid w:val="1AF9414E"/>
    <w:rsid w:val="1AFE05D6"/>
    <w:rsid w:val="1AFF18DB"/>
    <w:rsid w:val="1B003AD9"/>
    <w:rsid w:val="1B014DDE"/>
    <w:rsid w:val="1B034A5E"/>
    <w:rsid w:val="1B0353F5"/>
    <w:rsid w:val="1B045D62"/>
    <w:rsid w:val="1B0659E2"/>
    <w:rsid w:val="1B080EE5"/>
    <w:rsid w:val="1B0E2DEF"/>
    <w:rsid w:val="1B127276"/>
    <w:rsid w:val="1B134CF8"/>
    <w:rsid w:val="1B14057B"/>
    <w:rsid w:val="1B142779"/>
    <w:rsid w:val="1B1501FB"/>
    <w:rsid w:val="1B1A4683"/>
    <w:rsid w:val="1B1B5988"/>
    <w:rsid w:val="1B1F0B0A"/>
    <w:rsid w:val="1B20658C"/>
    <w:rsid w:val="1B256297"/>
    <w:rsid w:val="1B263D19"/>
    <w:rsid w:val="1B28721C"/>
    <w:rsid w:val="1B294C9D"/>
    <w:rsid w:val="1B32775E"/>
    <w:rsid w:val="1B340AB0"/>
    <w:rsid w:val="1B3B3CBE"/>
    <w:rsid w:val="1B3C5EBC"/>
    <w:rsid w:val="1B3E13BF"/>
    <w:rsid w:val="1B4048C2"/>
    <w:rsid w:val="1B4432C9"/>
    <w:rsid w:val="1B4545CD"/>
    <w:rsid w:val="1B4667CC"/>
    <w:rsid w:val="1B477AD1"/>
    <w:rsid w:val="1B481CCF"/>
    <w:rsid w:val="1B4951D2"/>
    <w:rsid w:val="1B4B2131"/>
    <w:rsid w:val="1B5003E0"/>
    <w:rsid w:val="1B5125DE"/>
    <w:rsid w:val="1B516EFF"/>
    <w:rsid w:val="1B535AE1"/>
    <w:rsid w:val="1B550FE4"/>
    <w:rsid w:val="1B566A66"/>
    <w:rsid w:val="1B5744E8"/>
    <w:rsid w:val="1B577D6B"/>
    <w:rsid w:val="1B5857EC"/>
    <w:rsid w:val="1B59326E"/>
    <w:rsid w:val="1B5C096F"/>
    <w:rsid w:val="1B601C8B"/>
    <w:rsid w:val="1B612879"/>
    <w:rsid w:val="1B6260FC"/>
    <w:rsid w:val="1B661988"/>
    <w:rsid w:val="1B680005"/>
    <w:rsid w:val="1B682203"/>
    <w:rsid w:val="1B6D668B"/>
    <w:rsid w:val="1B6E410D"/>
    <w:rsid w:val="1B6F1B8E"/>
    <w:rsid w:val="1B710915"/>
    <w:rsid w:val="1B77281E"/>
    <w:rsid w:val="1B7B1224"/>
    <w:rsid w:val="1B7C6CA6"/>
    <w:rsid w:val="1B7E21A9"/>
    <w:rsid w:val="1B7F1E29"/>
    <w:rsid w:val="1B80312D"/>
    <w:rsid w:val="1B8056AC"/>
    <w:rsid w:val="1B8462B0"/>
    <w:rsid w:val="1B853C2D"/>
    <w:rsid w:val="1B8575B5"/>
    <w:rsid w:val="1B872AB8"/>
    <w:rsid w:val="1B895FBB"/>
    <w:rsid w:val="1B8A0CEC"/>
    <w:rsid w:val="1B8C6F40"/>
    <w:rsid w:val="1B9907D4"/>
    <w:rsid w:val="1BA05BE1"/>
    <w:rsid w:val="1BA24967"/>
    <w:rsid w:val="1BA323E9"/>
    <w:rsid w:val="1BA445E7"/>
    <w:rsid w:val="1BA6336D"/>
    <w:rsid w:val="1BA7556B"/>
    <w:rsid w:val="1BA90A6F"/>
    <w:rsid w:val="1BA942F2"/>
    <w:rsid w:val="1BAA1D73"/>
    <w:rsid w:val="1BAA64F0"/>
    <w:rsid w:val="1BAD2CF8"/>
    <w:rsid w:val="1BB27180"/>
    <w:rsid w:val="1BB36E00"/>
    <w:rsid w:val="1BB52303"/>
    <w:rsid w:val="1BB90D09"/>
    <w:rsid w:val="1BB9458C"/>
    <w:rsid w:val="1BBC1C8E"/>
    <w:rsid w:val="1BBF7E22"/>
    <w:rsid w:val="1BC11999"/>
    <w:rsid w:val="1BC31618"/>
    <w:rsid w:val="1BC54B1C"/>
    <w:rsid w:val="1BC6259D"/>
    <w:rsid w:val="1BC82E20"/>
    <w:rsid w:val="1BC96DA5"/>
    <w:rsid w:val="1BCA4827"/>
    <w:rsid w:val="1BCE542B"/>
    <w:rsid w:val="1BD0092E"/>
    <w:rsid w:val="1BD11C33"/>
    <w:rsid w:val="1BD163B0"/>
    <w:rsid w:val="1BD42BB8"/>
    <w:rsid w:val="1BD50639"/>
    <w:rsid w:val="1BD73B3C"/>
    <w:rsid w:val="1BD815BE"/>
    <w:rsid w:val="1BD937BC"/>
    <w:rsid w:val="1BD9703F"/>
    <w:rsid w:val="1BDA123E"/>
    <w:rsid w:val="1BDA4AC1"/>
    <w:rsid w:val="1BDD21C2"/>
    <w:rsid w:val="1BDD5A46"/>
    <w:rsid w:val="1BE31B4D"/>
    <w:rsid w:val="1BE3794F"/>
    <w:rsid w:val="1BE475CF"/>
    <w:rsid w:val="1BE76355"/>
    <w:rsid w:val="1BEC025E"/>
    <w:rsid w:val="1BF146E6"/>
    <w:rsid w:val="1BF57AF7"/>
    <w:rsid w:val="1BF84071"/>
    <w:rsid w:val="1BFB4FF6"/>
    <w:rsid w:val="1BFD04F9"/>
    <w:rsid w:val="1C010930"/>
    <w:rsid w:val="1C060E08"/>
    <w:rsid w:val="1C063FC0"/>
    <w:rsid w:val="1C072396"/>
    <w:rsid w:val="1C0A780E"/>
    <w:rsid w:val="1C0E6215"/>
    <w:rsid w:val="1C0F3C96"/>
    <w:rsid w:val="1C104F9B"/>
    <w:rsid w:val="1C174926"/>
    <w:rsid w:val="1C1823A7"/>
    <w:rsid w:val="1C197E29"/>
    <w:rsid w:val="1C1A2027"/>
    <w:rsid w:val="1C1A58AA"/>
    <w:rsid w:val="1C1A7AA9"/>
    <w:rsid w:val="1C1C2FAC"/>
    <w:rsid w:val="1C2077B4"/>
    <w:rsid w:val="1C2403B8"/>
    <w:rsid w:val="1C255E3A"/>
    <w:rsid w:val="1C27133D"/>
    <w:rsid w:val="1C2B35C6"/>
    <w:rsid w:val="1C2E454B"/>
    <w:rsid w:val="1C3154D0"/>
    <w:rsid w:val="1C340653"/>
    <w:rsid w:val="1C346454"/>
    <w:rsid w:val="1C3560D4"/>
    <w:rsid w:val="1C361957"/>
    <w:rsid w:val="1C3928DC"/>
    <w:rsid w:val="1C3A255C"/>
    <w:rsid w:val="1C4353EA"/>
    <w:rsid w:val="1C4466EF"/>
    <w:rsid w:val="1C4850F5"/>
    <w:rsid w:val="1C4A05F8"/>
    <w:rsid w:val="1C4B6079"/>
    <w:rsid w:val="1C4E11FC"/>
    <w:rsid w:val="1C502501"/>
    <w:rsid w:val="1C534F2C"/>
    <w:rsid w:val="1C57790E"/>
    <w:rsid w:val="1C58538F"/>
    <w:rsid w:val="1C625C9F"/>
    <w:rsid w:val="1C656C23"/>
    <w:rsid w:val="1C6646A5"/>
    <w:rsid w:val="1C6840AB"/>
    <w:rsid w:val="1C6E5335"/>
    <w:rsid w:val="1C7104B7"/>
    <w:rsid w:val="1C744CBF"/>
    <w:rsid w:val="1C7C24C7"/>
    <w:rsid w:val="1C7D42CA"/>
    <w:rsid w:val="1C7E55CF"/>
    <w:rsid w:val="1C800AD2"/>
    <w:rsid w:val="1C80524F"/>
    <w:rsid w:val="1C8054A9"/>
    <w:rsid w:val="1C831A57"/>
    <w:rsid w:val="1C833C55"/>
    <w:rsid w:val="1C8361D3"/>
    <w:rsid w:val="1C8416D6"/>
    <w:rsid w:val="1C864BDA"/>
    <w:rsid w:val="1C885EDE"/>
    <w:rsid w:val="1C8A35E0"/>
    <w:rsid w:val="1C8B5FB5"/>
    <w:rsid w:val="1C8F32EB"/>
    <w:rsid w:val="1C912F6B"/>
    <w:rsid w:val="1C962C76"/>
    <w:rsid w:val="1C9828F5"/>
    <w:rsid w:val="1C9D2600"/>
    <w:rsid w:val="1CA11007"/>
    <w:rsid w:val="1CA20C86"/>
    <w:rsid w:val="1CA51C0B"/>
    <w:rsid w:val="1CAA1916"/>
    <w:rsid w:val="1CAB3B14"/>
    <w:rsid w:val="1CB42226"/>
    <w:rsid w:val="1CB44424"/>
    <w:rsid w:val="1CB6582C"/>
    <w:rsid w:val="1CB966AD"/>
    <w:rsid w:val="1CBA412F"/>
    <w:rsid w:val="1CBC50B4"/>
    <w:rsid w:val="1CBE05B7"/>
    <w:rsid w:val="1CBF6038"/>
    <w:rsid w:val="1CC03ABA"/>
    <w:rsid w:val="1CCF0851"/>
    <w:rsid w:val="1CD217D6"/>
    <w:rsid w:val="1CD37257"/>
    <w:rsid w:val="1CD4275A"/>
    <w:rsid w:val="1CD736DF"/>
    <w:rsid w:val="1CD81161"/>
    <w:rsid w:val="1CDC33EA"/>
    <w:rsid w:val="1CE0656D"/>
    <w:rsid w:val="1CE13FEE"/>
    <w:rsid w:val="1CE60476"/>
    <w:rsid w:val="1CE83979"/>
    <w:rsid w:val="1CE94C7E"/>
    <w:rsid w:val="1CEC5C03"/>
    <w:rsid w:val="1CEF6B87"/>
    <w:rsid w:val="1CF3558E"/>
    <w:rsid w:val="1CF76192"/>
    <w:rsid w:val="1CFB041C"/>
    <w:rsid w:val="1CFB0451"/>
    <w:rsid w:val="1CFB4B98"/>
    <w:rsid w:val="1CFC5E9D"/>
    <w:rsid w:val="1D001020"/>
    <w:rsid w:val="1D0048A3"/>
    <w:rsid w:val="1D016AA2"/>
    <w:rsid w:val="1D0454A8"/>
    <w:rsid w:val="1D0609AB"/>
    <w:rsid w:val="1D0A73B1"/>
    <w:rsid w:val="1D0D3BB9"/>
    <w:rsid w:val="1D0E621C"/>
    <w:rsid w:val="1D104B3E"/>
    <w:rsid w:val="1D143544"/>
    <w:rsid w:val="1D1A1BCA"/>
    <w:rsid w:val="1D1A544D"/>
    <w:rsid w:val="1D1C2B4F"/>
    <w:rsid w:val="1D1C50CD"/>
    <w:rsid w:val="1D2A0BDE"/>
    <w:rsid w:val="1D2B3169"/>
    <w:rsid w:val="1D3075F1"/>
    <w:rsid w:val="1D330575"/>
    <w:rsid w:val="1D345FF7"/>
    <w:rsid w:val="1D353A79"/>
    <w:rsid w:val="1D3614FA"/>
    <w:rsid w:val="1D3F7C0B"/>
    <w:rsid w:val="1D472A99"/>
    <w:rsid w:val="1D48051B"/>
    <w:rsid w:val="1D4B34D5"/>
    <w:rsid w:val="1D50131F"/>
    <w:rsid w:val="1D5020A4"/>
    <w:rsid w:val="1D5A6237"/>
    <w:rsid w:val="1D5D4C3D"/>
    <w:rsid w:val="1D5E6E3B"/>
    <w:rsid w:val="1D5F48BD"/>
    <w:rsid w:val="1D613643"/>
    <w:rsid w:val="1D6332C3"/>
    <w:rsid w:val="1D640D44"/>
    <w:rsid w:val="1D652049"/>
    <w:rsid w:val="1D671CC9"/>
    <w:rsid w:val="1D682FCE"/>
    <w:rsid w:val="1D690A4F"/>
    <w:rsid w:val="1D6951CC"/>
    <w:rsid w:val="1D6A2C4E"/>
    <w:rsid w:val="1D6F4B57"/>
    <w:rsid w:val="1D715E5C"/>
    <w:rsid w:val="1D7644E2"/>
    <w:rsid w:val="1D7A676B"/>
    <w:rsid w:val="1D8B6A06"/>
    <w:rsid w:val="1D923E12"/>
    <w:rsid w:val="1D95194F"/>
    <w:rsid w:val="1D9A4FDF"/>
    <w:rsid w:val="1D9C4722"/>
    <w:rsid w:val="1DA446DA"/>
    <w:rsid w:val="1DA97D6B"/>
    <w:rsid w:val="1DAC49BC"/>
    <w:rsid w:val="1DAD243E"/>
    <w:rsid w:val="1DB807CF"/>
    <w:rsid w:val="1DBA3CD2"/>
    <w:rsid w:val="1DBD4C56"/>
    <w:rsid w:val="1DBD6EEA"/>
    <w:rsid w:val="1DBE5F5B"/>
    <w:rsid w:val="1DBF5BDB"/>
    <w:rsid w:val="1DC16EE0"/>
    <w:rsid w:val="1DC26B60"/>
    <w:rsid w:val="1DC65566"/>
    <w:rsid w:val="1DD05E75"/>
    <w:rsid w:val="1DD21378"/>
    <w:rsid w:val="1DD400FF"/>
    <w:rsid w:val="1DD65800"/>
    <w:rsid w:val="1DD86B05"/>
    <w:rsid w:val="1DDA4206"/>
    <w:rsid w:val="1DDB1C88"/>
    <w:rsid w:val="1DE06110"/>
    <w:rsid w:val="1DE17414"/>
    <w:rsid w:val="1DE5480D"/>
    <w:rsid w:val="1DE55E1B"/>
    <w:rsid w:val="1DE7131E"/>
    <w:rsid w:val="1DE8351C"/>
    <w:rsid w:val="1DE86D9F"/>
    <w:rsid w:val="1DEA0062"/>
    <w:rsid w:val="1DEC1417"/>
    <w:rsid w:val="1DFD647E"/>
    <w:rsid w:val="1DFF69C5"/>
    <w:rsid w:val="1E027949"/>
    <w:rsid w:val="1E061BD3"/>
    <w:rsid w:val="1E06634F"/>
    <w:rsid w:val="1E081852"/>
    <w:rsid w:val="1E0850D6"/>
    <w:rsid w:val="1E0B27D7"/>
    <w:rsid w:val="1E0E2B0B"/>
    <w:rsid w:val="1E0F6C5F"/>
    <w:rsid w:val="1E17406B"/>
    <w:rsid w:val="1E192F6A"/>
    <w:rsid w:val="1E1A4FF0"/>
    <w:rsid w:val="1E206EF9"/>
    <w:rsid w:val="1E225C80"/>
    <w:rsid w:val="1E287B89"/>
    <w:rsid w:val="1E2B7FD1"/>
    <w:rsid w:val="1E2E3C90"/>
    <w:rsid w:val="1E314200"/>
    <w:rsid w:val="1E345B9A"/>
    <w:rsid w:val="1E36109D"/>
    <w:rsid w:val="1E3819A8"/>
    <w:rsid w:val="1E387E23"/>
    <w:rsid w:val="1E3C2FA6"/>
    <w:rsid w:val="1E3E1D2D"/>
    <w:rsid w:val="1E40742E"/>
    <w:rsid w:val="1E412CB1"/>
    <w:rsid w:val="1E420733"/>
    <w:rsid w:val="1E4800BE"/>
    <w:rsid w:val="1E4F41C5"/>
    <w:rsid w:val="1E5209CD"/>
    <w:rsid w:val="1E5828D6"/>
    <w:rsid w:val="1E5A5DD9"/>
    <w:rsid w:val="1E5B309D"/>
    <w:rsid w:val="1E5D6D5E"/>
    <w:rsid w:val="1E5F2261"/>
    <w:rsid w:val="1E605764"/>
    <w:rsid w:val="1E651BEC"/>
    <w:rsid w:val="1E6B3AF5"/>
    <w:rsid w:val="1E703800"/>
    <w:rsid w:val="1E7159FF"/>
    <w:rsid w:val="1E730F02"/>
    <w:rsid w:val="1E77318B"/>
    <w:rsid w:val="1E7B1B91"/>
    <w:rsid w:val="1E7C1811"/>
    <w:rsid w:val="1E7F2796"/>
    <w:rsid w:val="1E81151C"/>
    <w:rsid w:val="1E83119C"/>
    <w:rsid w:val="1E85469F"/>
    <w:rsid w:val="1E862121"/>
    <w:rsid w:val="1E877BA2"/>
    <w:rsid w:val="1E885624"/>
    <w:rsid w:val="1E8930A5"/>
    <w:rsid w:val="1E90200F"/>
    <w:rsid w:val="1E993340"/>
    <w:rsid w:val="1E9B6843"/>
    <w:rsid w:val="1E9C7B48"/>
    <w:rsid w:val="1E9D1D46"/>
    <w:rsid w:val="1EA416D1"/>
    <w:rsid w:val="1EA57152"/>
    <w:rsid w:val="1EA72655"/>
    <w:rsid w:val="1EAA6E5D"/>
    <w:rsid w:val="1EAC455F"/>
    <w:rsid w:val="1EAD74D5"/>
    <w:rsid w:val="1EAF0D67"/>
    <w:rsid w:val="1EAF32E5"/>
    <w:rsid w:val="1EB02F65"/>
    <w:rsid w:val="1EB067E8"/>
    <w:rsid w:val="1EB1426A"/>
    <w:rsid w:val="1EB64E6E"/>
    <w:rsid w:val="1EBE5AFE"/>
    <w:rsid w:val="1EBF330F"/>
    <w:rsid w:val="1EC7640D"/>
    <w:rsid w:val="1ECE5D98"/>
    <w:rsid w:val="1ECF42FE"/>
    <w:rsid w:val="1ED20022"/>
    <w:rsid w:val="1ED47CA2"/>
    <w:rsid w:val="1ED55723"/>
    <w:rsid w:val="1ED94129"/>
    <w:rsid w:val="1EDC0931"/>
    <w:rsid w:val="1EDC50AE"/>
    <w:rsid w:val="1EDF18B6"/>
    <w:rsid w:val="1EE24A39"/>
    <w:rsid w:val="1EE324BA"/>
    <w:rsid w:val="1EE47F3C"/>
    <w:rsid w:val="1EE537BF"/>
    <w:rsid w:val="1EE93DB3"/>
    <w:rsid w:val="1EEA56C8"/>
    <w:rsid w:val="1EEE40CF"/>
    <w:rsid w:val="1EF34CD3"/>
    <w:rsid w:val="1EF614DB"/>
    <w:rsid w:val="1EF6594F"/>
    <w:rsid w:val="1EFB7B61"/>
    <w:rsid w:val="1EFF6567"/>
    <w:rsid w:val="1F001DEB"/>
    <w:rsid w:val="1F003FE9"/>
    <w:rsid w:val="1F00786C"/>
    <w:rsid w:val="1F022D6F"/>
    <w:rsid w:val="1F046272"/>
    <w:rsid w:val="1F061775"/>
    <w:rsid w:val="1F0A3F2F"/>
    <w:rsid w:val="1F0B5BFD"/>
    <w:rsid w:val="1F111D05"/>
    <w:rsid w:val="1F15650D"/>
    <w:rsid w:val="1F16618C"/>
    <w:rsid w:val="1F171A10"/>
    <w:rsid w:val="1F181690"/>
    <w:rsid w:val="1F184F13"/>
    <w:rsid w:val="1F1C0096"/>
    <w:rsid w:val="1F1D5B17"/>
    <w:rsid w:val="1F1F489E"/>
    <w:rsid w:val="1F325ABD"/>
    <w:rsid w:val="1F33353E"/>
    <w:rsid w:val="1F390CCB"/>
    <w:rsid w:val="1F395447"/>
    <w:rsid w:val="1F3C1C4F"/>
    <w:rsid w:val="1F466CDC"/>
    <w:rsid w:val="1F47475D"/>
    <w:rsid w:val="1F4821DF"/>
    <w:rsid w:val="1F485A62"/>
    <w:rsid w:val="1F492760"/>
    <w:rsid w:val="1F4A0F65"/>
    <w:rsid w:val="1F4C6666"/>
    <w:rsid w:val="1F4E796B"/>
    <w:rsid w:val="1F5008F0"/>
    <w:rsid w:val="1F50506D"/>
    <w:rsid w:val="1F520CB4"/>
    <w:rsid w:val="1F531875"/>
    <w:rsid w:val="1F554D78"/>
    <w:rsid w:val="1F585CFC"/>
    <w:rsid w:val="1F5F5687"/>
    <w:rsid w:val="1F68119F"/>
    <w:rsid w:val="1F6A5C17"/>
    <w:rsid w:val="1F6E7EA0"/>
    <w:rsid w:val="1F734328"/>
    <w:rsid w:val="1F753FA8"/>
    <w:rsid w:val="1F772D2E"/>
    <w:rsid w:val="1F79582C"/>
    <w:rsid w:val="1F7A3CB3"/>
    <w:rsid w:val="1F7C71B6"/>
    <w:rsid w:val="1F7F013A"/>
    <w:rsid w:val="1F81363D"/>
    <w:rsid w:val="1F81583C"/>
    <w:rsid w:val="1F8232BD"/>
    <w:rsid w:val="1F8345C2"/>
    <w:rsid w:val="1F845AC6"/>
    <w:rsid w:val="1F8467C0"/>
    <w:rsid w:val="1F9E2BED"/>
    <w:rsid w:val="1F9F066F"/>
    <w:rsid w:val="1FA03EF2"/>
    <w:rsid w:val="1FA215F4"/>
    <w:rsid w:val="1FA75A7B"/>
    <w:rsid w:val="1FA834FD"/>
    <w:rsid w:val="1FAA6A00"/>
    <w:rsid w:val="1FAB7D05"/>
    <w:rsid w:val="1FAD7985"/>
    <w:rsid w:val="1FB11C0E"/>
    <w:rsid w:val="1FB81599"/>
    <w:rsid w:val="1FB843E7"/>
    <w:rsid w:val="1FBF3122"/>
    <w:rsid w:val="1FBF69A5"/>
    <w:rsid w:val="1FC04427"/>
    <w:rsid w:val="1FC16625"/>
    <w:rsid w:val="1FC2792A"/>
    <w:rsid w:val="1FC85FB0"/>
    <w:rsid w:val="1FCB1E28"/>
    <w:rsid w:val="1FCC023A"/>
    <w:rsid w:val="1FCE593B"/>
    <w:rsid w:val="1FD27BC4"/>
    <w:rsid w:val="1FD35646"/>
    <w:rsid w:val="1FD430C8"/>
    <w:rsid w:val="1FDA174E"/>
    <w:rsid w:val="1FE06EDA"/>
    <w:rsid w:val="1FE3205D"/>
    <w:rsid w:val="1FE33C5E"/>
    <w:rsid w:val="1FE37E5F"/>
    <w:rsid w:val="1FE551D6"/>
    <w:rsid w:val="1FE62FE2"/>
    <w:rsid w:val="1FE70A63"/>
    <w:rsid w:val="1FE76865"/>
    <w:rsid w:val="1FF22678"/>
    <w:rsid w:val="1FF937B7"/>
    <w:rsid w:val="20022912"/>
    <w:rsid w:val="20024E90"/>
    <w:rsid w:val="20030393"/>
    <w:rsid w:val="20051698"/>
    <w:rsid w:val="20061318"/>
    <w:rsid w:val="20074B9B"/>
    <w:rsid w:val="2009229D"/>
    <w:rsid w:val="200C6AA5"/>
    <w:rsid w:val="200F7A29"/>
    <w:rsid w:val="20101C28"/>
    <w:rsid w:val="20194AB6"/>
    <w:rsid w:val="201E47C1"/>
    <w:rsid w:val="20207CC4"/>
    <w:rsid w:val="202231C7"/>
    <w:rsid w:val="2025634A"/>
    <w:rsid w:val="20263DCB"/>
    <w:rsid w:val="202872CE"/>
    <w:rsid w:val="202A27D1"/>
    <w:rsid w:val="202E11D8"/>
    <w:rsid w:val="202F6C59"/>
    <w:rsid w:val="203159E0"/>
    <w:rsid w:val="20330EE3"/>
    <w:rsid w:val="20364066"/>
    <w:rsid w:val="2038536A"/>
    <w:rsid w:val="203A086E"/>
    <w:rsid w:val="203A2A6C"/>
    <w:rsid w:val="203A62EF"/>
    <w:rsid w:val="203D7274"/>
    <w:rsid w:val="203F2777"/>
    <w:rsid w:val="204001F8"/>
    <w:rsid w:val="20415C7A"/>
    <w:rsid w:val="20454680"/>
    <w:rsid w:val="204A0B08"/>
    <w:rsid w:val="204A5285"/>
    <w:rsid w:val="204B2D06"/>
    <w:rsid w:val="204C078D"/>
    <w:rsid w:val="204D1A8C"/>
    <w:rsid w:val="20502A11"/>
    <w:rsid w:val="205B6824"/>
    <w:rsid w:val="205C42A5"/>
    <w:rsid w:val="20663D00"/>
    <w:rsid w:val="20685E17"/>
    <w:rsid w:val="20713F99"/>
    <w:rsid w:val="2072424B"/>
    <w:rsid w:val="20726449"/>
    <w:rsid w:val="2073774E"/>
    <w:rsid w:val="2074194C"/>
    <w:rsid w:val="207577EE"/>
    <w:rsid w:val="20764E4F"/>
    <w:rsid w:val="20776154"/>
    <w:rsid w:val="207C6D58"/>
    <w:rsid w:val="207D005D"/>
    <w:rsid w:val="207D47DA"/>
    <w:rsid w:val="207E5ADF"/>
    <w:rsid w:val="207F3560"/>
    <w:rsid w:val="2080575F"/>
    <w:rsid w:val="20806EE9"/>
    <w:rsid w:val="20816A63"/>
    <w:rsid w:val="20872B6B"/>
    <w:rsid w:val="208805ED"/>
    <w:rsid w:val="208C2876"/>
    <w:rsid w:val="208D02F8"/>
    <w:rsid w:val="20915264"/>
    <w:rsid w:val="2093697E"/>
    <w:rsid w:val="20947C82"/>
    <w:rsid w:val="20951E81"/>
    <w:rsid w:val="20975384"/>
    <w:rsid w:val="209916F9"/>
    <w:rsid w:val="2099410A"/>
    <w:rsid w:val="209A1B8C"/>
    <w:rsid w:val="209A2298"/>
    <w:rsid w:val="209B180C"/>
    <w:rsid w:val="209D2B10"/>
    <w:rsid w:val="209E2790"/>
    <w:rsid w:val="20A11517"/>
    <w:rsid w:val="20A5211B"/>
    <w:rsid w:val="20A67B9D"/>
    <w:rsid w:val="20A70EA1"/>
    <w:rsid w:val="20A943A5"/>
    <w:rsid w:val="20AD2DAB"/>
    <w:rsid w:val="20AE082C"/>
    <w:rsid w:val="20AE4FA9"/>
    <w:rsid w:val="20B004AC"/>
    <w:rsid w:val="20B239AF"/>
    <w:rsid w:val="20B27232"/>
    <w:rsid w:val="20B46EB2"/>
    <w:rsid w:val="20B523B5"/>
    <w:rsid w:val="20BB20C0"/>
    <w:rsid w:val="20BC55C4"/>
    <w:rsid w:val="20BF6548"/>
    <w:rsid w:val="20C16E58"/>
    <w:rsid w:val="20C34F4E"/>
    <w:rsid w:val="20C429D0"/>
    <w:rsid w:val="20C50451"/>
    <w:rsid w:val="20C95363"/>
    <w:rsid w:val="20D21CE6"/>
    <w:rsid w:val="20D32FEA"/>
    <w:rsid w:val="20D34C23"/>
    <w:rsid w:val="20D37767"/>
    <w:rsid w:val="20D719F1"/>
    <w:rsid w:val="20D802B3"/>
    <w:rsid w:val="20DB25F5"/>
    <w:rsid w:val="20DF487F"/>
    <w:rsid w:val="20E25803"/>
    <w:rsid w:val="20E353BE"/>
    <w:rsid w:val="20E52F05"/>
    <w:rsid w:val="20E64209"/>
    <w:rsid w:val="20E83E89"/>
    <w:rsid w:val="20E8770D"/>
    <w:rsid w:val="20EB4E0E"/>
    <w:rsid w:val="20EC6894"/>
    <w:rsid w:val="20F06D17"/>
    <w:rsid w:val="20F2349D"/>
    <w:rsid w:val="20F879A7"/>
    <w:rsid w:val="20F91BA5"/>
    <w:rsid w:val="20FB092C"/>
    <w:rsid w:val="20FE602D"/>
    <w:rsid w:val="21024A33"/>
    <w:rsid w:val="21040504"/>
    <w:rsid w:val="2107473E"/>
    <w:rsid w:val="21093B95"/>
    <w:rsid w:val="21097C41"/>
    <w:rsid w:val="210C6647"/>
    <w:rsid w:val="210F3D49"/>
    <w:rsid w:val="2110504E"/>
    <w:rsid w:val="2118245A"/>
    <w:rsid w:val="211A595D"/>
    <w:rsid w:val="211B7B5B"/>
    <w:rsid w:val="211E4363"/>
    <w:rsid w:val="21204FF0"/>
    <w:rsid w:val="21243CEE"/>
    <w:rsid w:val="2124626D"/>
    <w:rsid w:val="212671F1"/>
    <w:rsid w:val="212C10FB"/>
    <w:rsid w:val="21346507"/>
    <w:rsid w:val="21361A0A"/>
    <w:rsid w:val="213B5E92"/>
    <w:rsid w:val="213F231A"/>
    <w:rsid w:val="214210A0"/>
    <w:rsid w:val="21430D20"/>
    <w:rsid w:val="214467A1"/>
    <w:rsid w:val="21465528"/>
    <w:rsid w:val="21472FA9"/>
    <w:rsid w:val="214F03B6"/>
    <w:rsid w:val="214F4B32"/>
    <w:rsid w:val="215025B4"/>
    <w:rsid w:val="215138B9"/>
    <w:rsid w:val="21561F3F"/>
    <w:rsid w:val="215C3E48"/>
    <w:rsid w:val="215D18CA"/>
    <w:rsid w:val="216215D5"/>
    <w:rsid w:val="21641254"/>
    <w:rsid w:val="21667FDB"/>
    <w:rsid w:val="216D40E2"/>
    <w:rsid w:val="216D7966"/>
    <w:rsid w:val="216E53E7"/>
    <w:rsid w:val="216E75E5"/>
    <w:rsid w:val="21723DED"/>
    <w:rsid w:val="217414EF"/>
    <w:rsid w:val="217527F4"/>
    <w:rsid w:val="217649F2"/>
    <w:rsid w:val="21774C7C"/>
    <w:rsid w:val="21775CF7"/>
    <w:rsid w:val="21795977"/>
    <w:rsid w:val="217C68FB"/>
    <w:rsid w:val="217D7C00"/>
    <w:rsid w:val="21816606"/>
    <w:rsid w:val="21831B09"/>
    <w:rsid w:val="218A1494"/>
    <w:rsid w:val="219707AA"/>
    <w:rsid w:val="21993CAD"/>
    <w:rsid w:val="219D5F36"/>
    <w:rsid w:val="219F1439"/>
    <w:rsid w:val="21A06EBB"/>
    <w:rsid w:val="21A110B9"/>
    <w:rsid w:val="21A1493D"/>
    <w:rsid w:val="21A37E40"/>
    <w:rsid w:val="21A53343"/>
    <w:rsid w:val="21A76846"/>
    <w:rsid w:val="21A864C6"/>
    <w:rsid w:val="21A93F47"/>
    <w:rsid w:val="21AF5E51"/>
    <w:rsid w:val="21B57D5A"/>
    <w:rsid w:val="21BB1C63"/>
    <w:rsid w:val="21C0196E"/>
    <w:rsid w:val="21C42573"/>
    <w:rsid w:val="21C612F9"/>
    <w:rsid w:val="21C67161"/>
    <w:rsid w:val="21C76D7B"/>
    <w:rsid w:val="21CA447C"/>
    <w:rsid w:val="21CF4187"/>
    <w:rsid w:val="21D41512"/>
    <w:rsid w:val="21D71593"/>
    <w:rsid w:val="21DC7C19"/>
    <w:rsid w:val="21E32E28"/>
    <w:rsid w:val="21E872AF"/>
    <w:rsid w:val="21E914AE"/>
    <w:rsid w:val="21F05FFE"/>
    <w:rsid w:val="21F35640"/>
    <w:rsid w:val="21F665C5"/>
    <w:rsid w:val="21F94B5A"/>
    <w:rsid w:val="21FC5F50"/>
    <w:rsid w:val="21FF6ED4"/>
    <w:rsid w:val="220123D8"/>
    <w:rsid w:val="22023065"/>
    <w:rsid w:val="22027E59"/>
    <w:rsid w:val="220358DB"/>
    <w:rsid w:val="22050DDE"/>
    <w:rsid w:val="220A0AE9"/>
    <w:rsid w:val="220A5266"/>
    <w:rsid w:val="220B1BC2"/>
    <w:rsid w:val="220B2CE7"/>
    <w:rsid w:val="220E3E9E"/>
    <w:rsid w:val="2217457B"/>
    <w:rsid w:val="22177DFE"/>
    <w:rsid w:val="221B6805"/>
    <w:rsid w:val="221C4286"/>
    <w:rsid w:val="2221247E"/>
    <w:rsid w:val="22214E8B"/>
    <w:rsid w:val="22226190"/>
    <w:rsid w:val="2223038E"/>
    <w:rsid w:val="22233C11"/>
    <w:rsid w:val="22245E0F"/>
    <w:rsid w:val="22272617"/>
    <w:rsid w:val="22274816"/>
    <w:rsid w:val="222B321C"/>
    <w:rsid w:val="22315125"/>
    <w:rsid w:val="22353B2B"/>
    <w:rsid w:val="22364E30"/>
    <w:rsid w:val="223942B3"/>
    <w:rsid w:val="223D47BB"/>
    <w:rsid w:val="223F443B"/>
    <w:rsid w:val="22420C43"/>
    <w:rsid w:val="2245454D"/>
    <w:rsid w:val="224C6FD4"/>
    <w:rsid w:val="224F7F58"/>
    <w:rsid w:val="2251345B"/>
    <w:rsid w:val="225C17EC"/>
    <w:rsid w:val="225F01F3"/>
    <w:rsid w:val="22664EDF"/>
    <w:rsid w:val="226E4F8A"/>
    <w:rsid w:val="226F2A0B"/>
    <w:rsid w:val="22746E93"/>
    <w:rsid w:val="22747619"/>
    <w:rsid w:val="2278331B"/>
    <w:rsid w:val="227C1D21"/>
    <w:rsid w:val="227D77A3"/>
    <w:rsid w:val="227F6529"/>
    <w:rsid w:val="228161A9"/>
    <w:rsid w:val="228316AC"/>
    <w:rsid w:val="22865EB4"/>
    <w:rsid w:val="228700B2"/>
    <w:rsid w:val="22885B34"/>
    <w:rsid w:val="228B6AB8"/>
    <w:rsid w:val="228F54BF"/>
    <w:rsid w:val="229628CB"/>
    <w:rsid w:val="22973BD0"/>
    <w:rsid w:val="22993850"/>
    <w:rsid w:val="229E7CD7"/>
    <w:rsid w:val="22A45464"/>
    <w:rsid w:val="22A63A99"/>
    <w:rsid w:val="22A918EC"/>
    <w:rsid w:val="22AF37F5"/>
    <w:rsid w:val="22B10EF6"/>
    <w:rsid w:val="22B343FA"/>
    <w:rsid w:val="22BB5089"/>
    <w:rsid w:val="22BC2B0B"/>
    <w:rsid w:val="22BD058C"/>
    <w:rsid w:val="22C01511"/>
    <w:rsid w:val="22C47F17"/>
    <w:rsid w:val="22CF3D2A"/>
    <w:rsid w:val="22D12AB0"/>
    <w:rsid w:val="22D20532"/>
    <w:rsid w:val="22D32730"/>
    <w:rsid w:val="22D42010"/>
    <w:rsid w:val="22D66F38"/>
    <w:rsid w:val="22D86BB8"/>
    <w:rsid w:val="22DE0AC1"/>
    <w:rsid w:val="22DF6543"/>
    <w:rsid w:val="22E174C7"/>
    <w:rsid w:val="22E22D4A"/>
    <w:rsid w:val="22E24F49"/>
    <w:rsid w:val="22E329CA"/>
    <w:rsid w:val="22E55ECD"/>
    <w:rsid w:val="22E6394F"/>
    <w:rsid w:val="22E713D0"/>
    <w:rsid w:val="22E86E52"/>
    <w:rsid w:val="22E90157"/>
    <w:rsid w:val="22EA2355"/>
    <w:rsid w:val="22EA5BD8"/>
    <w:rsid w:val="22ED6B5D"/>
    <w:rsid w:val="22F07AE2"/>
    <w:rsid w:val="22F27762"/>
    <w:rsid w:val="22F30A66"/>
    <w:rsid w:val="22F92970"/>
    <w:rsid w:val="230157FE"/>
    <w:rsid w:val="23073E84"/>
    <w:rsid w:val="23092C0A"/>
    <w:rsid w:val="23112215"/>
    <w:rsid w:val="23140F9B"/>
    <w:rsid w:val="231F4DAE"/>
    <w:rsid w:val="232102B1"/>
    <w:rsid w:val="232337B4"/>
    <w:rsid w:val="23241049"/>
    <w:rsid w:val="23264738"/>
    <w:rsid w:val="232B0BC0"/>
    <w:rsid w:val="232C6642"/>
    <w:rsid w:val="232C67F1"/>
    <w:rsid w:val="232D40C3"/>
    <w:rsid w:val="2331054B"/>
    <w:rsid w:val="233A33D9"/>
    <w:rsid w:val="233A6C5C"/>
    <w:rsid w:val="233D435E"/>
    <w:rsid w:val="234165E7"/>
    <w:rsid w:val="23431AEA"/>
    <w:rsid w:val="23483118"/>
    <w:rsid w:val="234939F4"/>
    <w:rsid w:val="23495BF2"/>
    <w:rsid w:val="234B10F5"/>
    <w:rsid w:val="234B4F0F"/>
    <w:rsid w:val="234D23FA"/>
    <w:rsid w:val="23510E00"/>
    <w:rsid w:val="23531D85"/>
    <w:rsid w:val="23551A04"/>
    <w:rsid w:val="23567486"/>
    <w:rsid w:val="235A5E8C"/>
    <w:rsid w:val="235E0116"/>
    <w:rsid w:val="235F41EA"/>
    <w:rsid w:val="235F5B97"/>
    <w:rsid w:val="23603619"/>
    <w:rsid w:val="23613299"/>
    <w:rsid w:val="23620D1A"/>
    <w:rsid w:val="23682C23"/>
    <w:rsid w:val="236B51E7"/>
    <w:rsid w:val="23711335"/>
    <w:rsid w:val="23734838"/>
    <w:rsid w:val="23780CBF"/>
    <w:rsid w:val="23796741"/>
    <w:rsid w:val="237E2BC9"/>
    <w:rsid w:val="237F2849"/>
    <w:rsid w:val="238060CC"/>
    <w:rsid w:val="238258DF"/>
    <w:rsid w:val="238824E9"/>
    <w:rsid w:val="238B1EDE"/>
    <w:rsid w:val="23921869"/>
    <w:rsid w:val="239372EB"/>
    <w:rsid w:val="239A46F7"/>
    <w:rsid w:val="239B2179"/>
    <w:rsid w:val="239D347E"/>
    <w:rsid w:val="23A45007"/>
    <w:rsid w:val="23A52A88"/>
    <w:rsid w:val="23A6054D"/>
    <w:rsid w:val="23A75F8B"/>
    <w:rsid w:val="23A9148E"/>
    <w:rsid w:val="23AE1199"/>
    <w:rsid w:val="23B1211E"/>
    <w:rsid w:val="23B27BA0"/>
    <w:rsid w:val="23B430A3"/>
    <w:rsid w:val="23B607A4"/>
    <w:rsid w:val="23BE5BB1"/>
    <w:rsid w:val="23C04937"/>
    <w:rsid w:val="23C50DBF"/>
    <w:rsid w:val="23D63257"/>
    <w:rsid w:val="23DC09E4"/>
    <w:rsid w:val="23DE3EE7"/>
    <w:rsid w:val="23E073EA"/>
    <w:rsid w:val="23E115E8"/>
    <w:rsid w:val="23E3036F"/>
    <w:rsid w:val="23E634F2"/>
    <w:rsid w:val="23E76D75"/>
    <w:rsid w:val="23EB31FD"/>
    <w:rsid w:val="23EF1C03"/>
    <w:rsid w:val="23F4608B"/>
    <w:rsid w:val="23F92512"/>
    <w:rsid w:val="23F95523"/>
    <w:rsid w:val="23FD0F19"/>
    <w:rsid w:val="24046325"/>
    <w:rsid w:val="24084D2B"/>
    <w:rsid w:val="240A3AB2"/>
    <w:rsid w:val="240C3731"/>
    <w:rsid w:val="24190849"/>
    <w:rsid w:val="241B04C9"/>
    <w:rsid w:val="241C39CC"/>
    <w:rsid w:val="241D724F"/>
    <w:rsid w:val="241E4CD1"/>
    <w:rsid w:val="241F4950"/>
    <w:rsid w:val="242023D2"/>
    <w:rsid w:val="24217E53"/>
    <w:rsid w:val="24231158"/>
    <w:rsid w:val="24240DD8"/>
    <w:rsid w:val="24244D9A"/>
    <w:rsid w:val="242A2CE1"/>
    <w:rsid w:val="242D74E9"/>
    <w:rsid w:val="2430046E"/>
    <w:rsid w:val="2431266C"/>
    <w:rsid w:val="24323971"/>
    <w:rsid w:val="24362377"/>
    <w:rsid w:val="24371FF7"/>
    <w:rsid w:val="243954FA"/>
    <w:rsid w:val="243C647F"/>
    <w:rsid w:val="243E1982"/>
    <w:rsid w:val="243F2C87"/>
    <w:rsid w:val="244A1018"/>
    <w:rsid w:val="244B0C98"/>
    <w:rsid w:val="24533EA6"/>
    <w:rsid w:val="245628AC"/>
    <w:rsid w:val="245D6B87"/>
    <w:rsid w:val="245E7CB8"/>
    <w:rsid w:val="246A734E"/>
    <w:rsid w:val="246C4A50"/>
    <w:rsid w:val="246D02D3"/>
    <w:rsid w:val="246E3050"/>
    <w:rsid w:val="24726959"/>
    <w:rsid w:val="24741E5C"/>
    <w:rsid w:val="2476535F"/>
    <w:rsid w:val="24771F35"/>
    <w:rsid w:val="247B17E7"/>
    <w:rsid w:val="247E5FEF"/>
    <w:rsid w:val="248221CF"/>
    <w:rsid w:val="24836BF3"/>
    <w:rsid w:val="248542E6"/>
    <w:rsid w:val="2485597A"/>
    <w:rsid w:val="248C5304"/>
    <w:rsid w:val="248C7503"/>
    <w:rsid w:val="2490178C"/>
    <w:rsid w:val="2491398A"/>
    <w:rsid w:val="249D3020"/>
    <w:rsid w:val="249E2CA0"/>
    <w:rsid w:val="24A34F2A"/>
    <w:rsid w:val="24AB4534"/>
    <w:rsid w:val="24B03D22"/>
    <w:rsid w:val="24B0423F"/>
    <w:rsid w:val="24B351C4"/>
    <w:rsid w:val="24BB25D0"/>
    <w:rsid w:val="24BC0052"/>
    <w:rsid w:val="24C50961"/>
    <w:rsid w:val="24C97368"/>
    <w:rsid w:val="24CC02EC"/>
    <w:rsid w:val="24D06CF2"/>
    <w:rsid w:val="24DE3A8A"/>
    <w:rsid w:val="24E33795"/>
    <w:rsid w:val="24E9569E"/>
    <w:rsid w:val="24EC2D9F"/>
    <w:rsid w:val="24ED62A3"/>
    <w:rsid w:val="24F301AC"/>
    <w:rsid w:val="24F56F32"/>
    <w:rsid w:val="250174C1"/>
    <w:rsid w:val="250207C6"/>
    <w:rsid w:val="25040446"/>
    <w:rsid w:val="250671CD"/>
    <w:rsid w:val="25074388"/>
    <w:rsid w:val="250848CE"/>
    <w:rsid w:val="250A7DD1"/>
    <w:rsid w:val="250D6B57"/>
    <w:rsid w:val="250F7ADC"/>
    <w:rsid w:val="25101CDA"/>
    <w:rsid w:val="2511775C"/>
    <w:rsid w:val="251251DD"/>
    <w:rsid w:val="25156162"/>
    <w:rsid w:val="25167467"/>
    <w:rsid w:val="25171665"/>
    <w:rsid w:val="25174EE8"/>
    <w:rsid w:val="25180A16"/>
    <w:rsid w:val="251B38EF"/>
    <w:rsid w:val="251D6DF2"/>
    <w:rsid w:val="251E4873"/>
    <w:rsid w:val="25207D76"/>
    <w:rsid w:val="252541FE"/>
    <w:rsid w:val="25282C04"/>
    <w:rsid w:val="25300011"/>
    <w:rsid w:val="25334819"/>
    <w:rsid w:val="25361F1A"/>
    <w:rsid w:val="2538541D"/>
    <w:rsid w:val="253A41A3"/>
    <w:rsid w:val="253B1C25"/>
    <w:rsid w:val="253F2829"/>
    <w:rsid w:val="25415D2D"/>
    <w:rsid w:val="25444AB3"/>
    <w:rsid w:val="25457FB6"/>
    <w:rsid w:val="25477C36"/>
    <w:rsid w:val="25493139"/>
    <w:rsid w:val="254B1EBF"/>
    <w:rsid w:val="25533A48"/>
    <w:rsid w:val="25533D7B"/>
    <w:rsid w:val="2556244F"/>
    <w:rsid w:val="255911D5"/>
    <w:rsid w:val="255D7BDB"/>
    <w:rsid w:val="256065E1"/>
    <w:rsid w:val="25644FE8"/>
    <w:rsid w:val="25652A69"/>
    <w:rsid w:val="2568016B"/>
    <w:rsid w:val="256A366E"/>
    <w:rsid w:val="256D7129"/>
    <w:rsid w:val="2571687C"/>
    <w:rsid w:val="25733F7D"/>
    <w:rsid w:val="257D488D"/>
    <w:rsid w:val="25805811"/>
    <w:rsid w:val="258B7426"/>
    <w:rsid w:val="259322B4"/>
    <w:rsid w:val="2598673B"/>
    <w:rsid w:val="259E0645"/>
    <w:rsid w:val="25A073CB"/>
    <w:rsid w:val="25A14E4D"/>
    <w:rsid w:val="25A76D56"/>
    <w:rsid w:val="25A92259"/>
    <w:rsid w:val="25AC31DE"/>
    <w:rsid w:val="25AD66BE"/>
    <w:rsid w:val="25AF1BE4"/>
    <w:rsid w:val="25B150E7"/>
    <w:rsid w:val="25B272E5"/>
    <w:rsid w:val="25B65CEB"/>
    <w:rsid w:val="25BA0095"/>
    <w:rsid w:val="25BD0EF9"/>
    <w:rsid w:val="25C17900"/>
    <w:rsid w:val="25C65F86"/>
    <w:rsid w:val="25C81489"/>
    <w:rsid w:val="25C9278E"/>
    <w:rsid w:val="25CD5911"/>
    <w:rsid w:val="25CF4697"/>
    <w:rsid w:val="25D21D06"/>
    <w:rsid w:val="25D565A0"/>
    <w:rsid w:val="25D73CA2"/>
    <w:rsid w:val="25D87525"/>
    <w:rsid w:val="25DA4C26"/>
    <w:rsid w:val="25E145B1"/>
    <w:rsid w:val="25E22033"/>
    <w:rsid w:val="25EA5B86"/>
    <w:rsid w:val="25F35B50"/>
    <w:rsid w:val="25FA2F5D"/>
    <w:rsid w:val="25FB0004"/>
    <w:rsid w:val="25FE211B"/>
    <w:rsid w:val="260128E8"/>
    <w:rsid w:val="26023BEC"/>
    <w:rsid w:val="26105100"/>
    <w:rsid w:val="26152813"/>
    <w:rsid w:val="26174A8B"/>
    <w:rsid w:val="2618250D"/>
    <w:rsid w:val="26193812"/>
    <w:rsid w:val="261C4796"/>
    <w:rsid w:val="261D6994"/>
    <w:rsid w:val="2623089E"/>
    <w:rsid w:val="262650A6"/>
    <w:rsid w:val="262772A4"/>
    <w:rsid w:val="262827A7"/>
    <w:rsid w:val="262A5CAA"/>
    <w:rsid w:val="262C11AD"/>
    <w:rsid w:val="262F2132"/>
    <w:rsid w:val="262F59B5"/>
    <w:rsid w:val="26303437"/>
    <w:rsid w:val="26384FC0"/>
    <w:rsid w:val="26395481"/>
    <w:rsid w:val="263E6EC9"/>
    <w:rsid w:val="264158CF"/>
    <w:rsid w:val="264542D6"/>
    <w:rsid w:val="26492CDC"/>
    <w:rsid w:val="26536E6E"/>
    <w:rsid w:val="265832F6"/>
    <w:rsid w:val="265F2C81"/>
    <w:rsid w:val="266235BB"/>
    <w:rsid w:val="2665260C"/>
    <w:rsid w:val="26655897"/>
    <w:rsid w:val="26665E8F"/>
    <w:rsid w:val="26694895"/>
    <w:rsid w:val="266C1F97"/>
    <w:rsid w:val="266C581A"/>
    <w:rsid w:val="266E549A"/>
    <w:rsid w:val="26704220"/>
    <w:rsid w:val="26711CA2"/>
    <w:rsid w:val="26754E25"/>
    <w:rsid w:val="2678382B"/>
    <w:rsid w:val="267A4B30"/>
    <w:rsid w:val="267A6D2E"/>
    <w:rsid w:val="267B25B1"/>
    <w:rsid w:val="267B47B0"/>
    <w:rsid w:val="267C0033"/>
    <w:rsid w:val="267F0FB7"/>
    <w:rsid w:val="26831BBC"/>
    <w:rsid w:val="2683543F"/>
    <w:rsid w:val="268663C4"/>
    <w:rsid w:val="268D5D4F"/>
    <w:rsid w:val="2697085D"/>
    <w:rsid w:val="269975E3"/>
    <w:rsid w:val="269B7263"/>
    <w:rsid w:val="269C4CE4"/>
    <w:rsid w:val="269D2766"/>
    <w:rsid w:val="269D6920"/>
    <w:rsid w:val="269E3A6B"/>
    <w:rsid w:val="26A00A38"/>
    <w:rsid w:val="26A1116C"/>
    <w:rsid w:val="26A149EF"/>
    <w:rsid w:val="26A22471"/>
    <w:rsid w:val="26A57B72"/>
    <w:rsid w:val="26A768F9"/>
    <w:rsid w:val="26AB74FD"/>
    <w:rsid w:val="26AF3D05"/>
    <w:rsid w:val="26AF5F03"/>
    <w:rsid w:val="26B14C8A"/>
    <w:rsid w:val="26B2270B"/>
    <w:rsid w:val="26B26E88"/>
    <w:rsid w:val="26B61111"/>
    <w:rsid w:val="26B76B93"/>
    <w:rsid w:val="26BF3F9F"/>
    <w:rsid w:val="26C6392A"/>
    <w:rsid w:val="26C92330"/>
    <w:rsid w:val="26CC10B7"/>
    <w:rsid w:val="26DA5E4E"/>
    <w:rsid w:val="26DC5ACE"/>
    <w:rsid w:val="26DE0FD1"/>
    <w:rsid w:val="26E30CDC"/>
    <w:rsid w:val="26E4675D"/>
    <w:rsid w:val="26E563DD"/>
    <w:rsid w:val="26E63E5F"/>
    <w:rsid w:val="26EA788C"/>
    <w:rsid w:val="26EC15EB"/>
    <w:rsid w:val="26EC5D68"/>
    <w:rsid w:val="26ED706D"/>
    <w:rsid w:val="26EF6CED"/>
    <w:rsid w:val="26F121F0"/>
    <w:rsid w:val="26F25034"/>
    <w:rsid w:val="26F54479"/>
    <w:rsid w:val="26FE7307"/>
    <w:rsid w:val="27031211"/>
    <w:rsid w:val="27046C92"/>
    <w:rsid w:val="27064377"/>
    <w:rsid w:val="27066912"/>
    <w:rsid w:val="270A0B9B"/>
    <w:rsid w:val="270B661D"/>
    <w:rsid w:val="270C081B"/>
    <w:rsid w:val="270F5023"/>
    <w:rsid w:val="27110526"/>
    <w:rsid w:val="271813DF"/>
    <w:rsid w:val="271A0E36"/>
    <w:rsid w:val="27264C48"/>
    <w:rsid w:val="27282656"/>
    <w:rsid w:val="272B10D0"/>
    <w:rsid w:val="272C6B52"/>
    <w:rsid w:val="272E1AD7"/>
    <w:rsid w:val="272E2055"/>
    <w:rsid w:val="27355263"/>
    <w:rsid w:val="273568A4"/>
    <w:rsid w:val="27372964"/>
    <w:rsid w:val="27395E67"/>
    <w:rsid w:val="273B4BEE"/>
    <w:rsid w:val="273D486E"/>
    <w:rsid w:val="273F7D71"/>
    <w:rsid w:val="27401076"/>
    <w:rsid w:val="27431FFA"/>
    <w:rsid w:val="27436777"/>
    <w:rsid w:val="27441630"/>
    <w:rsid w:val="27447A7C"/>
    <w:rsid w:val="27462F7F"/>
    <w:rsid w:val="274D0515"/>
    <w:rsid w:val="274F000B"/>
    <w:rsid w:val="274F5E0D"/>
    <w:rsid w:val="27511310"/>
    <w:rsid w:val="27516D91"/>
    <w:rsid w:val="27524813"/>
    <w:rsid w:val="27570C9B"/>
    <w:rsid w:val="2759419E"/>
    <w:rsid w:val="275C5122"/>
    <w:rsid w:val="275F60A7"/>
    <w:rsid w:val="27634AAD"/>
    <w:rsid w:val="27636CAC"/>
    <w:rsid w:val="276521AF"/>
    <w:rsid w:val="27657FB0"/>
    <w:rsid w:val="27680F35"/>
    <w:rsid w:val="27683133"/>
    <w:rsid w:val="276C1B3A"/>
    <w:rsid w:val="276C53BD"/>
    <w:rsid w:val="276D2E3E"/>
    <w:rsid w:val="276E08C0"/>
    <w:rsid w:val="276F6341"/>
    <w:rsid w:val="27703DC3"/>
    <w:rsid w:val="27711845"/>
    <w:rsid w:val="2775024B"/>
    <w:rsid w:val="27765CCC"/>
    <w:rsid w:val="277811CF"/>
    <w:rsid w:val="27842A64"/>
    <w:rsid w:val="27896EEB"/>
    <w:rsid w:val="278B57CE"/>
    <w:rsid w:val="278D58F1"/>
    <w:rsid w:val="278E2FB5"/>
    <w:rsid w:val="279142F8"/>
    <w:rsid w:val="279377FB"/>
    <w:rsid w:val="27983C83"/>
    <w:rsid w:val="279A7186"/>
    <w:rsid w:val="279B048A"/>
    <w:rsid w:val="279D398E"/>
    <w:rsid w:val="279E140F"/>
    <w:rsid w:val="279E360D"/>
    <w:rsid w:val="27A22014"/>
    <w:rsid w:val="27A33318"/>
    <w:rsid w:val="27A37A95"/>
    <w:rsid w:val="27A5681B"/>
    <w:rsid w:val="27AA2CA3"/>
    <w:rsid w:val="27AA7420"/>
    <w:rsid w:val="27AC2923"/>
    <w:rsid w:val="27AC6936"/>
    <w:rsid w:val="27AF38A8"/>
    <w:rsid w:val="27B222AE"/>
    <w:rsid w:val="27B91C39"/>
    <w:rsid w:val="27B97A3A"/>
    <w:rsid w:val="27BA2F3E"/>
    <w:rsid w:val="27BE60C1"/>
    <w:rsid w:val="27C015C4"/>
    <w:rsid w:val="27C128C8"/>
    <w:rsid w:val="27C2034A"/>
    <w:rsid w:val="27C61896"/>
    <w:rsid w:val="27C634CD"/>
    <w:rsid w:val="27C66D50"/>
    <w:rsid w:val="27CB53D6"/>
    <w:rsid w:val="27CD08D9"/>
    <w:rsid w:val="27D0185E"/>
    <w:rsid w:val="27D22B63"/>
    <w:rsid w:val="27DA59F1"/>
    <w:rsid w:val="27DB7BEF"/>
    <w:rsid w:val="27DE0B74"/>
    <w:rsid w:val="27E34FFB"/>
    <w:rsid w:val="27E404FE"/>
    <w:rsid w:val="27E77285"/>
    <w:rsid w:val="27F07B94"/>
    <w:rsid w:val="27F4659B"/>
    <w:rsid w:val="27F92A22"/>
    <w:rsid w:val="28005C30"/>
    <w:rsid w:val="280255D6"/>
    <w:rsid w:val="28030DB3"/>
    <w:rsid w:val="28036BB5"/>
    <w:rsid w:val="2808523B"/>
    <w:rsid w:val="280B3FC1"/>
    <w:rsid w:val="280F4BC6"/>
    <w:rsid w:val="281431DC"/>
    <w:rsid w:val="28152353"/>
    <w:rsid w:val="28156ACF"/>
    <w:rsid w:val="28164551"/>
    <w:rsid w:val="28175856"/>
    <w:rsid w:val="281C1CDD"/>
    <w:rsid w:val="281C3EDC"/>
    <w:rsid w:val="281E73DF"/>
    <w:rsid w:val="2820139C"/>
    <w:rsid w:val="2820363B"/>
    <w:rsid w:val="28210363"/>
    <w:rsid w:val="28214BB3"/>
    <w:rsid w:val="282525ED"/>
    <w:rsid w:val="28256D6A"/>
    <w:rsid w:val="2827226D"/>
    <w:rsid w:val="28290FF3"/>
    <w:rsid w:val="282C1F78"/>
    <w:rsid w:val="282E547B"/>
    <w:rsid w:val="282F2EFC"/>
    <w:rsid w:val="283163FF"/>
    <w:rsid w:val="28354E06"/>
    <w:rsid w:val="283C698F"/>
    <w:rsid w:val="283D4410"/>
    <w:rsid w:val="28443D9B"/>
    <w:rsid w:val="2844761E"/>
    <w:rsid w:val="28456ABE"/>
    <w:rsid w:val="284827A1"/>
    <w:rsid w:val="28486025"/>
    <w:rsid w:val="284B3726"/>
    <w:rsid w:val="284B388C"/>
    <w:rsid w:val="284C442A"/>
    <w:rsid w:val="284F6542"/>
    <w:rsid w:val="28503431"/>
    <w:rsid w:val="28526934"/>
    <w:rsid w:val="285343B6"/>
    <w:rsid w:val="28562DBC"/>
    <w:rsid w:val="28595E01"/>
    <w:rsid w:val="285D2747"/>
    <w:rsid w:val="285F5C4A"/>
    <w:rsid w:val="28626BCE"/>
    <w:rsid w:val="28634650"/>
    <w:rsid w:val="286420D2"/>
    <w:rsid w:val="28645955"/>
    <w:rsid w:val="286533D6"/>
    <w:rsid w:val="28657B53"/>
    <w:rsid w:val="286A3FDB"/>
    <w:rsid w:val="286A785E"/>
    <w:rsid w:val="286D29E1"/>
    <w:rsid w:val="28726E69"/>
    <w:rsid w:val="287326EC"/>
    <w:rsid w:val="2874016E"/>
    <w:rsid w:val="2874236C"/>
    <w:rsid w:val="287A4275"/>
    <w:rsid w:val="287A7AF8"/>
    <w:rsid w:val="287B1CF7"/>
    <w:rsid w:val="287C2FFC"/>
    <w:rsid w:val="287C6351"/>
    <w:rsid w:val="288129C2"/>
    <w:rsid w:val="28855E8A"/>
    <w:rsid w:val="2887358B"/>
    <w:rsid w:val="28894890"/>
    <w:rsid w:val="2892191C"/>
    <w:rsid w:val="28994B2A"/>
    <w:rsid w:val="289C222B"/>
    <w:rsid w:val="28A63E40"/>
    <w:rsid w:val="28AA0CC0"/>
    <w:rsid w:val="28AB02C8"/>
    <w:rsid w:val="28AF6CCE"/>
    <w:rsid w:val="28B00ECC"/>
    <w:rsid w:val="28B81B5C"/>
    <w:rsid w:val="28B975DD"/>
    <w:rsid w:val="28C1246B"/>
    <w:rsid w:val="28C81DF6"/>
    <w:rsid w:val="28CA52F9"/>
    <w:rsid w:val="28CB65FE"/>
    <w:rsid w:val="28CE7583"/>
    <w:rsid w:val="28D66B8D"/>
    <w:rsid w:val="28D7460F"/>
    <w:rsid w:val="28D82090"/>
    <w:rsid w:val="28DB3015"/>
    <w:rsid w:val="28DC08BE"/>
    <w:rsid w:val="28E41726"/>
    <w:rsid w:val="28E65763"/>
    <w:rsid w:val="28EB582E"/>
    <w:rsid w:val="28ED0D31"/>
    <w:rsid w:val="28F20A3C"/>
    <w:rsid w:val="28F22C3A"/>
    <w:rsid w:val="28F57442"/>
    <w:rsid w:val="28F64EC4"/>
    <w:rsid w:val="28F72945"/>
    <w:rsid w:val="28F84B43"/>
    <w:rsid w:val="28F925C5"/>
    <w:rsid w:val="28FA0047"/>
    <w:rsid w:val="28FB5AC8"/>
    <w:rsid w:val="28FF44CE"/>
    <w:rsid w:val="28FF7D52"/>
    <w:rsid w:val="290057D3"/>
    <w:rsid w:val="29013255"/>
    <w:rsid w:val="29043603"/>
    <w:rsid w:val="29053FDD"/>
    <w:rsid w:val="29090661"/>
    <w:rsid w:val="290D1266"/>
    <w:rsid w:val="290E256A"/>
    <w:rsid w:val="29105A6E"/>
    <w:rsid w:val="29144474"/>
    <w:rsid w:val="29151EF5"/>
    <w:rsid w:val="291D7302"/>
    <w:rsid w:val="291E4D83"/>
    <w:rsid w:val="29223789"/>
    <w:rsid w:val="29246C8C"/>
    <w:rsid w:val="29296E0F"/>
    <w:rsid w:val="292B01C4"/>
    <w:rsid w:val="292E501E"/>
    <w:rsid w:val="29365CAD"/>
    <w:rsid w:val="293B68B2"/>
    <w:rsid w:val="293D5638"/>
    <w:rsid w:val="294007BB"/>
    <w:rsid w:val="294626C4"/>
    <w:rsid w:val="294B23CF"/>
    <w:rsid w:val="294B6B4C"/>
    <w:rsid w:val="294D204F"/>
    <w:rsid w:val="294F5552"/>
    <w:rsid w:val="29502FD4"/>
    <w:rsid w:val="29510A55"/>
    <w:rsid w:val="29552CDF"/>
    <w:rsid w:val="295B4BE8"/>
    <w:rsid w:val="295B6DE6"/>
    <w:rsid w:val="295D00EB"/>
    <w:rsid w:val="295E35EE"/>
    <w:rsid w:val="2960326E"/>
    <w:rsid w:val="29652F79"/>
    <w:rsid w:val="296609FB"/>
    <w:rsid w:val="2967647C"/>
    <w:rsid w:val="296A3B7E"/>
    <w:rsid w:val="296B15FF"/>
    <w:rsid w:val="296C7758"/>
    <w:rsid w:val="296F5A87"/>
    <w:rsid w:val="2970130A"/>
    <w:rsid w:val="29703508"/>
    <w:rsid w:val="29716D8C"/>
    <w:rsid w:val="29726A0C"/>
    <w:rsid w:val="29780915"/>
    <w:rsid w:val="297B511D"/>
    <w:rsid w:val="297C731B"/>
    <w:rsid w:val="29832529"/>
    <w:rsid w:val="298634AE"/>
    <w:rsid w:val="298F1827"/>
    <w:rsid w:val="29997F50"/>
    <w:rsid w:val="299B3453"/>
    <w:rsid w:val="299D30D3"/>
    <w:rsid w:val="299E0B55"/>
    <w:rsid w:val="29A30860"/>
    <w:rsid w:val="29A462E1"/>
    <w:rsid w:val="29A65F61"/>
    <w:rsid w:val="29A77266"/>
    <w:rsid w:val="29AE6BF1"/>
    <w:rsid w:val="29B23078"/>
    <w:rsid w:val="29B277F5"/>
    <w:rsid w:val="29B661FB"/>
    <w:rsid w:val="29B77500"/>
    <w:rsid w:val="29B92A03"/>
    <w:rsid w:val="29BD5B86"/>
    <w:rsid w:val="29BE6E8B"/>
    <w:rsid w:val="29C33313"/>
    <w:rsid w:val="29C35511"/>
    <w:rsid w:val="29C50A14"/>
    <w:rsid w:val="29C81999"/>
    <w:rsid w:val="29CA4B8D"/>
    <w:rsid w:val="29CC039F"/>
    <w:rsid w:val="29CE38A2"/>
    <w:rsid w:val="29D02628"/>
    <w:rsid w:val="29D5322D"/>
    <w:rsid w:val="29D71FB3"/>
    <w:rsid w:val="29D976B5"/>
    <w:rsid w:val="29DA2F38"/>
    <w:rsid w:val="29DD3EBD"/>
    <w:rsid w:val="29DF15BE"/>
    <w:rsid w:val="29DF4E41"/>
    <w:rsid w:val="29E56D4B"/>
    <w:rsid w:val="29E95751"/>
    <w:rsid w:val="29EA31D2"/>
    <w:rsid w:val="29EB0C54"/>
    <w:rsid w:val="29EC6282"/>
    <w:rsid w:val="29F12B5D"/>
    <w:rsid w:val="29F14773"/>
    <w:rsid w:val="29F74A66"/>
    <w:rsid w:val="29FB0EEE"/>
    <w:rsid w:val="29FD21F3"/>
    <w:rsid w:val="2A012DF7"/>
    <w:rsid w:val="2A0240FC"/>
    <w:rsid w:val="2A031B7E"/>
    <w:rsid w:val="2A055081"/>
    <w:rsid w:val="2A082782"/>
    <w:rsid w:val="2A0B3707"/>
    <w:rsid w:val="2A105610"/>
    <w:rsid w:val="2A126915"/>
    <w:rsid w:val="2A17081E"/>
    <w:rsid w:val="2A182A1D"/>
    <w:rsid w:val="2A186697"/>
    <w:rsid w:val="2A19049E"/>
    <w:rsid w:val="2A1E01A9"/>
    <w:rsid w:val="2A226BAF"/>
    <w:rsid w:val="2A2420B3"/>
    <w:rsid w:val="2A290739"/>
    <w:rsid w:val="2A2A61BA"/>
    <w:rsid w:val="2A2C74BF"/>
    <w:rsid w:val="2A303947"/>
    <w:rsid w:val="2A353B5D"/>
    <w:rsid w:val="2A380D53"/>
    <w:rsid w:val="2A392F51"/>
    <w:rsid w:val="2A3B1CD8"/>
    <w:rsid w:val="2A3F06DE"/>
    <w:rsid w:val="2A3F4E5B"/>
    <w:rsid w:val="2A4028DC"/>
    <w:rsid w:val="2A415DDF"/>
    <w:rsid w:val="2A421663"/>
    <w:rsid w:val="2A4525E7"/>
    <w:rsid w:val="2A475AEA"/>
    <w:rsid w:val="2A48356C"/>
    <w:rsid w:val="2A48576A"/>
    <w:rsid w:val="2A4A44F0"/>
    <w:rsid w:val="2A4B1F72"/>
    <w:rsid w:val="2A4D5475"/>
    <w:rsid w:val="2A5218FD"/>
    <w:rsid w:val="2A5D7C8E"/>
    <w:rsid w:val="2A5E1C96"/>
    <w:rsid w:val="2A5F3191"/>
    <w:rsid w:val="2A606694"/>
    <w:rsid w:val="2A66059D"/>
    <w:rsid w:val="2A66639F"/>
    <w:rsid w:val="2A6818A2"/>
    <w:rsid w:val="2A697432"/>
    <w:rsid w:val="2A6A6FA4"/>
    <w:rsid w:val="2A6B4A25"/>
    <w:rsid w:val="2A6D7F28"/>
    <w:rsid w:val="2A6E59AA"/>
    <w:rsid w:val="2A71692E"/>
    <w:rsid w:val="2A731E32"/>
    <w:rsid w:val="2A7478B3"/>
    <w:rsid w:val="2A755335"/>
    <w:rsid w:val="2A762DB6"/>
    <w:rsid w:val="2A7862B9"/>
    <w:rsid w:val="2A7D01C3"/>
    <w:rsid w:val="2A7E3A46"/>
    <w:rsid w:val="2A8049CB"/>
    <w:rsid w:val="2A827ECE"/>
    <w:rsid w:val="2A83594F"/>
    <w:rsid w:val="2A870AD2"/>
    <w:rsid w:val="2A893FD5"/>
    <w:rsid w:val="2A897858"/>
    <w:rsid w:val="2A8B74D8"/>
    <w:rsid w:val="2A8C4F5A"/>
    <w:rsid w:val="2A8D29DB"/>
    <w:rsid w:val="2A8F5EDF"/>
    <w:rsid w:val="2A9113E2"/>
    <w:rsid w:val="2A9226E6"/>
    <w:rsid w:val="2A932366"/>
    <w:rsid w:val="2A997AF3"/>
    <w:rsid w:val="2A9C51F4"/>
    <w:rsid w:val="2A9D2C76"/>
    <w:rsid w:val="2A9D64F9"/>
    <w:rsid w:val="2A9F6179"/>
    <w:rsid w:val="2AA0747E"/>
    <w:rsid w:val="2AA14EFF"/>
    <w:rsid w:val="2AA42601"/>
    <w:rsid w:val="2AA73585"/>
    <w:rsid w:val="2AAB7A0D"/>
    <w:rsid w:val="2AAD2F10"/>
    <w:rsid w:val="2AAF6413"/>
    <w:rsid w:val="2AB17718"/>
    <w:rsid w:val="2AB22C1B"/>
    <w:rsid w:val="2AB40F49"/>
    <w:rsid w:val="2AB61621"/>
    <w:rsid w:val="2AC8733D"/>
    <w:rsid w:val="2ACA02C2"/>
    <w:rsid w:val="2ACD3758"/>
    <w:rsid w:val="2AD16DE9"/>
    <w:rsid w:val="2AD17C4D"/>
    <w:rsid w:val="2AD51ED6"/>
    <w:rsid w:val="2ADA635E"/>
    <w:rsid w:val="2ADB3DDF"/>
    <w:rsid w:val="2ADC1861"/>
    <w:rsid w:val="2AE00267"/>
    <w:rsid w:val="2AE15CE9"/>
    <w:rsid w:val="2AE311EC"/>
    <w:rsid w:val="2AE65F68"/>
    <w:rsid w:val="2AEE177B"/>
    <w:rsid w:val="2AEE4FFE"/>
    <w:rsid w:val="2AEF2A80"/>
    <w:rsid w:val="2AF6240B"/>
    <w:rsid w:val="2AF8208B"/>
    <w:rsid w:val="2AF9558E"/>
    <w:rsid w:val="2AFC6824"/>
    <w:rsid w:val="2AFD3F94"/>
    <w:rsid w:val="2AFF5299"/>
    <w:rsid w:val="2B043E08"/>
    <w:rsid w:val="2B0513A0"/>
    <w:rsid w:val="2B0549A6"/>
    <w:rsid w:val="2B070127"/>
    <w:rsid w:val="2B0748A3"/>
    <w:rsid w:val="2B08765C"/>
    <w:rsid w:val="2B097DA7"/>
    <w:rsid w:val="2B0B32AA"/>
    <w:rsid w:val="2B0C0D2B"/>
    <w:rsid w:val="2B0D2030"/>
    <w:rsid w:val="2B0F1CB0"/>
    <w:rsid w:val="2B110A36"/>
    <w:rsid w:val="2B1206B6"/>
    <w:rsid w:val="2B122C35"/>
    <w:rsid w:val="2B133F39"/>
    <w:rsid w:val="2B136F1C"/>
    <w:rsid w:val="2B143BB9"/>
    <w:rsid w:val="2B1803C1"/>
    <w:rsid w:val="2B1A38C4"/>
    <w:rsid w:val="2B1E737A"/>
    <w:rsid w:val="2B28065B"/>
    <w:rsid w:val="2B3012EB"/>
    <w:rsid w:val="2B3134E9"/>
    <w:rsid w:val="2B320F6B"/>
    <w:rsid w:val="2B357971"/>
    <w:rsid w:val="2B372E74"/>
    <w:rsid w:val="2B3C5056"/>
    <w:rsid w:val="2B3C72FC"/>
    <w:rsid w:val="2B417007"/>
    <w:rsid w:val="2B447F8C"/>
    <w:rsid w:val="2B46348F"/>
    <w:rsid w:val="2B490B90"/>
    <w:rsid w:val="2B4B7916"/>
    <w:rsid w:val="2B4C5398"/>
    <w:rsid w:val="2B4D5018"/>
    <w:rsid w:val="2B4F631D"/>
    <w:rsid w:val="2B511820"/>
    <w:rsid w:val="2B5214A0"/>
    <w:rsid w:val="2B536F21"/>
    <w:rsid w:val="2B552424"/>
    <w:rsid w:val="2B567EA6"/>
    <w:rsid w:val="2B5711AB"/>
    <w:rsid w:val="2B575927"/>
    <w:rsid w:val="2B5B7BB1"/>
    <w:rsid w:val="2B5C5632"/>
    <w:rsid w:val="2B5E0B35"/>
    <w:rsid w:val="2B5F2D34"/>
    <w:rsid w:val="2B604039"/>
    <w:rsid w:val="2B611ABA"/>
    <w:rsid w:val="2B681445"/>
    <w:rsid w:val="2B683643"/>
    <w:rsid w:val="2B6910C5"/>
    <w:rsid w:val="2B723F53"/>
    <w:rsid w:val="2B762959"/>
    <w:rsid w:val="2B7661DC"/>
    <w:rsid w:val="2B7703DB"/>
    <w:rsid w:val="2B7938DE"/>
    <w:rsid w:val="2B7B2664"/>
    <w:rsid w:val="2B821FEF"/>
    <w:rsid w:val="2B827A70"/>
    <w:rsid w:val="2B8354F2"/>
    <w:rsid w:val="2B873EF8"/>
    <w:rsid w:val="2B8A4E7D"/>
    <w:rsid w:val="2B8B753A"/>
    <w:rsid w:val="2B8C0380"/>
    <w:rsid w:val="2B8E3883"/>
    <w:rsid w:val="2B906D86"/>
    <w:rsid w:val="2B922289"/>
    <w:rsid w:val="2B971F94"/>
    <w:rsid w:val="2B984192"/>
    <w:rsid w:val="2B992BD8"/>
    <w:rsid w:val="2B9A7696"/>
    <w:rsid w:val="2B9B2B99"/>
    <w:rsid w:val="2BA7222F"/>
    <w:rsid w:val="2BA87CB0"/>
    <w:rsid w:val="2BA91EAE"/>
    <w:rsid w:val="2BAA7930"/>
    <w:rsid w:val="2BAE1BB9"/>
    <w:rsid w:val="2BB51544"/>
    <w:rsid w:val="2BB611C4"/>
    <w:rsid w:val="2BBB0ECF"/>
    <w:rsid w:val="2BBB564C"/>
    <w:rsid w:val="2BBE65D0"/>
    <w:rsid w:val="2BC12DD8"/>
    <w:rsid w:val="2BC362DB"/>
    <w:rsid w:val="2BC43D5D"/>
    <w:rsid w:val="2BC949B7"/>
    <w:rsid w:val="2BCE686B"/>
    <w:rsid w:val="2BCF42EC"/>
    <w:rsid w:val="2BD25271"/>
    <w:rsid w:val="2BD30AF4"/>
    <w:rsid w:val="2BD32CF3"/>
    <w:rsid w:val="2BD43FF7"/>
    <w:rsid w:val="2BD51A79"/>
    <w:rsid w:val="2BD829FE"/>
    <w:rsid w:val="2BDA5F01"/>
    <w:rsid w:val="2BE12008"/>
    <w:rsid w:val="2BE85216"/>
    <w:rsid w:val="2BEB3C1D"/>
    <w:rsid w:val="2BF000A4"/>
    <w:rsid w:val="2BFD51BC"/>
    <w:rsid w:val="2BFF4E3C"/>
    <w:rsid w:val="2C0028BD"/>
    <w:rsid w:val="2C01033F"/>
    <w:rsid w:val="2C044B47"/>
    <w:rsid w:val="2C0525C8"/>
    <w:rsid w:val="2C06004A"/>
    <w:rsid w:val="2C08574B"/>
    <w:rsid w:val="2C0A0C4E"/>
    <w:rsid w:val="2C0C4151"/>
    <w:rsid w:val="2C0D5456"/>
    <w:rsid w:val="2C0E7654"/>
    <w:rsid w:val="2C113E5C"/>
    <w:rsid w:val="2C1218DE"/>
    <w:rsid w:val="2C12605B"/>
    <w:rsid w:val="2C13735F"/>
    <w:rsid w:val="2C144DE1"/>
    <w:rsid w:val="2C1B1B52"/>
    <w:rsid w:val="2C1C21ED"/>
    <w:rsid w:val="2C1D1E6D"/>
    <w:rsid w:val="2C1D7C6F"/>
    <w:rsid w:val="2C216675"/>
    <w:rsid w:val="2C231B78"/>
    <w:rsid w:val="2C2417F8"/>
    <w:rsid w:val="2C24507B"/>
    <w:rsid w:val="2C26057E"/>
    <w:rsid w:val="2C291503"/>
    <w:rsid w:val="2C2A3701"/>
    <w:rsid w:val="2C2C2488"/>
    <w:rsid w:val="2C31308C"/>
    <w:rsid w:val="2C320B0E"/>
    <w:rsid w:val="2C354361"/>
    <w:rsid w:val="2C364F95"/>
    <w:rsid w:val="2C365A9F"/>
    <w:rsid w:val="2C370819"/>
    <w:rsid w:val="2C372A17"/>
    <w:rsid w:val="2C3A179D"/>
    <w:rsid w:val="2C3E3247"/>
    <w:rsid w:val="2C416BAA"/>
    <w:rsid w:val="2C4509EF"/>
    <w:rsid w:val="2C470AB3"/>
    <w:rsid w:val="2C482CB1"/>
    <w:rsid w:val="2C5348C6"/>
    <w:rsid w:val="2C547DC9"/>
    <w:rsid w:val="2C5D2C57"/>
    <w:rsid w:val="2C603BDB"/>
    <w:rsid w:val="2C622962"/>
    <w:rsid w:val="2C6538E6"/>
    <w:rsid w:val="2C661368"/>
    <w:rsid w:val="2C665AE5"/>
    <w:rsid w:val="2C6C79EE"/>
    <w:rsid w:val="2C6D2EF1"/>
    <w:rsid w:val="2C7118F7"/>
    <w:rsid w:val="2C7176F9"/>
    <w:rsid w:val="2C72517A"/>
    <w:rsid w:val="2C773801"/>
    <w:rsid w:val="2C784B05"/>
    <w:rsid w:val="2C796D04"/>
    <w:rsid w:val="2C801F12"/>
    <w:rsid w:val="2C825415"/>
    <w:rsid w:val="2C840918"/>
    <w:rsid w:val="2C845095"/>
    <w:rsid w:val="2C852B16"/>
    <w:rsid w:val="2C866019"/>
    <w:rsid w:val="2C88151C"/>
    <w:rsid w:val="2C8A2821"/>
    <w:rsid w:val="2C8B02A3"/>
    <w:rsid w:val="2C906929"/>
    <w:rsid w:val="2C921E2C"/>
    <w:rsid w:val="2C94532F"/>
    <w:rsid w:val="2C9762B4"/>
    <w:rsid w:val="2CA049C5"/>
    <w:rsid w:val="2CA12446"/>
    <w:rsid w:val="2CA35449"/>
    <w:rsid w:val="2CA433CB"/>
    <w:rsid w:val="2CA5304B"/>
    <w:rsid w:val="2CA568CE"/>
    <w:rsid w:val="2CA7654E"/>
    <w:rsid w:val="2CAC6259"/>
    <w:rsid w:val="2CB04C5F"/>
    <w:rsid w:val="2CB8206C"/>
    <w:rsid w:val="2CBD64F3"/>
    <w:rsid w:val="2CC1297B"/>
    <w:rsid w:val="2CC203FD"/>
    <w:rsid w:val="2CCA108C"/>
    <w:rsid w:val="2CCA5809"/>
    <w:rsid w:val="2CCE420F"/>
    <w:rsid w:val="2CD10A17"/>
    <w:rsid w:val="2CD843BB"/>
    <w:rsid w:val="2CDA38A5"/>
    <w:rsid w:val="2CDA5AA3"/>
    <w:rsid w:val="2CDC0FA6"/>
    <w:rsid w:val="2CDD482A"/>
    <w:rsid w:val="2CDE44AA"/>
    <w:rsid w:val="2CDF1F2B"/>
    <w:rsid w:val="2CE02702"/>
    <w:rsid w:val="2CE9283B"/>
    <w:rsid w:val="2CEA02BC"/>
    <w:rsid w:val="2CEC7043"/>
    <w:rsid w:val="2CED40D9"/>
    <w:rsid w:val="2CED4AC4"/>
    <w:rsid w:val="2CF4664D"/>
    <w:rsid w:val="2CF57952"/>
    <w:rsid w:val="2CF775D2"/>
    <w:rsid w:val="2CF92AD5"/>
    <w:rsid w:val="2CFE27E0"/>
    <w:rsid w:val="2CFE6F5D"/>
    <w:rsid w:val="2D005CE3"/>
    <w:rsid w:val="2D013765"/>
    <w:rsid w:val="2D017EE1"/>
    <w:rsid w:val="2D025963"/>
    <w:rsid w:val="2D0568E8"/>
    <w:rsid w:val="2D061DEB"/>
    <w:rsid w:val="2D0852EE"/>
    <w:rsid w:val="2D0C3CF4"/>
    <w:rsid w:val="2D0F04FC"/>
    <w:rsid w:val="2D125BFD"/>
    <w:rsid w:val="2D1A508D"/>
    <w:rsid w:val="2D1D7812"/>
    <w:rsid w:val="2D201C96"/>
    <w:rsid w:val="2D223C99"/>
    <w:rsid w:val="2D254C1E"/>
    <w:rsid w:val="2D260121"/>
    <w:rsid w:val="2D275BA3"/>
    <w:rsid w:val="2D2910A6"/>
    <w:rsid w:val="2D2E552D"/>
    <w:rsid w:val="2D2F6832"/>
    <w:rsid w:val="2D3042B4"/>
    <w:rsid w:val="2D342CBA"/>
    <w:rsid w:val="2D347437"/>
    <w:rsid w:val="2D35073C"/>
    <w:rsid w:val="2D3703BB"/>
    <w:rsid w:val="2D3816C0"/>
    <w:rsid w:val="2D3A1340"/>
    <w:rsid w:val="2D3D5B48"/>
    <w:rsid w:val="2D3E7D46"/>
    <w:rsid w:val="2D41454E"/>
    <w:rsid w:val="2D455153"/>
    <w:rsid w:val="2D462BD4"/>
    <w:rsid w:val="2D466457"/>
    <w:rsid w:val="2D48195B"/>
    <w:rsid w:val="2D4A4E5E"/>
    <w:rsid w:val="2D4C0361"/>
    <w:rsid w:val="2D4C4ADE"/>
    <w:rsid w:val="2D4F12E5"/>
    <w:rsid w:val="2D5A1875"/>
    <w:rsid w:val="2D5C2B7A"/>
    <w:rsid w:val="2D5E607D"/>
    <w:rsid w:val="2D611200"/>
    <w:rsid w:val="2D673109"/>
    <w:rsid w:val="2D67698C"/>
    <w:rsid w:val="2D6F0515"/>
    <w:rsid w:val="2D6F3D99"/>
    <w:rsid w:val="2D714D1A"/>
    <w:rsid w:val="2D71729C"/>
    <w:rsid w:val="2D724D1D"/>
    <w:rsid w:val="2D740220"/>
    <w:rsid w:val="2D7846A8"/>
    <w:rsid w:val="2D7968A6"/>
    <w:rsid w:val="2D7C30AE"/>
    <w:rsid w:val="2D821D81"/>
    <w:rsid w:val="2D8404BB"/>
    <w:rsid w:val="2D8A23C4"/>
    <w:rsid w:val="2D8B7E46"/>
    <w:rsid w:val="2D8C58C7"/>
    <w:rsid w:val="2D8D147C"/>
    <w:rsid w:val="2D8E0DCA"/>
    <w:rsid w:val="2D8F3758"/>
    <w:rsid w:val="2D932CD3"/>
    <w:rsid w:val="2D946557"/>
    <w:rsid w:val="2D974F5D"/>
    <w:rsid w:val="2D9774DB"/>
    <w:rsid w:val="2D98715B"/>
    <w:rsid w:val="2D9B00E0"/>
    <w:rsid w:val="2D9C43CC"/>
    <w:rsid w:val="2D9C5B61"/>
    <w:rsid w:val="2D9E1065"/>
    <w:rsid w:val="2DA1586C"/>
    <w:rsid w:val="2DA30D70"/>
    <w:rsid w:val="2DA467F1"/>
    <w:rsid w:val="2DA509EF"/>
    <w:rsid w:val="2DA77776"/>
    <w:rsid w:val="2DA851F7"/>
    <w:rsid w:val="2DA873F6"/>
    <w:rsid w:val="2DAA28F9"/>
    <w:rsid w:val="2DAC0A59"/>
    <w:rsid w:val="2DAE12FF"/>
    <w:rsid w:val="2DAE7101"/>
    <w:rsid w:val="2DB04802"/>
    <w:rsid w:val="2DB27D05"/>
    <w:rsid w:val="2DB35787"/>
    <w:rsid w:val="2DB43208"/>
    <w:rsid w:val="2DB46201"/>
    <w:rsid w:val="2DB50C8A"/>
    <w:rsid w:val="2DB61F8F"/>
    <w:rsid w:val="2DB87198"/>
    <w:rsid w:val="2DB92F13"/>
    <w:rsid w:val="2DBB2B93"/>
    <w:rsid w:val="2DBC3E98"/>
    <w:rsid w:val="2DBE5AC1"/>
    <w:rsid w:val="2DBF1599"/>
    <w:rsid w:val="2DC0289E"/>
    <w:rsid w:val="2DC1251E"/>
    <w:rsid w:val="2DC33823"/>
    <w:rsid w:val="2DC50F24"/>
    <w:rsid w:val="2DC74427"/>
    <w:rsid w:val="2DC81EA9"/>
    <w:rsid w:val="2DCA53AC"/>
    <w:rsid w:val="2DCD6330"/>
    <w:rsid w:val="2DCE3DB2"/>
    <w:rsid w:val="2DD3023A"/>
    <w:rsid w:val="2DDD3FC1"/>
    <w:rsid w:val="2DEC6BE5"/>
    <w:rsid w:val="2DF80479"/>
    <w:rsid w:val="2DFA177E"/>
    <w:rsid w:val="2DFB13FE"/>
    <w:rsid w:val="2DFE2383"/>
    <w:rsid w:val="2E001109"/>
    <w:rsid w:val="2E005886"/>
    <w:rsid w:val="2E04428C"/>
    <w:rsid w:val="2E047B0F"/>
    <w:rsid w:val="2E051D0E"/>
    <w:rsid w:val="2E055591"/>
    <w:rsid w:val="2E0B749A"/>
    <w:rsid w:val="2E0C1698"/>
    <w:rsid w:val="2E0C4F1C"/>
    <w:rsid w:val="2E0E041F"/>
    <w:rsid w:val="2E142328"/>
    <w:rsid w:val="2E151FA8"/>
    <w:rsid w:val="2E157DAA"/>
    <w:rsid w:val="2E166977"/>
    <w:rsid w:val="2E1732AD"/>
    <w:rsid w:val="2E180D2E"/>
    <w:rsid w:val="2E1B7734"/>
    <w:rsid w:val="2E1E06B9"/>
    <w:rsid w:val="2E1F28B7"/>
    <w:rsid w:val="2E200339"/>
    <w:rsid w:val="2E203BBC"/>
    <w:rsid w:val="2E21163E"/>
    <w:rsid w:val="2E262242"/>
    <w:rsid w:val="2E280FC9"/>
    <w:rsid w:val="2E285745"/>
    <w:rsid w:val="2E2A66CA"/>
    <w:rsid w:val="2E2D764F"/>
    <w:rsid w:val="2E3624DD"/>
    <w:rsid w:val="2E393461"/>
    <w:rsid w:val="2E3C43E6"/>
    <w:rsid w:val="2E3D2EAD"/>
    <w:rsid w:val="2E3E78E9"/>
    <w:rsid w:val="2E3F536B"/>
    <w:rsid w:val="2E404FC4"/>
    <w:rsid w:val="2E424AD5"/>
    <w:rsid w:val="2E445076"/>
    <w:rsid w:val="2E51438B"/>
    <w:rsid w:val="2E576295"/>
    <w:rsid w:val="2E5B4C9B"/>
    <w:rsid w:val="2E5D019E"/>
    <w:rsid w:val="2E601123"/>
    <w:rsid w:val="2E63592A"/>
    <w:rsid w:val="2E697834"/>
    <w:rsid w:val="2E6A3E61"/>
    <w:rsid w:val="2E6D0438"/>
    <w:rsid w:val="2E6F393B"/>
    <w:rsid w:val="2E6F71BF"/>
    <w:rsid w:val="2E700C2F"/>
    <w:rsid w:val="2E716E3E"/>
    <w:rsid w:val="2E732342"/>
    <w:rsid w:val="2E743646"/>
    <w:rsid w:val="2E755845"/>
    <w:rsid w:val="2E764E5E"/>
    <w:rsid w:val="2E766B49"/>
    <w:rsid w:val="2E7A5550"/>
    <w:rsid w:val="2E7B51CF"/>
    <w:rsid w:val="2E7C0A53"/>
    <w:rsid w:val="2E7C6529"/>
    <w:rsid w:val="2E7E3F56"/>
    <w:rsid w:val="2E7F3BD6"/>
    <w:rsid w:val="2E8438E1"/>
    <w:rsid w:val="2E855ADF"/>
    <w:rsid w:val="2E8D17C7"/>
    <w:rsid w:val="2E8E096D"/>
    <w:rsid w:val="2E903E70"/>
    <w:rsid w:val="2E954277"/>
    <w:rsid w:val="2E97707E"/>
    <w:rsid w:val="2E984B00"/>
    <w:rsid w:val="2E9B7C83"/>
    <w:rsid w:val="2E9C5704"/>
    <w:rsid w:val="2EA0410A"/>
    <w:rsid w:val="2EA22E91"/>
    <w:rsid w:val="2EA3508F"/>
    <w:rsid w:val="2EA61897"/>
    <w:rsid w:val="2EA66014"/>
    <w:rsid w:val="2EA81517"/>
    <w:rsid w:val="2EAC599E"/>
    <w:rsid w:val="2EB85034"/>
    <w:rsid w:val="2EB92AB6"/>
    <w:rsid w:val="2EBC045D"/>
    <w:rsid w:val="2EBC3A3B"/>
    <w:rsid w:val="2EBD19D6"/>
    <w:rsid w:val="2EC333C5"/>
    <w:rsid w:val="2EC40E47"/>
    <w:rsid w:val="2EC952CF"/>
    <w:rsid w:val="2ECB4055"/>
    <w:rsid w:val="2ECB6253"/>
    <w:rsid w:val="2ECC3CD5"/>
    <w:rsid w:val="2ECF4C5A"/>
    <w:rsid w:val="2ED1015D"/>
    <w:rsid w:val="2ED21461"/>
    <w:rsid w:val="2ED25BDE"/>
    <w:rsid w:val="2ED33660"/>
    <w:rsid w:val="2ED90DEC"/>
    <w:rsid w:val="2ED964C1"/>
    <w:rsid w:val="2EDB42EF"/>
    <w:rsid w:val="2EDC1D71"/>
    <w:rsid w:val="2EDD77F3"/>
    <w:rsid w:val="2EDF2CF6"/>
    <w:rsid w:val="2EE6487F"/>
    <w:rsid w:val="2EE67135"/>
    <w:rsid w:val="2EEB3529"/>
    <w:rsid w:val="2EED420A"/>
    <w:rsid w:val="2EF0518E"/>
    <w:rsid w:val="2EF67098"/>
    <w:rsid w:val="2EF85E1E"/>
    <w:rsid w:val="2EFA1321"/>
    <w:rsid w:val="2EFC6A22"/>
    <w:rsid w:val="2EFD22A6"/>
    <w:rsid w:val="2EFE7D27"/>
    <w:rsid w:val="2F043E2F"/>
    <w:rsid w:val="2F0518B0"/>
    <w:rsid w:val="2F067332"/>
    <w:rsid w:val="2F0A5D38"/>
    <w:rsid w:val="2F0D6CBD"/>
    <w:rsid w:val="2F1156C3"/>
    <w:rsid w:val="2F152201"/>
    <w:rsid w:val="2F15794C"/>
    <w:rsid w:val="2F1C4D59"/>
    <w:rsid w:val="2F1C7B6E"/>
    <w:rsid w:val="2F1E025C"/>
    <w:rsid w:val="2F234777"/>
    <w:rsid w:val="2F257BE7"/>
    <w:rsid w:val="2F265668"/>
    <w:rsid w:val="2F280B6B"/>
    <w:rsid w:val="2F2965ED"/>
    <w:rsid w:val="2F2B1AF0"/>
    <w:rsid w:val="2F2C7572"/>
    <w:rsid w:val="2F31727D"/>
    <w:rsid w:val="2F332780"/>
    <w:rsid w:val="2F340201"/>
    <w:rsid w:val="2F342400"/>
    <w:rsid w:val="2F380E06"/>
    <w:rsid w:val="2F3E6592"/>
    <w:rsid w:val="2F406212"/>
    <w:rsid w:val="2F432A1A"/>
    <w:rsid w:val="2F475B9D"/>
    <w:rsid w:val="2F486EA2"/>
    <w:rsid w:val="2F4910A0"/>
    <w:rsid w:val="2F4A23A5"/>
    <w:rsid w:val="2F4B7E26"/>
    <w:rsid w:val="2F4C7AA6"/>
    <w:rsid w:val="2F511D30"/>
    <w:rsid w:val="2F563C39"/>
    <w:rsid w:val="2F5716BB"/>
    <w:rsid w:val="2F5A263F"/>
    <w:rsid w:val="2F5B00C1"/>
    <w:rsid w:val="2F5E57C2"/>
    <w:rsid w:val="2F601055"/>
    <w:rsid w:val="2F6446E6"/>
    <w:rsid w:val="2F666452"/>
    <w:rsid w:val="2F673ED3"/>
    <w:rsid w:val="2F6973D6"/>
    <w:rsid w:val="2F6B4AD8"/>
    <w:rsid w:val="2F700F60"/>
    <w:rsid w:val="2F7047E3"/>
    <w:rsid w:val="2F712264"/>
    <w:rsid w:val="2F781BEF"/>
    <w:rsid w:val="2F78636C"/>
    <w:rsid w:val="2F797671"/>
    <w:rsid w:val="2F7B2B74"/>
    <w:rsid w:val="2F7C05F5"/>
    <w:rsid w:val="2F8224FF"/>
    <w:rsid w:val="2F8A538D"/>
    <w:rsid w:val="2F92601C"/>
    <w:rsid w:val="2F933A9E"/>
    <w:rsid w:val="2F96119F"/>
    <w:rsid w:val="2F964A23"/>
    <w:rsid w:val="2F9846A2"/>
    <w:rsid w:val="2F987F26"/>
    <w:rsid w:val="2FA05332"/>
    <w:rsid w:val="2FA12DB4"/>
    <w:rsid w:val="2FA33D38"/>
    <w:rsid w:val="2FA5723B"/>
    <w:rsid w:val="2FA6143A"/>
    <w:rsid w:val="2FAA7E40"/>
    <w:rsid w:val="2FAC6BC6"/>
    <w:rsid w:val="2FAD4648"/>
    <w:rsid w:val="2FAE20C9"/>
    <w:rsid w:val="2FAE299B"/>
    <w:rsid w:val="2FAF7B4B"/>
    <w:rsid w:val="2FB3074F"/>
    <w:rsid w:val="2FB32CCE"/>
    <w:rsid w:val="2FB616D4"/>
    <w:rsid w:val="2FB92659"/>
    <w:rsid w:val="2FBA00DA"/>
    <w:rsid w:val="2FBA5EDC"/>
    <w:rsid w:val="2FBB13DF"/>
    <w:rsid w:val="2FC05867"/>
    <w:rsid w:val="2FC7196E"/>
    <w:rsid w:val="2FCA6176"/>
    <w:rsid w:val="2FCB0375"/>
    <w:rsid w:val="2FD0227E"/>
    <w:rsid w:val="2FE0031A"/>
    <w:rsid w:val="2FE210F8"/>
    <w:rsid w:val="2FE547A2"/>
    <w:rsid w:val="2FE95D01"/>
    <w:rsid w:val="2FE95EC5"/>
    <w:rsid w:val="2FEB66AB"/>
    <w:rsid w:val="2FED1556"/>
    <w:rsid w:val="2FF16036"/>
    <w:rsid w:val="2FF23AB7"/>
    <w:rsid w:val="2FFB6945"/>
    <w:rsid w:val="2FFD1E48"/>
    <w:rsid w:val="30041C4E"/>
    <w:rsid w:val="30047255"/>
    <w:rsid w:val="30083A5D"/>
    <w:rsid w:val="300C7DD0"/>
    <w:rsid w:val="300D5966"/>
    <w:rsid w:val="300E7B64"/>
    <w:rsid w:val="30110AE9"/>
    <w:rsid w:val="30133FEC"/>
    <w:rsid w:val="301452F1"/>
    <w:rsid w:val="301574EF"/>
    <w:rsid w:val="301607F4"/>
    <w:rsid w:val="30221728"/>
    <w:rsid w:val="30224607"/>
    <w:rsid w:val="30234286"/>
    <w:rsid w:val="30272C8D"/>
    <w:rsid w:val="30276510"/>
    <w:rsid w:val="302C2998"/>
    <w:rsid w:val="302D0419"/>
    <w:rsid w:val="30332322"/>
    <w:rsid w:val="30347DA4"/>
    <w:rsid w:val="30351FA2"/>
    <w:rsid w:val="3039642A"/>
    <w:rsid w:val="303B772F"/>
    <w:rsid w:val="303C2C32"/>
    <w:rsid w:val="303D06B3"/>
    <w:rsid w:val="303F0333"/>
    <w:rsid w:val="30427AA5"/>
    <w:rsid w:val="30430644"/>
    <w:rsid w:val="30463541"/>
    <w:rsid w:val="304E094E"/>
    <w:rsid w:val="30555D5A"/>
    <w:rsid w:val="3059019D"/>
    <w:rsid w:val="30594760"/>
    <w:rsid w:val="305C56E5"/>
    <w:rsid w:val="305F1EED"/>
    <w:rsid w:val="305F666A"/>
    <w:rsid w:val="30611B6D"/>
    <w:rsid w:val="30635070"/>
    <w:rsid w:val="30661878"/>
    <w:rsid w:val="30673A76"/>
    <w:rsid w:val="30696F79"/>
    <w:rsid w:val="306D1203"/>
    <w:rsid w:val="306E0E83"/>
    <w:rsid w:val="3073310C"/>
    <w:rsid w:val="3076628F"/>
    <w:rsid w:val="30785015"/>
    <w:rsid w:val="307F49A0"/>
    <w:rsid w:val="30850AA8"/>
    <w:rsid w:val="30866529"/>
    <w:rsid w:val="308A2D31"/>
    <w:rsid w:val="308D1737"/>
    <w:rsid w:val="308E3936"/>
    <w:rsid w:val="308F0A11"/>
    <w:rsid w:val="308F7E72"/>
    <w:rsid w:val="309026BC"/>
    <w:rsid w:val="309148BA"/>
    <w:rsid w:val="309440A1"/>
    <w:rsid w:val="309767C4"/>
    <w:rsid w:val="309B0A4D"/>
    <w:rsid w:val="309B51CA"/>
    <w:rsid w:val="309D06CD"/>
    <w:rsid w:val="309E19D2"/>
    <w:rsid w:val="309F7453"/>
    <w:rsid w:val="30AC6769"/>
    <w:rsid w:val="30B12BF1"/>
    <w:rsid w:val="30BA5A7F"/>
    <w:rsid w:val="30BE4485"/>
    <w:rsid w:val="30CA5D19"/>
    <w:rsid w:val="30CB379B"/>
    <w:rsid w:val="30CB701E"/>
    <w:rsid w:val="30CF21A1"/>
    <w:rsid w:val="30D23125"/>
    <w:rsid w:val="30D90532"/>
    <w:rsid w:val="30DB1837"/>
    <w:rsid w:val="30DB3A35"/>
    <w:rsid w:val="30DE27BB"/>
    <w:rsid w:val="30E03740"/>
    <w:rsid w:val="30E233C0"/>
    <w:rsid w:val="30E65649"/>
    <w:rsid w:val="30E71077"/>
    <w:rsid w:val="30E77847"/>
    <w:rsid w:val="30EB624E"/>
    <w:rsid w:val="30ED546B"/>
    <w:rsid w:val="30EF26D5"/>
    <w:rsid w:val="30F05F59"/>
    <w:rsid w:val="30F10937"/>
    <w:rsid w:val="30F2145C"/>
    <w:rsid w:val="30F4495F"/>
    <w:rsid w:val="30F67E62"/>
    <w:rsid w:val="30F73365"/>
    <w:rsid w:val="30F960DF"/>
    <w:rsid w:val="30FD526E"/>
    <w:rsid w:val="31037178"/>
    <w:rsid w:val="31041376"/>
    <w:rsid w:val="31064879"/>
    <w:rsid w:val="31075B7E"/>
    <w:rsid w:val="31077D7C"/>
    <w:rsid w:val="310D1C85"/>
    <w:rsid w:val="31102C0A"/>
    <w:rsid w:val="31137412"/>
    <w:rsid w:val="3114202C"/>
    <w:rsid w:val="31144E94"/>
    <w:rsid w:val="31216728"/>
    <w:rsid w:val="312241A9"/>
    <w:rsid w:val="31231C2B"/>
    <w:rsid w:val="312A4E39"/>
    <w:rsid w:val="312B4AB9"/>
    <w:rsid w:val="312E12C1"/>
    <w:rsid w:val="312E5A3D"/>
    <w:rsid w:val="312F6D42"/>
    <w:rsid w:val="313431CA"/>
    <w:rsid w:val="313553C8"/>
    <w:rsid w:val="313A63D7"/>
    <w:rsid w:val="313C05D6"/>
    <w:rsid w:val="313C4D53"/>
    <w:rsid w:val="313D27D5"/>
    <w:rsid w:val="313E0256"/>
    <w:rsid w:val="31406FDD"/>
    <w:rsid w:val="31445AD2"/>
    <w:rsid w:val="31460EE6"/>
    <w:rsid w:val="314743E9"/>
    <w:rsid w:val="31476967"/>
    <w:rsid w:val="314D62F2"/>
    <w:rsid w:val="314F5556"/>
    <w:rsid w:val="31507277"/>
    <w:rsid w:val="315423FA"/>
    <w:rsid w:val="31576C02"/>
    <w:rsid w:val="315A1D85"/>
    <w:rsid w:val="315C5288"/>
    <w:rsid w:val="315F620C"/>
    <w:rsid w:val="31607511"/>
    <w:rsid w:val="31653999"/>
    <w:rsid w:val="31696B1C"/>
    <w:rsid w:val="316A7E21"/>
    <w:rsid w:val="316C3324"/>
    <w:rsid w:val="316C7AA1"/>
    <w:rsid w:val="317177AC"/>
    <w:rsid w:val="3172742B"/>
    <w:rsid w:val="3174292F"/>
    <w:rsid w:val="31751578"/>
    <w:rsid w:val="31763C33"/>
    <w:rsid w:val="31765E32"/>
    <w:rsid w:val="318254C8"/>
    <w:rsid w:val="3187194F"/>
    <w:rsid w:val="318B0355"/>
    <w:rsid w:val="318C280E"/>
    <w:rsid w:val="31917CE0"/>
    <w:rsid w:val="319331E3"/>
    <w:rsid w:val="3198766B"/>
    <w:rsid w:val="319A63F2"/>
    <w:rsid w:val="319B3E73"/>
    <w:rsid w:val="319F2879"/>
    <w:rsid w:val="31A002FB"/>
    <w:rsid w:val="31A27F7B"/>
    <w:rsid w:val="31A3127F"/>
    <w:rsid w:val="31A81E84"/>
    <w:rsid w:val="31A93189"/>
    <w:rsid w:val="31AC410D"/>
    <w:rsid w:val="31AC630C"/>
    <w:rsid w:val="31B02B14"/>
    <w:rsid w:val="31B46F9B"/>
    <w:rsid w:val="31B5119A"/>
    <w:rsid w:val="31BA5621"/>
    <w:rsid w:val="31BD65A6"/>
    <w:rsid w:val="31BE4028"/>
    <w:rsid w:val="31BF532C"/>
    <w:rsid w:val="31C12A2E"/>
    <w:rsid w:val="31C74937"/>
    <w:rsid w:val="31C801BA"/>
    <w:rsid w:val="31C85C3C"/>
    <w:rsid w:val="31C936BD"/>
    <w:rsid w:val="31CA113F"/>
    <w:rsid w:val="31CA58BC"/>
    <w:rsid w:val="31CE42C2"/>
    <w:rsid w:val="31CF55C7"/>
    <w:rsid w:val="31D10ACA"/>
    <w:rsid w:val="31D33FCD"/>
    <w:rsid w:val="31D41A4F"/>
    <w:rsid w:val="31DF7DE0"/>
    <w:rsid w:val="31E10D64"/>
    <w:rsid w:val="31E74F8D"/>
    <w:rsid w:val="31F9640B"/>
    <w:rsid w:val="31FB190E"/>
    <w:rsid w:val="31FD5849"/>
    <w:rsid w:val="31FE2893"/>
    <w:rsid w:val="31FF0314"/>
    <w:rsid w:val="32001619"/>
    <w:rsid w:val="3201709B"/>
    <w:rsid w:val="32042FF1"/>
    <w:rsid w:val="32063522"/>
    <w:rsid w:val="320B7BFA"/>
    <w:rsid w:val="320F63B0"/>
    <w:rsid w:val="32106030"/>
    <w:rsid w:val="32127335"/>
    <w:rsid w:val="321759BB"/>
    <w:rsid w:val="3218123E"/>
    <w:rsid w:val="321B7C44"/>
    <w:rsid w:val="322162CA"/>
    <w:rsid w:val="322275CF"/>
    <w:rsid w:val="322C7EDF"/>
    <w:rsid w:val="32311DE8"/>
    <w:rsid w:val="323460BD"/>
    <w:rsid w:val="323474E9"/>
    <w:rsid w:val="32354F6B"/>
    <w:rsid w:val="323629ED"/>
    <w:rsid w:val="32381773"/>
    <w:rsid w:val="323E367C"/>
    <w:rsid w:val="324032FC"/>
    <w:rsid w:val="32410D7E"/>
    <w:rsid w:val="32417A94"/>
    <w:rsid w:val="32453007"/>
    <w:rsid w:val="32460A89"/>
    <w:rsid w:val="3249748F"/>
    <w:rsid w:val="324C0413"/>
    <w:rsid w:val="324C0DBC"/>
    <w:rsid w:val="324C7D2D"/>
    <w:rsid w:val="32560D23"/>
    <w:rsid w:val="32584226"/>
    <w:rsid w:val="325C2C2C"/>
    <w:rsid w:val="32601632"/>
    <w:rsid w:val="32604EB6"/>
    <w:rsid w:val="326822C2"/>
    <w:rsid w:val="32691F42"/>
    <w:rsid w:val="32697D44"/>
    <w:rsid w:val="326B0CC8"/>
    <w:rsid w:val="327018CD"/>
    <w:rsid w:val="327348EE"/>
    <w:rsid w:val="327515D8"/>
    <w:rsid w:val="32774ADB"/>
    <w:rsid w:val="327921DC"/>
    <w:rsid w:val="327B225B"/>
    <w:rsid w:val="327C2C35"/>
    <w:rsid w:val="327D69E4"/>
    <w:rsid w:val="327F1EE7"/>
    <w:rsid w:val="328175E9"/>
    <w:rsid w:val="328A5CFA"/>
    <w:rsid w:val="328C11FD"/>
    <w:rsid w:val="32955444"/>
    <w:rsid w:val="32956289"/>
    <w:rsid w:val="32961B0D"/>
    <w:rsid w:val="32990513"/>
    <w:rsid w:val="329C1497"/>
    <w:rsid w:val="329F241C"/>
    <w:rsid w:val="329F4D04"/>
    <w:rsid w:val="32A07E9E"/>
    <w:rsid w:val="32A50AA2"/>
    <w:rsid w:val="32A73FA5"/>
    <w:rsid w:val="32A974A8"/>
    <w:rsid w:val="32AD1732"/>
    <w:rsid w:val="32B026B6"/>
    <w:rsid w:val="32B310BD"/>
    <w:rsid w:val="32B85544"/>
    <w:rsid w:val="32BD19CC"/>
    <w:rsid w:val="32C37159"/>
    <w:rsid w:val="32C41357"/>
    <w:rsid w:val="32C600DD"/>
    <w:rsid w:val="32C835E0"/>
    <w:rsid w:val="32CD1C66"/>
    <w:rsid w:val="32CD7A68"/>
    <w:rsid w:val="32CF5169"/>
    <w:rsid w:val="32D11349"/>
    <w:rsid w:val="32D21971"/>
    <w:rsid w:val="32D33B70"/>
    <w:rsid w:val="32D44E75"/>
    <w:rsid w:val="32D528F6"/>
    <w:rsid w:val="32D75DF9"/>
    <w:rsid w:val="32D8387B"/>
    <w:rsid w:val="32E20907"/>
    <w:rsid w:val="32E26388"/>
    <w:rsid w:val="32E31C0C"/>
    <w:rsid w:val="32E36F4F"/>
    <w:rsid w:val="32E5510F"/>
    <w:rsid w:val="32EC6C98"/>
    <w:rsid w:val="32F0569E"/>
    <w:rsid w:val="32F47928"/>
    <w:rsid w:val="32F675A7"/>
    <w:rsid w:val="32F708AC"/>
    <w:rsid w:val="32F82AAB"/>
    <w:rsid w:val="32F93DAF"/>
    <w:rsid w:val="330111BC"/>
    <w:rsid w:val="330133BA"/>
    <w:rsid w:val="3304433F"/>
    <w:rsid w:val="33051DC0"/>
    <w:rsid w:val="330630C5"/>
    <w:rsid w:val="33070B47"/>
    <w:rsid w:val="330A1ACB"/>
    <w:rsid w:val="330B46AE"/>
    <w:rsid w:val="330B754D"/>
    <w:rsid w:val="330E04D1"/>
    <w:rsid w:val="331423DB"/>
    <w:rsid w:val="33157E5C"/>
    <w:rsid w:val="332735FA"/>
    <w:rsid w:val="332B3C8B"/>
    <w:rsid w:val="332C3305"/>
    <w:rsid w:val="33306488"/>
    <w:rsid w:val="3333740C"/>
    <w:rsid w:val="33340711"/>
    <w:rsid w:val="33371696"/>
    <w:rsid w:val="33381316"/>
    <w:rsid w:val="33396D97"/>
    <w:rsid w:val="333C7D1C"/>
    <w:rsid w:val="333D579D"/>
    <w:rsid w:val="334141A4"/>
    <w:rsid w:val="33417A27"/>
    <w:rsid w:val="33463EAF"/>
    <w:rsid w:val="33494E33"/>
    <w:rsid w:val="334F0F3B"/>
    <w:rsid w:val="33535743"/>
    <w:rsid w:val="335B756D"/>
    <w:rsid w:val="33604A58"/>
    <w:rsid w:val="33681E65"/>
    <w:rsid w:val="33684063"/>
    <w:rsid w:val="336B2DEA"/>
    <w:rsid w:val="336C2A69"/>
    <w:rsid w:val="336E17F0"/>
    <w:rsid w:val="33724973"/>
    <w:rsid w:val="33730803"/>
    <w:rsid w:val="33747E76"/>
    <w:rsid w:val="3375117B"/>
    <w:rsid w:val="337D6587"/>
    <w:rsid w:val="337E4009"/>
    <w:rsid w:val="33851415"/>
    <w:rsid w:val="3388239A"/>
    <w:rsid w:val="338A1C5E"/>
    <w:rsid w:val="338B331E"/>
    <w:rsid w:val="338F55A8"/>
    <w:rsid w:val="33903029"/>
    <w:rsid w:val="33910AAB"/>
    <w:rsid w:val="33922CA9"/>
    <w:rsid w:val="339461AC"/>
    <w:rsid w:val="339B5B37"/>
    <w:rsid w:val="339F7DC0"/>
    <w:rsid w:val="33A05842"/>
    <w:rsid w:val="33A46447"/>
    <w:rsid w:val="33A66585"/>
    <w:rsid w:val="33A773CB"/>
    <w:rsid w:val="33A9069D"/>
    <w:rsid w:val="33AB5DD1"/>
    <w:rsid w:val="33AC70D6"/>
    <w:rsid w:val="33AF005B"/>
    <w:rsid w:val="33B02259"/>
    <w:rsid w:val="33B331DE"/>
    <w:rsid w:val="33B466E1"/>
    <w:rsid w:val="33B61BE4"/>
    <w:rsid w:val="33B77665"/>
    <w:rsid w:val="33B9096A"/>
    <w:rsid w:val="33BB3E6D"/>
    <w:rsid w:val="33BF02F5"/>
    <w:rsid w:val="33C5697B"/>
    <w:rsid w:val="33C95381"/>
    <w:rsid w:val="33CB0884"/>
    <w:rsid w:val="33CC1B89"/>
    <w:rsid w:val="33CC6306"/>
    <w:rsid w:val="33D00590"/>
    <w:rsid w:val="33D16011"/>
    <w:rsid w:val="33D33712"/>
    <w:rsid w:val="33D41194"/>
    <w:rsid w:val="33D67F1A"/>
    <w:rsid w:val="33DA4B1D"/>
    <w:rsid w:val="33E13BC3"/>
    <w:rsid w:val="33E317AE"/>
    <w:rsid w:val="33E54CB2"/>
    <w:rsid w:val="33E701B5"/>
    <w:rsid w:val="33E83B03"/>
    <w:rsid w:val="33ED7B40"/>
    <w:rsid w:val="33EE55C1"/>
    <w:rsid w:val="33F23FC7"/>
    <w:rsid w:val="33F971D5"/>
    <w:rsid w:val="33FB6E55"/>
    <w:rsid w:val="33FC48D7"/>
    <w:rsid w:val="33FF10DF"/>
    <w:rsid w:val="34041CE3"/>
    <w:rsid w:val="34052FE8"/>
    <w:rsid w:val="340A166E"/>
    <w:rsid w:val="340E0074"/>
    <w:rsid w:val="340F1379"/>
    <w:rsid w:val="3411487C"/>
    <w:rsid w:val="341222FE"/>
    <w:rsid w:val="34137D7F"/>
    <w:rsid w:val="34180984"/>
    <w:rsid w:val="341A3E87"/>
    <w:rsid w:val="341B4A8C"/>
    <w:rsid w:val="341D068F"/>
    <w:rsid w:val="34224B16"/>
    <w:rsid w:val="34226D15"/>
    <w:rsid w:val="34234796"/>
    <w:rsid w:val="3424001A"/>
    <w:rsid w:val="34257C99"/>
    <w:rsid w:val="34260F9E"/>
    <w:rsid w:val="342844A1"/>
    <w:rsid w:val="342D0929"/>
    <w:rsid w:val="342E2B27"/>
    <w:rsid w:val="34313AAC"/>
    <w:rsid w:val="34357F34"/>
    <w:rsid w:val="343659B5"/>
    <w:rsid w:val="343A01EC"/>
    <w:rsid w:val="344175CA"/>
    <w:rsid w:val="34455FD0"/>
    <w:rsid w:val="344F280E"/>
    <w:rsid w:val="34511DE2"/>
    <w:rsid w:val="34546879"/>
    <w:rsid w:val="345B5F75"/>
    <w:rsid w:val="345C5BF5"/>
    <w:rsid w:val="345F23FD"/>
    <w:rsid w:val="345F6B7A"/>
    <w:rsid w:val="34615900"/>
    <w:rsid w:val="34627AFE"/>
    <w:rsid w:val="34692D0C"/>
    <w:rsid w:val="346959F8"/>
    <w:rsid w:val="346B298C"/>
    <w:rsid w:val="346E7194"/>
    <w:rsid w:val="34712317"/>
    <w:rsid w:val="347A0A28"/>
    <w:rsid w:val="347A1EC1"/>
    <w:rsid w:val="347F162D"/>
    <w:rsid w:val="34802932"/>
    <w:rsid w:val="34806E53"/>
    <w:rsid w:val="34824CA8"/>
    <w:rsid w:val="34825E35"/>
    <w:rsid w:val="34856DB9"/>
    <w:rsid w:val="348744BB"/>
    <w:rsid w:val="34881F3C"/>
    <w:rsid w:val="34884FD5"/>
    <w:rsid w:val="348957C0"/>
    <w:rsid w:val="348E76C9"/>
    <w:rsid w:val="3491064E"/>
    <w:rsid w:val="34945433"/>
    <w:rsid w:val="34976CD4"/>
    <w:rsid w:val="349921D7"/>
    <w:rsid w:val="349C315B"/>
    <w:rsid w:val="349E40E0"/>
    <w:rsid w:val="349F1B61"/>
    <w:rsid w:val="349F7963"/>
    <w:rsid w:val="34A15065"/>
    <w:rsid w:val="34A53A6B"/>
    <w:rsid w:val="34A672EE"/>
    <w:rsid w:val="34AA3776"/>
    <w:rsid w:val="34AC6C79"/>
    <w:rsid w:val="34B0567F"/>
    <w:rsid w:val="34B20B82"/>
    <w:rsid w:val="34B7500A"/>
    <w:rsid w:val="34BD6F13"/>
    <w:rsid w:val="34C26C1E"/>
    <w:rsid w:val="34C67823"/>
    <w:rsid w:val="34CE4C2F"/>
    <w:rsid w:val="34D039B6"/>
    <w:rsid w:val="34D26EB9"/>
    <w:rsid w:val="34D3493A"/>
    <w:rsid w:val="34D423BC"/>
    <w:rsid w:val="34D6203C"/>
    <w:rsid w:val="34D73340"/>
    <w:rsid w:val="34D82FC0"/>
    <w:rsid w:val="34DB1D47"/>
    <w:rsid w:val="34DE2CCB"/>
    <w:rsid w:val="34DE40C3"/>
    <w:rsid w:val="34DF294B"/>
    <w:rsid w:val="34E03C50"/>
    <w:rsid w:val="34E622D6"/>
    <w:rsid w:val="34E735DB"/>
    <w:rsid w:val="34E8485A"/>
    <w:rsid w:val="34EE2F66"/>
    <w:rsid w:val="34EE76E2"/>
    <w:rsid w:val="34F13EEA"/>
    <w:rsid w:val="34F373ED"/>
    <w:rsid w:val="34F934F5"/>
    <w:rsid w:val="34FF53FE"/>
    <w:rsid w:val="35021C06"/>
    <w:rsid w:val="35026383"/>
    <w:rsid w:val="3507608E"/>
    <w:rsid w:val="35083B0F"/>
    <w:rsid w:val="350C2516"/>
    <w:rsid w:val="350E5A19"/>
    <w:rsid w:val="3510699D"/>
    <w:rsid w:val="35121EA0"/>
    <w:rsid w:val="351B4D2E"/>
    <w:rsid w:val="351F3735"/>
    <w:rsid w:val="35247BBC"/>
    <w:rsid w:val="35270B41"/>
    <w:rsid w:val="35291AC6"/>
    <w:rsid w:val="352978C7"/>
    <w:rsid w:val="352A7547"/>
    <w:rsid w:val="352D62CE"/>
    <w:rsid w:val="352E5F4D"/>
    <w:rsid w:val="35312755"/>
    <w:rsid w:val="35316ED2"/>
    <w:rsid w:val="353323D5"/>
    <w:rsid w:val="353327D7"/>
    <w:rsid w:val="353431B1"/>
    <w:rsid w:val="353558D8"/>
    <w:rsid w:val="3538685D"/>
    <w:rsid w:val="353B77E2"/>
    <w:rsid w:val="35414F6E"/>
    <w:rsid w:val="35424BEE"/>
    <w:rsid w:val="35430471"/>
    <w:rsid w:val="35445EF3"/>
    <w:rsid w:val="354A587E"/>
    <w:rsid w:val="354B7A7C"/>
    <w:rsid w:val="354C0D81"/>
    <w:rsid w:val="354E0A01"/>
    <w:rsid w:val="3551355F"/>
    <w:rsid w:val="3557388E"/>
    <w:rsid w:val="355B5B18"/>
    <w:rsid w:val="3560419E"/>
    <w:rsid w:val="35611C20"/>
    <w:rsid w:val="356154A3"/>
    <w:rsid w:val="35642BA4"/>
    <w:rsid w:val="356474E0"/>
    <w:rsid w:val="35650626"/>
    <w:rsid w:val="35653EA9"/>
    <w:rsid w:val="356773AC"/>
    <w:rsid w:val="356928AF"/>
    <w:rsid w:val="3569702C"/>
    <w:rsid w:val="356A4AAD"/>
    <w:rsid w:val="356B252F"/>
    <w:rsid w:val="356D12B5"/>
    <w:rsid w:val="357A05CB"/>
    <w:rsid w:val="358B0865"/>
    <w:rsid w:val="358C62E7"/>
    <w:rsid w:val="358E17EA"/>
    <w:rsid w:val="35915FF2"/>
    <w:rsid w:val="35923A74"/>
    <w:rsid w:val="35964678"/>
    <w:rsid w:val="35977EFB"/>
    <w:rsid w:val="359B0B00"/>
    <w:rsid w:val="359D0A43"/>
    <w:rsid w:val="359E5308"/>
    <w:rsid w:val="35A1628C"/>
    <w:rsid w:val="35A5140F"/>
    <w:rsid w:val="35A61D02"/>
    <w:rsid w:val="35A74912"/>
    <w:rsid w:val="35AB0D9A"/>
    <w:rsid w:val="35AE1D1F"/>
    <w:rsid w:val="35AE7B20"/>
    <w:rsid w:val="35B05222"/>
    <w:rsid w:val="35B16527"/>
    <w:rsid w:val="35B31A2A"/>
    <w:rsid w:val="35B474AB"/>
    <w:rsid w:val="35BA5F09"/>
    <w:rsid w:val="35BB35B3"/>
    <w:rsid w:val="35BE0BBF"/>
    <w:rsid w:val="35BE7DBB"/>
    <w:rsid w:val="35BF1FB9"/>
    <w:rsid w:val="35C236B1"/>
    <w:rsid w:val="35C34243"/>
    <w:rsid w:val="35C41CC4"/>
    <w:rsid w:val="35C806CA"/>
    <w:rsid w:val="35CB384D"/>
    <w:rsid w:val="35CE0055"/>
    <w:rsid w:val="35D03558"/>
    <w:rsid w:val="35D344DD"/>
    <w:rsid w:val="35D61BDE"/>
    <w:rsid w:val="35D65462"/>
    <w:rsid w:val="35D83F6D"/>
    <w:rsid w:val="35E05D71"/>
    <w:rsid w:val="35E421F9"/>
    <w:rsid w:val="35E7317D"/>
    <w:rsid w:val="35ED5087"/>
    <w:rsid w:val="35EE2B08"/>
    <w:rsid w:val="35F13A8D"/>
    <w:rsid w:val="35F7121A"/>
    <w:rsid w:val="35F83418"/>
    <w:rsid w:val="35FB1E1E"/>
    <w:rsid w:val="35FB7C20"/>
    <w:rsid w:val="35FD5321"/>
    <w:rsid w:val="35FE0BA4"/>
    <w:rsid w:val="360175AB"/>
    <w:rsid w:val="36032AAE"/>
    <w:rsid w:val="36063A32"/>
    <w:rsid w:val="36075C31"/>
    <w:rsid w:val="3607649B"/>
    <w:rsid w:val="360949B7"/>
    <w:rsid w:val="360B2EED"/>
    <w:rsid w:val="360B4637"/>
    <w:rsid w:val="360C20B8"/>
    <w:rsid w:val="360F68C0"/>
    <w:rsid w:val="36113FC2"/>
    <w:rsid w:val="36121A43"/>
    <w:rsid w:val="36127845"/>
    <w:rsid w:val="361374C5"/>
    <w:rsid w:val="36173CCD"/>
    <w:rsid w:val="361E5856"/>
    <w:rsid w:val="362045DC"/>
    <w:rsid w:val="36227ADF"/>
    <w:rsid w:val="36242FE2"/>
    <w:rsid w:val="36250A64"/>
    <w:rsid w:val="362E5AF0"/>
    <w:rsid w:val="36300FF3"/>
    <w:rsid w:val="363122F8"/>
    <w:rsid w:val="363357FB"/>
    <w:rsid w:val="3633728A"/>
    <w:rsid w:val="36381C83"/>
    <w:rsid w:val="363A1903"/>
    <w:rsid w:val="364A5420"/>
    <w:rsid w:val="3650732A"/>
    <w:rsid w:val="3655577A"/>
    <w:rsid w:val="365A34BC"/>
    <w:rsid w:val="365C69BF"/>
    <w:rsid w:val="366053C6"/>
    <w:rsid w:val="366217B8"/>
    <w:rsid w:val="3663634A"/>
    <w:rsid w:val="36645FCA"/>
    <w:rsid w:val="3665184D"/>
    <w:rsid w:val="36676F4F"/>
    <w:rsid w:val="366A3757"/>
    <w:rsid w:val="366C6C5A"/>
    <w:rsid w:val="366D46DB"/>
    <w:rsid w:val="366F7BDE"/>
    <w:rsid w:val="367E4976"/>
    <w:rsid w:val="368158FA"/>
    <w:rsid w:val="36817AF9"/>
    <w:rsid w:val="3682337C"/>
    <w:rsid w:val="3682557A"/>
    <w:rsid w:val="36844301"/>
    <w:rsid w:val="36887484"/>
    <w:rsid w:val="36890788"/>
    <w:rsid w:val="368A2987"/>
    <w:rsid w:val="36904890"/>
    <w:rsid w:val="36931098"/>
    <w:rsid w:val="36971C9C"/>
    <w:rsid w:val="36977A9E"/>
    <w:rsid w:val="3698771E"/>
    <w:rsid w:val="369E4EAA"/>
    <w:rsid w:val="36A04B2A"/>
    <w:rsid w:val="36A422C5"/>
    <w:rsid w:val="36A622B7"/>
    <w:rsid w:val="36A857BA"/>
    <w:rsid w:val="36A95955"/>
    <w:rsid w:val="36AE1B85"/>
    <w:rsid w:val="36B030FD"/>
    <w:rsid w:val="36B260C9"/>
    <w:rsid w:val="36B808A5"/>
    <w:rsid w:val="36BC40FA"/>
    <w:rsid w:val="36BF53DF"/>
    <w:rsid w:val="36C33DE5"/>
    <w:rsid w:val="36C416DE"/>
    <w:rsid w:val="36C7606F"/>
    <w:rsid w:val="36CA3770"/>
    <w:rsid w:val="36CB6E86"/>
    <w:rsid w:val="36CC46F5"/>
    <w:rsid w:val="36CF5679"/>
    <w:rsid w:val="36D21E81"/>
    <w:rsid w:val="36D45384"/>
    <w:rsid w:val="36D57583"/>
    <w:rsid w:val="36D72A86"/>
    <w:rsid w:val="36DA728E"/>
    <w:rsid w:val="36DD0212"/>
    <w:rsid w:val="36DE2411"/>
    <w:rsid w:val="36DE5C94"/>
    <w:rsid w:val="36E13395"/>
    <w:rsid w:val="36E2757E"/>
    <w:rsid w:val="36E3431A"/>
    <w:rsid w:val="36E47B9D"/>
    <w:rsid w:val="36E630A0"/>
    <w:rsid w:val="36ED4C29"/>
    <w:rsid w:val="36F05BAE"/>
    <w:rsid w:val="36F445E5"/>
    <w:rsid w:val="36F558B9"/>
    <w:rsid w:val="36FE0747"/>
    <w:rsid w:val="37032650"/>
    <w:rsid w:val="37051811"/>
    <w:rsid w:val="370522D0"/>
    <w:rsid w:val="37055B53"/>
    <w:rsid w:val="370757D3"/>
    <w:rsid w:val="370D2F60"/>
    <w:rsid w:val="370F6463"/>
    <w:rsid w:val="37103EE5"/>
    <w:rsid w:val="37111966"/>
    <w:rsid w:val="37133D87"/>
    <w:rsid w:val="37165DEE"/>
    <w:rsid w:val="371B2276"/>
    <w:rsid w:val="371E0C7C"/>
    <w:rsid w:val="37235104"/>
    <w:rsid w:val="372617C9"/>
    <w:rsid w:val="37273B0A"/>
    <w:rsid w:val="372B2510"/>
    <w:rsid w:val="372F04E9"/>
    <w:rsid w:val="372F4799"/>
    <w:rsid w:val="37306998"/>
    <w:rsid w:val="37314419"/>
    <w:rsid w:val="37321E9B"/>
    <w:rsid w:val="373B05AC"/>
    <w:rsid w:val="373C3AAF"/>
    <w:rsid w:val="373D5CAD"/>
    <w:rsid w:val="37437BB7"/>
    <w:rsid w:val="37440EBB"/>
    <w:rsid w:val="37445638"/>
    <w:rsid w:val="37471E40"/>
    <w:rsid w:val="37491AC0"/>
    <w:rsid w:val="374A2DC5"/>
    <w:rsid w:val="374A7542"/>
    <w:rsid w:val="374B4FC3"/>
    <w:rsid w:val="374D3D49"/>
    <w:rsid w:val="374D6389"/>
    <w:rsid w:val="37560DD6"/>
    <w:rsid w:val="375A77DC"/>
    <w:rsid w:val="375C2CDF"/>
    <w:rsid w:val="375E61E2"/>
    <w:rsid w:val="376513F0"/>
    <w:rsid w:val="376748F3"/>
    <w:rsid w:val="376A7A76"/>
    <w:rsid w:val="376B32F9"/>
    <w:rsid w:val="376B54F8"/>
    <w:rsid w:val="37743C09"/>
    <w:rsid w:val="3776710C"/>
    <w:rsid w:val="377D6A97"/>
    <w:rsid w:val="37836223"/>
    <w:rsid w:val="37843EA3"/>
    <w:rsid w:val="37846422"/>
    <w:rsid w:val="378828AA"/>
    <w:rsid w:val="379344BE"/>
    <w:rsid w:val="37972EC4"/>
    <w:rsid w:val="379963C7"/>
    <w:rsid w:val="379A05C5"/>
    <w:rsid w:val="379C734C"/>
    <w:rsid w:val="379E284F"/>
    <w:rsid w:val="37A778DB"/>
    <w:rsid w:val="37AA40E3"/>
    <w:rsid w:val="37AB1B65"/>
    <w:rsid w:val="37AB62E1"/>
    <w:rsid w:val="37AC3D63"/>
    <w:rsid w:val="37AE2AE9"/>
    <w:rsid w:val="37AF4CE7"/>
    <w:rsid w:val="37B05FEC"/>
    <w:rsid w:val="37B13A6E"/>
    <w:rsid w:val="37B31CC9"/>
    <w:rsid w:val="37B449F3"/>
    <w:rsid w:val="37B855F7"/>
    <w:rsid w:val="37BC7880"/>
    <w:rsid w:val="37C06287"/>
    <w:rsid w:val="37C134DB"/>
    <w:rsid w:val="37C24A54"/>
    <w:rsid w:val="37C4140A"/>
    <w:rsid w:val="37C7238E"/>
    <w:rsid w:val="37CD7B1B"/>
    <w:rsid w:val="37CE559C"/>
    <w:rsid w:val="37D529A9"/>
    <w:rsid w:val="37D8392D"/>
    <w:rsid w:val="37DA6E30"/>
    <w:rsid w:val="37DF32B8"/>
    <w:rsid w:val="37EF5A09"/>
    <w:rsid w:val="37F37D5B"/>
    <w:rsid w:val="37FD60EC"/>
    <w:rsid w:val="37FE02EA"/>
    <w:rsid w:val="37FF5D6B"/>
    <w:rsid w:val="38026CF0"/>
    <w:rsid w:val="380421F3"/>
    <w:rsid w:val="380940FC"/>
    <w:rsid w:val="380B5401"/>
    <w:rsid w:val="38111509"/>
    <w:rsid w:val="3813028F"/>
    <w:rsid w:val="3814248D"/>
    <w:rsid w:val="38161214"/>
    <w:rsid w:val="38173168"/>
    <w:rsid w:val="38176C95"/>
    <w:rsid w:val="38183D07"/>
    <w:rsid w:val="381C311D"/>
    <w:rsid w:val="381C789A"/>
    <w:rsid w:val="381D7397"/>
    <w:rsid w:val="381E6620"/>
    <w:rsid w:val="38201B23"/>
    <w:rsid w:val="38203D22"/>
    <w:rsid w:val="3824052A"/>
    <w:rsid w:val="38242728"/>
    <w:rsid w:val="38265C2B"/>
    <w:rsid w:val="38313FBC"/>
    <w:rsid w:val="383407C4"/>
    <w:rsid w:val="38360444"/>
    <w:rsid w:val="38394C4C"/>
    <w:rsid w:val="383A26CD"/>
    <w:rsid w:val="383B014F"/>
    <w:rsid w:val="383E32D2"/>
    <w:rsid w:val="38432FDD"/>
    <w:rsid w:val="3843357E"/>
    <w:rsid w:val="38487464"/>
    <w:rsid w:val="384A2968"/>
    <w:rsid w:val="38595180"/>
    <w:rsid w:val="385B0683"/>
    <w:rsid w:val="385E1608"/>
    <w:rsid w:val="385F290D"/>
    <w:rsid w:val="38631313"/>
    <w:rsid w:val="38654816"/>
    <w:rsid w:val="38677D19"/>
    <w:rsid w:val="386E76A4"/>
    <w:rsid w:val="38702BA7"/>
    <w:rsid w:val="38712827"/>
    <w:rsid w:val="387415AD"/>
    <w:rsid w:val="38764AB1"/>
    <w:rsid w:val="38777FB4"/>
    <w:rsid w:val="38797C33"/>
    <w:rsid w:val="387C0BB8"/>
    <w:rsid w:val="387E40BB"/>
    <w:rsid w:val="387F1B3D"/>
    <w:rsid w:val="388108C3"/>
    <w:rsid w:val="38822AC1"/>
    <w:rsid w:val="38833DC6"/>
    <w:rsid w:val="388614C8"/>
    <w:rsid w:val="388E2157"/>
    <w:rsid w:val="388E4356"/>
    <w:rsid w:val="388E7BD9"/>
    <w:rsid w:val="389265DF"/>
    <w:rsid w:val="38934061"/>
    <w:rsid w:val="389A33CF"/>
    <w:rsid w:val="389B5BEA"/>
    <w:rsid w:val="389D10ED"/>
    <w:rsid w:val="389F2071"/>
    <w:rsid w:val="389F7E73"/>
    <w:rsid w:val="38A442FB"/>
    <w:rsid w:val="38AA3C86"/>
    <w:rsid w:val="38AD4C0A"/>
    <w:rsid w:val="38B67A98"/>
    <w:rsid w:val="38BA3386"/>
    <w:rsid w:val="38BA649F"/>
    <w:rsid w:val="38BB3F20"/>
    <w:rsid w:val="38BF03A8"/>
    <w:rsid w:val="38C03C2B"/>
    <w:rsid w:val="38C74D5D"/>
    <w:rsid w:val="38C757B4"/>
    <w:rsid w:val="38C86AB9"/>
    <w:rsid w:val="38C90CB7"/>
    <w:rsid w:val="38C9453B"/>
    <w:rsid w:val="38CB41BA"/>
    <w:rsid w:val="38CC1C3C"/>
    <w:rsid w:val="38CD76BE"/>
    <w:rsid w:val="38CF6444"/>
    <w:rsid w:val="38D428CC"/>
    <w:rsid w:val="38D5034D"/>
    <w:rsid w:val="38D6254B"/>
    <w:rsid w:val="38D812D2"/>
    <w:rsid w:val="38D834D0"/>
    <w:rsid w:val="38DB4455"/>
    <w:rsid w:val="38DE31DB"/>
    <w:rsid w:val="38E472E3"/>
    <w:rsid w:val="38E54D64"/>
    <w:rsid w:val="38E8156C"/>
    <w:rsid w:val="38E9376A"/>
    <w:rsid w:val="38F4537F"/>
    <w:rsid w:val="38F60882"/>
    <w:rsid w:val="38F6728A"/>
    <w:rsid w:val="38FA4D0A"/>
    <w:rsid w:val="38FB278B"/>
    <w:rsid w:val="38FF1191"/>
    <w:rsid w:val="39003390"/>
    <w:rsid w:val="39022116"/>
    <w:rsid w:val="39045619"/>
    <w:rsid w:val="3905309B"/>
    <w:rsid w:val="39093C9F"/>
    <w:rsid w:val="390C2A26"/>
    <w:rsid w:val="390D04A7"/>
    <w:rsid w:val="39160DB7"/>
    <w:rsid w:val="391C02D9"/>
    <w:rsid w:val="391D0741"/>
    <w:rsid w:val="391E61C3"/>
    <w:rsid w:val="39217148"/>
    <w:rsid w:val="39224BC9"/>
    <w:rsid w:val="39255B4E"/>
    <w:rsid w:val="392840E5"/>
    <w:rsid w:val="39297DD7"/>
    <w:rsid w:val="392B32DA"/>
    <w:rsid w:val="392F0EB2"/>
    <w:rsid w:val="392F7762"/>
    <w:rsid w:val="393328E5"/>
    <w:rsid w:val="3936386A"/>
    <w:rsid w:val="393C0FF6"/>
    <w:rsid w:val="393C5773"/>
    <w:rsid w:val="3941547E"/>
    <w:rsid w:val="39440601"/>
    <w:rsid w:val="394A5D8E"/>
    <w:rsid w:val="394B380F"/>
    <w:rsid w:val="394F2215"/>
    <w:rsid w:val="39561BA0"/>
    <w:rsid w:val="39577622"/>
    <w:rsid w:val="395B0226"/>
    <w:rsid w:val="395C3AA9"/>
    <w:rsid w:val="395C5CA8"/>
    <w:rsid w:val="39623434"/>
    <w:rsid w:val="396430B4"/>
    <w:rsid w:val="39646937"/>
    <w:rsid w:val="396543B9"/>
    <w:rsid w:val="39674039"/>
    <w:rsid w:val="396A4FBD"/>
    <w:rsid w:val="396B62C2"/>
    <w:rsid w:val="396D5F42"/>
    <w:rsid w:val="39725C4D"/>
    <w:rsid w:val="39756BD2"/>
    <w:rsid w:val="397855D8"/>
    <w:rsid w:val="397E74E1"/>
    <w:rsid w:val="398029E4"/>
    <w:rsid w:val="39820FA3"/>
    <w:rsid w:val="39833969"/>
    <w:rsid w:val="39856E6C"/>
    <w:rsid w:val="3987236F"/>
    <w:rsid w:val="398A32F4"/>
    <w:rsid w:val="398C67F7"/>
    <w:rsid w:val="398D4278"/>
    <w:rsid w:val="398E557D"/>
    <w:rsid w:val="399051FD"/>
    <w:rsid w:val="39923F83"/>
    <w:rsid w:val="39941685"/>
    <w:rsid w:val="39947487"/>
    <w:rsid w:val="3996298A"/>
    <w:rsid w:val="3998008B"/>
    <w:rsid w:val="39985E8D"/>
    <w:rsid w:val="39995B0D"/>
    <w:rsid w:val="399B4893"/>
    <w:rsid w:val="399F7A16"/>
    <w:rsid w:val="39A00D1B"/>
    <w:rsid w:val="39A31C9F"/>
    <w:rsid w:val="39A5011C"/>
    <w:rsid w:val="39A5191F"/>
    <w:rsid w:val="39AB70AC"/>
    <w:rsid w:val="39AC4B2D"/>
    <w:rsid w:val="39B16A37"/>
    <w:rsid w:val="39B479BB"/>
    <w:rsid w:val="39B5543D"/>
    <w:rsid w:val="39B62EBE"/>
    <w:rsid w:val="39B70940"/>
    <w:rsid w:val="39B750BD"/>
    <w:rsid w:val="39B82B3E"/>
    <w:rsid w:val="39B905C0"/>
    <w:rsid w:val="39C159CC"/>
    <w:rsid w:val="39C20ECF"/>
    <w:rsid w:val="39C26CD1"/>
    <w:rsid w:val="39C656D7"/>
    <w:rsid w:val="39C678D5"/>
    <w:rsid w:val="39C80BDA"/>
    <w:rsid w:val="39C82DD9"/>
    <w:rsid w:val="39CC5062"/>
    <w:rsid w:val="39CD2AE4"/>
    <w:rsid w:val="39CE4CE2"/>
    <w:rsid w:val="39D15C66"/>
    <w:rsid w:val="39D57EF0"/>
    <w:rsid w:val="39DA66B4"/>
    <w:rsid w:val="39DD52FC"/>
    <w:rsid w:val="39E06281"/>
    <w:rsid w:val="39E35599"/>
    <w:rsid w:val="39ED4E59"/>
    <w:rsid w:val="39F0651B"/>
    <w:rsid w:val="39F13F9D"/>
    <w:rsid w:val="39F17820"/>
    <w:rsid w:val="39F44F22"/>
    <w:rsid w:val="39F60425"/>
    <w:rsid w:val="39FC7DAF"/>
    <w:rsid w:val="39FD0783"/>
    <w:rsid w:val="39FD3633"/>
    <w:rsid w:val="39FD5831"/>
    <w:rsid w:val="39FE32B3"/>
    <w:rsid w:val="39FF6B36"/>
    <w:rsid w:val="3A012039"/>
    <w:rsid w:val="3A03773A"/>
    <w:rsid w:val="3A0606BF"/>
    <w:rsid w:val="3A0D004A"/>
    <w:rsid w:val="3A1122D3"/>
    <w:rsid w:val="3A16675B"/>
    <w:rsid w:val="3A1741DD"/>
    <w:rsid w:val="3A1A2BE3"/>
    <w:rsid w:val="3A1C2863"/>
    <w:rsid w:val="3A1F706B"/>
    <w:rsid w:val="3A21256E"/>
    <w:rsid w:val="3A216CEA"/>
    <w:rsid w:val="3A286675"/>
    <w:rsid w:val="3A2940F7"/>
    <w:rsid w:val="3A29797A"/>
    <w:rsid w:val="3A2B2E7D"/>
    <w:rsid w:val="3A314D86"/>
    <w:rsid w:val="3A330458"/>
    <w:rsid w:val="3A374711"/>
    <w:rsid w:val="3A3D7D18"/>
    <w:rsid w:val="3A476BFD"/>
    <w:rsid w:val="3A546240"/>
    <w:rsid w:val="3A564FC6"/>
    <w:rsid w:val="3A584C46"/>
    <w:rsid w:val="3A5926C8"/>
    <w:rsid w:val="3A5C691B"/>
    <w:rsid w:val="3A5F45D1"/>
    <w:rsid w:val="3A613357"/>
    <w:rsid w:val="3A622FD7"/>
    <w:rsid w:val="3A6677DF"/>
    <w:rsid w:val="3A684EE0"/>
    <w:rsid w:val="3A6A03E3"/>
    <w:rsid w:val="3A6A3C67"/>
    <w:rsid w:val="3A6E266D"/>
    <w:rsid w:val="3A6E37BE"/>
    <w:rsid w:val="3A705B70"/>
    <w:rsid w:val="3A716474"/>
    <w:rsid w:val="3A733271"/>
    <w:rsid w:val="3A751FF8"/>
    <w:rsid w:val="3A7A2BFC"/>
    <w:rsid w:val="3A7A47BA"/>
    <w:rsid w:val="3A7B3F01"/>
    <w:rsid w:val="3A7F2907"/>
    <w:rsid w:val="3A7F7C86"/>
    <w:rsid w:val="3A800389"/>
    <w:rsid w:val="3A815E0A"/>
    <w:rsid w:val="3A82388C"/>
    <w:rsid w:val="3A83350C"/>
    <w:rsid w:val="3A867D14"/>
    <w:rsid w:val="3A883217"/>
    <w:rsid w:val="3A895415"/>
    <w:rsid w:val="3A897546"/>
    <w:rsid w:val="3A8F4314"/>
    <w:rsid w:val="3A912821"/>
    <w:rsid w:val="3A935D24"/>
    <w:rsid w:val="3A96252C"/>
    <w:rsid w:val="3A987C2E"/>
    <w:rsid w:val="3A9A0F33"/>
    <w:rsid w:val="3A9C1EB7"/>
    <w:rsid w:val="3AA0503A"/>
    <w:rsid w:val="3AA54D45"/>
    <w:rsid w:val="3AAB546E"/>
    <w:rsid w:val="3AAC46D0"/>
    <w:rsid w:val="3AB31ADC"/>
    <w:rsid w:val="3AB4755E"/>
    <w:rsid w:val="3AB62A61"/>
    <w:rsid w:val="3AB71A73"/>
    <w:rsid w:val="3ABC496A"/>
    <w:rsid w:val="3ABF721B"/>
    <w:rsid w:val="3AC06BF4"/>
    <w:rsid w:val="3AC37B79"/>
    <w:rsid w:val="3AC84000"/>
    <w:rsid w:val="3AC91A82"/>
    <w:rsid w:val="3ACB4F85"/>
    <w:rsid w:val="3ACD0488"/>
    <w:rsid w:val="3AD26B0E"/>
    <w:rsid w:val="3AD34590"/>
    <w:rsid w:val="3AD37E13"/>
    <w:rsid w:val="3AD53316"/>
    <w:rsid w:val="3ADA3F1A"/>
    <w:rsid w:val="3ADE2921"/>
    <w:rsid w:val="3AE05E24"/>
    <w:rsid w:val="3AE138A5"/>
    <w:rsid w:val="3AE3482A"/>
    <w:rsid w:val="3AE36DA8"/>
    <w:rsid w:val="3AE635B0"/>
    <w:rsid w:val="3AE94535"/>
    <w:rsid w:val="3AEF3EC0"/>
    <w:rsid w:val="3AF060BE"/>
    <w:rsid w:val="3AF55DC9"/>
    <w:rsid w:val="3AFC5754"/>
    <w:rsid w:val="3AFE0C57"/>
    <w:rsid w:val="3B011BDC"/>
    <w:rsid w:val="3B0208C7"/>
    <w:rsid w:val="3B044D5F"/>
    <w:rsid w:val="3B0527E0"/>
    <w:rsid w:val="3B071567"/>
    <w:rsid w:val="3B075CE3"/>
    <w:rsid w:val="3B0B7F6D"/>
    <w:rsid w:val="3B0D3470"/>
    <w:rsid w:val="3B142DFB"/>
    <w:rsid w:val="3B1662FE"/>
    <w:rsid w:val="3B1C0207"/>
    <w:rsid w:val="3B1F6C0D"/>
    <w:rsid w:val="3B25439A"/>
    <w:rsid w:val="3B266598"/>
    <w:rsid w:val="3B27789D"/>
    <w:rsid w:val="3B281A9B"/>
    <w:rsid w:val="3B28531E"/>
    <w:rsid w:val="3B2C3D25"/>
    <w:rsid w:val="3B3336B0"/>
    <w:rsid w:val="3B350DB1"/>
    <w:rsid w:val="3B356BB3"/>
    <w:rsid w:val="3B3D1A41"/>
    <w:rsid w:val="3B3F51A6"/>
    <w:rsid w:val="3B422645"/>
    <w:rsid w:val="3B445B48"/>
    <w:rsid w:val="3B487DD2"/>
    <w:rsid w:val="3B4B0D56"/>
    <w:rsid w:val="3B4C2F55"/>
    <w:rsid w:val="3B4D00F6"/>
    <w:rsid w:val="3B4E1CDB"/>
    <w:rsid w:val="3B4F1833"/>
    <w:rsid w:val="3B543BE4"/>
    <w:rsid w:val="3B553864"/>
    <w:rsid w:val="3B5612E6"/>
    <w:rsid w:val="3B5879B5"/>
    <w:rsid w:val="3B59226A"/>
    <w:rsid w:val="3B5B0FF1"/>
    <w:rsid w:val="3B5D44F4"/>
    <w:rsid w:val="3B5E1F75"/>
    <w:rsid w:val="3B605478"/>
    <w:rsid w:val="3B617677"/>
    <w:rsid w:val="3B6363FD"/>
    <w:rsid w:val="3B65138C"/>
    <w:rsid w:val="3B653AFE"/>
    <w:rsid w:val="3B667382"/>
    <w:rsid w:val="3B674E03"/>
    <w:rsid w:val="3B677002"/>
    <w:rsid w:val="3B6C6D0D"/>
    <w:rsid w:val="3B6F7C91"/>
    <w:rsid w:val="3B7F24AA"/>
    <w:rsid w:val="3B7F48FF"/>
    <w:rsid w:val="3B82342F"/>
    <w:rsid w:val="3B89083B"/>
    <w:rsid w:val="3B8A40BE"/>
    <w:rsid w:val="3B8F2FA7"/>
    <w:rsid w:val="3B9620CF"/>
    <w:rsid w:val="3B977B51"/>
    <w:rsid w:val="3B9855D2"/>
    <w:rsid w:val="3B993054"/>
    <w:rsid w:val="3B9968D7"/>
    <w:rsid w:val="3B9A4359"/>
    <w:rsid w:val="3B9F29DF"/>
    <w:rsid w:val="3BA371E7"/>
    <w:rsid w:val="3BA5016B"/>
    <w:rsid w:val="3BA62369"/>
    <w:rsid w:val="3BAA45F3"/>
    <w:rsid w:val="3BB219FF"/>
    <w:rsid w:val="3BB43871"/>
    <w:rsid w:val="3BB57101"/>
    <w:rsid w:val="3BB75988"/>
    <w:rsid w:val="3BB83909"/>
    <w:rsid w:val="3BBA6E0C"/>
    <w:rsid w:val="3BBD1F8F"/>
    <w:rsid w:val="3BBF0D15"/>
    <w:rsid w:val="3BBF5492"/>
    <w:rsid w:val="3BC14218"/>
    <w:rsid w:val="3BC26416"/>
    <w:rsid w:val="3BC4191A"/>
    <w:rsid w:val="3BC4735F"/>
    <w:rsid w:val="3BC52C1E"/>
    <w:rsid w:val="3BC606A0"/>
    <w:rsid w:val="3BCB4B28"/>
    <w:rsid w:val="3BD479B6"/>
    <w:rsid w:val="3BD6093A"/>
    <w:rsid w:val="3BD83E3D"/>
    <w:rsid w:val="3BD918BF"/>
    <w:rsid w:val="3BDE5D47"/>
    <w:rsid w:val="3BE16CCB"/>
    <w:rsid w:val="3BE2474D"/>
    <w:rsid w:val="3BE251FF"/>
    <w:rsid w:val="3BE63153"/>
    <w:rsid w:val="3BEC505C"/>
    <w:rsid w:val="3BED055F"/>
    <w:rsid w:val="3BF072E6"/>
    <w:rsid w:val="3BF16F66"/>
    <w:rsid w:val="3BF3026A"/>
    <w:rsid w:val="3BF633ED"/>
    <w:rsid w:val="3BF746F2"/>
    <w:rsid w:val="3BF868F0"/>
    <w:rsid w:val="3BFA5677"/>
    <w:rsid w:val="3BFC05AD"/>
    <w:rsid w:val="3C027200"/>
    <w:rsid w:val="3C034C82"/>
    <w:rsid w:val="3C050185"/>
    <w:rsid w:val="3C09240E"/>
    <w:rsid w:val="3C0C409C"/>
    <w:rsid w:val="3C0D0E14"/>
    <w:rsid w:val="3C13079F"/>
    <w:rsid w:val="3C161724"/>
    <w:rsid w:val="3C1744FA"/>
    <w:rsid w:val="3C1813A4"/>
    <w:rsid w:val="3C196E25"/>
    <w:rsid w:val="3C1B2328"/>
    <w:rsid w:val="3C20321B"/>
    <w:rsid w:val="3C213BF5"/>
    <w:rsid w:val="3C217AB5"/>
    <w:rsid w:val="3C225536"/>
    <w:rsid w:val="3C232FB8"/>
    <w:rsid w:val="3C2506B9"/>
    <w:rsid w:val="3C2970C0"/>
    <w:rsid w:val="3C2B5E46"/>
    <w:rsid w:val="3C2D5AC6"/>
    <w:rsid w:val="3C2E3547"/>
    <w:rsid w:val="3C3022CE"/>
    <w:rsid w:val="3C3178A8"/>
    <w:rsid w:val="3C317D4F"/>
    <w:rsid w:val="3C39515C"/>
    <w:rsid w:val="3C3F4AE6"/>
    <w:rsid w:val="3C425A6B"/>
    <w:rsid w:val="3C4C637B"/>
    <w:rsid w:val="3C4E4D6E"/>
    <w:rsid w:val="3C4E622B"/>
    <w:rsid w:val="3C530DD9"/>
    <w:rsid w:val="3C535D05"/>
    <w:rsid w:val="3C54700A"/>
    <w:rsid w:val="3C577F8F"/>
    <w:rsid w:val="3C5A3112"/>
    <w:rsid w:val="3C5B6995"/>
    <w:rsid w:val="3C5D7CBE"/>
    <w:rsid w:val="3C5E791A"/>
    <w:rsid w:val="3C616320"/>
    <w:rsid w:val="3C62051E"/>
    <w:rsid w:val="3C654D26"/>
    <w:rsid w:val="3C697EA9"/>
    <w:rsid w:val="3C6A11AE"/>
    <w:rsid w:val="3C6B6C2F"/>
    <w:rsid w:val="3C6E1DB2"/>
    <w:rsid w:val="3C6E4B61"/>
    <w:rsid w:val="3C712D37"/>
    <w:rsid w:val="3C75753F"/>
    <w:rsid w:val="3C762A42"/>
    <w:rsid w:val="3C7704C4"/>
    <w:rsid w:val="3C785F45"/>
    <w:rsid w:val="3C7939C7"/>
    <w:rsid w:val="3C7A1448"/>
    <w:rsid w:val="3C7D6B4A"/>
    <w:rsid w:val="3C830A53"/>
    <w:rsid w:val="3C8342D6"/>
    <w:rsid w:val="3C874EDB"/>
    <w:rsid w:val="3C88075E"/>
    <w:rsid w:val="3C8A5E5F"/>
    <w:rsid w:val="3C8B16E3"/>
    <w:rsid w:val="3C8B38E1"/>
    <w:rsid w:val="3C90587B"/>
    <w:rsid w:val="3C91106D"/>
    <w:rsid w:val="3C92326C"/>
    <w:rsid w:val="3C957A74"/>
    <w:rsid w:val="3C9654F5"/>
    <w:rsid w:val="3C9C3B7B"/>
    <w:rsid w:val="3C9D4E80"/>
    <w:rsid w:val="3C9F0383"/>
    <w:rsid w:val="3C9F4B00"/>
    <w:rsid w:val="3CA21308"/>
    <w:rsid w:val="3CA5228C"/>
    <w:rsid w:val="3CA80C93"/>
    <w:rsid w:val="3CAE2B9C"/>
    <w:rsid w:val="3CB13B21"/>
    <w:rsid w:val="3CB20F63"/>
    <w:rsid w:val="3CB215A2"/>
    <w:rsid w:val="3CB834AB"/>
    <w:rsid w:val="3CBA2232"/>
    <w:rsid w:val="3CBF2E36"/>
    <w:rsid w:val="3CC2183C"/>
    <w:rsid w:val="3CC505C3"/>
    <w:rsid w:val="3CC66044"/>
    <w:rsid w:val="3CC911C7"/>
    <w:rsid w:val="3CC94A4B"/>
    <w:rsid w:val="3CCB46CA"/>
    <w:rsid w:val="3CD00B52"/>
    <w:rsid w:val="3CD043D5"/>
    <w:rsid w:val="3CD165D4"/>
    <w:rsid w:val="3CD3535A"/>
    <w:rsid w:val="3CD47558"/>
    <w:rsid w:val="3CD502DC"/>
    <w:rsid w:val="3CD91462"/>
    <w:rsid w:val="3CDA4CE5"/>
    <w:rsid w:val="3CDA6EE3"/>
    <w:rsid w:val="3CDE36EB"/>
    <w:rsid w:val="3CDE58E9"/>
    <w:rsid w:val="3CDF116D"/>
    <w:rsid w:val="3CDF6BEE"/>
    <w:rsid w:val="3CE242F0"/>
    <w:rsid w:val="3CE50AF7"/>
    <w:rsid w:val="3CE55274"/>
    <w:rsid w:val="3CE73FFB"/>
    <w:rsid w:val="3CE81A7C"/>
    <w:rsid w:val="3CEA16FC"/>
    <w:rsid w:val="3CEB717E"/>
    <w:rsid w:val="3CED2681"/>
    <w:rsid w:val="3CED5F04"/>
    <w:rsid w:val="3CF1490A"/>
    <w:rsid w:val="3CF3200B"/>
    <w:rsid w:val="3CF37E0D"/>
    <w:rsid w:val="3CF5550F"/>
    <w:rsid w:val="3CF60458"/>
    <w:rsid w:val="3CF76813"/>
    <w:rsid w:val="3CF93F15"/>
    <w:rsid w:val="3CF97798"/>
    <w:rsid w:val="3CFB7418"/>
    <w:rsid w:val="3CFC4E99"/>
    <w:rsid w:val="3CFE039D"/>
    <w:rsid w:val="3D021290"/>
    <w:rsid w:val="3D034824"/>
    <w:rsid w:val="3D0422A6"/>
    <w:rsid w:val="3D045B29"/>
    <w:rsid w:val="3D145DC3"/>
    <w:rsid w:val="3D19224B"/>
    <w:rsid w:val="3D1C31D0"/>
    <w:rsid w:val="3D1D0C51"/>
    <w:rsid w:val="3D1E66D3"/>
    <w:rsid w:val="3D217658"/>
    <w:rsid w:val="3D22095C"/>
    <w:rsid w:val="3D2250D9"/>
    <w:rsid w:val="3D271561"/>
    <w:rsid w:val="3D2A69F0"/>
    <w:rsid w:val="3D2C126C"/>
    <w:rsid w:val="3D2E696D"/>
    <w:rsid w:val="3D2F21F1"/>
    <w:rsid w:val="3D3056F4"/>
    <w:rsid w:val="3D3A6003"/>
    <w:rsid w:val="3D3C5C83"/>
    <w:rsid w:val="3D3D6F88"/>
    <w:rsid w:val="3D3E1186"/>
    <w:rsid w:val="3D40210B"/>
    <w:rsid w:val="3D454394"/>
    <w:rsid w:val="3D464014"/>
    <w:rsid w:val="3D482D9A"/>
    <w:rsid w:val="3D487517"/>
    <w:rsid w:val="3D49081C"/>
    <w:rsid w:val="3D494F99"/>
    <w:rsid w:val="3D4A629D"/>
    <w:rsid w:val="3D4B049C"/>
    <w:rsid w:val="3D4D7222"/>
    <w:rsid w:val="3D4E1420"/>
    <w:rsid w:val="3D4E4CA4"/>
    <w:rsid w:val="3D527E27"/>
    <w:rsid w:val="3D53112B"/>
    <w:rsid w:val="3D54332A"/>
    <w:rsid w:val="3D593035"/>
    <w:rsid w:val="3D5B6538"/>
    <w:rsid w:val="3D5C3FB9"/>
    <w:rsid w:val="3D5D3C39"/>
    <w:rsid w:val="3D5F713C"/>
    <w:rsid w:val="3D604BBE"/>
    <w:rsid w:val="3D646E47"/>
    <w:rsid w:val="3D651046"/>
    <w:rsid w:val="3D666AC7"/>
    <w:rsid w:val="3D6B6B23"/>
    <w:rsid w:val="3D6F51D8"/>
    <w:rsid w:val="3D702C5A"/>
    <w:rsid w:val="3D7106DB"/>
    <w:rsid w:val="3D7A0FEB"/>
    <w:rsid w:val="3D7C44EE"/>
    <w:rsid w:val="3D7F5473"/>
    <w:rsid w:val="3D8418FA"/>
    <w:rsid w:val="3D876102"/>
    <w:rsid w:val="3D8A3804"/>
    <w:rsid w:val="3D8C258A"/>
    <w:rsid w:val="3D8D000C"/>
    <w:rsid w:val="3D8E220A"/>
    <w:rsid w:val="3D8F7C8C"/>
    <w:rsid w:val="3D90570D"/>
    <w:rsid w:val="3D924493"/>
    <w:rsid w:val="3D934113"/>
    <w:rsid w:val="3D9C2824"/>
    <w:rsid w:val="3D9E5D28"/>
    <w:rsid w:val="3D9F7F26"/>
    <w:rsid w:val="3DA13429"/>
    <w:rsid w:val="3DA16CAC"/>
    <w:rsid w:val="3DAC723C"/>
    <w:rsid w:val="3DB05C42"/>
    <w:rsid w:val="3DB249C8"/>
    <w:rsid w:val="3DB65977"/>
    <w:rsid w:val="3DB67B4B"/>
    <w:rsid w:val="3DB70E50"/>
    <w:rsid w:val="3DBB3FD3"/>
    <w:rsid w:val="3DBB7856"/>
    <w:rsid w:val="3DBE07DB"/>
    <w:rsid w:val="3DBF625C"/>
    <w:rsid w:val="3DC03CDE"/>
    <w:rsid w:val="3DC75867"/>
    <w:rsid w:val="3DC810EA"/>
    <w:rsid w:val="3DC96B6C"/>
    <w:rsid w:val="3DCF2C73"/>
    <w:rsid w:val="3DD3167A"/>
    <w:rsid w:val="3DD441F1"/>
    <w:rsid w:val="3DD50400"/>
    <w:rsid w:val="3DD81385"/>
    <w:rsid w:val="3DDC7D8B"/>
    <w:rsid w:val="3DE35197"/>
    <w:rsid w:val="3DE5069A"/>
    <w:rsid w:val="3DF56736"/>
    <w:rsid w:val="3DF71C39"/>
    <w:rsid w:val="3DF758E6"/>
    <w:rsid w:val="3DF763B6"/>
    <w:rsid w:val="3DF86485"/>
    <w:rsid w:val="3DFA4DBC"/>
    <w:rsid w:val="3DFA733B"/>
    <w:rsid w:val="3DFC02BF"/>
    <w:rsid w:val="3DFC60C1"/>
    <w:rsid w:val="3DFD3B43"/>
    <w:rsid w:val="3E076650"/>
    <w:rsid w:val="3E0953D7"/>
    <w:rsid w:val="3E0B5057"/>
    <w:rsid w:val="3E0C5604"/>
    <w:rsid w:val="3E0F72E0"/>
    <w:rsid w:val="3E137EE5"/>
    <w:rsid w:val="3E1768EB"/>
    <w:rsid w:val="3E186278"/>
    <w:rsid w:val="3E197BF0"/>
    <w:rsid w:val="3E1D4077"/>
    <w:rsid w:val="3E1E266B"/>
    <w:rsid w:val="3E1F3CF7"/>
    <w:rsid w:val="3E2204FF"/>
    <w:rsid w:val="3E235F81"/>
    <w:rsid w:val="3E251484"/>
    <w:rsid w:val="3E2607ED"/>
    <w:rsid w:val="3E294607"/>
    <w:rsid w:val="3E2F6B34"/>
    <w:rsid w:val="3E310271"/>
    <w:rsid w:val="3E320799"/>
    <w:rsid w:val="3E3826A3"/>
    <w:rsid w:val="3E386E20"/>
    <w:rsid w:val="3E3A6F92"/>
    <w:rsid w:val="3E3E1C48"/>
    <w:rsid w:val="3E4A5E40"/>
    <w:rsid w:val="3E546750"/>
    <w:rsid w:val="3E5541D1"/>
    <w:rsid w:val="3E557A55"/>
    <w:rsid w:val="3E572F58"/>
    <w:rsid w:val="3E574293"/>
    <w:rsid w:val="3E5B195E"/>
    <w:rsid w:val="3E5E705F"/>
    <w:rsid w:val="3E5F0364"/>
    <w:rsid w:val="3E613D17"/>
    <w:rsid w:val="3E6447EC"/>
    <w:rsid w:val="3E6469EA"/>
    <w:rsid w:val="3E65226D"/>
    <w:rsid w:val="3E65446C"/>
    <w:rsid w:val="3E67796F"/>
    <w:rsid w:val="3E6853F0"/>
    <w:rsid w:val="3E6E2B7D"/>
    <w:rsid w:val="3E6E72FA"/>
    <w:rsid w:val="3E6F05FE"/>
    <w:rsid w:val="3E713B01"/>
    <w:rsid w:val="3E767F89"/>
    <w:rsid w:val="3E7B0B8E"/>
    <w:rsid w:val="3E7B4411"/>
    <w:rsid w:val="3E7D047A"/>
    <w:rsid w:val="3E7E7594"/>
    <w:rsid w:val="3E7F19F3"/>
    <w:rsid w:val="3E7F5015"/>
    <w:rsid w:val="3E813130"/>
    <w:rsid w:val="3E83181D"/>
    <w:rsid w:val="3E8567C1"/>
    <w:rsid w:val="3E860224"/>
    <w:rsid w:val="3E873299"/>
    <w:rsid w:val="3E887EA3"/>
    <w:rsid w:val="3E8911A8"/>
    <w:rsid w:val="3E8C68AA"/>
    <w:rsid w:val="3E8E1DAD"/>
    <w:rsid w:val="3E8E5630"/>
    <w:rsid w:val="3E9165B5"/>
    <w:rsid w:val="3E9207B3"/>
    <w:rsid w:val="3E941738"/>
    <w:rsid w:val="3E954FBB"/>
    <w:rsid w:val="3E964C3B"/>
    <w:rsid w:val="3E9B4946"/>
    <w:rsid w:val="3E9B6EC4"/>
    <w:rsid w:val="3EA01B6F"/>
    <w:rsid w:val="3EA242D1"/>
    <w:rsid w:val="3EAC4BE0"/>
    <w:rsid w:val="3EAD2662"/>
    <w:rsid w:val="3EAE00E3"/>
    <w:rsid w:val="3EB31FEC"/>
    <w:rsid w:val="3EB86474"/>
    <w:rsid w:val="3EBD28FC"/>
    <w:rsid w:val="3EC9670E"/>
    <w:rsid w:val="3ECA4190"/>
    <w:rsid w:val="3ECB5495"/>
    <w:rsid w:val="3ED24E20"/>
    <w:rsid w:val="3ED34AA0"/>
    <w:rsid w:val="3ED42521"/>
    <w:rsid w:val="3ED53826"/>
    <w:rsid w:val="3ED57FA3"/>
    <w:rsid w:val="3ED612A7"/>
    <w:rsid w:val="3ED847AB"/>
    <w:rsid w:val="3ED9222C"/>
    <w:rsid w:val="3EDE2E31"/>
    <w:rsid w:val="3EE06334"/>
    <w:rsid w:val="3EE13DB5"/>
    <w:rsid w:val="3EE427BB"/>
    <w:rsid w:val="3EE44D3A"/>
    <w:rsid w:val="3EE6455D"/>
    <w:rsid w:val="3EE65CBF"/>
    <w:rsid w:val="3EEB2146"/>
    <w:rsid w:val="3EEB7F48"/>
    <w:rsid w:val="3EED5649"/>
    <w:rsid w:val="3EF604D7"/>
    <w:rsid w:val="3EFA2761"/>
    <w:rsid w:val="3EFA6EDE"/>
    <w:rsid w:val="3EFB01E2"/>
    <w:rsid w:val="3EFC7E62"/>
    <w:rsid w:val="3EFE3365"/>
    <w:rsid w:val="3F00051C"/>
    <w:rsid w:val="3F00466A"/>
    <w:rsid w:val="3F056573"/>
    <w:rsid w:val="3F077588"/>
    <w:rsid w:val="3F0D5703"/>
    <w:rsid w:val="3F16680E"/>
    <w:rsid w:val="3F17428F"/>
    <w:rsid w:val="3F200698"/>
    <w:rsid w:val="3F225EA4"/>
    <w:rsid w:val="3F2435A5"/>
    <w:rsid w:val="3F246E28"/>
    <w:rsid w:val="3F2752A1"/>
    <w:rsid w:val="3F2A54AE"/>
    <w:rsid w:val="3F2D1CB6"/>
    <w:rsid w:val="3F2E7738"/>
    <w:rsid w:val="3F302C3B"/>
    <w:rsid w:val="3F32613E"/>
    <w:rsid w:val="3F3570C3"/>
    <w:rsid w:val="3F380047"/>
    <w:rsid w:val="3F3B31CA"/>
    <w:rsid w:val="3F3C44CF"/>
    <w:rsid w:val="3F3D1F51"/>
    <w:rsid w:val="3F3E79D2"/>
    <w:rsid w:val="3F3F0CEA"/>
    <w:rsid w:val="3F3F1BD0"/>
    <w:rsid w:val="3F422B55"/>
    <w:rsid w:val="3F4263D8"/>
    <w:rsid w:val="3F446058"/>
    <w:rsid w:val="3F46155B"/>
    <w:rsid w:val="3F464DDE"/>
    <w:rsid w:val="3F472860"/>
    <w:rsid w:val="3F4A37E5"/>
    <w:rsid w:val="3F4D0EE6"/>
    <w:rsid w:val="3F4E21EB"/>
    <w:rsid w:val="3F4F7C6C"/>
    <w:rsid w:val="3F5056EE"/>
    <w:rsid w:val="3F51536E"/>
    <w:rsid w:val="3F536673"/>
    <w:rsid w:val="3F565079"/>
    <w:rsid w:val="3F577277"/>
    <w:rsid w:val="3F58057C"/>
    <w:rsid w:val="3F5A01FC"/>
    <w:rsid w:val="3F5E2485"/>
    <w:rsid w:val="3F610607"/>
    <w:rsid w:val="3F620E8B"/>
    <w:rsid w:val="3F690816"/>
    <w:rsid w:val="3F6C179B"/>
    <w:rsid w:val="3F790AB1"/>
    <w:rsid w:val="3F8548C3"/>
    <w:rsid w:val="3F867DC6"/>
    <w:rsid w:val="3F875848"/>
    <w:rsid w:val="3F8832C9"/>
    <w:rsid w:val="3F8954F2"/>
    <w:rsid w:val="3F8A45CE"/>
    <w:rsid w:val="3F8B424E"/>
    <w:rsid w:val="3F8D0A1C"/>
    <w:rsid w:val="3F8D5553"/>
    <w:rsid w:val="3F8E0A56"/>
    <w:rsid w:val="3F9006D6"/>
    <w:rsid w:val="3F981365"/>
    <w:rsid w:val="3F993564"/>
    <w:rsid w:val="3F9B6A67"/>
    <w:rsid w:val="3F9E326F"/>
    <w:rsid w:val="3FA376F7"/>
    <w:rsid w:val="3FA45178"/>
    <w:rsid w:val="3FA5067B"/>
    <w:rsid w:val="3FA660FD"/>
    <w:rsid w:val="3FA97081"/>
    <w:rsid w:val="3FAB6A81"/>
    <w:rsid w:val="3FAD2204"/>
    <w:rsid w:val="3FAF5707"/>
    <w:rsid w:val="3FB41B8F"/>
    <w:rsid w:val="3FBC281F"/>
    <w:rsid w:val="3FC03423"/>
    <w:rsid w:val="3FC221AA"/>
    <w:rsid w:val="3FC306F2"/>
    <w:rsid w:val="3FC37C2B"/>
    <w:rsid w:val="3FC840B3"/>
    <w:rsid w:val="3FC962B1"/>
    <w:rsid w:val="3FCD4CB7"/>
    <w:rsid w:val="3FD014BF"/>
    <w:rsid w:val="3FD036BE"/>
    <w:rsid w:val="3FD1113F"/>
    <w:rsid w:val="3FD55947"/>
    <w:rsid w:val="3FD91DCF"/>
    <w:rsid w:val="3FDD07D5"/>
    <w:rsid w:val="3FDE5A59"/>
    <w:rsid w:val="3FE171DB"/>
    <w:rsid w:val="3FE55BE1"/>
    <w:rsid w:val="3FEB7AEB"/>
    <w:rsid w:val="3FF11EBC"/>
    <w:rsid w:val="3FF403FA"/>
    <w:rsid w:val="3FF616FF"/>
    <w:rsid w:val="3FF74C02"/>
    <w:rsid w:val="3FF760EB"/>
    <w:rsid w:val="3FF82684"/>
    <w:rsid w:val="3FF86E00"/>
    <w:rsid w:val="3FF90105"/>
    <w:rsid w:val="3FFA5B87"/>
    <w:rsid w:val="3FFD3288"/>
    <w:rsid w:val="3FFE0D0A"/>
    <w:rsid w:val="40050695"/>
    <w:rsid w:val="40066116"/>
    <w:rsid w:val="40093CF1"/>
    <w:rsid w:val="400B526A"/>
    <w:rsid w:val="400F6A26"/>
    <w:rsid w:val="40107D2A"/>
    <w:rsid w:val="40146731"/>
    <w:rsid w:val="40161C34"/>
    <w:rsid w:val="401C02BA"/>
    <w:rsid w:val="401D5D3B"/>
    <w:rsid w:val="40204742"/>
    <w:rsid w:val="40227C45"/>
    <w:rsid w:val="40240F49"/>
    <w:rsid w:val="40250BC9"/>
    <w:rsid w:val="4026444D"/>
    <w:rsid w:val="402B6356"/>
    <w:rsid w:val="403149DC"/>
    <w:rsid w:val="4032245D"/>
    <w:rsid w:val="40345961"/>
    <w:rsid w:val="403768E5"/>
    <w:rsid w:val="40387BEA"/>
    <w:rsid w:val="403C65F0"/>
    <w:rsid w:val="403D18AE"/>
    <w:rsid w:val="403F4FF6"/>
    <w:rsid w:val="40404565"/>
    <w:rsid w:val="404104F9"/>
    <w:rsid w:val="40447056"/>
    <w:rsid w:val="40487E84"/>
    <w:rsid w:val="40495906"/>
    <w:rsid w:val="404A3387"/>
    <w:rsid w:val="404E1D8E"/>
    <w:rsid w:val="40531A99"/>
    <w:rsid w:val="40543C97"/>
    <w:rsid w:val="4054751A"/>
    <w:rsid w:val="4055351F"/>
    <w:rsid w:val="40554F9C"/>
    <w:rsid w:val="4057049F"/>
    <w:rsid w:val="405939A2"/>
    <w:rsid w:val="40595BA0"/>
    <w:rsid w:val="405B10A3"/>
    <w:rsid w:val="4060397D"/>
    <w:rsid w:val="4066074B"/>
    <w:rsid w:val="40662CB8"/>
    <w:rsid w:val="40674EB6"/>
    <w:rsid w:val="406B713F"/>
    <w:rsid w:val="406C133E"/>
    <w:rsid w:val="406E4841"/>
    <w:rsid w:val="406F7D44"/>
    <w:rsid w:val="407035C7"/>
    <w:rsid w:val="407057C5"/>
    <w:rsid w:val="40713247"/>
    <w:rsid w:val="407A60D5"/>
    <w:rsid w:val="407C15D8"/>
    <w:rsid w:val="408234E1"/>
    <w:rsid w:val="40830F63"/>
    <w:rsid w:val="408731EC"/>
    <w:rsid w:val="408E2B77"/>
    <w:rsid w:val="408F05F9"/>
    <w:rsid w:val="40903AFC"/>
    <w:rsid w:val="40954700"/>
    <w:rsid w:val="40965A05"/>
    <w:rsid w:val="40A96C24"/>
    <w:rsid w:val="40AD562A"/>
    <w:rsid w:val="40AE30AC"/>
    <w:rsid w:val="40AE52C3"/>
    <w:rsid w:val="40B9762F"/>
    <w:rsid w:val="40BD7E43"/>
    <w:rsid w:val="40C024EF"/>
    <w:rsid w:val="40CF6E64"/>
    <w:rsid w:val="40D27DE8"/>
    <w:rsid w:val="40D5220D"/>
    <w:rsid w:val="40D554EA"/>
    <w:rsid w:val="40D709ED"/>
    <w:rsid w:val="40DB4E75"/>
    <w:rsid w:val="40DF167D"/>
    <w:rsid w:val="40E35B04"/>
    <w:rsid w:val="40E51007"/>
    <w:rsid w:val="40E81F8C"/>
    <w:rsid w:val="40EF1917"/>
    <w:rsid w:val="40EF6094"/>
    <w:rsid w:val="40F01597"/>
    <w:rsid w:val="40F16B34"/>
    <w:rsid w:val="40F2289C"/>
    <w:rsid w:val="40F45D9F"/>
    <w:rsid w:val="40F55A1F"/>
    <w:rsid w:val="40F634A0"/>
    <w:rsid w:val="40FA572A"/>
    <w:rsid w:val="40FB31AB"/>
    <w:rsid w:val="40FC53A9"/>
    <w:rsid w:val="40FC622F"/>
    <w:rsid w:val="41007633"/>
    <w:rsid w:val="41011831"/>
    <w:rsid w:val="410427B6"/>
    <w:rsid w:val="41046039"/>
    <w:rsid w:val="41053ABB"/>
    <w:rsid w:val="41084A3F"/>
    <w:rsid w:val="410A07A5"/>
    <w:rsid w:val="4113768A"/>
    <w:rsid w:val="411617D6"/>
    <w:rsid w:val="411B5C5E"/>
    <w:rsid w:val="411D1161"/>
    <w:rsid w:val="411E7924"/>
    <w:rsid w:val="41220E6C"/>
    <w:rsid w:val="41233179"/>
    <w:rsid w:val="412368EE"/>
    <w:rsid w:val="41240AEC"/>
    <w:rsid w:val="41243B53"/>
    <w:rsid w:val="4124436F"/>
    <w:rsid w:val="412A6279"/>
    <w:rsid w:val="412D71FD"/>
    <w:rsid w:val="41302380"/>
    <w:rsid w:val="41305C04"/>
    <w:rsid w:val="41325883"/>
    <w:rsid w:val="4134747D"/>
    <w:rsid w:val="4135208B"/>
    <w:rsid w:val="413936AC"/>
    <w:rsid w:val="4139520E"/>
    <w:rsid w:val="413E1696"/>
    <w:rsid w:val="41415E9E"/>
    <w:rsid w:val="4142391F"/>
    <w:rsid w:val="414954A9"/>
    <w:rsid w:val="414A67AD"/>
    <w:rsid w:val="41504E33"/>
    <w:rsid w:val="4153163B"/>
    <w:rsid w:val="4154383A"/>
    <w:rsid w:val="41571710"/>
    <w:rsid w:val="41595743"/>
    <w:rsid w:val="415B0C46"/>
    <w:rsid w:val="415C44C9"/>
    <w:rsid w:val="415E1BCB"/>
    <w:rsid w:val="415F7893"/>
    <w:rsid w:val="41610951"/>
    <w:rsid w:val="41612B4F"/>
    <w:rsid w:val="416318D6"/>
    <w:rsid w:val="416C4764"/>
    <w:rsid w:val="416F56E8"/>
    <w:rsid w:val="41710BEB"/>
    <w:rsid w:val="417A14FB"/>
    <w:rsid w:val="417F5983"/>
    <w:rsid w:val="4184568E"/>
    <w:rsid w:val="4185309F"/>
    <w:rsid w:val="4185788C"/>
    <w:rsid w:val="418A7597"/>
    <w:rsid w:val="418B5019"/>
    <w:rsid w:val="418C2A9A"/>
    <w:rsid w:val="418F019B"/>
    <w:rsid w:val="41905C1D"/>
    <w:rsid w:val="41947EA6"/>
    <w:rsid w:val="41992059"/>
    <w:rsid w:val="419D4F33"/>
    <w:rsid w:val="419F6289"/>
    <w:rsid w:val="41A0173B"/>
    <w:rsid w:val="41A13939"/>
    <w:rsid w:val="41A424B8"/>
    <w:rsid w:val="41A67DC1"/>
    <w:rsid w:val="41AB1CCA"/>
    <w:rsid w:val="41AD2FCF"/>
    <w:rsid w:val="41B02916"/>
    <w:rsid w:val="41B06152"/>
    <w:rsid w:val="41B16C01"/>
    <w:rsid w:val="41B21655"/>
    <w:rsid w:val="41B525D9"/>
    <w:rsid w:val="41B90FE0"/>
    <w:rsid w:val="41B91637"/>
    <w:rsid w:val="41BB44E3"/>
    <w:rsid w:val="41BD79E6"/>
    <w:rsid w:val="41BE5467"/>
    <w:rsid w:val="41C163EC"/>
    <w:rsid w:val="41C73B79"/>
    <w:rsid w:val="41C815FA"/>
    <w:rsid w:val="41C84587"/>
    <w:rsid w:val="41C9127A"/>
    <w:rsid w:val="41CB0000"/>
    <w:rsid w:val="41D11F0A"/>
    <w:rsid w:val="41D2798B"/>
    <w:rsid w:val="41D81894"/>
    <w:rsid w:val="41D97316"/>
    <w:rsid w:val="41DA2351"/>
    <w:rsid w:val="41DE379E"/>
    <w:rsid w:val="41E06CA1"/>
    <w:rsid w:val="41E40EAE"/>
    <w:rsid w:val="41E6662C"/>
    <w:rsid w:val="41E975B0"/>
    <w:rsid w:val="41EA5032"/>
    <w:rsid w:val="41EC0535"/>
    <w:rsid w:val="41F027BE"/>
    <w:rsid w:val="41F10240"/>
    <w:rsid w:val="41F33743"/>
    <w:rsid w:val="41F533C3"/>
    <w:rsid w:val="41F56C46"/>
    <w:rsid w:val="41F646C8"/>
    <w:rsid w:val="41F87BCB"/>
    <w:rsid w:val="41F91DC9"/>
    <w:rsid w:val="41FA176A"/>
    <w:rsid w:val="41FB0B50"/>
    <w:rsid w:val="41FD4053"/>
    <w:rsid w:val="42012A59"/>
    <w:rsid w:val="4204145F"/>
    <w:rsid w:val="42056EE1"/>
    <w:rsid w:val="420D0A6A"/>
    <w:rsid w:val="420E1D6F"/>
    <w:rsid w:val="42120775"/>
    <w:rsid w:val="42122973"/>
    <w:rsid w:val="421303F5"/>
    <w:rsid w:val="421538F8"/>
    <w:rsid w:val="42161379"/>
    <w:rsid w:val="4216717B"/>
    <w:rsid w:val="421A5B81"/>
    <w:rsid w:val="421B1084"/>
    <w:rsid w:val="421B5801"/>
    <w:rsid w:val="421C6B06"/>
    <w:rsid w:val="421E6786"/>
    <w:rsid w:val="42243F12"/>
    <w:rsid w:val="422B001A"/>
    <w:rsid w:val="422B389D"/>
    <w:rsid w:val="422B5210"/>
    <w:rsid w:val="422E6A20"/>
    <w:rsid w:val="42323228"/>
    <w:rsid w:val="42325426"/>
    <w:rsid w:val="42332EA8"/>
    <w:rsid w:val="4233672B"/>
    <w:rsid w:val="4236566E"/>
    <w:rsid w:val="423676B0"/>
    <w:rsid w:val="42375131"/>
    <w:rsid w:val="423D703A"/>
    <w:rsid w:val="42492E4D"/>
    <w:rsid w:val="4252375D"/>
    <w:rsid w:val="425E756F"/>
    <w:rsid w:val="42602A72"/>
    <w:rsid w:val="426104F4"/>
    <w:rsid w:val="426217F9"/>
    <w:rsid w:val="42685900"/>
    <w:rsid w:val="426A0E03"/>
    <w:rsid w:val="426E780A"/>
    <w:rsid w:val="42733C91"/>
    <w:rsid w:val="42737515"/>
    <w:rsid w:val="42741713"/>
    <w:rsid w:val="42775F1B"/>
    <w:rsid w:val="427D2022"/>
    <w:rsid w:val="427D7E24"/>
    <w:rsid w:val="427F3327"/>
    <w:rsid w:val="42833F2C"/>
    <w:rsid w:val="42845230"/>
    <w:rsid w:val="428F7D3E"/>
    <w:rsid w:val="429057C0"/>
    <w:rsid w:val="429576C9"/>
    <w:rsid w:val="4296514B"/>
    <w:rsid w:val="429B73D4"/>
    <w:rsid w:val="429C28D7"/>
    <w:rsid w:val="429C4E56"/>
    <w:rsid w:val="429D0359"/>
    <w:rsid w:val="429E5DDA"/>
    <w:rsid w:val="42A55765"/>
    <w:rsid w:val="42AC4713"/>
    <w:rsid w:val="42AC50F0"/>
    <w:rsid w:val="42B11578"/>
    <w:rsid w:val="42B34A7B"/>
    <w:rsid w:val="42B424FC"/>
    <w:rsid w:val="42B70F03"/>
    <w:rsid w:val="42B86984"/>
    <w:rsid w:val="42BE4111"/>
    <w:rsid w:val="42C03D90"/>
    <w:rsid w:val="42C96C1E"/>
    <w:rsid w:val="42CB2122"/>
    <w:rsid w:val="42CC7BA3"/>
    <w:rsid w:val="42CE0B28"/>
    <w:rsid w:val="42CE6929"/>
    <w:rsid w:val="42D178AE"/>
    <w:rsid w:val="42D2752E"/>
    <w:rsid w:val="42D32DB1"/>
    <w:rsid w:val="42D34FAF"/>
    <w:rsid w:val="42D462B4"/>
    <w:rsid w:val="42D53D36"/>
    <w:rsid w:val="42D7414F"/>
    <w:rsid w:val="42DB23BC"/>
    <w:rsid w:val="42E874D3"/>
    <w:rsid w:val="42EE35DB"/>
    <w:rsid w:val="42EE5221"/>
    <w:rsid w:val="42F27ED7"/>
    <w:rsid w:val="42F332E6"/>
    <w:rsid w:val="42F454E4"/>
    <w:rsid w:val="42F951EF"/>
    <w:rsid w:val="42FA2C71"/>
    <w:rsid w:val="42FB4E6F"/>
    <w:rsid w:val="42FC6174"/>
    <w:rsid w:val="42FD0171"/>
    <w:rsid w:val="430125FC"/>
    <w:rsid w:val="430147FA"/>
    <w:rsid w:val="43035AFF"/>
    <w:rsid w:val="43056A83"/>
    <w:rsid w:val="43071F86"/>
    <w:rsid w:val="430A2F0B"/>
    <w:rsid w:val="430C30C1"/>
    <w:rsid w:val="430D3E90"/>
    <w:rsid w:val="430E47FE"/>
    <w:rsid w:val="431F762D"/>
    <w:rsid w:val="43210932"/>
    <w:rsid w:val="43251536"/>
    <w:rsid w:val="43257338"/>
    <w:rsid w:val="43274A3A"/>
    <w:rsid w:val="432A1241"/>
    <w:rsid w:val="432C4745"/>
    <w:rsid w:val="432D323D"/>
    <w:rsid w:val="432E7C48"/>
    <w:rsid w:val="432F56C9"/>
    <w:rsid w:val="4330314B"/>
    <w:rsid w:val="43315349"/>
    <w:rsid w:val="4332664E"/>
    <w:rsid w:val="43341B51"/>
    <w:rsid w:val="43367252"/>
    <w:rsid w:val="43380557"/>
    <w:rsid w:val="433A3A5A"/>
    <w:rsid w:val="433B14DC"/>
    <w:rsid w:val="433D2460"/>
    <w:rsid w:val="433D6BDD"/>
    <w:rsid w:val="433E465F"/>
    <w:rsid w:val="434033E5"/>
    <w:rsid w:val="43461A6B"/>
    <w:rsid w:val="434807F2"/>
    <w:rsid w:val="434A0471"/>
    <w:rsid w:val="434C3974"/>
    <w:rsid w:val="434C71F8"/>
    <w:rsid w:val="43507DFC"/>
    <w:rsid w:val="4351587E"/>
    <w:rsid w:val="43515EAA"/>
    <w:rsid w:val="43554284"/>
    <w:rsid w:val="4357300A"/>
    <w:rsid w:val="435B55A5"/>
    <w:rsid w:val="435D1690"/>
    <w:rsid w:val="4361391A"/>
    <w:rsid w:val="4364489E"/>
    <w:rsid w:val="43690D26"/>
    <w:rsid w:val="436A67A8"/>
    <w:rsid w:val="43744B39"/>
    <w:rsid w:val="43750B18"/>
    <w:rsid w:val="43775ABD"/>
    <w:rsid w:val="43790FC1"/>
    <w:rsid w:val="43854607"/>
    <w:rsid w:val="43875D58"/>
    <w:rsid w:val="438A4ADE"/>
    <w:rsid w:val="438C21E0"/>
    <w:rsid w:val="43900BE6"/>
    <w:rsid w:val="43903EC6"/>
    <w:rsid w:val="439148A0"/>
    <w:rsid w:val="439240E9"/>
    <w:rsid w:val="439353EE"/>
    <w:rsid w:val="439508F1"/>
    <w:rsid w:val="439C49F8"/>
    <w:rsid w:val="439D247A"/>
    <w:rsid w:val="43A00E80"/>
    <w:rsid w:val="43A10F2E"/>
    <w:rsid w:val="43A22185"/>
    <w:rsid w:val="43A5310A"/>
    <w:rsid w:val="43AB7211"/>
    <w:rsid w:val="43AC0516"/>
    <w:rsid w:val="43AE2740"/>
    <w:rsid w:val="43AF6949"/>
    <w:rsid w:val="43B4209F"/>
    <w:rsid w:val="43B533A4"/>
    <w:rsid w:val="43BF1735"/>
    <w:rsid w:val="43C3013B"/>
    <w:rsid w:val="43C52E38"/>
    <w:rsid w:val="43C610C0"/>
    <w:rsid w:val="43C6583D"/>
    <w:rsid w:val="43CA545D"/>
    <w:rsid w:val="43CC2FC9"/>
    <w:rsid w:val="43CC7746"/>
    <w:rsid w:val="43CE64CC"/>
    <w:rsid w:val="43D17451"/>
    <w:rsid w:val="43D24ED2"/>
    <w:rsid w:val="43D6135A"/>
    <w:rsid w:val="43D638D9"/>
    <w:rsid w:val="43D96E8D"/>
    <w:rsid w:val="43DE6767"/>
    <w:rsid w:val="43E32BEE"/>
    <w:rsid w:val="43E40670"/>
    <w:rsid w:val="43E42415"/>
    <w:rsid w:val="43EB7FFB"/>
    <w:rsid w:val="43ED34FE"/>
    <w:rsid w:val="43EF2284"/>
    <w:rsid w:val="43F01F04"/>
    <w:rsid w:val="43F03412"/>
    <w:rsid w:val="43F07D06"/>
    <w:rsid w:val="43F32E89"/>
    <w:rsid w:val="43F94D92"/>
    <w:rsid w:val="43FA6097"/>
    <w:rsid w:val="43FC159A"/>
    <w:rsid w:val="43FC5D17"/>
    <w:rsid w:val="43FE4A9D"/>
    <w:rsid w:val="440740A8"/>
    <w:rsid w:val="440853AC"/>
    <w:rsid w:val="440875AB"/>
    <w:rsid w:val="440C3DB3"/>
    <w:rsid w:val="4413593C"/>
    <w:rsid w:val="441433BD"/>
    <w:rsid w:val="441668C0"/>
    <w:rsid w:val="44185647"/>
    <w:rsid w:val="441B2D48"/>
    <w:rsid w:val="441B65CB"/>
    <w:rsid w:val="441F71D0"/>
    <w:rsid w:val="442104D5"/>
    <w:rsid w:val="44243658"/>
    <w:rsid w:val="442510D9"/>
    <w:rsid w:val="442723DE"/>
    <w:rsid w:val="4429449C"/>
    <w:rsid w:val="442A5561"/>
    <w:rsid w:val="44302CEE"/>
    <w:rsid w:val="4430746A"/>
    <w:rsid w:val="443261F1"/>
    <w:rsid w:val="44345E70"/>
    <w:rsid w:val="44366A11"/>
    <w:rsid w:val="44372678"/>
    <w:rsid w:val="443A35FD"/>
    <w:rsid w:val="443F7D0C"/>
    <w:rsid w:val="44402F88"/>
    <w:rsid w:val="44440F87"/>
    <w:rsid w:val="444F35A2"/>
    <w:rsid w:val="44516AA5"/>
    <w:rsid w:val="44536725"/>
    <w:rsid w:val="44562F2D"/>
    <w:rsid w:val="4458062F"/>
    <w:rsid w:val="445960B0"/>
    <w:rsid w:val="445A1933"/>
    <w:rsid w:val="445C4E37"/>
    <w:rsid w:val="44647CC4"/>
    <w:rsid w:val="446631C8"/>
    <w:rsid w:val="446B3DCC"/>
    <w:rsid w:val="446E70C1"/>
    <w:rsid w:val="4470139D"/>
    <w:rsid w:val="44736C5A"/>
    <w:rsid w:val="447943E7"/>
    <w:rsid w:val="447F62F0"/>
    <w:rsid w:val="44815F70"/>
    <w:rsid w:val="44834CF6"/>
    <w:rsid w:val="44854976"/>
    <w:rsid w:val="44882FDB"/>
    <w:rsid w:val="448A4681"/>
    <w:rsid w:val="4490658A"/>
    <w:rsid w:val="44921D2E"/>
    <w:rsid w:val="44923C8C"/>
    <w:rsid w:val="4494346C"/>
    <w:rsid w:val="44950494"/>
    <w:rsid w:val="44970113"/>
    <w:rsid w:val="449A1098"/>
    <w:rsid w:val="449E3321"/>
    <w:rsid w:val="44A142A6"/>
    <w:rsid w:val="44A52CAC"/>
    <w:rsid w:val="44A761AF"/>
    <w:rsid w:val="44A97134"/>
    <w:rsid w:val="44B06ABF"/>
    <w:rsid w:val="44B21147"/>
    <w:rsid w:val="44B37A44"/>
    <w:rsid w:val="44B454C5"/>
    <w:rsid w:val="44B50DCE"/>
    <w:rsid w:val="44B7644A"/>
    <w:rsid w:val="44B83ECB"/>
    <w:rsid w:val="44B90713"/>
    <w:rsid w:val="44BC6155"/>
    <w:rsid w:val="44C012D8"/>
    <w:rsid w:val="44C125DD"/>
    <w:rsid w:val="44C35AE0"/>
    <w:rsid w:val="44CA2EEC"/>
    <w:rsid w:val="44CC44F5"/>
    <w:rsid w:val="44CC63EF"/>
    <w:rsid w:val="44CD3E71"/>
    <w:rsid w:val="44CE18F2"/>
    <w:rsid w:val="44CF3AF0"/>
    <w:rsid w:val="44D04DF5"/>
    <w:rsid w:val="44D437FB"/>
    <w:rsid w:val="44D82202"/>
    <w:rsid w:val="44D84400"/>
    <w:rsid w:val="44D91E82"/>
    <w:rsid w:val="44DB5385"/>
    <w:rsid w:val="44DD6689"/>
    <w:rsid w:val="44E51517"/>
    <w:rsid w:val="44E74A1A"/>
    <w:rsid w:val="44EE0B22"/>
    <w:rsid w:val="44F11AA7"/>
    <w:rsid w:val="44F1532A"/>
    <w:rsid w:val="44F32A2B"/>
    <w:rsid w:val="44F462AF"/>
    <w:rsid w:val="44F55F2E"/>
    <w:rsid w:val="44F92736"/>
    <w:rsid w:val="45030AC7"/>
    <w:rsid w:val="45046549"/>
    <w:rsid w:val="45061A4C"/>
    <w:rsid w:val="45091972"/>
    <w:rsid w:val="450B2EEB"/>
    <w:rsid w:val="451232E0"/>
    <w:rsid w:val="45161CE6"/>
    <w:rsid w:val="45173EE8"/>
    <w:rsid w:val="45192C6B"/>
    <w:rsid w:val="45195625"/>
    <w:rsid w:val="451C3BF0"/>
    <w:rsid w:val="451E2976"/>
    <w:rsid w:val="45210077"/>
    <w:rsid w:val="452138FB"/>
    <w:rsid w:val="45256A7E"/>
    <w:rsid w:val="45271F81"/>
    <w:rsid w:val="45275804"/>
    <w:rsid w:val="452A6789"/>
    <w:rsid w:val="45333815"/>
    <w:rsid w:val="453F2EAB"/>
    <w:rsid w:val="4542375F"/>
    <w:rsid w:val="45433AAF"/>
    <w:rsid w:val="45454DB4"/>
    <w:rsid w:val="45456FB2"/>
    <w:rsid w:val="454724B5"/>
    <w:rsid w:val="45485D39"/>
    <w:rsid w:val="45487F37"/>
    <w:rsid w:val="454937BA"/>
    <w:rsid w:val="454959B9"/>
    <w:rsid w:val="455240CA"/>
    <w:rsid w:val="45543D4A"/>
    <w:rsid w:val="455901D1"/>
    <w:rsid w:val="455D245B"/>
    <w:rsid w:val="455D4659"/>
    <w:rsid w:val="456033DF"/>
    <w:rsid w:val="456168E3"/>
    <w:rsid w:val="45624364"/>
    <w:rsid w:val="45636562"/>
    <w:rsid w:val="456E0177"/>
    <w:rsid w:val="45726B7D"/>
    <w:rsid w:val="457345FE"/>
    <w:rsid w:val="45757B02"/>
    <w:rsid w:val="457C4F0E"/>
    <w:rsid w:val="457F5E93"/>
    <w:rsid w:val="45803914"/>
    <w:rsid w:val="45826E17"/>
    <w:rsid w:val="4586581D"/>
    <w:rsid w:val="458C2FAA"/>
    <w:rsid w:val="458E2C2A"/>
    <w:rsid w:val="458F6F6B"/>
    <w:rsid w:val="4590612D"/>
    <w:rsid w:val="45913BAE"/>
    <w:rsid w:val="45947D5B"/>
    <w:rsid w:val="45955E38"/>
    <w:rsid w:val="45996A3C"/>
    <w:rsid w:val="459A22C0"/>
    <w:rsid w:val="459B1F40"/>
    <w:rsid w:val="45AC7C5B"/>
    <w:rsid w:val="45AD34DF"/>
    <w:rsid w:val="45AE0F60"/>
    <w:rsid w:val="45B140E3"/>
    <w:rsid w:val="45B21B65"/>
    <w:rsid w:val="45B32E6A"/>
    <w:rsid w:val="45B6056B"/>
    <w:rsid w:val="45B83A6E"/>
    <w:rsid w:val="45BA3253"/>
    <w:rsid w:val="45BB0276"/>
    <w:rsid w:val="45BD7EF6"/>
    <w:rsid w:val="45C27C01"/>
    <w:rsid w:val="45C66607"/>
    <w:rsid w:val="45C74089"/>
    <w:rsid w:val="45C76287"/>
    <w:rsid w:val="45C9178A"/>
    <w:rsid w:val="45CA500D"/>
    <w:rsid w:val="45CC5F92"/>
    <w:rsid w:val="45D27E9B"/>
    <w:rsid w:val="45D872AB"/>
    <w:rsid w:val="45E14C32"/>
    <w:rsid w:val="45E510BA"/>
    <w:rsid w:val="45E66B3C"/>
    <w:rsid w:val="45F0744B"/>
    <w:rsid w:val="45F33C53"/>
    <w:rsid w:val="45F95B5C"/>
    <w:rsid w:val="45FB105F"/>
    <w:rsid w:val="45FE1FE4"/>
    <w:rsid w:val="4603646C"/>
    <w:rsid w:val="4604196F"/>
    <w:rsid w:val="460A3878"/>
    <w:rsid w:val="460B12FA"/>
    <w:rsid w:val="460C34F8"/>
    <w:rsid w:val="46136706"/>
    <w:rsid w:val="4617730B"/>
    <w:rsid w:val="46182B8E"/>
    <w:rsid w:val="461B1594"/>
    <w:rsid w:val="461C7016"/>
    <w:rsid w:val="462176BD"/>
    <w:rsid w:val="46217C1A"/>
    <w:rsid w:val="46220F1F"/>
    <w:rsid w:val="46252D4D"/>
    <w:rsid w:val="46263727"/>
    <w:rsid w:val="462908AA"/>
    <w:rsid w:val="462B052A"/>
    <w:rsid w:val="462D14AE"/>
    <w:rsid w:val="46315CB6"/>
    <w:rsid w:val="46317EB5"/>
    <w:rsid w:val="46380953"/>
    <w:rsid w:val="463A65C6"/>
    <w:rsid w:val="463F2A4E"/>
    <w:rsid w:val="464623D8"/>
    <w:rsid w:val="46462D05"/>
    <w:rsid w:val="464B6860"/>
    <w:rsid w:val="464C1D63"/>
    <w:rsid w:val="464F0AEA"/>
    <w:rsid w:val="464F2CE8"/>
    <w:rsid w:val="465025C4"/>
    <w:rsid w:val="46523C6D"/>
    <w:rsid w:val="465316EE"/>
    <w:rsid w:val="46534F71"/>
    <w:rsid w:val="46547170"/>
    <w:rsid w:val="46573978"/>
    <w:rsid w:val="465D5881"/>
    <w:rsid w:val="46602F82"/>
    <w:rsid w:val="4666290D"/>
    <w:rsid w:val="46676190"/>
    <w:rsid w:val="46685E10"/>
    <w:rsid w:val="466B6511"/>
    <w:rsid w:val="466E359D"/>
    <w:rsid w:val="466F11C7"/>
    <w:rsid w:val="4670321D"/>
    <w:rsid w:val="46721FA3"/>
    <w:rsid w:val="46726720"/>
    <w:rsid w:val="467B15AE"/>
    <w:rsid w:val="467D2532"/>
    <w:rsid w:val="46826C09"/>
    <w:rsid w:val="4683223D"/>
    <w:rsid w:val="46841EBD"/>
    <w:rsid w:val="46847CBF"/>
    <w:rsid w:val="468531C2"/>
    <w:rsid w:val="46896345"/>
    <w:rsid w:val="468C72C9"/>
    <w:rsid w:val="468E27CD"/>
    <w:rsid w:val="46901553"/>
    <w:rsid w:val="46916FD5"/>
    <w:rsid w:val="469324D8"/>
    <w:rsid w:val="4696565B"/>
    <w:rsid w:val="46965D88"/>
    <w:rsid w:val="469B15DD"/>
    <w:rsid w:val="469B78E4"/>
    <w:rsid w:val="46A24CF0"/>
    <w:rsid w:val="46A9467B"/>
    <w:rsid w:val="46AA20FD"/>
    <w:rsid w:val="46AB7B7E"/>
    <w:rsid w:val="46AE0B03"/>
    <w:rsid w:val="46B11A88"/>
    <w:rsid w:val="46B27509"/>
    <w:rsid w:val="46BB09F6"/>
    <w:rsid w:val="46BC111E"/>
    <w:rsid w:val="46BD331C"/>
    <w:rsid w:val="46BE4621"/>
    <w:rsid w:val="46C04C25"/>
    <w:rsid w:val="46C11D22"/>
    <w:rsid w:val="46C35225"/>
    <w:rsid w:val="46C4652A"/>
    <w:rsid w:val="46C53FAB"/>
    <w:rsid w:val="46C929B2"/>
    <w:rsid w:val="46CC00B3"/>
    <w:rsid w:val="46CE1038"/>
    <w:rsid w:val="46D25840"/>
    <w:rsid w:val="46D332C1"/>
    <w:rsid w:val="46D354BF"/>
    <w:rsid w:val="46D467C4"/>
    <w:rsid w:val="46D61CC7"/>
    <w:rsid w:val="46D92C4C"/>
    <w:rsid w:val="46DB30D4"/>
    <w:rsid w:val="46DC034D"/>
    <w:rsid w:val="46DF4B55"/>
    <w:rsid w:val="46E40FDD"/>
    <w:rsid w:val="46E717E5"/>
    <w:rsid w:val="46E81BE2"/>
    <w:rsid w:val="46E95465"/>
    <w:rsid w:val="46EC05E8"/>
    <w:rsid w:val="46EC63E9"/>
    <w:rsid w:val="46EE736E"/>
    <w:rsid w:val="46F02871"/>
    <w:rsid w:val="46F41277"/>
    <w:rsid w:val="46F53476"/>
    <w:rsid w:val="46F60EF7"/>
    <w:rsid w:val="46F6477A"/>
    <w:rsid w:val="46FA3181"/>
    <w:rsid w:val="46FC6684"/>
    <w:rsid w:val="46FD0882"/>
    <w:rsid w:val="46FD4105"/>
    <w:rsid w:val="47043A90"/>
    <w:rsid w:val="47064A15"/>
    <w:rsid w:val="470F78A3"/>
    <w:rsid w:val="47105324"/>
    <w:rsid w:val="47110682"/>
    <w:rsid w:val="47112DA6"/>
    <w:rsid w:val="47193A36"/>
    <w:rsid w:val="47195E2A"/>
    <w:rsid w:val="471A5C34"/>
    <w:rsid w:val="471C1137"/>
    <w:rsid w:val="471C49BA"/>
    <w:rsid w:val="471E20BC"/>
    <w:rsid w:val="47210E42"/>
    <w:rsid w:val="47213040"/>
    <w:rsid w:val="47274F4A"/>
    <w:rsid w:val="47293CD0"/>
    <w:rsid w:val="472B386C"/>
    <w:rsid w:val="472B71D3"/>
    <w:rsid w:val="472C4C55"/>
    <w:rsid w:val="472D6E53"/>
    <w:rsid w:val="472F5BD9"/>
    <w:rsid w:val="473110DC"/>
    <w:rsid w:val="473232DB"/>
    <w:rsid w:val="47330B7F"/>
    <w:rsid w:val="47351CE1"/>
    <w:rsid w:val="47357AE2"/>
    <w:rsid w:val="47367762"/>
    <w:rsid w:val="47382C65"/>
    <w:rsid w:val="473964E9"/>
    <w:rsid w:val="473C166C"/>
    <w:rsid w:val="47400072"/>
    <w:rsid w:val="47415AF3"/>
    <w:rsid w:val="474544FA"/>
    <w:rsid w:val="4750669E"/>
    <w:rsid w:val="47513B8F"/>
    <w:rsid w:val="47513E2B"/>
    <w:rsid w:val="47514501"/>
    <w:rsid w:val="47531291"/>
    <w:rsid w:val="47537093"/>
    <w:rsid w:val="47541D2E"/>
    <w:rsid w:val="47552596"/>
    <w:rsid w:val="47560017"/>
    <w:rsid w:val="47577C97"/>
    <w:rsid w:val="4759319A"/>
    <w:rsid w:val="475D5424"/>
    <w:rsid w:val="475E2EA5"/>
    <w:rsid w:val="47602B25"/>
    <w:rsid w:val="476105A6"/>
    <w:rsid w:val="4764152B"/>
    <w:rsid w:val="47675D33"/>
    <w:rsid w:val="476B4739"/>
    <w:rsid w:val="476C21BB"/>
    <w:rsid w:val="477914D1"/>
    <w:rsid w:val="477E5958"/>
    <w:rsid w:val="478046DF"/>
    <w:rsid w:val="47812160"/>
    <w:rsid w:val="47827BE2"/>
    <w:rsid w:val="4783425B"/>
    <w:rsid w:val="478552E3"/>
    <w:rsid w:val="478D5F73"/>
    <w:rsid w:val="478E39F4"/>
    <w:rsid w:val="47916B77"/>
    <w:rsid w:val="47927E7C"/>
    <w:rsid w:val="479358FE"/>
    <w:rsid w:val="4795557D"/>
    <w:rsid w:val="47970A81"/>
    <w:rsid w:val="47974304"/>
    <w:rsid w:val="47986502"/>
    <w:rsid w:val="479A1A05"/>
    <w:rsid w:val="479B2D0A"/>
    <w:rsid w:val="479C4F08"/>
    <w:rsid w:val="479E040B"/>
    <w:rsid w:val="47A07192"/>
    <w:rsid w:val="47A7327A"/>
    <w:rsid w:val="47A878A3"/>
    <w:rsid w:val="47AB2FA4"/>
    <w:rsid w:val="47AD64A7"/>
    <w:rsid w:val="47B2292F"/>
    <w:rsid w:val="47B63534"/>
    <w:rsid w:val="47B727F3"/>
    <w:rsid w:val="47B922BA"/>
    <w:rsid w:val="47BD2EBF"/>
    <w:rsid w:val="47BE41C3"/>
    <w:rsid w:val="47C22BCA"/>
    <w:rsid w:val="47C34DC8"/>
    <w:rsid w:val="47C615D0"/>
    <w:rsid w:val="47C81250"/>
    <w:rsid w:val="47C96CD1"/>
    <w:rsid w:val="47CA7FD6"/>
    <w:rsid w:val="47CD2511"/>
    <w:rsid w:val="47CF445E"/>
    <w:rsid w:val="47CF4628"/>
    <w:rsid w:val="47D253E2"/>
    <w:rsid w:val="47D7186A"/>
    <w:rsid w:val="47D93185"/>
    <w:rsid w:val="47DF7F53"/>
    <w:rsid w:val="47E17BFB"/>
    <w:rsid w:val="47E330FE"/>
    <w:rsid w:val="47E64083"/>
    <w:rsid w:val="47E87586"/>
    <w:rsid w:val="47E9088B"/>
    <w:rsid w:val="47ED3A0E"/>
    <w:rsid w:val="47ED7291"/>
    <w:rsid w:val="47EE4D13"/>
    <w:rsid w:val="47F02414"/>
    <w:rsid w:val="47F155E6"/>
    <w:rsid w:val="47F33399"/>
    <w:rsid w:val="47F75622"/>
    <w:rsid w:val="47F830A4"/>
    <w:rsid w:val="47F90B25"/>
    <w:rsid w:val="47FA2D23"/>
    <w:rsid w:val="47FB4028"/>
    <w:rsid w:val="47FC1AAA"/>
    <w:rsid w:val="47FC6227"/>
    <w:rsid w:val="47FD5FB7"/>
    <w:rsid w:val="48072039"/>
    <w:rsid w:val="4809553C"/>
    <w:rsid w:val="480A2FBE"/>
    <w:rsid w:val="48112949"/>
    <w:rsid w:val="48123C4D"/>
    <w:rsid w:val="48162654"/>
    <w:rsid w:val="481935D8"/>
    <w:rsid w:val="481A105A"/>
    <w:rsid w:val="481A57D7"/>
    <w:rsid w:val="481C0CDA"/>
    <w:rsid w:val="481C455D"/>
    <w:rsid w:val="481D1FDE"/>
    <w:rsid w:val="481F1C5E"/>
    <w:rsid w:val="482109E5"/>
    <w:rsid w:val="482360E6"/>
    <w:rsid w:val="482515E9"/>
    <w:rsid w:val="482573EB"/>
    <w:rsid w:val="48270370"/>
    <w:rsid w:val="482728EE"/>
    <w:rsid w:val="482A0307"/>
    <w:rsid w:val="482C47F7"/>
    <w:rsid w:val="482E4477"/>
    <w:rsid w:val="483031FD"/>
    <w:rsid w:val="48326701"/>
    <w:rsid w:val="48334182"/>
    <w:rsid w:val="48357685"/>
    <w:rsid w:val="4838060A"/>
    <w:rsid w:val="483B3270"/>
    <w:rsid w:val="48410F19"/>
    <w:rsid w:val="48483767"/>
    <w:rsid w:val="484C049B"/>
    <w:rsid w:val="48516FB5"/>
    <w:rsid w:val="48524A37"/>
    <w:rsid w:val="485559BC"/>
    <w:rsid w:val="48567BBA"/>
    <w:rsid w:val="485830BD"/>
    <w:rsid w:val="48591CAE"/>
    <w:rsid w:val="485943C2"/>
    <w:rsid w:val="485B1AC3"/>
    <w:rsid w:val="485C5346"/>
    <w:rsid w:val="485C7545"/>
    <w:rsid w:val="486017CE"/>
    <w:rsid w:val="48617250"/>
    <w:rsid w:val="48617456"/>
    <w:rsid w:val="48624CD1"/>
    <w:rsid w:val="486636D8"/>
    <w:rsid w:val="486758D6"/>
    <w:rsid w:val="486C1D5E"/>
    <w:rsid w:val="486E0AE4"/>
    <w:rsid w:val="48700764"/>
    <w:rsid w:val="4875455D"/>
    <w:rsid w:val="487565D5"/>
    <w:rsid w:val="48773972"/>
    <w:rsid w:val="487A6AF5"/>
    <w:rsid w:val="487E4AE0"/>
    <w:rsid w:val="48847404"/>
    <w:rsid w:val="48850DF5"/>
    <w:rsid w:val="48862907"/>
    <w:rsid w:val="4888168E"/>
    <w:rsid w:val="4888388C"/>
    <w:rsid w:val="48885E0A"/>
    <w:rsid w:val="488A6D8F"/>
    <w:rsid w:val="488C2292"/>
    <w:rsid w:val="488F3217"/>
    <w:rsid w:val="48900C98"/>
    <w:rsid w:val="48955120"/>
    <w:rsid w:val="48981928"/>
    <w:rsid w:val="48A4573B"/>
    <w:rsid w:val="48AD604A"/>
    <w:rsid w:val="48B01AFF"/>
    <w:rsid w:val="48B14A50"/>
    <w:rsid w:val="48B6475B"/>
    <w:rsid w:val="48BA3162"/>
    <w:rsid w:val="48BB5360"/>
    <w:rsid w:val="48BC2DE1"/>
    <w:rsid w:val="48BC6665"/>
    <w:rsid w:val="48BD40E6"/>
    <w:rsid w:val="48BF75E9"/>
    <w:rsid w:val="48C0506B"/>
    <w:rsid w:val="48C2276C"/>
    <w:rsid w:val="48C35FF0"/>
    <w:rsid w:val="48C514F3"/>
    <w:rsid w:val="48C66F74"/>
    <w:rsid w:val="48CA33FC"/>
    <w:rsid w:val="48CB55FA"/>
    <w:rsid w:val="48CF4000"/>
    <w:rsid w:val="48D01A82"/>
    <w:rsid w:val="48D17504"/>
    <w:rsid w:val="48D24F85"/>
    <w:rsid w:val="48D32A07"/>
    <w:rsid w:val="48D3302F"/>
    <w:rsid w:val="48D40488"/>
    <w:rsid w:val="48D43D0B"/>
    <w:rsid w:val="48D5178D"/>
    <w:rsid w:val="48D6398B"/>
    <w:rsid w:val="48D92391"/>
    <w:rsid w:val="48DA7E13"/>
    <w:rsid w:val="48DB3696"/>
    <w:rsid w:val="48DE461B"/>
    <w:rsid w:val="48DF429B"/>
    <w:rsid w:val="48E16144"/>
    <w:rsid w:val="48E2521F"/>
    <w:rsid w:val="48E36524"/>
    <w:rsid w:val="48ED35B0"/>
    <w:rsid w:val="48EF2337"/>
    <w:rsid w:val="48F5643E"/>
    <w:rsid w:val="48F873C3"/>
    <w:rsid w:val="48F906C8"/>
    <w:rsid w:val="49046A59"/>
    <w:rsid w:val="4908545F"/>
    <w:rsid w:val="490A0962"/>
    <w:rsid w:val="49121BEA"/>
    <w:rsid w:val="491621F6"/>
    <w:rsid w:val="491A0BFD"/>
    <w:rsid w:val="49206389"/>
    <w:rsid w:val="4922188C"/>
    <w:rsid w:val="49256F8E"/>
    <w:rsid w:val="49287F12"/>
    <w:rsid w:val="492C219C"/>
    <w:rsid w:val="492F531F"/>
    <w:rsid w:val="49316623"/>
    <w:rsid w:val="49321B27"/>
    <w:rsid w:val="4934502A"/>
    <w:rsid w:val="493A6F33"/>
    <w:rsid w:val="493B49B5"/>
    <w:rsid w:val="493D4634"/>
    <w:rsid w:val="49400E3C"/>
    <w:rsid w:val="494055B9"/>
    <w:rsid w:val="49420ABC"/>
    <w:rsid w:val="49495EC9"/>
    <w:rsid w:val="494A71CD"/>
    <w:rsid w:val="494B4C4F"/>
    <w:rsid w:val="494C26D0"/>
    <w:rsid w:val="494C43B1"/>
    <w:rsid w:val="494E2350"/>
    <w:rsid w:val="49505853"/>
    <w:rsid w:val="49516B58"/>
    <w:rsid w:val="49520D56"/>
    <w:rsid w:val="4954425A"/>
    <w:rsid w:val="49562FE0"/>
    <w:rsid w:val="495906E1"/>
    <w:rsid w:val="495A6163"/>
    <w:rsid w:val="495A6762"/>
    <w:rsid w:val="495D0879"/>
    <w:rsid w:val="495D4B69"/>
    <w:rsid w:val="495F006C"/>
    <w:rsid w:val="49636A72"/>
    <w:rsid w:val="496557F9"/>
    <w:rsid w:val="497A1F1B"/>
    <w:rsid w:val="497F63A3"/>
    <w:rsid w:val="49803E24"/>
    <w:rsid w:val="4983062C"/>
    <w:rsid w:val="498460AE"/>
    <w:rsid w:val="498A4734"/>
    <w:rsid w:val="498C34BA"/>
    <w:rsid w:val="498D0F3C"/>
    <w:rsid w:val="498D56B8"/>
    <w:rsid w:val="499275C2"/>
    <w:rsid w:val="49951AC7"/>
    <w:rsid w:val="49952A14"/>
    <w:rsid w:val="49965FC8"/>
    <w:rsid w:val="49994D4E"/>
    <w:rsid w:val="4999531C"/>
    <w:rsid w:val="499A5CF7"/>
    <w:rsid w:val="49A0215B"/>
    <w:rsid w:val="49AE1470"/>
    <w:rsid w:val="49AF6EF2"/>
    <w:rsid w:val="49BC2984"/>
    <w:rsid w:val="49BD0406"/>
    <w:rsid w:val="49BD7227"/>
    <w:rsid w:val="49BE7DC6"/>
    <w:rsid w:val="49BF3909"/>
    <w:rsid w:val="49C0138A"/>
    <w:rsid w:val="49C16E0C"/>
    <w:rsid w:val="49C43614"/>
    <w:rsid w:val="49C51095"/>
    <w:rsid w:val="49C76797"/>
    <w:rsid w:val="49C84218"/>
    <w:rsid w:val="49C9005F"/>
    <w:rsid w:val="49CE19A5"/>
    <w:rsid w:val="49D04EA8"/>
    <w:rsid w:val="49D51330"/>
    <w:rsid w:val="49D83174"/>
    <w:rsid w:val="49DA57B7"/>
    <w:rsid w:val="49DC6804"/>
    <w:rsid w:val="49DD673C"/>
    <w:rsid w:val="49DF1C3F"/>
    <w:rsid w:val="49E43FAC"/>
    <w:rsid w:val="49E64E4D"/>
    <w:rsid w:val="49E76C62"/>
    <w:rsid w:val="49E80350"/>
    <w:rsid w:val="49EA3854"/>
    <w:rsid w:val="49EF575D"/>
    <w:rsid w:val="49F031DE"/>
    <w:rsid w:val="49F153DD"/>
    <w:rsid w:val="49F46361"/>
    <w:rsid w:val="49F84D68"/>
    <w:rsid w:val="49FA3AEE"/>
    <w:rsid w:val="49FC6FF1"/>
    <w:rsid w:val="49FD6C71"/>
    <w:rsid w:val="4A0059F7"/>
    <w:rsid w:val="4A007BF5"/>
    <w:rsid w:val="4A0112AD"/>
    <w:rsid w:val="4A015677"/>
    <w:rsid w:val="4A033589"/>
    <w:rsid w:val="4A0343FD"/>
    <w:rsid w:val="4A03697C"/>
    <w:rsid w:val="4A077580"/>
    <w:rsid w:val="4A080885"/>
    <w:rsid w:val="4A0975F4"/>
    <w:rsid w:val="4A0A0505"/>
    <w:rsid w:val="4A0B5F87"/>
    <w:rsid w:val="4A0C3A08"/>
    <w:rsid w:val="4A0D148A"/>
    <w:rsid w:val="4A0D4D0D"/>
    <w:rsid w:val="4A121195"/>
    <w:rsid w:val="4A133393"/>
    <w:rsid w:val="4A171B6A"/>
    <w:rsid w:val="4A18529C"/>
    <w:rsid w:val="4A190B1F"/>
    <w:rsid w:val="4A1A079F"/>
    <w:rsid w:val="4A1D4FA7"/>
    <w:rsid w:val="4A1F7EB0"/>
    <w:rsid w:val="4A22142F"/>
    <w:rsid w:val="4A2329A2"/>
    <w:rsid w:val="4A244932"/>
    <w:rsid w:val="4A2B0A3A"/>
    <w:rsid w:val="4A35264E"/>
    <w:rsid w:val="4A375B51"/>
    <w:rsid w:val="4A3835D3"/>
    <w:rsid w:val="4A3C51B1"/>
    <w:rsid w:val="4A4536BD"/>
    <w:rsid w:val="4A485DEB"/>
    <w:rsid w:val="4A4E3578"/>
    <w:rsid w:val="4A521F7E"/>
    <w:rsid w:val="4A547680"/>
    <w:rsid w:val="4A5C030F"/>
    <w:rsid w:val="4A5D250E"/>
    <w:rsid w:val="4A5D532D"/>
    <w:rsid w:val="4A606D15"/>
    <w:rsid w:val="4A614797"/>
    <w:rsid w:val="4A622219"/>
    <w:rsid w:val="4A6534B0"/>
    <w:rsid w:val="4A674BED"/>
    <w:rsid w:val="4A6D602B"/>
    <w:rsid w:val="4A6E0229"/>
    <w:rsid w:val="4A706FB0"/>
    <w:rsid w:val="4A7224B3"/>
    <w:rsid w:val="4A726C30"/>
    <w:rsid w:val="4A753438"/>
    <w:rsid w:val="4A791E3E"/>
    <w:rsid w:val="4A7A78BF"/>
    <w:rsid w:val="4A7D0844"/>
    <w:rsid w:val="4A7E62C5"/>
    <w:rsid w:val="4A83274D"/>
    <w:rsid w:val="4A845C50"/>
    <w:rsid w:val="4A857E4F"/>
    <w:rsid w:val="4A8658D0"/>
    <w:rsid w:val="4A940469"/>
    <w:rsid w:val="4A944BE6"/>
    <w:rsid w:val="4A9500E9"/>
    <w:rsid w:val="4A9563B7"/>
    <w:rsid w:val="4A9713EE"/>
    <w:rsid w:val="4A9F5E3B"/>
    <w:rsid w:val="4AA1777F"/>
    <w:rsid w:val="4AAC5B10"/>
    <w:rsid w:val="4AB07D99"/>
    <w:rsid w:val="4AB27A19"/>
    <w:rsid w:val="4AB873A4"/>
    <w:rsid w:val="4ABA06A9"/>
    <w:rsid w:val="4ABA28A7"/>
    <w:rsid w:val="4AC431B7"/>
    <w:rsid w:val="4AC544BB"/>
    <w:rsid w:val="4ACD18C8"/>
    <w:rsid w:val="4ACD6045"/>
    <w:rsid w:val="4AD124CC"/>
    <w:rsid w:val="4AD337D1"/>
    <w:rsid w:val="4AD41253"/>
    <w:rsid w:val="4AD743D6"/>
    <w:rsid w:val="4AD90602"/>
    <w:rsid w:val="4AD978D9"/>
    <w:rsid w:val="4ADE75E4"/>
    <w:rsid w:val="4AE14CE5"/>
    <w:rsid w:val="4AE25FEA"/>
    <w:rsid w:val="4AE66BEE"/>
    <w:rsid w:val="4AE74670"/>
    <w:rsid w:val="4AED6BE2"/>
    <w:rsid w:val="4AEF5300"/>
    <w:rsid w:val="4AF02D81"/>
    <w:rsid w:val="4AF10803"/>
    <w:rsid w:val="4AF76E89"/>
    <w:rsid w:val="4AF8490A"/>
    <w:rsid w:val="4AFA3691"/>
    <w:rsid w:val="4AFA7E0D"/>
    <w:rsid w:val="4AFB1112"/>
    <w:rsid w:val="4B0574A3"/>
    <w:rsid w:val="4B111A14"/>
    <w:rsid w:val="4B132DC9"/>
    <w:rsid w:val="4B132F8D"/>
    <w:rsid w:val="4B151CBC"/>
    <w:rsid w:val="4B1751BF"/>
    <w:rsid w:val="4B193F45"/>
    <w:rsid w:val="4B1C4ECA"/>
    <w:rsid w:val="4B1E4B4A"/>
    <w:rsid w:val="4B213550"/>
    <w:rsid w:val="4B2422D7"/>
    <w:rsid w:val="4B257D58"/>
    <w:rsid w:val="4B26325B"/>
    <w:rsid w:val="4B2679D8"/>
    <w:rsid w:val="4B2A63DE"/>
    <w:rsid w:val="4B3969F9"/>
    <w:rsid w:val="4B3A447A"/>
    <w:rsid w:val="4B3E2E80"/>
    <w:rsid w:val="4B411887"/>
    <w:rsid w:val="4B51409F"/>
    <w:rsid w:val="4B51629E"/>
    <w:rsid w:val="4B565FA9"/>
    <w:rsid w:val="4B676243"/>
    <w:rsid w:val="4B6A71C8"/>
    <w:rsid w:val="4B706B53"/>
    <w:rsid w:val="4B722056"/>
    <w:rsid w:val="4B760A5C"/>
    <w:rsid w:val="4B76442C"/>
    <w:rsid w:val="4B7E16EB"/>
    <w:rsid w:val="4B8200F2"/>
    <w:rsid w:val="4B870CF6"/>
    <w:rsid w:val="4B897A7D"/>
    <w:rsid w:val="4B8A54FE"/>
    <w:rsid w:val="4B8A76FC"/>
    <w:rsid w:val="4B8D0681"/>
    <w:rsid w:val="4B901606"/>
    <w:rsid w:val="4B917087"/>
    <w:rsid w:val="4B955A8D"/>
    <w:rsid w:val="4B96350F"/>
    <w:rsid w:val="4B974814"/>
    <w:rsid w:val="4B995B21"/>
    <w:rsid w:val="4B9C5418"/>
    <w:rsid w:val="4B9F3E1E"/>
    <w:rsid w:val="4BA076A2"/>
    <w:rsid w:val="4BA15123"/>
    <w:rsid w:val="4BA24DA3"/>
    <w:rsid w:val="4BA30626"/>
    <w:rsid w:val="4BA637A9"/>
    <w:rsid w:val="4BA74AAE"/>
    <w:rsid w:val="4BAC0F36"/>
    <w:rsid w:val="4BAC3563"/>
    <w:rsid w:val="4BAF6637"/>
    <w:rsid w:val="4BB275BC"/>
    <w:rsid w:val="4BB3503D"/>
    <w:rsid w:val="4BB418A9"/>
    <w:rsid w:val="4BB42ABF"/>
    <w:rsid w:val="4BB73A44"/>
    <w:rsid w:val="4BB86F47"/>
    <w:rsid w:val="4BB927CA"/>
    <w:rsid w:val="4BBA244A"/>
    <w:rsid w:val="4BBD078F"/>
    <w:rsid w:val="4BC61AE0"/>
    <w:rsid w:val="4BC6625C"/>
    <w:rsid w:val="4BCA04E6"/>
    <w:rsid w:val="4BCB5F67"/>
    <w:rsid w:val="4BCC39E9"/>
    <w:rsid w:val="4BCE3C8F"/>
    <w:rsid w:val="4BD023EF"/>
    <w:rsid w:val="4BD40DF5"/>
    <w:rsid w:val="4BD51A25"/>
    <w:rsid w:val="4BD8527D"/>
    <w:rsid w:val="4BDF4C08"/>
    <w:rsid w:val="4BE1398E"/>
    <w:rsid w:val="4BE44913"/>
    <w:rsid w:val="4BE64593"/>
    <w:rsid w:val="4BE67E16"/>
    <w:rsid w:val="4BE95517"/>
    <w:rsid w:val="4BEA19F6"/>
    <w:rsid w:val="4BED77A1"/>
    <w:rsid w:val="4BF103A5"/>
    <w:rsid w:val="4BF23C29"/>
    <w:rsid w:val="4BF4132A"/>
    <w:rsid w:val="4BF87D30"/>
    <w:rsid w:val="4BF944CE"/>
    <w:rsid w:val="4BFB4538"/>
    <w:rsid w:val="4BFC67AA"/>
    <w:rsid w:val="4BFD41B8"/>
    <w:rsid w:val="4BFF2F3E"/>
    <w:rsid w:val="4C0009C0"/>
    <w:rsid w:val="4C016441"/>
    <w:rsid w:val="4C0473C6"/>
    <w:rsid w:val="4C082549"/>
    <w:rsid w:val="4C090181"/>
    <w:rsid w:val="4C097FBD"/>
    <w:rsid w:val="4C0C47D3"/>
    <w:rsid w:val="4C0D2254"/>
    <w:rsid w:val="4C1031D9"/>
    <w:rsid w:val="4C1166DC"/>
    <w:rsid w:val="4C12423D"/>
    <w:rsid w:val="4C162B64"/>
    <w:rsid w:val="4C1827E3"/>
    <w:rsid w:val="4C190265"/>
    <w:rsid w:val="4C193AE8"/>
    <w:rsid w:val="4C1D24EE"/>
    <w:rsid w:val="4C1E46ED"/>
    <w:rsid w:val="4C207BF0"/>
    <w:rsid w:val="4C226976"/>
    <w:rsid w:val="4C251AF9"/>
    <w:rsid w:val="4C286301"/>
    <w:rsid w:val="4C2A1804"/>
    <w:rsid w:val="4C39659B"/>
    <w:rsid w:val="4C3B4FDC"/>
    <w:rsid w:val="4C4039A8"/>
    <w:rsid w:val="4C405F26"/>
    <w:rsid w:val="4C4423AE"/>
    <w:rsid w:val="4C473333"/>
    <w:rsid w:val="4C486B77"/>
    <w:rsid w:val="4C486BB6"/>
    <w:rsid w:val="4C4A7B3B"/>
    <w:rsid w:val="4C4C303E"/>
    <w:rsid w:val="4C4E2CBD"/>
    <w:rsid w:val="4C513C42"/>
    <w:rsid w:val="4C5216C4"/>
    <w:rsid w:val="4C544BC7"/>
    <w:rsid w:val="4C552648"/>
    <w:rsid w:val="4C56394D"/>
    <w:rsid w:val="4C5948D2"/>
    <w:rsid w:val="4C5C5856"/>
    <w:rsid w:val="4C5D32D8"/>
    <w:rsid w:val="4C60645B"/>
    <w:rsid w:val="4C62195E"/>
    <w:rsid w:val="4C6251E1"/>
    <w:rsid w:val="4C644E61"/>
    <w:rsid w:val="4C675DE6"/>
    <w:rsid w:val="4C6B47EC"/>
    <w:rsid w:val="4C7450FB"/>
    <w:rsid w:val="4C746DC9"/>
    <w:rsid w:val="4C773E82"/>
    <w:rsid w:val="4C794E06"/>
    <w:rsid w:val="4C7C2508"/>
    <w:rsid w:val="4C7C5D8B"/>
    <w:rsid w:val="4C831E93"/>
    <w:rsid w:val="4C8E3AA7"/>
    <w:rsid w:val="4C9011A8"/>
    <w:rsid w:val="4C9246AB"/>
    <w:rsid w:val="4C947BAF"/>
    <w:rsid w:val="4C956D80"/>
    <w:rsid w:val="4C981E38"/>
    <w:rsid w:val="4C9978BA"/>
    <w:rsid w:val="4C9F17C3"/>
    <w:rsid w:val="4CB1386B"/>
    <w:rsid w:val="4CB229E2"/>
    <w:rsid w:val="4CB70C39"/>
    <w:rsid w:val="4CB726ED"/>
    <w:rsid w:val="4CB9236D"/>
    <w:rsid w:val="4CBF7AF9"/>
    <w:rsid w:val="4CC0557B"/>
    <w:rsid w:val="4CC306FE"/>
    <w:rsid w:val="4CC61682"/>
    <w:rsid w:val="4CC82987"/>
    <w:rsid w:val="4CD4421B"/>
    <w:rsid w:val="4CD7191D"/>
    <w:rsid w:val="4CD751A0"/>
    <w:rsid w:val="4CD82C22"/>
    <w:rsid w:val="4CDA19A5"/>
    <w:rsid w:val="4CDB3BA6"/>
    <w:rsid w:val="4CDD70A9"/>
    <w:rsid w:val="4CDE6D29"/>
    <w:rsid w:val="4CDF47AB"/>
    <w:rsid w:val="4CE0222C"/>
    <w:rsid w:val="4CE13531"/>
    <w:rsid w:val="4CE15AB0"/>
    <w:rsid w:val="4CE2572F"/>
    <w:rsid w:val="4CE71BB7"/>
    <w:rsid w:val="4CE950BA"/>
    <w:rsid w:val="4CEB3E41"/>
    <w:rsid w:val="4CEE1542"/>
    <w:rsid w:val="4CEE4DC5"/>
    <w:rsid w:val="4CF27F48"/>
    <w:rsid w:val="4CF3124D"/>
    <w:rsid w:val="4CF3344B"/>
    <w:rsid w:val="4CF44F18"/>
    <w:rsid w:val="4CFA2DD6"/>
    <w:rsid w:val="4CFE5060"/>
    <w:rsid w:val="4D0314E7"/>
    <w:rsid w:val="4D0549EA"/>
    <w:rsid w:val="4D06246C"/>
    <w:rsid w:val="4D08596F"/>
    <w:rsid w:val="4D0933F1"/>
    <w:rsid w:val="4D0A0E72"/>
    <w:rsid w:val="4D0F7D63"/>
    <w:rsid w:val="4D147203"/>
    <w:rsid w:val="4D185C09"/>
    <w:rsid w:val="4D1879C1"/>
    <w:rsid w:val="4D1A6F0E"/>
    <w:rsid w:val="4D1B2411"/>
    <w:rsid w:val="4D2607A2"/>
    <w:rsid w:val="4D2E5BAF"/>
    <w:rsid w:val="4D3245B5"/>
    <w:rsid w:val="4D334235"/>
    <w:rsid w:val="4D357738"/>
    <w:rsid w:val="4D372C3B"/>
    <w:rsid w:val="4D3D03C8"/>
    <w:rsid w:val="4D426A4E"/>
    <w:rsid w:val="4D4322D1"/>
    <w:rsid w:val="4D441F51"/>
    <w:rsid w:val="4D4579D2"/>
    <w:rsid w:val="4D472ED5"/>
    <w:rsid w:val="4D4A76DD"/>
    <w:rsid w:val="4D4D6AF7"/>
    <w:rsid w:val="4D4F3B65"/>
    <w:rsid w:val="4D524AEA"/>
    <w:rsid w:val="4D554464"/>
    <w:rsid w:val="4D5634F0"/>
    <w:rsid w:val="4D5756EE"/>
    <w:rsid w:val="4D5B1B76"/>
    <w:rsid w:val="4D5B7978"/>
    <w:rsid w:val="4D5C75F7"/>
    <w:rsid w:val="4D6046FD"/>
    <w:rsid w:val="4D66378A"/>
    <w:rsid w:val="4D69470F"/>
    <w:rsid w:val="4D6B7C12"/>
    <w:rsid w:val="4D711B1B"/>
    <w:rsid w:val="4D7471F9"/>
    <w:rsid w:val="4D796F28"/>
    <w:rsid w:val="4D7B7EAC"/>
    <w:rsid w:val="4D7F46B4"/>
    <w:rsid w:val="4D802136"/>
    <w:rsid w:val="4D8330BA"/>
    <w:rsid w:val="4D881740"/>
    <w:rsid w:val="4D8A04C7"/>
    <w:rsid w:val="4D8B5F48"/>
    <w:rsid w:val="4D8C39CA"/>
    <w:rsid w:val="4D906B4D"/>
    <w:rsid w:val="4D9145CE"/>
    <w:rsid w:val="4D922050"/>
    <w:rsid w:val="4D92309B"/>
    <w:rsid w:val="4D950A56"/>
    <w:rsid w:val="4D9A4EDE"/>
    <w:rsid w:val="4D9B0761"/>
    <w:rsid w:val="4D9B61E3"/>
    <w:rsid w:val="4D9C3C64"/>
    <w:rsid w:val="4DA06DE7"/>
    <w:rsid w:val="4DA222EA"/>
    <w:rsid w:val="4DA37D6C"/>
    <w:rsid w:val="4DA41071"/>
    <w:rsid w:val="4DA76772"/>
    <w:rsid w:val="4DAB09FB"/>
    <w:rsid w:val="4DAB2BFA"/>
    <w:rsid w:val="4DAB5178"/>
    <w:rsid w:val="4DAC067B"/>
    <w:rsid w:val="4DB07082"/>
    <w:rsid w:val="4DB20B35"/>
    <w:rsid w:val="4DB33889"/>
    <w:rsid w:val="4DB35E08"/>
    <w:rsid w:val="4DB4130B"/>
    <w:rsid w:val="4DB8448E"/>
    <w:rsid w:val="4DBA3214"/>
    <w:rsid w:val="4DBA7991"/>
    <w:rsid w:val="4DBB0C96"/>
    <w:rsid w:val="4DBB7A1A"/>
    <w:rsid w:val="4DBC6717"/>
    <w:rsid w:val="4DBE1C1A"/>
    <w:rsid w:val="4DBE6397"/>
    <w:rsid w:val="4DC360A2"/>
    <w:rsid w:val="4DC515A5"/>
    <w:rsid w:val="4DD12E39"/>
    <w:rsid w:val="4DDC11CB"/>
    <w:rsid w:val="4DE343D9"/>
    <w:rsid w:val="4DE465D7"/>
    <w:rsid w:val="4DE72DDF"/>
    <w:rsid w:val="4DEA5F62"/>
    <w:rsid w:val="4DEF23EA"/>
    <w:rsid w:val="4DF420F5"/>
    <w:rsid w:val="4DFC3C7E"/>
    <w:rsid w:val="4DFC7501"/>
    <w:rsid w:val="4DFD4F82"/>
    <w:rsid w:val="4E04238F"/>
    <w:rsid w:val="4E05458D"/>
    <w:rsid w:val="4E073314"/>
    <w:rsid w:val="4E092F93"/>
    <w:rsid w:val="4E0B1D1A"/>
    <w:rsid w:val="4E0B6496"/>
    <w:rsid w:val="4E1061A1"/>
    <w:rsid w:val="4E125E21"/>
    <w:rsid w:val="4E1338A3"/>
    <w:rsid w:val="4E137126"/>
    <w:rsid w:val="4E154828"/>
    <w:rsid w:val="4E1C6F66"/>
    <w:rsid w:val="4E21063A"/>
    <w:rsid w:val="4E233B3D"/>
    <w:rsid w:val="4E2528C4"/>
    <w:rsid w:val="4E2912CA"/>
    <w:rsid w:val="4E2B0F4A"/>
    <w:rsid w:val="4E2E5752"/>
    <w:rsid w:val="4E300C55"/>
    <w:rsid w:val="4E3166D6"/>
    <w:rsid w:val="4E3A6FE6"/>
    <w:rsid w:val="4E3B4A67"/>
    <w:rsid w:val="4E3D7F6A"/>
    <w:rsid w:val="4E3E59EC"/>
    <w:rsid w:val="4E3F065B"/>
    <w:rsid w:val="4E431E74"/>
    <w:rsid w:val="4E501189"/>
    <w:rsid w:val="4E506F8B"/>
    <w:rsid w:val="4E545991"/>
    <w:rsid w:val="4E5C081F"/>
    <w:rsid w:val="4E5E049F"/>
    <w:rsid w:val="4E614CA7"/>
    <w:rsid w:val="4E622728"/>
    <w:rsid w:val="4E626EA5"/>
    <w:rsid w:val="4E670DAE"/>
    <w:rsid w:val="4E676BB0"/>
    <w:rsid w:val="4E684632"/>
    <w:rsid w:val="4E6942B2"/>
    <w:rsid w:val="4E6B77B5"/>
    <w:rsid w:val="4E6E0739"/>
    <w:rsid w:val="4E734BC1"/>
    <w:rsid w:val="4E75016C"/>
    <w:rsid w:val="4E753947"/>
    <w:rsid w:val="4E801CD9"/>
    <w:rsid w:val="4E8B2268"/>
    <w:rsid w:val="4E8C356D"/>
    <w:rsid w:val="4E8E31EC"/>
    <w:rsid w:val="4E8F44F1"/>
    <w:rsid w:val="4E914171"/>
    <w:rsid w:val="4E921BF3"/>
    <w:rsid w:val="4E932EF7"/>
    <w:rsid w:val="4E937674"/>
    <w:rsid w:val="4E9563FB"/>
    <w:rsid w:val="4E963E7C"/>
    <w:rsid w:val="4EA17C8F"/>
    <w:rsid w:val="4EA71B98"/>
    <w:rsid w:val="4EAC6020"/>
    <w:rsid w:val="4EB5692F"/>
    <w:rsid w:val="4EBB663A"/>
    <w:rsid w:val="4EC77ECE"/>
    <w:rsid w:val="4EC97B4E"/>
    <w:rsid w:val="4ECC0AD3"/>
    <w:rsid w:val="4ECC4356"/>
    <w:rsid w:val="4ECD1DD8"/>
    <w:rsid w:val="4ED04F5B"/>
    <w:rsid w:val="4ED2045E"/>
    <w:rsid w:val="4ED82367"/>
    <w:rsid w:val="4ED9236E"/>
    <w:rsid w:val="4ED97DE9"/>
    <w:rsid w:val="4EDB32EC"/>
    <w:rsid w:val="4EDB6B6F"/>
    <w:rsid w:val="4EDC0D6D"/>
    <w:rsid w:val="4EDE2BD4"/>
    <w:rsid w:val="4EDF1CF2"/>
    <w:rsid w:val="4EDF5575"/>
    <w:rsid w:val="4EE10A78"/>
    <w:rsid w:val="4EE33F7B"/>
    <w:rsid w:val="4EE6167D"/>
    <w:rsid w:val="4EE74B80"/>
    <w:rsid w:val="4EEB3586"/>
    <w:rsid w:val="4EED488B"/>
    <w:rsid w:val="4EEE230C"/>
    <w:rsid w:val="4EEE450B"/>
    <w:rsid w:val="4EF10D13"/>
    <w:rsid w:val="4EF26794"/>
    <w:rsid w:val="4EF77399"/>
    <w:rsid w:val="4EF8069D"/>
    <w:rsid w:val="4F065435"/>
    <w:rsid w:val="4F09192A"/>
    <w:rsid w:val="4F1137C6"/>
    <w:rsid w:val="4F121247"/>
    <w:rsid w:val="4F136CC9"/>
    <w:rsid w:val="4F147FCE"/>
    <w:rsid w:val="4F1634D1"/>
    <w:rsid w:val="4F1C53DA"/>
    <w:rsid w:val="4F1E505A"/>
    <w:rsid w:val="4F2272E3"/>
    <w:rsid w:val="4F236F63"/>
    <w:rsid w:val="4F2833EB"/>
    <w:rsid w:val="4F2C5674"/>
    <w:rsid w:val="4F2D30F6"/>
    <w:rsid w:val="4F2D7873"/>
    <w:rsid w:val="4F316279"/>
    <w:rsid w:val="4F323738"/>
    <w:rsid w:val="4F3B240C"/>
    <w:rsid w:val="4F3B2459"/>
    <w:rsid w:val="4F3B460A"/>
    <w:rsid w:val="4F3D590F"/>
    <w:rsid w:val="4F3F3010"/>
    <w:rsid w:val="4F431A16"/>
    <w:rsid w:val="4F442D1B"/>
    <w:rsid w:val="4F4A4C24"/>
    <w:rsid w:val="4F4C6922"/>
    <w:rsid w:val="4F4F5829"/>
    <w:rsid w:val="4F562C35"/>
    <w:rsid w:val="4F5706B7"/>
    <w:rsid w:val="4F593BBA"/>
    <w:rsid w:val="4F59743D"/>
    <w:rsid w:val="4F5B7CF9"/>
    <w:rsid w:val="4F5D5E43"/>
    <w:rsid w:val="4F5F1347"/>
    <w:rsid w:val="4F653250"/>
    <w:rsid w:val="4F67286E"/>
    <w:rsid w:val="4F676753"/>
    <w:rsid w:val="4F691C56"/>
    <w:rsid w:val="4F693DE7"/>
    <w:rsid w:val="4F6B5159"/>
    <w:rsid w:val="4F6F15E1"/>
    <w:rsid w:val="4F707062"/>
    <w:rsid w:val="4F714AE4"/>
    <w:rsid w:val="4F722566"/>
    <w:rsid w:val="4F7A31F5"/>
    <w:rsid w:val="4F7A7972"/>
    <w:rsid w:val="4F7B0C77"/>
    <w:rsid w:val="4F7B53F3"/>
    <w:rsid w:val="4F7D08F7"/>
    <w:rsid w:val="4F7D417A"/>
    <w:rsid w:val="4F8172FD"/>
    <w:rsid w:val="4F824D7E"/>
    <w:rsid w:val="4F855D03"/>
    <w:rsid w:val="4F8B3490"/>
    <w:rsid w:val="4F8D0B91"/>
    <w:rsid w:val="4F8F4094"/>
    <w:rsid w:val="4F905399"/>
    <w:rsid w:val="4F932C84"/>
    <w:rsid w:val="4F94051C"/>
    <w:rsid w:val="4F9D33AA"/>
    <w:rsid w:val="4F9D6C2D"/>
    <w:rsid w:val="4F9E46AF"/>
    <w:rsid w:val="4FA407B6"/>
    <w:rsid w:val="4FA74FBE"/>
    <w:rsid w:val="4FA82A40"/>
    <w:rsid w:val="4FA871BC"/>
    <w:rsid w:val="4FAA5F43"/>
    <w:rsid w:val="4FAD6EC7"/>
    <w:rsid w:val="4FB045C9"/>
    <w:rsid w:val="4FB42FCF"/>
    <w:rsid w:val="4FBA3D69"/>
    <w:rsid w:val="4FBC3C5F"/>
    <w:rsid w:val="4FBC5E5D"/>
    <w:rsid w:val="4FBD16E0"/>
    <w:rsid w:val="4FBD38DE"/>
    <w:rsid w:val="4FBE1360"/>
    <w:rsid w:val="4FC357E8"/>
    <w:rsid w:val="4FD25E02"/>
    <w:rsid w:val="4FD56D87"/>
    <w:rsid w:val="4FD64808"/>
    <w:rsid w:val="4FD9320F"/>
    <w:rsid w:val="4FDC4193"/>
    <w:rsid w:val="4FE02B99"/>
    <w:rsid w:val="4FE0641D"/>
    <w:rsid w:val="4FE373A1"/>
    <w:rsid w:val="4FE415A0"/>
    <w:rsid w:val="4FE528A4"/>
    <w:rsid w:val="4FE64AA3"/>
    <w:rsid w:val="4FE87FA6"/>
    <w:rsid w:val="4FE95A27"/>
    <w:rsid w:val="4FEA6D2C"/>
    <w:rsid w:val="4FED442E"/>
    <w:rsid w:val="4FED5402"/>
    <w:rsid w:val="4FEE5FA1"/>
    <w:rsid w:val="4FEF7931"/>
    <w:rsid w:val="4FF108B5"/>
    <w:rsid w:val="4FF17EF4"/>
    <w:rsid w:val="4FF572BC"/>
    <w:rsid w:val="4FF705C0"/>
    <w:rsid w:val="4FFA3743"/>
    <w:rsid w:val="4FFB4A48"/>
    <w:rsid w:val="4FFD46C8"/>
    <w:rsid w:val="50067556"/>
    <w:rsid w:val="5007085B"/>
    <w:rsid w:val="50074FD7"/>
    <w:rsid w:val="500B7261"/>
    <w:rsid w:val="500D49E0"/>
    <w:rsid w:val="50103002"/>
    <w:rsid w:val="5012466D"/>
    <w:rsid w:val="50152B62"/>
    <w:rsid w:val="501677F0"/>
    <w:rsid w:val="50170AF5"/>
    <w:rsid w:val="50190775"/>
    <w:rsid w:val="50195818"/>
    <w:rsid w:val="501B74FB"/>
    <w:rsid w:val="501F267E"/>
    <w:rsid w:val="50236B06"/>
    <w:rsid w:val="50252009"/>
    <w:rsid w:val="50280D8F"/>
    <w:rsid w:val="5031169F"/>
    <w:rsid w:val="50334BA2"/>
    <w:rsid w:val="503E1024"/>
    <w:rsid w:val="50406436"/>
    <w:rsid w:val="5041313C"/>
    <w:rsid w:val="504273BB"/>
    <w:rsid w:val="504925C9"/>
    <w:rsid w:val="50496D46"/>
    <w:rsid w:val="504A004A"/>
    <w:rsid w:val="504A47C7"/>
    <w:rsid w:val="504D0FCF"/>
    <w:rsid w:val="504D574C"/>
    <w:rsid w:val="50501F54"/>
    <w:rsid w:val="505066D1"/>
    <w:rsid w:val="505301A3"/>
    <w:rsid w:val="505450D7"/>
    <w:rsid w:val="505563DC"/>
    <w:rsid w:val="50563E5D"/>
    <w:rsid w:val="50583ADD"/>
    <w:rsid w:val="50587360"/>
    <w:rsid w:val="505A2863"/>
    <w:rsid w:val="505D37E8"/>
    <w:rsid w:val="505E3468"/>
    <w:rsid w:val="50640BF4"/>
    <w:rsid w:val="50660874"/>
    <w:rsid w:val="506917F9"/>
    <w:rsid w:val="506A727A"/>
    <w:rsid w:val="506B057F"/>
    <w:rsid w:val="506C6001"/>
    <w:rsid w:val="506D01FF"/>
    <w:rsid w:val="506E1504"/>
    <w:rsid w:val="50740B35"/>
    <w:rsid w:val="5074560B"/>
    <w:rsid w:val="50774392"/>
    <w:rsid w:val="50795316"/>
    <w:rsid w:val="507A2D98"/>
    <w:rsid w:val="507E179E"/>
    <w:rsid w:val="50833C49"/>
    <w:rsid w:val="50851129"/>
    <w:rsid w:val="50863327"/>
    <w:rsid w:val="50866BAB"/>
    <w:rsid w:val="508E3FB7"/>
    <w:rsid w:val="50935EC0"/>
    <w:rsid w:val="50997DCA"/>
    <w:rsid w:val="509E4251"/>
    <w:rsid w:val="50A4615B"/>
    <w:rsid w:val="50A97291"/>
    <w:rsid w:val="50AC0FE9"/>
    <w:rsid w:val="50B30973"/>
    <w:rsid w:val="50B41C78"/>
    <w:rsid w:val="50B463F5"/>
    <w:rsid w:val="50BA3B81"/>
    <w:rsid w:val="50BA42F9"/>
    <w:rsid w:val="50BB1603"/>
    <w:rsid w:val="50BE2588"/>
    <w:rsid w:val="50BF4786"/>
    <w:rsid w:val="50C2318C"/>
    <w:rsid w:val="50C2570B"/>
    <w:rsid w:val="50C30C0E"/>
    <w:rsid w:val="50C36A0F"/>
    <w:rsid w:val="50C51F13"/>
    <w:rsid w:val="50C67994"/>
    <w:rsid w:val="50CB189D"/>
    <w:rsid w:val="50CE02F4"/>
    <w:rsid w:val="50D024A2"/>
    <w:rsid w:val="50D137A7"/>
    <w:rsid w:val="50D36CAA"/>
    <w:rsid w:val="50D67C2E"/>
    <w:rsid w:val="50D71E2D"/>
    <w:rsid w:val="50D83132"/>
    <w:rsid w:val="50D878AE"/>
    <w:rsid w:val="50DA0833"/>
    <w:rsid w:val="50DE63C8"/>
    <w:rsid w:val="50DF4CBB"/>
    <w:rsid w:val="50E07940"/>
    <w:rsid w:val="50E1107E"/>
    <w:rsid w:val="50E336C1"/>
    <w:rsid w:val="50E720C7"/>
    <w:rsid w:val="50ED7854"/>
    <w:rsid w:val="50EE1CF2"/>
    <w:rsid w:val="50F129D7"/>
    <w:rsid w:val="50F25EDA"/>
    <w:rsid w:val="50F54C60"/>
    <w:rsid w:val="50F626E2"/>
    <w:rsid w:val="50F648E0"/>
    <w:rsid w:val="50F93666"/>
    <w:rsid w:val="510164F4"/>
    <w:rsid w:val="51023F76"/>
    <w:rsid w:val="510A67DD"/>
    <w:rsid w:val="51122012"/>
    <w:rsid w:val="51137A93"/>
    <w:rsid w:val="5117649A"/>
    <w:rsid w:val="511E595C"/>
    <w:rsid w:val="51237D2E"/>
    <w:rsid w:val="512457AF"/>
    <w:rsid w:val="51260CB2"/>
    <w:rsid w:val="5126542F"/>
    <w:rsid w:val="51276734"/>
    <w:rsid w:val="512D063D"/>
    <w:rsid w:val="512E02BD"/>
    <w:rsid w:val="512F3B40"/>
    <w:rsid w:val="5131339E"/>
    <w:rsid w:val="51322546"/>
    <w:rsid w:val="51357C48"/>
    <w:rsid w:val="51384450"/>
    <w:rsid w:val="513916E5"/>
    <w:rsid w:val="5139664E"/>
    <w:rsid w:val="513B2C5D"/>
    <w:rsid w:val="513B53D4"/>
    <w:rsid w:val="513D439B"/>
    <w:rsid w:val="513D5054"/>
    <w:rsid w:val="51405FD9"/>
    <w:rsid w:val="51424D5F"/>
    <w:rsid w:val="51440262"/>
    <w:rsid w:val="51463765"/>
    <w:rsid w:val="514C30F0"/>
    <w:rsid w:val="51532A7B"/>
    <w:rsid w:val="515B7E88"/>
    <w:rsid w:val="515C2C15"/>
    <w:rsid w:val="515C5909"/>
    <w:rsid w:val="515C7B07"/>
    <w:rsid w:val="515D5589"/>
    <w:rsid w:val="515F688E"/>
    <w:rsid w:val="516279E3"/>
    <w:rsid w:val="516F6B28"/>
    <w:rsid w:val="517045AA"/>
    <w:rsid w:val="51773F34"/>
    <w:rsid w:val="517777B8"/>
    <w:rsid w:val="51792CBB"/>
    <w:rsid w:val="51797438"/>
    <w:rsid w:val="517A4EB9"/>
    <w:rsid w:val="517D392F"/>
    <w:rsid w:val="517E1341"/>
    <w:rsid w:val="517E7143"/>
    <w:rsid w:val="51804844"/>
    <w:rsid w:val="518122C6"/>
    <w:rsid w:val="51816421"/>
    <w:rsid w:val="51825B49"/>
    <w:rsid w:val="51827D47"/>
    <w:rsid w:val="51861C76"/>
    <w:rsid w:val="51861FD1"/>
    <w:rsid w:val="5186674D"/>
    <w:rsid w:val="518741CF"/>
    <w:rsid w:val="5188302A"/>
    <w:rsid w:val="51894768"/>
    <w:rsid w:val="518976D2"/>
    <w:rsid w:val="518A6C1F"/>
    <w:rsid w:val="518B2BD5"/>
    <w:rsid w:val="518B6458"/>
    <w:rsid w:val="518E73DD"/>
    <w:rsid w:val="51925DE3"/>
    <w:rsid w:val="519434E5"/>
    <w:rsid w:val="51950F66"/>
    <w:rsid w:val="519647E9"/>
    <w:rsid w:val="5197226B"/>
    <w:rsid w:val="51981EEB"/>
    <w:rsid w:val="5199576E"/>
    <w:rsid w:val="519A53EE"/>
    <w:rsid w:val="51A5377F"/>
    <w:rsid w:val="51A72505"/>
    <w:rsid w:val="51AC5C98"/>
    <w:rsid w:val="51AE1E90"/>
    <w:rsid w:val="51AF1B10"/>
    <w:rsid w:val="51B22A95"/>
    <w:rsid w:val="51B4181B"/>
    <w:rsid w:val="51B43D99"/>
    <w:rsid w:val="51B45F98"/>
    <w:rsid w:val="51B53A19"/>
    <w:rsid w:val="51B5729C"/>
    <w:rsid w:val="51BA3724"/>
    <w:rsid w:val="51BB11A6"/>
    <w:rsid w:val="51BD0E26"/>
    <w:rsid w:val="51BE68A7"/>
    <w:rsid w:val="51C407B0"/>
    <w:rsid w:val="51C51AB5"/>
    <w:rsid w:val="51C825BF"/>
    <w:rsid w:val="51C82A3A"/>
    <w:rsid w:val="51C904BB"/>
    <w:rsid w:val="51D75253"/>
    <w:rsid w:val="51DA01C5"/>
    <w:rsid w:val="51DA61D7"/>
    <w:rsid w:val="51DD715C"/>
    <w:rsid w:val="51E113E5"/>
    <w:rsid w:val="51E26E67"/>
    <w:rsid w:val="51E51FEA"/>
    <w:rsid w:val="51E967F2"/>
    <w:rsid w:val="51EF617D"/>
    <w:rsid w:val="51F2387E"/>
    <w:rsid w:val="51F31300"/>
    <w:rsid w:val="51F62284"/>
    <w:rsid w:val="51F8100B"/>
    <w:rsid w:val="51FA0C8B"/>
    <w:rsid w:val="51FB1F8F"/>
    <w:rsid w:val="5203739C"/>
    <w:rsid w:val="52050320"/>
    <w:rsid w:val="52057A3C"/>
    <w:rsid w:val="520605DB"/>
    <w:rsid w:val="520A0F25"/>
    <w:rsid w:val="520D572D"/>
    <w:rsid w:val="520F53AD"/>
    <w:rsid w:val="521108B0"/>
    <w:rsid w:val="52126331"/>
    <w:rsid w:val="521572B6"/>
    <w:rsid w:val="521A11BF"/>
    <w:rsid w:val="521A6D80"/>
    <w:rsid w:val="521C24C4"/>
    <w:rsid w:val="521C7F46"/>
    <w:rsid w:val="521D59C7"/>
    <w:rsid w:val="522030C9"/>
    <w:rsid w:val="52210B4A"/>
    <w:rsid w:val="52257550"/>
    <w:rsid w:val="52272A53"/>
    <w:rsid w:val="522E5C61"/>
    <w:rsid w:val="52424902"/>
    <w:rsid w:val="52463308"/>
    <w:rsid w:val="52466B8B"/>
    <w:rsid w:val="524A5592"/>
    <w:rsid w:val="524B3013"/>
    <w:rsid w:val="524B3200"/>
    <w:rsid w:val="524C5212"/>
    <w:rsid w:val="524D2C93"/>
    <w:rsid w:val="524F1A19"/>
    <w:rsid w:val="5252299E"/>
    <w:rsid w:val="52530420"/>
    <w:rsid w:val="525955B1"/>
    <w:rsid w:val="525B32AE"/>
    <w:rsid w:val="525C54AC"/>
    <w:rsid w:val="52607735"/>
    <w:rsid w:val="5265033A"/>
    <w:rsid w:val="52684B42"/>
    <w:rsid w:val="526C5746"/>
    <w:rsid w:val="52781559"/>
    <w:rsid w:val="528043E7"/>
    <w:rsid w:val="528256EC"/>
    <w:rsid w:val="52825B1B"/>
    <w:rsid w:val="528278EA"/>
    <w:rsid w:val="52844E28"/>
    <w:rsid w:val="5285086E"/>
    <w:rsid w:val="528540F2"/>
    <w:rsid w:val="52873D72"/>
    <w:rsid w:val="52885076"/>
    <w:rsid w:val="52897275"/>
    <w:rsid w:val="528C01F9"/>
    <w:rsid w:val="5296438C"/>
    <w:rsid w:val="52971E0E"/>
    <w:rsid w:val="5298788F"/>
    <w:rsid w:val="529B0814"/>
    <w:rsid w:val="529C6C5D"/>
    <w:rsid w:val="529E721A"/>
    <w:rsid w:val="52A25C20"/>
    <w:rsid w:val="52A336A2"/>
    <w:rsid w:val="52A720A8"/>
    <w:rsid w:val="52AA302D"/>
    <w:rsid w:val="52AB1D72"/>
    <w:rsid w:val="52AC6530"/>
    <w:rsid w:val="52AE52B6"/>
    <w:rsid w:val="52B129B7"/>
    <w:rsid w:val="52B4393C"/>
    <w:rsid w:val="52B626C2"/>
    <w:rsid w:val="52BE5550"/>
    <w:rsid w:val="52C00A54"/>
    <w:rsid w:val="52C164D5"/>
    <w:rsid w:val="52C23F57"/>
    <w:rsid w:val="52C6295D"/>
    <w:rsid w:val="52C87073"/>
    <w:rsid w:val="52C9005E"/>
    <w:rsid w:val="52CB3561"/>
    <w:rsid w:val="52CE1F68"/>
    <w:rsid w:val="52D2676F"/>
    <w:rsid w:val="52D363EF"/>
    <w:rsid w:val="52D43E71"/>
    <w:rsid w:val="52D576F4"/>
    <w:rsid w:val="52D82877"/>
    <w:rsid w:val="52E03507"/>
    <w:rsid w:val="52E650D7"/>
    <w:rsid w:val="52E6760E"/>
    <w:rsid w:val="52E8648C"/>
    <w:rsid w:val="52E96395"/>
    <w:rsid w:val="52EE029E"/>
    <w:rsid w:val="52F037A1"/>
    <w:rsid w:val="52F1599F"/>
    <w:rsid w:val="52F26CA4"/>
    <w:rsid w:val="52F421A7"/>
    <w:rsid w:val="52F46924"/>
    <w:rsid w:val="52F656AA"/>
    <w:rsid w:val="52FB1B32"/>
    <w:rsid w:val="52FC75B4"/>
    <w:rsid w:val="53005FBA"/>
    <w:rsid w:val="530B1DCC"/>
    <w:rsid w:val="53171462"/>
    <w:rsid w:val="53175BDF"/>
    <w:rsid w:val="53183661"/>
    <w:rsid w:val="531B7E68"/>
    <w:rsid w:val="531C2067"/>
    <w:rsid w:val="531D336C"/>
    <w:rsid w:val="532076DA"/>
    <w:rsid w:val="532219F2"/>
    <w:rsid w:val="53237473"/>
    <w:rsid w:val="53244EF5"/>
    <w:rsid w:val="53252976"/>
    <w:rsid w:val="53273C7B"/>
    <w:rsid w:val="532A2681"/>
    <w:rsid w:val="532C5B84"/>
    <w:rsid w:val="532D7D83"/>
    <w:rsid w:val="5331200C"/>
    <w:rsid w:val="53331C8C"/>
    <w:rsid w:val="5333550F"/>
    <w:rsid w:val="53376114"/>
    <w:rsid w:val="53397419"/>
    <w:rsid w:val="533F3520"/>
    <w:rsid w:val="53400FA2"/>
    <w:rsid w:val="534479A8"/>
    <w:rsid w:val="53462EAB"/>
    <w:rsid w:val="5347092C"/>
    <w:rsid w:val="534C4DB4"/>
    <w:rsid w:val="535321C1"/>
    <w:rsid w:val="535534C5"/>
    <w:rsid w:val="5357444A"/>
    <w:rsid w:val="535769C9"/>
    <w:rsid w:val="53586648"/>
    <w:rsid w:val="5359794D"/>
    <w:rsid w:val="535C08D2"/>
    <w:rsid w:val="535C417D"/>
    <w:rsid w:val="53630D86"/>
    <w:rsid w:val="536A7BE8"/>
    <w:rsid w:val="53714FF4"/>
    <w:rsid w:val="53774CFF"/>
    <w:rsid w:val="537A3705"/>
    <w:rsid w:val="53801D8B"/>
    <w:rsid w:val="5382528E"/>
    <w:rsid w:val="53832D10"/>
    <w:rsid w:val="53840791"/>
    <w:rsid w:val="5389269B"/>
    <w:rsid w:val="538A5F1E"/>
    <w:rsid w:val="538E4924"/>
    <w:rsid w:val="53902026"/>
    <w:rsid w:val="53980081"/>
    <w:rsid w:val="53987432"/>
    <w:rsid w:val="539A2935"/>
    <w:rsid w:val="53A51893"/>
    <w:rsid w:val="53A854CE"/>
    <w:rsid w:val="53AD73D7"/>
    <w:rsid w:val="53B50F60"/>
    <w:rsid w:val="53B669E2"/>
    <w:rsid w:val="53BC416F"/>
    <w:rsid w:val="53C16078"/>
    <w:rsid w:val="53C23AF9"/>
    <w:rsid w:val="53C85A03"/>
    <w:rsid w:val="53C93484"/>
    <w:rsid w:val="53D41815"/>
    <w:rsid w:val="53D7279A"/>
    <w:rsid w:val="53D85C9D"/>
    <w:rsid w:val="53DA11A0"/>
    <w:rsid w:val="53DC46A3"/>
    <w:rsid w:val="53E265AD"/>
    <w:rsid w:val="53F16BC7"/>
    <w:rsid w:val="53F24649"/>
    <w:rsid w:val="53F6304F"/>
    <w:rsid w:val="53F654B5"/>
    <w:rsid w:val="53F72CCF"/>
    <w:rsid w:val="53F75E90"/>
    <w:rsid w:val="53FC29DA"/>
    <w:rsid w:val="54050405"/>
    <w:rsid w:val="540632E9"/>
    <w:rsid w:val="54070D6B"/>
    <w:rsid w:val="540867EC"/>
    <w:rsid w:val="540B7771"/>
    <w:rsid w:val="540C73F1"/>
    <w:rsid w:val="540E28F4"/>
    <w:rsid w:val="54105DF7"/>
    <w:rsid w:val="541212FA"/>
    <w:rsid w:val="54153EF4"/>
    <w:rsid w:val="54194508"/>
    <w:rsid w:val="541A1F8A"/>
    <w:rsid w:val="541B7A0B"/>
    <w:rsid w:val="541E510D"/>
    <w:rsid w:val="541F6411"/>
    <w:rsid w:val="54203E93"/>
    <w:rsid w:val="54272352"/>
    <w:rsid w:val="54296D21"/>
    <w:rsid w:val="542C5727"/>
    <w:rsid w:val="542D5D29"/>
    <w:rsid w:val="543350B2"/>
    <w:rsid w:val="543C7F40"/>
    <w:rsid w:val="54406946"/>
    <w:rsid w:val="544256CC"/>
    <w:rsid w:val="54497256"/>
    <w:rsid w:val="545207D2"/>
    <w:rsid w:val="54553068"/>
    <w:rsid w:val="545A4F71"/>
    <w:rsid w:val="545D5EF6"/>
    <w:rsid w:val="54604C7D"/>
    <w:rsid w:val="546148FC"/>
    <w:rsid w:val="54625C01"/>
    <w:rsid w:val="54633683"/>
    <w:rsid w:val="54660D84"/>
    <w:rsid w:val="54687B0A"/>
    <w:rsid w:val="546E1A14"/>
    <w:rsid w:val="546F3C12"/>
    <w:rsid w:val="54701694"/>
    <w:rsid w:val="54705100"/>
    <w:rsid w:val="5472094E"/>
    <w:rsid w:val="5474391D"/>
    <w:rsid w:val="5475359D"/>
    <w:rsid w:val="54795826"/>
    <w:rsid w:val="547B54A6"/>
    <w:rsid w:val="547E642B"/>
    <w:rsid w:val="54866D6A"/>
    <w:rsid w:val="548670BA"/>
    <w:rsid w:val="548712B9"/>
    <w:rsid w:val="5489003F"/>
    <w:rsid w:val="5492094F"/>
    <w:rsid w:val="549B37DD"/>
    <w:rsid w:val="54A156E6"/>
    <w:rsid w:val="54A30BE9"/>
    <w:rsid w:val="54A4666B"/>
    <w:rsid w:val="54A72E72"/>
    <w:rsid w:val="54AA0574"/>
    <w:rsid w:val="54AB1879"/>
    <w:rsid w:val="54AF027F"/>
    <w:rsid w:val="54B05C07"/>
    <w:rsid w:val="54B07EFF"/>
    <w:rsid w:val="54B34707"/>
    <w:rsid w:val="54B57C0A"/>
    <w:rsid w:val="54BA080E"/>
    <w:rsid w:val="54BE7214"/>
    <w:rsid w:val="54C25C1B"/>
    <w:rsid w:val="54C75926"/>
    <w:rsid w:val="54CB1DAD"/>
    <w:rsid w:val="54CC3FAC"/>
    <w:rsid w:val="54D33936"/>
    <w:rsid w:val="54D56E3A"/>
    <w:rsid w:val="54D75BC0"/>
    <w:rsid w:val="54D910C3"/>
    <w:rsid w:val="54DE554B"/>
    <w:rsid w:val="54E00A4E"/>
    <w:rsid w:val="54E23F51"/>
    <w:rsid w:val="54E44ED6"/>
    <w:rsid w:val="54E52957"/>
    <w:rsid w:val="54E838DC"/>
    <w:rsid w:val="54E95ADA"/>
    <w:rsid w:val="54ED7D64"/>
    <w:rsid w:val="54F05465"/>
    <w:rsid w:val="54F15B76"/>
    <w:rsid w:val="54F20968"/>
    <w:rsid w:val="54F55170"/>
    <w:rsid w:val="54F860F5"/>
    <w:rsid w:val="54FC5FD4"/>
    <w:rsid w:val="54FE5A7F"/>
    <w:rsid w:val="55024486"/>
    <w:rsid w:val="5507090D"/>
    <w:rsid w:val="55093E11"/>
    <w:rsid w:val="550C4D95"/>
    <w:rsid w:val="550E0298"/>
    <w:rsid w:val="550F3BDA"/>
    <w:rsid w:val="550F7B88"/>
    <w:rsid w:val="55114AA0"/>
    <w:rsid w:val="55126C9E"/>
    <w:rsid w:val="55134720"/>
    <w:rsid w:val="55145A25"/>
    <w:rsid w:val="551534A6"/>
    <w:rsid w:val="551556A5"/>
    <w:rsid w:val="55170BA8"/>
    <w:rsid w:val="55182ABF"/>
    <w:rsid w:val="55186629"/>
    <w:rsid w:val="551B2E31"/>
    <w:rsid w:val="551C08B3"/>
    <w:rsid w:val="551E0533"/>
    <w:rsid w:val="5526593F"/>
    <w:rsid w:val="55280E42"/>
    <w:rsid w:val="552B1DC7"/>
    <w:rsid w:val="552C52CA"/>
    <w:rsid w:val="552D2D4B"/>
    <w:rsid w:val="552E31B7"/>
    <w:rsid w:val="552E65CF"/>
    <w:rsid w:val="552F624E"/>
    <w:rsid w:val="55332A56"/>
    <w:rsid w:val="553426D6"/>
    <w:rsid w:val="55350158"/>
    <w:rsid w:val="5536715A"/>
    <w:rsid w:val="554043B5"/>
    <w:rsid w:val="55432CF1"/>
    <w:rsid w:val="55434EEF"/>
    <w:rsid w:val="5543746D"/>
    <w:rsid w:val="554503F2"/>
    <w:rsid w:val="554716F7"/>
    <w:rsid w:val="554738F5"/>
    <w:rsid w:val="554E6B03"/>
    <w:rsid w:val="5560481F"/>
    <w:rsid w:val="556122A1"/>
    <w:rsid w:val="55633225"/>
    <w:rsid w:val="556357A4"/>
    <w:rsid w:val="556A2BB0"/>
    <w:rsid w:val="55781EC6"/>
    <w:rsid w:val="55797948"/>
    <w:rsid w:val="55804D54"/>
    <w:rsid w:val="55846FDD"/>
    <w:rsid w:val="55852E44"/>
    <w:rsid w:val="558746DF"/>
    <w:rsid w:val="55877F62"/>
    <w:rsid w:val="55893465"/>
    <w:rsid w:val="558A5663"/>
    <w:rsid w:val="558B30E5"/>
    <w:rsid w:val="55957278"/>
    <w:rsid w:val="559823FB"/>
    <w:rsid w:val="559A36FF"/>
    <w:rsid w:val="559C0E01"/>
    <w:rsid w:val="559D2106"/>
    <w:rsid w:val="559D6882"/>
    <w:rsid w:val="55A0308A"/>
    <w:rsid w:val="55A10B0C"/>
    <w:rsid w:val="55A77192"/>
    <w:rsid w:val="55AA399A"/>
    <w:rsid w:val="55AC6E9D"/>
    <w:rsid w:val="55AE459E"/>
    <w:rsid w:val="55B13325"/>
    <w:rsid w:val="55B22FA5"/>
    <w:rsid w:val="55B464A8"/>
    <w:rsid w:val="55B67488"/>
    <w:rsid w:val="55B72CB0"/>
    <w:rsid w:val="55B80731"/>
    <w:rsid w:val="55B961B3"/>
    <w:rsid w:val="55BA03B1"/>
    <w:rsid w:val="55BD4BB9"/>
    <w:rsid w:val="55C21041"/>
    <w:rsid w:val="55C754C8"/>
    <w:rsid w:val="55C82F4A"/>
    <w:rsid w:val="55CE28D5"/>
    <w:rsid w:val="55D05DD8"/>
    <w:rsid w:val="55D447DE"/>
    <w:rsid w:val="55D90C66"/>
    <w:rsid w:val="55D944E9"/>
    <w:rsid w:val="55DA66E7"/>
    <w:rsid w:val="55DD766C"/>
    <w:rsid w:val="55DE50EE"/>
    <w:rsid w:val="55DF63F2"/>
    <w:rsid w:val="55E118F5"/>
    <w:rsid w:val="55E4287A"/>
    <w:rsid w:val="55E737FF"/>
    <w:rsid w:val="55E759FD"/>
    <w:rsid w:val="55E942E3"/>
    <w:rsid w:val="55EB2205"/>
    <w:rsid w:val="55F23D8E"/>
    <w:rsid w:val="55F27611"/>
    <w:rsid w:val="55F33D67"/>
    <w:rsid w:val="55F42B14"/>
    <w:rsid w:val="55F50596"/>
    <w:rsid w:val="55FA4A1E"/>
    <w:rsid w:val="55FD7BA1"/>
    <w:rsid w:val="55FE3424"/>
    <w:rsid w:val="55FE5622"/>
    <w:rsid w:val="56000B25"/>
    <w:rsid w:val="56037691"/>
    <w:rsid w:val="560378AC"/>
    <w:rsid w:val="56050830"/>
    <w:rsid w:val="56072347"/>
    <w:rsid w:val="560B273A"/>
    <w:rsid w:val="560F1140"/>
    <w:rsid w:val="5610333E"/>
    <w:rsid w:val="56110DC0"/>
    <w:rsid w:val="561342C3"/>
    <w:rsid w:val="56137B46"/>
    <w:rsid w:val="561577C6"/>
    <w:rsid w:val="56160ACB"/>
    <w:rsid w:val="56162CC9"/>
    <w:rsid w:val="5617654C"/>
    <w:rsid w:val="5622235F"/>
    <w:rsid w:val="56257A60"/>
    <w:rsid w:val="562A45DB"/>
    <w:rsid w:val="56301675"/>
    <w:rsid w:val="563170F6"/>
    <w:rsid w:val="5634007B"/>
    <w:rsid w:val="56391F84"/>
    <w:rsid w:val="563F375A"/>
    <w:rsid w:val="56405192"/>
    <w:rsid w:val="56414B0E"/>
    <w:rsid w:val="56417390"/>
    <w:rsid w:val="56463818"/>
    <w:rsid w:val="56474B1D"/>
    <w:rsid w:val="5648259F"/>
    <w:rsid w:val="5649479D"/>
    <w:rsid w:val="56532B2E"/>
    <w:rsid w:val="565405AF"/>
    <w:rsid w:val="56556031"/>
    <w:rsid w:val="56582839"/>
    <w:rsid w:val="565A5D3C"/>
    <w:rsid w:val="565B37BE"/>
    <w:rsid w:val="565B7F3A"/>
    <w:rsid w:val="565D343D"/>
    <w:rsid w:val="56630BCA"/>
    <w:rsid w:val="56642DC8"/>
    <w:rsid w:val="566B5FD6"/>
    <w:rsid w:val="566E6F5B"/>
    <w:rsid w:val="566F245E"/>
    <w:rsid w:val="56731CF1"/>
    <w:rsid w:val="567468E6"/>
    <w:rsid w:val="56792D6E"/>
    <w:rsid w:val="567974EA"/>
    <w:rsid w:val="567C046F"/>
    <w:rsid w:val="56897785"/>
    <w:rsid w:val="56995821"/>
    <w:rsid w:val="56B6734F"/>
    <w:rsid w:val="56B70654"/>
    <w:rsid w:val="56BA37D7"/>
    <w:rsid w:val="56BB1258"/>
    <w:rsid w:val="56C42624"/>
    <w:rsid w:val="56C7506B"/>
    <w:rsid w:val="56C80405"/>
    <w:rsid w:val="56CA251D"/>
    <w:rsid w:val="56D0597B"/>
    <w:rsid w:val="56D133FC"/>
    <w:rsid w:val="56D75305"/>
    <w:rsid w:val="56DA628A"/>
    <w:rsid w:val="56DC178D"/>
    <w:rsid w:val="56DF2712"/>
    <w:rsid w:val="56EA1935"/>
    <w:rsid w:val="56EC7829"/>
    <w:rsid w:val="56EF29AC"/>
    <w:rsid w:val="56F23931"/>
    <w:rsid w:val="56F271B4"/>
    <w:rsid w:val="56F810BD"/>
    <w:rsid w:val="5703744E"/>
    <w:rsid w:val="57075E55"/>
    <w:rsid w:val="570C5B60"/>
    <w:rsid w:val="570F6AE4"/>
    <w:rsid w:val="57106764"/>
    <w:rsid w:val="5716066D"/>
    <w:rsid w:val="57163EF1"/>
    <w:rsid w:val="571760EF"/>
    <w:rsid w:val="571915F2"/>
    <w:rsid w:val="571A28F7"/>
    <w:rsid w:val="571F6D7F"/>
    <w:rsid w:val="57227D03"/>
    <w:rsid w:val="57237983"/>
    <w:rsid w:val="57271C0D"/>
    <w:rsid w:val="572C2811"/>
    <w:rsid w:val="572D3B16"/>
    <w:rsid w:val="572F7019"/>
    <w:rsid w:val="573840A5"/>
    <w:rsid w:val="573A75A8"/>
    <w:rsid w:val="573D052D"/>
    <w:rsid w:val="57420238"/>
    <w:rsid w:val="574511BD"/>
    <w:rsid w:val="57455939"/>
    <w:rsid w:val="574633BB"/>
    <w:rsid w:val="57494340"/>
    <w:rsid w:val="574A04A7"/>
    <w:rsid w:val="574D2D46"/>
    <w:rsid w:val="574D65C9"/>
    <w:rsid w:val="574E404B"/>
    <w:rsid w:val="574F6249"/>
    <w:rsid w:val="57503CCA"/>
    <w:rsid w:val="57525C4F"/>
    <w:rsid w:val="57540152"/>
    <w:rsid w:val="575C0DE2"/>
    <w:rsid w:val="576077E8"/>
    <w:rsid w:val="57653C70"/>
    <w:rsid w:val="57664DCE"/>
    <w:rsid w:val="57677173"/>
    <w:rsid w:val="576E6AFE"/>
    <w:rsid w:val="57780712"/>
    <w:rsid w:val="577F481A"/>
    <w:rsid w:val="57856723"/>
    <w:rsid w:val="57871C26"/>
    <w:rsid w:val="578C0FB5"/>
    <w:rsid w:val="578C1931"/>
    <w:rsid w:val="578D73B3"/>
    <w:rsid w:val="57900337"/>
    <w:rsid w:val="579447BF"/>
    <w:rsid w:val="579569BD"/>
    <w:rsid w:val="579B414A"/>
    <w:rsid w:val="57A05CB7"/>
    <w:rsid w:val="57A10251"/>
    <w:rsid w:val="57A56C58"/>
    <w:rsid w:val="57A7215B"/>
    <w:rsid w:val="57AE1AE6"/>
    <w:rsid w:val="57B439EF"/>
    <w:rsid w:val="57B47272"/>
    <w:rsid w:val="57B66EF2"/>
    <w:rsid w:val="57B701F7"/>
    <w:rsid w:val="57BA117B"/>
    <w:rsid w:val="57BC467E"/>
    <w:rsid w:val="57BC687D"/>
    <w:rsid w:val="57BD2100"/>
    <w:rsid w:val="57C4750C"/>
    <w:rsid w:val="57C54F8E"/>
    <w:rsid w:val="57CC4A0D"/>
    <w:rsid w:val="57D577A7"/>
    <w:rsid w:val="57DC4BB3"/>
    <w:rsid w:val="57E06965"/>
    <w:rsid w:val="57E41FC0"/>
    <w:rsid w:val="57E57A41"/>
    <w:rsid w:val="57EC73CC"/>
    <w:rsid w:val="57F55ADD"/>
    <w:rsid w:val="57F70FE0"/>
    <w:rsid w:val="57FE2B69"/>
    <w:rsid w:val="57FF05EB"/>
    <w:rsid w:val="57FF3E6E"/>
    <w:rsid w:val="58044A73"/>
    <w:rsid w:val="58062172"/>
    <w:rsid w:val="58067F76"/>
    <w:rsid w:val="5807127B"/>
    <w:rsid w:val="580759F7"/>
    <w:rsid w:val="580C7901"/>
    <w:rsid w:val="580D3184"/>
    <w:rsid w:val="580F6687"/>
    <w:rsid w:val="58113D88"/>
    <w:rsid w:val="58160210"/>
    <w:rsid w:val="58171515"/>
    <w:rsid w:val="58183713"/>
    <w:rsid w:val="581B4698"/>
    <w:rsid w:val="581D7B9B"/>
    <w:rsid w:val="581F309E"/>
    <w:rsid w:val="582662AC"/>
    <w:rsid w:val="582D36B9"/>
    <w:rsid w:val="583120BF"/>
    <w:rsid w:val="58343043"/>
    <w:rsid w:val="58373FC8"/>
    <w:rsid w:val="583A4F4D"/>
    <w:rsid w:val="5841015B"/>
    <w:rsid w:val="58422359"/>
    <w:rsid w:val="584432DE"/>
    <w:rsid w:val="58487AE6"/>
    <w:rsid w:val="58495567"/>
    <w:rsid w:val="584A0A6A"/>
    <w:rsid w:val="584C6310"/>
    <w:rsid w:val="584D19EF"/>
    <w:rsid w:val="584D2D67"/>
    <w:rsid w:val="584D616C"/>
    <w:rsid w:val="584E00AC"/>
    <w:rsid w:val="584F166F"/>
    <w:rsid w:val="585070F0"/>
    <w:rsid w:val="585338F8"/>
    <w:rsid w:val="5856487D"/>
    <w:rsid w:val="585C6786"/>
    <w:rsid w:val="585D40C1"/>
    <w:rsid w:val="585D4208"/>
    <w:rsid w:val="585D6406"/>
    <w:rsid w:val="58682C37"/>
    <w:rsid w:val="58684797"/>
    <w:rsid w:val="586E1F24"/>
    <w:rsid w:val="58743C33"/>
    <w:rsid w:val="5876152E"/>
    <w:rsid w:val="587D0EB9"/>
    <w:rsid w:val="587F43BC"/>
    <w:rsid w:val="58801E3E"/>
    <w:rsid w:val="588178BF"/>
    <w:rsid w:val="588717C9"/>
    <w:rsid w:val="5889054F"/>
    <w:rsid w:val="588B3A52"/>
    <w:rsid w:val="588D6F55"/>
    <w:rsid w:val="589B3CED"/>
    <w:rsid w:val="589C176E"/>
    <w:rsid w:val="589E4C71"/>
    <w:rsid w:val="58A423FE"/>
    <w:rsid w:val="58A46B7A"/>
    <w:rsid w:val="58A545FC"/>
    <w:rsid w:val="58AA0A84"/>
    <w:rsid w:val="58AA6505"/>
    <w:rsid w:val="58AB3F87"/>
    <w:rsid w:val="58AC1A08"/>
    <w:rsid w:val="58AD528C"/>
    <w:rsid w:val="58AF078F"/>
    <w:rsid w:val="58B27195"/>
    <w:rsid w:val="58B54896"/>
    <w:rsid w:val="58B77D99"/>
    <w:rsid w:val="58BA0D1E"/>
    <w:rsid w:val="58BA45A1"/>
    <w:rsid w:val="58BD5526"/>
    <w:rsid w:val="58BE2FA8"/>
    <w:rsid w:val="58BF2A88"/>
    <w:rsid w:val="58C064AB"/>
    <w:rsid w:val="58C33BAC"/>
    <w:rsid w:val="58C3742F"/>
    <w:rsid w:val="58C56AF2"/>
    <w:rsid w:val="58C91339"/>
    <w:rsid w:val="58CC44BC"/>
    <w:rsid w:val="58D83B51"/>
    <w:rsid w:val="58DE5A5B"/>
    <w:rsid w:val="58DF56DB"/>
    <w:rsid w:val="58E24461"/>
    <w:rsid w:val="58E37964"/>
    <w:rsid w:val="58E80569"/>
    <w:rsid w:val="58EC6F6F"/>
    <w:rsid w:val="58ED49F0"/>
    <w:rsid w:val="58F133F6"/>
    <w:rsid w:val="58F246FB"/>
    <w:rsid w:val="58F52598"/>
    <w:rsid w:val="58F70B83"/>
    <w:rsid w:val="58F94086"/>
    <w:rsid w:val="58FA1B08"/>
    <w:rsid w:val="58FB500B"/>
    <w:rsid w:val="59001493"/>
    <w:rsid w:val="59024996"/>
    <w:rsid w:val="590A5625"/>
    <w:rsid w:val="590E4DA8"/>
    <w:rsid w:val="5911172D"/>
    <w:rsid w:val="59114FB0"/>
    <w:rsid w:val="59122A32"/>
    <w:rsid w:val="591539B6"/>
    <w:rsid w:val="59161438"/>
    <w:rsid w:val="591B58C0"/>
    <w:rsid w:val="591D6844"/>
    <w:rsid w:val="5923074E"/>
    <w:rsid w:val="592461CF"/>
    <w:rsid w:val="59292657"/>
    <w:rsid w:val="592B5B5A"/>
    <w:rsid w:val="592C57DA"/>
    <w:rsid w:val="592C7D58"/>
    <w:rsid w:val="592D105D"/>
    <w:rsid w:val="592D325B"/>
    <w:rsid w:val="59317A63"/>
    <w:rsid w:val="59350F8E"/>
    <w:rsid w:val="593660E9"/>
    <w:rsid w:val="593C3876"/>
    <w:rsid w:val="593D5A74"/>
    <w:rsid w:val="5941447A"/>
    <w:rsid w:val="59442E81"/>
    <w:rsid w:val="594A4D8A"/>
    <w:rsid w:val="594D1592"/>
    <w:rsid w:val="594F1212"/>
    <w:rsid w:val="59517F98"/>
    <w:rsid w:val="59537C18"/>
    <w:rsid w:val="59545699"/>
    <w:rsid w:val="595C6329"/>
    <w:rsid w:val="5970084D"/>
    <w:rsid w:val="597204CD"/>
    <w:rsid w:val="59735F4E"/>
    <w:rsid w:val="597439D0"/>
    <w:rsid w:val="597701D8"/>
    <w:rsid w:val="597C0DDC"/>
    <w:rsid w:val="597E1D61"/>
    <w:rsid w:val="59805264"/>
    <w:rsid w:val="59833FEA"/>
    <w:rsid w:val="59843C6A"/>
    <w:rsid w:val="598474ED"/>
    <w:rsid w:val="59874BEF"/>
    <w:rsid w:val="59882670"/>
    <w:rsid w:val="59893975"/>
    <w:rsid w:val="598C48FA"/>
    <w:rsid w:val="59903300"/>
    <w:rsid w:val="59943F04"/>
    <w:rsid w:val="599B1691"/>
    <w:rsid w:val="599C1311"/>
    <w:rsid w:val="599E0097"/>
    <w:rsid w:val="59A2321A"/>
    <w:rsid w:val="59A5419F"/>
    <w:rsid w:val="59AD702D"/>
    <w:rsid w:val="59B469B8"/>
    <w:rsid w:val="59B7793C"/>
    <w:rsid w:val="59B92E3F"/>
    <w:rsid w:val="59C67F57"/>
    <w:rsid w:val="59C90EDB"/>
    <w:rsid w:val="59D217EB"/>
    <w:rsid w:val="59D52770"/>
    <w:rsid w:val="59D836F4"/>
    <w:rsid w:val="59DC597E"/>
    <w:rsid w:val="59E16582"/>
    <w:rsid w:val="59E42D8A"/>
    <w:rsid w:val="59EB2715"/>
    <w:rsid w:val="59EF3319"/>
    <w:rsid w:val="59F02FE1"/>
    <w:rsid w:val="59F31D20"/>
    <w:rsid w:val="59F45525"/>
    <w:rsid w:val="59F62CA4"/>
    <w:rsid w:val="59F70726"/>
    <w:rsid w:val="59F73FA9"/>
    <w:rsid w:val="59F974AC"/>
    <w:rsid w:val="59FF5D6D"/>
    <w:rsid w:val="5A006E37"/>
    <w:rsid w:val="5A02233A"/>
    <w:rsid w:val="5A04583D"/>
    <w:rsid w:val="5A050D40"/>
    <w:rsid w:val="5A0709C0"/>
    <w:rsid w:val="5A086442"/>
    <w:rsid w:val="5A0B73C6"/>
    <w:rsid w:val="5A0C06CB"/>
    <w:rsid w:val="5A0C7744"/>
    <w:rsid w:val="5A0E0CBD"/>
    <w:rsid w:val="5A0E3BCE"/>
    <w:rsid w:val="5A1112D0"/>
    <w:rsid w:val="5A1347D3"/>
    <w:rsid w:val="5A142254"/>
    <w:rsid w:val="5A145AD8"/>
    <w:rsid w:val="5A170C5A"/>
    <w:rsid w:val="5A1C50E2"/>
    <w:rsid w:val="5A1D63E7"/>
    <w:rsid w:val="5A203AE8"/>
    <w:rsid w:val="5A20736C"/>
    <w:rsid w:val="5A214DED"/>
    <w:rsid w:val="5A226FEB"/>
    <w:rsid w:val="5A245D72"/>
    <w:rsid w:val="5A276CF7"/>
    <w:rsid w:val="5A332B09"/>
    <w:rsid w:val="5A34058B"/>
    <w:rsid w:val="5A35600C"/>
    <w:rsid w:val="5A3A7F15"/>
    <w:rsid w:val="5A3F7C21"/>
    <w:rsid w:val="5A413124"/>
    <w:rsid w:val="5A436627"/>
    <w:rsid w:val="5A47502D"/>
    <w:rsid w:val="5A48722B"/>
    <w:rsid w:val="5A490530"/>
    <w:rsid w:val="5A4A5FB2"/>
    <w:rsid w:val="5A4E49B8"/>
    <w:rsid w:val="5A4F0DF0"/>
    <w:rsid w:val="5A53303E"/>
    <w:rsid w:val="5A556541"/>
    <w:rsid w:val="5A561DC4"/>
    <w:rsid w:val="5A567846"/>
    <w:rsid w:val="5A5F6E50"/>
    <w:rsid w:val="5A612353"/>
    <w:rsid w:val="5A650D5A"/>
    <w:rsid w:val="5A66425D"/>
    <w:rsid w:val="5A6667DB"/>
    <w:rsid w:val="5A6E1669"/>
    <w:rsid w:val="5A6E4EEC"/>
    <w:rsid w:val="5A731374"/>
    <w:rsid w:val="5A735AF1"/>
    <w:rsid w:val="5A743572"/>
    <w:rsid w:val="5A7622F9"/>
    <w:rsid w:val="5A766A76"/>
    <w:rsid w:val="5A781F79"/>
    <w:rsid w:val="5A7857FC"/>
    <w:rsid w:val="5A857090"/>
    <w:rsid w:val="5A866D10"/>
    <w:rsid w:val="5A933E27"/>
    <w:rsid w:val="5A9418A9"/>
    <w:rsid w:val="5A97282E"/>
    <w:rsid w:val="5A9F7C3A"/>
    <w:rsid w:val="5AAB4D51"/>
    <w:rsid w:val="5AAD6225"/>
    <w:rsid w:val="5AAE6DC3"/>
    <w:rsid w:val="5AB3215E"/>
    <w:rsid w:val="5AB368DA"/>
    <w:rsid w:val="5AB72D62"/>
    <w:rsid w:val="5AB752E1"/>
    <w:rsid w:val="5AB807E4"/>
    <w:rsid w:val="5AB97222"/>
    <w:rsid w:val="5ABF016F"/>
    <w:rsid w:val="5AC01473"/>
    <w:rsid w:val="5AC67AF9"/>
    <w:rsid w:val="5AC715D3"/>
    <w:rsid w:val="5AC90A7E"/>
    <w:rsid w:val="5AD102F4"/>
    <w:rsid w:val="5AD36E0F"/>
    <w:rsid w:val="5AD71099"/>
    <w:rsid w:val="5AD83297"/>
    <w:rsid w:val="5AD90D18"/>
    <w:rsid w:val="5ADB421C"/>
    <w:rsid w:val="5ADC1C9D"/>
    <w:rsid w:val="5ADD771F"/>
    <w:rsid w:val="5ADF2C22"/>
    <w:rsid w:val="5ADF64A5"/>
    <w:rsid w:val="5AE03F27"/>
    <w:rsid w:val="5AE83531"/>
    <w:rsid w:val="5AED57BB"/>
    <w:rsid w:val="5AEE543B"/>
    <w:rsid w:val="5AF041C1"/>
    <w:rsid w:val="5AF11C42"/>
    <w:rsid w:val="5AF35146"/>
    <w:rsid w:val="5AF660CA"/>
    <w:rsid w:val="5AFB2552"/>
    <w:rsid w:val="5B021EDD"/>
    <w:rsid w:val="5B03795E"/>
    <w:rsid w:val="5B0608E3"/>
    <w:rsid w:val="5B0E1573"/>
    <w:rsid w:val="5B1146F6"/>
    <w:rsid w:val="5B137BF9"/>
    <w:rsid w:val="5B184080"/>
    <w:rsid w:val="5B1A2E07"/>
    <w:rsid w:val="5B1B0888"/>
    <w:rsid w:val="5B1B5005"/>
    <w:rsid w:val="5B1C2A87"/>
    <w:rsid w:val="5B204D10"/>
    <w:rsid w:val="5B235C95"/>
    <w:rsid w:val="5B266C19"/>
    <w:rsid w:val="5B27469B"/>
    <w:rsid w:val="5B276899"/>
    <w:rsid w:val="5B291D9C"/>
    <w:rsid w:val="5B301727"/>
    <w:rsid w:val="5B312A2C"/>
    <w:rsid w:val="5B3439B1"/>
    <w:rsid w:val="5B3C0DBD"/>
    <w:rsid w:val="5B3F1D42"/>
    <w:rsid w:val="5B405245"/>
    <w:rsid w:val="5B423ECD"/>
    <w:rsid w:val="5B443C4B"/>
    <w:rsid w:val="5B474BD0"/>
    <w:rsid w:val="5B4B7D53"/>
    <w:rsid w:val="5B4C378D"/>
    <w:rsid w:val="5B4D6AD9"/>
    <w:rsid w:val="5B4E455A"/>
    <w:rsid w:val="5B4F6759"/>
    <w:rsid w:val="5B5309E2"/>
    <w:rsid w:val="5B532BE1"/>
    <w:rsid w:val="5B546464"/>
    <w:rsid w:val="5B5560E4"/>
    <w:rsid w:val="5B561967"/>
    <w:rsid w:val="5B5773E8"/>
    <w:rsid w:val="5B5C70B7"/>
    <w:rsid w:val="5B5E178C"/>
    <w:rsid w:val="5B5E47F5"/>
    <w:rsid w:val="5B6D158C"/>
    <w:rsid w:val="5B721297"/>
    <w:rsid w:val="5B75221C"/>
    <w:rsid w:val="5B780C22"/>
    <w:rsid w:val="5B792E20"/>
    <w:rsid w:val="5B856C33"/>
    <w:rsid w:val="5B872136"/>
    <w:rsid w:val="5B88343B"/>
    <w:rsid w:val="5B89032C"/>
    <w:rsid w:val="5B890EBC"/>
    <w:rsid w:val="5B8A693E"/>
    <w:rsid w:val="5B8B65BE"/>
    <w:rsid w:val="5B900847"/>
    <w:rsid w:val="5B902A45"/>
    <w:rsid w:val="5B913D4A"/>
    <w:rsid w:val="5B94144C"/>
    <w:rsid w:val="5B96494F"/>
    <w:rsid w:val="5B987E52"/>
    <w:rsid w:val="5B9A6BD8"/>
    <w:rsid w:val="5B9B465A"/>
    <w:rsid w:val="5B9C6858"/>
    <w:rsid w:val="5B9D42DA"/>
    <w:rsid w:val="5B9E1D5B"/>
    <w:rsid w:val="5B9F77DD"/>
    <w:rsid w:val="5BA00AE1"/>
    <w:rsid w:val="5BA0525E"/>
    <w:rsid w:val="5BA23FE5"/>
    <w:rsid w:val="5BA54F69"/>
    <w:rsid w:val="5BA7046C"/>
    <w:rsid w:val="5BAB1071"/>
    <w:rsid w:val="5BAD7DF7"/>
    <w:rsid w:val="5BAE1FF5"/>
    <w:rsid w:val="5BB2427F"/>
    <w:rsid w:val="5BB93C0A"/>
    <w:rsid w:val="5BBD2610"/>
    <w:rsid w:val="5BC03595"/>
    <w:rsid w:val="5BC16A98"/>
    <w:rsid w:val="5BCA1926"/>
    <w:rsid w:val="5BCF5DAD"/>
    <w:rsid w:val="5BD112B1"/>
    <w:rsid w:val="5BD26D32"/>
    <w:rsid w:val="5BD42235"/>
    <w:rsid w:val="5BD57CB7"/>
    <w:rsid w:val="5BD844BF"/>
    <w:rsid w:val="5BD9413E"/>
    <w:rsid w:val="5BDB5443"/>
    <w:rsid w:val="5BDF6048"/>
    <w:rsid w:val="5BE1154B"/>
    <w:rsid w:val="5BE26FCC"/>
    <w:rsid w:val="5BE302D1"/>
    <w:rsid w:val="5BE329AE"/>
    <w:rsid w:val="5BE427E9"/>
    <w:rsid w:val="5BE73454"/>
    <w:rsid w:val="5BE80ED6"/>
    <w:rsid w:val="5BEB56DE"/>
    <w:rsid w:val="5BED0BE1"/>
    <w:rsid w:val="5BEF40E4"/>
    <w:rsid w:val="5BF25068"/>
    <w:rsid w:val="5BF4056C"/>
    <w:rsid w:val="5BF501EB"/>
    <w:rsid w:val="5BF55FED"/>
    <w:rsid w:val="5BF81170"/>
    <w:rsid w:val="5BFC33FA"/>
    <w:rsid w:val="5C021A80"/>
    <w:rsid w:val="5C063D09"/>
    <w:rsid w:val="5C075F07"/>
    <w:rsid w:val="5C0C7E11"/>
    <w:rsid w:val="5C0D3694"/>
    <w:rsid w:val="5C0E1115"/>
    <w:rsid w:val="5C0F0D95"/>
    <w:rsid w:val="5C13779B"/>
    <w:rsid w:val="5C156522"/>
    <w:rsid w:val="5C1916A5"/>
    <w:rsid w:val="5C1C5EAD"/>
    <w:rsid w:val="5C201030"/>
    <w:rsid w:val="5C212334"/>
    <w:rsid w:val="5C235838"/>
    <w:rsid w:val="5C3125CF"/>
    <w:rsid w:val="5C3744D8"/>
    <w:rsid w:val="5C3E3E63"/>
    <w:rsid w:val="5C3F5168"/>
    <w:rsid w:val="5C407366"/>
    <w:rsid w:val="5C41066B"/>
    <w:rsid w:val="5C474772"/>
    <w:rsid w:val="5C497C75"/>
    <w:rsid w:val="5C4D667C"/>
    <w:rsid w:val="5C4E7981"/>
    <w:rsid w:val="5C4F1B7F"/>
    <w:rsid w:val="5C4F5402"/>
    <w:rsid w:val="5C5A3793"/>
    <w:rsid w:val="5C5D4718"/>
    <w:rsid w:val="5C5F1E19"/>
    <w:rsid w:val="5C60569C"/>
    <w:rsid w:val="5C620B9F"/>
    <w:rsid w:val="5C677226"/>
    <w:rsid w:val="5C684CA7"/>
    <w:rsid w:val="5C695FAC"/>
    <w:rsid w:val="5C6A3A2D"/>
    <w:rsid w:val="5C7020B3"/>
    <w:rsid w:val="5C712CEA"/>
    <w:rsid w:val="5C7255B7"/>
    <w:rsid w:val="5C7557DB"/>
    <w:rsid w:val="5C7A0445"/>
    <w:rsid w:val="5C7A6246"/>
    <w:rsid w:val="5C7C3948"/>
    <w:rsid w:val="5C7C71CB"/>
    <w:rsid w:val="5C7D13C9"/>
    <w:rsid w:val="5C882FDD"/>
    <w:rsid w:val="5C88775A"/>
    <w:rsid w:val="5CA00684"/>
    <w:rsid w:val="5CA23B87"/>
    <w:rsid w:val="5CAE321D"/>
    <w:rsid w:val="5CB06720"/>
    <w:rsid w:val="5CB21C23"/>
    <w:rsid w:val="5CB42BA8"/>
    <w:rsid w:val="5CB62828"/>
    <w:rsid w:val="5CBD5A36"/>
    <w:rsid w:val="5CBE34B8"/>
    <w:rsid w:val="5CBE7C34"/>
    <w:rsid w:val="5CC10BB9"/>
    <w:rsid w:val="5CC55041"/>
    <w:rsid w:val="5CC85FC5"/>
    <w:rsid w:val="5CCF02E3"/>
    <w:rsid w:val="5CD268D5"/>
    <w:rsid w:val="5CD37BDA"/>
    <w:rsid w:val="5CD41DD8"/>
    <w:rsid w:val="5CD57859"/>
    <w:rsid w:val="5CD807DE"/>
    <w:rsid w:val="5CD86465"/>
    <w:rsid w:val="5CD91AE3"/>
    <w:rsid w:val="5CE0366C"/>
    <w:rsid w:val="5CE16EEF"/>
    <w:rsid w:val="5CE37E74"/>
    <w:rsid w:val="5CE65575"/>
    <w:rsid w:val="5CE91D7D"/>
    <w:rsid w:val="5CEA3F7C"/>
    <w:rsid w:val="5CEB5280"/>
    <w:rsid w:val="5CEE2982"/>
    <w:rsid w:val="5CEE6205"/>
    <w:rsid w:val="5CF24C0B"/>
    <w:rsid w:val="5CF71093"/>
    <w:rsid w:val="5CF86B15"/>
    <w:rsid w:val="5CFA2018"/>
    <w:rsid w:val="5CFB7A99"/>
    <w:rsid w:val="5CFE649F"/>
    <w:rsid w:val="5CFF3F21"/>
    <w:rsid w:val="5D0019A2"/>
    <w:rsid w:val="5D086DAF"/>
    <w:rsid w:val="5D0900B4"/>
    <w:rsid w:val="5D0D6ABA"/>
    <w:rsid w:val="5D0F1FBD"/>
    <w:rsid w:val="5D0F673A"/>
    <w:rsid w:val="5D1217CA"/>
    <w:rsid w:val="5D161948"/>
    <w:rsid w:val="5D1C5A4F"/>
    <w:rsid w:val="5D1E47D6"/>
    <w:rsid w:val="5D2031A1"/>
    <w:rsid w:val="5D204456"/>
    <w:rsid w:val="5D2850E5"/>
    <w:rsid w:val="5D2A05E8"/>
    <w:rsid w:val="5D2B606A"/>
    <w:rsid w:val="5D2C3AEB"/>
    <w:rsid w:val="5D2F6C6E"/>
    <w:rsid w:val="5D3046F0"/>
    <w:rsid w:val="5D340EF8"/>
    <w:rsid w:val="5D3543FB"/>
    <w:rsid w:val="5D381AFC"/>
    <w:rsid w:val="5D385380"/>
    <w:rsid w:val="5D392E01"/>
    <w:rsid w:val="5D3B6304"/>
    <w:rsid w:val="5D3C0503"/>
    <w:rsid w:val="5D3E3A06"/>
    <w:rsid w:val="5D3F1487"/>
    <w:rsid w:val="5D3F4D0A"/>
    <w:rsid w:val="5D40278C"/>
    <w:rsid w:val="5D425C8F"/>
    <w:rsid w:val="5D474315"/>
    <w:rsid w:val="5D4A309B"/>
    <w:rsid w:val="5D4B2D1B"/>
    <w:rsid w:val="5D4D1AA2"/>
    <w:rsid w:val="5D4F1722"/>
    <w:rsid w:val="5D564930"/>
    <w:rsid w:val="5D5C1D60"/>
    <w:rsid w:val="5D5E1D3C"/>
    <w:rsid w:val="5D620742"/>
    <w:rsid w:val="5D6A16BB"/>
    <w:rsid w:val="5D6B1052"/>
    <w:rsid w:val="5D6B2B94"/>
    <w:rsid w:val="5D6D7DD8"/>
    <w:rsid w:val="5D716BFF"/>
    <w:rsid w:val="5D786169"/>
    <w:rsid w:val="5D793BEB"/>
    <w:rsid w:val="5D7C12EC"/>
    <w:rsid w:val="5D7C4B6F"/>
    <w:rsid w:val="5D7F7CF2"/>
    <w:rsid w:val="5D803576"/>
    <w:rsid w:val="5D820C77"/>
    <w:rsid w:val="5D826A79"/>
    <w:rsid w:val="5D834805"/>
    <w:rsid w:val="5D8366F8"/>
    <w:rsid w:val="5D84417A"/>
    <w:rsid w:val="5D86767D"/>
    <w:rsid w:val="5D8750FF"/>
    <w:rsid w:val="5D890602"/>
    <w:rsid w:val="5D890870"/>
    <w:rsid w:val="5D8B7388"/>
    <w:rsid w:val="5D8D288B"/>
    <w:rsid w:val="5D8F250B"/>
    <w:rsid w:val="5D907F8D"/>
    <w:rsid w:val="5D930F11"/>
    <w:rsid w:val="5D965719"/>
    <w:rsid w:val="5D97319B"/>
    <w:rsid w:val="5D975399"/>
    <w:rsid w:val="5D9A411F"/>
    <w:rsid w:val="5D9A631E"/>
    <w:rsid w:val="5D9B3D9F"/>
    <w:rsid w:val="5D9E05A7"/>
    <w:rsid w:val="5DA126A5"/>
    <w:rsid w:val="5DA34A2F"/>
    <w:rsid w:val="5DA930B5"/>
    <w:rsid w:val="5DA97E4D"/>
    <w:rsid w:val="5DAC403A"/>
    <w:rsid w:val="5DAE4FBE"/>
    <w:rsid w:val="5DAF0841"/>
    <w:rsid w:val="5DB44CC9"/>
    <w:rsid w:val="5DBD7190"/>
    <w:rsid w:val="5DC0655D"/>
    <w:rsid w:val="5DC529E5"/>
    <w:rsid w:val="5DCD7DF2"/>
    <w:rsid w:val="5DD40262"/>
    <w:rsid w:val="5DD56503"/>
    <w:rsid w:val="5DD7237A"/>
    <w:rsid w:val="5DD76183"/>
    <w:rsid w:val="5DDC260A"/>
    <w:rsid w:val="5DE12315"/>
    <w:rsid w:val="5DE24514"/>
    <w:rsid w:val="5DE4329A"/>
    <w:rsid w:val="5DE50D1C"/>
    <w:rsid w:val="5DE55498"/>
    <w:rsid w:val="5DE7641D"/>
    <w:rsid w:val="5DEB2C25"/>
    <w:rsid w:val="5DEE7A70"/>
    <w:rsid w:val="5DEF70AD"/>
    <w:rsid w:val="5DF36CA1"/>
    <w:rsid w:val="5DF631B4"/>
    <w:rsid w:val="5DF866B7"/>
    <w:rsid w:val="5DF979BC"/>
    <w:rsid w:val="5DFC5B86"/>
    <w:rsid w:val="5DFE6042"/>
    <w:rsid w:val="5E014DC8"/>
    <w:rsid w:val="5E016FC7"/>
    <w:rsid w:val="5E06344E"/>
    <w:rsid w:val="5E074753"/>
    <w:rsid w:val="5E0D665D"/>
    <w:rsid w:val="5E1075E1"/>
    <w:rsid w:val="5E115063"/>
    <w:rsid w:val="5E127261"/>
    <w:rsid w:val="5E1614EB"/>
    <w:rsid w:val="5E192E87"/>
    <w:rsid w:val="5E19466D"/>
    <w:rsid w:val="5E1B7B71"/>
    <w:rsid w:val="5E1C55F2"/>
    <w:rsid w:val="5E1E68F7"/>
    <w:rsid w:val="5E222D7F"/>
    <w:rsid w:val="5E230800"/>
    <w:rsid w:val="5E27678A"/>
    <w:rsid w:val="5E284C88"/>
    <w:rsid w:val="5E2D1110"/>
    <w:rsid w:val="5E333019"/>
    <w:rsid w:val="5E3B5EA7"/>
    <w:rsid w:val="5E3C3929"/>
    <w:rsid w:val="5E3F7232"/>
    <w:rsid w:val="5E413634"/>
    <w:rsid w:val="5E4210B5"/>
    <w:rsid w:val="5E467ABB"/>
    <w:rsid w:val="5E471CBA"/>
    <w:rsid w:val="5E474816"/>
    <w:rsid w:val="5E4B3F43"/>
    <w:rsid w:val="5E4D7446"/>
    <w:rsid w:val="5E5025C9"/>
    <w:rsid w:val="5E5238CE"/>
    <w:rsid w:val="5E590CDA"/>
    <w:rsid w:val="5E5A2ED9"/>
    <w:rsid w:val="5E5D3E5D"/>
    <w:rsid w:val="5E612863"/>
    <w:rsid w:val="5E6315EA"/>
    <w:rsid w:val="5E66256E"/>
    <w:rsid w:val="5E687C70"/>
    <w:rsid w:val="5E6D40F8"/>
    <w:rsid w:val="5E6E1B79"/>
    <w:rsid w:val="5E6E797B"/>
    <w:rsid w:val="5E736001"/>
    <w:rsid w:val="5E762809"/>
    <w:rsid w:val="5E7778E2"/>
    <w:rsid w:val="5E782489"/>
    <w:rsid w:val="5E7A2598"/>
    <w:rsid w:val="5E805317"/>
    <w:rsid w:val="5E82081A"/>
    <w:rsid w:val="5E841B1E"/>
    <w:rsid w:val="5E934337"/>
    <w:rsid w:val="5E996241"/>
    <w:rsid w:val="5EA0144F"/>
    <w:rsid w:val="5EA26B50"/>
    <w:rsid w:val="5EA345D2"/>
    <w:rsid w:val="5EA57AD5"/>
    <w:rsid w:val="5EA63358"/>
    <w:rsid w:val="5EA72FD8"/>
    <w:rsid w:val="5EA7685B"/>
    <w:rsid w:val="5EAA74B3"/>
    <w:rsid w:val="5EAB19DE"/>
    <w:rsid w:val="5EAD0764"/>
    <w:rsid w:val="5EAD4EE1"/>
    <w:rsid w:val="5EAD75B7"/>
    <w:rsid w:val="5EB016E9"/>
    <w:rsid w:val="5EB71074"/>
    <w:rsid w:val="5EB72BF2"/>
    <w:rsid w:val="5EB76CB2"/>
    <w:rsid w:val="5EB86AF5"/>
    <w:rsid w:val="5EC01983"/>
    <w:rsid w:val="5EC4038A"/>
    <w:rsid w:val="5EC6388D"/>
    <w:rsid w:val="5ECB4491"/>
    <w:rsid w:val="5ECC1F13"/>
    <w:rsid w:val="5ECC2261"/>
    <w:rsid w:val="5ED0419C"/>
    <w:rsid w:val="5ED2769F"/>
    <w:rsid w:val="5ED3379D"/>
    <w:rsid w:val="5ED35121"/>
    <w:rsid w:val="5ED658B5"/>
    <w:rsid w:val="5ED94AAC"/>
    <w:rsid w:val="5EDA252D"/>
    <w:rsid w:val="5EDC21AD"/>
    <w:rsid w:val="5EDF3132"/>
    <w:rsid w:val="5EE2793A"/>
    <w:rsid w:val="5EE475B9"/>
    <w:rsid w:val="5EE508BE"/>
    <w:rsid w:val="5EE66340"/>
    <w:rsid w:val="5EE81843"/>
    <w:rsid w:val="5EE83A41"/>
    <w:rsid w:val="5EE972C4"/>
    <w:rsid w:val="5EEB49C6"/>
    <w:rsid w:val="5EF27BD4"/>
    <w:rsid w:val="5EF35656"/>
    <w:rsid w:val="5EF7405C"/>
    <w:rsid w:val="5EFE39E7"/>
    <w:rsid w:val="5F006EEA"/>
    <w:rsid w:val="5F037E6E"/>
    <w:rsid w:val="5F0977F9"/>
    <w:rsid w:val="5F0D4001"/>
    <w:rsid w:val="5F0E3C81"/>
    <w:rsid w:val="5F104F86"/>
    <w:rsid w:val="5F107184"/>
    <w:rsid w:val="5F130109"/>
    <w:rsid w:val="5F15360C"/>
    <w:rsid w:val="5F172392"/>
    <w:rsid w:val="5F192012"/>
    <w:rsid w:val="5F1C2F97"/>
    <w:rsid w:val="5F204709"/>
    <w:rsid w:val="5F245E25"/>
    <w:rsid w:val="5F261328"/>
    <w:rsid w:val="5F2800AE"/>
    <w:rsid w:val="5F28482B"/>
    <w:rsid w:val="5F2B57AF"/>
    <w:rsid w:val="5F2C6AB4"/>
    <w:rsid w:val="5F2F7A39"/>
    <w:rsid w:val="5F312F3C"/>
    <w:rsid w:val="5F32513A"/>
    <w:rsid w:val="5F34063D"/>
    <w:rsid w:val="5F363B40"/>
    <w:rsid w:val="5F3B5A4A"/>
    <w:rsid w:val="5F401ED1"/>
    <w:rsid w:val="5F405755"/>
    <w:rsid w:val="5F407CD3"/>
    <w:rsid w:val="5F4253D5"/>
    <w:rsid w:val="5F494D5F"/>
    <w:rsid w:val="5F4A6064"/>
    <w:rsid w:val="5F4B3F80"/>
    <w:rsid w:val="5F4C4B1F"/>
    <w:rsid w:val="5F4E4A6A"/>
    <w:rsid w:val="5F4F6C69"/>
    <w:rsid w:val="5F51216C"/>
    <w:rsid w:val="5F546974"/>
    <w:rsid w:val="5F561E77"/>
    <w:rsid w:val="5F5778F8"/>
    <w:rsid w:val="5F58537A"/>
    <w:rsid w:val="5F59087D"/>
    <w:rsid w:val="5F5D7283"/>
    <w:rsid w:val="5F63118D"/>
    <w:rsid w:val="5F6A27FA"/>
    <w:rsid w:val="5F6C401A"/>
    <w:rsid w:val="5F6F4F9F"/>
    <w:rsid w:val="5F713D25"/>
    <w:rsid w:val="5F7217A7"/>
    <w:rsid w:val="5F7239A5"/>
    <w:rsid w:val="5F7623AC"/>
    <w:rsid w:val="5F7858AF"/>
    <w:rsid w:val="5F793330"/>
    <w:rsid w:val="5F7D1D36"/>
    <w:rsid w:val="5F7D55BA"/>
    <w:rsid w:val="5F81073D"/>
    <w:rsid w:val="5F8261BE"/>
    <w:rsid w:val="5F8416C1"/>
    <w:rsid w:val="5F872646"/>
    <w:rsid w:val="5F8800C7"/>
    <w:rsid w:val="5F8935CB"/>
    <w:rsid w:val="5F8A6E4E"/>
    <w:rsid w:val="5F8B48CF"/>
    <w:rsid w:val="5F8C454F"/>
    <w:rsid w:val="5F900D57"/>
    <w:rsid w:val="5F9109D7"/>
    <w:rsid w:val="5F921CDC"/>
    <w:rsid w:val="5F9451DF"/>
    <w:rsid w:val="5F9573DD"/>
    <w:rsid w:val="5F9606E2"/>
    <w:rsid w:val="5F9A70E8"/>
    <w:rsid w:val="5F9B12E6"/>
    <w:rsid w:val="5F9D03B8"/>
    <w:rsid w:val="5F9F7CED"/>
    <w:rsid w:val="5FA024CF"/>
    <w:rsid w:val="5FA0576E"/>
    <w:rsid w:val="5FA16A73"/>
    <w:rsid w:val="5FA263AE"/>
    <w:rsid w:val="5FA7097C"/>
    <w:rsid w:val="5FA9607E"/>
    <w:rsid w:val="5FAE5D89"/>
    <w:rsid w:val="5FB0128C"/>
    <w:rsid w:val="5FB75393"/>
    <w:rsid w:val="5FB84140"/>
    <w:rsid w:val="5FBA587D"/>
    <w:rsid w:val="5FBC6FBB"/>
    <w:rsid w:val="5FBD2B20"/>
    <w:rsid w:val="5FBF6023"/>
    <w:rsid w:val="5FC11526"/>
    <w:rsid w:val="5FCE083C"/>
    <w:rsid w:val="5FD849CF"/>
    <w:rsid w:val="5FD96BCD"/>
    <w:rsid w:val="5FDE0AD6"/>
    <w:rsid w:val="5FE11A5B"/>
    <w:rsid w:val="5FE307E1"/>
    <w:rsid w:val="5FEB5BEE"/>
    <w:rsid w:val="5FEC289C"/>
    <w:rsid w:val="5FEC366F"/>
    <w:rsid w:val="5FEE32EF"/>
    <w:rsid w:val="5FF17AF7"/>
    <w:rsid w:val="5FF6617D"/>
    <w:rsid w:val="5FF81680"/>
    <w:rsid w:val="5FFC0086"/>
    <w:rsid w:val="5FFD5B08"/>
    <w:rsid w:val="60000E7D"/>
    <w:rsid w:val="6001450E"/>
    <w:rsid w:val="60045493"/>
    <w:rsid w:val="60071C9B"/>
    <w:rsid w:val="6009191A"/>
    <w:rsid w:val="600A4E1D"/>
    <w:rsid w:val="600D3BA4"/>
    <w:rsid w:val="6012002C"/>
    <w:rsid w:val="6014572D"/>
    <w:rsid w:val="601D05BB"/>
    <w:rsid w:val="60212844"/>
    <w:rsid w:val="60235D47"/>
    <w:rsid w:val="60243AEA"/>
    <w:rsid w:val="602A56D2"/>
    <w:rsid w:val="60315686"/>
    <w:rsid w:val="60385CED"/>
    <w:rsid w:val="60397EEB"/>
    <w:rsid w:val="603C0E70"/>
    <w:rsid w:val="603C46F3"/>
    <w:rsid w:val="60422D79"/>
    <w:rsid w:val="60441AFF"/>
    <w:rsid w:val="6045177F"/>
    <w:rsid w:val="60457581"/>
    <w:rsid w:val="60482704"/>
    <w:rsid w:val="604B3689"/>
    <w:rsid w:val="604C140E"/>
    <w:rsid w:val="604D6B8C"/>
    <w:rsid w:val="604F5912"/>
    <w:rsid w:val="60503394"/>
    <w:rsid w:val="60507B10"/>
    <w:rsid w:val="60510E15"/>
    <w:rsid w:val="60515592"/>
    <w:rsid w:val="60523013"/>
    <w:rsid w:val="60561A1A"/>
    <w:rsid w:val="60572D1E"/>
    <w:rsid w:val="605E48A8"/>
    <w:rsid w:val="605F012B"/>
    <w:rsid w:val="60605BAC"/>
    <w:rsid w:val="606103C9"/>
    <w:rsid w:val="60665537"/>
    <w:rsid w:val="60677735"/>
    <w:rsid w:val="60680A3A"/>
    <w:rsid w:val="606964BC"/>
    <w:rsid w:val="606D13C6"/>
    <w:rsid w:val="606F4B42"/>
    <w:rsid w:val="60710045"/>
    <w:rsid w:val="607B393B"/>
    <w:rsid w:val="6080285E"/>
    <w:rsid w:val="608B4472"/>
    <w:rsid w:val="60952803"/>
    <w:rsid w:val="60956B25"/>
    <w:rsid w:val="609D7C10"/>
    <w:rsid w:val="609E5691"/>
    <w:rsid w:val="60A2791B"/>
    <w:rsid w:val="60A5501C"/>
    <w:rsid w:val="60A7051F"/>
    <w:rsid w:val="60AA4D27"/>
    <w:rsid w:val="60AD095A"/>
    <w:rsid w:val="60AD7EAA"/>
    <w:rsid w:val="60AF11AF"/>
    <w:rsid w:val="60B168B0"/>
    <w:rsid w:val="60B37BB5"/>
    <w:rsid w:val="60B552B6"/>
    <w:rsid w:val="60B81ABE"/>
    <w:rsid w:val="60BA4FC1"/>
    <w:rsid w:val="60BB2A43"/>
    <w:rsid w:val="60C1494C"/>
    <w:rsid w:val="60C345CC"/>
    <w:rsid w:val="60C41052"/>
    <w:rsid w:val="60C47ACF"/>
    <w:rsid w:val="60C53352"/>
    <w:rsid w:val="60C93F57"/>
    <w:rsid w:val="60CA77DA"/>
    <w:rsid w:val="60CD61E0"/>
    <w:rsid w:val="60CE03DF"/>
    <w:rsid w:val="60D26DE5"/>
    <w:rsid w:val="60D535ED"/>
    <w:rsid w:val="60D657EB"/>
    <w:rsid w:val="60D80CEE"/>
    <w:rsid w:val="60D96770"/>
    <w:rsid w:val="60DA7A74"/>
    <w:rsid w:val="60DC76F4"/>
    <w:rsid w:val="60DF60FA"/>
    <w:rsid w:val="60E32902"/>
    <w:rsid w:val="60EB5790"/>
    <w:rsid w:val="60EF4197"/>
    <w:rsid w:val="60F4061E"/>
    <w:rsid w:val="60F877AE"/>
    <w:rsid w:val="60F90189"/>
    <w:rsid w:val="60FA2528"/>
    <w:rsid w:val="60FC34AC"/>
    <w:rsid w:val="6104413C"/>
    <w:rsid w:val="610750C1"/>
    <w:rsid w:val="610A6045"/>
    <w:rsid w:val="610B3AC7"/>
    <w:rsid w:val="610C1548"/>
    <w:rsid w:val="610F6C4A"/>
    <w:rsid w:val="61107F4E"/>
    <w:rsid w:val="6111214D"/>
    <w:rsid w:val="6116564E"/>
    <w:rsid w:val="611778D9"/>
    <w:rsid w:val="61187559"/>
    <w:rsid w:val="611C5F5F"/>
    <w:rsid w:val="611E1462"/>
    <w:rsid w:val="612123E7"/>
    <w:rsid w:val="6124336C"/>
    <w:rsid w:val="61281D72"/>
    <w:rsid w:val="612A5035"/>
    <w:rsid w:val="612D61FA"/>
    <w:rsid w:val="613009FC"/>
    <w:rsid w:val="61304C00"/>
    <w:rsid w:val="61312681"/>
    <w:rsid w:val="61351088"/>
    <w:rsid w:val="613B2F91"/>
    <w:rsid w:val="613B6814"/>
    <w:rsid w:val="613D1D17"/>
    <w:rsid w:val="613E3F16"/>
    <w:rsid w:val="6141071D"/>
    <w:rsid w:val="61414E9A"/>
    <w:rsid w:val="614632BC"/>
    <w:rsid w:val="61466DA4"/>
    <w:rsid w:val="614800A8"/>
    <w:rsid w:val="614E7A33"/>
    <w:rsid w:val="614F1C31"/>
    <w:rsid w:val="614F54B5"/>
    <w:rsid w:val="61533EBB"/>
    <w:rsid w:val="61554044"/>
    <w:rsid w:val="61595DC4"/>
    <w:rsid w:val="615E238B"/>
    <w:rsid w:val="616366D4"/>
    <w:rsid w:val="61646F94"/>
    <w:rsid w:val="616F37EB"/>
    <w:rsid w:val="616F7F68"/>
    <w:rsid w:val="61742A83"/>
    <w:rsid w:val="61747C73"/>
    <w:rsid w:val="61770BF8"/>
    <w:rsid w:val="617B3D7A"/>
    <w:rsid w:val="617C507F"/>
    <w:rsid w:val="617D727E"/>
    <w:rsid w:val="61834A0A"/>
    <w:rsid w:val="61894395"/>
    <w:rsid w:val="618A1E17"/>
    <w:rsid w:val="618C1A96"/>
    <w:rsid w:val="619117A1"/>
    <w:rsid w:val="619239A0"/>
    <w:rsid w:val="61927223"/>
    <w:rsid w:val="61946EA3"/>
    <w:rsid w:val="619501A8"/>
    <w:rsid w:val="619523A6"/>
    <w:rsid w:val="619535D9"/>
    <w:rsid w:val="61954924"/>
    <w:rsid w:val="6198112C"/>
    <w:rsid w:val="61990DAC"/>
    <w:rsid w:val="619A462F"/>
    <w:rsid w:val="619F6539"/>
    <w:rsid w:val="61A03FBA"/>
    <w:rsid w:val="61A161B8"/>
    <w:rsid w:val="61A23C3A"/>
    <w:rsid w:val="61A65EC3"/>
    <w:rsid w:val="61A73945"/>
    <w:rsid w:val="61AC7DCD"/>
    <w:rsid w:val="61B31956"/>
    <w:rsid w:val="61B628DB"/>
    <w:rsid w:val="61BA6082"/>
    <w:rsid w:val="61BD0199"/>
    <w:rsid w:val="61CB4DFE"/>
    <w:rsid w:val="61CC2880"/>
    <w:rsid w:val="61D14789"/>
    <w:rsid w:val="61D2000C"/>
    <w:rsid w:val="61D43510"/>
    <w:rsid w:val="61D50F91"/>
    <w:rsid w:val="61D5318F"/>
    <w:rsid w:val="61D60C11"/>
    <w:rsid w:val="61DB5099"/>
    <w:rsid w:val="61DC639E"/>
    <w:rsid w:val="61DE601D"/>
    <w:rsid w:val="61E202A7"/>
    <w:rsid w:val="61E437AA"/>
    <w:rsid w:val="61E44F1F"/>
    <w:rsid w:val="61E60EAB"/>
    <w:rsid w:val="61E843AE"/>
    <w:rsid w:val="61ED0836"/>
    <w:rsid w:val="61ED6638"/>
    <w:rsid w:val="61EF75BD"/>
    <w:rsid w:val="61F017BB"/>
    <w:rsid w:val="61F05D57"/>
    <w:rsid w:val="61F24CBE"/>
    <w:rsid w:val="61F636C4"/>
    <w:rsid w:val="61F71146"/>
    <w:rsid w:val="61FA594E"/>
    <w:rsid w:val="61FB7B4C"/>
    <w:rsid w:val="61FD68D2"/>
    <w:rsid w:val="61FE0AD0"/>
    <w:rsid w:val="61FE6552"/>
    <w:rsid w:val="620174D7"/>
    <w:rsid w:val="62024F58"/>
    <w:rsid w:val="620307DC"/>
    <w:rsid w:val="620329DA"/>
    <w:rsid w:val="620344FC"/>
    <w:rsid w:val="620713E0"/>
    <w:rsid w:val="6209072B"/>
    <w:rsid w:val="620F67EC"/>
    <w:rsid w:val="62153F79"/>
    <w:rsid w:val="621B0081"/>
    <w:rsid w:val="621B5E82"/>
    <w:rsid w:val="621E6E07"/>
    <w:rsid w:val="622A06E2"/>
    <w:rsid w:val="623644AE"/>
    <w:rsid w:val="62367D31"/>
    <w:rsid w:val="62371F2F"/>
    <w:rsid w:val="62392EB4"/>
    <w:rsid w:val="623A6737"/>
    <w:rsid w:val="623C3E38"/>
    <w:rsid w:val="623F0640"/>
    <w:rsid w:val="623F0814"/>
    <w:rsid w:val="624102C0"/>
    <w:rsid w:val="624215C5"/>
    <w:rsid w:val="624438CC"/>
    <w:rsid w:val="6245446B"/>
    <w:rsid w:val="62490F50"/>
    <w:rsid w:val="624B0BD0"/>
    <w:rsid w:val="624B4453"/>
    <w:rsid w:val="624C6651"/>
    <w:rsid w:val="625008DB"/>
    <w:rsid w:val="6251055B"/>
    <w:rsid w:val="625414DF"/>
    <w:rsid w:val="625649E2"/>
    <w:rsid w:val="62583769"/>
    <w:rsid w:val="62595967"/>
    <w:rsid w:val="625A6C6C"/>
    <w:rsid w:val="625D7BF0"/>
    <w:rsid w:val="625F30F4"/>
    <w:rsid w:val="626003B8"/>
    <w:rsid w:val="62612D73"/>
    <w:rsid w:val="626726FE"/>
    <w:rsid w:val="62695C01"/>
    <w:rsid w:val="626970D8"/>
    <w:rsid w:val="626A0D58"/>
    <w:rsid w:val="626C4988"/>
    <w:rsid w:val="626F590C"/>
    <w:rsid w:val="62700E0F"/>
    <w:rsid w:val="6270558C"/>
    <w:rsid w:val="62720A8F"/>
    <w:rsid w:val="62743F92"/>
    <w:rsid w:val="627A171F"/>
    <w:rsid w:val="627C4C22"/>
    <w:rsid w:val="627D26A4"/>
    <w:rsid w:val="62810D49"/>
    <w:rsid w:val="62820D2A"/>
    <w:rsid w:val="62857AB0"/>
    <w:rsid w:val="62872FB3"/>
    <w:rsid w:val="628E03BF"/>
    <w:rsid w:val="629E620F"/>
    <w:rsid w:val="629E63D3"/>
    <w:rsid w:val="62A03B5D"/>
    <w:rsid w:val="62A6471A"/>
    <w:rsid w:val="62A712E9"/>
    <w:rsid w:val="62A86D6B"/>
    <w:rsid w:val="62AB1EEE"/>
    <w:rsid w:val="62AC7970"/>
    <w:rsid w:val="62B06376"/>
    <w:rsid w:val="62B247EF"/>
    <w:rsid w:val="62B24DD3"/>
    <w:rsid w:val="62B35552"/>
    <w:rsid w:val="62B44D7C"/>
    <w:rsid w:val="62B75D01"/>
    <w:rsid w:val="62BA2508"/>
    <w:rsid w:val="62BC5A0C"/>
    <w:rsid w:val="62BD348D"/>
    <w:rsid w:val="62BE0F0F"/>
    <w:rsid w:val="62BE310D"/>
    <w:rsid w:val="62C4089A"/>
    <w:rsid w:val="62C41857"/>
    <w:rsid w:val="62C45016"/>
    <w:rsid w:val="62C63D9D"/>
    <w:rsid w:val="62C7181E"/>
    <w:rsid w:val="62CF33A7"/>
    <w:rsid w:val="62D1432C"/>
    <w:rsid w:val="62D21DAE"/>
    <w:rsid w:val="62D665B5"/>
    <w:rsid w:val="62D83CB7"/>
    <w:rsid w:val="62D8753A"/>
    <w:rsid w:val="62D94FBC"/>
    <w:rsid w:val="62DD013F"/>
    <w:rsid w:val="62DD39C2"/>
    <w:rsid w:val="62DE1443"/>
    <w:rsid w:val="62DF3642"/>
    <w:rsid w:val="62E04946"/>
    <w:rsid w:val="62E178BB"/>
    <w:rsid w:val="62E47AC9"/>
    <w:rsid w:val="62E83F51"/>
    <w:rsid w:val="62F0715F"/>
    <w:rsid w:val="62F435E7"/>
    <w:rsid w:val="62F51069"/>
    <w:rsid w:val="62FB2C69"/>
    <w:rsid w:val="62FF1978"/>
    <w:rsid w:val="63014E7B"/>
    <w:rsid w:val="63026180"/>
    <w:rsid w:val="63033C02"/>
    <w:rsid w:val="63053881"/>
    <w:rsid w:val="63076D84"/>
    <w:rsid w:val="630A358C"/>
    <w:rsid w:val="630B100E"/>
    <w:rsid w:val="630C0C8E"/>
    <w:rsid w:val="630E4191"/>
    <w:rsid w:val="631448DA"/>
    <w:rsid w:val="63153B1C"/>
    <w:rsid w:val="6315739F"/>
    <w:rsid w:val="631728A2"/>
    <w:rsid w:val="63192522"/>
    <w:rsid w:val="63193A22"/>
    <w:rsid w:val="63195DA5"/>
    <w:rsid w:val="631B12A8"/>
    <w:rsid w:val="631E69AA"/>
    <w:rsid w:val="6321792E"/>
    <w:rsid w:val="63220C33"/>
    <w:rsid w:val="63222E31"/>
    <w:rsid w:val="63251BB8"/>
    <w:rsid w:val="63253DB6"/>
    <w:rsid w:val="632B1543"/>
    <w:rsid w:val="632E24C7"/>
    <w:rsid w:val="633059CA"/>
    <w:rsid w:val="63320ECD"/>
    <w:rsid w:val="6332564A"/>
    <w:rsid w:val="6333694F"/>
    <w:rsid w:val="63340B4D"/>
    <w:rsid w:val="63394FD5"/>
    <w:rsid w:val="633E4CE0"/>
    <w:rsid w:val="633F2762"/>
    <w:rsid w:val="634001E3"/>
    <w:rsid w:val="634023E1"/>
    <w:rsid w:val="63421168"/>
    <w:rsid w:val="634258E5"/>
    <w:rsid w:val="63426FCC"/>
    <w:rsid w:val="63440DE8"/>
    <w:rsid w:val="634642EB"/>
    <w:rsid w:val="634755F0"/>
    <w:rsid w:val="634D3C76"/>
    <w:rsid w:val="634E4F7A"/>
    <w:rsid w:val="635268F9"/>
    <w:rsid w:val="63554905"/>
    <w:rsid w:val="63650337"/>
    <w:rsid w:val="63685B24"/>
    <w:rsid w:val="636C7DAE"/>
    <w:rsid w:val="636E32B1"/>
    <w:rsid w:val="63702F31"/>
    <w:rsid w:val="63714235"/>
    <w:rsid w:val="63721CB7"/>
    <w:rsid w:val="637451BA"/>
    <w:rsid w:val="637A12C2"/>
    <w:rsid w:val="637F0FCD"/>
    <w:rsid w:val="638144D0"/>
    <w:rsid w:val="63814C5E"/>
    <w:rsid w:val="638266CE"/>
    <w:rsid w:val="638379D3"/>
    <w:rsid w:val="63883E5B"/>
    <w:rsid w:val="638B4DDF"/>
    <w:rsid w:val="638E7F62"/>
    <w:rsid w:val="63903465"/>
    <w:rsid w:val="63916CE9"/>
    <w:rsid w:val="639456EF"/>
    <w:rsid w:val="63960BF2"/>
    <w:rsid w:val="639C2AFB"/>
    <w:rsid w:val="63A05C7E"/>
    <w:rsid w:val="63A257B4"/>
    <w:rsid w:val="63A70E8C"/>
    <w:rsid w:val="63AB1A91"/>
    <w:rsid w:val="63AD0817"/>
    <w:rsid w:val="63B401A2"/>
    <w:rsid w:val="63B636A5"/>
    <w:rsid w:val="63C24F39"/>
    <w:rsid w:val="63C274B8"/>
    <w:rsid w:val="63C55EBE"/>
    <w:rsid w:val="63C86E42"/>
    <w:rsid w:val="63C926FE"/>
    <w:rsid w:val="63D07143"/>
    <w:rsid w:val="63D27752"/>
    <w:rsid w:val="63D30A57"/>
    <w:rsid w:val="63D506D7"/>
    <w:rsid w:val="63D7745D"/>
    <w:rsid w:val="63D8165B"/>
    <w:rsid w:val="63DA03E2"/>
    <w:rsid w:val="63E85179"/>
    <w:rsid w:val="63E97377"/>
    <w:rsid w:val="63EA067C"/>
    <w:rsid w:val="63EC02FC"/>
    <w:rsid w:val="63EC3B7F"/>
    <w:rsid w:val="63F14784"/>
    <w:rsid w:val="63F3350A"/>
    <w:rsid w:val="63F6448F"/>
    <w:rsid w:val="63F97611"/>
    <w:rsid w:val="63FA0916"/>
    <w:rsid w:val="63FC3E19"/>
    <w:rsid w:val="640102A1"/>
    <w:rsid w:val="64014A1E"/>
    <w:rsid w:val="640459A3"/>
    <w:rsid w:val="64053424"/>
    <w:rsid w:val="640721AA"/>
    <w:rsid w:val="640B0BB1"/>
    <w:rsid w:val="640D3BE6"/>
    <w:rsid w:val="640D62B2"/>
    <w:rsid w:val="640E5323"/>
    <w:rsid w:val="64107237"/>
    <w:rsid w:val="641920C5"/>
    <w:rsid w:val="641B55C8"/>
    <w:rsid w:val="641C76D4"/>
    <w:rsid w:val="642207D6"/>
    <w:rsid w:val="64236257"/>
    <w:rsid w:val="64243CD9"/>
    <w:rsid w:val="64274C5E"/>
    <w:rsid w:val="642D3B9D"/>
    <w:rsid w:val="642F7AEC"/>
    <w:rsid w:val="6430556D"/>
    <w:rsid w:val="64312FEF"/>
    <w:rsid w:val="64320A70"/>
    <w:rsid w:val="64343F73"/>
    <w:rsid w:val="643519F5"/>
    <w:rsid w:val="64362CFA"/>
    <w:rsid w:val="643A1700"/>
    <w:rsid w:val="643A3A59"/>
    <w:rsid w:val="643A5E7D"/>
    <w:rsid w:val="643D2685"/>
    <w:rsid w:val="643F2304"/>
    <w:rsid w:val="64407D86"/>
    <w:rsid w:val="6443445A"/>
    <w:rsid w:val="64472F94"/>
    <w:rsid w:val="64482C14"/>
    <w:rsid w:val="644D709C"/>
    <w:rsid w:val="64530FA5"/>
    <w:rsid w:val="645422AA"/>
    <w:rsid w:val="64546A26"/>
    <w:rsid w:val="645657AD"/>
    <w:rsid w:val="6457322E"/>
    <w:rsid w:val="645779AB"/>
    <w:rsid w:val="64580CB0"/>
    <w:rsid w:val="645A41B3"/>
    <w:rsid w:val="645C18B4"/>
    <w:rsid w:val="645C76B6"/>
    <w:rsid w:val="645E4DB7"/>
    <w:rsid w:val="64646CC1"/>
    <w:rsid w:val="64657FC6"/>
    <w:rsid w:val="646856C7"/>
    <w:rsid w:val="646969CC"/>
    <w:rsid w:val="646D2593"/>
    <w:rsid w:val="646F5052"/>
    <w:rsid w:val="64705249"/>
    <w:rsid w:val="64710555"/>
    <w:rsid w:val="64760260"/>
    <w:rsid w:val="64775CE1"/>
    <w:rsid w:val="64785961"/>
    <w:rsid w:val="647A6C66"/>
    <w:rsid w:val="647B46E8"/>
    <w:rsid w:val="647B56A8"/>
    <w:rsid w:val="647D566C"/>
    <w:rsid w:val="647E30EE"/>
    <w:rsid w:val="648E5907"/>
    <w:rsid w:val="6491688B"/>
    <w:rsid w:val="6492430D"/>
    <w:rsid w:val="64931D8E"/>
    <w:rsid w:val="64971E0A"/>
    <w:rsid w:val="64976216"/>
    <w:rsid w:val="649B2A1E"/>
    <w:rsid w:val="649C565F"/>
    <w:rsid w:val="649E5BA1"/>
    <w:rsid w:val="64A62FAD"/>
    <w:rsid w:val="64A81D34"/>
    <w:rsid w:val="64AA5237"/>
    <w:rsid w:val="64AB7435"/>
    <w:rsid w:val="64AC073A"/>
    <w:rsid w:val="64AE5E3B"/>
    <w:rsid w:val="64AF16BF"/>
    <w:rsid w:val="64B07140"/>
    <w:rsid w:val="64B1461A"/>
    <w:rsid w:val="64B14BC2"/>
    <w:rsid w:val="64B22643"/>
    <w:rsid w:val="64B322C3"/>
    <w:rsid w:val="64B70CC9"/>
    <w:rsid w:val="64BA1C4E"/>
    <w:rsid w:val="64C34ADC"/>
    <w:rsid w:val="64C76D65"/>
    <w:rsid w:val="64CB576C"/>
    <w:rsid w:val="64CF6370"/>
    <w:rsid w:val="64D22B78"/>
    <w:rsid w:val="64D7377C"/>
    <w:rsid w:val="64DB2183"/>
    <w:rsid w:val="64DE698B"/>
    <w:rsid w:val="64E40894"/>
    <w:rsid w:val="64E42A92"/>
    <w:rsid w:val="64EC3722"/>
    <w:rsid w:val="64F91EF5"/>
    <w:rsid w:val="64FD39BC"/>
    <w:rsid w:val="64FF4941"/>
    <w:rsid w:val="650258C5"/>
    <w:rsid w:val="65040DC9"/>
    <w:rsid w:val="650520CD"/>
    <w:rsid w:val="6505464C"/>
    <w:rsid w:val="650642CC"/>
    <w:rsid w:val="650755D0"/>
    <w:rsid w:val="650B3FD7"/>
    <w:rsid w:val="650B7121"/>
    <w:rsid w:val="650C61D5"/>
    <w:rsid w:val="650E1238"/>
    <w:rsid w:val="651932EC"/>
    <w:rsid w:val="651C4271"/>
    <w:rsid w:val="65204E75"/>
    <w:rsid w:val="652470FF"/>
    <w:rsid w:val="65254B81"/>
    <w:rsid w:val="65270084"/>
    <w:rsid w:val="652B653A"/>
    <w:rsid w:val="65305110"/>
    <w:rsid w:val="65367019"/>
    <w:rsid w:val="6537031E"/>
    <w:rsid w:val="653A12A3"/>
    <w:rsid w:val="653A5A1F"/>
    <w:rsid w:val="653C0F22"/>
    <w:rsid w:val="653C47A6"/>
    <w:rsid w:val="653D69A4"/>
    <w:rsid w:val="653F1EA7"/>
    <w:rsid w:val="65434131"/>
    <w:rsid w:val="65451832"/>
    <w:rsid w:val="654650B5"/>
    <w:rsid w:val="654A5952"/>
    <w:rsid w:val="654D24C2"/>
    <w:rsid w:val="655578CE"/>
    <w:rsid w:val="655A3D56"/>
    <w:rsid w:val="655B17D7"/>
    <w:rsid w:val="65636BE4"/>
    <w:rsid w:val="65644665"/>
    <w:rsid w:val="656655EA"/>
    <w:rsid w:val="65680AED"/>
    <w:rsid w:val="656F0478"/>
    <w:rsid w:val="65744900"/>
    <w:rsid w:val="657B15BD"/>
    <w:rsid w:val="65813C15"/>
    <w:rsid w:val="65815627"/>
    <w:rsid w:val="65834F1A"/>
    <w:rsid w:val="6584299C"/>
    <w:rsid w:val="65863920"/>
    <w:rsid w:val="658713A2"/>
    <w:rsid w:val="658723F5"/>
    <w:rsid w:val="658A2326"/>
    <w:rsid w:val="658B50AB"/>
    <w:rsid w:val="65931931"/>
    <w:rsid w:val="659473B3"/>
    <w:rsid w:val="659D5AC4"/>
    <w:rsid w:val="65A279CD"/>
    <w:rsid w:val="65A42ED0"/>
    <w:rsid w:val="65A4764D"/>
    <w:rsid w:val="65A50952"/>
    <w:rsid w:val="65A818D7"/>
    <w:rsid w:val="65AB4E9E"/>
    <w:rsid w:val="65B00EE1"/>
    <w:rsid w:val="65BA5074"/>
    <w:rsid w:val="65C06F7D"/>
    <w:rsid w:val="65C37F02"/>
    <w:rsid w:val="65C53405"/>
    <w:rsid w:val="65C76908"/>
    <w:rsid w:val="65CA788D"/>
    <w:rsid w:val="65CC2D90"/>
    <w:rsid w:val="65CD0811"/>
    <w:rsid w:val="65CE3D15"/>
    <w:rsid w:val="65CE6758"/>
    <w:rsid w:val="65D12A9B"/>
    <w:rsid w:val="65D2051C"/>
    <w:rsid w:val="65D2271B"/>
    <w:rsid w:val="65D72426"/>
    <w:rsid w:val="65D76BA2"/>
    <w:rsid w:val="65DE652D"/>
    <w:rsid w:val="65E24F34"/>
    <w:rsid w:val="65E36238"/>
    <w:rsid w:val="65E362B1"/>
    <w:rsid w:val="65E713BB"/>
    <w:rsid w:val="65E74C3F"/>
    <w:rsid w:val="65E848BE"/>
    <w:rsid w:val="65E92340"/>
    <w:rsid w:val="65EB5843"/>
    <w:rsid w:val="65EF204B"/>
    <w:rsid w:val="65F12FD0"/>
    <w:rsid w:val="65F20A51"/>
    <w:rsid w:val="65FB38DF"/>
    <w:rsid w:val="6602326A"/>
    <w:rsid w:val="660541EF"/>
    <w:rsid w:val="660563ED"/>
    <w:rsid w:val="66061C70"/>
    <w:rsid w:val="660718F0"/>
    <w:rsid w:val="66090676"/>
    <w:rsid w:val="660918F9"/>
    <w:rsid w:val="660E127B"/>
    <w:rsid w:val="66146A07"/>
    <w:rsid w:val="66161F0A"/>
    <w:rsid w:val="6620029B"/>
    <w:rsid w:val="6622379F"/>
    <w:rsid w:val="66231220"/>
    <w:rsid w:val="662621A5"/>
    <w:rsid w:val="662A0BAB"/>
    <w:rsid w:val="662F5033"/>
    <w:rsid w:val="66302AB4"/>
    <w:rsid w:val="66310536"/>
    <w:rsid w:val="66344D3E"/>
    <w:rsid w:val="663527BF"/>
    <w:rsid w:val="663649BE"/>
    <w:rsid w:val="663C214A"/>
    <w:rsid w:val="663D1DCA"/>
    <w:rsid w:val="663E564D"/>
    <w:rsid w:val="66444FD8"/>
    <w:rsid w:val="664571D6"/>
    <w:rsid w:val="664726D9"/>
    <w:rsid w:val="6648015B"/>
    <w:rsid w:val="664A365E"/>
    <w:rsid w:val="664A6EE1"/>
    <w:rsid w:val="66555272"/>
    <w:rsid w:val="66572974"/>
    <w:rsid w:val="665C6DFC"/>
    <w:rsid w:val="66613283"/>
    <w:rsid w:val="66662F8E"/>
    <w:rsid w:val="666B1614"/>
    <w:rsid w:val="666D2919"/>
    <w:rsid w:val="666E039B"/>
    <w:rsid w:val="6671351E"/>
    <w:rsid w:val="66747D26"/>
    <w:rsid w:val="667B3E2D"/>
    <w:rsid w:val="667D7330"/>
    <w:rsid w:val="667E0635"/>
    <w:rsid w:val="667E7FC4"/>
    <w:rsid w:val="66822C7A"/>
    <w:rsid w:val="668D2E4E"/>
    <w:rsid w:val="668E08CF"/>
    <w:rsid w:val="66903DD3"/>
    <w:rsid w:val="669E4620"/>
    <w:rsid w:val="669F0B6A"/>
    <w:rsid w:val="66A42A73"/>
    <w:rsid w:val="66A562F6"/>
    <w:rsid w:val="66A9277E"/>
    <w:rsid w:val="66AC1B17"/>
    <w:rsid w:val="66AD1184"/>
    <w:rsid w:val="66AF0E04"/>
    <w:rsid w:val="66AF3A6A"/>
    <w:rsid w:val="66B06886"/>
    <w:rsid w:val="66B17B8A"/>
    <w:rsid w:val="66B2560C"/>
    <w:rsid w:val="66B50838"/>
    <w:rsid w:val="66B6078F"/>
    <w:rsid w:val="66B87515"/>
    <w:rsid w:val="66B94F97"/>
    <w:rsid w:val="66BA4C17"/>
    <w:rsid w:val="66BB4A67"/>
    <w:rsid w:val="66BD69BA"/>
    <w:rsid w:val="66C258A6"/>
    <w:rsid w:val="66C45526"/>
    <w:rsid w:val="66C764AB"/>
    <w:rsid w:val="66CB0734"/>
    <w:rsid w:val="66CB4EB1"/>
    <w:rsid w:val="66CC2933"/>
    <w:rsid w:val="66CF38B7"/>
    <w:rsid w:val="66CF713B"/>
    <w:rsid w:val="66D01339"/>
    <w:rsid w:val="66D1483C"/>
    <w:rsid w:val="66DA76CA"/>
    <w:rsid w:val="66DF73D5"/>
    <w:rsid w:val="66E17055"/>
    <w:rsid w:val="66E35DDB"/>
    <w:rsid w:val="66E47FD9"/>
    <w:rsid w:val="66EB31E7"/>
    <w:rsid w:val="66ED66EB"/>
    <w:rsid w:val="66EE2624"/>
    <w:rsid w:val="66F51579"/>
    <w:rsid w:val="66FD6985"/>
    <w:rsid w:val="66FE4406"/>
    <w:rsid w:val="6700022A"/>
    <w:rsid w:val="67010C0E"/>
    <w:rsid w:val="6701538B"/>
    <w:rsid w:val="67041B93"/>
    <w:rsid w:val="67046310"/>
    <w:rsid w:val="670A3A9C"/>
    <w:rsid w:val="670D6C1F"/>
    <w:rsid w:val="671230A7"/>
    <w:rsid w:val="67172DB2"/>
    <w:rsid w:val="671D1438"/>
    <w:rsid w:val="671D498D"/>
    <w:rsid w:val="672023BD"/>
    <w:rsid w:val="67205C40"/>
    <w:rsid w:val="672136C2"/>
    <w:rsid w:val="67230DC3"/>
    <w:rsid w:val="6728304C"/>
    <w:rsid w:val="6729654F"/>
    <w:rsid w:val="672A6364"/>
    <w:rsid w:val="672B1A53"/>
    <w:rsid w:val="672D16D2"/>
    <w:rsid w:val="67302657"/>
    <w:rsid w:val="67325B5A"/>
    <w:rsid w:val="67336E5F"/>
    <w:rsid w:val="673448E0"/>
    <w:rsid w:val="67367DE4"/>
    <w:rsid w:val="67387A63"/>
    <w:rsid w:val="673B646A"/>
    <w:rsid w:val="674028F1"/>
    <w:rsid w:val="674175FB"/>
    <w:rsid w:val="67421678"/>
    <w:rsid w:val="67433876"/>
    <w:rsid w:val="674370F9"/>
    <w:rsid w:val="67444B7B"/>
    <w:rsid w:val="674525FC"/>
    <w:rsid w:val="6747227C"/>
    <w:rsid w:val="67483581"/>
    <w:rsid w:val="67487CFE"/>
    <w:rsid w:val="674A6A84"/>
    <w:rsid w:val="6750098D"/>
    <w:rsid w:val="675B47A0"/>
    <w:rsid w:val="676166A9"/>
    <w:rsid w:val="6764762E"/>
    <w:rsid w:val="676550B0"/>
    <w:rsid w:val="676663B4"/>
    <w:rsid w:val="676705B3"/>
    <w:rsid w:val="676B6FB9"/>
    <w:rsid w:val="676E37C1"/>
    <w:rsid w:val="67706CC4"/>
    <w:rsid w:val="6775314C"/>
    <w:rsid w:val="67760BCD"/>
    <w:rsid w:val="677A5055"/>
    <w:rsid w:val="677D5FDA"/>
    <w:rsid w:val="67837EE3"/>
    <w:rsid w:val="678420E1"/>
    <w:rsid w:val="678B74EE"/>
    <w:rsid w:val="678D07F2"/>
    <w:rsid w:val="678E0472"/>
    <w:rsid w:val="67901777"/>
    <w:rsid w:val="679171F9"/>
    <w:rsid w:val="67924C7A"/>
    <w:rsid w:val="67973300"/>
    <w:rsid w:val="67976B83"/>
    <w:rsid w:val="679C300B"/>
    <w:rsid w:val="679D5209"/>
    <w:rsid w:val="67A24F14"/>
    <w:rsid w:val="67A40418"/>
    <w:rsid w:val="67A61638"/>
    <w:rsid w:val="67AD54A4"/>
    <w:rsid w:val="67B06428"/>
    <w:rsid w:val="67B251AF"/>
    <w:rsid w:val="67B3300F"/>
    <w:rsid w:val="67B406B2"/>
    <w:rsid w:val="67B552EB"/>
    <w:rsid w:val="67C40077"/>
    <w:rsid w:val="67C563CE"/>
    <w:rsid w:val="67C718D1"/>
    <w:rsid w:val="67CB3B5A"/>
    <w:rsid w:val="67CD63BE"/>
    <w:rsid w:val="67D11C12"/>
    <w:rsid w:val="67D30F67"/>
    <w:rsid w:val="67D740EA"/>
    <w:rsid w:val="67DA08F2"/>
    <w:rsid w:val="67DB6373"/>
    <w:rsid w:val="67DE14F6"/>
    <w:rsid w:val="67E3597E"/>
    <w:rsid w:val="67E47654"/>
    <w:rsid w:val="67E81E06"/>
    <w:rsid w:val="67ED1B11"/>
    <w:rsid w:val="67F25F98"/>
    <w:rsid w:val="67F66B9D"/>
    <w:rsid w:val="67FB08EB"/>
    <w:rsid w:val="67FB3025"/>
    <w:rsid w:val="67FD6528"/>
    <w:rsid w:val="68014F2E"/>
    <w:rsid w:val="68041736"/>
    <w:rsid w:val="68053934"/>
    <w:rsid w:val="680E2045"/>
    <w:rsid w:val="68161650"/>
    <w:rsid w:val="681E1E1B"/>
    <w:rsid w:val="6823620F"/>
    <w:rsid w:val="68251C6A"/>
    <w:rsid w:val="6827516E"/>
    <w:rsid w:val="68282BEF"/>
    <w:rsid w:val="682E257A"/>
    <w:rsid w:val="682F64A8"/>
    <w:rsid w:val="68305A7D"/>
    <w:rsid w:val="68336A02"/>
    <w:rsid w:val="68344483"/>
    <w:rsid w:val="68353276"/>
    <w:rsid w:val="6838670D"/>
    <w:rsid w:val="683C1890"/>
    <w:rsid w:val="683C7E7F"/>
    <w:rsid w:val="683D7311"/>
    <w:rsid w:val="6842701C"/>
    <w:rsid w:val="6844251F"/>
    <w:rsid w:val="68446C9C"/>
    <w:rsid w:val="68457FA1"/>
    <w:rsid w:val="684734A4"/>
    <w:rsid w:val="684756A2"/>
    <w:rsid w:val="68483124"/>
    <w:rsid w:val="68491692"/>
    <w:rsid w:val="684A6627"/>
    <w:rsid w:val="684B1EAA"/>
    <w:rsid w:val="684D75AC"/>
    <w:rsid w:val="684F2AAF"/>
    <w:rsid w:val="68541AF0"/>
    <w:rsid w:val="6855023B"/>
    <w:rsid w:val="685A0E40"/>
    <w:rsid w:val="685E30C9"/>
    <w:rsid w:val="685F2D49"/>
    <w:rsid w:val="686007CB"/>
    <w:rsid w:val="68623CCE"/>
    <w:rsid w:val="6863174F"/>
    <w:rsid w:val="68654C52"/>
    <w:rsid w:val="68670155"/>
    <w:rsid w:val="686A23AC"/>
    <w:rsid w:val="68706867"/>
    <w:rsid w:val="687419EA"/>
    <w:rsid w:val="6874746B"/>
    <w:rsid w:val="6876296E"/>
    <w:rsid w:val="687703F0"/>
    <w:rsid w:val="68916D9B"/>
    <w:rsid w:val="68960CA5"/>
    <w:rsid w:val="689841A8"/>
    <w:rsid w:val="689A52B4"/>
    <w:rsid w:val="689D3EB3"/>
    <w:rsid w:val="689E1934"/>
    <w:rsid w:val="68A17036"/>
    <w:rsid w:val="68A47FBA"/>
    <w:rsid w:val="68A869C0"/>
    <w:rsid w:val="68AB7945"/>
    <w:rsid w:val="68B172D0"/>
    <w:rsid w:val="68B43AD8"/>
    <w:rsid w:val="68B946DC"/>
    <w:rsid w:val="68BB7BDF"/>
    <w:rsid w:val="68BC5661"/>
    <w:rsid w:val="68BE43E7"/>
    <w:rsid w:val="68BF65E6"/>
    <w:rsid w:val="68C2756A"/>
    <w:rsid w:val="68C617F4"/>
    <w:rsid w:val="68C86EF5"/>
    <w:rsid w:val="68C94977"/>
    <w:rsid w:val="68CA01FA"/>
    <w:rsid w:val="68CC36FD"/>
    <w:rsid w:val="68CE4682"/>
    <w:rsid w:val="68D26502"/>
    <w:rsid w:val="68D30B09"/>
    <w:rsid w:val="68D35286"/>
    <w:rsid w:val="68D401A1"/>
    <w:rsid w:val="68D66648"/>
    <w:rsid w:val="68D92A13"/>
    <w:rsid w:val="68D9718F"/>
    <w:rsid w:val="68DA4848"/>
    <w:rsid w:val="68DF491C"/>
    <w:rsid w:val="68E329CB"/>
    <w:rsid w:val="68E33322"/>
    <w:rsid w:val="68E40DA4"/>
    <w:rsid w:val="68E61D28"/>
    <w:rsid w:val="68EB61B0"/>
    <w:rsid w:val="68F02638"/>
    <w:rsid w:val="68F71D0E"/>
    <w:rsid w:val="68FE72F2"/>
    <w:rsid w:val="68FF2C52"/>
    <w:rsid w:val="68FF4E51"/>
    <w:rsid w:val="690006D4"/>
    <w:rsid w:val="69010354"/>
    <w:rsid w:val="69033857"/>
    <w:rsid w:val="69056D5A"/>
    <w:rsid w:val="690C1F68"/>
    <w:rsid w:val="690D4166"/>
    <w:rsid w:val="690F766A"/>
    <w:rsid w:val="691163F0"/>
    <w:rsid w:val="69154DF6"/>
    <w:rsid w:val="691702F9"/>
    <w:rsid w:val="691C4781"/>
    <w:rsid w:val="691D2203"/>
    <w:rsid w:val="69200C09"/>
    <w:rsid w:val="6921668A"/>
    <w:rsid w:val="6925180D"/>
    <w:rsid w:val="692D6C1A"/>
    <w:rsid w:val="693343A6"/>
    <w:rsid w:val="693578A9"/>
    <w:rsid w:val="693B74C7"/>
    <w:rsid w:val="693C1432"/>
    <w:rsid w:val="693E01B9"/>
    <w:rsid w:val="693F23B7"/>
    <w:rsid w:val="693F5C3A"/>
    <w:rsid w:val="69434640"/>
    <w:rsid w:val="6944683F"/>
    <w:rsid w:val="69461D42"/>
    <w:rsid w:val="69473047"/>
    <w:rsid w:val="694A3FCB"/>
    <w:rsid w:val="694C74CE"/>
    <w:rsid w:val="695C7769"/>
    <w:rsid w:val="695D51EA"/>
    <w:rsid w:val="6960616F"/>
    <w:rsid w:val="696525F7"/>
    <w:rsid w:val="69660078"/>
    <w:rsid w:val="69696A7E"/>
    <w:rsid w:val="696C5805"/>
    <w:rsid w:val="696D5485"/>
    <w:rsid w:val="696E2F06"/>
    <w:rsid w:val="69706409"/>
    <w:rsid w:val="69732C11"/>
    <w:rsid w:val="69744E10"/>
    <w:rsid w:val="69775D94"/>
    <w:rsid w:val="69777AD4"/>
    <w:rsid w:val="69777C99"/>
    <w:rsid w:val="69791212"/>
    <w:rsid w:val="69794B1B"/>
    <w:rsid w:val="697A259C"/>
    <w:rsid w:val="697D7C9D"/>
    <w:rsid w:val="69837628"/>
    <w:rsid w:val="6985092D"/>
    <w:rsid w:val="698A6279"/>
    <w:rsid w:val="698B02B8"/>
    <w:rsid w:val="69931E41"/>
    <w:rsid w:val="699478C3"/>
    <w:rsid w:val="69950BC7"/>
    <w:rsid w:val="69960847"/>
    <w:rsid w:val="699A504F"/>
    <w:rsid w:val="699F6F59"/>
    <w:rsid w:val="69A320DB"/>
    <w:rsid w:val="69AE0348"/>
    <w:rsid w:val="69AE046D"/>
    <w:rsid w:val="69AE3CF0"/>
    <w:rsid w:val="69AF3970"/>
    <w:rsid w:val="69B071F3"/>
    <w:rsid w:val="69B30178"/>
    <w:rsid w:val="69BA5584"/>
    <w:rsid w:val="69BF37A7"/>
    <w:rsid w:val="69C72B58"/>
    <w:rsid w:val="69CD45A5"/>
    <w:rsid w:val="69CE2026"/>
    <w:rsid w:val="69D4612E"/>
    <w:rsid w:val="69D61631"/>
    <w:rsid w:val="69D67433"/>
    <w:rsid w:val="69D84B34"/>
    <w:rsid w:val="69D95E39"/>
    <w:rsid w:val="69DC353A"/>
    <w:rsid w:val="69DF44BF"/>
    <w:rsid w:val="69E13245"/>
    <w:rsid w:val="69E32EC5"/>
    <w:rsid w:val="69E441CA"/>
    <w:rsid w:val="69E718CB"/>
    <w:rsid w:val="69E90652"/>
    <w:rsid w:val="69EA60D3"/>
    <w:rsid w:val="69EE4AD9"/>
    <w:rsid w:val="69EF7FDC"/>
    <w:rsid w:val="69F134E0"/>
    <w:rsid w:val="69F44464"/>
    <w:rsid w:val="69F67967"/>
    <w:rsid w:val="69F71B66"/>
    <w:rsid w:val="69F753E9"/>
    <w:rsid w:val="69FA0715"/>
    <w:rsid w:val="69FA2AEA"/>
    <w:rsid w:val="69FB056C"/>
    <w:rsid w:val="69FD72F2"/>
    <w:rsid w:val="6A06437E"/>
    <w:rsid w:val="6A082C8B"/>
    <w:rsid w:val="6A090B86"/>
    <w:rsid w:val="6A120191"/>
    <w:rsid w:val="6A135C12"/>
    <w:rsid w:val="6A18591D"/>
    <w:rsid w:val="6A1E3383"/>
    <w:rsid w:val="6A1F52A8"/>
    <w:rsid w:val="6A2007AB"/>
    <w:rsid w:val="6A223CAF"/>
    <w:rsid w:val="6A254C33"/>
    <w:rsid w:val="6A2626B5"/>
    <w:rsid w:val="6A2B6B3C"/>
    <w:rsid w:val="6A3803D1"/>
    <w:rsid w:val="6A383C54"/>
    <w:rsid w:val="6A3B4BD9"/>
    <w:rsid w:val="6A3E5B5D"/>
    <w:rsid w:val="6A3F57DD"/>
    <w:rsid w:val="6A401060"/>
    <w:rsid w:val="6A410D55"/>
    <w:rsid w:val="6A421FE5"/>
    <w:rsid w:val="6A426762"/>
    <w:rsid w:val="6A441C65"/>
    <w:rsid w:val="6A4454E8"/>
    <w:rsid w:val="6A465168"/>
    <w:rsid w:val="6A4E2574"/>
    <w:rsid w:val="6A4F7FF6"/>
    <w:rsid w:val="6A5247FE"/>
    <w:rsid w:val="6A5269FC"/>
    <w:rsid w:val="6A53227F"/>
    <w:rsid w:val="6A572E84"/>
    <w:rsid w:val="6A591C0A"/>
    <w:rsid w:val="6A596387"/>
    <w:rsid w:val="6A5B510D"/>
    <w:rsid w:val="6A5C730C"/>
    <w:rsid w:val="6A5D4D8D"/>
    <w:rsid w:val="6A5E280F"/>
    <w:rsid w:val="6A5E6092"/>
    <w:rsid w:val="6A613E90"/>
    <w:rsid w:val="6A63251A"/>
    <w:rsid w:val="6A655A1D"/>
    <w:rsid w:val="6A667C1B"/>
    <w:rsid w:val="6A68311E"/>
    <w:rsid w:val="6A6C53A8"/>
    <w:rsid w:val="6A6D5027"/>
    <w:rsid w:val="6A731EF1"/>
    <w:rsid w:val="6A752434"/>
    <w:rsid w:val="6A7711BA"/>
    <w:rsid w:val="6A786C3C"/>
    <w:rsid w:val="6A7C5642"/>
    <w:rsid w:val="6A7D30C3"/>
    <w:rsid w:val="6A8504D0"/>
    <w:rsid w:val="6A8A23D9"/>
    <w:rsid w:val="6A8E0DDF"/>
    <w:rsid w:val="6A911D64"/>
    <w:rsid w:val="6A9774F1"/>
    <w:rsid w:val="6A9873F8"/>
    <w:rsid w:val="6A9B2674"/>
    <w:rsid w:val="6AA56806"/>
    <w:rsid w:val="6AAA4E8C"/>
    <w:rsid w:val="6AAB290E"/>
    <w:rsid w:val="6AAC3C13"/>
    <w:rsid w:val="6AAE4C37"/>
    <w:rsid w:val="6AB25B1C"/>
    <w:rsid w:val="6AB3359E"/>
    <w:rsid w:val="6AB5321D"/>
    <w:rsid w:val="6AB623DF"/>
    <w:rsid w:val="6AB87A25"/>
    <w:rsid w:val="6ABA2F28"/>
    <w:rsid w:val="6ABA5127"/>
    <w:rsid w:val="6AC128B3"/>
    <w:rsid w:val="6AC14AB2"/>
    <w:rsid w:val="6AC22533"/>
    <w:rsid w:val="6AC25DB6"/>
    <w:rsid w:val="6AC33F7B"/>
    <w:rsid w:val="6AC37FB5"/>
    <w:rsid w:val="6AC87CC0"/>
    <w:rsid w:val="6ACC2E43"/>
    <w:rsid w:val="6ACF764A"/>
    <w:rsid w:val="6AD01849"/>
    <w:rsid w:val="6AD3024F"/>
    <w:rsid w:val="6AD36051"/>
    <w:rsid w:val="6AD74A57"/>
    <w:rsid w:val="6AD92158"/>
    <w:rsid w:val="6AD959DC"/>
    <w:rsid w:val="6AD97F5A"/>
    <w:rsid w:val="6ADD0B5E"/>
    <w:rsid w:val="6AE05366"/>
    <w:rsid w:val="6AE23558"/>
    <w:rsid w:val="6AE43D6D"/>
    <w:rsid w:val="6AE67270"/>
    <w:rsid w:val="6AEE467C"/>
    <w:rsid w:val="6AEF20FE"/>
    <w:rsid w:val="6AF07B7F"/>
    <w:rsid w:val="6AF20B04"/>
    <w:rsid w:val="6AF74F8C"/>
    <w:rsid w:val="6AF9048F"/>
    <w:rsid w:val="6AFE019A"/>
    <w:rsid w:val="6B00369D"/>
    <w:rsid w:val="6B011F97"/>
    <w:rsid w:val="6B030D9E"/>
    <w:rsid w:val="6B0420A3"/>
    <w:rsid w:val="6B080AA9"/>
    <w:rsid w:val="6B085226"/>
    <w:rsid w:val="6B092CA7"/>
    <w:rsid w:val="6B0E29B2"/>
    <w:rsid w:val="6B105EB6"/>
    <w:rsid w:val="6B1348BC"/>
    <w:rsid w:val="6B157DBF"/>
    <w:rsid w:val="6B165840"/>
    <w:rsid w:val="6B1E2C4D"/>
    <w:rsid w:val="6B1F4E4B"/>
    <w:rsid w:val="6B213BD1"/>
    <w:rsid w:val="6B28355C"/>
    <w:rsid w:val="6B2B1F62"/>
    <w:rsid w:val="6B2E2EE7"/>
    <w:rsid w:val="6B302B67"/>
    <w:rsid w:val="6B3218ED"/>
    <w:rsid w:val="6B33736F"/>
    <w:rsid w:val="6B3837F7"/>
    <w:rsid w:val="6B3959F5"/>
    <w:rsid w:val="6B3A3476"/>
    <w:rsid w:val="6B3A3BBF"/>
    <w:rsid w:val="6B3A6CFA"/>
    <w:rsid w:val="6B3B697A"/>
    <w:rsid w:val="6B3F3181"/>
    <w:rsid w:val="6B424106"/>
    <w:rsid w:val="6B4E2D3E"/>
    <w:rsid w:val="6B5243A0"/>
    <w:rsid w:val="6B5478A4"/>
    <w:rsid w:val="6B5C2732"/>
    <w:rsid w:val="6B601138"/>
    <w:rsid w:val="6B627EBE"/>
    <w:rsid w:val="6B6320BC"/>
    <w:rsid w:val="6B647B3E"/>
    <w:rsid w:val="6B670AC3"/>
    <w:rsid w:val="6B674346"/>
    <w:rsid w:val="6B686544"/>
    <w:rsid w:val="6B697849"/>
    <w:rsid w:val="6B6A1A47"/>
    <w:rsid w:val="6B6B2D4C"/>
    <w:rsid w:val="6B6B74C9"/>
    <w:rsid w:val="6B6D624F"/>
    <w:rsid w:val="6B6E044D"/>
    <w:rsid w:val="6B6F5ECF"/>
    <w:rsid w:val="6B75365C"/>
    <w:rsid w:val="6B7632DB"/>
    <w:rsid w:val="6B7D64E9"/>
    <w:rsid w:val="6B7E06E8"/>
    <w:rsid w:val="6B814EF0"/>
    <w:rsid w:val="6B8535B2"/>
    <w:rsid w:val="6B8C01BB"/>
    <w:rsid w:val="6B8F4205"/>
    <w:rsid w:val="6B917708"/>
    <w:rsid w:val="6B92518A"/>
    <w:rsid w:val="6B94633D"/>
    <w:rsid w:val="6B956EDC"/>
    <w:rsid w:val="6B977093"/>
    <w:rsid w:val="6B984B15"/>
    <w:rsid w:val="6B9B5A9A"/>
    <w:rsid w:val="6B9F5BFD"/>
    <w:rsid w:val="6BA01F21"/>
    <w:rsid w:val="6BAA4A2F"/>
    <w:rsid w:val="6BAA605B"/>
    <w:rsid w:val="6BAD1237"/>
    <w:rsid w:val="6BAE6CB9"/>
    <w:rsid w:val="6BB17C3D"/>
    <w:rsid w:val="6BB562F5"/>
    <w:rsid w:val="6BB875C8"/>
    <w:rsid w:val="6BB9504A"/>
    <w:rsid w:val="6BC35959"/>
    <w:rsid w:val="6BC568DE"/>
    <w:rsid w:val="6BC87862"/>
    <w:rsid w:val="6BCB65E9"/>
    <w:rsid w:val="6BCE4FEF"/>
    <w:rsid w:val="6BD46EF8"/>
    <w:rsid w:val="6BD510F7"/>
    <w:rsid w:val="6BD66B78"/>
    <w:rsid w:val="6BD97AFD"/>
    <w:rsid w:val="6BDB6883"/>
    <w:rsid w:val="6BDE7808"/>
    <w:rsid w:val="6BE51D9B"/>
    <w:rsid w:val="6BE66E12"/>
    <w:rsid w:val="6BE70117"/>
    <w:rsid w:val="6BE9361A"/>
    <w:rsid w:val="6BEB6B1D"/>
    <w:rsid w:val="6BEE421F"/>
    <w:rsid w:val="6BF02FA5"/>
    <w:rsid w:val="6BF22C25"/>
    <w:rsid w:val="6BF36128"/>
    <w:rsid w:val="6BF64EAE"/>
    <w:rsid w:val="6BF670AD"/>
    <w:rsid w:val="6BF74B2E"/>
    <w:rsid w:val="6BF879A1"/>
    <w:rsid w:val="6BF90031"/>
    <w:rsid w:val="6BFC4839"/>
    <w:rsid w:val="6BFE3BD0"/>
    <w:rsid w:val="6BFE44B9"/>
    <w:rsid w:val="6BFE7D3C"/>
    <w:rsid w:val="6C010CC1"/>
    <w:rsid w:val="6C01543E"/>
    <w:rsid w:val="6C08064C"/>
    <w:rsid w:val="6C0A4BCD"/>
    <w:rsid w:val="6C0D4AD4"/>
    <w:rsid w:val="6C0E2555"/>
    <w:rsid w:val="6C0E4753"/>
    <w:rsid w:val="6C1134DA"/>
    <w:rsid w:val="6C1156D8"/>
    <w:rsid w:val="6C117498"/>
    <w:rsid w:val="6C1369DD"/>
    <w:rsid w:val="6C14665D"/>
    <w:rsid w:val="6C157962"/>
    <w:rsid w:val="6C1D4D6E"/>
    <w:rsid w:val="6C1E27F0"/>
    <w:rsid w:val="6C1F0271"/>
    <w:rsid w:val="6C213774"/>
    <w:rsid w:val="6C2A6602"/>
    <w:rsid w:val="6C2C1B05"/>
    <w:rsid w:val="6C2C7587"/>
    <w:rsid w:val="6C2F0215"/>
    <w:rsid w:val="6C311810"/>
    <w:rsid w:val="6C340216"/>
    <w:rsid w:val="6C342795"/>
    <w:rsid w:val="6C344993"/>
    <w:rsid w:val="6C390E1B"/>
    <w:rsid w:val="6C3A689C"/>
    <w:rsid w:val="6C3B7BA1"/>
    <w:rsid w:val="6C3C1DA0"/>
    <w:rsid w:val="6C3D30A4"/>
    <w:rsid w:val="6C3F65A7"/>
    <w:rsid w:val="6C423CA9"/>
    <w:rsid w:val="6C425C56"/>
    <w:rsid w:val="6C42752C"/>
    <w:rsid w:val="6C434FAE"/>
    <w:rsid w:val="6C4526AF"/>
    <w:rsid w:val="6C4739B4"/>
    <w:rsid w:val="6C475BB2"/>
    <w:rsid w:val="6C481435"/>
    <w:rsid w:val="6C4E553D"/>
    <w:rsid w:val="6C542CCA"/>
    <w:rsid w:val="6C55074B"/>
    <w:rsid w:val="6C5816D0"/>
    <w:rsid w:val="6C597151"/>
    <w:rsid w:val="6C5C00D6"/>
    <w:rsid w:val="6C5C4853"/>
    <w:rsid w:val="6C5D7D56"/>
    <w:rsid w:val="6C5E35D9"/>
    <w:rsid w:val="6C5F3259"/>
    <w:rsid w:val="6C61455E"/>
    <w:rsid w:val="6C621FDF"/>
    <w:rsid w:val="6C642F64"/>
    <w:rsid w:val="6C6454E2"/>
    <w:rsid w:val="6C657D25"/>
    <w:rsid w:val="6C673EE9"/>
    <w:rsid w:val="6C6E3873"/>
    <w:rsid w:val="6C737CFB"/>
    <w:rsid w:val="6C741EF9"/>
    <w:rsid w:val="6C7D060B"/>
    <w:rsid w:val="6C814A92"/>
    <w:rsid w:val="6C860F1A"/>
    <w:rsid w:val="6C891E9F"/>
    <w:rsid w:val="6C8A36F6"/>
    <w:rsid w:val="6C8B53A2"/>
    <w:rsid w:val="6C940230"/>
    <w:rsid w:val="6C992139"/>
    <w:rsid w:val="6C9A7BBB"/>
    <w:rsid w:val="6C9C30BE"/>
    <w:rsid w:val="6C9D0B3F"/>
    <w:rsid w:val="6C9E65C1"/>
    <w:rsid w:val="6C9F78C6"/>
    <w:rsid w:val="6CA05347"/>
    <w:rsid w:val="6CA12DC9"/>
    <w:rsid w:val="6CA404CA"/>
    <w:rsid w:val="6CA55F4C"/>
    <w:rsid w:val="6CAA23D4"/>
    <w:rsid w:val="6CAD0DDA"/>
    <w:rsid w:val="6CB25261"/>
    <w:rsid w:val="6CB32CE3"/>
    <w:rsid w:val="6CB829EE"/>
    <w:rsid w:val="6CB84EC0"/>
    <w:rsid w:val="6CB8716B"/>
    <w:rsid w:val="6CB94BEC"/>
    <w:rsid w:val="6CB95A5F"/>
    <w:rsid w:val="6CBB00EF"/>
    <w:rsid w:val="6CC11FF9"/>
    <w:rsid w:val="6CC46801"/>
    <w:rsid w:val="6CC77785"/>
    <w:rsid w:val="6CCB618B"/>
    <w:rsid w:val="6CD04811"/>
    <w:rsid w:val="6CD35796"/>
    <w:rsid w:val="6CD46A9B"/>
    <w:rsid w:val="6CD5451D"/>
    <w:rsid w:val="6CD6671B"/>
    <w:rsid w:val="6CD81C1E"/>
    <w:rsid w:val="6CD854A1"/>
    <w:rsid w:val="6CD92F23"/>
    <w:rsid w:val="6CD9769F"/>
    <w:rsid w:val="6CDC3EA7"/>
    <w:rsid w:val="6CDD1929"/>
    <w:rsid w:val="6CE028AE"/>
    <w:rsid w:val="6CE25DB1"/>
    <w:rsid w:val="6CE33832"/>
    <w:rsid w:val="6CE8573C"/>
    <w:rsid w:val="6CED1BC3"/>
    <w:rsid w:val="6CEE7645"/>
    <w:rsid w:val="6CF2784B"/>
    <w:rsid w:val="6CF33ACD"/>
    <w:rsid w:val="6D000BE4"/>
    <w:rsid w:val="6D0240E7"/>
    <w:rsid w:val="6D064CEC"/>
    <w:rsid w:val="6D0801EF"/>
    <w:rsid w:val="6D0A14BC"/>
    <w:rsid w:val="6D0A36F2"/>
    <w:rsid w:val="6D0B1173"/>
    <w:rsid w:val="6D147885"/>
    <w:rsid w:val="6D170809"/>
    <w:rsid w:val="6D18386D"/>
    <w:rsid w:val="6D195F0B"/>
    <w:rsid w:val="6D1A178E"/>
    <w:rsid w:val="6D1B140E"/>
    <w:rsid w:val="6D1B5B49"/>
    <w:rsid w:val="6D1D4911"/>
    <w:rsid w:val="6D1F3697"/>
    <w:rsid w:val="6D220D98"/>
    <w:rsid w:val="6D23681A"/>
    <w:rsid w:val="6D2A0A99"/>
    <w:rsid w:val="6D2B3C26"/>
    <w:rsid w:val="6D336AB4"/>
    <w:rsid w:val="6D3754BB"/>
    <w:rsid w:val="6D3F614A"/>
    <w:rsid w:val="6D4312CD"/>
    <w:rsid w:val="6D443C83"/>
    <w:rsid w:val="6D446D4F"/>
    <w:rsid w:val="6D4B1F5D"/>
    <w:rsid w:val="6D4C79DE"/>
    <w:rsid w:val="6D4E2EE1"/>
    <w:rsid w:val="6D4F63E5"/>
    <w:rsid w:val="6D601F02"/>
    <w:rsid w:val="6D614100"/>
    <w:rsid w:val="6D663E0B"/>
    <w:rsid w:val="6D69748F"/>
    <w:rsid w:val="6D6B0293"/>
    <w:rsid w:val="6D6D3796"/>
    <w:rsid w:val="6D6F34FA"/>
    <w:rsid w:val="6D70219D"/>
    <w:rsid w:val="6D7256A0"/>
    <w:rsid w:val="6D7762A4"/>
    <w:rsid w:val="6D783D26"/>
    <w:rsid w:val="6D7A3958"/>
    <w:rsid w:val="6D7D5A70"/>
    <w:rsid w:val="6D812437"/>
    <w:rsid w:val="6D8455BA"/>
    <w:rsid w:val="6D874340"/>
    <w:rsid w:val="6D891A42"/>
    <w:rsid w:val="6D8E1F39"/>
    <w:rsid w:val="6D9013CC"/>
    <w:rsid w:val="6D960444"/>
    <w:rsid w:val="6D970D57"/>
    <w:rsid w:val="6D98425A"/>
    <w:rsid w:val="6D99255B"/>
    <w:rsid w:val="6D9A2F35"/>
    <w:rsid w:val="6D9F7468"/>
    <w:rsid w:val="6DA55AEF"/>
    <w:rsid w:val="6DAD677E"/>
    <w:rsid w:val="6DB07703"/>
    <w:rsid w:val="6DB90012"/>
    <w:rsid w:val="6DBA5A94"/>
    <w:rsid w:val="6DBC0F97"/>
    <w:rsid w:val="6DC8062D"/>
    <w:rsid w:val="6DC9282B"/>
    <w:rsid w:val="6DCA3B30"/>
    <w:rsid w:val="6DCB5D2E"/>
    <w:rsid w:val="6DCC7033"/>
    <w:rsid w:val="6DD20F3C"/>
    <w:rsid w:val="6DD2313B"/>
    <w:rsid w:val="6DD808C7"/>
    <w:rsid w:val="6DDA0547"/>
    <w:rsid w:val="6DDB184C"/>
    <w:rsid w:val="6DDC3A4A"/>
    <w:rsid w:val="6DDD14CC"/>
    <w:rsid w:val="6DDD4D4F"/>
    <w:rsid w:val="6DDF49CF"/>
    <w:rsid w:val="6DE13755"/>
    <w:rsid w:val="6DE40E56"/>
    <w:rsid w:val="6DE568D8"/>
    <w:rsid w:val="6DE6435A"/>
    <w:rsid w:val="6DE830E0"/>
    <w:rsid w:val="6DE90B62"/>
    <w:rsid w:val="6DED1766"/>
    <w:rsid w:val="6DF004EC"/>
    <w:rsid w:val="6DF21471"/>
    <w:rsid w:val="6DF45878"/>
    <w:rsid w:val="6DF56B72"/>
    <w:rsid w:val="6DF72075"/>
    <w:rsid w:val="6DF8337A"/>
    <w:rsid w:val="6DFB0A7C"/>
    <w:rsid w:val="6DFB2481"/>
    <w:rsid w:val="6DFB42FF"/>
    <w:rsid w:val="6DFC1D81"/>
    <w:rsid w:val="6DFC3BBF"/>
    <w:rsid w:val="6DFE5284"/>
    <w:rsid w:val="6E010407"/>
    <w:rsid w:val="6E016208"/>
    <w:rsid w:val="6E054C0E"/>
    <w:rsid w:val="6E095813"/>
    <w:rsid w:val="6E0A6B18"/>
    <w:rsid w:val="6E0E1C9B"/>
    <w:rsid w:val="6E100A21"/>
    <w:rsid w:val="6E1164A3"/>
    <w:rsid w:val="6E1319A6"/>
    <w:rsid w:val="6E147427"/>
    <w:rsid w:val="6E16292A"/>
    <w:rsid w:val="6E1703AC"/>
    <w:rsid w:val="6E1C4834"/>
    <w:rsid w:val="6E1F57B8"/>
    <w:rsid w:val="6E20323A"/>
    <w:rsid w:val="6E231C40"/>
    <w:rsid w:val="6E262BC5"/>
    <w:rsid w:val="6E2C4ACE"/>
    <w:rsid w:val="6E2D5DD3"/>
    <w:rsid w:val="6E2F5A53"/>
    <w:rsid w:val="6E3531DF"/>
    <w:rsid w:val="6E391BE5"/>
    <w:rsid w:val="6E414A73"/>
    <w:rsid w:val="6E4459F8"/>
    <w:rsid w:val="6E4A407E"/>
    <w:rsid w:val="6E4A5F9F"/>
    <w:rsid w:val="6E4B1B00"/>
    <w:rsid w:val="6E4C7581"/>
    <w:rsid w:val="6E4F0506"/>
    <w:rsid w:val="6E50180B"/>
    <w:rsid w:val="6E524D0E"/>
    <w:rsid w:val="6E53278F"/>
    <w:rsid w:val="6E53384B"/>
    <w:rsid w:val="6E580E15"/>
    <w:rsid w:val="6E60505E"/>
    <w:rsid w:val="6E617526"/>
    <w:rsid w:val="6E621725"/>
    <w:rsid w:val="6E66012B"/>
    <w:rsid w:val="6E686EB1"/>
    <w:rsid w:val="6E6C58B8"/>
    <w:rsid w:val="6E6D5537"/>
    <w:rsid w:val="6E700D11"/>
    <w:rsid w:val="6E711D3F"/>
    <w:rsid w:val="6E732CC4"/>
    <w:rsid w:val="6E79134A"/>
    <w:rsid w:val="6E811FDA"/>
    <w:rsid w:val="6E912274"/>
    <w:rsid w:val="6E927CF6"/>
    <w:rsid w:val="6E935777"/>
    <w:rsid w:val="6E946A7C"/>
    <w:rsid w:val="6E9758D2"/>
    <w:rsid w:val="6E977A01"/>
    <w:rsid w:val="6E9A0985"/>
    <w:rsid w:val="6E9C0605"/>
    <w:rsid w:val="6E9F158A"/>
    <w:rsid w:val="6EA0288E"/>
    <w:rsid w:val="6EA57E47"/>
    <w:rsid w:val="6EA60822"/>
    <w:rsid w:val="6EA9319E"/>
    <w:rsid w:val="6EAA539C"/>
    <w:rsid w:val="6EAD1BA4"/>
    <w:rsid w:val="6EB14D27"/>
    <w:rsid w:val="6EB45CAC"/>
    <w:rsid w:val="6EB53772"/>
    <w:rsid w:val="6EB56FB1"/>
    <w:rsid w:val="6EB87F35"/>
    <w:rsid w:val="6EB96263"/>
    <w:rsid w:val="6EBD43BD"/>
    <w:rsid w:val="6EC14FC1"/>
    <w:rsid w:val="6EC61449"/>
    <w:rsid w:val="6EC7274E"/>
    <w:rsid w:val="6EC801D0"/>
    <w:rsid w:val="6ECB1154"/>
    <w:rsid w:val="6ECF7B5A"/>
    <w:rsid w:val="6ED22CDD"/>
    <w:rsid w:val="6ED2525C"/>
    <w:rsid w:val="6ED421B0"/>
    <w:rsid w:val="6ED674E5"/>
    <w:rsid w:val="6ED9046A"/>
    <w:rsid w:val="6EDC35ED"/>
    <w:rsid w:val="6EDE6AF0"/>
    <w:rsid w:val="6EDF7DF5"/>
    <w:rsid w:val="6EE51CFE"/>
    <w:rsid w:val="6EE82C83"/>
    <w:rsid w:val="6EE90704"/>
    <w:rsid w:val="6EEB3C07"/>
    <w:rsid w:val="6EEF260E"/>
    <w:rsid w:val="6EF42168"/>
    <w:rsid w:val="6EFB3EA2"/>
    <w:rsid w:val="6EFC1923"/>
    <w:rsid w:val="6F0025C6"/>
    <w:rsid w:val="6F034B31"/>
    <w:rsid w:val="6F0A66BA"/>
    <w:rsid w:val="6F0E50C1"/>
    <w:rsid w:val="6F146FCA"/>
    <w:rsid w:val="6F154A4C"/>
    <w:rsid w:val="6F1737D2"/>
    <w:rsid w:val="6F177F4F"/>
    <w:rsid w:val="6F193452"/>
    <w:rsid w:val="6F1A0ED3"/>
    <w:rsid w:val="6F1B6955"/>
    <w:rsid w:val="6F1C6EED"/>
    <w:rsid w:val="6F1D1E58"/>
    <w:rsid w:val="6F202DDD"/>
    <w:rsid w:val="6F221B63"/>
    <w:rsid w:val="6F245066"/>
    <w:rsid w:val="6F2701E9"/>
    <w:rsid w:val="6F2A116E"/>
    <w:rsid w:val="6F2A6F6F"/>
    <w:rsid w:val="6F310AF8"/>
    <w:rsid w:val="6F316C0A"/>
    <w:rsid w:val="6F321DFD"/>
    <w:rsid w:val="6F333FFC"/>
    <w:rsid w:val="6F33787F"/>
    <w:rsid w:val="6F352D82"/>
    <w:rsid w:val="6F3A720A"/>
    <w:rsid w:val="6F3B6E8A"/>
    <w:rsid w:val="6F3C270D"/>
    <w:rsid w:val="6F3D238D"/>
    <w:rsid w:val="6F434296"/>
    <w:rsid w:val="6F444811"/>
    <w:rsid w:val="6F457799"/>
    <w:rsid w:val="6F460A9E"/>
    <w:rsid w:val="6F483FA1"/>
    <w:rsid w:val="6F570D38"/>
    <w:rsid w:val="6F5A1CBD"/>
    <w:rsid w:val="6F663551"/>
    <w:rsid w:val="6F670FD3"/>
    <w:rsid w:val="6F6944D6"/>
    <w:rsid w:val="6F697D59"/>
    <w:rsid w:val="6F6A57DA"/>
    <w:rsid w:val="6F6C0CDE"/>
    <w:rsid w:val="6F6C545A"/>
    <w:rsid w:val="6F6D2EDC"/>
    <w:rsid w:val="6F734DE5"/>
    <w:rsid w:val="6F755D6A"/>
    <w:rsid w:val="6F7A21F2"/>
    <w:rsid w:val="6F7A7FF3"/>
    <w:rsid w:val="6F7D3176"/>
    <w:rsid w:val="6F7D69F9"/>
    <w:rsid w:val="6F7F1EFD"/>
    <w:rsid w:val="6F8010EF"/>
    <w:rsid w:val="6F80797E"/>
    <w:rsid w:val="6F811B7C"/>
    <w:rsid w:val="6F830903"/>
    <w:rsid w:val="6F877309"/>
    <w:rsid w:val="6F8B7F0D"/>
    <w:rsid w:val="6F8D2AC6"/>
    <w:rsid w:val="6F902197"/>
    <w:rsid w:val="6F93311C"/>
    <w:rsid w:val="6F96629E"/>
    <w:rsid w:val="6F992AA6"/>
    <w:rsid w:val="6F9C01A8"/>
    <w:rsid w:val="6F9F112C"/>
    <w:rsid w:val="6FA02431"/>
    <w:rsid w:val="6FA40E37"/>
    <w:rsid w:val="6FA568B9"/>
    <w:rsid w:val="6FA81A3C"/>
    <w:rsid w:val="6FAD1747"/>
    <w:rsid w:val="6FB026CC"/>
    <w:rsid w:val="6FB149D1"/>
    <w:rsid w:val="6FB72056"/>
    <w:rsid w:val="6FB8233D"/>
    <w:rsid w:val="6FB9555A"/>
    <w:rsid w:val="6FBB0A5D"/>
    <w:rsid w:val="6FC04EE4"/>
    <w:rsid w:val="6FCB457A"/>
    <w:rsid w:val="6FD00A02"/>
    <w:rsid w:val="6FD23F05"/>
    <w:rsid w:val="6FD36103"/>
    <w:rsid w:val="6FD51606"/>
    <w:rsid w:val="6FD54E8A"/>
    <w:rsid w:val="6FD7038D"/>
    <w:rsid w:val="6FD8258B"/>
    <w:rsid w:val="6FDE1F16"/>
    <w:rsid w:val="6FDF5799"/>
    <w:rsid w:val="6FE12E9B"/>
    <w:rsid w:val="6FE43E1F"/>
    <w:rsid w:val="6FE902A7"/>
    <w:rsid w:val="6FED6CAD"/>
    <w:rsid w:val="6FEE472F"/>
    <w:rsid w:val="6FF10F37"/>
    <w:rsid w:val="6FF23135"/>
    <w:rsid w:val="6FF675F6"/>
    <w:rsid w:val="6FF82AC0"/>
    <w:rsid w:val="6FFB1846"/>
    <w:rsid w:val="6FFF64DB"/>
    <w:rsid w:val="70026C53"/>
    <w:rsid w:val="700346D4"/>
    <w:rsid w:val="700468D2"/>
    <w:rsid w:val="700730DA"/>
    <w:rsid w:val="700C1760"/>
    <w:rsid w:val="700C3CDF"/>
    <w:rsid w:val="700D088C"/>
    <w:rsid w:val="700E2A65"/>
    <w:rsid w:val="700E4C63"/>
    <w:rsid w:val="701139EA"/>
    <w:rsid w:val="7014496E"/>
    <w:rsid w:val="701658F3"/>
    <w:rsid w:val="7017014C"/>
    <w:rsid w:val="7028360F"/>
    <w:rsid w:val="702A5D52"/>
    <w:rsid w:val="702D5518"/>
    <w:rsid w:val="70313F1E"/>
    <w:rsid w:val="70337422"/>
    <w:rsid w:val="70342CA5"/>
    <w:rsid w:val="703C22B0"/>
    <w:rsid w:val="703D7D31"/>
    <w:rsid w:val="70411FBB"/>
    <w:rsid w:val="704241B9"/>
    <w:rsid w:val="70442F3F"/>
    <w:rsid w:val="7045513D"/>
    <w:rsid w:val="704D384F"/>
    <w:rsid w:val="704D5DCD"/>
    <w:rsid w:val="70547956"/>
    <w:rsid w:val="705666DD"/>
    <w:rsid w:val="705C4D63"/>
    <w:rsid w:val="70614A6E"/>
    <w:rsid w:val="70666977"/>
    <w:rsid w:val="70670B75"/>
    <w:rsid w:val="70694078"/>
    <w:rsid w:val="706C0880"/>
    <w:rsid w:val="706D6302"/>
    <w:rsid w:val="706E3D83"/>
    <w:rsid w:val="70714D08"/>
    <w:rsid w:val="70742409"/>
    <w:rsid w:val="707D659C"/>
    <w:rsid w:val="70861C0E"/>
    <w:rsid w:val="708A7E30"/>
    <w:rsid w:val="708B58B2"/>
    <w:rsid w:val="708C3333"/>
    <w:rsid w:val="709177BB"/>
    <w:rsid w:val="709616C4"/>
    <w:rsid w:val="709A00CB"/>
    <w:rsid w:val="709C13CF"/>
    <w:rsid w:val="709E2354"/>
    <w:rsid w:val="70A05857"/>
    <w:rsid w:val="70A409DA"/>
    <w:rsid w:val="70AC166A"/>
    <w:rsid w:val="70AC5DE7"/>
    <w:rsid w:val="70AC7FE9"/>
    <w:rsid w:val="70AD70EB"/>
    <w:rsid w:val="70AE4B6D"/>
    <w:rsid w:val="70B15AF2"/>
    <w:rsid w:val="70B331F3"/>
    <w:rsid w:val="70B86DF1"/>
    <w:rsid w:val="70BB05FF"/>
    <w:rsid w:val="70BB0D44"/>
    <w:rsid w:val="70BB3E83"/>
    <w:rsid w:val="70BD7386"/>
    <w:rsid w:val="70BE1584"/>
    <w:rsid w:val="70C12509"/>
    <w:rsid w:val="70C14F73"/>
    <w:rsid w:val="70C46D11"/>
    <w:rsid w:val="70C50F0F"/>
    <w:rsid w:val="70C62214"/>
    <w:rsid w:val="70C828DF"/>
    <w:rsid w:val="70C85717"/>
    <w:rsid w:val="70CC631B"/>
    <w:rsid w:val="70CD1B9F"/>
    <w:rsid w:val="70CE7620"/>
    <w:rsid w:val="70D43728"/>
    <w:rsid w:val="70D46FAB"/>
    <w:rsid w:val="70D8212E"/>
    <w:rsid w:val="70DA7783"/>
    <w:rsid w:val="70DB6936"/>
    <w:rsid w:val="70DD1E39"/>
    <w:rsid w:val="70DF533C"/>
    <w:rsid w:val="70E262C1"/>
    <w:rsid w:val="70E33D42"/>
    <w:rsid w:val="70E62748"/>
    <w:rsid w:val="70EA114F"/>
    <w:rsid w:val="70EE7B55"/>
    <w:rsid w:val="70EF55D6"/>
    <w:rsid w:val="70F64F61"/>
    <w:rsid w:val="70F857E7"/>
    <w:rsid w:val="71010D74"/>
    <w:rsid w:val="71032079"/>
    <w:rsid w:val="7105777A"/>
    <w:rsid w:val="71096180"/>
    <w:rsid w:val="710A284E"/>
    <w:rsid w:val="710C2988"/>
    <w:rsid w:val="710D4B86"/>
    <w:rsid w:val="7111358D"/>
    <w:rsid w:val="71172F17"/>
    <w:rsid w:val="711B771F"/>
    <w:rsid w:val="711D4E21"/>
    <w:rsid w:val="711F3BA7"/>
    <w:rsid w:val="712170AA"/>
    <w:rsid w:val="71236D2A"/>
    <w:rsid w:val="712565D7"/>
    <w:rsid w:val="71290C33"/>
    <w:rsid w:val="712C1BB8"/>
    <w:rsid w:val="712F63C0"/>
    <w:rsid w:val="71313AC1"/>
    <w:rsid w:val="71321543"/>
    <w:rsid w:val="71336FC4"/>
    <w:rsid w:val="71386CCF"/>
    <w:rsid w:val="71395756"/>
    <w:rsid w:val="713B43D1"/>
    <w:rsid w:val="713D7332"/>
    <w:rsid w:val="713D78D4"/>
    <w:rsid w:val="713E0DE6"/>
    <w:rsid w:val="71473A67"/>
    <w:rsid w:val="714C3197"/>
    <w:rsid w:val="71573D01"/>
    <w:rsid w:val="71597204"/>
    <w:rsid w:val="715A4C86"/>
    <w:rsid w:val="715A570D"/>
    <w:rsid w:val="715B2707"/>
    <w:rsid w:val="715F110D"/>
    <w:rsid w:val="71614610"/>
    <w:rsid w:val="71645595"/>
    <w:rsid w:val="7167651A"/>
    <w:rsid w:val="7169749E"/>
    <w:rsid w:val="716D3CA6"/>
    <w:rsid w:val="716E1728"/>
    <w:rsid w:val="716E3926"/>
    <w:rsid w:val="716F4C2B"/>
    <w:rsid w:val="716F71A9"/>
    <w:rsid w:val="7171012E"/>
    <w:rsid w:val="717148AB"/>
    <w:rsid w:val="71737DAE"/>
    <w:rsid w:val="71783771"/>
    <w:rsid w:val="717C64BF"/>
    <w:rsid w:val="717F1642"/>
    <w:rsid w:val="71830048"/>
    <w:rsid w:val="71835E4A"/>
    <w:rsid w:val="718438CB"/>
    <w:rsid w:val="71845ACA"/>
    <w:rsid w:val="7185354B"/>
    <w:rsid w:val="71876A4E"/>
    <w:rsid w:val="718B0CD8"/>
    <w:rsid w:val="718E1C5D"/>
    <w:rsid w:val="71920663"/>
    <w:rsid w:val="71924DDF"/>
    <w:rsid w:val="719515E7"/>
    <w:rsid w:val="719B34F1"/>
    <w:rsid w:val="719C3171"/>
    <w:rsid w:val="719F7978"/>
    <w:rsid w:val="71A175F8"/>
    <w:rsid w:val="71A4057D"/>
    <w:rsid w:val="71A86F83"/>
    <w:rsid w:val="71B07C13"/>
    <w:rsid w:val="71B23116"/>
    <w:rsid w:val="71BC14A7"/>
    <w:rsid w:val="71C07EAD"/>
    <w:rsid w:val="71C1592F"/>
    <w:rsid w:val="71C233B0"/>
    <w:rsid w:val="71C77838"/>
    <w:rsid w:val="71CE71C3"/>
    <w:rsid w:val="71CF4C44"/>
    <w:rsid w:val="71D15351"/>
    <w:rsid w:val="71D15BC9"/>
    <w:rsid w:val="71D310CC"/>
    <w:rsid w:val="71D758D4"/>
    <w:rsid w:val="71DE2CE0"/>
    <w:rsid w:val="71E103E2"/>
    <w:rsid w:val="71E37168"/>
    <w:rsid w:val="71E56DE8"/>
    <w:rsid w:val="71E91071"/>
    <w:rsid w:val="71EA0CF1"/>
    <w:rsid w:val="71EC1FF6"/>
    <w:rsid w:val="71ED7A78"/>
    <w:rsid w:val="71EE76F7"/>
    <w:rsid w:val="71F260FE"/>
    <w:rsid w:val="71F33B7F"/>
    <w:rsid w:val="71F80007"/>
    <w:rsid w:val="71FB480F"/>
    <w:rsid w:val="71FC2290"/>
    <w:rsid w:val="72002E95"/>
    <w:rsid w:val="7202419A"/>
    <w:rsid w:val="7205511E"/>
    <w:rsid w:val="7205731D"/>
    <w:rsid w:val="720802A1"/>
    <w:rsid w:val="72083B25"/>
    <w:rsid w:val="72085BC5"/>
    <w:rsid w:val="720915A6"/>
    <w:rsid w:val="72096764"/>
    <w:rsid w:val="720D4729"/>
    <w:rsid w:val="72114AAA"/>
    <w:rsid w:val="721E0247"/>
    <w:rsid w:val="72255653"/>
    <w:rsid w:val="722E3D64"/>
    <w:rsid w:val="72307267"/>
    <w:rsid w:val="7232276A"/>
    <w:rsid w:val="723A7B77"/>
    <w:rsid w:val="723F6439"/>
    <w:rsid w:val="72445F08"/>
    <w:rsid w:val="7246140B"/>
    <w:rsid w:val="72465B88"/>
    <w:rsid w:val="72492390"/>
    <w:rsid w:val="724A458E"/>
    <w:rsid w:val="724B7271"/>
    <w:rsid w:val="724F0A16"/>
    <w:rsid w:val="724F4299"/>
    <w:rsid w:val="7251779C"/>
    <w:rsid w:val="72534E9D"/>
    <w:rsid w:val="7254291F"/>
    <w:rsid w:val="725503A1"/>
    <w:rsid w:val="72587127"/>
    <w:rsid w:val="72596DA7"/>
    <w:rsid w:val="725D1030"/>
    <w:rsid w:val="725D57AD"/>
    <w:rsid w:val="725F4533"/>
    <w:rsid w:val="726254B8"/>
    <w:rsid w:val="7265245B"/>
    <w:rsid w:val="726915C0"/>
    <w:rsid w:val="726A4AC3"/>
    <w:rsid w:val="726D5A47"/>
    <w:rsid w:val="726E12CB"/>
    <w:rsid w:val="726E34C9"/>
    <w:rsid w:val="72723293"/>
    <w:rsid w:val="727349D0"/>
    <w:rsid w:val="72752E54"/>
    <w:rsid w:val="727566D7"/>
    <w:rsid w:val="727D3AE3"/>
    <w:rsid w:val="72827F6B"/>
    <w:rsid w:val="72866971"/>
    <w:rsid w:val="72881E74"/>
    <w:rsid w:val="728A2DF9"/>
    <w:rsid w:val="72902B04"/>
    <w:rsid w:val="72910586"/>
    <w:rsid w:val="7297468D"/>
    <w:rsid w:val="729A0E95"/>
    <w:rsid w:val="729B6917"/>
    <w:rsid w:val="729F1A9A"/>
    <w:rsid w:val="72A35F21"/>
    <w:rsid w:val="72A439A3"/>
    <w:rsid w:val="72A51424"/>
    <w:rsid w:val="72A801AB"/>
    <w:rsid w:val="72A823A9"/>
    <w:rsid w:val="72B3073A"/>
    <w:rsid w:val="72B333C6"/>
    <w:rsid w:val="72BA0D33"/>
    <w:rsid w:val="72BA5B47"/>
    <w:rsid w:val="72BD48CD"/>
    <w:rsid w:val="72C154D1"/>
    <w:rsid w:val="72C46456"/>
    <w:rsid w:val="72C5775B"/>
    <w:rsid w:val="72C72C5E"/>
    <w:rsid w:val="72C93C83"/>
    <w:rsid w:val="72CF47E7"/>
    <w:rsid w:val="72D02269"/>
    <w:rsid w:val="72D2576C"/>
    <w:rsid w:val="72D30C6F"/>
    <w:rsid w:val="72DA63FB"/>
    <w:rsid w:val="72DC7380"/>
    <w:rsid w:val="72DE2883"/>
    <w:rsid w:val="72E75711"/>
    <w:rsid w:val="72EA3C3A"/>
    <w:rsid w:val="72ED761A"/>
    <w:rsid w:val="72F16021"/>
    <w:rsid w:val="72F44A27"/>
    <w:rsid w:val="72F65D2C"/>
    <w:rsid w:val="72F67F2A"/>
    <w:rsid w:val="72F90EAF"/>
    <w:rsid w:val="72FA6930"/>
    <w:rsid w:val="72FB7C35"/>
    <w:rsid w:val="730936C7"/>
    <w:rsid w:val="730A1149"/>
    <w:rsid w:val="730A49CC"/>
    <w:rsid w:val="730C7ECF"/>
    <w:rsid w:val="730E33D2"/>
    <w:rsid w:val="73116555"/>
    <w:rsid w:val="7312139A"/>
    <w:rsid w:val="731352DC"/>
    <w:rsid w:val="73173CE2"/>
    <w:rsid w:val="73185EE0"/>
    <w:rsid w:val="731A13E3"/>
    <w:rsid w:val="731C48E6"/>
    <w:rsid w:val="731D2368"/>
    <w:rsid w:val="731D5BEB"/>
    <w:rsid w:val="731E7DE9"/>
    <w:rsid w:val="73206B70"/>
    <w:rsid w:val="73252FF8"/>
    <w:rsid w:val="732551F6"/>
    <w:rsid w:val="732A167E"/>
    <w:rsid w:val="732A747F"/>
    <w:rsid w:val="732C0404"/>
    <w:rsid w:val="732C5BA4"/>
    <w:rsid w:val="732D2602"/>
    <w:rsid w:val="73306E0A"/>
    <w:rsid w:val="73341F8D"/>
    <w:rsid w:val="73357A0F"/>
    <w:rsid w:val="73384217"/>
    <w:rsid w:val="733D0C11"/>
    <w:rsid w:val="733E6120"/>
    <w:rsid w:val="733F2EED"/>
    <w:rsid w:val="73430029"/>
    <w:rsid w:val="73476A2F"/>
    <w:rsid w:val="735018BD"/>
    <w:rsid w:val="735B56D0"/>
    <w:rsid w:val="735C0F53"/>
    <w:rsid w:val="73651863"/>
    <w:rsid w:val="73663A61"/>
    <w:rsid w:val="73690269"/>
    <w:rsid w:val="736E5255"/>
    <w:rsid w:val="7375407B"/>
    <w:rsid w:val="73761AFD"/>
    <w:rsid w:val="73763CFB"/>
    <w:rsid w:val="737B5F85"/>
    <w:rsid w:val="737F6B89"/>
    <w:rsid w:val="7380460B"/>
    <w:rsid w:val="7383558F"/>
    <w:rsid w:val="73846894"/>
    <w:rsid w:val="738A4F1A"/>
    <w:rsid w:val="738B2556"/>
    <w:rsid w:val="738C5E9F"/>
    <w:rsid w:val="73910128"/>
    <w:rsid w:val="73925BAA"/>
    <w:rsid w:val="73927EC3"/>
    <w:rsid w:val="7393582A"/>
    <w:rsid w:val="739545B0"/>
    <w:rsid w:val="739629B5"/>
    <w:rsid w:val="739667AE"/>
    <w:rsid w:val="73981CB2"/>
    <w:rsid w:val="73983F2D"/>
    <w:rsid w:val="73985535"/>
    <w:rsid w:val="73997733"/>
    <w:rsid w:val="739A0A38"/>
    <w:rsid w:val="739B6209"/>
    <w:rsid w:val="739D19BD"/>
    <w:rsid w:val="73A225C1"/>
    <w:rsid w:val="73A43546"/>
    <w:rsid w:val="73AD1C57"/>
    <w:rsid w:val="73B260DF"/>
    <w:rsid w:val="73B57063"/>
    <w:rsid w:val="73B87FE8"/>
    <w:rsid w:val="73BA34EB"/>
    <w:rsid w:val="73C36379"/>
    <w:rsid w:val="73C43DFB"/>
    <w:rsid w:val="73C80282"/>
    <w:rsid w:val="73CE218C"/>
    <w:rsid w:val="73CE3DC7"/>
    <w:rsid w:val="73D00F12"/>
    <w:rsid w:val="73D0568F"/>
    <w:rsid w:val="73D31E97"/>
    <w:rsid w:val="73D44095"/>
    <w:rsid w:val="73D47918"/>
    <w:rsid w:val="73D51B16"/>
    <w:rsid w:val="73D75019"/>
    <w:rsid w:val="73D8631E"/>
    <w:rsid w:val="73D9051D"/>
    <w:rsid w:val="73DA5F9E"/>
    <w:rsid w:val="73DE2426"/>
    <w:rsid w:val="73E47BB2"/>
    <w:rsid w:val="73E865B9"/>
    <w:rsid w:val="73EA1ABC"/>
    <w:rsid w:val="73EA6238"/>
    <w:rsid w:val="73ED71BD"/>
    <w:rsid w:val="73F039C5"/>
    <w:rsid w:val="73F11447"/>
    <w:rsid w:val="73F15BC3"/>
    <w:rsid w:val="73F3740F"/>
    <w:rsid w:val="73F5204B"/>
    <w:rsid w:val="73F67ACD"/>
    <w:rsid w:val="73FA64D3"/>
    <w:rsid w:val="73FC77D8"/>
    <w:rsid w:val="740003DC"/>
    <w:rsid w:val="74003C5F"/>
    <w:rsid w:val="74015E5E"/>
    <w:rsid w:val="74034BE4"/>
    <w:rsid w:val="74096AED"/>
    <w:rsid w:val="740E5173"/>
    <w:rsid w:val="74152900"/>
    <w:rsid w:val="741B3FD0"/>
    <w:rsid w:val="74206713"/>
    <w:rsid w:val="74221C16"/>
    <w:rsid w:val="74237697"/>
    <w:rsid w:val="74242EB5"/>
    <w:rsid w:val="742B0327"/>
    <w:rsid w:val="742B4AA4"/>
    <w:rsid w:val="742D382A"/>
    <w:rsid w:val="742D5A28"/>
    <w:rsid w:val="742D7FA7"/>
    <w:rsid w:val="742E12AB"/>
    <w:rsid w:val="742F6D2D"/>
    <w:rsid w:val="743047AF"/>
    <w:rsid w:val="743950BE"/>
    <w:rsid w:val="743C6043"/>
    <w:rsid w:val="743D3AC4"/>
    <w:rsid w:val="743E5CC3"/>
    <w:rsid w:val="743E609F"/>
    <w:rsid w:val="743F3744"/>
    <w:rsid w:val="744124CA"/>
    <w:rsid w:val="74416C47"/>
    <w:rsid w:val="7444344F"/>
    <w:rsid w:val="74450ED1"/>
    <w:rsid w:val="7445564D"/>
    <w:rsid w:val="744D04DB"/>
    <w:rsid w:val="74516EE2"/>
    <w:rsid w:val="745201E6"/>
    <w:rsid w:val="745558E8"/>
    <w:rsid w:val="745D2CF4"/>
    <w:rsid w:val="745E3FF9"/>
    <w:rsid w:val="746074FC"/>
    <w:rsid w:val="74620ED1"/>
    <w:rsid w:val="74640101"/>
    <w:rsid w:val="74671085"/>
    <w:rsid w:val="74674908"/>
    <w:rsid w:val="746B330F"/>
    <w:rsid w:val="746C0D90"/>
    <w:rsid w:val="746F6492"/>
    <w:rsid w:val="74715218"/>
    <w:rsid w:val="74722C9A"/>
    <w:rsid w:val="74727416"/>
    <w:rsid w:val="74734E98"/>
    <w:rsid w:val="74777121"/>
    <w:rsid w:val="748154B2"/>
    <w:rsid w:val="74822F34"/>
    <w:rsid w:val="748309B5"/>
    <w:rsid w:val="748B5DC2"/>
    <w:rsid w:val="748E6D46"/>
    <w:rsid w:val="74917CCB"/>
    <w:rsid w:val="749C18DF"/>
    <w:rsid w:val="749C3ADE"/>
    <w:rsid w:val="74A024E4"/>
    <w:rsid w:val="74A05D67"/>
    <w:rsid w:val="74A2126A"/>
    <w:rsid w:val="74A36CEC"/>
    <w:rsid w:val="74A878F0"/>
    <w:rsid w:val="74A90BF5"/>
    <w:rsid w:val="74AA2DF3"/>
    <w:rsid w:val="74AB40F8"/>
    <w:rsid w:val="74B0277E"/>
    <w:rsid w:val="74B31505"/>
    <w:rsid w:val="74B33703"/>
    <w:rsid w:val="74B64688"/>
    <w:rsid w:val="74B67F0B"/>
    <w:rsid w:val="74BA308E"/>
    <w:rsid w:val="74BC1E14"/>
    <w:rsid w:val="74BD7896"/>
    <w:rsid w:val="74C0081A"/>
    <w:rsid w:val="74C12A19"/>
    <w:rsid w:val="74C1629C"/>
    <w:rsid w:val="74CD42AD"/>
    <w:rsid w:val="74CE7B30"/>
    <w:rsid w:val="74CF77B0"/>
    <w:rsid w:val="74D00AB5"/>
    <w:rsid w:val="74D516B9"/>
    <w:rsid w:val="74E267D1"/>
    <w:rsid w:val="74E706DA"/>
    <w:rsid w:val="74EA165E"/>
    <w:rsid w:val="74EB70E0"/>
    <w:rsid w:val="74F10FE9"/>
    <w:rsid w:val="74F33324"/>
    <w:rsid w:val="74F457F1"/>
    <w:rsid w:val="74FC2BFE"/>
    <w:rsid w:val="74FF02FF"/>
    <w:rsid w:val="74FF3B82"/>
    <w:rsid w:val="75001604"/>
    <w:rsid w:val="75004B37"/>
    <w:rsid w:val="75034787"/>
    <w:rsid w:val="7504000A"/>
    <w:rsid w:val="75057C8A"/>
    <w:rsid w:val="75091F13"/>
    <w:rsid w:val="750B5416"/>
    <w:rsid w:val="75113A9C"/>
    <w:rsid w:val="75144A21"/>
    <w:rsid w:val="751759A6"/>
    <w:rsid w:val="7519692A"/>
    <w:rsid w:val="751D3132"/>
    <w:rsid w:val="751D5331"/>
    <w:rsid w:val="75241FF7"/>
    <w:rsid w:val="752601BF"/>
    <w:rsid w:val="75263A42"/>
    <w:rsid w:val="75286F45"/>
    <w:rsid w:val="752949C6"/>
    <w:rsid w:val="752A6BC5"/>
    <w:rsid w:val="752C594B"/>
    <w:rsid w:val="752E55CB"/>
    <w:rsid w:val="752F68D0"/>
    <w:rsid w:val="75375EDA"/>
    <w:rsid w:val="753B0BFF"/>
    <w:rsid w:val="753E10E9"/>
    <w:rsid w:val="753F32E7"/>
    <w:rsid w:val="753F6B6A"/>
    <w:rsid w:val="75463B3A"/>
    <w:rsid w:val="7549747A"/>
    <w:rsid w:val="754D5E80"/>
    <w:rsid w:val="754F1383"/>
    <w:rsid w:val="75504886"/>
    <w:rsid w:val="75507D7E"/>
    <w:rsid w:val="7554328C"/>
    <w:rsid w:val="755651FF"/>
    <w:rsid w:val="75581C92"/>
    <w:rsid w:val="755C0BB7"/>
    <w:rsid w:val="755C3F1C"/>
    <w:rsid w:val="755D611A"/>
    <w:rsid w:val="7560709F"/>
    <w:rsid w:val="756103A4"/>
    <w:rsid w:val="75614B20"/>
    <w:rsid w:val="756338A7"/>
    <w:rsid w:val="756957B0"/>
    <w:rsid w:val="75761242"/>
    <w:rsid w:val="75764AC6"/>
    <w:rsid w:val="757B0F4D"/>
    <w:rsid w:val="757E664F"/>
    <w:rsid w:val="757F40D0"/>
    <w:rsid w:val="75801B52"/>
    <w:rsid w:val="758208D8"/>
    <w:rsid w:val="75822AD7"/>
    <w:rsid w:val="75843DDB"/>
    <w:rsid w:val="758614DD"/>
    <w:rsid w:val="7586788F"/>
    <w:rsid w:val="75876F5E"/>
    <w:rsid w:val="758B5965"/>
    <w:rsid w:val="758D46EB"/>
    <w:rsid w:val="75905670"/>
    <w:rsid w:val="75932D71"/>
    <w:rsid w:val="75982A7C"/>
    <w:rsid w:val="759B75AD"/>
    <w:rsid w:val="759C1482"/>
    <w:rsid w:val="75A02087"/>
    <w:rsid w:val="75A0590A"/>
    <w:rsid w:val="75A20E0D"/>
    <w:rsid w:val="75A3300B"/>
    <w:rsid w:val="75A3688F"/>
    <w:rsid w:val="75A40A8D"/>
    <w:rsid w:val="75A63F90"/>
    <w:rsid w:val="75A67813"/>
    <w:rsid w:val="75A90798"/>
    <w:rsid w:val="75B00123"/>
    <w:rsid w:val="75B90A32"/>
    <w:rsid w:val="75BE0CA2"/>
    <w:rsid w:val="75C03C40"/>
    <w:rsid w:val="75C27143"/>
    <w:rsid w:val="75C31342"/>
    <w:rsid w:val="75C44D0C"/>
    <w:rsid w:val="75C500C8"/>
    <w:rsid w:val="75C9324B"/>
    <w:rsid w:val="75CA4550"/>
    <w:rsid w:val="75CB1FD1"/>
    <w:rsid w:val="75CD1C51"/>
    <w:rsid w:val="75D02BD6"/>
    <w:rsid w:val="75D11131"/>
    <w:rsid w:val="75D2195C"/>
    <w:rsid w:val="75D315DC"/>
    <w:rsid w:val="75D60362"/>
    <w:rsid w:val="75D96D69"/>
    <w:rsid w:val="75DA47EA"/>
    <w:rsid w:val="75DB69E8"/>
    <w:rsid w:val="75DC6B41"/>
    <w:rsid w:val="75DC7CED"/>
    <w:rsid w:val="75DD1EEC"/>
    <w:rsid w:val="75DE31F0"/>
    <w:rsid w:val="75DE796D"/>
    <w:rsid w:val="75E14175"/>
    <w:rsid w:val="75E605FD"/>
    <w:rsid w:val="75E74DD5"/>
    <w:rsid w:val="75E91581"/>
    <w:rsid w:val="75EB4A85"/>
    <w:rsid w:val="75EE5A09"/>
    <w:rsid w:val="75EF348B"/>
    <w:rsid w:val="75F45394"/>
    <w:rsid w:val="75F76319"/>
    <w:rsid w:val="75F80517"/>
    <w:rsid w:val="75FA3A1A"/>
    <w:rsid w:val="75FA729D"/>
    <w:rsid w:val="75FB149C"/>
    <w:rsid w:val="75FC27A0"/>
    <w:rsid w:val="75FE5CA3"/>
    <w:rsid w:val="760133A5"/>
    <w:rsid w:val="76016C28"/>
    <w:rsid w:val="760761F4"/>
    <w:rsid w:val="76091AB6"/>
    <w:rsid w:val="760A3CB4"/>
    <w:rsid w:val="76147E47"/>
    <w:rsid w:val="761A1D50"/>
    <w:rsid w:val="761E0757"/>
    <w:rsid w:val="7622555B"/>
    <w:rsid w:val="76232660"/>
    <w:rsid w:val="76276E68"/>
    <w:rsid w:val="76294569"/>
    <w:rsid w:val="76297DEC"/>
    <w:rsid w:val="762A586E"/>
    <w:rsid w:val="762B32F0"/>
    <w:rsid w:val="76322C7A"/>
    <w:rsid w:val="7634617E"/>
    <w:rsid w:val="76353BFF"/>
    <w:rsid w:val="76371C9A"/>
    <w:rsid w:val="76381300"/>
    <w:rsid w:val="763829FD"/>
    <w:rsid w:val="763B7D07"/>
    <w:rsid w:val="763D100B"/>
    <w:rsid w:val="763F450F"/>
    <w:rsid w:val="76417A12"/>
    <w:rsid w:val="76442B95"/>
    <w:rsid w:val="76466098"/>
    <w:rsid w:val="7649701C"/>
    <w:rsid w:val="764B5DA3"/>
    <w:rsid w:val="764E2556"/>
    <w:rsid w:val="76514429"/>
    <w:rsid w:val="7652792C"/>
    <w:rsid w:val="76540C31"/>
    <w:rsid w:val="76542E2F"/>
    <w:rsid w:val="76587637"/>
    <w:rsid w:val="765D5CBD"/>
    <w:rsid w:val="765E373E"/>
    <w:rsid w:val="765E6FC2"/>
    <w:rsid w:val="76606C42"/>
    <w:rsid w:val="766259C8"/>
    <w:rsid w:val="766506E4"/>
    <w:rsid w:val="76695353"/>
    <w:rsid w:val="766A2DD4"/>
    <w:rsid w:val="766A7551"/>
    <w:rsid w:val="766B2A54"/>
    <w:rsid w:val="766E17DB"/>
    <w:rsid w:val="766E39D9"/>
    <w:rsid w:val="76704CDE"/>
    <w:rsid w:val="7671275F"/>
    <w:rsid w:val="76756BE7"/>
    <w:rsid w:val="767955ED"/>
    <w:rsid w:val="767F74F6"/>
    <w:rsid w:val="7682047B"/>
    <w:rsid w:val="76851400"/>
    <w:rsid w:val="768E7B11"/>
    <w:rsid w:val="76903014"/>
    <w:rsid w:val="76903064"/>
    <w:rsid w:val="76905212"/>
    <w:rsid w:val="76923F99"/>
    <w:rsid w:val="76926517"/>
    <w:rsid w:val="76936197"/>
    <w:rsid w:val="769466F4"/>
    <w:rsid w:val="7694749C"/>
    <w:rsid w:val="7695169A"/>
    <w:rsid w:val="769A2AE8"/>
    <w:rsid w:val="769A5B22"/>
    <w:rsid w:val="76A651B8"/>
    <w:rsid w:val="76A74E38"/>
    <w:rsid w:val="76AB70C1"/>
    <w:rsid w:val="76AC4B43"/>
    <w:rsid w:val="76AD25C4"/>
    <w:rsid w:val="76AE47C2"/>
    <w:rsid w:val="76AF2641"/>
    <w:rsid w:val="76B03549"/>
    <w:rsid w:val="76B10FCA"/>
    <w:rsid w:val="76B72ED4"/>
    <w:rsid w:val="76BA3E58"/>
    <w:rsid w:val="76C20083"/>
    <w:rsid w:val="76C21265"/>
    <w:rsid w:val="76C57C6B"/>
    <w:rsid w:val="76C738D8"/>
    <w:rsid w:val="76CA40F3"/>
    <w:rsid w:val="76CD5077"/>
    <w:rsid w:val="76CE1080"/>
    <w:rsid w:val="76D05FFC"/>
    <w:rsid w:val="76D101FA"/>
    <w:rsid w:val="76D3117F"/>
    <w:rsid w:val="76D90E8A"/>
    <w:rsid w:val="76DB2A57"/>
    <w:rsid w:val="76DD5312"/>
    <w:rsid w:val="76DE2D93"/>
    <w:rsid w:val="76E836A3"/>
    <w:rsid w:val="76EB4627"/>
    <w:rsid w:val="76EC20A9"/>
    <w:rsid w:val="76ED7B2A"/>
    <w:rsid w:val="76EE55AC"/>
    <w:rsid w:val="76EF302D"/>
    <w:rsid w:val="76F31A34"/>
    <w:rsid w:val="76F8393D"/>
    <w:rsid w:val="76F971C0"/>
    <w:rsid w:val="76FA4C42"/>
    <w:rsid w:val="76FB2034"/>
    <w:rsid w:val="76FC2343"/>
    <w:rsid w:val="77000D49"/>
    <w:rsid w:val="77073F57"/>
    <w:rsid w:val="77086156"/>
    <w:rsid w:val="77093BD7"/>
    <w:rsid w:val="7709745B"/>
    <w:rsid w:val="770A4F84"/>
    <w:rsid w:val="770C64FD"/>
    <w:rsid w:val="77114867"/>
    <w:rsid w:val="77137D6A"/>
    <w:rsid w:val="77150CEF"/>
    <w:rsid w:val="77193E72"/>
    <w:rsid w:val="771A18F3"/>
    <w:rsid w:val="771D2878"/>
    <w:rsid w:val="771D60FB"/>
    <w:rsid w:val="771F15FE"/>
    <w:rsid w:val="77226BF5"/>
    <w:rsid w:val="77226D00"/>
    <w:rsid w:val="77230004"/>
    <w:rsid w:val="77245A86"/>
    <w:rsid w:val="77247C84"/>
    <w:rsid w:val="772B5411"/>
    <w:rsid w:val="772C5091"/>
    <w:rsid w:val="772D6395"/>
    <w:rsid w:val="77314D9C"/>
    <w:rsid w:val="77376CA5"/>
    <w:rsid w:val="77380EA3"/>
    <w:rsid w:val="773921A8"/>
    <w:rsid w:val="773A7C2A"/>
    <w:rsid w:val="77404A94"/>
    <w:rsid w:val="774175B4"/>
    <w:rsid w:val="774261D2"/>
    <w:rsid w:val="77447586"/>
    <w:rsid w:val="77453A3C"/>
    <w:rsid w:val="775407D3"/>
    <w:rsid w:val="775868CA"/>
    <w:rsid w:val="775904DE"/>
    <w:rsid w:val="775A26DD"/>
    <w:rsid w:val="775D6EE5"/>
    <w:rsid w:val="775F45E6"/>
    <w:rsid w:val="77603EAD"/>
    <w:rsid w:val="776564EF"/>
    <w:rsid w:val="776719F2"/>
    <w:rsid w:val="77682CF7"/>
    <w:rsid w:val="77687474"/>
    <w:rsid w:val="776D5A49"/>
    <w:rsid w:val="7775678A"/>
    <w:rsid w:val="77771C8D"/>
    <w:rsid w:val="777A0A13"/>
    <w:rsid w:val="7782001E"/>
    <w:rsid w:val="77831323"/>
    <w:rsid w:val="77846DA4"/>
    <w:rsid w:val="77850FA2"/>
    <w:rsid w:val="778C092D"/>
    <w:rsid w:val="77921091"/>
    <w:rsid w:val="779415BD"/>
    <w:rsid w:val="77954AC0"/>
    <w:rsid w:val="77966CBE"/>
    <w:rsid w:val="77977FC3"/>
    <w:rsid w:val="77985A45"/>
    <w:rsid w:val="779C0BC8"/>
    <w:rsid w:val="779C444B"/>
    <w:rsid w:val="779F1B4C"/>
    <w:rsid w:val="77A22AD1"/>
    <w:rsid w:val="77A41857"/>
    <w:rsid w:val="77AC6C64"/>
    <w:rsid w:val="77AF566A"/>
    <w:rsid w:val="77B72A76"/>
    <w:rsid w:val="77B9649D"/>
    <w:rsid w:val="77BE5C84"/>
    <w:rsid w:val="77C36889"/>
    <w:rsid w:val="77C5560F"/>
    <w:rsid w:val="77C70B12"/>
    <w:rsid w:val="77CA3C95"/>
    <w:rsid w:val="77CC3A1C"/>
    <w:rsid w:val="77CC4F9A"/>
    <w:rsid w:val="77CE5F1F"/>
    <w:rsid w:val="77D05B9F"/>
    <w:rsid w:val="77D210A2"/>
    <w:rsid w:val="77D47E28"/>
    <w:rsid w:val="77D8682E"/>
    <w:rsid w:val="77D90A2D"/>
    <w:rsid w:val="77DA64AE"/>
    <w:rsid w:val="77DF61B9"/>
    <w:rsid w:val="77E116BC"/>
    <w:rsid w:val="77E2713E"/>
    <w:rsid w:val="77E86AC9"/>
    <w:rsid w:val="77F67FDD"/>
    <w:rsid w:val="77F730CE"/>
    <w:rsid w:val="77F834E0"/>
    <w:rsid w:val="77FA47E4"/>
    <w:rsid w:val="77FB2266"/>
    <w:rsid w:val="77FC7CE8"/>
    <w:rsid w:val="78031871"/>
    <w:rsid w:val="780627F5"/>
    <w:rsid w:val="78096FFD"/>
    <w:rsid w:val="780A11FC"/>
    <w:rsid w:val="780A4A7F"/>
    <w:rsid w:val="780B6C7D"/>
    <w:rsid w:val="7811440A"/>
    <w:rsid w:val="78166313"/>
    <w:rsid w:val="781E371F"/>
    <w:rsid w:val="78206C22"/>
    <w:rsid w:val="78240EAC"/>
    <w:rsid w:val="782C2A35"/>
    <w:rsid w:val="782E39BA"/>
    <w:rsid w:val="782F143B"/>
    <w:rsid w:val="782F431C"/>
    <w:rsid w:val="78337E41"/>
    <w:rsid w:val="78353345"/>
    <w:rsid w:val="783E61D3"/>
    <w:rsid w:val="783F74D7"/>
    <w:rsid w:val="78417157"/>
    <w:rsid w:val="784E646D"/>
    <w:rsid w:val="784F7772"/>
    <w:rsid w:val="78524E73"/>
    <w:rsid w:val="78582600"/>
    <w:rsid w:val="78586D7C"/>
    <w:rsid w:val="7861548E"/>
    <w:rsid w:val="78646412"/>
    <w:rsid w:val="7868289A"/>
    <w:rsid w:val="7869031C"/>
    <w:rsid w:val="786E0F20"/>
    <w:rsid w:val="787231A9"/>
    <w:rsid w:val="787466AD"/>
    <w:rsid w:val="78747CA5"/>
    <w:rsid w:val="78761BB0"/>
    <w:rsid w:val="787B6037"/>
    <w:rsid w:val="787C3AB9"/>
    <w:rsid w:val="78810ADD"/>
    <w:rsid w:val="788A40D3"/>
    <w:rsid w:val="78905FDD"/>
    <w:rsid w:val="789607FB"/>
    <w:rsid w:val="78967EE6"/>
    <w:rsid w:val="789B656C"/>
    <w:rsid w:val="789C1DEF"/>
    <w:rsid w:val="789E74F1"/>
    <w:rsid w:val="78A33979"/>
    <w:rsid w:val="78A371FC"/>
    <w:rsid w:val="78AB0D85"/>
    <w:rsid w:val="78AC0EF3"/>
    <w:rsid w:val="78AC208A"/>
    <w:rsid w:val="78AD4288"/>
    <w:rsid w:val="78AE558D"/>
    <w:rsid w:val="78B02C8E"/>
    <w:rsid w:val="78B31A15"/>
    <w:rsid w:val="78B6041B"/>
    <w:rsid w:val="78B64B97"/>
    <w:rsid w:val="78B72619"/>
    <w:rsid w:val="78B95B1C"/>
    <w:rsid w:val="78BA359E"/>
    <w:rsid w:val="78BB101F"/>
    <w:rsid w:val="78C167AC"/>
    <w:rsid w:val="78C95DB6"/>
    <w:rsid w:val="78CC4B3D"/>
    <w:rsid w:val="78CC6D3B"/>
    <w:rsid w:val="78D16A46"/>
    <w:rsid w:val="78D20C44"/>
    <w:rsid w:val="78D244C8"/>
    <w:rsid w:val="78D93E53"/>
    <w:rsid w:val="78DF5D5C"/>
    <w:rsid w:val="78E421E4"/>
    <w:rsid w:val="78E74258"/>
    <w:rsid w:val="78EC78E8"/>
    <w:rsid w:val="78EE0575"/>
    <w:rsid w:val="78EF5FF6"/>
    <w:rsid w:val="78F227FE"/>
    <w:rsid w:val="78F45D01"/>
    <w:rsid w:val="78F53783"/>
    <w:rsid w:val="78F73403"/>
    <w:rsid w:val="78FB1E09"/>
    <w:rsid w:val="78FC788A"/>
    <w:rsid w:val="78FD530C"/>
    <w:rsid w:val="78FF4092"/>
    <w:rsid w:val="78FF6291"/>
    <w:rsid w:val="79017595"/>
    <w:rsid w:val="79076F20"/>
    <w:rsid w:val="790A4622"/>
    <w:rsid w:val="790C33A8"/>
    <w:rsid w:val="790D0E29"/>
    <w:rsid w:val="79113FAC"/>
    <w:rsid w:val="7915717A"/>
    <w:rsid w:val="79171739"/>
    <w:rsid w:val="79175EB6"/>
    <w:rsid w:val="791813B9"/>
    <w:rsid w:val="791C5BC1"/>
    <w:rsid w:val="791D5841"/>
    <w:rsid w:val="791E32C2"/>
    <w:rsid w:val="792067C5"/>
    <w:rsid w:val="792606CF"/>
    <w:rsid w:val="79263F52"/>
    <w:rsid w:val="792719D3"/>
    <w:rsid w:val="79291653"/>
    <w:rsid w:val="792A2958"/>
    <w:rsid w:val="793A736F"/>
    <w:rsid w:val="793E3EE5"/>
    <w:rsid w:val="79437F4F"/>
    <w:rsid w:val="79443502"/>
    <w:rsid w:val="794C090E"/>
    <w:rsid w:val="79501926"/>
    <w:rsid w:val="79554FB7"/>
    <w:rsid w:val="795766F4"/>
    <w:rsid w:val="795821A2"/>
    <w:rsid w:val="795B3127"/>
    <w:rsid w:val="795D662A"/>
    <w:rsid w:val="795E792F"/>
    <w:rsid w:val="796075AF"/>
    <w:rsid w:val="79653A37"/>
    <w:rsid w:val="796614B8"/>
    <w:rsid w:val="79664D3B"/>
    <w:rsid w:val="796727BD"/>
    <w:rsid w:val="796B33C1"/>
    <w:rsid w:val="796C6412"/>
    <w:rsid w:val="796D68C4"/>
    <w:rsid w:val="796E4346"/>
    <w:rsid w:val="79710B4E"/>
    <w:rsid w:val="797307CE"/>
    <w:rsid w:val="79741AD3"/>
    <w:rsid w:val="79784C56"/>
    <w:rsid w:val="797926D7"/>
    <w:rsid w:val="798058E5"/>
    <w:rsid w:val="79807AE3"/>
    <w:rsid w:val="79815591"/>
    <w:rsid w:val="798442EB"/>
    <w:rsid w:val="798464EA"/>
    <w:rsid w:val="798961F5"/>
    <w:rsid w:val="798C7179"/>
    <w:rsid w:val="798D6205"/>
    <w:rsid w:val="798F487B"/>
    <w:rsid w:val="79905B80"/>
    <w:rsid w:val="79913601"/>
    <w:rsid w:val="79921083"/>
    <w:rsid w:val="79932434"/>
    <w:rsid w:val="79944586"/>
    <w:rsid w:val="79952007"/>
    <w:rsid w:val="799A068D"/>
    <w:rsid w:val="799B610F"/>
    <w:rsid w:val="799D7414"/>
    <w:rsid w:val="79A00398"/>
    <w:rsid w:val="79A02597"/>
    <w:rsid w:val="79AB41AB"/>
    <w:rsid w:val="79AD59A6"/>
    <w:rsid w:val="79AE5130"/>
    <w:rsid w:val="79AF2BB1"/>
    <w:rsid w:val="79B23B36"/>
    <w:rsid w:val="79B54ABA"/>
    <w:rsid w:val="79B934C1"/>
    <w:rsid w:val="79BA69C4"/>
    <w:rsid w:val="79BE53CA"/>
    <w:rsid w:val="79BF33E8"/>
    <w:rsid w:val="79C066CF"/>
    <w:rsid w:val="79C1634F"/>
    <w:rsid w:val="79C27653"/>
    <w:rsid w:val="79C31852"/>
    <w:rsid w:val="79C472D3"/>
    <w:rsid w:val="79C627D6"/>
    <w:rsid w:val="79C6605A"/>
    <w:rsid w:val="79C85CD9"/>
    <w:rsid w:val="79CB6C5E"/>
    <w:rsid w:val="79CE7BE3"/>
    <w:rsid w:val="79D97279"/>
    <w:rsid w:val="79DB6EF8"/>
    <w:rsid w:val="79DC497A"/>
    <w:rsid w:val="79DE3700"/>
    <w:rsid w:val="79E03380"/>
    <w:rsid w:val="79E37B88"/>
    <w:rsid w:val="79E4560A"/>
    <w:rsid w:val="79E675CF"/>
    <w:rsid w:val="79E7658E"/>
    <w:rsid w:val="79E84010"/>
    <w:rsid w:val="79EC4C14"/>
    <w:rsid w:val="79F1109C"/>
    <w:rsid w:val="79F1491F"/>
    <w:rsid w:val="79F223A1"/>
    <w:rsid w:val="79F53325"/>
    <w:rsid w:val="79F65524"/>
    <w:rsid w:val="79F964A8"/>
    <w:rsid w:val="79FA3F2A"/>
    <w:rsid w:val="79FB522F"/>
    <w:rsid w:val="79FD0732"/>
    <w:rsid w:val="79FE61B3"/>
    <w:rsid w:val="7A16385A"/>
    <w:rsid w:val="7A1C5763"/>
    <w:rsid w:val="7A1F11F7"/>
    <w:rsid w:val="7A22766D"/>
    <w:rsid w:val="7A230972"/>
    <w:rsid w:val="7A2A1655"/>
    <w:rsid w:val="7A2A5D7E"/>
    <w:rsid w:val="7A2C1281"/>
    <w:rsid w:val="7A335389"/>
    <w:rsid w:val="7A34668D"/>
    <w:rsid w:val="7A377612"/>
    <w:rsid w:val="7A385094"/>
    <w:rsid w:val="7A3C3A9A"/>
    <w:rsid w:val="7A40469E"/>
    <w:rsid w:val="7A412120"/>
    <w:rsid w:val="7A423425"/>
    <w:rsid w:val="7A450B26"/>
    <w:rsid w:val="7A461E2B"/>
    <w:rsid w:val="7A4A160C"/>
    <w:rsid w:val="7A4A4FAE"/>
    <w:rsid w:val="7A4C04B1"/>
    <w:rsid w:val="7A4F4CB9"/>
    <w:rsid w:val="7A5223BA"/>
    <w:rsid w:val="7A566842"/>
    <w:rsid w:val="7A5742C4"/>
    <w:rsid w:val="7A607152"/>
    <w:rsid w:val="7A614BD3"/>
    <w:rsid w:val="7A6300D6"/>
    <w:rsid w:val="7A672360"/>
    <w:rsid w:val="7A68455E"/>
    <w:rsid w:val="7A687DE1"/>
    <w:rsid w:val="7A6A32E4"/>
    <w:rsid w:val="7A6B2F64"/>
    <w:rsid w:val="7A6E3EE9"/>
    <w:rsid w:val="7A6F196A"/>
    <w:rsid w:val="7A7C6A82"/>
    <w:rsid w:val="7A812F09"/>
    <w:rsid w:val="7A82098B"/>
    <w:rsid w:val="7A843E8E"/>
    <w:rsid w:val="7A851910"/>
    <w:rsid w:val="7A8D479E"/>
    <w:rsid w:val="7A8E221F"/>
    <w:rsid w:val="7A8F7CA1"/>
    <w:rsid w:val="7A903524"/>
    <w:rsid w:val="7A926A27"/>
    <w:rsid w:val="7A9366A7"/>
    <w:rsid w:val="7A970930"/>
    <w:rsid w:val="7A9750AD"/>
    <w:rsid w:val="7A982B2F"/>
    <w:rsid w:val="7A9F24BA"/>
    <w:rsid w:val="7AA2343E"/>
    <w:rsid w:val="7AA30EC0"/>
    <w:rsid w:val="7AA421C5"/>
    <w:rsid w:val="7AA43575"/>
    <w:rsid w:val="7AA443C3"/>
    <w:rsid w:val="7AAA40CE"/>
    <w:rsid w:val="7AAB3D4E"/>
    <w:rsid w:val="7AAB75D1"/>
    <w:rsid w:val="7AAC5052"/>
    <w:rsid w:val="7AAF5FD7"/>
    <w:rsid w:val="7AB03A59"/>
    <w:rsid w:val="7AB80E65"/>
    <w:rsid w:val="7ABB6566"/>
    <w:rsid w:val="7ABD74EB"/>
    <w:rsid w:val="7ABF29EE"/>
    <w:rsid w:val="7AC06271"/>
    <w:rsid w:val="7AC23973"/>
    <w:rsid w:val="7AC43368"/>
    <w:rsid w:val="7AC65BFC"/>
    <w:rsid w:val="7AC77DFB"/>
    <w:rsid w:val="7ACD1D04"/>
    <w:rsid w:val="7ACF0A8A"/>
    <w:rsid w:val="7AD3168F"/>
    <w:rsid w:val="7AD37490"/>
    <w:rsid w:val="7AD52994"/>
    <w:rsid w:val="7AD54B92"/>
    <w:rsid w:val="7AD83918"/>
    <w:rsid w:val="7AD9139A"/>
    <w:rsid w:val="7ADD5821"/>
    <w:rsid w:val="7ADF0D25"/>
    <w:rsid w:val="7AE534E4"/>
    <w:rsid w:val="7AEA6D39"/>
    <w:rsid w:val="7AEA70B6"/>
    <w:rsid w:val="7AF81C4F"/>
    <w:rsid w:val="7AF918CE"/>
    <w:rsid w:val="7AFB4DD2"/>
    <w:rsid w:val="7AFD3B58"/>
    <w:rsid w:val="7AFE15D9"/>
    <w:rsid w:val="7AFF37D8"/>
    <w:rsid w:val="7B070BE4"/>
    <w:rsid w:val="7B0E5FF1"/>
    <w:rsid w:val="7B1511FF"/>
    <w:rsid w:val="7B167B29"/>
    <w:rsid w:val="7B170E7E"/>
    <w:rsid w:val="7B182183"/>
    <w:rsid w:val="7B1C5306"/>
    <w:rsid w:val="7B1F1B0E"/>
    <w:rsid w:val="7B1F628B"/>
    <w:rsid w:val="7B215011"/>
    <w:rsid w:val="7B286B9A"/>
    <w:rsid w:val="7B2A209D"/>
    <w:rsid w:val="7B2C55A1"/>
    <w:rsid w:val="7B2F1799"/>
    <w:rsid w:val="7B3152AC"/>
    <w:rsid w:val="7B35042F"/>
    <w:rsid w:val="7B3A48B6"/>
    <w:rsid w:val="7B3E6B40"/>
    <w:rsid w:val="7B427D7A"/>
    <w:rsid w:val="7B4619CE"/>
    <w:rsid w:val="7B47340A"/>
    <w:rsid w:val="7B4B5E55"/>
    <w:rsid w:val="7B5022DD"/>
    <w:rsid w:val="7B5022EF"/>
    <w:rsid w:val="7B533262"/>
    <w:rsid w:val="7B540CE3"/>
    <w:rsid w:val="7B551FE8"/>
    <w:rsid w:val="7B556765"/>
    <w:rsid w:val="7B567A6A"/>
    <w:rsid w:val="7B571C68"/>
    <w:rsid w:val="7B5B3EF1"/>
    <w:rsid w:val="7B5C3B71"/>
    <w:rsid w:val="7B600379"/>
    <w:rsid w:val="7B6312FE"/>
    <w:rsid w:val="7B65146E"/>
    <w:rsid w:val="7B664481"/>
    <w:rsid w:val="7B6A2E87"/>
    <w:rsid w:val="7B6C638A"/>
    <w:rsid w:val="7B6F2B92"/>
    <w:rsid w:val="7B701708"/>
    <w:rsid w:val="7B704D90"/>
    <w:rsid w:val="7B720293"/>
    <w:rsid w:val="7B731598"/>
    <w:rsid w:val="7B7F75A9"/>
    <w:rsid w:val="7B815D95"/>
    <w:rsid w:val="7B823DB1"/>
    <w:rsid w:val="7B835FAF"/>
    <w:rsid w:val="7B8472B4"/>
    <w:rsid w:val="7B88353D"/>
    <w:rsid w:val="7B885CBA"/>
    <w:rsid w:val="7B89373C"/>
    <w:rsid w:val="7B897EB9"/>
    <w:rsid w:val="7B8D2142"/>
    <w:rsid w:val="7B8E7BC4"/>
    <w:rsid w:val="7B8F5645"/>
    <w:rsid w:val="7B9207C8"/>
    <w:rsid w:val="7B93624A"/>
    <w:rsid w:val="7B943CCB"/>
    <w:rsid w:val="7B954FD0"/>
    <w:rsid w:val="7B9939D6"/>
    <w:rsid w:val="7B9B6ED9"/>
    <w:rsid w:val="7B9C10D8"/>
    <w:rsid w:val="7B9C495B"/>
    <w:rsid w:val="7B9F58E0"/>
    <w:rsid w:val="7BA22FE1"/>
    <w:rsid w:val="7BA26864"/>
    <w:rsid w:val="7BA72CEC"/>
    <w:rsid w:val="7BBC2C91"/>
    <w:rsid w:val="7BC21317"/>
    <w:rsid w:val="7BC25D04"/>
    <w:rsid w:val="7BC5229C"/>
    <w:rsid w:val="7BC6579F"/>
    <w:rsid w:val="7BC71022"/>
    <w:rsid w:val="7BCB7A29"/>
    <w:rsid w:val="7BCD512A"/>
    <w:rsid w:val="7BCF062D"/>
    <w:rsid w:val="7BCF76DB"/>
    <w:rsid w:val="7BD060AF"/>
    <w:rsid w:val="7BD24E35"/>
    <w:rsid w:val="7BD53ACF"/>
    <w:rsid w:val="7BD6383B"/>
    <w:rsid w:val="7BD834BB"/>
    <w:rsid w:val="7BD863FC"/>
    <w:rsid w:val="7BD96F9B"/>
    <w:rsid w:val="7BE06349"/>
    <w:rsid w:val="7BE2184C"/>
    <w:rsid w:val="7BE505D2"/>
    <w:rsid w:val="7BE71557"/>
    <w:rsid w:val="7BE94A5A"/>
    <w:rsid w:val="7BEE0EE2"/>
    <w:rsid w:val="7BEF6963"/>
    <w:rsid w:val="7BF00B62"/>
    <w:rsid w:val="7BF24065"/>
    <w:rsid w:val="7BF662EE"/>
    <w:rsid w:val="7BFB2776"/>
    <w:rsid w:val="7C01687E"/>
    <w:rsid w:val="7C070787"/>
    <w:rsid w:val="7C12239B"/>
    <w:rsid w:val="7C191347"/>
    <w:rsid w:val="7C1F16B1"/>
    <w:rsid w:val="7C225EB9"/>
    <w:rsid w:val="7C2535BA"/>
    <w:rsid w:val="7C2648BF"/>
    <w:rsid w:val="7C28453F"/>
    <w:rsid w:val="7C2A2BBD"/>
    <w:rsid w:val="7C2C67C8"/>
    <w:rsid w:val="7C2E1CCB"/>
    <w:rsid w:val="7C2E5873"/>
    <w:rsid w:val="7C3073CD"/>
    <w:rsid w:val="7C320365"/>
    <w:rsid w:val="7C353855"/>
    <w:rsid w:val="7C3847D9"/>
    <w:rsid w:val="7C3A7CDC"/>
    <w:rsid w:val="7C3B7086"/>
    <w:rsid w:val="7C4518F1"/>
    <w:rsid w:val="7C467372"/>
    <w:rsid w:val="7C4B59F8"/>
    <w:rsid w:val="7C4F7C82"/>
    <w:rsid w:val="7C532E05"/>
    <w:rsid w:val="7C5A278F"/>
    <w:rsid w:val="7C5E6C17"/>
    <w:rsid w:val="7C602892"/>
    <w:rsid w:val="7C62059B"/>
    <w:rsid w:val="7C645384"/>
    <w:rsid w:val="7C687527"/>
    <w:rsid w:val="7C6C17B0"/>
    <w:rsid w:val="7C6D7232"/>
    <w:rsid w:val="7C6E1430"/>
    <w:rsid w:val="7C7001B6"/>
    <w:rsid w:val="7C715C38"/>
    <w:rsid w:val="7C772DC5"/>
    <w:rsid w:val="7C777B41"/>
    <w:rsid w:val="7C793044"/>
    <w:rsid w:val="7C7B6547"/>
    <w:rsid w:val="7C7C3FC9"/>
    <w:rsid w:val="7C8554FF"/>
    <w:rsid w:val="7C86235A"/>
    <w:rsid w:val="7C877DDC"/>
    <w:rsid w:val="7C8932DF"/>
    <w:rsid w:val="7C8B1F44"/>
    <w:rsid w:val="7C8B2065"/>
    <w:rsid w:val="7C8C2CA7"/>
    <w:rsid w:val="7C8C7AE7"/>
    <w:rsid w:val="7C8D5568"/>
    <w:rsid w:val="7C902C69"/>
    <w:rsid w:val="7C913F6E"/>
    <w:rsid w:val="7C9219F0"/>
    <w:rsid w:val="7C9378B1"/>
    <w:rsid w:val="7C9603F6"/>
    <w:rsid w:val="7C975E78"/>
    <w:rsid w:val="7C985AF7"/>
    <w:rsid w:val="7C99137B"/>
    <w:rsid w:val="7C993579"/>
    <w:rsid w:val="7C9B487E"/>
    <w:rsid w:val="7C9F0D06"/>
    <w:rsid w:val="7CA33E88"/>
    <w:rsid w:val="7CA33F3E"/>
    <w:rsid w:val="7CA60690"/>
    <w:rsid w:val="7CA7288F"/>
    <w:rsid w:val="7CA915F3"/>
    <w:rsid w:val="7CA91615"/>
    <w:rsid w:val="7CA95D92"/>
    <w:rsid w:val="7CAA7097"/>
    <w:rsid w:val="7CAD001B"/>
    <w:rsid w:val="7CB16A21"/>
    <w:rsid w:val="7CB26CCA"/>
    <w:rsid w:val="7CB479A6"/>
    <w:rsid w:val="7CB7092B"/>
    <w:rsid w:val="7CB83E2E"/>
    <w:rsid w:val="7CBA7331"/>
    <w:rsid w:val="7CBC6FB1"/>
    <w:rsid w:val="7CBD02B6"/>
    <w:rsid w:val="7CBE5D37"/>
    <w:rsid w:val="7CC13438"/>
    <w:rsid w:val="7CC16CBC"/>
    <w:rsid w:val="7CC51E3F"/>
    <w:rsid w:val="7CC556C2"/>
    <w:rsid w:val="7CC7600D"/>
    <w:rsid w:val="7CCC504D"/>
    <w:rsid w:val="7CCD2ACE"/>
    <w:rsid w:val="7CD014D5"/>
    <w:rsid w:val="7CD21154"/>
    <w:rsid w:val="7CD633DE"/>
    <w:rsid w:val="7CD868E1"/>
    <w:rsid w:val="7CD93074"/>
    <w:rsid w:val="7CDC52E7"/>
    <w:rsid w:val="7CDE07EA"/>
    <w:rsid w:val="7CE86B7B"/>
    <w:rsid w:val="7CEF1D89"/>
    <w:rsid w:val="7CEF4308"/>
    <w:rsid w:val="7CF46211"/>
    <w:rsid w:val="7CF65E91"/>
    <w:rsid w:val="7CF81394"/>
    <w:rsid w:val="7CF92699"/>
    <w:rsid w:val="7CF96E16"/>
    <w:rsid w:val="7CFA3BCB"/>
    <w:rsid w:val="7CFB2319"/>
    <w:rsid w:val="7CFB5B9C"/>
    <w:rsid w:val="7CFF45A2"/>
    <w:rsid w:val="7D002024"/>
    <w:rsid w:val="7D011CA4"/>
    <w:rsid w:val="7D027725"/>
    <w:rsid w:val="7D073BAD"/>
    <w:rsid w:val="7D087430"/>
    <w:rsid w:val="7D092933"/>
    <w:rsid w:val="7D096B1B"/>
    <w:rsid w:val="7D0F483D"/>
    <w:rsid w:val="7D1022BE"/>
    <w:rsid w:val="7D106A3B"/>
    <w:rsid w:val="7D145441"/>
    <w:rsid w:val="7D171C49"/>
    <w:rsid w:val="7D1818C9"/>
    <w:rsid w:val="7D2221D8"/>
    <w:rsid w:val="7D2334DD"/>
    <w:rsid w:val="7D264462"/>
    <w:rsid w:val="7D2840E2"/>
    <w:rsid w:val="7D2B08E9"/>
    <w:rsid w:val="7D2D0569"/>
    <w:rsid w:val="7D2F3A6C"/>
    <w:rsid w:val="7D304D71"/>
    <w:rsid w:val="7D3149F1"/>
    <w:rsid w:val="7D360E79"/>
    <w:rsid w:val="7D3A787F"/>
    <w:rsid w:val="7D3D4087"/>
    <w:rsid w:val="7D42050F"/>
    <w:rsid w:val="7D497E9A"/>
    <w:rsid w:val="7D512D27"/>
    <w:rsid w:val="7D53622B"/>
    <w:rsid w:val="7D5826B2"/>
    <w:rsid w:val="7D5A5BB5"/>
    <w:rsid w:val="7D5C493C"/>
    <w:rsid w:val="7D5D6B3A"/>
    <w:rsid w:val="7D5E7E3F"/>
    <w:rsid w:val="7D5F58C0"/>
    <w:rsid w:val="7D653F46"/>
    <w:rsid w:val="7D6619C8"/>
    <w:rsid w:val="7D7035DC"/>
    <w:rsid w:val="7D705B5B"/>
    <w:rsid w:val="7D730CDE"/>
    <w:rsid w:val="7D772F67"/>
    <w:rsid w:val="7D7C3B6C"/>
    <w:rsid w:val="7D7E28F2"/>
    <w:rsid w:val="7D7E706F"/>
    <w:rsid w:val="7D8212F8"/>
    <w:rsid w:val="7D8447FB"/>
    <w:rsid w:val="7D8D1888"/>
    <w:rsid w:val="7D8D510B"/>
    <w:rsid w:val="7D921593"/>
    <w:rsid w:val="7D941212"/>
    <w:rsid w:val="7D967F99"/>
    <w:rsid w:val="7DA75CB5"/>
    <w:rsid w:val="7DB00B43"/>
    <w:rsid w:val="7DB47549"/>
    <w:rsid w:val="7DBC01D8"/>
    <w:rsid w:val="7DBD7E58"/>
    <w:rsid w:val="7DC14660"/>
    <w:rsid w:val="7DC1685E"/>
    <w:rsid w:val="7DC31D62"/>
    <w:rsid w:val="7DC3726C"/>
    <w:rsid w:val="7DC62CE6"/>
    <w:rsid w:val="7DC73FEB"/>
    <w:rsid w:val="7DC81A6D"/>
    <w:rsid w:val="7DCC5F8D"/>
    <w:rsid w:val="7DCE00F3"/>
    <w:rsid w:val="7DD06E79"/>
    <w:rsid w:val="7DD4587F"/>
    <w:rsid w:val="7DD60D82"/>
    <w:rsid w:val="7DD62F81"/>
    <w:rsid w:val="7DD86484"/>
    <w:rsid w:val="7DD93F05"/>
    <w:rsid w:val="7DDA1987"/>
    <w:rsid w:val="7DDB10A1"/>
    <w:rsid w:val="7DDF1692"/>
    <w:rsid w:val="7DE34815"/>
    <w:rsid w:val="7DEE6429"/>
    <w:rsid w:val="7DF03B2A"/>
    <w:rsid w:val="7DF115AC"/>
    <w:rsid w:val="7DF22173"/>
    <w:rsid w:val="7DF847BA"/>
    <w:rsid w:val="7DFA443A"/>
    <w:rsid w:val="7DFB573F"/>
    <w:rsid w:val="7DFC1BF7"/>
    <w:rsid w:val="7E021846"/>
    <w:rsid w:val="7E0272C8"/>
    <w:rsid w:val="7E0427CB"/>
    <w:rsid w:val="7E04739F"/>
    <w:rsid w:val="7E060918"/>
    <w:rsid w:val="7E0D0EDC"/>
    <w:rsid w:val="7E1178E2"/>
    <w:rsid w:val="7E125364"/>
    <w:rsid w:val="7E1A78D3"/>
    <w:rsid w:val="7E1B01F2"/>
    <w:rsid w:val="7E207EFD"/>
    <w:rsid w:val="7E227B7D"/>
    <w:rsid w:val="7E233080"/>
    <w:rsid w:val="7E246903"/>
    <w:rsid w:val="7E264004"/>
    <w:rsid w:val="7E277888"/>
    <w:rsid w:val="7E285309"/>
    <w:rsid w:val="7E2A080C"/>
    <w:rsid w:val="7E2A628E"/>
    <w:rsid w:val="7E2B048C"/>
    <w:rsid w:val="7E2C1791"/>
    <w:rsid w:val="7E300197"/>
    <w:rsid w:val="7E304914"/>
    <w:rsid w:val="7E3643BE"/>
    <w:rsid w:val="7E3B6528"/>
    <w:rsid w:val="7E3D1A2B"/>
    <w:rsid w:val="7E423935"/>
    <w:rsid w:val="7E4313B6"/>
    <w:rsid w:val="7E435B33"/>
    <w:rsid w:val="7E4A54BE"/>
    <w:rsid w:val="7E4D4AB6"/>
    <w:rsid w:val="7E4D6442"/>
    <w:rsid w:val="7E502C4A"/>
    <w:rsid w:val="7E5228CA"/>
    <w:rsid w:val="7E535DCD"/>
    <w:rsid w:val="7E564B54"/>
    <w:rsid w:val="7E582255"/>
    <w:rsid w:val="7E595AD8"/>
    <w:rsid w:val="7E5A355A"/>
    <w:rsid w:val="7E5A648D"/>
    <w:rsid w:val="7E5C0C5B"/>
    <w:rsid w:val="7E5E415E"/>
    <w:rsid w:val="7E607661"/>
    <w:rsid w:val="7E6150E3"/>
    <w:rsid w:val="7E633E69"/>
    <w:rsid w:val="7E653AE9"/>
    <w:rsid w:val="7E672870"/>
    <w:rsid w:val="7E6B3474"/>
    <w:rsid w:val="7E6F7C7C"/>
    <w:rsid w:val="7E7056FE"/>
    <w:rsid w:val="7E736682"/>
    <w:rsid w:val="7E741B85"/>
    <w:rsid w:val="7E765088"/>
    <w:rsid w:val="7E805998"/>
    <w:rsid w:val="7E851E20"/>
    <w:rsid w:val="7E891395"/>
    <w:rsid w:val="7E8B17AA"/>
    <w:rsid w:val="7E8C502E"/>
    <w:rsid w:val="7E8D2AAF"/>
    <w:rsid w:val="7E8E0531"/>
    <w:rsid w:val="7E8F5FB2"/>
    <w:rsid w:val="7E970E40"/>
    <w:rsid w:val="7E9C1A45"/>
    <w:rsid w:val="7E9E4F48"/>
    <w:rsid w:val="7E9F29C9"/>
    <w:rsid w:val="7EA0044B"/>
    <w:rsid w:val="7EAC1CDF"/>
    <w:rsid w:val="7EB34EED"/>
    <w:rsid w:val="7EB470EC"/>
    <w:rsid w:val="7EB503F0"/>
    <w:rsid w:val="7EB54B6D"/>
    <w:rsid w:val="7EB81375"/>
    <w:rsid w:val="7EB85AF2"/>
    <w:rsid w:val="7EBC7D7B"/>
    <w:rsid w:val="7EBF0D00"/>
    <w:rsid w:val="7EC31904"/>
    <w:rsid w:val="7EC35188"/>
    <w:rsid w:val="7EC42C09"/>
    <w:rsid w:val="7ECA4B12"/>
    <w:rsid w:val="7ECB6D11"/>
    <w:rsid w:val="7ED72300"/>
    <w:rsid w:val="7EE221B9"/>
    <w:rsid w:val="7EE91B44"/>
    <w:rsid w:val="7EED054A"/>
    <w:rsid w:val="7EEF3A4D"/>
    <w:rsid w:val="7EEF4135"/>
    <w:rsid w:val="7EF04D52"/>
    <w:rsid w:val="7EF249D2"/>
    <w:rsid w:val="7EF66C5B"/>
    <w:rsid w:val="7EF746DD"/>
    <w:rsid w:val="7EFA5662"/>
    <w:rsid w:val="7EFE6266"/>
    <w:rsid w:val="7F012A6E"/>
    <w:rsid w:val="7F0204F0"/>
    <w:rsid w:val="7F024C6C"/>
    <w:rsid w:val="7F066EF6"/>
    <w:rsid w:val="7F0710F4"/>
    <w:rsid w:val="7F0823F9"/>
    <w:rsid w:val="7F0945F7"/>
    <w:rsid w:val="7F0A2079"/>
    <w:rsid w:val="7F0B0A5C"/>
    <w:rsid w:val="7F0E29B0"/>
    <w:rsid w:val="7F115287"/>
    <w:rsid w:val="7F182693"/>
    <w:rsid w:val="7F186E10"/>
    <w:rsid w:val="7F1B3618"/>
    <w:rsid w:val="7F20421C"/>
    <w:rsid w:val="7F2619A9"/>
    <w:rsid w:val="7F271629"/>
    <w:rsid w:val="7F27742A"/>
    <w:rsid w:val="7F29292E"/>
    <w:rsid w:val="7F2D6DB5"/>
    <w:rsid w:val="7F2F22B8"/>
    <w:rsid w:val="7F361C43"/>
    <w:rsid w:val="7F3A0649"/>
    <w:rsid w:val="7F3C3B4D"/>
    <w:rsid w:val="7F440F59"/>
    <w:rsid w:val="7F47795F"/>
    <w:rsid w:val="7F4D1868"/>
    <w:rsid w:val="7F4F4D6C"/>
    <w:rsid w:val="7F5027ED"/>
    <w:rsid w:val="7F51026F"/>
    <w:rsid w:val="7F525CF0"/>
    <w:rsid w:val="7F533772"/>
    <w:rsid w:val="7F5411F3"/>
    <w:rsid w:val="7F5A30FD"/>
    <w:rsid w:val="7F5B4401"/>
    <w:rsid w:val="7F5C1E83"/>
    <w:rsid w:val="7F5D1B03"/>
    <w:rsid w:val="7F5D4E94"/>
    <w:rsid w:val="7F631975"/>
    <w:rsid w:val="7F64728F"/>
    <w:rsid w:val="7F656F0F"/>
    <w:rsid w:val="7F695915"/>
    <w:rsid w:val="7F6C689A"/>
    <w:rsid w:val="7F6D7B9F"/>
    <w:rsid w:val="7F7052A0"/>
    <w:rsid w:val="7F712D22"/>
    <w:rsid w:val="7F7165A5"/>
    <w:rsid w:val="7F731AA8"/>
    <w:rsid w:val="7F754FAB"/>
    <w:rsid w:val="7F7571AA"/>
    <w:rsid w:val="7F7650A9"/>
    <w:rsid w:val="7F770242"/>
    <w:rsid w:val="7F780C1C"/>
    <w:rsid w:val="7F874EC5"/>
    <w:rsid w:val="7F8B6823"/>
    <w:rsid w:val="7F8B714F"/>
    <w:rsid w:val="7F913256"/>
    <w:rsid w:val="7F9441DB"/>
    <w:rsid w:val="7F9554E0"/>
    <w:rsid w:val="7F991773"/>
    <w:rsid w:val="7F9A60E4"/>
    <w:rsid w:val="7F9C15E8"/>
    <w:rsid w:val="7F9C4E6B"/>
    <w:rsid w:val="7F9D28EC"/>
    <w:rsid w:val="7F9D7069"/>
    <w:rsid w:val="7F9F5DEF"/>
    <w:rsid w:val="7FA6577A"/>
    <w:rsid w:val="7FA95261"/>
    <w:rsid w:val="7FAB1C02"/>
    <w:rsid w:val="7FB34A90"/>
    <w:rsid w:val="7FB57F93"/>
    <w:rsid w:val="7FBD3842"/>
    <w:rsid w:val="7FBE43E0"/>
    <w:rsid w:val="7FC13DA6"/>
    <w:rsid w:val="7FC83CA0"/>
    <w:rsid w:val="7FCD343C"/>
    <w:rsid w:val="7FCE30BB"/>
    <w:rsid w:val="7FD14040"/>
    <w:rsid w:val="7FD25345"/>
    <w:rsid w:val="7FD717CD"/>
    <w:rsid w:val="7FDA6ECE"/>
    <w:rsid w:val="7FE377DD"/>
    <w:rsid w:val="7FE761E4"/>
    <w:rsid w:val="7FE93C57"/>
    <w:rsid w:val="7FED00ED"/>
    <w:rsid w:val="7FEF0A25"/>
    <w:rsid w:val="7FF24575"/>
    <w:rsid w:val="7FF97783"/>
    <w:rsid w:val="7FFA5204"/>
    <w:rsid w:val="7FFB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B1FB5637-5A28-48D6-8169-12AF6D32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iPriority="0"/>
    <w:lsdException w:name="footnote text" w:uiPriority="0"/>
    <w:lsdException w:name="annotation text" w:semiHidden="1" w:unhideWhenUsed="1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semiHidden="1" w:unhideWhenUsed="1"/>
    <w:lsdException w:name="line number" w:uiPriority="0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iPriority="0"/>
    <w:lsdException w:name="toa heading" w:semiHidden="1" w:unhideWhenUsed="1"/>
    <w:lsdException w:name="List" w:semiHidden="1" w:unhideWhenUsed="1"/>
    <w:lsdException w:name="List Bullet" w:uiPriority="0"/>
    <w:lsdException w:name="List Number" w:semiHidden="1" w:unhideWhenUsed="1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/>
    <w:lsdException w:name="Body Text" w:uiPriority="0"/>
    <w:lsdException w:name="Body Text Indent" w:semiHidden="1" w:unhideWhenUsed="1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uiPriority="0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ind w:firstLineChars="200" w:firstLine="880"/>
    </w:pPr>
    <w:rPr>
      <w:rFonts w:cs="宋体"/>
      <w:sz w:val="28"/>
    </w:rPr>
  </w:style>
  <w:style w:type="paragraph" w:styleId="1">
    <w:name w:val="heading 1"/>
    <w:basedOn w:val="a1"/>
    <w:next w:val="a1"/>
    <w:qFormat/>
    <w:pPr>
      <w:keepNext/>
      <w:keepLines/>
      <w:numPr>
        <w:numId w:val="1"/>
      </w:numPr>
      <w:tabs>
        <w:tab w:val="left" w:pos="0"/>
      </w:tabs>
      <w:spacing w:before="340" w:after="330" w:line="576" w:lineRule="auto"/>
      <w:ind w:left="0"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qFormat/>
    <w:pPr>
      <w:keepNext/>
      <w:keepLines/>
      <w:numPr>
        <w:ilvl w:val="1"/>
        <w:numId w:val="2"/>
      </w:numPr>
      <w:tabs>
        <w:tab w:val="left" w:pos="567"/>
      </w:tabs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2"/>
      </w:numPr>
      <w:tabs>
        <w:tab w:val="left" w:pos="709"/>
      </w:tabs>
      <w:spacing w:before="260" w:after="260" w:line="413" w:lineRule="auto"/>
      <w:ind w:firstLineChars="0" w:firstLine="0"/>
      <w:outlineLvl w:val="2"/>
    </w:pPr>
    <w:rPr>
      <w:rFonts w:eastAsia="黑体"/>
      <w:b/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Char">
    <w:name w:val="标题 Char"/>
    <w:link w:val="a5"/>
    <w:rsid w:val="000C2C39"/>
    <w:rPr>
      <w:rFonts w:ascii="Arial" w:hAnsi="Arial" w:cs="宋体"/>
      <w:b/>
      <w:sz w:val="52"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Char0">
    <w:name w:val="语法格式 Char"/>
    <w:link w:val="a7"/>
    <w:rPr>
      <w:rFonts w:eastAsia="宋体"/>
      <w:b w:val="0"/>
      <w:color w:val="3366FF"/>
      <w:sz w:val="28"/>
    </w:rPr>
  </w:style>
  <w:style w:type="character" w:customStyle="1" w:styleId="858D7CFB-ED40-4347-BF05-701D383B685F">
    <w:name w:val="多学一招脚下留心内容{858D7CFB-ED40-4347-BF05-701D383B685F}"/>
    <w:link w:val="a8"/>
    <w:rPr>
      <w:rFonts w:ascii="楷体_GB2312" w:eastAsia="楷体_GB2312" w:hAnsi="楷体_GB2312"/>
      <w:sz w:val="24"/>
    </w:rPr>
  </w:style>
  <w:style w:type="character" w:customStyle="1" w:styleId="Char1">
    <w:name w:val="多学一招、脚下留心字体 Char"/>
    <w:link w:val="a9"/>
    <w:rPr>
      <w:rFonts w:ascii="楷体_GB2312" w:eastAsia="楷体_GB2312" w:hAnsi="楷体_GB2312"/>
      <w:b/>
      <w:kern w:val="2"/>
      <w:sz w:val="28"/>
      <w:szCs w:val="24"/>
      <w:lang w:val="en-US" w:eastAsia="zh-CN" w:bidi="ar-SA"/>
    </w:rPr>
  </w:style>
  <w:style w:type="paragraph" w:styleId="9">
    <w:name w:val="toc 9"/>
    <w:basedOn w:val="a1"/>
    <w:next w:val="a1"/>
    <w:uiPriority w:val="39"/>
    <w:unhideWhenUsed/>
    <w:pPr>
      <w:ind w:leftChars="1600" w:left="3360"/>
    </w:pPr>
  </w:style>
  <w:style w:type="paragraph" w:styleId="5">
    <w:name w:val="toc 5"/>
    <w:basedOn w:val="a1"/>
    <w:next w:val="a1"/>
    <w:uiPriority w:val="39"/>
    <w:unhideWhenUsed/>
    <w:pPr>
      <w:ind w:leftChars="800" w:left="1680"/>
    </w:pPr>
  </w:style>
  <w:style w:type="paragraph" w:styleId="aa">
    <w:name w:val="footer"/>
    <w:basedOn w:val="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">
    <w:name w:val="HTML Preformatted"/>
    <w:basedOn w:val="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6">
    <w:name w:val="toc 6"/>
    <w:basedOn w:val="a1"/>
    <w:next w:val="a1"/>
    <w:uiPriority w:val="39"/>
    <w:unhideWhenUsed/>
    <w:pPr>
      <w:ind w:leftChars="1000" w:left="2100"/>
    </w:pPr>
  </w:style>
  <w:style w:type="paragraph" w:styleId="10">
    <w:name w:val="toc 1"/>
    <w:basedOn w:val="a1"/>
    <w:next w:val="a1"/>
    <w:uiPriority w:val="39"/>
    <w:unhideWhenUsed/>
  </w:style>
  <w:style w:type="paragraph" w:styleId="30">
    <w:name w:val="toc 3"/>
    <w:basedOn w:val="a1"/>
    <w:next w:val="a1"/>
    <w:uiPriority w:val="39"/>
    <w:unhideWhenUsed/>
    <w:pPr>
      <w:ind w:leftChars="400" w:left="840"/>
    </w:pPr>
  </w:style>
  <w:style w:type="paragraph" w:styleId="8">
    <w:name w:val="toc 8"/>
    <w:basedOn w:val="a1"/>
    <w:next w:val="a1"/>
    <w:uiPriority w:val="39"/>
    <w:unhideWhenUsed/>
    <w:pPr>
      <w:ind w:leftChars="1400" w:left="2940"/>
    </w:pPr>
  </w:style>
  <w:style w:type="paragraph" w:styleId="20">
    <w:name w:val="toc 2"/>
    <w:basedOn w:val="a1"/>
    <w:next w:val="a1"/>
    <w:uiPriority w:val="39"/>
    <w:unhideWhenUsed/>
    <w:pPr>
      <w:ind w:leftChars="200" w:left="420"/>
    </w:pPr>
  </w:style>
  <w:style w:type="paragraph" w:styleId="4">
    <w:name w:val="toc 4"/>
    <w:basedOn w:val="a1"/>
    <w:next w:val="a1"/>
    <w:uiPriority w:val="39"/>
    <w:unhideWhenUsed/>
    <w:pPr>
      <w:ind w:leftChars="600" w:left="1260"/>
    </w:pPr>
  </w:style>
  <w:style w:type="paragraph" w:styleId="ab">
    <w:name w:val="header"/>
    <w:basedOn w:val="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7"/>
    <w:basedOn w:val="a1"/>
    <w:next w:val="a1"/>
    <w:uiPriority w:val="39"/>
    <w:unhideWhenUsed/>
    <w:pPr>
      <w:ind w:leftChars="1200" w:left="2520"/>
    </w:pPr>
  </w:style>
  <w:style w:type="paragraph" w:styleId="a5">
    <w:name w:val="Title"/>
    <w:basedOn w:val="a1"/>
    <w:link w:val="Char"/>
    <w:qFormat/>
    <w:rsid w:val="000C2C39"/>
    <w:pPr>
      <w:spacing w:before="240" w:after="60"/>
      <w:jc w:val="center"/>
      <w:outlineLvl w:val="0"/>
    </w:pPr>
    <w:rPr>
      <w:rFonts w:ascii="Arial" w:hAnsi="Arial"/>
      <w:b/>
      <w:sz w:val="52"/>
    </w:rPr>
  </w:style>
  <w:style w:type="paragraph" w:styleId="ac">
    <w:name w:val="Normal (Web)"/>
    <w:basedOn w:val="a1"/>
    <w:uiPriority w:val="99"/>
    <w:unhideWhenUsed/>
    <w:pPr>
      <w:spacing w:before="100" w:beforeAutospacing="1" w:after="100" w:afterAutospacing="1"/>
    </w:pPr>
    <w:rPr>
      <w:sz w:val="24"/>
    </w:rPr>
  </w:style>
  <w:style w:type="paragraph" w:customStyle="1" w:styleId="ad">
    <w:name w:val="例程代码（无行号）"/>
    <w:basedOn w:val="a1"/>
    <w:rsid w:val="00F47607"/>
    <w:pPr>
      <w:pBdr>
        <w:top w:val="dashSmallGap" w:sz="4" w:space="2" w:color="3382AD"/>
        <w:left w:val="dashSmallGap" w:sz="4" w:space="4" w:color="3382AD"/>
        <w:bottom w:val="dashSmallGap" w:sz="4" w:space="2" w:color="3382AD"/>
        <w:right w:val="dashSmallGap" w:sz="4" w:space="4" w:color="3382AD"/>
      </w:pBdr>
      <w:shd w:val="clear" w:color="auto" w:fill="F0F7FD"/>
      <w:ind w:firstLine="420"/>
    </w:pPr>
    <w:rPr>
      <w:rFonts w:ascii="Courier New" w:hAnsi="Courier New"/>
      <w:color w:val="3382AD"/>
      <w:sz w:val="21"/>
      <w:szCs w:val="18"/>
      <w:shd w:val="clear" w:color="auto" w:fill="E0E0E0"/>
    </w:rPr>
  </w:style>
  <w:style w:type="paragraph" w:customStyle="1" w:styleId="a9">
    <w:name w:val="多学一招、脚下留心字体"/>
    <w:basedOn w:val="a1"/>
    <w:link w:val="Char1"/>
    <w:rPr>
      <w:rFonts w:ascii="楷体_GB2312" w:eastAsia="楷体_GB2312" w:hAnsi="楷体_GB2312"/>
      <w:b/>
      <w:kern w:val="2"/>
      <w:szCs w:val="24"/>
    </w:rPr>
  </w:style>
  <w:style w:type="paragraph" w:customStyle="1" w:styleId="a">
    <w:name w:val="例程代码（带行号）"/>
    <w:basedOn w:val="a1"/>
    <w:rsid w:val="00044EF6"/>
    <w:pPr>
      <w:numPr>
        <w:numId w:val="5"/>
      </w:numPr>
      <w:pBdr>
        <w:top w:val="dashSmallGap" w:sz="4" w:space="3" w:color="3382AD"/>
        <w:left w:val="dashSmallGap" w:sz="4" w:space="4" w:color="3382AD"/>
        <w:bottom w:val="dashSmallGap" w:sz="4" w:space="3" w:color="3382AD"/>
        <w:right w:val="dashSmallGap" w:sz="4" w:space="4" w:color="3382AD"/>
      </w:pBdr>
      <w:shd w:val="clear" w:color="auto" w:fill="F0F7FD"/>
      <w:tabs>
        <w:tab w:val="left" w:pos="0"/>
      </w:tabs>
      <w:ind w:firstLine="560"/>
    </w:pPr>
    <w:rPr>
      <w:rFonts w:ascii="MingLiU" w:hAnsi="MingLiU"/>
      <w:color w:val="3382AD"/>
      <w:sz w:val="21"/>
      <w:szCs w:val="18"/>
      <w:shd w:val="clear" w:color="auto" w:fill="E0E0E0"/>
    </w:rPr>
  </w:style>
  <w:style w:type="paragraph" w:customStyle="1" w:styleId="ae">
    <w:name w:val="三级标题"/>
    <w:basedOn w:val="3"/>
    <w:pPr>
      <w:tabs>
        <w:tab w:val="clear" w:pos="709"/>
      </w:tabs>
    </w:pPr>
  </w:style>
  <w:style w:type="paragraph" w:customStyle="1" w:styleId="a7">
    <w:name w:val="语法格式"/>
    <w:basedOn w:val="a1"/>
    <w:next w:val="a1"/>
    <w:link w:val="Char0"/>
    <w:pPr>
      <w:pBdr>
        <w:top w:val="dotDash" w:sz="4" w:space="1" w:color="99CC00"/>
        <w:left w:val="dotDash" w:sz="4" w:space="4" w:color="99CC00"/>
        <w:bottom w:val="dotDash" w:sz="4" w:space="1" w:color="99CC00"/>
        <w:right w:val="dotDash" w:sz="4" w:space="4" w:color="99CC00"/>
      </w:pBdr>
      <w:shd w:val="clear" w:color="auto" w:fill="EBFFEE"/>
      <w:tabs>
        <w:tab w:val="left" w:pos="0"/>
      </w:tabs>
      <w:ind w:firstLineChars="0" w:firstLine="420"/>
    </w:pPr>
    <w:rPr>
      <w:color w:val="3366FF"/>
    </w:rPr>
  </w:style>
  <w:style w:type="paragraph" w:customStyle="1" w:styleId="af">
    <w:name w:val="图片"/>
    <w:basedOn w:val="a1"/>
    <w:pPr>
      <w:jc w:val="center"/>
    </w:pPr>
  </w:style>
  <w:style w:type="paragraph" w:customStyle="1" w:styleId="af0">
    <w:name w:val="二级标题"/>
    <w:basedOn w:val="2"/>
    <w:rPr>
      <w:rFonts w:eastAsia="楷体_GB2312"/>
      <w:szCs w:val="20"/>
    </w:rPr>
  </w:style>
  <w:style w:type="paragraph" w:customStyle="1" w:styleId="a0">
    <w:name w:val="本章重点（内容）"/>
    <w:basedOn w:val="a1"/>
    <w:rsid w:val="00044EF6"/>
    <w:pPr>
      <w:numPr>
        <w:numId w:val="6"/>
      </w:numPr>
      <w:tabs>
        <w:tab w:val="left" w:pos="840"/>
      </w:tabs>
    </w:pPr>
    <w:rPr>
      <w:rFonts w:ascii="黑体" w:eastAsia="黑体" w:hAnsi="黑体"/>
      <w:b/>
      <w:color w:val="C7254E"/>
      <w:szCs w:val="28"/>
    </w:rPr>
  </w:style>
  <w:style w:type="paragraph" w:customStyle="1" w:styleId="a8">
    <w:name w:val="多学一招脚下留心内容"/>
    <w:basedOn w:val="a1"/>
    <w:link w:val="858D7CFB-ED40-4347-BF05-701D383B685F"/>
    <w:pPr>
      <w:ind w:firstLine="420"/>
    </w:pPr>
    <w:rPr>
      <w:rFonts w:ascii="楷体_GB2312" w:eastAsia="楷体_GB2312" w:hAnsi="楷体_GB2312"/>
      <w:sz w:val="24"/>
    </w:rPr>
  </w:style>
  <w:style w:type="table" w:styleId="af1">
    <w:name w:val="Table Grid"/>
    <w:basedOn w:val="a3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hyperlink" Target="http://php.itcast.cn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JIANSONG\Documents\&#33258;&#23450;&#20041;%20Office%20&#27169;&#26495;\PHP&#23398;&#38498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PHP学院Word模板.dotx</Template>
  <TotalTime>352</TotalTime>
  <Pages>19</Pages>
  <Words>1860</Words>
  <Characters>10604</Characters>
  <Application>Microsoft Office Word</Application>
  <DocSecurity>0</DocSecurity>
  <Lines>88</Lines>
  <Paragraphs>24</Paragraphs>
  <ScaleCrop>false</ScaleCrop>
  <Company/>
  <LinksUpToDate>false</LinksUpToDate>
  <CharactersWithSpaces>12440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PHP学院Word模板</dc:title>
  <dc:subject/>
  <dc:creator>SUNJIANSONG</dc:creator>
  <cp:keywords/>
  <dc:description/>
  <cp:lastModifiedBy>SUNJIANSONG</cp:lastModifiedBy>
  <cp:revision>133</cp:revision>
  <dcterms:created xsi:type="dcterms:W3CDTF">2016-05-04T09:38:00Z</dcterms:created>
  <dcterms:modified xsi:type="dcterms:W3CDTF">2016-05-06T10:26:00Z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