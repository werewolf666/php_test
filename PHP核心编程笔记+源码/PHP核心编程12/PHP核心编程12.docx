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29C3" w:rsidRPr="000C2C39" w:rsidRDefault="00BA29C3" w:rsidP="00F47607">
      <w:pPr>
        <w:ind w:firstLine="560"/>
        <w:jc w:val="center"/>
      </w:pPr>
    </w:p>
    <w:p w:rsidR="00BA29C3" w:rsidRDefault="00BA29C3">
      <w:pPr>
        <w:ind w:firstLine="560"/>
        <w:jc w:val="center"/>
      </w:pPr>
    </w:p>
    <w:p w:rsidR="00BA29C3" w:rsidRDefault="00BA29C3">
      <w:pPr>
        <w:ind w:firstLine="560"/>
        <w:jc w:val="center"/>
      </w:pPr>
    </w:p>
    <w:p w:rsidR="00BA29C3" w:rsidRDefault="007675F3">
      <w:pPr>
        <w:ind w:firstLine="5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284.85pt;height:150.25pt;mso-wrap-style:square;mso-position-horizontal-relative:page;mso-position-vertical-relative:page">
            <v:imagedata r:id="rId7" o:title="logo"/>
          </v:shape>
        </w:pict>
      </w:r>
    </w:p>
    <w:p w:rsidR="00BA29C3" w:rsidRDefault="00BA29C3">
      <w:pPr>
        <w:ind w:firstLine="560"/>
        <w:jc w:val="center"/>
      </w:pPr>
    </w:p>
    <w:p w:rsidR="00BA29C3" w:rsidRDefault="00BA29C3">
      <w:pPr>
        <w:ind w:firstLine="560"/>
        <w:jc w:val="center"/>
        <w:rPr>
          <w:rFonts w:ascii="微软雅黑" w:eastAsia="微软雅黑" w:hAnsi="微软雅黑" w:cs="微软雅黑"/>
        </w:rPr>
      </w:pPr>
    </w:p>
    <w:p w:rsidR="00B73F79" w:rsidRDefault="00B73F79">
      <w:pPr>
        <w:ind w:firstLine="560"/>
        <w:jc w:val="center"/>
        <w:rPr>
          <w:rFonts w:ascii="微软雅黑" w:eastAsia="微软雅黑" w:hAnsi="微软雅黑" w:cs="微软雅黑"/>
        </w:rPr>
      </w:pPr>
    </w:p>
    <w:p w:rsidR="00BA29C3" w:rsidRDefault="00BA29C3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C2C39" w:rsidRDefault="000C2C39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C2C39" w:rsidRDefault="000C2C39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44EF6" w:rsidRDefault="00044EF6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A29C3" w:rsidRDefault="000C071B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主讲教师：</w:t>
      </w:r>
      <w:r w:rsidR="00763FB2">
        <w:rPr>
          <w:rFonts w:ascii="微软雅黑" w:eastAsia="微软雅黑" w:hAnsi="微软雅黑" w:cs="微软雅黑" w:hint="eastAsia"/>
          <w:sz w:val="32"/>
          <w:szCs w:val="32"/>
        </w:rPr>
        <w:t>传智.神龙教主</w:t>
      </w:r>
    </w:p>
    <w:p w:rsidR="00BA29C3" w:rsidRDefault="00BA29C3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A29C3" w:rsidRDefault="00BA29C3">
      <w:pPr>
        <w:ind w:firstLine="640"/>
        <w:jc w:val="center"/>
        <w:rPr>
          <w:sz w:val="32"/>
          <w:szCs w:val="32"/>
        </w:rPr>
      </w:pPr>
    </w:p>
    <w:p w:rsidR="00BA29C3" w:rsidRDefault="00BA29C3">
      <w:pPr>
        <w:ind w:firstLine="560"/>
        <w:jc w:val="center"/>
      </w:pPr>
    </w:p>
    <w:p w:rsidR="00BA29C3" w:rsidRDefault="003C5AD7">
      <w:pPr>
        <w:ind w:firstLine="600"/>
        <w:jc w:val="center"/>
        <w:rPr>
          <w:rFonts w:ascii="微软雅黑" w:hAnsi="微软雅黑" w:cs="微软雅黑"/>
          <w:sz w:val="30"/>
          <w:szCs w:val="30"/>
        </w:rPr>
      </w:pPr>
      <w:r>
        <w:rPr>
          <w:rFonts w:ascii="微软雅黑" w:hAnsi="微软雅黑" w:cs="微软雅黑" w:hint="eastAsia"/>
          <w:sz w:val="30"/>
          <w:szCs w:val="30"/>
        </w:rPr>
        <w:t>传智播客</w:t>
      </w:r>
      <w:r>
        <w:rPr>
          <w:rFonts w:ascii="微软雅黑" w:hAnsi="微软雅黑" w:cs="微软雅黑" w:hint="eastAsia"/>
          <w:sz w:val="30"/>
          <w:szCs w:val="30"/>
        </w:rPr>
        <w:t xml:space="preserve"> </w:t>
      </w:r>
      <w:r w:rsidR="000C071B">
        <w:rPr>
          <w:rFonts w:ascii="微软雅黑" w:hAnsi="微软雅黑" w:cs="微软雅黑" w:hint="eastAsia"/>
          <w:sz w:val="30"/>
          <w:szCs w:val="30"/>
        </w:rPr>
        <w:t>PHP</w:t>
      </w:r>
      <w:r w:rsidR="000C071B">
        <w:rPr>
          <w:rFonts w:ascii="微软雅黑" w:hAnsi="微软雅黑" w:cs="微软雅黑" w:hint="eastAsia"/>
          <w:sz w:val="30"/>
          <w:szCs w:val="30"/>
        </w:rPr>
        <w:t>学院</w:t>
      </w:r>
      <w:r>
        <w:rPr>
          <w:rFonts w:ascii="微软雅黑" w:hAnsi="微软雅黑" w:cs="微软雅黑" w:hint="eastAsia"/>
          <w:sz w:val="30"/>
          <w:szCs w:val="30"/>
        </w:rPr>
        <w:t xml:space="preserve"> </w:t>
      </w:r>
      <w:hyperlink r:id="rId8" w:history="1">
        <w:r w:rsidR="00B73F79" w:rsidRPr="0063651E">
          <w:rPr>
            <w:rStyle w:val="a6"/>
            <w:rFonts w:ascii="微软雅黑" w:hAnsi="微软雅黑" w:cs="微软雅黑" w:hint="eastAsia"/>
            <w:sz w:val="30"/>
            <w:szCs w:val="30"/>
          </w:rPr>
          <w:t>http://php.itcast.cn</w:t>
        </w:r>
      </w:hyperlink>
      <w:r>
        <w:rPr>
          <w:rFonts w:ascii="微软雅黑" w:hAnsi="微软雅黑" w:cs="微软雅黑" w:hint="eastAsia"/>
          <w:sz w:val="30"/>
          <w:szCs w:val="30"/>
        </w:rPr>
        <w:t xml:space="preserve"> </w:t>
      </w:r>
      <w:r>
        <w:rPr>
          <w:rFonts w:ascii="微软雅黑" w:hAnsi="微软雅黑" w:cs="微软雅黑" w:hint="eastAsia"/>
          <w:sz w:val="30"/>
          <w:szCs w:val="30"/>
        </w:rPr>
        <w:t>发布</w:t>
      </w:r>
    </w:p>
    <w:p w:rsidR="00B73F79" w:rsidRDefault="00B73F79" w:rsidP="00B73F79">
      <w:pPr>
        <w:ind w:firstLineChars="0" w:firstLine="0"/>
      </w:pPr>
    </w:p>
    <w:p w:rsidR="00246830" w:rsidRDefault="00246830" w:rsidP="00B73F79">
      <w:pPr>
        <w:ind w:firstLineChars="0" w:firstLine="0"/>
      </w:pPr>
    </w:p>
    <w:p w:rsidR="009C21E7" w:rsidRDefault="009C21E7" w:rsidP="00246830">
      <w:pPr>
        <w:pStyle w:val="2"/>
      </w:pPr>
      <w:r>
        <w:rPr>
          <w:rFonts w:hint="eastAsia"/>
        </w:rPr>
        <w:lastRenderedPageBreak/>
        <w:t>回顾</w:t>
      </w:r>
    </w:p>
    <w:p w:rsidR="009C21E7" w:rsidRDefault="00EB0691" w:rsidP="00EB0691">
      <w:pPr>
        <w:numPr>
          <w:ilvl w:val="0"/>
          <w:numId w:val="10"/>
        </w:numPr>
        <w:ind w:firstLineChars="0"/>
      </w:pPr>
      <w:r>
        <w:rPr>
          <w:rFonts w:hint="eastAsia"/>
        </w:rPr>
        <w:t>文件域：</w:t>
      </w:r>
      <w:r>
        <w:rPr>
          <w:rFonts w:hint="eastAsia"/>
        </w:rPr>
        <w:t>&lt;input type=</w:t>
      </w:r>
      <w:r>
        <w:t>’file’ name=’’/&gt;</w:t>
      </w:r>
    </w:p>
    <w:p w:rsidR="00EB0691" w:rsidRDefault="00EB0691" w:rsidP="00EB0691">
      <w:pPr>
        <w:numPr>
          <w:ilvl w:val="0"/>
          <w:numId w:val="10"/>
        </w:numPr>
        <w:ind w:firstLineChars="0"/>
      </w:pPr>
      <w:r>
        <w:t>表单的</w:t>
      </w:r>
      <w:r>
        <w:rPr>
          <w:rFonts w:hint="eastAsia"/>
        </w:rPr>
        <w:t>enctype</w:t>
      </w:r>
      <w:r>
        <w:rPr>
          <w:rFonts w:hint="eastAsia"/>
        </w:rPr>
        <w:t>属性</w:t>
      </w:r>
    </w:p>
    <w:p w:rsidR="00EB0691" w:rsidRDefault="00EB0691" w:rsidP="00EB0691">
      <w:pPr>
        <w:numPr>
          <w:ilvl w:val="1"/>
          <w:numId w:val="10"/>
        </w:numPr>
        <w:ind w:firstLineChars="0"/>
      </w:pPr>
      <w:r w:rsidRPr="00EB0691">
        <w:t>application/x-www-form-urlencoded</w:t>
      </w:r>
      <w:r>
        <w:rPr>
          <w:rFonts w:hint="eastAsia"/>
        </w:rPr>
        <w:t>：</w:t>
      </w:r>
      <w:r>
        <w:t>默认值</w:t>
      </w:r>
      <w:r>
        <w:rPr>
          <w:rFonts w:hint="eastAsia"/>
        </w:rPr>
        <w:t>，</w:t>
      </w:r>
      <w:r>
        <w:t>表示传输的是文本数据</w:t>
      </w:r>
    </w:p>
    <w:p w:rsidR="00EB0691" w:rsidRDefault="00134FB6" w:rsidP="00134FB6">
      <w:pPr>
        <w:numPr>
          <w:ilvl w:val="1"/>
          <w:numId w:val="10"/>
        </w:numPr>
        <w:ind w:firstLineChars="0"/>
      </w:pPr>
      <w:r w:rsidRPr="00134FB6">
        <w:t>multipart/form-data</w:t>
      </w:r>
      <w:r>
        <w:rPr>
          <w:rFonts w:hint="eastAsia"/>
        </w:rPr>
        <w:t>：</w:t>
      </w:r>
      <w:r>
        <w:t>复合的数据类型</w:t>
      </w:r>
      <w:r>
        <w:rPr>
          <w:rFonts w:hint="eastAsia"/>
        </w:rPr>
        <w:t>（字符串和文件）</w:t>
      </w:r>
    </w:p>
    <w:p w:rsidR="00134FB6" w:rsidRDefault="00134FB6" w:rsidP="00134FB6">
      <w:pPr>
        <w:numPr>
          <w:ilvl w:val="1"/>
          <w:numId w:val="10"/>
        </w:numPr>
        <w:ind w:firstLineChars="0"/>
      </w:pPr>
      <w:r w:rsidRPr="00134FB6">
        <w:t>text/plain</w:t>
      </w:r>
      <w:r>
        <w:rPr>
          <w:rFonts w:hint="eastAsia"/>
        </w:rPr>
        <w:t>：</w:t>
      </w:r>
      <w:r>
        <w:t>传递大量数据</w:t>
      </w:r>
      <w:r>
        <w:rPr>
          <w:rFonts w:hint="eastAsia"/>
        </w:rPr>
        <w:t>，</w:t>
      </w:r>
      <w:r>
        <w:t>用于电子邮件</w:t>
      </w:r>
    </w:p>
    <w:p w:rsidR="006B1F36" w:rsidRDefault="006B1F36" w:rsidP="006B1F36">
      <w:pPr>
        <w:numPr>
          <w:ilvl w:val="0"/>
          <w:numId w:val="10"/>
        </w:numPr>
        <w:ind w:firstLineChars="0"/>
      </w:pPr>
      <w:r>
        <w:rPr>
          <w:rFonts w:hint="eastAsia"/>
        </w:rPr>
        <w:t>$_FILES[][]</w:t>
      </w:r>
    </w:p>
    <w:p w:rsidR="006B1F36" w:rsidRDefault="006B1F36" w:rsidP="006B1F36">
      <w:pPr>
        <w:numPr>
          <w:ilvl w:val="1"/>
          <w:numId w:val="10"/>
        </w:numPr>
        <w:ind w:firstLineChars="0"/>
      </w:pPr>
      <w:r>
        <w:rPr>
          <w:rFonts w:hint="eastAsia"/>
        </w:rPr>
        <w:t>行是文件域的名称，列有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:rsidR="00412030" w:rsidRDefault="006B1F36" w:rsidP="006B1F36">
      <w:pPr>
        <w:pStyle w:val="ad"/>
      </w:pPr>
      <w:r>
        <w:rPr>
          <w:rFonts w:hint="eastAsia"/>
        </w:rPr>
        <w:t>$_FILES[][</w:t>
      </w:r>
      <w:r>
        <w:t>‘name’</w:t>
      </w:r>
      <w:r>
        <w:rPr>
          <w:rFonts w:hint="eastAsia"/>
        </w:rPr>
        <w:t>]</w:t>
      </w:r>
      <w:r>
        <w:t>:</w:t>
      </w:r>
      <w:r>
        <w:rPr>
          <w:rFonts w:hint="eastAsia"/>
        </w:rPr>
        <w:t>上传的文件名</w:t>
      </w:r>
    </w:p>
    <w:p w:rsidR="006B1F36" w:rsidRDefault="006B1F36" w:rsidP="006B1F36">
      <w:pPr>
        <w:pStyle w:val="ad"/>
      </w:pPr>
      <w:r>
        <w:rPr>
          <w:rFonts w:hint="eastAsia"/>
        </w:rPr>
        <w:t>$_FILES[][</w:t>
      </w:r>
      <w:r>
        <w:t>‘type’</w:t>
      </w:r>
      <w:r>
        <w:rPr>
          <w:rFonts w:hint="eastAsia"/>
        </w:rPr>
        <w:t>]</w:t>
      </w:r>
      <w:r>
        <w:rPr>
          <w:rFonts w:hint="eastAsia"/>
        </w:rPr>
        <w:t>：上传的文件类型</w:t>
      </w:r>
    </w:p>
    <w:p w:rsidR="006B1F36" w:rsidRDefault="006B1F36" w:rsidP="006B1F36">
      <w:pPr>
        <w:pStyle w:val="ad"/>
      </w:pPr>
      <w:r>
        <w:rPr>
          <w:rFonts w:hint="eastAsia"/>
        </w:rPr>
        <w:t>$_FILES[][</w:t>
      </w:r>
      <w:r>
        <w:t>‘size’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t>上传的文件大小</w:t>
      </w:r>
      <w:r>
        <w:rPr>
          <w:rFonts w:hint="eastAsia"/>
        </w:rPr>
        <w:t>，</w:t>
      </w:r>
      <w:r>
        <w:t>单位是字节</w:t>
      </w:r>
    </w:p>
    <w:p w:rsidR="006B1F36" w:rsidRDefault="006B1F36" w:rsidP="006B1F36">
      <w:pPr>
        <w:pStyle w:val="ad"/>
      </w:pPr>
      <w:r>
        <w:rPr>
          <w:rFonts w:hint="eastAsia"/>
        </w:rPr>
        <w:t>$_FILES[][</w:t>
      </w:r>
      <w:r>
        <w:t>‘tmp_name’</w:t>
      </w:r>
      <w:r>
        <w:rPr>
          <w:rFonts w:hint="eastAsia"/>
        </w:rPr>
        <w:t>]</w:t>
      </w:r>
      <w:r>
        <w:t>:</w:t>
      </w:r>
      <w:r>
        <w:t>上传文件在服务器上的临时保存文件地址</w:t>
      </w:r>
    </w:p>
    <w:p w:rsidR="006B1F36" w:rsidRPr="006B1F36" w:rsidRDefault="006B1F36" w:rsidP="006B1F36">
      <w:pPr>
        <w:pStyle w:val="ad"/>
      </w:pPr>
      <w:r>
        <w:rPr>
          <w:rFonts w:hint="eastAsia"/>
        </w:rPr>
        <w:t>$_FILES[][</w:t>
      </w:r>
      <w:r>
        <w:t>‘error’</w:t>
      </w:r>
      <w:r>
        <w:rPr>
          <w:rFonts w:hint="eastAsia"/>
        </w:rPr>
        <w:t>]</w:t>
      </w:r>
      <w:r>
        <w:t>:</w:t>
      </w:r>
      <w:r>
        <w:t>错误号</w:t>
      </w:r>
    </w:p>
    <w:p w:rsidR="00412030" w:rsidRDefault="006B1F36" w:rsidP="006B1F36">
      <w:pPr>
        <w:numPr>
          <w:ilvl w:val="1"/>
          <w:numId w:val="10"/>
        </w:numPr>
        <w:ind w:firstLineChars="0"/>
      </w:pPr>
      <w:r>
        <w:rPr>
          <w:rFonts w:hint="eastAsia"/>
        </w:rPr>
        <w:t>$_FILES[][</w:t>
      </w:r>
      <w:r>
        <w:t>‘error’</w:t>
      </w:r>
      <w:r>
        <w:rPr>
          <w:rFonts w:hint="eastAsia"/>
        </w:rPr>
        <w:t>]</w:t>
      </w:r>
    </w:p>
    <w:p w:rsidR="009C21E7" w:rsidRDefault="006B1F36" w:rsidP="006B1F36">
      <w:pPr>
        <w:pStyle w:val="ad"/>
      </w:pPr>
      <w:r>
        <w:rPr>
          <w:rFonts w:hint="eastAsia"/>
        </w:rPr>
        <w:t>0</w:t>
      </w:r>
      <w:r>
        <w:rPr>
          <w:rFonts w:hint="eastAsia"/>
        </w:rPr>
        <w:t>：正确</w:t>
      </w:r>
    </w:p>
    <w:p w:rsidR="006B1F36" w:rsidRDefault="006B1F36" w:rsidP="006B1F36">
      <w:pPr>
        <w:pStyle w:val="ad"/>
      </w:pPr>
      <w:r>
        <w:rPr>
          <w:rFonts w:hint="eastAsia"/>
        </w:rPr>
        <w:t>1</w:t>
      </w:r>
      <w:r>
        <w:rPr>
          <w:rFonts w:hint="eastAsia"/>
        </w:rPr>
        <w:t>：文件超过了</w:t>
      </w:r>
      <w:r>
        <w:rPr>
          <w:rFonts w:hint="eastAsia"/>
        </w:rPr>
        <w:t>php.ini</w:t>
      </w:r>
      <w:r>
        <w:rPr>
          <w:rFonts w:hint="eastAsia"/>
        </w:rPr>
        <w:t>允许的最大值</w:t>
      </w:r>
    </w:p>
    <w:p w:rsidR="006B1F36" w:rsidRDefault="006B1F36" w:rsidP="006B1F36">
      <w:pPr>
        <w:pStyle w:val="ad"/>
      </w:pPr>
      <w:r>
        <w:rPr>
          <w:rFonts w:hint="eastAsia"/>
        </w:rPr>
        <w:t>2</w:t>
      </w:r>
      <w:r>
        <w:rPr>
          <w:rFonts w:hint="eastAsia"/>
        </w:rPr>
        <w:t>：文件超过了表单允许的最大值</w:t>
      </w:r>
    </w:p>
    <w:p w:rsidR="006B1F36" w:rsidRDefault="006B1F36" w:rsidP="006B1F36">
      <w:pPr>
        <w:pStyle w:val="ad"/>
      </w:pPr>
      <w:r>
        <w:rPr>
          <w:rFonts w:hint="eastAsia"/>
        </w:rPr>
        <w:t>3</w:t>
      </w:r>
      <w:r>
        <w:rPr>
          <w:rFonts w:hint="eastAsia"/>
        </w:rPr>
        <w:t>：只有部分上传</w:t>
      </w:r>
    </w:p>
    <w:p w:rsidR="006B1F36" w:rsidRDefault="006B1F36" w:rsidP="006B1F36">
      <w:pPr>
        <w:pStyle w:val="ad"/>
      </w:pPr>
      <w:r>
        <w:rPr>
          <w:rFonts w:hint="eastAsia"/>
        </w:rPr>
        <w:t>4</w:t>
      </w:r>
      <w:r>
        <w:rPr>
          <w:rFonts w:hint="eastAsia"/>
        </w:rPr>
        <w:t>：没有文件上传</w:t>
      </w:r>
    </w:p>
    <w:p w:rsidR="006B1F36" w:rsidRDefault="006B1F36" w:rsidP="006B1F36">
      <w:pPr>
        <w:pStyle w:val="ad"/>
      </w:pPr>
      <w:r>
        <w:rPr>
          <w:rFonts w:hint="eastAsia"/>
        </w:rPr>
        <w:t>6</w:t>
      </w:r>
      <w:r>
        <w:rPr>
          <w:rFonts w:hint="eastAsia"/>
        </w:rPr>
        <w:t>：找不到临时文件</w:t>
      </w:r>
    </w:p>
    <w:p w:rsidR="006B1F36" w:rsidRDefault="006B1F36" w:rsidP="006B1F36">
      <w:pPr>
        <w:pStyle w:val="ad"/>
      </w:pPr>
      <w:r>
        <w:rPr>
          <w:rFonts w:hint="eastAsia"/>
        </w:rPr>
        <w:t>7</w:t>
      </w:r>
      <w:r>
        <w:rPr>
          <w:rFonts w:hint="eastAsia"/>
        </w:rPr>
        <w:t>：写入失败</w:t>
      </w:r>
    </w:p>
    <w:p w:rsidR="00412030" w:rsidRDefault="006B1F36" w:rsidP="006B1F36">
      <w:pPr>
        <w:numPr>
          <w:ilvl w:val="0"/>
          <w:numId w:val="10"/>
        </w:numPr>
        <w:ind w:firstLineChars="0"/>
      </w:pPr>
      <w:r>
        <w:t>与文件上传有关的配置</w:t>
      </w:r>
    </w:p>
    <w:p w:rsidR="006B1F36" w:rsidRDefault="006B1F36" w:rsidP="006B1F36">
      <w:pPr>
        <w:numPr>
          <w:ilvl w:val="1"/>
          <w:numId w:val="10"/>
        </w:numPr>
        <w:ind w:firstLineChars="0"/>
      </w:pPr>
      <w:r>
        <w:rPr>
          <w:rFonts w:hint="eastAsia"/>
        </w:rPr>
        <w:t>upload_</w:t>
      </w:r>
      <w:r>
        <w:t>max_filesize=2M</w:t>
      </w:r>
      <w:r>
        <w:rPr>
          <w:rFonts w:hint="eastAsia"/>
        </w:rPr>
        <w:t>：</w:t>
      </w:r>
      <w:r>
        <w:t>允许上传文件的大小</w:t>
      </w:r>
    </w:p>
    <w:p w:rsidR="006B1F36" w:rsidRDefault="006B1F36" w:rsidP="006B1F36">
      <w:pPr>
        <w:numPr>
          <w:ilvl w:val="1"/>
          <w:numId w:val="10"/>
        </w:numPr>
        <w:ind w:firstLineChars="0"/>
      </w:pPr>
      <w:r>
        <w:rPr>
          <w:rFonts w:hint="eastAsia"/>
        </w:rPr>
        <w:t>post_max_size</w:t>
      </w:r>
      <w:r>
        <w:t>=8M</w:t>
      </w:r>
      <w:r>
        <w:rPr>
          <w:rFonts w:hint="eastAsia"/>
        </w:rPr>
        <w:t>：</w:t>
      </w:r>
      <w:r>
        <w:rPr>
          <w:rFonts w:hint="eastAsia"/>
        </w:rPr>
        <w:t>post</w:t>
      </w:r>
      <w:r>
        <w:rPr>
          <w:rFonts w:hint="eastAsia"/>
        </w:rPr>
        <w:t>提交允许的最大值</w:t>
      </w:r>
    </w:p>
    <w:p w:rsidR="006B1F36" w:rsidRDefault="006B1F36" w:rsidP="006B1F36">
      <w:pPr>
        <w:numPr>
          <w:ilvl w:val="1"/>
          <w:numId w:val="10"/>
        </w:numPr>
        <w:ind w:firstLineChars="0"/>
      </w:pPr>
      <w:r>
        <w:rPr>
          <w:rFonts w:hint="eastAsia"/>
        </w:rPr>
        <w:t>file_uploads=</w:t>
      </w:r>
      <w:r>
        <w:t>on</w:t>
      </w:r>
      <w:r>
        <w:rPr>
          <w:rFonts w:hint="eastAsia"/>
        </w:rPr>
        <w:t>：</w:t>
      </w:r>
      <w:r>
        <w:t>允许文件上传</w:t>
      </w:r>
    </w:p>
    <w:p w:rsidR="006B1F36" w:rsidRDefault="006B1F36" w:rsidP="006B1F36">
      <w:pPr>
        <w:numPr>
          <w:ilvl w:val="1"/>
          <w:numId w:val="10"/>
        </w:numPr>
        <w:ind w:firstLineChars="0"/>
      </w:pPr>
      <w:r>
        <w:rPr>
          <w:rFonts w:hint="eastAsia"/>
        </w:rPr>
        <w:t>upload_tmp_dir=</w:t>
      </w:r>
      <w:r>
        <w:t>’’</w:t>
      </w:r>
      <w:r>
        <w:rPr>
          <w:rFonts w:hint="eastAsia"/>
        </w:rPr>
        <w:t>：</w:t>
      </w:r>
      <w:r>
        <w:t>临时文件保存的目录</w:t>
      </w:r>
    </w:p>
    <w:p w:rsidR="006B1F36" w:rsidRDefault="006B1F36" w:rsidP="006B1F36">
      <w:pPr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max_file_uploads=20</w:t>
      </w:r>
      <w:r>
        <w:rPr>
          <w:rFonts w:hint="eastAsia"/>
        </w:rPr>
        <w:t>：允许同时上传</w:t>
      </w:r>
      <w:r>
        <w:rPr>
          <w:rFonts w:hint="eastAsia"/>
        </w:rPr>
        <w:t>20</w:t>
      </w:r>
      <w:r>
        <w:rPr>
          <w:rFonts w:hint="eastAsia"/>
        </w:rPr>
        <w:t>个文件</w:t>
      </w:r>
    </w:p>
    <w:p w:rsidR="006349FD" w:rsidRDefault="006349FD" w:rsidP="006349FD">
      <w:pPr>
        <w:numPr>
          <w:ilvl w:val="0"/>
          <w:numId w:val="10"/>
        </w:numPr>
        <w:ind w:firstLineChars="0"/>
      </w:pPr>
      <w:r>
        <w:rPr>
          <w:rFonts w:hint="eastAsia"/>
        </w:rPr>
        <w:t>move_uploaded_file(</w:t>
      </w:r>
      <w:r>
        <w:rPr>
          <w:rFonts w:hint="eastAsia"/>
        </w:rPr>
        <w:t>临时目录</w:t>
      </w:r>
      <w:r>
        <w:rPr>
          <w:rFonts w:hint="eastAsia"/>
        </w:rPr>
        <w:t>,</w:t>
      </w:r>
      <w:r>
        <w:rPr>
          <w:rFonts w:hint="eastAsia"/>
        </w:rPr>
        <w:t>保存目录</w:t>
      </w:r>
      <w:r>
        <w:rPr>
          <w:rFonts w:hint="eastAsia"/>
        </w:rPr>
        <w:t>)</w:t>
      </w:r>
    </w:p>
    <w:p w:rsidR="00985107" w:rsidRDefault="00985107" w:rsidP="006349FD">
      <w:pPr>
        <w:numPr>
          <w:ilvl w:val="0"/>
          <w:numId w:val="10"/>
        </w:numPr>
        <w:ind w:firstLineChars="0"/>
      </w:pPr>
      <w:r>
        <w:t>如果上传了同名的文件</w:t>
      </w:r>
      <w:r>
        <w:rPr>
          <w:rFonts w:hint="eastAsia"/>
        </w:rPr>
        <w:t>，</w:t>
      </w:r>
      <w:r>
        <w:t>则后面的文件将前面的覆盖</w:t>
      </w:r>
      <w:r>
        <w:rPr>
          <w:rFonts w:hint="eastAsia"/>
        </w:rPr>
        <w:t>。解决：给文件一个不同名的文件名</w:t>
      </w:r>
    </w:p>
    <w:p w:rsidR="00985107" w:rsidRDefault="00985107" w:rsidP="00985107">
      <w:pPr>
        <w:numPr>
          <w:ilvl w:val="1"/>
          <w:numId w:val="10"/>
        </w:numPr>
        <w:ind w:firstLineChars="0"/>
      </w:pPr>
      <w:r>
        <w:rPr>
          <w:rFonts w:hint="eastAsia"/>
        </w:rPr>
        <w:t>时间戳</w:t>
      </w:r>
      <w:r>
        <w:rPr>
          <w:rFonts w:hint="eastAsia"/>
        </w:rPr>
        <w:t xml:space="preserve">  time()</w:t>
      </w:r>
    </w:p>
    <w:p w:rsidR="00985107" w:rsidRDefault="00985107" w:rsidP="00985107">
      <w:pPr>
        <w:numPr>
          <w:ilvl w:val="1"/>
          <w:numId w:val="10"/>
        </w:numPr>
        <w:ind w:firstLineChars="0"/>
      </w:pPr>
      <w:r>
        <w:rPr>
          <w:rFonts w:hint="eastAsia"/>
        </w:rPr>
        <w:t>uniqid(</w:t>
      </w:r>
      <w:r w:rsidR="00C97CE9">
        <w:t>‘</w:t>
      </w:r>
      <w:r w:rsidR="00C97CE9">
        <w:t>前缀</w:t>
      </w:r>
      <w:r w:rsidR="00C97CE9">
        <w:t>’,</w:t>
      </w:r>
      <w:r w:rsidR="00C97CE9">
        <w:t>是否更加唯一</w:t>
      </w:r>
      <w:r>
        <w:rPr>
          <w:rFonts w:hint="eastAsia"/>
        </w:rPr>
        <w:t>)</w:t>
      </w:r>
    </w:p>
    <w:p w:rsidR="00690643" w:rsidRDefault="00690643" w:rsidP="00690643">
      <w:pPr>
        <w:numPr>
          <w:ilvl w:val="0"/>
          <w:numId w:val="10"/>
        </w:numPr>
        <w:ind w:firstLineChars="0"/>
      </w:pPr>
      <w:r>
        <w:t>验证上传文件的类型</w:t>
      </w:r>
    </w:p>
    <w:p w:rsidR="00690643" w:rsidRDefault="00690643" w:rsidP="00690643">
      <w:pPr>
        <w:numPr>
          <w:ilvl w:val="1"/>
          <w:numId w:val="10"/>
        </w:numPr>
        <w:ind w:firstLineChars="0"/>
      </w:pPr>
      <w:r>
        <w:t>方法一</w:t>
      </w:r>
      <w:r>
        <w:rPr>
          <w:rFonts w:hint="eastAsia"/>
        </w:rPr>
        <w:t>：</w:t>
      </w:r>
      <w:r>
        <w:t>通过文件的扩展名</w:t>
      </w:r>
      <w:r>
        <w:rPr>
          <w:rFonts w:hint="eastAsia"/>
        </w:rPr>
        <w:t>（不能识别伪装）</w:t>
      </w:r>
    </w:p>
    <w:p w:rsidR="00690643" w:rsidRDefault="00690643" w:rsidP="00690643">
      <w:pPr>
        <w:numPr>
          <w:ilvl w:val="2"/>
          <w:numId w:val="10"/>
        </w:numPr>
        <w:ind w:firstLineChars="0"/>
      </w:pPr>
      <w:r>
        <w:rPr>
          <w:rFonts w:hint="eastAsia"/>
        </w:rPr>
        <w:t>strrchr()</w:t>
      </w:r>
    </w:p>
    <w:p w:rsidR="00690643" w:rsidRDefault="00690643" w:rsidP="00690643">
      <w:pPr>
        <w:numPr>
          <w:ilvl w:val="2"/>
          <w:numId w:val="10"/>
        </w:numPr>
        <w:ind w:firstLineChars="0"/>
      </w:pPr>
      <w:r>
        <w:rPr>
          <w:rFonts w:hint="eastAsia"/>
        </w:rPr>
        <w:t>pathinf</w:t>
      </w:r>
      <w:r>
        <w:t>o()</w:t>
      </w:r>
    </w:p>
    <w:p w:rsidR="00690643" w:rsidRDefault="00690643" w:rsidP="00690643">
      <w:pPr>
        <w:numPr>
          <w:ilvl w:val="1"/>
          <w:numId w:val="10"/>
        </w:numPr>
        <w:ind w:firstLineChars="0"/>
      </w:pPr>
      <w:r>
        <w:t>方法二</w:t>
      </w:r>
      <w:r>
        <w:rPr>
          <w:rFonts w:hint="eastAsia"/>
        </w:rPr>
        <w:t>：</w:t>
      </w:r>
      <w:r>
        <w:t>通过开启</w:t>
      </w:r>
      <w:r>
        <w:rPr>
          <w:rFonts w:hint="eastAsia"/>
        </w:rPr>
        <w:t>php_pathinfo.</w:t>
      </w:r>
      <w:r>
        <w:t>dll</w:t>
      </w:r>
      <w:r>
        <w:t>扩展</w:t>
      </w:r>
      <w:r>
        <w:rPr>
          <w:rFonts w:hint="eastAsia"/>
        </w:rPr>
        <w:t>（可以识别伪装）</w:t>
      </w:r>
    </w:p>
    <w:p w:rsidR="009F49B2" w:rsidRDefault="009F49B2" w:rsidP="009F49B2">
      <w:pPr>
        <w:numPr>
          <w:ilvl w:val="0"/>
          <w:numId w:val="10"/>
        </w:numPr>
        <w:ind w:firstLineChars="0"/>
      </w:pPr>
      <w:r>
        <w:t>生成缩略图</w:t>
      </w:r>
    </w:p>
    <w:p w:rsidR="009F49B2" w:rsidRDefault="009F49B2" w:rsidP="009F49B2">
      <w:pPr>
        <w:numPr>
          <w:ilvl w:val="1"/>
          <w:numId w:val="10"/>
        </w:numPr>
        <w:ind w:firstLineChars="0"/>
      </w:pPr>
      <w:r>
        <w:rPr>
          <w:rFonts w:hint="eastAsia"/>
        </w:rPr>
        <w:t>imagecreatetruecolor()</w:t>
      </w:r>
      <w:r>
        <w:rPr>
          <w:rFonts w:hint="eastAsia"/>
        </w:rPr>
        <w:t>：创建真彩色图片</w:t>
      </w:r>
    </w:p>
    <w:p w:rsidR="009F49B2" w:rsidRDefault="009F49B2" w:rsidP="009F49B2">
      <w:pPr>
        <w:numPr>
          <w:ilvl w:val="1"/>
          <w:numId w:val="10"/>
        </w:numPr>
        <w:ind w:firstLineChars="0"/>
      </w:pPr>
      <w:r>
        <w:rPr>
          <w:rFonts w:hint="eastAsia"/>
        </w:rPr>
        <w:t>imagecopyresamp</w:t>
      </w:r>
      <w:r>
        <w:t>l</w:t>
      </w:r>
      <w:r>
        <w:rPr>
          <w:rFonts w:hint="eastAsia"/>
        </w:rPr>
        <w:t>ed()</w:t>
      </w:r>
      <w:r>
        <w:rPr>
          <w:rFonts w:hint="eastAsia"/>
        </w:rPr>
        <w:t>：生成缩略图</w:t>
      </w:r>
    </w:p>
    <w:p w:rsidR="00412030" w:rsidRDefault="003B0A27" w:rsidP="003B0A27">
      <w:pPr>
        <w:pStyle w:val="2"/>
      </w:pPr>
      <w:r>
        <w:t>作业</w:t>
      </w:r>
      <w:r>
        <w:rPr>
          <w:rFonts w:hint="eastAsia"/>
        </w:rPr>
        <w:t>：</w:t>
      </w:r>
      <w:r>
        <w:t>修改商品</w:t>
      </w:r>
    </w:p>
    <w:p w:rsidR="00DF2904" w:rsidRDefault="0062029D" w:rsidP="0062029D">
      <w:pPr>
        <w:pStyle w:val="3"/>
      </w:pPr>
      <w:r>
        <w:t>显示修改商品界面</w:t>
      </w:r>
    </w:p>
    <w:p w:rsidR="00DF2904" w:rsidRDefault="0062029D" w:rsidP="00B73F79">
      <w:pPr>
        <w:ind w:firstLineChars="0" w:firstLine="0"/>
      </w:pPr>
      <w:r>
        <w:t>控制器</w:t>
      </w:r>
    </w:p>
    <w:p w:rsidR="0062029D" w:rsidRDefault="0062029D" w:rsidP="0062029D">
      <w:pPr>
        <w:pStyle w:val="ad"/>
      </w:pPr>
      <w:r>
        <w:t>public function modifyAction(){</w:t>
      </w:r>
    </w:p>
    <w:p w:rsidR="0062029D" w:rsidRDefault="0062029D" w:rsidP="0062029D">
      <w:pPr>
        <w:pStyle w:val="ad"/>
      </w:pPr>
      <w:r>
        <w:rPr>
          <w:rFonts w:hint="eastAsia"/>
        </w:rPr>
        <w:t xml:space="preserve">    //</w:t>
      </w:r>
      <w:r>
        <w:rPr>
          <w:rFonts w:hint="eastAsia"/>
        </w:rPr>
        <w:t>获取商品类别</w:t>
      </w:r>
    </w:p>
    <w:p w:rsidR="0062029D" w:rsidRDefault="0062029D" w:rsidP="0062029D">
      <w:pPr>
        <w:pStyle w:val="ad"/>
      </w:pPr>
      <w:r>
        <w:t xml:space="preserve">    $cat_Model=new CategoryModel();</w:t>
      </w:r>
    </w:p>
    <w:p w:rsidR="0062029D" w:rsidRDefault="0062029D" w:rsidP="0062029D">
      <w:pPr>
        <w:pStyle w:val="ad"/>
      </w:pPr>
      <w:r>
        <w:t xml:space="preserve">    $cat_list=$cat_Model-&gt;getCategoryTree();</w:t>
      </w:r>
    </w:p>
    <w:p w:rsidR="0062029D" w:rsidRDefault="0062029D" w:rsidP="0062029D">
      <w:pPr>
        <w:pStyle w:val="ad"/>
      </w:pPr>
      <w:r>
        <w:rPr>
          <w:rFonts w:hint="eastAsia"/>
        </w:rPr>
        <w:t xml:space="preserve">    //</w:t>
      </w:r>
      <w:r>
        <w:rPr>
          <w:rFonts w:hint="eastAsia"/>
        </w:rPr>
        <w:t>获取商品信息</w:t>
      </w:r>
    </w:p>
    <w:p w:rsidR="0062029D" w:rsidRDefault="0062029D" w:rsidP="0062029D">
      <w:pPr>
        <w:pStyle w:val="ad"/>
      </w:pPr>
      <w:r>
        <w:t xml:space="preserve">    $goodsid=$_GET['goodsid'];</w:t>
      </w:r>
    </w:p>
    <w:p w:rsidR="0062029D" w:rsidRDefault="0062029D" w:rsidP="0062029D">
      <w:pPr>
        <w:pStyle w:val="ad"/>
      </w:pPr>
      <w:r>
        <w:t xml:space="preserve">    $goods_Model=new GoodsModel();</w:t>
      </w:r>
    </w:p>
    <w:p w:rsidR="0062029D" w:rsidRDefault="0062029D" w:rsidP="0062029D">
      <w:pPr>
        <w:pStyle w:val="ad"/>
      </w:pPr>
      <w:r>
        <w:t xml:space="preserve">    $goods_info=$goods_Model-&gt;find($goodsid);</w:t>
      </w:r>
    </w:p>
    <w:p w:rsidR="0062029D" w:rsidRDefault="0062029D" w:rsidP="0062029D">
      <w:pPr>
        <w:pStyle w:val="ad"/>
      </w:pPr>
      <w:r>
        <w:lastRenderedPageBreak/>
        <w:t xml:space="preserve">    require __VIEW__.'goods_update.html';</w:t>
      </w:r>
    </w:p>
    <w:p w:rsidR="0062029D" w:rsidRDefault="0062029D" w:rsidP="0062029D">
      <w:pPr>
        <w:pStyle w:val="ad"/>
      </w:pPr>
      <w:r>
        <w:t>}</w:t>
      </w:r>
    </w:p>
    <w:p w:rsidR="0062029D" w:rsidRDefault="0062029D" w:rsidP="00B73F79">
      <w:pPr>
        <w:ind w:firstLineChars="0" w:firstLine="0"/>
      </w:pPr>
      <w:r>
        <w:t>模型</w:t>
      </w:r>
    </w:p>
    <w:p w:rsidR="0062029D" w:rsidRDefault="0062029D" w:rsidP="0062029D">
      <w:pPr>
        <w:pStyle w:val="ad"/>
      </w:pPr>
      <w:r>
        <w:t>没有</w:t>
      </w:r>
    </w:p>
    <w:p w:rsidR="0062029D" w:rsidRDefault="0062029D" w:rsidP="00B73F79">
      <w:pPr>
        <w:ind w:firstLineChars="0" w:firstLine="0"/>
      </w:pPr>
      <w:r>
        <w:t>视图</w:t>
      </w:r>
    </w:p>
    <w:p w:rsidR="00DF2904" w:rsidRDefault="00E32A87" w:rsidP="0062029D">
      <w:pPr>
        <w:pStyle w:val="ad"/>
        <w:rPr>
          <w:noProof/>
        </w:rPr>
      </w:pPr>
      <w:r>
        <w:rPr>
          <w:noProof/>
        </w:rPr>
        <w:pict>
          <v:shape id="图片 1" o:spid="_x0000_i1026" type="#_x0000_t75" style="width:482.1pt;height:50.7pt;visibility:visible;mso-wrap-style:square">
            <v:imagedata r:id="rId9" o:title=""/>
          </v:shape>
        </w:pict>
      </w:r>
    </w:p>
    <w:p w:rsidR="0062029D" w:rsidRDefault="0062029D" w:rsidP="0062029D">
      <w:pPr>
        <w:pStyle w:val="ad"/>
        <w:rPr>
          <w:noProof/>
        </w:rPr>
      </w:pPr>
    </w:p>
    <w:p w:rsidR="0062029D" w:rsidRDefault="00E32A87" w:rsidP="0062029D">
      <w:pPr>
        <w:pStyle w:val="ad"/>
      </w:pPr>
      <w:r>
        <w:rPr>
          <w:noProof/>
        </w:rPr>
        <w:pict>
          <v:shape id="_x0000_i1027" type="#_x0000_t75" style="width:481.45pt;height:50.1pt;visibility:visible;mso-wrap-style:square">
            <v:imagedata r:id="rId10" o:title=""/>
          </v:shape>
        </w:pict>
      </w:r>
    </w:p>
    <w:p w:rsidR="00DF2904" w:rsidRDefault="004A7BF0" w:rsidP="004A7BF0">
      <w:pPr>
        <w:pStyle w:val="3"/>
      </w:pPr>
      <w:r>
        <w:t>实现修改的业务逻辑</w:t>
      </w:r>
    </w:p>
    <w:p w:rsidR="00DF2904" w:rsidRDefault="004A7BF0" w:rsidP="00B73F79">
      <w:pPr>
        <w:ind w:firstLineChars="0" w:firstLine="0"/>
      </w:pPr>
      <w:r>
        <w:t>模型</w:t>
      </w:r>
    </w:p>
    <w:p w:rsidR="004A7BF0" w:rsidRDefault="00DF640C" w:rsidP="00DF640C">
      <w:pPr>
        <w:pStyle w:val="ad"/>
      </w:pPr>
      <w:r>
        <w:t>没有</w:t>
      </w:r>
    </w:p>
    <w:p w:rsidR="004A7BF0" w:rsidRDefault="004A7BF0" w:rsidP="00B73F79">
      <w:pPr>
        <w:ind w:firstLineChars="0" w:firstLine="0"/>
      </w:pPr>
      <w:r>
        <w:t>视图</w:t>
      </w:r>
    </w:p>
    <w:p w:rsidR="004A7BF0" w:rsidRDefault="00DF640C" w:rsidP="00DF640C">
      <w:pPr>
        <w:pStyle w:val="ad"/>
      </w:pPr>
      <w:r>
        <w:t>没有</w:t>
      </w:r>
    </w:p>
    <w:p w:rsidR="004A7BF0" w:rsidRDefault="004A7BF0" w:rsidP="00B73F79">
      <w:pPr>
        <w:ind w:firstLineChars="0" w:firstLine="0"/>
      </w:pPr>
      <w:r>
        <w:t>控制器</w:t>
      </w:r>
    </w:p>
    <w:p w:rsidR="00293D88" w:rsidRDefault="00293D88" w:rsidP="00293D88">
      <w:pPr>
        <w:pStyle w:val="ad"/>
      </w:pPr>
      <w:r>
        <w:t>public function modifyAction(){</w:t>
      </w:r>
    </w:p>
    <w:p w:rsidR="00293D88" w:rsidRDefault="00293D88" w:rsidP="00293D88">
      <w:pPr>
        <w:pStyle w:val="ad"/>
      </w:pPr>
      <w:r>
        <w:t xml:space="preserve">    $goodsid=$_GET['goodsid'];</w:t>
      </w:r>
    </w:p>
    <w:p w:rsidR="00293D88" w:rsidRDefault="00293D88" w:rsidP="00293D88">
      <w:pPr>
        <w:pStyle w:val="ad"/>
      </w:pPr>
      <w:r>
        <w:rPr>
          <w:rFonts w:hint="eastAsia"/>
        </w:rPr>
        <w:t xml:space="preserve">    //</w:t>
      </w:r>
      <w:r>
        <w:rPr>
          <w:rFonts w:hint="eastAsia"/>
        </w:rPr>
        <w:t>获取商品信息</w:t>
      </w:r>
    </w:p>
    <w:p w:rsidR="00293D88" w:rsidRDefault="00293D88" w:rsidP="00293D88">
      <w:pPr>
        <w:pStyle w:val="ad"/>
      </w:pPr>
      <w:r>
        <w:t xml:space="preserve">    $goods_Model=new GoodsModel();</w:t>
      </w:r>
    </w:p>
    <w:p w:rsidR="00293D88" w:rsidRDefault="00293D88" w:rsidP="00293D88">
      <w:pPr>
        <w:pStyle w:val="ad"/>
      </w:pPr>
      <w:r>
        <w:t xml:space="preserve">    $goods_info=$goods_Model-&gt;find($goodsid);</w:t>
      </w:r>
    </w:p>
    <w:p w:rsidR="00293D88" w:rsidRPr="00EF6584" w:rsidRDefault="00293D88" w:rsidP="00293D88">
      <w:pPr>
        <w:pStyle w:val="ad"/>
        <w:rPr>
          <w:color w:val="FF0000"/>
        </w:rPr>
      </w:pPr>
      <w:r>
        <w:t xml:space="preserve">    </w:t>
      </w:r>
      <w:r w:rsidRPr="00EF6584">
        <w:rPr>
          <w:color w:val="FF0000"/>
        </w:rPr>
        <w:t>if(!empty($_POST)){</w:t>
      </w:r>
    </w:p>
    <w:p w:rsidR="00293D88" w:rsidRPr="00EF6584" w:rsidRDefault="00293D88" w:rsidP="00293D88">
      <w:pPr>
        <w:pStyle w:val="ad"/>
        <w:rPr>
          <w:color w:val="FF0000"/>
        </w:rPr>
      </w:pPr>
      <w:r w:rsidRPr="00EF6584">
        <w:rPr>
          <w:color w:val="FF0000"/>
        </w:rPr>
        <w:t xml:space="preserve">        $data['name']=$_POST['goods_name'];</w:t>
      </w:r>
    </w:p>
    <w:p w:rsidR="00293D88" w:rsidRPr="00EF6584" w:rsidRDefault="00293D88" w:rsidP="00293D88">
      <w:pPr>
        <w:pStyle w:val="ad"/>
        <w:rPr>
          <w:color w:val="FF0000"/>
        </w:rPr>
      </w:pPr>
      <w:r w:rsidRPr="00EF6584">
        <w:rPr>
          <w:color w:val="FF0000"/>
        </w:rPr>
        <w:t xml:space="preserve">        $data['price']=$_POST['shop_price'];</w:t>
      </w:r>
    </w:p>
    <w:p w:rsidR="00293D88" w:rsidRPr="00EF6584" w:rsidRDefault="00293D88" w:rsidP="00293D88">
      <w:pPr>
        <w:pStyle w:val="ad"/>
        <w:rPr>
          <w:color w:val="FF0000"/>
        </w:rPr>
      </w:pPr>
      <w:r w:rsidRPr="00EF6584">
        <w:rPr>
          <w:color w:val="FF0000"/>
        </w:rPr>
        <w:t xml:space="preserve">        $data['categoryid']=$_POST['cat_id'];</w:t>
      </w:r>
    </w:p>
    <w:p w:rsidR="00293D88" w:rsidRPr="00EF6584" w:rsidRDefault="00293D88" w:rsidP="00293D88">
      <w:pPr>
        <w:pStyle w:val="ad"/>
        <w:rPr>
          <w:color w:val="FF0000"/>
        </w:rPr>
      </w:pPr>
      <w:r w:rsidRPr="00EF6584">
        <w:rPr>
          <w:color w:val="FF0000"/>
        </w:rPr>
        <w:t xml:space="preserve">        $data['status']=  isset($_POST['status'])?implode(',',$_POST['status']):'';</w:t>
      </w:r>
    </w:p>
    <w:p w:rsidR="00293D88" w:rsidRPr="00EF6584" w:rsidRDefault="00293D88" w:rsidP="00293D88">
      <w:pPr>
        <w:pStyle w:val="ad"/>
        <w:rPr>
          <w:color w:val="FF0000"/>
        </w:rPr>
      </w:pPr>
      <w:r w:rsidRPr="00EF6584">
        <w:rPr>
          <w:color w:val="FF0000"/>
        </w:rPr>
        <w:t xml:space="preserve">        $data['goods_desc']=$_POST['goods_desc'];</w:t>
      </w:r>
    </w:p>
    <w:p w:rsidR="00293D88" w:rsidRPr="00EF6584" w:rsidRDefault="00293D88" w:rsidP="00293D88">
      <w:pPr>
        <w:pStyle w:val="ad"/>
        <w:rPr>
          <w:color w:val="FF0000"/>
        </w:rPr>
      </w:pPr>
      <w:r w:rsidRPr="00EF6584">
        <w:rPr>
          <w:rFonts w:hint="eastAsia"/>
          <w:color w:val="FF0000"/>
        </w:rPr>
        <w:t xml:space="preserve">         //</w:t>
      </w:r>
      <w:r w:rsidRPr="00EF6584">
        <w:rPr>
          <w:rFonts w:hint="eastAsia"/>
          <w:color w:val="FF0000"/>
        </w:rPr>
        <w:t>文件上传</w:t>
      </w:r>
    </w:p>
    <w:p w:rsidR="00293D88" w:rsidRPr="00EF6584" w:rsidRDefault="00293D88" w:rsidP="00293D88">
      <w:pPr>
        <w:pStyle w:val="ad"/>
        <w:rPr>
          <w:color w:val="FF0000"/>
        </w:rPr>
      </w:pPr>
      <w:r w:rsidRPr="00EF6584">
        <w:rPr>
          <w:color w:val="FF0000"/>
        </w:rPr>
        <w:lastRenderedPageBreak/>
        <w:t xml:space="preserve">        if($_FILES['goods_img']['name']!=''){</w:t>
      </w:r>
    </w:p>
    <w:p w:rsidR="00293D88" w:rsidRPr="00EF6584" w:rsidRDefault="00293D88" w:rsidP="00293D88">
      <w:pPr>
        <w:pStyle w:val="ad"/>
        <w:rPr>
          <w:color w:val="FF0000"/>
        </w:rPr>
      </w:pPr>
      <w:r w:rsidRPr="00EF6584">
        <w:rPr>
          <w:color w:val="FF0000"/>
        </w:rPr>
        <w:t xml:space="preserve">            $upload=new UploadLib();</w:t>
      </w:r>
    </w:p>
    <w:p w:rsidR="00293D88" w:rsidRPr="00EF6584" w:rsidRDefault="00293D88" w:rsidP="00293D88">
      <w:pPr>
        <w:pStyle w:val="ad"/>
        <w:rPr>
          <w:color w:val="FF0000"/>
        </w:rPr>
      </w:pPr>
      <w:r w:rsidRPr="00EF6584">
        <w:rPr>
          <w:color w:val="FF0000"/>
        </w:rPr>
        <w:t xml:space="preserve">            if(!$path=$upload-&gt;upload($_FILES['goods_img'])){</w:t>
      </w:r>
    </w:p>
    <w:p w:rsidR="00293D88" w:rsidRPr="00EF6584" w:rsidRDefault="00293D88" w:rsidP="00293D88">
      <w:pPr>
        <w:pStyle w:val="ad"/>
        <w:rPr>
          <w:color w:val="FF0000"/>
        </w:rPr>
      </w:pPr>
      <w:r w:rsidRPr="00EF6584">
        <w:rPr>
          <w:color w:val="FF0000"/>
        </w:rPr>
        <w:t xml:space="preserve">                $this-&gt;error('index.php?p=Admin&amp;c=Goods&amp;a=add',$upload-&gt;getError());</w:t>
      </w:r>
    </w:p>
    <w:p w:rsidR="00293D88" w:rsidRPr="00EF6584" w:rsidRDefault="00293D88" w:rsidP="00293D88">
      <w:pPr>
        <w:pStyle w:val="ad"/>
        <w:rPr>
          <w:color w:val="FF0000"/>
        </w:rPr>
      </w:pPr>
      <w:r w:rsidRPr="00EF6584">
        <w:rPr>
          <w:color w:val="FF0000"/>
        </w:rPr>
        <w:t xml:space="preserve">                exit;</w:t>
      </w:r>
    </w:p>
    <w:p w:rsidR="00293D88" w:rsidRPr="00EF6584" w:rsidRDefault="00293D88" w:rsidP="00293D88">
      <w:pPr>
        <w:pStyle w:val="ad"/>
        <w:rPr>
          <w:color w:val="FF0000"/>
        </w:rPr>
      </w:pPr>
      <w:r w:rsidRPr="00EF6584">
        <w:rPr>
          <w:color w:val="FF0000"/>
        </w:rPr>
        <w:t xml:space="preserve">            }</w:t>
      </w:r>
    </w:p>
    <w:p w:rsidR="00293D88" w:rsidRPr="00EF6584" w:rsidRDefault="00293D88" w:rsidP="00293D88">
      <w:pPr>
        <w:pStyle w:val="ad"/>
        <w:rPr>
          <w:color w:val="FF0000"/>
        </w:rPr>
      </w:pPr>
      <w:r w:rsidRPr="00EF6584">
        <w:rPr>
          <w:rFonts w:hint="eastAsia"/>
          <w:color w:val="FF0000"/>
        </w:rPr>
        <w:t xml:space="preserve">            $this-&gt;delRubbishImage($goods_info); //</w:t>
      </w:r>
      <w:r w:rsidRPr="00EF6584">
        <w:rPr>
          <w:rFonts w:hint="eastAsia"/>
          <w:color w:val="FF0000"/>
        </w:rPr>
        <w:t>删除垃圾文件</w:t>
      </w:r>
    </w:p>
    <w:p w:rsidR="00293D88" w:rsidRPr="00EF6584" w:rsidRDefault="00293D88" w:rsidP="00293D88">
      <w:pPr>
        <w:pStyle w:val="ad"/>
        <w:rPr>
          <w:color w:val="FF0000"/>
        </w:rPr>
      </w:pPr>
      <w:r w:rsidRPr="00EF6584">
        <w:rPr>
          <w:rFonts w:hint="eastAsia"/>
          <w:color w:val="FF0000"/>
        </w:rPr>
        <w:t xml:space="preserve">            $data['img']=$path; //</w:t>
      </w:r>
      <w:r w:rsidRPr="00EF6584">
        <w:rPr>
          <w:rFonts w:hint="eastAsia"/>
          <w:color w:val="FF0000"/>
        </w:rPr>
        <w:t>源图的路径</w:t>
      </w:r>
    </w:p>
    <w:p w:rsidR="00293D88" w:rsidRPr="00EF6584" w:rsidRDefault="00293D88" w:rsidP="00293D88">
      <w:pPr>
        <w:pStyle w:val="ad"/>
        <w:rPr>
          <w:color w:val="FF0000"/>
        </w:rPr>
      </w:pPr>
      <w:r w:rsidRPr="00EF6584">
        <w:rPr>
          <w:rFonts w:hint="eastAsia"/>
          <w:color w:val="FF0000"/>
        </w:rPr>
        <w:t xml:space="preserve">            //</w:t>
      </w:r>
      <w:r w:rsidRPr="00EF6584">
        <w:rPr>
          <w:rFonts w:hint="eastAsia"/>
          <w:color w:val="FF0000"/>
        </w:rPr>
        <w:t>生成缩略图</w:t>
      </w:r>
    </w:p>
    <w:p w:rsidR="00293D88" w:rsidRPr="00EF6584" w:rsidRDefault="00293D88" w:rsidP="00293D88">
      <w:pPr>
        <w:pStyle w:val="ad"/>
        <w:rPr>
          <w:color w:val="FF0000"/>
        </w:rPr>
      </w:pPr>
      <w:r w:rsidRPr="00EF6584">
        <w:rPr>
          <w:color w:val="FF0000"/>
        </w:rPr>
        <w:t xml:space="preserve">            $image=new ImageLib();</w:t>
      </w:r>
    </w:p>
    <w:p w:rsidR="00293D88" w:rsidRPr="00EF6584" w:rsidRDefault="00293D88" w:rsidP="00293D88">
      <w:pPr>
        <w:pStyle w:val="ad"/>
        <w:rPr>
          <w:color w:val="FF0000"/>
        </w:rPr>
      </w:pPr>
      <w:r w:rsidRPr="00EF6584">
        <w:rPr>
          <w:color w:val="FF0000"/>
        </w:rPr>
        <w:t xml:space="preserve">            $src_path=$GLOBALS['config']['app']['upload_path'].$path;</w:t>
      </w:r>
    </w:p>
    <w:p w:rsidR="00293D88" w:rsidRPr="00EF6584" w:rsidRDefault="00293D88" w:rsidP="00293D88">
      <w:pPr>
        <w:pStyle w:val="ad"/>
        <w:rPr>
          <w:color w:val="FF0000"/>
        </w:rPr>
      </w:pPr>
      <w:r w:rsidRPr="00EF6584">
        <w:rPr>
          <w:color w:val="FF0000"/>
        </w:rPr>
        <w:t xml:space="preserve">            $data['img_thumb_sm']=$image-&gt;thumb($src_path, 100, 100,'sm_');</w:t>
      </w:r>
    </w:p>
    <w:p w:rsidR="00293D88" w:rsidRPr="00EF6584" w:rsidRDefault="00293D88" w:rsidP="00293D88">
      <w:pPr>
        <w:pStyle w:val="ad"/>
        <w:rPr>
          <w:color w:val="FF0000"/>
        </w:rPr>
      </w:pPr>
      <w:r w:rsidRPr="00EF6584">
        <w:rPr>
          <w:color w:val="FF0000"/>
        </w:rPr>
        <w:t xml:space="preserve">            $data['img_thumb_mid']=$image-&gt;thumb($src_path, 300, 300,'mid_');</w:t>
      </w:r>
    </w:p>
    <w:p w:rsidR="00293D88" w:rsidRPr="00EF6584" w:rsidRDefault="00293D88" w:rsidP="00293D88">
      <w:pPr>
        <w:pStyle w:val="ad"/>
        <w:rPr>
          <w:color w:val="FF0000"/>
        </w:rPr>
      </w:pPr>
      <w:r w:rsidRPr="00EF6584">
        <w:rPr>
          <w:color w:val="FF0000"/>
        </w:rPr>
        <w:t xml:space="preserve">        }</w:t>
      </w:r>
    </w:p>
    <w:p w:rsidR="00293D88" w:rsidRPr="00EF6584" w:rsidRDefault="00293D88" w:rsidP="00293D88">
      <w:pPr>
        <w:pStyle w:val="ad"/>
        <w:rPr>
          <w:color w:val="FF0000"/>
        </w:rPr>
      </w:pPr>
      <w:r w:rsidRPr="00EF6584">
        <w:rPr>
          <w:color w:val="FF0000"/>
        </w:rPr>
        <w:t xml:space="preserve">        $data['goodsid']=$goodsid;</w:t>
      </w:r>
    </w:p>
    <w:p w:rsidR="00293D88" w:rsidRPr="00EF6584" w:rsidRDefault="00293D88" w:rsidP="00293D88">
      <w:pPr>
        <w:pStyle w:val="ad"/>
        <w:rPr>
          <w:color w:val="FF0000"/>
        </w:rPr>
      </w:pPr>
      <w:r w:rsidRPr="00EF6584">
        <w:rPr>
          <w:rFonts w:hint="eastAsia"/>
          <w:color w:val="FF0000"/>
        </w:rPr>
        <w:t xml:space="preserve">        //</w:t>
      </w:r>
      <w:r w:rsidRPr="00EF6584">
        <w:rPr>
          <w:rFonts w:hint="eastAsia"/>
          <w:color w:val="FF0000"/>
        </w:rPr>
        <w:t>更改数据库</w:t>
      </w:r>
    </w:p>
    <w:p w:rsidR="00293D88" w:rsidRPr="00EF6584" w:rsidRDefault="00293D88" w:rsidP="00293D88">
      <w:pPr>
        <w:pStyle w:val="ad"/>
        <w:rPr>
          <w:color w:val="FF0000"/>
        </w:rPr>
      </w:pPr>
      <w:r w:rsidRPr="00EF6584">
        <w:rPr>
          <w:color w:val="FF0000"/>
        </w:rPr>
        <w:t xml:space="preserve">        $model=new GoodsModel();</w:t>
      </w:r>
    </w:p>
    <w:p w:rsidR="00293D88" w:rsidRPr="00EF6584" w:rsidRDefault="00293D88" w:rsidP="00293D88">
      <w:pPr>
        <w:pStyle w:val="ad"/>
        <w:rPr>
          <w:color w:val="FF0000"/>
        </w:rPr>
      </w:pPr>
      <w:r w:rsidRPr="00EF6584">
        <w:rPr>
          <w:color w:val="FF0000"/>
        </w:rPr>
        <w:t xml:space="preserve">        if($model-&gt;update($data))</w:t>
      </w:r>
    </w:p>
    <w:p w:rsidR="00293D88" w:rsidRPr="00EF6584" w:rsidRDefault="00293D88" w:rsidP="00293D88">
      <w:pPr>
        <w:pStyle w:val="ad"/>
        <w:rPr>
          <w:color w:val="FF0000"/>
        </w:rPr>
      </w:pPr>
      <w:r w:rsidRPr="00EF6584">
        <w:rPr>
          <w:color w:val="FF0000"/>
        </w:rPr>
        <w:t xml:space="preserve">            $this-&gt;success ('index.php?p=Admin&amp;c=Goods&amp;a=list');</w:t>
      </w:r>
    </w:p>
    <w:p w:rsidR="00293D88" w:rsidRPr="00EF6584" w:rsidRDefault="00293D88" w:rsidP="00293D88">
      <w:pPr>
        <w:pStyle w:val="ad"/>
        <w:rPr>
          <w:color w:val="FF0000"/>
        </w:rPr>
      </w:pPr>
      <w:r w:rsidRPr="00EF6584">
        <w:rPr>
          <w:color w:val="FF0000"/>
        </w:rPr>
        <w:t xml:space="preserve">        else</w:t>
      </w:r>
    </w:p>
    <w:p w:rsidR="00293D88" w:rsidRPr="00EF6584" w:rsidRDefault="00293D88" w:rsidP="00293D88">
      <w:pPr>
        <w:pStyle w:val="ad"/>
        <w:rPr>
          <w:color w:val="FF0000"/>
        </w:rPr>
      </w:pPr>
      <w:r w:rsidRPr="00EF6584">
        <w:rPr>
          <w:rFonts w:hint="eastAsia"/>
          <w:color w:val="FF0000"/>
        </w:rPr>
        <w:t xml:space="preserve">            $this-&gt;error ('index.php?p=Admin&amp;c=Goods&amp;a=add','</w:t>
      </w:r>
      <w:r w:rsidRPr="00EF6584">
        <w:rPr>
          <w:rFonts w:hint="eastAsia"/>
          <w:color w:val="FF0000"/>
        </w:rPr>
        <w:t>修改失败</w:t>
      </w:r>
      <w:r w:rsidRPr="00EF6584">
        <w:rPr>
          <w:rFonts w:hint="eastAsia"/>
          <w:color w:val="FF0000"/>
        </w:rPr>
        <w:t xml:space="preserve">');            </w:t>
      </w:r>
    </w:p>
    <w:p w:rsidR="00293D88" w:rsidRPr="00EF6584" w:rsidRDefault="00293D88" w:rsidP="00293D88">
      <w:pPr>
        <w:pStyle w:val="ad"/>
        <w:rPr>
          <w:color w:val="FF0000"/>
        </w:rPr>
      </w:pPr>
      <w:r w:rsidRPr="00EF6584">
        <w:rPr>
          <w:color w:val="FF0000"/>
        </w:rPr>
        <w:t xml:space="preserve">        exit;</w:t>
      </w:r>
    </w:p>
    <w:p w:rsidR="00293D88" w:rsidRPr="00EF6584" w:rsidRDefault="00293D88" w:rsidP="00293D88">
      <w:pPr>
        <w:pStyle w:val="ad"/>
        <w:rPr>
          <w:color w:val="FF0000"/>
        </w:rPr>
      </w:pPr>
      <w:r w:rsidRPr="00EF6584">
        <w:rPr>
          <w:color w:val="FF0000"/>
        </w:rPr>
        <w:t xml:space="preserve">    }</w:t>
      </w:r>
    </w:p>
    <w:p w:rsidR="00293D88" w:rsidRDefault="00293D88" w:rsidP="00293D88">
      <w:pPr>
        <w:pStyle w:val="ad"/>
      </w:pPr>
      <w:r>
        <w:rPr>
          <w:rFonts w:hint="eastAsia"/>
        </w:rPr>
        <w:t xml:space="preserve">    //</w:t>
      </w:r>
      <w:r>
        <w:rPr>
          <w:rFonts w:hint="eastAsia"/>
        </w:rPr>
        <w:t>获取商品类别</w:t>
      </w:r>
    </w:p>
    <w:p w:rsidR="00293D88" w:rsidRDefault="00293D88" w:rsidP="00293D88">
      <w:pPr>
        <w:pStyle w:val="ad"/>
      </w:pPr>
      <w:r>
        <w:t xml:space="preserve">    $cat_Model=new CategoryModel();</w:t>
      </w:r>
    </w:p>
    <w:p w:rsidR="00293D88" w:rsidRDefault="00293D88" w:rsidP="00293D88">
      <w:pPr>
        <w:pStyle w:val="ad"/>
      </w:pPr>
      <w:r>
        <w:t xml:space="preserve">    $cat_list=$cat_Model-&gt;getCategoryTree();</w:t>
      </w:r>
    </w:p>
    <w:p w:rsidR="00293D88" w:rsidRDefault="00293D88" w:rsidP="00293D88">
      <w:pPr>
        <w:pStyle w:val="ad"/>
      </w:pPr>
      <w:r>
        <w:t xml:space="preserve">    require __VIEW__.'goods_update.html';</w:t>
      </w:r>
    </w:p>
    <w:p w:rsidR="00293D88" w:rsidRDefault="00293D88" w:rsidP="00293D88">
      <w:pPr>
        <w:pStyle w:val="ad"/>
      </w:pPr>
      <w:r>
        <w:t>}</w:t>
      </w:r>
    </w:p>
    <w:p w:rsidR="00293D88" w:rsidRDefault="00293D88" w:rsidP="00293D88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删除垃圾图片</w:t>
      </w:r>
    </w:p>
    <w:p w:rsidR="00293D88" w:rsidRPr="00DD12B5" w:rsidRDefault="00293D88" w:rsidP="00293D88">
      <w:pPr>
        <w:pStyle w:val="ad"/>
        <w:rPr>
          <w:color w:val="FF0000"/>
        </w:rPr>
      </w:pPr>
      <w:r w:rsidRPr="00DD12B5">
        <w:rPr>
          <w:color w:val="FF0000"/>
        </w:rPr>
        <w:t>private function delRubbishImage($goodsinfo){</w:t>
      </w:r>
    </w:p>
    <w:p w:rsidR="00293D88" w:rsidRPr="00DD12B5" w:rsidRDefault="00293D88" w:rsidP="00293D88">
      <w:pPr>
        <w:pStyle w:val="ad"/>
        <w:rPr>
          <w:color w:val="FF0000"/>
        </w:rPr>
      </w:pPr>
      <w:r w:rsidRPr="00DD12B5">
        <w:rPr>
          <w:color w:val="FF0000"/>
        </w:rPr>
        <w:t xml:space="preserve">    $img=$GLOBALS['config']['app']['upload_path'].$goodsinfo['img'];</w:t>
      </w:r>
    </w:p>
    <w:p w:rsidR="00293D88" w:rsidRPr="00DD12B5" w:rsidRDefault="00293D88" w:rsidP="00293D88">
      <w:pPr>
        <w:pStyle w:val="ad"/>
        <w:rPr>
          <w:color w:val="FF0000"/>
        </w:rPr>
      </w:pPr>
      <w:r w:rsidRPr="00DD12B5">
        <w:rPr>
          <w:color w:val="FF0000"/>
        </w:rPr>
        <w:t>$img_thumb_sm=$GLOBALS['config']['app']['upload_path'].$goodsinfo['img_thumb_sm'];</w:t>
      </w:r>
    </w:p>
    <w:p w:rsidR="00293D88" w:rsidRPr="00DD12B5" w:rsidRDefault="00293D88" w:rsidP="00293D88">
      <w:pPr>
        <w:pStyle w:val="ad"/>
        <w:rPr>
          <w:color w:val="FF0000"/>
        </w:rPr>
      </w:pPr>
      <w:r w:rsidRPr="00DD12B5">
        <w:rPr>
          <w:color w:val="FF0000"/>
        </w:rPr>
        <w:t>$img_thumb_mid=$GLOBALS['config']['app']['upload_path'].$goodsinfo['img_thumb_mid'];</w:t>
      </w:r>
    </w:p>
    <w:p w:rsidR="00293D88" w:rsidRPr="00DD12B5" w:rsidRDefault="00293D88" w:rsidP="00293D88">
      <w:pPr>
        <w:pStyle w:val="ad"/>
        <w:rPr>
          <w:color w:val="FF0000"/>
        </w:rPr>
      </w:pPr>
      <w:r w:rsidRPr="00DD12B5">
        <w:rPr>
          <w:color w:val="FF0000"/>
        </w:rPr>
        <w:t xml:space="preserve">    if(file_exists($img))</w:t>
      </w:r>
    </w:p>
    <w:p w:rsidR="00293D88" w:rsidRPr="00DD12B5" w:rsidRDefault="00293D88" w:rsidP="00293D88">
      <w:pPr>
        <w:pStyle w:val="ad"/>
        <w:rPr>
          <w:color w:val="FF0000"/>
        </w:rPr>
      </w:pPr>
      <w:r w:rsidRPr="00DD12B5">
        <w:rPr>
          <w:rFonts w:hint="eastAsia"/>
          <w:color w:val="FF0000"/>
        </w:rPr>
        <w:t xml:space="preserve">        unlink ($img);  //</w:t>
      </w:r>
      <w:r w:rsidRPr="00DD12B5">
        <w:rPr>
          <w:rFonts w:hint="eastAsia"/>
          <w:color w:val="FF0000"/>
        </w:rPr>
        <w:t>删除文件</w:t>
      </w:r>
    </w:p>
    <w:p w:rsidR="00293D88" w:rsidRPr="00DD12B5" w:rsidRDefault="00293D88" w:rsidP="00293D88">
      <w:pPr>
        <w:pStyle w:val="ad"/>
        <w:rPr>
          <w:color w:val="FF0000"/>
        </w:rPr>
      </w:pPr>
      <w:r w:rsidRPr="00DD12B5">
        <w:rPr>
          <w:color w:val="FF0000"/>
        </w:rPr>
        <w:t xml:space="preserve">    if(file_exists($img_thumb_sm))</w:t>
      </w:r>
    </w:p>
    <w:p w:rsidR="00293D88" w:rsidRPr="00DD12B5" w:rsidRDefault="00293D88" w:rsidP="00293D88">
      <w:pPr>
        <w:pStyle w:val="ad"/>
        <w:rPr>
          <w:color w:val="FF0000"/>
        </w:rPr>
      </w:pPr>
      <w:r w:rsidRPr="00DD12B5">
        <w:rPr>
          <w:color w:val="FF0000"/>
        </w:rPr>
        <w:t xml:space="preserve">        unlink ($img_thumb_sm);</w:t>
      </w:r>
    </w:p>
    <w:p w:rsidR="00293D88" w:rsidRPr="00DD12B5" w:rsidRDefault="00293D88" w:rsidP="00293D88">
      <w:pPr>
        <w:pStyle w:val="ad"/>
        <w:rPr>
          <w:color w:val="FF0000"/>
        </w:rPr>
      </w:pPr>
      <w:r w:rsidRPr="00DD12B5">
        <w:rPr>
          <w:color w:val="FF0000"/>
        </w:rPr>
        <w:t xml:space="preserve">    if(file_exists($img_thumb_mid))</w:t>
      </w:r>
    </w:p>
    <w:p w:rsidR="00293D88" w:rsidRPr="00DD12B5" w:rsidRDefault="00293D88" w:rsidP="00293D88">
      <w:pPr>
        <w:pStyle w:val="ad"/>
        <w:rPr>
          <w:color w:val="FF0000"/>
        </w:rPr>
      </w:pPr>
      <w:r w:rsidRPr="00DD12B5">
        <w:rPr>
          <w:color w:val="FF0000"/>
        </w:rPr>
        <w:t xml:space="preserve">        unlink ($img_thumb_mid);</w:t>
      </w:r>
    </w:p>
    <w:p w:rsidR="00DF2904" w:rsidRDefault="00293D88" w:rsidP="00293D88">
      <w:pPr>
        <w:pStyle w:val="ad"/>
      </w:pPr>
      <w:r w:rsidRPr="00DD12B5">
        <w:rPr>
          <w:color w:val="FF0000"/>
        </w:rPr>
        <w:t>}</w:t>
      </w:r>
    </w:p>
    <w:p w:rsidR="00DF2904" w:rsidRDefault="00B5093F" w:rsidP="00B5093F">
      <w:pPr>
        <w:pStyle w:val="2"/>
      </w:pPr>
      <w:r>
        <w:lastRenderedPageBreak/>
        <w:t>作业</w:t>
      </w:r>
      <w:r>
        <w:rPr>
          <w:rFonts w:hint="eastAsia"/>
        </w:rPr>
        <w:t>：</w:t>
      </w:r>
      <w:r>
        <w:t>删除商品</w:t>
      </w:r>
    </w:p>
    <w:p w:rsidR="00B5093F" w:rsidRDefault="00A47F13" w:rsidP="00B73F79">
      <w:pPr>
        <w:ind w:firstLineChars="0" w:firstLine="0"/>
      </w:pPr>
      <w:r>
        <w:t>控制器</w:t>
      </w:r>
    </w:p>
    <w:p w:rsidR="00A47F13" w:rsidRDefault="00A47F13" w:rsidP="00A47F13">
      <w:pPr>
        <w:pStyle w:val="ad"/>
      </w:pPr>
      <w:r>
        <w:t>public function delAction(){</w:t>
      </w:r>
    </w:p>
    <w:p w:rsidR="00A47F13" w:rsidRDefault="00A47F13" w:rsidP="00A47F13">
      <w:pPr>
        <w:pStyle w:val="ad"/>
      </w:pPr>
      <w:r>
        <w:t xml:space="preserve">    $goodsid=(int)$_GET['goodsid'];</w:t>
      </w:r>
    </w:p>
    <w:p w:rsidR="00A47F13" w:rsidRDefault="00A47F13" w:rsidP="00A47F13">
      <w:pPr>
        <w:pStyle w:val="ad"/>
      </w:pPr>
      <w:r>
        <w:t xml:space="preserve">    $model=new GoodsModel();</w:t>
      </w:r>
    </w:p>
    <w:p w:rsidR="00A47F13" w:rsidRDefault="00A47F13" w:rsidP="00A47F13">
      <w:pPr>
        <w:pStyle w:val="ad"/>
      </w:pPr>
      <w:r>
        <w:t xml:space="preserve">    $goodsinfo=$model-&gt;find($goodsid);</w:t>
      </w:r>
    </w:p>
    <w:p w:rsidR="00A47F13" w:rsidRDefault="00A47F13" w:rsidP="00A47F13">
      <w:pPr>
        <w:pStyle w:val="ad"/>
      </w:pPr>
      <w:r>
        <w:t xml:space="preserve">    if($model-&gt;del($goodsid)){</w:t>
      </w:r>
    </w:p>
    <w:p w:rsidR="00A47F13" w:rsidRDefault="00A47F13" w:rsidP="00A47F13">
      <w:pPr>
        <w:pStyle w:val="ad"/>
      </w:pPr>
      <w:r>
        <w:t xml:space="preserve">        $this-&gt;delRubbishImage($goodsinfo);</w:t>
      </w:r>
    </w:p>
    <w:p w:rsidR="00A47F13" w:rsidRDefault="00A47F13" w:rsidP="00A47F13">
      <w:pPr>
        <w:pStyle w:val="ad"/>
      </w:pPr>
      <w:r>
        <w:rPr>
          <w:rFonts w:hint="eastAsia"/>
        </w:rPr>
        <w:t xml:space="preserve">        $this-&gt;success('index.php?p=Admin&amp;c=Goods&amp;a=list', '</w:t>
      </w:r>
      <w:r>
        <w:rPr>
          <w:rFonts w:hint="eastAsia"/>
        </w:rPr>
        <w:t>删除成功</w:t>
      </w:r>
      <w:r>
        <w:rPr>
          <w:rFonts w:hint="eastAsia"/>
        </w:rPr>
        <w:t>',1);</w:t>
      </w:r>
    </w:p>
    <w:p w:rsidR="00A47F13" w:rsidRDefault="00A47F13" w:rsidP="00A47F13">
      <w:pPr>
        <w:pStyle w:val="ad"/>
      </w:pPr>
      <w:r>
        <w:t xml:space="preserve">    }else{</w:t>
      </w:r>
    </w:p>
    <w:p w:rsidR="00A47F13" w:rsidRDefault="00A47F13" w:rsidP="00A47F13">
      <w:pPr>
        <w:pStyle w:val="ad"/>
      </w:pPr>
      <w:r>
        <w:rPr>
          <w:rFonts w:hint="eastAsia"/>
        </w:rPr>
        <w:t xml:space="preserve">        $this-&gt;error('index.php?p=Admin&amp;c=Goods&amp;a=list', '</w:t>
      </w:r>
      <w:r>
        <w:rPr>
          <w:rFonts w:hint="eastAsia"/>
        </w:rPr>
        <w:t>删除失败</w:t>
      </w:r>
      <w:r>
        <w:rPr>
          <w:rFonts w:hint="eastAsia"/>
        </w:rPr>
        <w:t>');</w:t>
      </w:r>
    </w:p>
    <w:p w:rsidR="00A47F13" w:rsidRDefault="00A47F13" w:rsidP="00A47F13">
      <w:pPr>
        <w:pStyle w:val="ad"/>
      </w:pPr>
      <w:r>
        <w:t xml:space="preserve">    }</w:t>
      </w:r>
    </w:p>
    <w:p w:rsidR="00A47F13" w:rsidRDefault="00A47F13" w:rsidP="00A47F13">
      <w:pPr>
        <w:pStyle w:val="ad"/>
      </w:pPr>
      <w:r>
        <w:t>}</w:t>
      </w:r>
    </w:p>
    <w:p w:rsidR="00A47F13" w:rsidRDefault="00A47F13" w:rsidP="00B73F79">
      <w:pPr>
        <w:ind w:firstLineChars="0" w:firstLine="0"/>
      </w:pPr>
      <w:r>
        <w:t>模型</w:t>
      </w:r>
    </w:p>
    <w:p w:rsidR="00A47F13" w:rsidRDefault="00A47F13" w:rsidP="00A47F13">
      <w:pPr>
        <w:pStyle w:val="ad"/>
      </w:pPr>
      <w:r>
        <w:t>没有</w:t>
      </w:r>
    </w:p>
    <w:p w:rsidR="00A47F13" w:rsidRDefault="00A47F13" w:rsidP="00B73F79">
      <w:pPr>
        <w:ind w:firstLineChars="0" w:firstLine="0"/>
      </w:pPr>
      <w:r>
        <w:t>视图</w:t>
      </w:r>
    </w:p>
    <w:p w:rsidR="007B5DEC" w:rsidRDefault="00E32A87" w:rsidP="00A47F13">
      <w:pPr>
        <w:pStyle w:val="ad"/>
      </w:pPr>
      <w:r>
        <w:rPr>
          <w:noProof/>
        </w:rPr>
        <w:pict>
          <v:shape id="_x0000_i1028" type="#_x0000_t75" style="width:482.1pt;height:20.05pt;visibility:visible;mso-wrap-style:square">
            <v:imagedata r:id="rId11" o:title=""/>
          </v:shape>
        </w:pict>
      </w:r>
    </w:p>
    <w:p w:rsidR="00823221" w:rsidRDefault="00823221" w:rsidP="00823221">
      <w:pPr>
        <w:pStyle w:val="2"/>
      </w:pPr>
      <w:r>
        <w:t>作业</w:t>
      </w:r>
      <w:r>
        <w:rPr>
          <w:rFonts w:hint="eastAsia"/>
        </w:rPr>
        <w:t>：</w:t>
      </w:r>
      <w:r>
        <w:t>分页</w:t>
      </w:r>
    </w:p>
    <w:p w:rsidR="00B5093F" w:rsidRDefault="00AD21D8" w:rsidP="007A2073">
      <w:pPr>
        <w:pStyle w:val="3"/>
      </w:pPr>
      <w:r>
        <w:t>在配置文件中</w:t>
      </w:r>
      <w:r>
        <w:rPr>
          <w:rFonts w:hint="eastAsia"/>
        </w:rPr>
        <w:t>加入页面大小的参数</w:t>
      </w:r>
    </w:p>
    <w:p w:rsidR="00A47F13" w:rsidRDefault="00E32A87" w:rsidP="00AD21D8">
      <w:pPr>
        <w:pStyle w:val="ad"/>
      </w:pPr>
      <w:r>
        <w:rPr>
          <w:noProof/>
        </w:rPr>
        <w:pict>
          <v:shape id="_x0000_i1029" type="#_x0000_t75" style="width:170.3pt;height:46.95pt;visibility:visible;mso-wrap-style:square">
            <v:imagedata r:id="rId12" o:title=""/>
          </v:shape>
        </w:pict>
      </w:r>
    </w:p>
    <w:p w:rsidR="00A47F13" w:rsidRDefault="007A2073" w:rsidP="007A2073">
      <w:pPr>
        <w:pStyle w:val="3"/>
      </w:pPr>
      <w:r>
        <w:t>在基础模型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）</w:t>
      </w:r>
      <w:r>
        <w:t>中封装分页和获取总记录数的方法</w:t>
      </w:r>
    </w:p>
    <w:p w:rsidR="00070F32" w:rsidRDefault="00070F32" w:rsidP="00070F32">
      <w:pPr>
        <w:pStyle w:val="ad"/>
      </w:pPr>
      <w:r>
        <w:t>/*</w:t>
      </w:r>
    </w:p>
    <w:p w:rsidR="00070F32" w:rsidRDefault="00070F32" w:rsidP="00070F32">
      <w:pPr>
        <w:pStyle w:val="ad"/>
      </w:pPr>
      <w:r>
        <w:rPr>
          <w:rFonts w:hint="eastAsia"/>
        </w:rPr>
        <w:t xml:space="preserve"> * </w:t>
      </w:r>
      <w:r>
        <w:rPr>
          <w:rFonts w:hint="eastAsia"/>
        </w:rPr>
        <w:t>封装一个万能的获取当前页数据的方法</w:t>
      </w:r>
    </w:p>
    <w:p w:rsidR="00070F32" w:rsidRDefault="00070F32" w:rsidP="00070F32">
      <w:pPr>
        <w:pStyle w:val="ad"/>
      </w:pPr>
      <w:r>
        <w:rPr>
          <w:rFonts w:hint="eastAsia"/>
        </w:rPr>
        <w:t xml:space="preserve"> * @param $pageno int </w:t>
      </w:r>
      <w:r>
        <w:rPr>
          <w:rFonts w:hint="eastAsia"/>
        </w:rPr>
        <w:t>当前页码</w:t>
      </w:r>
    </w:p>
    <w:p w:rsidR="00070F32" w:rsidRDefault="00070F32" w:rsidP="00070F32">
      <w:pPr>
        <w:pStyle w:val="ad"/>
      </w:pPr>
      <w:r>
        <w:rPr>
          <w:rFonts w:hint="eastAsia"/>
        </w:rPr>
        <w:t xml:space="preserve"> * @param $pagesize int </w:t>
      </w:r>
      <w:r>
        <w:rPr>
          <w:rFonts w:hint="eastAsia"/>
        </w:rPr>
        <w:t>页面大小</w:t>
      </w:r>
    </w:p>
    <w:p w:rsidR="00070F32" w:rsidRDefault="00070F32" w:rsidP="00070F32">
      <w:pPr>
        <w:pStyle w:val="ad"/>
      </w:pPr>
      <w:r>
        <w:lastRenderedPageBreak/>
        <w:t xml:space="preserve"> */</w:t>
      </w:r>
    </w:p>
    <w:p w:rsidR="00070F32" w:rsidRDefault="00070F32" w:rsidP="00070F32">
      <w:pPr>
        <w:pStyle w:val="ad"/>
      </w:pPr>
      <w:r>
        <w:t>public function getPageList($pageno,$pagesize){</w:t>
      </w:r>
    </w:p>
    <w:p w:rsidR="00070F32" w:rsidRDefault="00070F32" w:rsidP="00070F32">
      <w:pPr>
        <w:pStyle w:val="ad"/>
      </w:pPr>
      <w:r>
        <w:t xml:space="preserve">    $table=  $this-&gt;getTable();</w:t>
      </w:r>
    </w:p>
    <w:p w:rsidR="00070F32" w:rsidRDefault="00070F32" w:rsidP="00070F32">
      <w:pPr>
        <w:pStyle w:val="ad"/>
      </w:pPr>
      <w:r>
        <w:t xml:space="preserve">    $pk=  $this-&gt;getPrimaryKey($table);</w:t>
      </w:r>
    </w:p>
    <w:p w:rsidR="00070F32" w:rsidRDefault="00070F32" w:rsidP="00070F32">
      <w:pPr>
        <w:pStyle w:val="ad"/>
      </w:pPr>
      <w:r>
        <w:t xml:space="preserve">    $startno=($pageno-1)*$pagesize;</w:t>
      </w:r>
    </w:p>
    <w:p w:rsidR="00070F32" w:rsidRDefault="00070F32" w:rsidP="00070F32">
      <w:pPr>
        <w:pStyle w:val="ad"/>
      </w:pPr>
      <w:r>
        <w:t xml:space="preserve">    $sql="select * from `{$table}` order by `{$pk}` desc limit  $startno,$pagesize";</w:t>
      </w:r>
    </w:p>
    <w:p w:rsidR="00070F32" w:rsidRDefault="00070F32" w:rsidP="00070F32">
      <w:pPr>
        <w:pStyle w:val="ad"/>
      </w:pPr>
      <w:r>
        <w:t xml:space="preserve">    return $this-&gt;db-&gt;fetchAll($sql);</w:t>
      </w:r>
    </w:p>
    <w:p w:rsidR="00070F32" w:rsidRDefault="00070F32" w:rsidP="00070F32">
      <w:pPr>
        <w:pStyle w:val="ad"/>
      </w:pPr>
      <w:r>
        <w:t>}</w:t>
      </w:r>
    </w:p>
    <w:p w:rsidR="00070F32" w:rsidRDefault="00070F32" w:rsidP="00070F32">
      <w:pPr>
        <w:pStyle w:val="ad"/>
      </w:pPr>
      <w:r>
        <w:t>/*</w:t>
      </w:r>
    </w:p>
    <w:p w:rsidR="00070F32" w:rsidRDefault="00070F32" w:rsidP="00070F32">
      <w:pPr>
        <w:pStyle w:val="ad"/>
      </w:pPr>
      <w:r>
        <w:rPr>
          <w:rFonts w:hint="eastAsia"/>
        </w:rPr>
        <w:t xml:space="preserve"> * </w:t>
      </w:r>
      <w:r>
        <w:rPr>
          <w:rFonts w:hint="eastAsia"/>
        </w:rPr>
        <w:t>封装一个万能的获取总记录数的方法</w:t>
      </w:r>
    </w:p>
    <w:p w:rsidR="00070F32" w:rsidRDefault="00070F32" w:rsidP="00070F32">
      <w:pPr>
        <w:pStyle w:val="ad"/>
      </w:pPr>
      <w:r>
        <w:t xml:space="preserve"> */</w:t>
      </w:r>
    </w:p>
    <w:p w:rsidR="00070F32" w:rsidRDefault="00070F32" w:rsidP="00070F32">
      <w:pPr>
        <w:pStyle w:val="ad"/>
      </w:pPr>
      <w:r>
        <w:t>public function count(){</w:t>
      </w:r>
    </w:p>
    <w:p w:rsidR="00070F32" w:rsidRDefault="00070F32" w:rsidP="00070F32">
      <w:pPr>
        <w:pStyle w:val="ad"/>
      </w:pPr>
      <w:r>
        <w:t xml:space="preserve">    $table=  $this-&gt;getTable();</w:t>
      </w:r>
    </w:p>
    <w:p w:rsidR="00070F32" w:rsidRDefault="00070F32" w:rsidP="00070F32">
      <w:pPr>
        <w:pStyle w:val="ad"/>
      </w:pPr>
      <w:r>
        <w:t xml:space="preserve">    $sql="select count(*) from `{$table}`";</w:t>
      </w:r>
    </w:p>
    <w:p w:rsidR="00070F32" w:rsidRDefault="00070F32" w:rsidP="00070F32">
      <w:pPr>
        <w:pStyle w:val="ad"/>
      </w:pPr>
      <w:r>
        <w:t xml:space="preserve">    return $this-&gt;db-&gt;fetchColumn($sql);</w:t>
      </w:r>
    </w:p>
    <w:p w:rsidR="00A47F13" w:rsidRPr="00070F32" w:rsidRDefault="00070F32" w:rsidP="00070F32">
      <w:pPr>
        <w:pStyle w:val="ad"/>
      </w:pPr>
      <w:r>
        <w:t>}</w:t>
      </w:r>
    </w:p>
    <w:p w:rsidR="00A47F13" w:rsidRDefault="00833D6C" w:rsidP="00833D6C">
      <w:pPr>
        <w:pStyle w:val="3"/>
      </w:pPr>
      <w:r>
        <w:rPr>
          <w:rFonts w:hint="eastAsia"/>
        </w:rPr>
        <w:t>实现分页</w:t>
      </w:r>
    </w:p>
    <w:p w:rsidR="00A47F13" w:rsidRDefault="00833D6C" w:rsidP="00B73F79">
      <w:pPr>
        <w:ind w:firstLineChars="0" w:firstLine="0"/>
      </w:pPr>
      <w:r>
        <w:rPr>
          <w:rFonts w:hint="eastAsia"/>
        </w:rPr>
        <w:t>表</w:t>
      </w:r>
      <w:r>
        <w:t>模型</w:t>
      </w:r>
    </w:p>
    <w:p w:rsidR="00833D6C" w:rsidRDefault="00833D6C" w:rsidP="00833D6C">
      <w:pPr>
        <w:pStyle w:val="ad"/>
      </w:pPr>
      <w:r>
        <w:t>无</w:t>
      </w:r>
    </w:p>
    <w:p w:rsidR="00833D6C" w:rsidRDefault="00833D6C" w:rsidP="00B73F79">
      <w:pPr>
        <w:ind w:firstLineChars="0" w:firstLine="0"/>
      </w:pPr>
      <w:r>
        <w:t>视图</w:t>
      </w:r>
    </w:p>
    <w:p w:rsidR="00833D6C" w:rsidRDefault="00E32A87" w:rsidP="00833D6C">
      <w:pPr>
        <w:pStyle w:val="ad"/>
      </w:pPr>
      <w:r>
        <w:rPr>
          <w:noProof/>
        </w:rPr>
        <w:pict>
          <v:shape id="_x0000_i1030" type="#_x0000_t75" style="width:482.1pt;height:105.2pt;visibility:visible;mso-wrap-style:square">
            <v:imagedata r:id="rId13" o:title=""/>
          </v:shape>
        </w:pict>
      </w:r>
    </w:p>
    <w:p w:rsidR="00833D6C" w:rsidRDefault="00833D6C" w:rsidP="00B73F79">
      <w:pPr>
        <w:ind w:firstLineChars="0" w:firstLine="0"/>
      </w:pPr>
      <w:r>
        <w:t>控制器</w:t>
      </w:r>
    </w:p>
    <w:p w:rsidR="00833D6C" w:rsidRDefault="00833D6C" w:rsidP="00833D6C">
      <w:pPr>
        <w:pStyle w:val="ad"/>
      </w:pPr>
      <w:r>
        <w:t>public function listAction(){</w:t>
      </w:r>
    </w:p>
    <w:p w:rsidR="00833D6C" w:rsidRDefault="00833D6C" w:rsidP="00833D6C">
      <w:pPr>
        <w:pStyle w:val="ad"/>
      </w:pPr>
      <w:r>
        <w:t xml:space="preserve">    $model=new GoodsModel();</w:t>
      </w:r>
    </w:p>
    <w:p w:rsidR="00833D6C" w:rsidRDefault="00833D6C" w:rsidP="00833D6C">
      <w:pPr>
        <w:pStyle w:val="ad"/>
      </w:pPr>
      <w:r>
        <w:rPr>
          <w:rFonts w:hint="eastAsia"/>
        </w:rPr>
        <w:t xml:space="preserve">    $pagesize=$GLOBALS['config']['admin']['goods_pagesize']; //</w:t>
      </w:r>
      <w:r>
        <w:rPr>
          <w:rFonts w:hint="eastAsia"/>
        </w:rPr>
        <w:t>页面大小</w:t>
      </w:r>
    </w:p>
    <w:p w:rsidR="00833D6C" w:rsidRDefault="00833D6C" w:rsidP="00833D6C">
      <w:pPr>
        <w:pStyle w:val="ad"/>
      </w:pPr>
      <w:r>
        <w:rPr>
          <w:rFonts w:hint="eastAsia"/>
        </w:rPr>
        <w:t xml:space="preserve">    $count=$model-&gt;count(); //</w:t>
      </w:r>
      <w:r>
        <w:rPr>
          <w:rFonts w:hint="eastAsia"/>
        </w:rPr>
        <w:t>总记录数</w:t>
      </w:r>
    </w:p>
    <w:p w:rsidR="00833D6C" w:rsidRDefault="00833D6C" w:rsidP="00833D6C">
      <w:pPr>
        <w:pStyle w:val="ad"/>
      </w:pPr>
      <w:r>
        <w:rPr>
          <w:rFonts w:hint="eastAsia"/>
        </w:rPr>
        <w:t xml:space="preserve">    $pagecount=  ceil($count/$pagesize);    //</w:t>
      </w:r>
      <w:r>
        <w:rPr>
          <w:rFonts w:hint="eastAsia"/>
        </w:rPr>
        <w:t>总页数</w:t>
      </w:r>
    </w:p>
    <w:p w:rsidR="00833D6C" w:rsidRDefault="00833D6C" w:rsidP="00833D6C">
      <w:pPr>
        <w:pStyle w:val="ad"/>
      </w:pPr>
      <w:r>
        <w:rPr>
          <w:rFonts w:hint="eastAsia"/>
        </w:rPr>
        <w:t xml:space="preserve">    $pageno=isset($_GET['pageno'])?$_GET['pageno']:1;   //</w:t>
      </w:r>
      <w:r>
        <w:rPr>
          <w:rFonts w:hint="eastAsia"/>
        </w:rPr>
        <w:t>当前页</w:t>
      </w:r>
    </w:p>
    <w:p w:rsidR="00833D6C" w:rsidRDefault="00833D6C" w:rsidP="00833D6C">
      <w:pPr>
        <w:pStyle w:val="ad"/>
      </w:pPr>
      <w:r>
        <w:t xml:space="preserve">    if($pageno&lt;1)</w:t>
      </w:r>
    </w:p>
    <w:p w:rsidR="00833D6C" w:rsidRDefault="00833D6C" w:rsidP="00833D6C">
      <w:pPr>
        <w:pStyle w:val="ad"/>
      </w:pPr>
      <w:r>
        <w:t xml:space="preserve">        $pageno=1;</w:t>
      </w:r>
    </w:p>
    <w:p w:rsidR="00833D6C" w:rsidRDefault="00833D6C" w:rsidP="00833D6C">
      <w:pPr>
        <w:pStyle w:val="ad"/>
      </w:pPr>
      <w:r>
        <w:lastRenderedPageBreak/>
        <w:t xml:space="preserve">    if($pageno&gt;$pagecount)</w:t>
      </w:r>
    </w:p>
    <w:p w:rsidR="00833D6C" w:rsidRDefault="00833D6C" w:rsidP="00833D6C">
      <w:pPr>
        <w:pStyle w:val="ad"/>
      </w:pPr>
      <w:r>
        <w:t xml:space="preserve">        $pageno=$pagecount;</w:t>
      </w:r>
    </w:p>
    <w:p w:rsidR="00833D6C" w:rsidRDefault="00833D6C" w:rsidP="00833D6C">
      <w:pPr>
        <w:pStyle w:val="ad"/>
      </w:pPr>
      <w:r>
        <w:rPr>
          <w:rFonts w:hint="eastAsia"/>
        </w:rPr>
        <w:t xml:space="preserve">    $list=$model-&gt;getPageList($pageno, $pagesize);  //</w:t>
      </w:r>
      <w:r>
        <w:rPr>
          <w:rFonts w:hint="eastAsia"/>
        </w:rPr>
        <w:t>分页</w:t>
      </w:r>
    </w:p>
    <w:p w:rsidR="00833D6C" w:rsidRDefault="00833D6C" w:rsidP="00833D6C">
      <w:pPr>
        <w:pStyle w:val="ad"/>
      </w:pPr>
      <w:r>
        <w:t xml:space="preserve">    require __VIEW__.'goods_list.html';</w:t>
      </w:r>
    </w:p>
    <w:p w:rsidR="00A47F13" w:rsidRDefault="00833D6C" w:rsidP="00833D6C">
      <w:pPr>
        <w:pStyle w:val="ad"/>
      </w:pPr>
      <w:r>
        <w:t>}</w:t>
      </w:r>
    </w:p>
    <w:p w:rsidR="00A47F13" w:rsidRDefault="00280CBA" w:rsidP="00C473D9">
      <w:pPr>
        <w:pStyle w:val="2"/>
      </w:pPr>
      <w:r>
        <w:rPr>
          <w:rFonts w:hint="eastAsia"/>
        </w:rPr>
        <w:t>PHP</w:t>
      </w:r>
      <w:r w:rsidR="00C473D9">
        <w:t>错误处理</w:t>
      </w:r>
    </w:p>
    <w:p w:rsidR="00B01CB9" w:rsidRDefault="00280CBA" w:rsidP="00B73F79">
      <w:pPr>
        <w:ind w:firstLineChars="0" w:firstLine="0"/>
      </w:pPr>
      <w:r>
        <w:t>在</w:t>
      </w:r>
      <w:r>
        <w:rPr>
          <w:rFonts w:hint="eastAsia"/>
        </w:rPr>
        <w:t>默认情况下，当错误发生的时候显示错误。</w:t>
      </w:r>
    </w:p>
    <w:p w:rsidR="000C0606" w:rsidRDefault="000C0606" w:rsidP="00B73F79">
      <w:pPr>
        <w:ind w:firstLineChars="0" w:firstLine="0"/>
      </w:pPr>
      <w:r>
        <w:t>可以使用</w:t>
      </w:r>
      <w:r>
        <w:rPr>
          <w:rFonts w:hint="eastAsia"/>
        </w:rPr>
        <w:t>@</w:t>
      </w:r>
      <w:r>
        <w:rPr>
          <w:rFonts w:hint="eastAsia"/>
        </w:rPr>
        <w:t>来屏蔽非致命的错误。</w:t>
      </w:r>
    </w:p>
    <w:p w:rsidR="00280CBA" w:rsidRDefault="00E32A87" w:rsidP="000C0606">
      <w:pPr>
        <w:pStyle w:val="ad"/>
      </w:pPr>
      <w:r>
        <w:rPr>
          <w:noProof/>
          <w:shd w:val="clear" w:color="auto" w:fill="auto"/>
        </w:rPr>
        <w:pict>
          <v:shape id="_x0000_i1031" type="#_x0000_t75" style="width:328.7pt;height:34.45pt;visibility:visible;mso-wrap-style:square">
            <v:imagedata r:id="rId14" o:title=""/>
          </v:shape>
        </w:pict>
      </w:r>
    </w:p>
    <w:p w:rsidR="00B01CB9" w:rsidRDefault="0087734F" w:rsidP="0087734F">
      <w:pPr>
        <w:pStyle w:val="3"/>
      </w:pPr>
      <w:r>
        <w:rPr>
          <w:rFonts w:hint="eastAsia"/>
        </w:rPr>
        <w:t>PHP</w:t>
      </w:r>
      <w:r>
        <w:rPr>
          <w:rFonts w:hint="eastAsia"/>
        </w:rPr>
        <w:t>错位级别</w:t>
      </w:r>
    </w:p>
    <w:p w:rsidR="00B01CB9" w:rsidRDefault="0087734F" w:rsidP="00B73F79">
      <w:pPr>
        <w:ind w:firstLineChars="0" w:firstLine="0"/>
      </w:pPr>
      <w:r>
        <w:t>按照错位的严重程度</w:t>
      </w:r>
      <w:r>
        <w:rPr>
          <w:rFonts w:hint="eastAsia"/>
        </w:rPr>
        <w:t>，</w:t>
      </w:r>
      <w:r>
        <w:t>将错误划分为</w:t>
      </w:r>
      <w:r>
        <w:rPr>
          <w:rFonts w:hint="eastAsia"/>
        </w:rPr>
        <w:t>：</w:t>
      </w:r>
    </w:p>
    <w:p w:rsidR="0087734F" w:rsidRDefault="0087734F" w:rsidP="00B73F79">
      <w:pPr>
        <w:ind w:firstLineChars="0" w:firstLine="0"/>
      </w:pPr>
      <w:r>
        <w:rPr>
          <w:rFonts w:hint="eastAsia"/>
        </w:rPr>
        <w:t>notice</w:t>
      </w:r>
      <w:r>
        <w:rPr>
          <w:rFonts w:hint="eastAsia"/>
        </w:rPr>
        <w:t>：提示性错误</w:t>
      </w:r>
    </w:p>
    <w:p w:rsidR="0087734F" w:rsidRDefault="0087734F" w:rsidP="00B73F79">
      <w:pPr>
        <w:ind w:firstLineChars="0" w:firstLine="0"/>
      </w:pPr>
      <w:r>
        <w:rPr>
          <w:rFonts w:hint="eastAsia"/>
        </w:rPr>
        <w:t>warning</w:t>
      </w:r>
      <w:r>
        <w:rPr>
          <w:rFonts w:hint="eastAsia"/>
        </w:rPr>
        <w:t>：警告性错误</w:t>
      </w:r>
    </w:p>
    <w:p w:rsidR="0087734F" w:rsidRDefault="0087734F" w:rsidP="00B73F79">
      <w:pPr>
        <w:ind w:firstLineChars="0" w:firstLine="0"/>
      </w:pPr>
      <w:r>
        <w:rPr>
          <w:rFonts w:hint="eastAsia"/>
        </w:rPr>
        <w:t>error</w:t>
      </w:r>
      <w:r>
        <w:rPr>
          <w:rFonts w:hint="eastAsia"/>
        </w:rPr>
        <w:t>：致命性错误</w:t>
      </w:r>
    </w:p>
    <w:p w:rsidR="00B01CB9" w:rsidRDefault="009F5434" w:rsidP="00B73F79">
      <w:pPr>
        <w:ind w:firstLineChars="0" w:firstLine="0"/>
      </w:pPr>
      <w:r>
        <w:t>发生了非致命性错误继续执行</w:t>
      </w:r>
      <w:r>
        <w:rPr>
          <w:rFonts w:hint="eastAsia"/>
        </w:rPr>
        <w:t>，</w:t>
      </w:r>
      <w:r>
        <w:t>致命性错误终止执行</w:t>
      </w:r>
      <w:r>
        <w:rPr>
          <w:rFonts w:hint="eastAsia"/>
        </w:rPr>
        <w:t>。</w:t>
      </w:r>
    </w:p>
    <w:p w:rsidR="00D46ABF" w:rsidRDefault="00E32A87" w:rsidP="00D46ABF">
      <w:pPr>
        <w:pStyle w:val="ad"/>
      </w:pPr>
      <w:r>
        <w:rPr>
          <w:noProof/>
          <w:shd w:val="clear" w:color="auto" w:fill="auto"/>
        </w:rPr>
        <w:pict>
          <v:shape id="_x0000_i1032" type="#_x0000_t75" style="width:365.65pt;height:123.35pt;visibility:visible;mso-wrap-style:square">
            <v:imagedata r:id="rId15" o:title=""/>
          </v:shape>
        </w:pict>
      </w:r>
    </w:p>
    <w:p w:rsidR="00B01CB9" w:rsidRDefault="00D949D2" w:rsidP="00D949D2">
      <w:pPr>
        <w:pStyle w:val="3"/>
      </w:pPr>
      <w:r>
        <w:lastRenderedPageBreak/>
        <w:t>处理错误的</w:t>
      </w:r>
      <w:r>
        <w:rPr>
          <w:rFonts w:hint="eastAsia"/>
        </w:rPr>
        <w:t>三种方式</w:t>
      </w:r>
    </w:p>
    <w:p w:rsidR="00B01CB9" w:rsidRDefault="009853A0" w:rsidP="00D949D2">
      <w:pPr>
        <w:numPr>
          <w:ilvl w:val="0"/>
          <w:numId w:val="12"/>
        </w:numPr>
        <w:ind w:firstLineChars="0"/>
      </w:pPr>
      <w:r>
        <w:rPr>
          <w:rFonts w:hint="eastAsia"/>
        </w:rPr>
        <w:t>在浏览器上</w:t>
      </w:r>
      <w:r w:rsidR="00D949D2">
        <w:rPr>
          <w:rFonts w:hint="eastAsia"/>
        </w:rPr>
        <w:t>显示错误报告（默认的方式）</w:t>
      </w:r>
    </w:p>
    <w:p w:rsidR="00D949D2" w:rsidRDefault="00D949D2" w:rsidP="00D949D2">
      <w:pPr>
        <w:numPr>
          <w:ilvl w:val="0"/>
          <w:numId w:val="12"/>
        </w:numPr>
        <w:ind w:firstLineChars="0"/>
      </w:pPr>
      <w:r>
        <w:t>将错误记录在日志中</w:t>
      </w:r>
    </w:p>
    <w:p w:rsidR="00D949D2" w:rsidRDefault="00D949D2" w:rsidP="00D949D2">
      <w:pPr>
        <w:numPr>
          <w:ilvl w:val="0"/>
          <w:numId w:val="12"/>
        </w:numPr>
        <w:ind w:firstLineChars="0"/>
      </w:pPr>
      <w:r>
        <w:t>交给用户自定义处理错误脚本完成</w:t>
      </w:r>
    </w:p>
    <w:p w:rsidR="00D46ABF" w:rsidRDefault="00CC302F" w:rsidP="00CC302F">
      <w:pPr>
        <w:pStyle w:val="3"/>
      </w:pPr>
      <w:r>
        <w:rPr>
          <w:rFonts w:hint="eastAsia"/>
        </w:rPr>
        <w:t>错误的触发两种方法</w:t>
      </w:r>
    </w:p>
    <w:p w:rsidR="00B01CB9" w:rsidRDefault="00CC302F" w:rsidP="00B73F79">
      <w:pPr>
        <w:ind w:firstLineChars="0" w:firstLine="0"/>
      </w:pPr>
      <w:r>
        <w:t>方式一</w:t>
      </w:r>
      <w:r>
        <w:rPr>
          <w:rFonts w:hint="eastAsia"/>
        </w:rPr>
        <w:t>：</w:t>
      </w:r>
      <w:r>
        <w:t>PHP</w:t>
      </w:r>
      <w:r>
        <w:t>程序触发</w:t>
      </w:r>
    </w:p>
    <w:p w:rsidR="004B3C7C" w:rsidRDefault="00CC302F" w:rsidP="00B73F79">
      <w:pPr>
        <w:ind w:firstLineChars="0" w:firstLine="0"/>
      </w:pPr>
      <w:r>
        <w:tab/>
      </w:r>
      <w:r>
        <w:t>在</w:t>
      </w:r>
      <w:r>
        <w:t>PHP</w:t>
      </w:r>
      <w:r>
        <w:t>程序运行的过程中</w:t>
      </w:r>
      <w:r>
        <w:rPr>
          <w:rFonts w:hint="eastAsia"/>
        </w:rPr>
        <w:t>，</w:t>
      </w:r>
      <w:r>
        <w:t>发现并触发错误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include,</w:t>
      </w:r>
      <w:r>
        <w:t>require</w:t>
      </w:r>
      <w:r>
        <w:rPr>
          <w:rFonts w:hint="eastAsia"/>
        </w:rPr>
        <w:t>，</w:t>
      </w:r>
      <w:r>
        <w:t>…</w:t>
      </w:r>
    </w:p>
    <w:p w:rsidR="00CC302F" w:rsidRDefault="00CC302F" w:rsidP="00B73F79">
      <w:pPr>
        <w:ind w:firstLineChars="0" w:firstLine="0"/>
      </w:pPr>
      <w:r>
        <w:t>方式二</w:t>
      </w:r>
      <w:r>
        <w:rPr>
          <w:rFonts w:hint="eastAsia"/>
        </w:rPr>
        <w:t>：</w:t>
      </w:r>
      <w:r>
        <w:t>用户触发</w:t>
      </w:r>
    </w:p>
    <w:p w:rsidR="0039261D" w:rsidRDefault="00E32A87" w:rsidP="008738F2">
      <w:pPr>
        <w:pStyle w:val="ad"/>
        <w:ind w:firstLineChars="0" w:firstLine="0"/>
        <w:rPr>
          <w:noProof/>
        </w:rPr>
      </w:pPr>
      <w:r>
        <w:rPr>
          <w:noProof/>
        </w:rPr>
        <w:pict>
          <v:shape id="_x0000_i1033" type="#_x0000_t75" style="width:445.15pt;height:38.2pt;visibility:visible;mso-wrap-style:square">
            <v:imagedata r:id="rId16" o:title=""/>
          </v:shape>
        </w:pict>
      </w:r>
    </w:p>
    <w:p w:rsidR="0039261D" w:rsidRDefault="00E32A87" w:rsidP="00F44819">
      <w:pPr>
        <w:pStyle w:val="ad"/>
        <w:ind w:firstLineChars="0" w:firstLine="0"/>
      </w:pPr>
      <w:r>
        <w:rPr>
          <w:noProof/>
        </w:rPr>
        <w:pict>
          <v:shape id="_x0000_i1034" type="#_x0000_t75" style="width:482.1pt;height:60.75pt;visibility:visible;mso-wrap-style:square">
            <v:imagedata r:id="rId17" o:title=""/>
          </v:shape>
        </w:pict>
      </w:r>
    </w:p>
    <w:p w:rsidR="004B3C7C" w:rsidRDefault="00C35EA0" w:rsidP="007408B3">
      <w:pPr>
        <w:pStyle w:val="2"/>
      </w:pPr>
      <w:r>
        <w:rPr>
          <w:rFonts w:hint="eastAsia"/>
        </w:rPr>
        <w:t>错误处理</w:t>
      </w:r>
    </w:p>
    <w:p w:rsidR="0041221B" w:rsidRDefault="0089256F" w:rsidP="0089256F">
      <w:pPr>
        <w:pStyle w:val="3"/>
      </w:pPr>
      <w:r>
        <w:t>在浏览器上显示</w:t>
      </w:r>
      <w:r w:rsidR="007908A5">
        <w:rPr>
          <w:rFonts w:hint="eastAsia"/>
        </w:rPr>
        <w:t>|</w:t>
      </w:r>
      <w:r w:rsidR="007908A5">
        <w:rPr>
          <w:rFonts w:hint="eastAsia"/>
        </w:rPr>
        <w:t>关闭</w:t>
      </w:r>
      <w:r>
        <w:t>错误报告</w:t>
      </w:r>
    </w:p>
    <w:p w:rsidR="007908A5" w:rsidRDefault="00E32A87" w:rsidP="00D41167">
      <w:pPr>
        <w:pStyle w:val="ad"/>
        <w:rPr>
          <w:noProof/>
        </w:rPr>
      </w:pPr>
      <w:r>
        <w:rPr>
          <w:noProof/>
        </w:rPr>
        <w:pict>
          <v:shape id="_x0000_i1035" type="#_x0000_t75" style="width:290.5pt;height:28.8pt;visibility:visible;mso-wrap-style:square">
            <v:imagedata r:id="rId18" o:title=""/>
          </v:shape>
        </w:pict>
      </w:r>
    </w:p>
    <w:p w:rsidR="007908A5" w:rsidRDefault="00E32A87" w:rsidP="00D41167">
      <w:pPr>
        <w:pStyle w:val="ad"/>
      </w:pPr>
      <w:r>
        <w:rPr>
          <w:noProof/>
        </w:rPr>
        <w:pict>
          <v:shape id="_x0000_i1036" type="#_x0000_t75" style="width:348.75pt;height:63.85pt;visibility:visible;mso-wrap-style:square">
            <v:imagedata r:id="rId19" o:title=""/>
          </v:shape>
        </w:pict>
      </w:r>
    </w:p>
    <w:p w:rsidR="003A3D92" w:rsidRDefault="003A3D92" w:rsidP="003A3D92">
      <w:pPr>
        <w:pStyle w:val="a9"/>
        <w:ind w:firstLine="562"/>
      </w:pPr>
      <w:r>
        <w:rPr>
          <w:rFonts w:hint="eastAsia"/>
        </w:rPr>
        <w:t>脚下留心：更改php.ini配置可以在3个地方</w:t>
      </w:r>
    </w:p>
    <w:p w:rsidR="003A3D92" w:rsidRDefault="003A3D92" w:rsidP="003A3D92">
      <w:pPr>
        <w:pStyle w:val="a9"/>
        <w:ind w:firstLineChars="0" w:firstLine="0"/>
      </w:pPr>
      <w:r>
        <w:rPr>
          <w:rFonts w:hint="eastAsia"/>
        </w:rPr>
        <w:t>第一：php.ini文件，对所有的虚拟目录有效</w:t>
      </w:r>
    </w:p>
    <w:p w:rsidR="003A3D92" w:rsidRDefault="003A3D92" w:rsidP="003A3D92">
      <w:pPr>
        <w:pStyle w:val="a9"/>
        <w:ind w:firstLineChars="0" w:firstLine="0"/>
      </w:pPr>
      <w:r>
        <w:lastRenderedPageBreak/>
        <w:t>第二</w:t>
      </w:r>
      <w:r>
        <w:rPr>
          <w:rFonts w:hint="eastAsia"/>
        </w:rPr>
        <w:t>：</w:t>
      </w:r>
      <w:r>
        <w:t>分布式部署文件</w:t>
      </w:r>
      <w:r>
        <w:rPr>
          <w:rFonts w:hint="eastAsia"/>
        </w:rPr>
        <w:t>，在当前目录及子目录中有效</w:t>
      </w:r>
    </w:p>
    <w:p w:rsidR="003A3D92" w:rsidRDefault="003A3D92" w:rsidP="003A3D92">
      <w:pPr>
        <w:pStyle w:val="a9"/>
        <w:ind w:firstLineChars="0" w:firstLine="0"/>
      </w:pPr>
      <w:r>
        <w:t>第三</w:t>
      </w:r>
      <w:r>
        <w:rPr>
          <w:rFonts w:hint="eastAsia"/>
        </w:rPr>
        <w:t>：在php页面中通过ini_set()函数，在当前php页面有效</w:t>
      </w:r>
    </w:p>
    <w:p w:rsidR="006C41F2" w:rsidRDefault="006C41F2" w:rsidP="00A2769A">
      <w:pPr>
        <w:pStyle w:val="3"/>
      </w:pPr>
      <w:r>
        <w:t>显示指定级别的错误</w:t>
      </w:r>
    </w:p>
    <w:p w:rsidR="006C41F2" w:rsidRDefault="007675F3" w:rsidP="006C41F2">
      <w:pPr>
        <w:pStyle w:val="ad"/>
        <w:rPr>
          <w:noProof/>
        </w:rPr>
      </w:pPr>
      <w:r>
        <w:rPr>
          <w:noProof/>
        </w:rPr>
        <w:pict>
          <v:shape id="_x0000_i1037" type="#_x0000_t75" style="width:385.05pt;height:37.55pt;visibility:visible;mso-wrap-style:square">
            <v:imagedata r:id="rId20" o:title=""/>
          </v:shape>
        </w:pict>
      </w:r>
    </w:p>
    <w:p w:rsidR="006C41F2" w:rsidRDefault="0080101B" w:rsidP="0080101B">
      <w:pPr>
        <w:pStyle w:val="a9"/>
        <w:ind w:firstLine="562"/>
      </w:pPr>
      <w:r>
        <w:rPr>
          <w:rFonts w:hint="eastAsia"/>
        </w:rPr>
        <w:t>多学一招：在php5.3中，E</w:t>
      </w:r>
      <w:r>
        <w:t xml:space="preserve">_ALL </w:t>
      </w:r>
      <w:r>
        <w:rPr>
          <w:rFonts w:hint="eastAsia"/>
        </w:rPr>
        <w:t>|</w:t>
      </w:r>
      <w:r>
        <w:t xml:space="preserve"> E_STRICT表示所有错误</w:t>
      </w:r>
      <w:r>
        <w:rPr>
          <w:rFonts w:hint="eastAsia"/>
        </w:rPr>
        <w:t>。</w:t>
      </w:r>
    </w:p>
    <w:p w:rsidR="006C41F2" w:rsidRDefault="007675F3" w:rsidP="00265E1B">
      <w:pPr>
        <w:pStyle w:val="ad"/>
      </w:pPr>
      <w:r>
        <w:rPr>
          <w:noProof/>
        </w:rPr>
        <w:pict>
          <v:shape id="_x0000_i1038" type="#_x0000_t75" style="width:458.9pt;height:50.1pt;visibility:visible;mso-wrap-style:square">
            <v:imagedata r:id="rId21" o:title=""/>
          </v:shape>
        </w:pict>
      </w:r>
    </w:p>
    <w:p w:rsidR="006C41F2" w:rsidRDefault="00576C8B" w:rsidP="00576C8B">
      <w:pPr>
        <w:pStyle w:val="a9"/>
        <w:ind w:firstLine="562"/>
      </w:pPr>
      <w:r>
        <w:rPr>
          <w:rFonts w:hint="eastAsia"/>
        </w:rPr>
        <w:t>多学一招：按位非（~）</w:t>
      </w:r>
      <w:r w:rsidR="00EE6FCC">
        <w:rPr>
          <w:rFonts w:hint="eastAsia"/>
        </w:rPr>
        <w:t>：1变成0,0变成1</w:t>
      </w:r>
    </w:p>
    <w:p w:rsidR="003A3D92" w:rsidRPr="00EE6FCC" w:rsidRDefault="007675F3" w:rsidP="00EE6FCC">
      <w:pPr>
        <w:pStyle w:val="ad"/>
      </w:pPr>
      <w:r>
        <w:rPr>
          <w:noProof/>
        </w:rPr>
        <w:pict>
          <v:shape id="_x0000_i1039" type="#_x0000_t75" style="width:482.1pt;height:37.55pt;visibility:visible;mso-wrap-style:square">
            <v:imagedata r:id="rId22" o:title=""/>
          </v:shape>
        </w:pict>
      </w:r>
    </w:p>
    <w:p w:rsidR="00576C8B" w:rsidRDefault="00FE7B1E" w:rsidP="00B73F79">
      <w:pPr>
        <w:ind w:firstLineChars="0" w:firstLine="0"/>
      </w:pPr>
      <w:r>
        <w:t>例题</w:t>
      </w:r>
    </w:p>
    <w:p w:rsidR="00FE7B1E" w:rsidRPr="00FE7B1E" w:rsidRDefault="00FE7B1E" w:rsidP="00FE7B1E">
      <w:pPr>
        <w:pStyle w:val="ad"/>
        <w:rPr>
          <w:color w:val="FF0000"/>
        </w:rPr>
      </w:pPr>
      <w:r w:rsidRPr="00FE7B1E">
        <w:rPr>
          <w:rFonts w:hint="eastAsia"/>
          <w:color w:val="FF0000"/>
        </w:rPr>
        <w:t>//ini_set('error_reporting',(E_ALL | E_STRICT) &amp; ~E_NOTICE);  //</w:t>
      </w:r>
      <w:r w:rsidRPr="00FE7B1E">
        <w:rPr>
          <w:rFonts w:hint="eastAsia"/>
          <w:color w:val="FF0000"/>
        </w:rPr>
        <w:t>系统的提示错误不显示</w:t>
      </w:r>
    </w:p>
    <w:p w:rsidR="00FE7B1E" w:rsidRPr="00FE7B1E" w:rsidRDefault="00FE7B1E" w:rsidP="00FE7B1E">
      <w:pPr>
        <w:pStyle w:val="ad"/>
        <w:rPr>
          <w:color w:val="FF0000"/>
        </w:rPr>
      </w:pPr>
      <w:r w:rsidRPr="00FE7B1E">
        <w:rPr>
          <w:rFonts w:hint="eastAsia"/>
          <w:color w:val="FF0000"/>
        </w:rPr>
        <w:t>//ini_set('error_reporting',(E_ALL | E_STRICT) &amp; ~E_NOTICE &amp; ~ E_USER_NOTICE); //</w:t>
      </w:r>
      <w:r w:rsidRPr="00FE7B1E">
        <w:rPr>
          <w:rFonts w:hint="eastAsia"/>
          <w:color w:val="FF0000"/>
        </w:rPr>
        <w:t>所有的提示错误都不显示</w:t>
      </w:r>
    </w:p>
    <w:p w:rsidR="00FE7B1E" w:rsidRPr="00FE7B1E" w:rsidRDefault="00FE7B1E" w:rsidP="00FE7B1E">
      <w:pPr>
        <w:pStyle w:val="ad"/>
        <w:rPr>
          <w:color w:val="FF0000"/>
        </w:rPr>
      </w:pPr>
      <w:r w:rsidRPr="00FE7B1E">
        <w:rPr>
          <w:rFonts w:hint="eastAsia"/>
          <w:color w:val="FF0000"/>
        </w:rPr>
        <w:t>//ini_set('error_reporting',E_ERROR | E_USER_ERROR); //</w:t>
      </w:r>
      <w:r w:rsidRPr="00FE7B1E">
        <w:rPr>
          <w:rFonts w:hint="eastAsia"/>
          <w:color w:val="FF0000"/>
        </w:rPr>
        <w:t>只显示致命错误信息</w:t>
      </w:r>
    </w:p>
    <w:p w:rsidR="00FE7B1E" w:rsidRPr="00FE7B1E" w:rsidRDefault="00FE7B1E" w:rsidP="00FE7B1E">
      <w:pPr>
        <w:pStyle w:val="ad"/>
        <w:rPr>
          <w:color w:val="FF0000"/>
        </w:rPr>
      </w:pPr>
      <w:r w:rsidRPr="00FE7B1E">
        <w:rPr>
          <w:rFonts w:hint="eastAsia"/>
          <w:color w:val="FF0000"/>
        </w:rPr>
        <w:t>ini_set('error_reporting',(E_ALL | E_STRICT) &amp; ~E_ERROR &amp; ~ E_USER_ERROR); //</w:t>
      </w:r>
      <w:r w:rsidRPr="00FE7B1E">
        <w:rPr>
          <w:rFonts w:hint="eastAsia"/>
          <w:color w:val="FF0000"/>
        </w:rPr>
        <w:t>致命性错误不显示</w:t>
      </w:r>
    </w:p>
    <w:p w:rsidR="00FE7B1E" w:rsidRDefault="00FE7B1E" w:rsidP="00FE7B1E">
      <w:pPr>
        <w:pStyle w:val="ad"/>
      </w:pPr>
      <w:r>
        <w:t>echo $aa;</w:t>
      </w:r>
    </w:p>
    <w:p w:rsidR="00FE7B1E" w:rsidRDefault="00FE7B1E" w:rsidP="00FE7B1E">
      <w:pPr>
        <w:pStyle w:val="ad"/>
      </w:pPr>
      <w:r>
        <w:t>trigger_error('myerror');</w:t>
      </w:r>
    </w:p>
    <w:p w:rsidR="00FE7B1E" w:rsidRDefault="00FE7B1E" w:rsidP="00FE7B1E">
      <w:pPr>
        <w:pStyle w:val="ad"/>
      </w:pPr>
      <w:r>
        <w:t>include './aa.php';</w:t>
      </w:r>
    </w:p>
    <w:p w:rsidR="00FE7B1E" w:rsidRDefault="00FE7B1E" w:rsidP="00FE7B1E">
      <w:pPr>
        <w:pStyle w:val="ad"/>
      </w:pPr>
      <w:r>
        <w:t>mysql_co();</w:t>
      </w:r>
    </w:p>
    <w:p w:rsidR="00576C8B" w:rsidRDefault="00A2769A" w:rsidP="00A2769A">
      <w:pPr>
        <w:pStyle w:val="3"/>
      </w:pPr>
      <w:r>
        <w:t>在日志中记录错误信息</w:t>
      </w:r>
    </w:p>
    <w:p w:rsidR="00576C8B" w:rsidRDefault="001D411D" w:rsidP="00E32A87">
      <w:pPr>
        <w:pStyle w:val="ad"/>
        <w:rPr>
          <w:noProof/>
        </w:rPr>
      </w:pPr>
      <w:r w:rsidRPr="00E32A87">
        <w:rPr>
          <w:noProof/>
        </w:rPr>
        <w:pict>
          <v:shape id="_x0000_i1040" type="#_x0000_t75" style="width:324.3pt;height:37.55pt;visibility:visible;mso-wrap-style:square">
            <v:imagedata r:id="rId23" o:title=""/>
          </v:shape>
        </w:pict>
      </w:r>
    </w:p>
    <w:p w:rsidR="00EC3E15" w:rsidRDefault="00DA6368" w:rsidP="00642EF3">
      <w:pPr>
        <w:pStyle w:val="ad"/>
        <w:rPr>
          <w:rFonts w:hint="eastAsia"/>
          <w:noProof/>
        </w:rPr>
      </w:pPr>
      <w:r w:rsidRPr="00DA6368">
        <w:rPr>
          <w:noProof/>
        </w:rPr>
        <w:lastRenderedPageBreak/>
        <w:pict>
          <v:shape id="_x0000_i1041" type="#_x0000_t75" style="width:461.45pt;height:18.15pt;visibility:visible;mso-wrap-style:square">
            <v:imagedata r:id="rId24" o:title=""/>
          </v:shape>
        </w:pict>
      </w:r>
    </w:p>
    <w:p w:rsidR="00576C8B" w:rsidRDefault="00642EF3" w:rsidP="00B73F79">
      <w:pPr>
        <w:ind w:firstLineChars="0" w:firstLine="0"/>
      </w:pPr>
      <w:r>
        <w:rPr>
          <w:rFonts w:hint="eastAsia"/>
        </w:rPr>
        <w:t>例题</w:t>
      </w:r>
    </w:p>
    <w:p w:rsidR="00642EF3" w:rsidRDefault="00642EF3" w:rsidP="00642EF3">
      <w:pPr>
        <w:pStyle w:val="ad"/>
        <w:rPr>
          <w:noProof/>
        </w:rPr>
      </w:pPr>
      <w:r w:rsidRPr="00642EF3">
        <w:rPr>
          <w:noProof/>
        </w:rPr>
        <w:pict>
          <v:shape id="_x0000_i1042" type="#_x0000_t75" style="width:445.75pt;height:40.7pt;visibility:visible;mso-wrap-style:square">
            <v:imagedata r:id="rId25" o:title=""/>
          </v:shape>
        </w:pict>
      </w:r>
    </w:p>
    <w:p w:rsidR="00642EF3" w:rsidRDefault="00642EF3" w:rsidP="00642EF3">
      <w:pPr>
        <w:pStyle w:val="ad"/>
        <w:rPr>
          <w:rFonts w:hint="eastAsia"/>
        </w:rPr>
      </w:pPr>
      <w:r w:rsidRPr="00642EF3">
        <w:rPr>
          <w:noProof/>
        </w:rPr>
        <w:pict>
          <v:shape id="_x0000_i1043" type="#_x0000_t75" style="width:445.15pt;height:29.45pt;visibility:visible;mso-wrap-style:square">
            <v:imagedata r:id="rId26" o:title=""/>
          </v:shape>
        </w:pict>
      </w:r>
    </w:p>
    <w:p w:rsidR="00576C8B" w:rsidRDefault="00E3231F" w:rsidP="00E3231F">
      <w:pPr>
        <w:pStyle w:val="3"/>
      </w:pPr>
      <w:r>
        <w:t>自定义错误处理</w:t>
      </w:r>
    </w:p>
    <w:p w:rsidR="00E41541" w:rsidRDefault="00E41541" w:rsidP="00E41541">
      <w:pPr>
        <w:pStyle w:val="a"/>
        <w:ind w:firstLine="420"/>
      </w:pPr>
      <w:r>
        <w:t>&lt;?php</w:t>
      </w:r>
    </w:p>
    <w:p w:rsidR="00E41541" w:rsidRDefault="00E41541" w:rsidP="00E41541">
      <w:pPr>
        <w:pStyle w:val="a"/>
        <w:ind w:firstLine="420"/>
      </w:pPr>
      <w:r>
        <w:t>header('content-type:text/html;charset=utf-8');</w:t>
      </w:r>
    </w:p>
    <w:p w:rsidR="00E41541" w:rsidRDefault="00E41541" w:rsidP="00E41541">
      <w:pPr>
        <w:pStyle w:val="a"/>
        <w:ind w:firstLine="420"/>
      </w:pPr>
      <w:r>
        <w:t>/**</w:t>
      </w:r>
    </w:p>
    <w:p w:rsidR="00E41541" w:rsidRDefault="00E41541" w:rsidP="00E41541">
      <w:pPr>
        <w:pStyle w:val="a"/>
        <w:ind w:firstLine="42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自定义错误</w:t>
      </w:r>
    </w:p>
    <w:p w:rsidR="00E41541" w:rsidRDefault="00E41541" w:rsidP="00E41541">
      <w:pPr>
        <w:pStyle w:val="a"/>
        <w:ind w:firstLine="420"/>
        <w:rPr>
          <w:rFonts w:hint="eastAsia"/>
        </w:rPr>
      </w:pPr>
      <w:r>
        <w:rPr>
          <w:rFonts w:hint="eastAsia"/>
        </w:rPr>
        <w:t xml:space="preserve">*@param $level </w:t>
      </w:r>
      <w:r>
        <w:rPr>
          <w:rFonts w:hint="eastAsia"/>
        </w:rPr>
        <w:t>错误级别</w:t>
      </w:r>
    </w:p>
    <w:p w:rsidR="00E41541" w:rsidRDefault="00E41541" w:rsidP="00E41541">
      <w:pPr>
        <w:pStyle w:val="a"/>
        <w:ind w:firstLine="420"/>
        <w:rPr>
          <w:rFonts w:hint="eastAsia"/>
        </w:rPr>
      </w:pPr>
      <w:r>
        <w:rPr>
          <w:rFonts w:hint="eastAsia"/>
        </w:rPr>
        <w:t xml:space="preserve">*@param $msg </w:t>
      </w:r>
      <w:r>
        <w:rPr>
          <w:rFonts w:hint="eastAsia"/>
        </w:rPr>
        <w:t>错误信息</w:t>
      </w:r>
    </w:p>
    <w:p w:rsidR="00E41541" w:rsidRDefault="00E41541" w:rsidP="00E41541">
      <w:pPr>
        <w:pStyle w:val="a"/>
        <w:ind w:firstLine="420"/>
        <w:rPr>
          <w:rFonts w:hint="eastAsia"/>
        </w:rPr>
      </w:pPr>
      <w:r>
        <w:rPr>
          <w:rFonts w:hint="eastAsia"/>
        </w:rPr>
        <w:t xml:space="preserve">*@param $file </w:t>
      </w:r>
      <w:r>
        <w:rPr>
          <w:rFonts w:hint="eastAsia"/>
        </w:rPr>
        <w:t>错误的文件</w:t>
      </w:r>
      <w:r>
        <w:rPr>
          <w:rFonts w:hint="eastAsia"/>
        </w:rPr>
        <w:t xml:space="preserve"> </w:t>
      </w:r>
    </w:p>
    <w:p w:rsidR="00E41541" w:rsidRDefault="00E41541" w:rsidP="00E41541">
      <w:pPr>
        <w:pStyle w:val="a"/>
        <w:ind w:firstLine="420"/>
        <w:rPr>
          <w:rFonts w:hint="eastAsia"/>
        </w:rPr>
      </w:pPr>
      <w:r>
        <w:rPr>
          <w:rFonts w:hint="eastAsia"/>
        </w:rPr>
        <w:t xml:space="preserve">*@param $line </w:t>
      </w:r>
      <w:r>
        <w:rPr>
          <w:rFonts w:hint="eastAsia"/>
        </w:rPr>
        <w:t>错误的行号</w:t>
      </w:r>
    </w:p>
    <w:p w:rsidR="00E41541" w:rsidRDefault="00E41541" w:rsidP="00E41541">
      <w:pPr>
        <w:pStyle w:val="a"/>
        <w:ind w:firstLine="420"/>
      </w:pPr>
      <w:r>
        <w:t>*/</w:t>
      </w:r>
    </w:p>
    <w:p w:rsidR="00E41541" w:rsidRDefault="00E41541" w:rsidP="00E41541">
      <w:pPr>
        <w:pStyle w:val="a"/>
        <w:ind w:firstLine="420"/>
      </w:pPr>
      <w:r>
        <w:t>function customerError($level,$msg,$file,$line) {</w:t>
      </w:r>
    </w:p>
    <w:p w:rsidR="00E41541" w:rsidRDefault="00E41541" w:rsidP="00E41541">
      <w:pPr>
        <w:pStyle w:val="a"/>
        <w:ind w:firstLine="420"/>
      </w:pPr>
      <w:r>
        <w:tab/>
        <w:t>switch($level) {</w:t>
      </w:r>
    </w:p>
    <w:p w:rsidR="00E41541" w:rsidRDefault="00E41541" w:rsidP="00E41541">
      <w:pPr>
        <w:pStyle w:val="a"/>
        <w:ind w:firstLine="420"/>
      </w:pPr>
      <w:r>
        <w:tab/>
      </w:r>
      <w:r>
        <w:tab/>
        <w:t>case E_NOTICE:</w:t>
      </w:r>
    </w:p>
    <w:p w:rsidR="00E41541" w:rsidRDefault="00E41541" w:rsidP="00E41541">
      <w:pPr>
        <w:pStyle w:val="a"/>
        <w:ind w:firstLine="420"/>
      </w:pPr>
      <w:r>
        <w:tab/>
      </w:r>
      <w:r>
        <w:tab/>
        <w:t>case E_USER_NOTICE:</w:t>
      </w:r>
    </w:p>
    <w:p w:rsidR="00E41541" w:rsidRDefault="00E41541" w:rsidP="00E41541">
      <w:pPr>
        <w:pStyle w:val="a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将错误屏蔽掉</w:t>
      </w:r>
      <w:r>
        <w:rPr>
          <w:rFonts w:hint="eastAsia"/>
        </w:rPr>
        <w:t>&lt;br&gt;';</w:t>
      </w:r>
    </w:p>
    <w:p w:rsidR="00E41541" w:rsidRDefault="00E41541" w:rsidP="00E41541">
      <w:pPr>
        <w:pStyle w:val="a"/>
        <w:ind w:firstLine="420"/>
      </w:pPr>
      <w:r>
        <w:tab/>
      </w:r>
      <w:r>
        <w:tab/>
      </w:r>
      <w:r>
        <w:tab/>
        <w:t>break;</w:t>
      </w:r>
    </w:p>
    <w:p w:rsidR="00E41541" w:rsidRDefault="00E41541" w:rsidP="00E41541">
      <w:pPr>
        <w:pStyle w:val="a"/>
        <w:ind w:firstLine="420"/>
      </w:pPr>
      <w:r>
        <w:tab/>
      </w:r>
      <w:r>
        <w:tab/>
        <w:t>case E_WARNING:</w:t>
      </w:r>
    </w:p>
    <w:p w:rsidR="00E41541" w:rsidRDefault="00E41541" w:rsidP="00E41541">
      <w:pPr>
        <w:pStyle w:val="a"/>
        <w:ind w:firstLine="420"/>
      </w:pPr>
      <w:r>
        <w:tab/>
      </w:r>
      <w:r>
        <w:tab/>
        <w:t>case E_USER_WARNING:</w:t>
      </w:r>
    </w:p>
    <w:p w:rsidR="00E41541" w:rsidRDefault="00E41541" w:rsidP="00E41541">
      <w:pPr>
        <w:pStyle w:val="a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发个邮件给管理员</w:t>
      </w:r>
      <w:r>
        <w:rPr>
          <w:rFonts w:hint="eastAsia"/>
        </w:rPr>
        <w:t>&lt;br&gt;';</w:t>
      </w:r>
    </w:p>
    <w:p w:rsidR="00E41541" w:rsidRDefault="00E41541" w:rsidP="00E41541">
      <w:pPr>
        <w:pStyle w:val="a"/>
        <w:ind w:firstLine="420"/>
      </w:pPr>
      <w:r>
        <w:tab/>
      </w:r>
      <w:r>
        <w:tab/>
      </w:r>
      <w:r>
        <w:tab/>
        <w:t>break;</w:t>
      </w:r>
    </w:p>
    <w:p w:rsidR="00E41541" w:rsidRDefault="00E41541" w:rsidP="00E41541">
      <w:pPr>
        <w:pStyle w:val="a"/>
        <w:ind w:firstLine="420"/>
      </w:pPr>
      <w:r>
        <w:tab/>
      </w:r>
      <w:r>
        <w:tab/>
        <w:t>case E_ERROR:</w:t>
      </w:r>
    </w:p>
    <w:p w:rsidR="00E41541" w:rsidRDefault="00E41541" w:rsidP="00E41541">
      <w:pPr>
        <w:pStyle w:val="a"/>
        <w:ind w:firstLine="420"/>
      </w:pPr>
      <w:r>
        <w:tab/>
      </w:r>
      <w:r>
        <w:tab/>
        <w:t>case E_USER_ERROR:</w:t>
      </w:r>
    </w:p>
    <w:p w:rsidR="00E41541" w:rsidRDefault="00E41541" w:rsidP="00E41541">
      <w:pPr>
        <w:pStyle w:val="a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给管理员发信息</w:t>
      </w:r>
      <w:r>
        <w:rPr>
          <w:rFonts w:hint="eastAsia"/>
        </w:rPr>
        <w:t>&lt;br&gt;';</w:t>
      </w:r>
    </w:p>
    <w:p w:rsidR="00E41541" w:rsidRDefault="00E41541" w:rsidP="00E41541">
      <w:pPr>
        <w:pStyle w:val="a"/>
        <w:ind w:firstLine="420"/>
      </w:pPr>
      <w:r>
        <w:tab/>
      </w:r>
      <w:r>
        <w:tab/>
      </w:r>
      <w:r>
        <w:tab/>
        <w:t>break;</w:t>
      </w:r>
    </w:p>
    <w:p w:rsidR="00E41541" w:rsidRDefault="00E41541" w:rsidP="00E41541">
      <w:pPr>
        <w:pStyle w:val="a"/>
        <w:ind w:firstLine="420"/>
      </w:pPr>
      <w:r>
        <w:tab/>
        <w:t>}</w:t>
      </w:r>
    </w:p>
    <w:p w:rsidR="00E41541" w:rsidRDefault="00E41541" w:rsidP="00E41541">
      <w:pPr>
        <w:pStyle w:val="a"/>
        <w:ind w:firstLine="420"/>
        <w:rPr>
          <w:rFonts w:hint="eastAsia"/>
        </w:rPr>
      </w:pPr>
      <w:r>
        <w:rPr>
          <w:rFonts w:hint="eastAsia"/>
        </w:rPr>
        <w:tab/>
        <w:t>echo '</w:t>
      </w:r>
      <w:r>
        <w:rPr>
          <w:rFonts w:hint="eastAsia"/>
        </w:rPr>
        <w:t>文件错误信息</w:t>
      </w:r>
      <w:r>
        <w:rPr>
          <w:rFonts w:hint="eastAsia"/>
        </w:rPr>
        <w:t>'.$msg,'&lt;br&gt;';</w:t>
      </w:r>
    </w:p>
    <w:p w:rsidR="00E41541" w:rsidRDefault="00E41541" w:rsidP="00E41541">
      <w:pPr>
        <w:pStyle w:val="a"/>
        <w:ind w:firstLine="420"/>
        <w:rPr>
          <w:rFonts w:hint="eastAsia"/>
        </w:rPr>
      </w:pPr>
      <w:r>
        <w:rPr>
          <w:rFonts w:hint="eastAsia"/>
        </w:rPr>
        <w:tab/>
        <w:t>echo '</w:t>
      </w:r>
      <w:r>
        <w:rPr>
          <w:rFonts w:hint="eastAsia"/>
        </w:rPr>
        <w:t>错误的文件名</w:t>
      </w:r>
      <w:r>
        <w:rPr>
          <w:rFonts w:hint="eastAsia"/>
        </w:rPr>
        <w:t>'.$file,'&lt;br&gt;';</w:t>
      </w:r>
    </w:p>
    <w:p w:rsidR="00E41541" w:rsidRDefault="00E41541" w:rsidP="00E41541">
      <w:pPr>
        <w:pStyle w:val="a"/>
        <w:ind w:firstLine="420"/>
        <w:rPr>
          <w:rFonts w:hint="eastAsia"/>
        </w:rPr>
      </w:pPr>
      <w:r>
        <w:rPr>
          <w:rFonts w:hint="eastAsia"/>
        </w:rPr>
        <w:tab/>
        <w:t>echo '</w:t>
      </w:r>
      <w:r>
        <w:rPr>
          <w:rFonts w:hint="eastAsia"/>
        </w:rPr>
        <w:t>错误的行号</w:t>
      </w:r>
      <w:r>
        <w:rPr>
          <w:rFonts w:hint="eastAsia"/>
        </w:rPr>
        <w:t>'.$line,'&lt;hr&gt;';</w:t>
      </w:r>
    </w:p>
    <w:p w:rsidR="00E41541" w:rsidRDefault="00E41541" w:rsidP="00E41541">
      <w:pPr>
        <w:pStyle w:val="a"/>
        <w:ind w:firstLine="420"/>
        <w:rPr>
          <w:rFonts w:hint="eastAsia"/>
        </w:rPr>
      </w:pPr>
      <w:r>
        <w:rPr>
          <w:rFonts w:hint="eastAsia"/>
        </w:rPr>
        <w:tab/>
        <w:t>//return false;   //</w:t>
      </w:r>
      <w:r>
        <w:rPr>
          <w:rFonts w:hint="eastAsia"/>
        </w:rPr>
        <w:t>在自定义错误处理完毕后再交个</w:t>
      </w:r>
      <w:r>
        <w:rPr>
          <w:rFonts w:hint="eastAsia"/>
        </w:rPr>
        <w:t>PHP</w:t>
      </w:r>
      <w:r>
        <w:rPr>
          <w:rFonts w:hint="eastAsia"/>
        </w:rPr>
        <w:t>处理</w:t>
      </w:r>
    </w:p>
    <w:p w:rsidR="00E41541" w:rsidRDefault="00E41541" w:rsidP="00E41541">
      <w:pPr>
        <w:pStyle w:val="a"/>
        <w:ind w:firstLine="420"/>
      </w:pPr>
      <w:r>
        <w:t>}</w:t>
      </w:r>
    </w:p>
    <w:p w:rsidR="00E41541" w:rsidRDefault="00E41541" w:rsidP="00E41541">
      <w:pPr>
        <w:pStyle w:val="a"/>
        <w:ind w:firstLine="420"/>
      </w:pPr>
      <w:r>
        <w:t>set_error_handler('customerError');</w:t>
      </w:r>
    </w:p>
    <w:p w:rsidR="00E41541" w:rsidRDefault="00E41541" w:rsidP="00E41541">
      <w:pPr>
        <w:pStyle w:val="a"/>
        <w:ind w:firstLine="420"/>
      </w:pPr>
      <w:r>
        <w:t>echo $num;</w:t>
      </w:r>
    </w:p>
    <w:p w:rsidR="00E41541" w:rsidRDefault="00E41541" w:rsidP="00E41541">
      <w:pPr>
        <w:pStyle w:val="a"/>
        <w:ind w:firstLine="420"/>
        <w:rPr>
          <w:rFonts w:hint="eastAsia"/>
        </w:rPr>
      </w:pPr>
      <w:r>
        <w:rPr>
          <w:rFonts w:hint="eastAsia"/>
        </w:rPr>
        <w:lastRenderedPageBreak/>
        <w:t>trigger_error('</w:t>
      </w:r>
      <w:r>
        <w:rPr>
          <w:rFonts w:hint="eastAsia"/>
        </w:rPr>
        <w:t>警告你</w:t>
      </w:r>
      <w:r>
        <w:rPr>
          <w:rFonts w:hint="eastAsia"/>
        </w:rPr>
        <w:t>',E_USER_WARNING);</w:t>
      </w:r>
    </w:p>
    <w:p w:rsidR="009D2EE6" w:rsidRDefault="00E41541" w:rsidP="00E41541">
      <w:pPr>
        <w:pStyle w:val="a"/>
        <w:ind w:firstLine="420"/>
      </w:pPr>
      <w:r>
        <w:rPr>
          <w:rFonts w:hint="eastAsia"/>
        </w:rPr>
        <w:t>trigger_error('</w:t>
      </w:r>
      <w:r>
        <w:rPr>
          <w:rFonts w:hint="eastAsia"/>
        </w:rPr>
        <w:t>错误</w:t>
      </w:r>
      <w:r>
        <w:rPr>
          <w:rFonts w:hint="eastAsia"/>
        </w:rPr>
        <w:t>',E_USER_ERROR);</w:t>
      </w:r>
    </w:p>
    <w:p w:rsidR="00EC0C0B" w:rsidRDefault="00EC0C0B" w:rsidP="00EC0C0B">
      <w:pPr>
        <w:pStyle w:val="a"/>
        <w:numPr>
          <w:ilvl w:val="0"/>
          <w:numId w:val="0"/>
        </w:numPr>
      </w:pPr>
      <w:r w:rsidRPr="00EC0C0B">
        <w:rPr>
          <w:noProof/>
        </w:rPr>
        <w:pict>
          <v:shape id="_x0000_i1044" type="#_x0000_t75" style="width:231.65pt;height:172.8pt;visibility:visible;mso-wrap-style:square">
            <v:imagedata r:id="rId27" o:title=""/>
          </v:shape>
        </w:pict>
      </w:r>
    </w:p>
    <w:p w:rsidR="009D2EE6" w:rsidRDefault="00AD595C" w:rsidP="00AD595C">
      <w:pPr>
        <w:pStyle w:val="2"/>
      </w:pPr>
      <w:r>
        <w:t>在项目中封装错误提示</w:t>
      </w:r>
    </w:p>
    <w:p w:rsidR="009D2EE6" w:rsidRDefault="001931AF" w:rsidP="00B73F79">
      <w:pPr>
        <w:ind w:firstLineChars="0" w:firstLine="0"/>
      </w:pPr>
      <w:r>
        <w:t>在开发的时候</w:t>
      </w:r>
      <w:r>
        <w:rPr>
          <w:rFonts w:hint="eastAsia"/>
        </w:rPr>
        <w:t>，</w:t>
      </w:r>
      <w:r>
        <w:t>将错误信息显示在浏览器中</w:t>
      </w:r>
      <w:r>
        <w:rPr>
          <w:rFonts w:hint="eastAsia"/>
        </w:rPr>
        <w:t>，</w:t>
      </w:r>
      <w:r>
        <w:t>在运行的时候将错误信息保存到日志中</w:t>
      </w:r>
      <w:r>
        <w:rPr>
          <w:rFonts w:hint="eastAsia"/>
        </w:rPr>
        <w:t>。</w:t>
      </w:r>
    </w:p>
    <w:p w:rsidR="001931AF" w:rsidRDefault="001931AF" w:rsidP="00B73F79">
      <w:pPr>
        <w:ind w:firstLineChars="0" w:firstLine="0"/>
      </w:pPr>
      <w:r>
        <w:t>在配置文件中用一个变量定义开发模式和运行模式</w:t>
      </w:r>
    </w:p>
    <w:p w:rsidR="001931AF" w:rsidRDefault="001931AF" w:rsidP="001931AF">
      <w:pPr>
        <w:pStyle w:val="ad"/>
        <w:rPr>
          <w:rFonts w:hint="eastAsia"/>
        </w:rPr>
      </w:pPr>
      <w:r w:rsidRPr="001931AF">
        <w:rPr>
          <w:noProof/>
        </w:rPr>
        <w:pict>
          <v:shape id="_x0000_i1045" type="#_x0000_t75" style="width:410.1pt;height:25.05pt;visibility:visible;mso-wrap-style:square">
            <v:imagedata r:id="rId28" o:title=""/>
          </v:shape>
        </w:pict>
      </w:r>
    </w:p>
    <w:p w:rsidR="00AD595C" w:rsidRDefault="00F06E98" w:rsidP="00B73F79">
      <w:pPr>
        <w:ind w:firstLineChars="0" w:firstLine="0"/>
      </w:pPr>
      <w:r>
        <w:t>在</w:t>
      </w:r>
      <w:r>
        <w:rPr>
          <w:rFonts w:hint="eastAsia"/>
        </w:rPr>
        <w:t>framework.class.php</w:t>
      </w:r>
      <w:r>
        <w:rPr>
          <w:rFonts w:hint="eastAsia"/>
        </w:rPr>
        <w:t>中，定义日志目录</w:t>
      </w:r>
    </w:p>
    <w:p w:rsidR="00F06E98" w:rsidRDefault="00F06E98" w:rsidP="00F06E98">
      <w:pPr>
        <w:pStyle w:val="ad"/>
        <w:rPr>
          <w:rFonts w:hint="eastAsia"/>
        </w:rPr>
      </w:pPr>
      <w:r w:rsidRPr="00F06E98">
        <w:rPr>
          <w:noProof/>
        </w:rPr>
        <w:pict>
          <v:shape id="_x0000_i1046" type="#_x0000_t75" style="width:333.1pt;height:23.15pt;visibility:visible;mso-wrap-style:square">
            <v:imagedata r:id="rId29" o:title=""/>
          </v:shape>
        </w:pict>
      </w:r>
    </w:p>
    <w:p w:rsidR="00AD595C" w:rsidRDefault="000D3568" w:rsidP="00B73F79">
      <w:pPr>
        <w:ind w:firstLineChars="0" w:firstLine="0"/>
      </w:pPr>
      <w:r>
        <w:t>在</w:t>
      </w:r>
      <w:r>
        <w:rPr>
          <w:rFonts w:hint="eastAsia"/>
        </w:rPr>
        <w:t>Framework</w:t>
      </w:r>
      <w:r>
        <w:rPr>
          <w:rFonts w:hint="eastAsia"/>
        </w:rPr>
        <w:t>类中</w:t>
      </w:r>
      <w:r w:rsidR="00F06E98">
        <w:rPr>
          <w:rFonts w:hint="eastAsia"/>
        </w:rPr>
        <w:t>定义初始化显示出错方式</w:t>
      </w:r>
    </w:p>
    <w:p w:rsidR="00030479" w:rsidRDefault="00030479" w:rsidP="00030479">
      <w:pPr>
        <w:pStyle w:val="ad"/>
      </w:pPr>
      <w:r>
        <w:t>private static function initError(){</w:t>
      </w:r>
    </w:p>
    <w:p w:rsidR="00030479" w:rsidRDefault="00030479" w:rsidP="00030479">
      <w:pPr>
        <w:pStyle w:val="ad"/>
        <w:rPr>
          <w:rFonts w:hint="eastAsia"/>
        </w:rPr>
      </w:pPr>
      <w:r>
        <w:rPr>
          <w:rFonts w:hint="eastAsia"/>
        </w:rPr>
        <w:t xml:space="preserve">        ini_set('error_reporting', E_ALL | E_STRICT);   //</w:t>
      </w:r>
      <w:r>
        <w:rPr>
          <w:rFonts w:hint="eastAsia"/>
        </w:rPr>
        <w:t>报所有错误</w:t>
      </w:r>
    </w:p>
    <w:p w:rsidR="00030479" w:rsidRDefault="00030479" w:rsidP="00030479">
      <w:pPr>
        <w:pStyle w:val="ad"/>
        <w:rPr>
          <w:rFonts w:hint="eastAsia"/>
        </w:rPr>
      </w:pPr>
      <w:r>
        <w:rPr>
          <w:rFonts w:hint="eastAsia"/>
        </w:rPr>
        <w:t xml:space="preserve">        if($GLOBALS['config']['app']['app_debug']){ //</w:t>
      </w:r>
      <w:r>
        <w:rPr>
          <w:rFonts w:hint="eastAsia"/>
        </w:rPr>
        <w:t>开发模式</w:t>
      </w:r>
    </w:p>
    <w:p w:rsidR="00030479" w:rsidRDefault="00030479" w:rsidP="00030479">
      <w:pPr>
        <w:pStyle w:val="ad"/>
        <w:rPr>
          <w:rFonts w:hint="eastAsia"/>
        </w:rPr>
      </w:pPr>
      <w:r>
        <w:rPr>
          <w:rFonts w:hint="eastAsia"/>
        </w:rPr>
        <w:t xml:space="preserve">            ini_set('display_errors', 'on');    //</w:t>
      </w:r>
      <w:r>
        <w:rPr>
          <w:rFonts w:hint="eastAsia"/>
        </w:rPr>
        <w:t>在浏览器上显示</w:t>
      </w:r>
    </w:p>
    <w:p w:rsidR="00030479" w:rsidRDefault="00030479" w:rsidP="00030479">
      <w:pPr>
        <w:pStyle w:val="ad"/>
        <w:rPr>
          <w:rFonts w:hint="eastAsia"/>
        </w:rPr>
      </w:pPr>
      <w:r>
        <w:rPr>
          <w:rFonts w:hint="eastAsia"/>
        </w:rPr>
        <w:t xml:space="preserve">            ini_set('log_errors', 'off');       //</w:t>
      </w:r>
      <w:r>
        <w:rPr>
          <w:rFonts w:hint="eastAsia"/>
        </w:rPr>
        <w:t>关闭日志功能</w:t>
      </w:r>
    </w:p>
    <w:p w:rsidR="00030479" w:rsidRDefault="00030479" w:rsidP="00030479">
      <w:pPr>
        <w:pStyle w:val="ad"/>
        <w:rPr>
          <w:rFonts w:hint="eastAsia"/>
        </w:rPr>
      </w:pPr>
      <w:r>
        <w:rPr>
          <w:rFonts w:hint="eastAsia"/>
        </w:rPr>
        <w:t xml:space="preserve">        }else{  //</w:t>
      </w:r>
      <w:r>
        <w:rPr>
          <w:rFonts w:hint="eastAsia"/>
        </w:rPr>
        <w:t>运行模式</w:t>
      </w:r>
    </w:p>
    <w:p w:rsidR="00030479" w:rsidRDefault="00030479" w:rsidP="00030479">
      <w:pPr>
        <w:pStyle w:val="ad"/>
        <w:rPr>
          <w:rFonts w:hint="eastAsia"/>
        </w:rPr>
      </w:pPr>
      <w:r>
        <w:rPr>
          <w:rFonts w:hint="eastAsia"/>
        </w:rPr>
        <w:t xml:space="preserve">            ini_set('display_errors', 'off');   //</w:t>
      </w:r>
      <w:r>
        <w:rPr>
          <w:rFonts w:hint="eastAsia"/>
        </w:rPr>
        <w:t>关闭在浏览器显示</w:t>
      </w:r>
    </w:p>
    <w:p w:rsidR="00030479" w:rsidRDefault="00030479" w:rsidP="00030479">
      <w:pPr>
        <w:pStyle w:val="ad"/>
        <w:rPr>
          <w:rFonts w:hint="eastAsia"/>
        </w:rPr>
      </w:pPr>
      <w:r>
        <w:rPr>
          <w:rFonts w:hint="eastAsia"/>
        </w:rPr>
        <w:t xml:space="preserve">            ini_set('log_errors', 'on');        //</w:t>
      </w:r>
      <w:r>
        <w:rPr>
          <w:rFonts w:hint="eastAsia"/>
        </w:rPr>
        <w:t>开启日志功能</w:t>
      </w:r>
    </w:p>
    <w:p w:rsidR="00030479" w:rsidRDefault="00030479" w:rsidP="00030479">
      <w:pPr>
        <w:pStyle w:val="ad"/>
        <w:rPr>
          <w:rFonts w:hint="eastAsia"/>
        </w:rPr>
      </w:pPr>
      <w:r>
        <w:rPr>
          <w:rFonts w:hint="eastAsia"/>
        </w:rPr>
        <w:t xml:space="preserve">            ini_set('error_log', LOG_PATH.'error.log'); //</w:t>
      </w:r>
      <w:r>
        <w:rPr>
          <w:rFonts w:hint="eastAsia"/>
        </w:rPr>
        <w:t>日志地址</w:t>
      </w:r>
    </w:p>
    <w:p w:rsidR="00030479" w:rsidRDefault="00030479" w:rsidP="00030479">
      <w:pPr>
        <w:pStyle w:val="ad"/>
      </w:pPr>
      <w:r>
        <w:lastRenderedPageBreak/>
        <w:t xml:space="preserve">        }</w:t>
      </w:r>
    </w:p>
    <w:p w:rsidR="00F06E98" w:rsidRDefault="00030479" w:rsidP="00030479">
      <w:pPr>
        <w:pStyle w:val="ad"/>
        <w:rPr>
          <w:rFonts w:hint="eastAsia"/>
        </w:rPr>
      </w:pPr>
      <w:r>
        <w:t xml:space="preserve">    }</w:t>
      </w:r>
    </w:p>
    <w:p w:rsidR="00AD595C" w:rsidRDefault="00E53AA4" w:rsidP="00B73F79">
      <w:pPr>
        <w:ind w:firstLineChars="0" w:firstLine="0"/>
      </w:pPr>
      <w:r>
        <w:rPr>
          <w:rFonts w:hint="eastAsia"/>
        </w:rPr>
        <w:t>调用初始化错误显示</w:t>
      </w:r>
    </w:p>
    <w:p w:rsidR="00AD595C" w:rsidRDefault="00EE5BE8" w:rsidP="00E53AA4">
      <w:pPr>
        <w:pStyle w:val="ad"/>
        <w:rPr>
          <w:rFonts w:hint="eastAsia"/>
        </w:rPr>
      </w:pPr>
      <w:r w:rsidRPr="00E53AA4">
        <w:rPr>
          <w:noProof/>
        </w:rPr>
        <w:pict>
          <v:shape id="_x0000_i1047" type="#_x0000_t75" style="width:163.4pt;height:55.1pt;visibility:visible;mso-wrap-style:square">
            <v:imagedata r:id="rId30" o:title=""/>
          </v:shape>
        </w:pict>
      </w:r>
    </w:p>
    <w:p w:rsidR="009D2EE6" w:rsidRDefault="001C47F3" w:rsidP="001C47F3">
      <w:pPr>
        <w:pStyle w:val="2"/>
      </w:pPr>
      <w:r>
        <w:t>文件夹操作</w:t>
      </w:r>
    </w:p>
    <w:p w:rsidR="00803C5C" w:rsidRDefault="00DF429C" w:rsidP="00DF429C">
      <w:pPr>
        <w:pStyle w:val="3"/>
      </w:pPr>
      <w:r>
        <w:t>创建文件夹</w:t>
      </w:r>
      <w:r w:rsidR="00E124D0">
        <w:rPr>
          <w:rFonts w:hint="eastAsia"/>
        </w:rPr>
        <w:t>（</w:t>
      </w:r>
      <w:r w:rsidR="00E124D0">
        <w:rPr>
          <w:rFonts w:hint="eastAsia"/>
        </w:rPr>
        <w:t>mkdir</w:t>
      </w:r>
      <w:r w:rsidR="00E124D0">
        <w:rPr>
          <w:rFonts w:hint="eastAsia"/>
        </w:rPr>
        <w:t>）</w:t>
      </w:r>
    </w:p>
    <w:p w:rsidR="00803C5C" w:rsidRDefault="0078431D" w:rsidP="0078431D">
      <w:pPr>
        <w:pStyle w:val="ad"/>
        <w:rPr>
          <w:noProof/>
          <w:shd w:val="clear" w:color="auto" w:fill="auto"/>
        </w:rPr>
      </w:pPr>
      <w:r w:rsidRPr="00583927">
        <w:rPr>
          <w:noProof/>
          <w:shd w:val="clear" w:color="auto" w:fill="auto"/>
        </w:rPr>
        <w:pict>
          <v:shape id="_x0000_i1048" type="#_x0000_t75" style="width:414.45pt;height:46.35pt;visibility:visible;mso-wrap-style:square">
            <v:imagedata r:id="rId31" o:title=""/>
          </v:shape>
        </w:pict>
      </w:r>
    </w:p>
    <w:p w:rsidR="006C5F55" w:rsidRDefault="006C5F55" w:rsidP="0078431D">
      <w:pPr>
        <w:pStyle w:val="ad"/>
        <w:rPr>
          <w:noProof/>
          <w:shd w:val="clear" w:color="auto" w:fill="auto"/>
        </w:rPr>
      </w:pPr>
    </w:p>
    <w:p w:rsidR="006C5F55" w:rsidRDefault="006C5F55" w:rsidP="0078431D">
      <w:pPr>
        <w:pStyle w:val="ad"/>
      </w:pPr>
      <w:r w:rsidRPr="006C5F55">
        <w:rPr>
          <w:noProof/>
        </w:rPr>
        <w:pict>
          <v:shape id="_x0000_i1049" type="#_x0000_t75" style="width:462.05pt;height:35.05pt;visibility:visible;mso-wrap-style:square">
            <v:imagedata r:id="rId32" o:title=""/>
          </v:shape>
        </w:pict>
      </w:r>
    </w:p>
    <w:p w:rsidR="009D2EE6" w:rsidRDefault="003852F9" w:rsidP="003852F9">
      <w:pPr>
        <w:pStyle w:val="3"/>
      </w:pPr>
      <w:r>
        <w:t>删除文件夹</w:t>
      </w:r>
      <w:r w:rsidR="00522556">
        <w:rPr>
          <w:rFonts w:hint="eastAsia"/>
        </w:rPr>
        <w:t>（</w:t>
      </w:r>
      <w:r w:rsidR="00522556">
        <w:rPr>
          <w:rFonts w:hint="eastAsia"/>
        </w:rPr>
        <w:t>rmdir</w:t>
      </w:r>
      <w:r w:rsidR="00522556">
        <w:rPr>
          <w:rFonts w:hint="eastAsia"/>
        </w:rPr>
        <w:t>）</w:t>
      </w:r>
    </w:p>
    <w:p w:rsidR="009D2EE6" w:rsidRPr="00522556" w:rsidRDefault="003C08EA" w:rsidP="003C08EA">
      <w:pPr>
        <w:pStyle w:val="ad"/>
      </w:pPr>
      <w:r w:rsidRPr="003C08EA">
        <w:rPr>
          <w:noProof/>
        </w:rPr>
        <w:pict>
          <v:shape id="_x0000_i1051" type="#_x0000_t75" style="width:147.15pt;height:39.45pt;visibility:visible;mso-wrap-style:square">
            <v:imagedata r:id="rId33" o:title=""/>
          </v:shape>
        </w:pict>
      </w:r>
    </w:p>
    <w:p w:rsidR="003852F9" w:rsidRDefault="00522556" w:rsidP="00522556">
      <w:pPr>
        <w:pStyle w:val="a9"/>
        <w:ind w:firstLine="562"/>
      </w:pPr>
      <w:r>
        <w:rPr>
          <w:rFonts w:hint="eastAsia"/>
        </w:rPr>
        <w:t>脚下留心：如果文件夹下有内容，此文件夹是不允许删除的。</w:t>
      </w:r>
    </w:p>
    <w:p w:rsidR="00522556" w:rsidRDefault="00522556" w:rsidP="00522556">
      <w:pPr>
        <w:pStyle w:val="ad"/>
        <w:ind w:firstLineChars="0" w:firstLine="0"/>
        <w:rPr>
          <w:rFonts w:hint="eastAsia"/>
        </w:rPr>
      </w:pPr>
      <w:r w:rsidRPr="00522556">
        <w:rPr>
          <w:noProof/>
        </w:rPr>
        <w:pict>
          <v:shape id="_x0000_i1050" type="#_x0000_t75" style="width:482.1pt;height:33.2pt;visibility:visible;mso-wrap-style:square">
            <v:imagedata r:id="rId34" o:title=""/>
          </v:shape>
        </w:pict>
      </w:r>
    </w:p>
    <w:p w:rsidR="003852F9" w:rsidRDefault="00C65158" w:rsidP="00C65158">
      <w:pPr>
        <w:pStyle w:val="3"/>
      </w:pPr>
      <w:r>
        <w:rPr>
          <w:rFonts w:hint="eastAsia"/>
        </w:rPr>
        <w:t>重命名</w:t>
      </w:r>
      <w:r w:rsidR="00145A7D">
        <w:rPr>
          <w:rFonts w:hint="eastAsia"/>
        </w:rPr>
        <w:t>、移动文件夹</w:t>
      </w:r>
      <w:r>
        <w:rPr>
          <w:rFonts w:hint="eastAsia"/>
        </w:rPr>
        <w:t>(</w:t>
      </w:r>
      <w:r>
        <w:t>rename</w:t>
      </w:r>
      <w:r>
        <w:rPr>
          <w:rFonts w:hint="eastAsia"/>
        </w:rPr>
        <w:t>)</w:t>
      </w:r>
    </w:p>
    <w:p w:rsidR="003852F9" w:rsidRDefault="002944F2" w:rsidP="00D85F82">
      <w:pPr>
        <w:pStyle w:val="ad"/>
      </w:pPr>
      <w:r w:rsidRPr="002944F2">
        <w:rPr>
          <w:noProof/>
        </w:rPr>
        <w:pict>
          <v:shape id="_x0000_i1052" type="#_x0000_t75" style="width:481.45pt;height:39.45pt;visibility:visible;mso-wrap-style:square">
            <v:imagedata r:id="rId35" o:title=""/>
          </v:shape>
        </w:pict>
      </w:r>
    </w:p>
    <w:p w:rsidR="003852F9" w:rsidRDefault="002944F2" w:rsidP="002944F2">
      <w:pPr>
        <w:pStyle w:val="3"/>
        <w:rPr>
          <w:rFonts w:hint="eastAsia"/>
        </w:rPr>
      </w:pPr>
      <w:r>
        <w:rPr>
          <w:rFonts w:hint="eastAsia"/>
        </w:rPr>
        <w:lastRenderedPageBreak/>
        <w:t>打开文件夹</w:t>
      </w:r>
      <w:r w:rsidR="00DA5C0F">
        <w:rPr>
          <w:rFonts w:hint="eastAsia"/>
        </w:rPr>
        <w:t>（</w:t>
      </w:r>
      <w:r w:rsidR="00DA5C0F">
        <w:rPr>
          <w:rFonts w:hint="eastAsia"/>
        </w:rPr>
        <w:t>opendir</w:t>
      </w:r>
      <w:r w:rsidR="00DA5C0F">
        <w:rPr>
          <w:rFonts w:hint="eastAsia"/>
        </w:rPr>
        <w:t>）</w:t>
      </w:r>
      <w:r>
        <w:rPr>
          <w:rFonts w:hint="eastAsia"/>
        </w:rPr>
        <w:t>并读取</w:t>
      </w:r>
      <w:r w:rsidR="006670EB">
        <w:rPr>
          <w:rFonts w:hint="eastAsia"/>
        </w:rPr>
        <w:t>文件夹</w:t>
      </w:r>
      <w:r w:rsidR="00DA5C0F">
        <w:rPr>
          <w:rFonts w:hint="eastAsia"/>
        </w:rPr>
        <w:t>(</w:t>
      </w:r>
      <w:r w:rsidR="00DA5C0F">
        <w:t>readdir</w:t>
      </w:r>
      <w:r w:rsidR="00DA5C0F">
        <w:rPr>
          <w:rFonts w:hint="eastAsia"/>
        </w:rPr>
        <w:t>)</w:t>
      </w:r>
    </w:p>
    <w:p w:rsidR="00A47F13" w:rsidRDefault="00E84CE8" w:rsidP="00E84CE8">
      <w:pPr>
        <w:pStyle w:val="ad"/>
      </w:pPr>
      <w:r w:rsidRPr="00583927">
        <w:rPr>
          <w:noProof/>
          <w:shd w:val="clear" w:color="auto" w:fill="auto"/>
        </w:rPr>
        <w:pict>
          <v:shape id="_x0000_i1053" type="#_x0000_t75" style="width:317.45pt;height:48.85pt;visibility:visible;mso-wrap-style:square">
            <v:imagedata r:id="rId36" o:title=""/>
          </v:shape>
        </w:pict>
      </w:r>
    </w:p>
    <w:p w:rsidR="002944F2" w:rsidRDefault="004E6766" w:rsidP="00B73F79">
      <w:pPr>
        <w:ind w:firstLineChars="0" w:firstLine="0"/>
      </w:pPr>
      <w:r>
        <w:rPr>
          <w:rFonts w:hint="eastAsia"/>
        </w:rPr>
        <w:t>通过递归的方式遍历文件夹</w:t>
      </w:r>
    </w:p>
    <w:p w:rsidR="004E6766" w:rsidRDefault="004E6766" w:rsidP="004E6766">
      <w:pPr>
        <w:pStyle w:val="ad"/>
      </w:pPr>
      <w:r>
        <w:t>&lt;?php</w:t>
      </w:r>
    </w:p>
    <w:p w:rsidR="004E6766" w:rsidRDefault="004E6766" w:rsidP="004E6766">
      <w:pPr>
        <w:pStyle w:val="ad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通过递归实现遍历文件夹</w:t>
      </w:r>
    </w:p>
    <w:p w:rsidR="004E6766" w:rsidRDefault="004E6766" w:rsidP="004E6766">
      <w:pPr>
        <w:pStyle w:val="ad"/>
      </w:pPr>
      <w:r>
        <w:t>function getFile($path) {</w:t>
      </w:r>
    </w:p>
    <w:p w:rsidR="004E6766" w:rsidRDefault="004E6766" w:rsidP="004E6766">
      <w:pPr>
        <w:pStyle w:val="ad"/>
        <w:rPr>
          <w:rFonts w:hint="eastAsia"/>
        </w:rPr>
      </w:pPr>
      <w:r>
        <w:rPr>
          <w:rFonts w:hint="eastAsia"/>
        </w:rPr>
        <w:tab/>
        <w:t>$folder=opendir($path);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打开文件夹</w:t>
      </w:r>
    </w:p>
    <w:p w:rsidR="004E6766" w:rsidRDefault="004E6766" w:rsidP="004E6766">
      <w:pPr>
        <w:pStyle w:val="ad"/>
      </w:pPr>
      <w:r>
        <w:tab/>
        <w:t>echo '&lt;ul&gt;';</w:t>
      </w:r>
    </w:p>
    <w:p w:rsidR="004E6766" w:rsidRDefault="004E6766" w:rsidP="004E6766">
      <w:pPr>
        <w:pStyle w:val="ad"/>
      </w:pPr>
      <w:r>
        <w:tab/>
        <w:t>while($f=readdir($folder)){</w:t>
      </w:r>
    </w:p>
    <w:p w:rsidR="004E6766" w:rsidRDefault="004E6766" w:rsidP="004E6766">
      <w:pPr>
        <w:pStyle w:val="ad"/>
      </w:pPr>
      <w:r>
        <w:tab/>
      </w:r>
      <w:r>
        <w:tab/>
        <w:t>if($f=='.' || $f=='..')</w:t>
      </w:r>
    </w:p>
    <w:p w:rsidR="004E6766" w:rsidRDefault="004E6766" w:rsidP="004E6766">
      <w:pPr>
        <w:pStyle w:val="ad"/>
      </w:pPr>
      <w:r>
        <w:tab/>
      </w:r>
      <w:r>
        <w:tab/>
      </w:r>
      <w:r>
        <w:tab/>
        <w:t>continue;</w:t>
      </w:r>
    </w:p>
    <w:p w:rsidR="004E6766" w:rsidRDefault="004E6766" w:rsidP="004E6766">
      <w:pPr>
        <w:pStyle w:val="ad"/>
      </w:pPr>
      <w:r>
        <w:tab/>
      </w:r>
      <w:r>
        <w:tab/>
        <w:t>echo '&lt;li&gt;',$f,'&lt;/li&gt;';</w:t>
      </w:r>
    </w:p>
    <w:p w:rsidR="004E6766" w:rsidRDefault="004E6766" w:rsidP="004E6766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if(is_dir("{$path}/{$f}")){</w:t>
      </w:r>
      <w:r>
        <w:rPr>
          <w:rFonts w:hint="eastAsia"/>
        </w:rPr>
        <w:tab/>
        <w:t>//</w:t>
      </w:r>
      <w:r>
        <w:rPr>
          <w:rFonts w:hint="eastAsia"/>
        </w:rPr>
        <w:t>如果当前是文件夹继续递归</w:t>
      </w:r>
    </w:p>
    <w:p w:rsidR="004E6766" w:rsidRDefault="004E6766" w:rsidP="004E6766">
      <w:pPr>
        <w:pStyle w:val="ad"/>
      </w:pPr>
      <w:r>
        <w:tab/>
      </w:r>
      <w:r>
        <w:tab/>
      </w:r>
      <w:r>
        <w:tab/>
        <w:t>getFile("{$path}/{$f}");</w:t>
      </w:r>
    </w:p>
    <w:p w:rsidR="004E6766" w:rsidRDefault="004E6766" w:rsidP="004E6766">
      <w:pPr>
        <w:pStyle w:val="ad"/>
      </w:pPr>
      <w:r>
        <w:tab/>
      </w:r>
      <w:r>
        <w:tab/>
        <w:t>}</w:t>
      </w:r>
      <w:r>
        <w:tab/>
      </w:r>
      <w:r>
        <w:tab/>
      </w:r>
    </w:p>
    <w:p w:rsidR="004E6766" w:rsidRDefault="004E6766" w:rsidP="004E6766">
      <w:pPr>
        <w:pStyle w:val="ad"/>
      </w:pPr>
      <w:r>
        <w:tab/>
        <w:t>}</w:t>
      </w:r>
    </w:p>
    <w:p w:rsidR="004E6766" w:rsidRDefault="004E6766" w:rsidP="004E6766">
      <w:pPr>
        <w:pStyle w:val="ad"/>
      </w:pPr>
      <w:r>
        <w:tab/>
        <w:t>echo '&lt;/ul&gt;';</w:t>
      </w:r>
    </w:p>
    <w:p w:rsidR="004E6766" w:rsidRDefault="004E6766" w:rsidP="004E6766">
      <w:pPr>
        <w:pStyle w:val="ad"/>
      </w:pPr>
      <w:r>
        <w:t>}</w:t>
      </w:r>
    </w:p>
    <w:p w:rsidR="004E6766" w:rsidRDefault="004E6766" w:rsidP="004E6766">
      <w:pPr>
        <w:pStyle w:val="ad"/>
        <w:rPr>
          <w:rFonts w:hint="eastAsia"/>
        </w:rPr>
      </w:pPr>
      <w:r>
        <w:rPr>
          <w:rFonts w:hint="eastAsia"/>
        </w:rPr>
        <w:t>$path=$_SERVER['DOCUMENT_ROOT'];</w:t>
      </w:r>
      <w:r>
        <w:rPr>
          <w:rFonts w:hint="eastAsia"/>
        </w:rPr>
        <w:tab/>
        <w:t>//</w:t>
      </w:r>
      <w:r>
        <w:rPr>
          <w:rFonts w:hint="eastAsia"/>
        </w:rPr>
        <w:t>根目录</w:t>
      </w:r>
    </w:p>
    <w:p w:rsidR="004E6766" w:rsidRDefault="004E6766" w:rsidP="004E6766">
      <w:pPr>
        <w:pStyle w:val="ad"/>
      </w:pPr>
      <w:r>
        <w:t>getFile($path);</w:t>
      </w:r>
    </w:p>
    <w:p w:rsidR="002944F2" w:rsidRDefault="004E6766" w:rsidP="004E6766">
      <w:pPr>
        <w:pStyle w:val="ad"/>
      </w:pPr>
      <w:r>
        <w:rPr>
          <w:rFonts w:hint="eastAsia"/>
        </w:rPr>
        <w:t>closedir();</w:t>
      </w:r>
      <w:r>
        <w:rPr>
          <w:rFonts w:hint="eastAsia"/>
        </w:rPr>
        <w:tab/>
        <w:t>//</w:t>
      </w:r>
      <w:r>
        <w:rPr>
          <w:rFonts w:hint="eastAsia"/>
        </w:rPr>
        <w:t>关闭文件夹</w:t>
      </w:r>
    </w:p>
    <w:p w:rsidR="002944F2" w:rsidRDefault="00816E40" w:rsidP="00816E40">
      <w:pPr>
        <w:pStyle w:val="a9"/>
        <w:ind w:firstLine="562"/>
      </w:pPr>
      <w:r>
        <w:rPr>
          <w:rFonts w:hint="eastAsia"/>
        </w:rPr>
        <w:t>is_dir()：是否是文件夹</w:t>
      </w:r>
    </w:p>
    <w:p w:rsidR="00816E40" w:rsidRDefault="00816E40" w:rsidP="00816E40">
      <w:pPr>
        <w:pStyle w:val="a9"/>
        <w:ind w:firstLine="562"/>
        <w:rPr>
          <w:rFonts w:hint="eastAsia"/>
        </w:rPr>
      </w:pPr>
      <w:r>
        <w:t>closedir()</w:t>
      </w:r>
      <w:r w:rsidR="00831BA6">
        <w:rPr>
          <w:rFonts w:hint="eastAsia"/>
        </w:rPr>
        <w:t>：</w:t>
      </w:r>
      <w:r>
        <w:t>关闭文件夹</w:t>
      </w:r>
    </w:p>
    <w:p w:rsidR="002944F2" w:rsidRDefault="00E70C43" w:rsidP="00E70C43">
      <w:pPr>
        <w:pStyle w:val="2"/>
      </w:pPr>
      <w:r>
        <w:t>文件操作</w:t>
      </w:r>
    </w:p>
    <w:p w:rsidR="002944F2" w:rsidRDefault="00082158" w:rsidP="00082158">
      <w:pPr>
        <w:pStyle w:val="3"/>
      </w:pPr>
      <w:r w:rsidRPr="00082158">
        <w:t>file_put_contents()</w:t>
      </w:r>
      <w:r>
        <w:rPr>
          <w:rFonts w:hint="eastAsia"/>
        </w:rPr>
        <w:t>：</w:t>
      </w:r>
      <w:r>
        <w:t>将内容写到文件中</w:t>
      </w:r>
    </w:p>
    <w:p w:rsidR="002944F2" w:rsidRDefault="003F3BBE" w:rsidP="00082158">
      <w:pPr>
        <w:pStyle w:val="ad"/>
      </w:pPr>
      <w:r w:rsidRPr="003F3BBE">
        <w:rPr>
          <w:noProof/>
        </w:rPr>
        <w:pict>
          <v:shape id="_x0000_i1054" type="#_x0000_t75" style="width:481.45pt;height:27.55pt;visibility:visible;mso-wrap-style:square">
            <v:imagedata r:id="rId37" o:title=""/>
          </v:shape>
        </w:pict>
      </w:r>
    </w:p>
    <w:p w:rsidR="002944F2" w:rsidRDefault="003F3BBE" w:rsidP="003F3BBE">
      <w:pPr>
        <w:pStyle w:val="3"/>
        <w:rPr>
          <w:rFonts w:hint="eastAsia"/>
        </w:rPr>
      </w:pPr>
      <w:r>
        <w:rPr>
          <w:rFonts w:hint="eastAsia"/>
        </w:rPr>
        <w:lastRenderedPageBreak/>
        <w:t>file_</w:t>
      </w:r>
      <w:r>
        <w:t>get_contents()</w:t>
      </w:r>
      <w:r>
        <w:rPr>
          <w:rFonts w:hint="eastAsia"/>
        </w:rPr>
        <w:t>：</w:t>
      </w:r>
      <w:r>
        <w:t>将文件内容读取出来</w:t>
      </w:r>
    </w:p>
    <w:p w:rsidR="002944F2" w:rsidRDefault="00C833C9" w:rsidP="001C46B7">
      <w:pPr>
        <w:pStyle w:val="ad"/>
      </w:pPr>
      <w:r w:rsidRPr="00C833C9">
        <w:rPr>
          <w:noProof/>
        </w:rPr>
        <w:pict>
          <v:shape id="_x0000_i1055" type="#_x0000_t75" style="width:482.1pt;height:33.2pt;visibility:visible;mso-wrap-style:square">
            <v:imagedata r:id="rId38" o:title=""/>
          </v:shape>
        </w:pict>
      </w:r>
    </w:p>
    <w:p w:rsidR="00685852" w:rsidRDefault="009575F2" w:rsidP="009575F2">
      <w:pPr>
        <w:pStyle w:val="3"/>
      </w:pPr>
      <w:r>
        <w:t>打开文件</w:t>
      </w:r>
      <w:r>
        <w:rPr>
          <w:rFonts w:hint="eastAsia"/>
        </w:rPr>
        <w:t>（</w:t>
      </w:r>
      <w:r>
        <w:rPr>
          <w:rFonts w:hint="eastAsia"/>
        </w:rPr>
        <w:t>fopen</w:t>
      </w:r>
      <w:r>
        <w:rPr>
          <w:rFonts w:hint="eastAsia"/>
        </w:rPr>
        <w:t>）</w:t>
      </w:r>
    </w:p>
    <w:p w:rsidR="001C46B7" w:rsidRDefault="003522E6" w:rsidP="00B73F79">
      <w:pPr>
        <w:ind w:firstLineChars="0" w:firstLine="0"/>
      </w:pPr>
      <w:r>
        <w:t>语法</w:t>
      </w:r>
      <w:r>
        <w:rPr>
          <w:rFonts w:hint="eastAsia"/>
        </w:rPr>
        <w:t>：</w:t>
      </w:r>
      <w:r>
        <w:rPr>
          <w:rFonts w:hint="eastAsia"/>
        </w:rPr>
        <w:t>$fp=fopen(</w:t>
      </w:r>
      <w:r>
        <w:rPr>
          <w:rFonts w:hint="eastAsia"/>
        </w:rPr>
        <w:t>地址，模式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返回的是文件指针</w:t>
      </w:r>
      <w:r>
        <w:rPr>
          <w:rFonts w:hint="eastAsia"/>
        </w:rPr>
        <w:t>（</w:t>
      </w:r>
      <w:r>
        <w:rPr>
          <w:rFonts w:hint="eastAsia"/>
        </w:rPr>
        <w:t>file pointer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D3399D" w:rsidTr="00DC0114">
        <w:tc>
          <w:tcPr>
            <w:tcW w:w="4926" w:type="dxa"/>
            <w:shd w:val="clear" w:color="auto" w:fill="auto"/>
          </w:tcPr>
          <w:p w:rsidR="00D3399D" w:rsidRDefault="00D3399D" w:rsidP="00DC0114">
            <w:pPr>
              <w:widowControl w:val="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模式</w:t>
            </w:r>
          </w:p>
        </w:tc>
        <w:tc>
          <w:tcPr>
            <w:tcW w:w="4927" w:type="dxa"/>
            <w:shd w:val="clear" w:color="auto" w:fill="auto"/>
          </w:tcPr>
          <w:p w:rsidR="00D3399D" w:rsidRDefault="00D3399D" w:rsidP="00DC0114">
            <w:pPr>
              <w:widowControl w:val="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D3399D" w:rsidTr="00DC0114">
        <w:tc>
          <w:tcPr>
            <w:tcW w:w="4926" w:type="dxa"/>
            <w:shd w:val="clear" w:color="auto" w:fill="auto"/>
          </w:tcPr>
          <w:p w:rsidR="00D3399D" w:rsidRDefault="00D3399D" w:rsidP="00DC0114">
            <w:pPr>
              <w:widowControl w:val="0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4927" w:type="dxa"/>
            <w:shd w:val="clear" w:color="auto" w:fill="auto"/>
          </w:tcPr>
          <w:p w:rsidR="00D3399D" w:rsidRDefault="00D3399D" w:rsidP="00DC0114">
            <w:pPr>
              <w:widowControl w:val="0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读</w:t>
            </w:r>
          </w:p>
        </w:tc>
      </w:tr>
      <w:tr w:rsidR="00D3399D" w:rsidTr="00DC0114">
        <w:tc>
          <w:tcPr>
            <w:tcW w:w="4926" w:type="dxa"/>
            <w:shd w:val="clear" w:color="auto" w:fill="auto"/>
          </w:tcPr>
          <w:p w:rsidR="00D3399D" w:rsidRDefault="00D3399D" w:rsidP="00DC0114">
            <w:pPr>
              <w:widowControl w:val="0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4927" w:type="dxa"/>
            <w:shd w:val="clear" w:color="auto" w:fill="auto"/>
          </w:tcPr>
          <w:p w:rsidR="00D3399D" w:rsidRDefault="00D3399D" w:rsidP="00DC0114">
            <w:pPr>
              <w:widowControl w:val="0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写</w:t>
            </w:r>
            <w:r w:rsidR="00F67966">
              <w:rPr>
                <w:rFonts w:hint="eastAsia"/>
              </w:rPr>
              <w:t>（清空重写）</w:t>
            </w:r>
          </w:p>
        </w:tc>
      </w:tr>
      <w:tr w:rsidR="00D00BB9" w:rsidTr="00DC0114">
        <w:tc>
          <w:tcPr>
            <w:tcW w:w="4926" w:type="dxa"/>
            <w:shd w:val="clear" w:color="auto" w:fill="auto"/>
          </w:tcPr>
          <w:p w:rsidR="00D00BB9" w:rsidRDefault="00D00BB9" w:rsidP="00DC0114">
            <w:pPr>
              <w:widowControl w:val="0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4927" w:type="dxa"/>
            <w:shd w:val="clear" w:color="auto" w:fill="auto"/>
          </w:tcPr>
          <w:p w:rsidR="00D00BB9" w:rsidRDefault="00D00BB9" w:rsidP="00DC0114">
            <w:pPr>
              <w:widowControl w:val="0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追加</w:t>
            </w:r>
          </w:p>
        </w:tc>
      </w:tr>
    </w:tbl>
    <w:p w:rsidR="001D169B" w:rsidRDefault="001D169B" w:rsidP="006F33A4">
      <w:pPr>
        <w:pStyle w:val="3"/>
      </w:pPr>
      <w:r>
        <w:t>fgets</w:t>
      </w:r>
      <w:r>
        <w:rPr>
          <w:rFonts w:hint="eastAsia"/>
        </w:rPr>
        <w:t>()</w:t>
      </w:r>
      <w:r>
        <w:rPr>
          <w:rFonts w:hint="eastAsia"/>
        </w:rPr>
        <w:t>、</w:t>
      </w:r>
      <w:r>
        <w:rPr>
          <w:rFonts w:hint="eastAsia"/>
        </w:rPr>
        <w:t>feof()</w:t>
      </w:r>
      <w:r>
        <w:rPr>
          <w:rFonts w:hint="eastAsia"/>
        </w:rPr>
        <w:t>、</w:t>
      </w:r>
      <w:r>
        <w:rPr>
          <w:rFonts w:hint="eastAsia"/>
        </w:rPr>
        <w:t>fseek()</w:t>
      </w:r>
    </w:p>
    <w:p w:rsidR="001D169B" w:rsidRDefault="001D169B" w:rsidP="00743401">
      <w:pPr>
        <w:numPr>
          <w:ilvl w:val="0"/>
          <w:numId w:val="14"/>
        </w:numPr>
        <w:ind w:firstLineChars="0"/>
      </w:pPr>
      <w:r>
        <w:rPr>
          <w:rFonts w:hint="eastAsia"/>
        </w:rPr>
        <w:t>fgets()</w:t>
      </w:r>
      <w:r>
        <w:rPr>
          <w:rFonts w:hint="eastAsia"/>
        </w:rPr>
        <w:t>：</w:t>
      </w:r>
      <w:r w:rsidR="006F33A4">
        <w:t>读取一行</w:t>
      </w:r>
      <w:r w:rsidR="006C6901">
        <w:rPr>
          <w:rFonts w:hint="eastAsia"/>
        </w:rPr>
        <w:t>，</w:t>
      </w:r>
      <w:r w:rsidR="006C6901">
        <w:t>指针下移一行</w:t>
      </w:r>
    </w:p>
    <w:p w:rsidR="001C46B7" w:rsidRDefault="001D169B" w:rsidP="00743401">
      <w:pPr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feof()</w:t>
      </w:r>
      <w:r>
        <w:rPr>
          <w:rFonts w:hint="eastAsia"/>
        </w:rPr>
        <w:t>：</w:t>
      </w:r>
      <w:r w:rsidR="006F33A4">
        <w:t>判断</w:t>
      </w:r>
      <w:r w:rsidR="006F33A4">
        <w:rPr>
          <w:rFonts w:hint="eastAsia"/>
        </w:rPr>
        <w:t>文件指针是否在文件末尾</w:t>
      </w:r>
      <w:r w:rsidR="00743401">
        <w:rPr>
          <w:rFonts w:hint="eastAsia"/>
        </w:rPr>
        <w:t>，</w:t>
      </w:r>
      <w:r w:rsidR="00743401">
        <w:t>如果文件指针在末尾返回</w:t>
      </w:r>
      <w:r w:rsidR="00743401">
        <w:t>true</w:t>
      </w:r>
      <w:r w:rsidR="00743401">
        <w:rPr>
          <w:rFonts w:hint="eastAsia"/>
        </w:rPr>
        <w:t>，</w:t>
      </w:r>
      <w:r w:rsidR="00743401">
        <w:t>否则返回</w:t>
      </w:r>
      <w:r w:rsidR="00743401">
        <w:t>false</w:t>
      </w:r>
    </w:p>
    <w:p w:rsidR="001D169B" w:rsidRDefault="001D169B" w:rsidP="00743401">
      <w:pPr>
        <w:numPr>
          <w:ilvl w:val="0"/>
          <w:numId w:val="14"/>
        </w:numPr>
        <w:ind w:firstLineChars="0"/>
      </w:pPr>
      <w:r>
        <w:t>fseek()</w:t>
      </w:r>
      <w:r>
        <w:rPr>
          <w:rFonts w:hint="eastAsia"/>
        </w:rPr>
        <w:t>：</w:t>
      </w:r>
      <w:r>
        <w:t>移动文件指针</w:t>
      </w:r>
    </w:p>
    <w:p w:rsidR="001C46B7" w:rsidRDefault="005014F4" w:rsidP="006F33A4">
      <w:pPr>
        <w:pStyle w:val="ad"/>
      </w:pPr>
      <w:r w:rsidRPr="007C4298">
        <w:rPr>
          <w:noProof/>
        </w:rPr>
        <w:pict>
          <v:shape id="_x0000_i1056" type="#_x0000_t75" style="width:406.35pt;height:98.9pt;visibility:visible;mso-wrap-style:square">
            <v:imagedata r:id="rId39" o:title=""/>
          </v:shape>
        </w:pict>
      </w:r>
    </w:p>
    <w:p w:rsidR="00B5093F" w:rsidRDefault="001A2770" w:rsidP="001A2770">
      <w:pPr>
        <w:pStyle w:val="3"/>
      </w:pPr>
      <w:r>
        <w:rPr>
          <w:rFonts w:hint="eastAsia"/>
        </w:rPr>
        <w:t>fputs</w:t>
      </w:r>
      <w:r>
        <w:t>()</w:t>
      </w:r>
      <w:r>
        <w:rPr>
          <w:rFonts w:hint="eastAsia"/>
        </w:rPr>
        <w:t>：</w:t>
      </w:r>
      <w:r>
        <w:t>向文件中写一行</w:t>
      </w:r>
    </w:p>
    <w:p w:rsidR="00E7045E" w:rsidRPr="00E7045E" w:rsidRDefault="00E7045E" w:rsidP="00E7045E">
      <w:pPr>
        <w:ind w:firstLine="560"/>
        <w:rPr>
          <w:rFonts w:hint="eastAsia"/>
        </w:rPr>
      </w:pPr>
    </w:p>
    <w:p w:rsidR="008F75FE" w:rsidRDefault="00232262" w:rsidP="00232262">
      <w:pPr>
        <w:pStyle w:val="ad"/>
      </w:pPr>
      <w:r w:rsidRPr="00232262">
        <w:rPr>
          <w:noProof/>
        </w:rPr>
        <w:lastRenderedPageBreak/>
        <w:pict>
          <v:shape id="_x0000_i1057" type="#_x0000_t75" style="width:271.1pt;height:66.35pt;visibility:visible;mso-wrap-style:square">
            <v:imagedata r:id="rId40" o:title=""/>
          </v:shape>
        </w:pict>
      </w:r>
    </w:p>
    <w:p w:rsidR="00D34460" w:rsidRPr="00D34460" w:rsidRDefault="00D34460" w:rsidP="00D34460">
      <w:pPr>
        <w:pStyle w:val="3"/>
        <w:rPr>
          <w:rFonts w:hint="eastAsia"/>
        </w:rPr>
      </w:pPr>
      <w:r>
        <w:t>getc</w:t>
      </w:r>
      <w:r>
        <w:rPr>
          <w:rFonts w:hint="eastAsia"/>
        </w:rPr>
        <w:t>()</w:t>
      </w:r>
      <w:r>
        <w:rPr>
          <w:rFonts w:hint="eastAsia"/>
        </w:rPr>
        <w:t>：获取一个字符</w:t>
      </w:r>
    </w:p>
    <w:p w:rsidR="00643F5B" w:rsidRDefault="00BF045F" w:rsidP="00D34460">
      <w:pPr>
        <w:pStyle w:val="ad"/>
      </w:pPr>
      <w:r w:rsidRPr="00BF045F">
        <w:rPr>
          <w:noProof/>
        </w:rPr>
        <w:pict>
          <v:shape id="_x0000_i1058" type="#_x0000_t75" style="width:447.05pt;height:61.35pt;visibility:visible;mso-wrap-style:square">
            <v:imagedata r:id="rId41" o:title=""/>
          </v:shape>
        </w:pict>
      </w:r>
    </w:p>
    <w:p w:rsidR="00643F5B" w:rsidRDefault="00D34460" w:rsidP="009816AD">
      <w:pPr>
        <w:pStyle w:val="3"/>
      </w:pPr>
      <w:r>
        <w:rPr>
          <w:rFonts w:hint="eastAsia"/>
        </w:rPr>
        <w:t>read</w:t>
      </w:r>
      <w:r>
        <w:t>(</w:t>
      </w:r>
      <w:r w:rsidR="00FD4CF7">
        <w:t>文件指针</w:t>
      </w:r>
      <w:r w:rsidR="00FD4CF7">
        <w:rPr>
          <w:rFonts w:hint="eastAsia"/>
        </w:rPr>
        <w:t>，</w:t>
      </w:r>
      <w:r w:rsidR="00FD4CF7">
        <w:t>文件大小</w:t>
      </w:r>
      <w:r>
        <w:t>)</w:t>
      </w:r>
      <w:r>
        <w:rPr>
          <w:rFonts w:hint="eastAsia"/>
        </w:rPr>
        <w:t>：</w:t>
      </w:r>
      <w:r>
        <w:t>二进制读取</w:t>
      </w:r>
      <w:r w:rsidR="00B50A83">
        <w:t xml:space="preserve"> </w:t>
      </w:r>
    </w:p>
    <w:p w:rsidR="00643F5B" w:rsidRDefault="0054344B" w:rsidP="00B73F79">
      <w:pPr>
        <w:ind w:firstLineChars="0" w:firstLine="0"/>
      </w:pPr>
      <w:r>
        <w:rPr>
          <w:rFonts w:hint="eastAsia"/>
        </w:rPr>
        <w:t>二进制文件没有明确的结束标记，通过文件大小来判断文件是否读取完毕</w:t>
      </w:r>
    </w:p>
    <w:p w:rsidR="0054344B" w:rsidRDefault="0004244C" w:rsidP="00197762">
      <w:pPr>
        <w:pStyle w:val="ad"/>
        <w:rPr>
          <w:rFonts w:hint="eastAsia"/>
        </w:rPr>
      </w:pPr>
      <w:r w:rsidRPr="00197762">
        <w:rPr>
          <w:noProof/>
        </w:rPr>
        <w:pict>
          <v:shape id="_x0000_i1059" type="#_x0000_t75" style="width:396.3pt;height:61.35pt;visibility:visible;mso-wrap-style:square">
            <v:imagedata r:id="rId42" o:title=""/>
          </v:shape>
        </w:pict>
      </w:r>
    </w:p>
    <w:p w:rsidR="008F75FE" w:rsidRDefault="00CF11C6" w:rsidP="00CF11C6">
      <w:pPr>
        <w:pStyle w:val="3"/>
      </w:pPr>
      <w:r>
        <w:rPr>
          <w:rFonts w:hint="eastAsia"/>
        </w:rPr>
        <w:t>is_</w:t>
      </w:r>
      <w:r>
        <w:t>file()</w:t>
      </w:r>
      <w:r>
        <w:rPr>
          <w:rFonts w:hint="eastAsia"/>
        </w:rPr>
        <w:t>、</w:t>
      </w:r>
      <w:r>
        <w:rPr>
          <w:rFonts w:hint="eastAsia"/>
        </w:rPr>
        <w:t>file_exists()</w:t>
      </w:r>
      <w:r w:rsidR="006D6006">
        <w:rPr>
          <w:rFonts w:hint="eastAsia"/>
        </w:rPr>
        <w:t>、</w:t>
      </w:r>
      <w:r w:rsidR="006D6006">
        <w:rPr>
          <w:rFonts w:hint="eastAsia"/>
        </w:rPr>
        <w:t>unlink()</w:t>
      </w:r>
    </w:p>
    <w:p w:rsidR="00CF11C6" w:rsidRDefault="00CF11C6" w:rsidP="00CF11C6">
      <w:pPr>
        <w:numPr>
          <w:ilvl w:val="0"/>
          <w:numId w:val="15"/>
        </w:numPr>
        <w:ind w:firstLineChars="0"/>
      </w:pPr>
      <w:r>
        <w:rPr>
          <w:rFonts w:hint="eastAsia"/>
        </w:rPr>
        <w:t>is_file()</w:t>
      </w:r>
      <w:r>
        <w:rPr>
          <w:rFonts w:hint="eastAsia"/>
        </w:rPr>
        <w:t>：是否是文件</w:t>
      </w:r>
    </w:p>
    <w:p w:rsidR="00CF11C6" w:rsidRDefault="00CF11C6" w:rsidP="00CF11C6">
      <w:pPr>
        <w:numPr>
          <w:ilvl w:val="0"/>
          <w:numId w:val="15"/>
        </w:numPr>
        <w:ind w:firstLineChars="0"/>
      </w:pPr>
      <w:r>
        <w:t>file_exists()</w:t>
      </w:r>
      <w:r>
        <w:rPr>
          <w:rFonts w:hint="eastAsia"/>
        </w:rPr>
        <w:t>：</w:t>
      </w:r>
      <w:r>
        <w:t>文件夹或文件是否存在</w:t>
      </w:r>
    </w:p>
    <w:p w:rsidR="006D6006" w:rsidRPr="00CF11C6" w:rsidRDefault="006D6006" w:rsidP="00CF11C6">
      <w:pPr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unlink()</w:t>
      </w:r>
      <w:r>
        <w:rPr>
          <w:rFonts w:hint="eastAsia"/>
        </w:rPr>
        <w:t>：删除文件</w:t>
      </w:r>
    </w:p>
    <w:p w:rsidR="00CF11C6" w:rsidRDefault="009B27CE" w:rsidP="006D3868">
      <w:pPr>
        <w:pStyle w:val="ad"/>
      </w:pPr>
      <w:r w:rsidRPr="0049110D">
        <w:rPr>
          <w:noProof/>
        </w:rPr>
        <w:pict>
          <v:shape id="_x0000_i1060" type="#_x0000_t75" style="width:353.75pt;height:58.85pt;visibility:visible;mso-wrap-style:square">
            <v:imagedata r:id="rId43" o:title=""/>
          </v:shape>
        </w:pict>
      </w:r>
    </w:p>
    <w:p w:rsidR="00CF11C6" w:rsidRDefault="00E131C2" w:rsidP="00E131C2">
      <w:pPr>
        <w:pStyle w:val="3"/>
        <w:rPr>
          <w:rFonts w:hint="eastAsia"/>
        </w:rPr>
      </w:pPr>
      <w:r>
        <w:rPr>
          <w:rFonts w:hint="eastAsia"/>
        </w:rPr>
        <w:t>诗歌分页</w:t>
      </w:r>
    </w:p>
    <w:p w:rsidR="002C7B8F" w:rsidRDefault="002C7B8F" w:rsidP="002C7B8F">
      <w:pPr>
        <w:pStyle w:val="ad"/>
      </w:pPr>
      <w:r>
        <w:t>&lt;?php</w:t>
      </w:r>
    </w:p>
    <w:p w:rsidR="002C7B8F" w:rsidRDefault="002C7B8F" w:rsidP="002C7B8F">
      <w:pPr>
        <w:pStyle w:val="ad"/>
      </w:pPr>
      <w:r>
        <w:lastRenderedPageBreak/>
        <w:t>header('content-type:text/html;charset=utf-8');</w:t>
      </w:r>
    </w:p>
    <w:p w:rsidR="002C7B8F" w:rsidRDefault="002C7B8F" w:rsidP="002C7B8F">
      <w:pPr>
        <w:pStyle w:val="ad"/>
      </w:pPr>
      <w:r>
        <w:t>$fp=fopen('./shige.txt','r');</w:t>
      </w:r>
    </w:p>
    <w:p w:rsidR="002C7B8F" w:rsidRDefault="002C7B8F" w:rsidP="002C7B8F">
      <w:pPr>
        <w:pStyle w:val="ad"/>
      </w:pPr>
      <w:r>
        <w:t>$str='';</w:t>
      </w:r>
    </w:p>
    <w:p w:rsidR="002C7B8F" w:rsidRDefault="002C7B8F" w:rsidP="002C7B8F">
      <w:pPr>
        <w:pStyle w:val="ad"/>
      </w:pPr>
      <w:r>
        <w:t>while(!feof($fp)) {</w:t>
      </w:r>
    </w:p>
    <w:p w:rsidR="002C7B8F" w:rsidRDefault="002C7B8F" w:rsidP="002C7B8F">
      <w:pPr>
        <w:pStyle w:val="ad"/>
      </w:pPr>
      <w:r>
        <w:tab/>
        <w:t>$str.=fgets($fp).'&lt;br&gt;';</w:t>
      </w:r>
    </w:p>
    <w:p w:rsidR="002C7B8F" w:rsidRDefault="002C7B8F" w:rsidP="002C7B8F">
      <w:pPr>
        <w:pStyle w:val="ad"/>
      </w:pPr>
      <w:r>
        <w:t>}</w:t>
      </w:r>
    </w:p>
    <w:p w:rsidR="002C7B8F" w:rsidRDefault="002C7B8F" w:rsidP="002C7B8F">
      <w:pPr>
        <w:pStyle w:val="ad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通过</w:t>
      </w:r>
      <w:r>
        <w:rPr>
          <w:rFonts w:hint="eastAsia"/>
        </w:rPr>
        <w:t>'--'</w:t>
      </w:r>
      <w:r>
        <w:rPr>
          <w:rFonts w:hint="eastAsia"/>
        </w:rPr>
        <w:t>来分割</w:t>
      </w:r>
    </w:p>
    <w:p w:rsidR="002C7B8F" w:rsidRDefault="002C7B8F" w:rsidP="002C7B8F">
      <w:pPr>
        <w:pStyle w:val="ad"/>
      </w:pPr>
      <w:r>
        <w:t>$array=explode('--',$str);</w:t>
      </w:r>
    </w:p>
    <w:p w:rsidR="002C7B8F" w:rsidRDefault="002C7B8F" w:rsidP="002C7B8F">
      <w:pPr>
        <w:pStyle w:val="ad"/>
      </w:pPr>
      <w:r>
        <w:t>$pageno=isset($_GET['pageno'])?$_GET['pageno']:1;</w:t>
      </w:r>
    </w:p>
    <w:p w:rsidR="002C7B8F" w:rsidRDefault="002C7B8F" w:rsidP="002C7B8F">
      <w:pPr>
        <w:pStyle w:val="ad"/>
      </w:pPr>
      <w:r>
        <w:t>echo $array[$pageno-1];</w:t>
      </w:r>
    </w:p>
    <w:p w:rsidR="002C7B8F" w:rsidRDefault="002C7B8F" w:rsidP="002C7B8F">
      <w:pPr>
        <w:pStyle w:val="ad"/>
      </w:pPr>
      <w:r>
        <w:t>echo '&lt;hr&gt;';</w:t>
      </w:r>
    </w:p>
    <w:p w:rsidR="002C7B8F" w:rsidRDefault="002C7B8F" w:rsidP="002C7B8F">
      <w:pPr>
        <w:pStyle w:val="ad"/>
      </w:pPr>
      <w:r>
        <w:t>for($i=1,$n=count($array); $i&lt;=$n; $i++) {</w:t>
      </w:r>
    </w:p>
    <w:p w:rsidR="002C7B8F" w:rsidRDefault="002C7B8F" w:rsidP="002C7B8F">
      <w:pPr>
        <w:pStyle w:val="ad"/>
      </w:pPr>
      <w:r>
        <w:tab/>
        <w:t>echo "&lt;a href='?pageno={$i}'&gt;{$i}&lt;/a&gt;&amp;nbsp;";</w:t>
      </w:r>
    </w:p>
    <w:p w:rsidR="00676170" w:rsidRDefault="002C7B8F" w:rsidP="002C7B8F">
      <w:pPr>
        <w:pStyle w:val="ad"/>
      </w:pPr>
      <w:r>
        <w:t>}</w:t>
      </w:r>
    </w:p>
    <w:p w:rsidR="002C7B8F" w:rsidRDefault="002C7B8F" w:rsidP="002C7B8F">
      <w:pPr>
        <w:pStyle w:val="ad"/>
      </w:pPr>
      <w:r w:rsidRPr="002C7B8F">
        <w:rPr>
          <w:noProof/>
        </w:rPr>
        <w:pict>
          <v:shape id="_x0000_i1061" type="#_x0000_t75" style="width:130.85pt;height:75.15pt;visibility:visible;mso-wrap-style:square">
            <v:imagedata r:id="rId44" o:title=""/>
          </v:shape>
        </w:pict>
      </w:r>
    </w:p>
    <w:p w:rsidR="00676170" w:rsidRDefault="0076784E" w:rsidP="0076784E">
      <w:pPr>
        <w:pStyle w:val="3"/>
      </w:pPr>
      <w:r>
        <w:rPr>
          <w:rFonts w:hint="eastAsia"/>
        </w:rPr>
        <w:t>新闻分页</w:t>
      </w:r>
    </w:p>
    <w:p w:rsidR="003123B7" w:rsidRDefault="003123B7" w:rsidP="003123B7">
      <w:pPr>
        <w:pStyle w:val="ad"/>
      </w:pPr>
      <w:r>
        <w:t>$fp=fopen('./news.txt','r');</w:t>
      </w:r>
    </w:p>
    <w:p w:rsidR="003123B7" w:rsidRDefault="003123B7" w:rsidP="003123B7">
      <w:pPr>
        <w:pStyle w:val="ad"/>
      </w:pPr>
      <w:r>
        <w:t>$str='';</w:t>
      </w:r>
    </w:p>
    <w:p w:rsidR="003123B7" w:rsidRDefault="003123B7" w:rsidP="003123B7">
      <w:pPr>
        <w:pStyle w:val="ad"/>
      </w:pPr>
      <w:r>
        <w:t>$n=0;</w:t>
      </w:r>
    </w:p>
    <w:p w:rsidR="003123B7" w:rsidRDefault="003123B7" w:rsidP="003123B7">
      <w:pPr>
        <w:pStyle w:val="ad"/>
      </w:pPr>
      <w:r>
        <w:t>while(!feof($fp)) {</w:t>
      </w:r>
    </w:p>
    <w:p w:rsidR="003123B7" w:rsidRDefault="003123B7" w:rsidP="003123B7">
      <w:pPr>
        <w:pStyle w:val="ad"/>
      </w:pPr>
      <w:r>
        <w:tab/>
        <w:t>$str.=fgets($fp);</w:t>
      </w:r>
    </w:p>
    <w:p w:rsidR="003123B7" w:rsidRDefault="003123B7" w:rsidP="003123B7">
      <w:pPr>
        <w:pStyle w:val="ad"/>
      </w:pPr>
      <w:r>
        <w:tab/>
        <w:t>if(++$n%20==0)</w:t>
      </w:r>
    </w:p>
    <w:p w:rsidR="003123B7" w:rsidRDefault="003123B7" w:rsidP="003123B7">
      <w:pPr>
        <w:pStyle w:val="ad"/>
      </w:pPr>
      <w:r>
        <w:tab/>
      </w:r>
      <w:r>
        <w:tab/>
        <w:t>$str.='&lt;&lt;&lt;&lt;&lt;';</w:t>
      </w:r>
    </w:p>
    <w:p w:rsidR="003123B7" w:rsidRDefault="003123B7" w:rsidP="003123B7">
      <w:pPr>
        <w:pStyle w:val="ad"/>
      </w:pPr>
      <w:r>
        <w:t>}</w:t>
      </w:r>
    </w:p>
    <w:p w:rsidR="003123B7" w:rsidRDefault="003123B7" w:rsidP="003123B7">
      <w:pPr>
        <w:pStyle w:val="ad"/>
      </w:pPr>
      <w:r>
        <w:t>$array=explode('&lt;&lt;&lt;&lt;&lt;',$str);</w:t>
      </w:r>
    </w:p>
    <w:p w:rsidR="003123B7" w:rsidRDefault="003123B7" w:rsidP="003123B7">
      <w:pPr>
        <w:pStyle w:val="ad"/>
      </w:pPr>
      <w:r>
        <w:t>$pageno=isset($_GET['pageno'])?$_GET['pageno']:1;</w:t>
      </w:r>
    </w:p>
    <w:p w:rsidR="003123B7" w:rsidRDefault="003123B7" w:rsidP="003123B7">
      <w:pPr>
        <w:pStyle w:val="ad"/>
      </w:pPr>
      <w:r>
        <w:t>echo $array[$pageno-1];</w:t>
      </w:r>
    </w:p>
    <w:p w:rsidR="003123B7" w:rsidRDefault="003123B7" w:rsidP="003123B7">
      <w:pPr>
        <w:pStyle w:val="ad"/>
      </w:pPr>
      <w:r>
        <w:t>echo '&lt;hr&gt;';</w:t>
      </w:r>
    </w:p>
    <w:p w:rsidR="003123B7" w:rsidRDefault="003123B7" w:rsidP="003123B7">
      <w:pPr>
        <w:pStyle w:val="ad"/>
      </w:pPr>
      <w:r>
        <w:t>for($i=1,$n=count($array); $i&lt;=$n; $i++) {</w:t>
      </w:r>
    </w:p>
    <w:p w:rsidR="003123B7" w:rsidRDefault="003123B7" w:rsidP="003123B7">
      <w:pPr>
        <w:pStyle w:val="ad"/>
      </w:pPr>
      <w:r>
        <w:tab/>
        <w:t>echo "&lt;a href='?pageno={$i}'&gt;{$i}&lt;/a&gt;&amp;nbsp;";</w:t>
      </w:r>
    </w:p>
    <w:p w:rsidR="003123B7" w:rsidRDefault="003123B7" w:rsidP="003123B7">
      <w:pPr>
        <w:pStyle w:val="ad"/>
      </w:pPr>
      <w:r>
        <w:t>}</w:t>
      </w:r>
    </w:p>
    <w:p w:rsidR="007C32C9" w:rsidRDefault="00734D69" w:rsidP="00734D69">
      <w:pPr>
        <w:pStyle w:val="3"/>
        <w:rPr>
          <w:rFonts w:hint="eastAsia"/>
        </w:rPr>
      </w:pPr>
      <w:r>
        <w:t>动态转静态</w:t>
      </w:r>
      <w:r w:rsidR="00372141">
        <w:rPr>
          <w:rFonts w:hint="eastAsia"/>
        </w:rPr>
        <w:t>（页面的静态化）</w:t>
      </w:r>
    </w:p>
    <w:p w:rsidR="00671C7D" w:rsidRDefault="00671C7D" w:rsidP="00671C7D">
      <w:pPr>
        <w:pStyle w:val="ad"/>
      </w:pPr>
      <w:r>
        <w:t>&lt;?php</w:t>
      </w:r>
    </w:p>
    <w:p w:rsidR="00671C7D" w:rsidRDefault="00671C7D" w:rsidP="00671C7D">
      <w:pPr>
        <w:pStyle w:val="ad"/>
      </w:pPr>
      <w:r>
        <w:t>$url="http://www.php.com/index.php";</w:t>
      </w:r>
    </w:p>
    <w:p w:rsidR="00671C7D" w:rsidRDefault="00671C7D" w:rsidP="00671C7D">
      <w:pPr>
        <w:pStyle w:val="ad"/>
      </w:pPr>
      <w:r>
        <w:lastRenderedPageBreak/>
        <w:t>$str=file_get_contents($url);</w:t>
      </w:r>
    </w:p>
    <w:p w:rsidR="00671C7D" w:rsidRDefault="00671C7D" w:rsidP="00671C7D">
      <w:pPr>
        <w:pStyle w:val="ad"/>
      </w:pPr>
      <w:r>
        <w:t>file_put_contents('./index.html',$str);</w:t>
      </w:r>
    </w:p>
    <w:p w:rsidR="007C32C9" w:rsidRDefault="00671C7D" w:rsidP="00671C7D">
      <w:pPr>
        <w:pStyle w:val="ad"/>
      </w:pPr>
      <w:r>
        <w:t>echo 'success';</w:t>
      </w:r>
    </w:p>
    <w:p w:rsidR="007C32C9" w:rsidRDefault="00B9594E" w:rsidP="00B9594E">
      <w:pPr>
        <w:pStyle w:val="2"/>
      </w:pPr>
      <w:r>
        <w:t>PDO</w:t>
      </w:r>
    </w:p>
    <w:p w:rsidR="00331D19" w:rsidRDefault="0068139A" w:rsidP="00B73F79">
      <w:pPr>
        <w:ind w:firstLineChars="0" w:firstLine="0"/>
      </w:pPr>
      <w:r>
        <w:t>PDO</w:t>
      </w:r>
      <w:r>
        <w:rPr>
          <w:rFonts w:hint="eastAsia"/>
        </w:rPr>
        <w:t>（</w:t>
      </w:r>
      <w:r>
        <w:rPr>
          <w:rFonts w:hint="eastAsia"/>
        </w:rPr>
        <w:t>PHP</w:t>
      </w:r>
      <w:r>
        <w:t xml:space="preserve"> Data Object</w:t>
      </w:r>
      <w:r>
        <w:rPr>
          <w:rFonts w:hint="eastAsia"/>
        </w:rPr>
        <w:t>）</w:t>
      </w:r>
      <w:r>
        <w:rPr>
          <w:rFonts w:hint="eastAsia"/>
        </w:rPr>
        <w:t>PHP</w:t>
      </w:r>
      <w:r>
        <w:rPr>
          <w:rFonts w:hint="eastAsia"/>
        </w:rPr>
        <w:t>数据对象，它为</w:t>
      </w:r>
      <w:r>
        <w:rPr>
          <w:rFonts w:hint="eastAsia"/>
        </w:rPr>
        <w:t>PHP</w:t>
      </w:r>
      <w:r>
        <w:rPr>
          <w:rFonts w:hint="eastAsia"/>
        </w:rPr>
        <w:t>访问数据库定义了一个轻量级的、一致性的接口。无论访问什么数据库，</w:t>
      </w:r>
      <w:r>
        <w:rPr>
          <w:rFonts w:hint="eastAsia"/>
        </w:rPr>
        <w:t>PDO</w:t>
      </w:r>
      <w:r>
        <w:rPr>
          <w:rFonts w:hint="eastAsia"/>
        </w:rPr>
        <w:t>都支持</w:t>
      </w:r>
      <w:r w:rsidR="007C0671">
        <w:rPr>
          <w:rFonts w:hint="eastAsia"/>
        </w:rPr>
        <w:t>，都可以通过统一的函数去获取或执行数据。</w:t>
      </w:r>
    </w:p>
    <w:p w:rsidR="00331D19" w:rsidRDefault="000F318C" w:rsidP="000F318C">
      <w:pPr>
        <w:pStyle w:val="ad"/>
      </w:pPr>
      <w:r w:rsidRPr="000F318C">
        <w:rPr>
          <w:noProof/>
        </w:rPr>
        <w:pict>
          <v:shape id="_x0000_i1062" type="#_x0000_t75" style="width:328.7pt;height:149pt;visibility:visible;mso-wrap-style:square">
            <v:imagedata r:id="rId45" o:title=""/>
          </v:shape>
        </w:pict>
      </w:r>
    </w:p>
    <w:p w:rsidR="00331D19" w:rsidRDefault="007C0671" w:rsidP="00B73F79">
      <w:pPr>
        <w:ind w:firstLineChars="0" w:firstLine="0"/>
        <w:rPr>
          <w:rFonts w:hint="eastAsia"/>
        </w:rPr>
      </w:pPr>
      <w:r>
        <w:t>PDO</w:t>
      </w:r>
      <w:r>
        <w:t>只有在</w:t>
      </w:r>
      <w:r>
        <w:rPr>
          <w:rFonts w:hint="eastAsia"/>
        </w:rPr>
        <w:t>php5</w:t>
      </w:r>
      <w:r>
        <w:rPr>
          <w:rFonts w:hint="eastAsia"/>
        </w:rPr>
        <w:t>以上的版本才支持。要使用</w:t>
      </w:r>
      <w:r>
        <w:rPr>
          <w:rFonts w:hint="eastAsia"/>
        </w:rPr>
        <w:t>pdo</w:t>
      </w:r>
      <w:r>
        <w:rPr>
          <w:rFonts w:hint="eastAsia"/>
        </w:rPr>
        <w:t>，必须开启相应的扩展</w:t>
      </w:r>
    </w:p>
    <w:p w:rsidR="00331D19" w:rsidRDefault="00AA00FD" w:rsidP="007C0671">
      <w:pPr>
        <w:pStyle w:val="ad"/>
      </w:pPr>
      <w:r w:rsidRPr="00804650">
        <w:rPr>
          <w:noProof/>
        </w:rPr>
        <w:pict>
          <v:shape id="_x0000_i1063" type="#_x0000_t75" style="width:354.35pt;height:43.2pt;visibility:visible;mso-wrap-style:square">
            <v:imagedata r:id="rId46" o:title=""/>
          </v:shape>
        </w:pict>
      </w:r>
    </w:p>
    <w:p w:rsidR="00620EDE" w:rsidRDefault="00AA00FD" w:rsidP="00AA00FD">
      <w:pPr>
        <w:pStyle w:val="3"/>
      </w:pPr>
      <w:r>
        <w:rPr>
          <w:rFonts w:hint="eastAsia"/>
        </w:rPr>
        <w:t>pdo</w:t>
      </w:r>
      <w:r>
        <w:rPr>
          <w:rFonts w:hint="eastAsia"/>
        </w:rPr>
        <w:t>驱动</w:t>
      </w:r>
    </w:p>
    <w:p w:rsidR="00620EDE" w:rsidRDefault="00AA00FD" w:rsidP="00AA00FD">
      <w:pPr>
        <w:pStyle w:val="ad"/>
        <w:rPr>
          <w:noProof/>
        </w:rPr>
      </w:pPr>
      <w:r w:rsidRPr="00AA00FD">
        <w:rPr>
          <w:noProof/>
        </w:rPr>
        <w:pict>
          <v:shape id="_x0000_i1064" type="#_x0000_t75" style="width:348.75pt;height:154.65pt;visibility:visible;mso-wrap-style:square">
            <v:imagedata r:id="rId47" o:title=""/>
          </v:shape>
        </w:pict>
      </w:r>
    </w:p>
    <w:p w:rsidR="00AA00FD" w:rsidRDefault="004F485E" w:rsidP="00AA00FD">
      <w:pPr>
        <w:pStyle w:val="ad"/>
        <w:rPr>
          <w:noProof/>
        </w:rPr>
      </w:pPr>
      <w:r w:rsidRPr="004F485E">
        <w:rPr>
          <w:noProof/>
        </w:rPr>
        <w:lastRenderedPageBreak/>
        <w:pict>
          <v:shape id="_x0000_i1065" type="#_x0000_t75" style="width:262.35pt;height:59.5pt;visibility:visible;mso-wrap-style:square">
            <v:imagedata r:id="rId48" o:title=""/>
          </v:shape>
        </w:pict>
      </w:r>
    </w:p>
    <w:p w:rsidR="004F485E" w:rsidRDefault="004F485E" w:rsidP="00AA00FD">
      <w:pPr>
        <w:pStyle w:val="ad"/>
        <w:rPr>
          <w:noProof/>
        </w:rPr>
      </w:pPr>
    </w:p>
    <w:p w:rsidR="004F485E" w:rsidRDefault="00472FD0" w:rsidP="00AA00FD">
      <w:pPr>
        <w:pStyle w:val="ad"/>
        <w:rPr>
          <w:rFonts w:hint="eastAsia"/>
        </w:rPr>
      </w:pPr>
      <w:r w:rsidRPr="00472FD0">
        <w:rPr>
          <w:noProof/>
        </w:rPr>
        <w:pict>
          <v:shape id="_x0000_i1066" type="#_x0000_t75" style="width:336.2pt;height:103.95pt;visibility:visible;mso-wrap-style:square">
            <v:imagedata r:id="rId49" o:title=""/>
          </v:shape>
        </w:pict>
      </w:r>
    </w:p>
    <w:p w:rsidR="00676170" w:rsidRDefault="00BB3528" w:rsidP="00BB3528">
      <w:pPr>
        <w:pStyle w:val="3"/>
      </w:pPr>
      <w:r>
        <w:t>执行</w:t>
      </w:r>
      <w:r>
        <w:t>SQL</w:t>
      </w:r>
      <w:r>
        <w:t>语句</w:t>
      </w:r>
    </w:p>
    <w:p w:rsidR="00AA00FD" w:rsidRDefault="00BB3528" w:rsidP="00B73F79">
      <w:pPr>
        <w:ind w:firstLineChars="0" w:firstLine="0"/>
      </w:pPr>
      <w:r>
        <w:rPr>
          <w:rFonts w:hint="eastAsia"/>
        </w:rPr>
        <w:t>$pdo-&gt;exec()</w:t>
      </w:r>
      <w:r>
        <w:rPr>
          <w:rFonts w:hint="eastAsia"/>
        </w:rPr>
        <w:t>：执行数据操作语句</w:t>
      </w:r>
      <w:r w:rsidR="002149AB">
        <w:rPr>
          <w:rFonts w:hint="eastAsia"/>
        </w:rPr>
        <w:t>，错误返回</w:t>
      </w:r>
      <w:r w:rsidR="002149AB">
        <w:rPr>
          <w:rFonts w:hint="eastAsia"/>
        </w:rPr>
        <w:t>false</w:t>
      </w:r>
      <w:r w:rsidR="002149AB">
        <w:rPr>
          <w:rFonts w:hint="eastAsia"/>
        </w:rPr>
        <w:t>，正确返回受影响的记录数。</w:t>
      </w:r>
    </w:p>
    <w:p w:rsidR="00BB3528" w:rsidRDefault="00BB3528" w:rsidP="00B73F79">
      <w:pPr>
        <w:ind w:firstLineChars="0" w:firstLine="0"/>
        <w:rPr>
          <w:rFonts w:hint="eastAsia"/>
        </w:rPr>
      </w:pPr>
      <w:r>
        <w:rPr>
          <w:rFonts w:hint="eastAsia"/>
        </w:rPr>
        <w:t>$pdo-&gt;query()</w:t>
      </w:r>
      <w:r>
        <w:rPr>
          <w:rFonts w:hint="eastAsia"/>
        </w:rPr>
        <w:t>：执行数据查询语句</w:t>
      </w:r>
    </w:p>
    <w:p w:rsidR="007675F3" w:rsidRDefault="007675F3" w:rsidP="007675F3">
      <w:pPr>
        <w:pStyle w:val="ad"/>
      </w:pPr>
      <w:r>
        <w:t>&lt;?php</w:t>
      </w:r>
    </w:p>
    <w:p w:rsidR="007675F3" w:rsidRDefault="007675F3" w:rsidP="007675F3">
      <w:pPr>
        <w:pStyle w:val="ad"/>
        <w:rPr>
          <w:rFonts w:hint="eastAsia"/>
        </w:rPr>
      </w:pPr>
      <w:r w:rsidRPr="00222AF0">
        <w:rPr>
          <w:rFonts w:hint="eastAsia"/>
          <w:color w:val="FF0000"/>
        </w:rPr>
        <w:t>$pdo=new PDO('mysql:host=localhost;port=3306;dbname=php4','root','aa');</w:t>
      </w:r>
      <w:r>
        <w:rPr>
          <w:rFonts w:hint="eastAsia"/>
        </w:rPr>
        <w:tab/>
        <w:t>//pdo</w:t>
      </w:r>
      <w:r>
        <w:rPr>
          <w:rFonts w:hint="eastAsia"/>
        </w:rPr>
        <w:t>驱动见帮助文档</w:t>
      </w:r>
    </w:p>
    <w:p w:rsidR="007675F3" w:rsidRPr="00222AF0" w:rsidRDefault="007675F3" w:rsidP="007675F3">
      <w:pPr>
        <w:pStyle w:val="ad"/>
        <w:rPr>
          <w:color w:val="FF0000"/>
        </w:rPr>
      </w:pPr>
      <w:r w:rsidRPr="00222AF0">
        <w:rPr>
          <w:color w:val="FF0000"/>
        </w:rPr>
        <w:t>$pdo-&gt;exec('set names utf8');</w:t>
      </w:r>
    </w:p>
    <w:p w:rsidR="007675F3" w:rsidRDefault="007675F3" w:rsidP="007675F3">
      <w:pPr>
        <w:pStyle w:val="ad"/>
      </w:pPr>
      <w:r>
        <w:t>if(isset($_POST['button'])) {</w:t>
      </w:r>
    </w:p>
    <w:p w:rsidR="007675F3" w:rsidRDefault="007675F3" w:rsidP="007675F3">
      <w:pPr>
        <w:pStyle w:val="ad"/>
      </w:pPr>
      <w:r>
        <w:tab/>
        <w:t>$name=$_POST['name'];</w:t>
      </w:r>
    </w:p>
    <w:p w:rsidR="007675F3" w:rsidRDefault="007675F3" w:rsidP="007675F3">
      <w:pPr>
        <w:pStyle w:val="ad"/>
      </w:pPr>
      <w:r>
        <w:tab/>
        <w:t>$pwd=$_POST['pwd'];</w:t>
      </w:r>
    </w:p>
    <w:p w:rsidR="007675F3" w:rsidRDefault="007675F3" w:rsidP="007675F3">
      <w:pPr>
        <w:pStyle w:val="ad"/>
      </w:pPr>
      <w:r>
        <w:tab/>
        <w:t>$ip=ip2long($_SERVER['REMOTE_ADDR']);</w:t>
      </w:r>
    </w:p>
    <w:p w:rsidR="007675F3" w:rsidRDefault="007675F3" w:rsidP="007675F3">
      <w:pPr>
        <w:pStyle w:val="ad"/>
      </w:pPr>
      <w:r>
        <w:tab/>
        <w:t>$time=time();</w:t>
      </w:r>
    </w:p>
    <w:p w:rsidR="007675F3" w:rsidRDefault="007675F3" w:rsidP="007675F3">
      <w:pPr>
        <w:pStyle w:val="ad"/>
      </w:pPr>
      <w:r>
        <w:tab/>
        <w:t>$sql="insert into admin values (null,'$name','$pwd',$ip,$time)";</w:t>
      </w:r>
    </w:p>
    <w:p w:rsidR="007675F3" w:rsidRPr="00222AF0" w:rsidRDefault="007675F3" w:rsidP="007675F3">
      <w:pPr>
        <w:pStyle w:val="ad"/>
        <w:rPr>
          <w:rFonts w:hint="eastAsia"/>
          <w:color w:val="FF0000"/>
        </w:rPr>
      </w:pPr>
      <w:r>
        <w:rPr>
          <w:rFonts w:hint="eastAsia"/>
        </w:rPr>
        <w:tab/>
      </w:r>
      <w:r w:rsidRPr="00222AF0">
        <w:rPr>
          <w:rFonts w:hint="eastAsia"/>
          <w:color w:val="FF0000"/>
        </w:rPr>
        <w:t>echo $pdo-&gt;exec($sql),'&lt;br&gt;';</w:t>
      </w:r>
      <w:r w:rsidRPr="00222AF0">
        <w:rPr>
          <w:rFonts w:hint="eastAsia"/>
          <w:color w:val="FF0000"/>
        </w:rPr>
        <w:tab/>
        <w:t>//</w:t>
      </w:r>
      <w:r w:rsidRPr="00222AF0">
        <w:rPr>
          <w:rFonts w:hint="eastAsia"/>
          <w:color w:val="FF0000"/>
        </w:rPr>
        <w:t>返回受影响的记录数</w:t>
      </w:r>
    </w:p>
    <w:p w:rsidR="007675F3" w:rsidRPr="00222AF0" w:rsidRDefault="007675F3" w:rsidP="007675F3">
      <w:pPr>
        <w:pStyle w:val="ad"/>
        <w:rPr>
          <w:rFonts w:hint="eastAsia"/>
          <w:color w:val="FF0000"/>
        </w:rPr>
      </w:pPr>
      <w:r w:rsidRPr="00222AF0">
        <w:rPr>
          <w:rFonts w:hint="eastAsia"/>
          <w:color w:val="FF0000"/>
        </w:rPr>
        <w:tab/>
        <w:t>echo '</w:t>
      </w:r>
      <w:r w:rsidRPr="00222AF0">
        <w:rPr>
          <w:rFonts w:hint="eastAsia"/>
          <w:color w:val="FF0000"/>
        </w:rPr>
        <w:t>生成的自动增长编号：</w:t>
      </w:r>
      <w:r w:rsidRPr="00222AF0">
        <w:rPr>
          <w:rFonts w:hint="eastAsia"/>
          <w:color w:val="FF0000"/>
        </w:rPr>
        <w:t>'.$pdo-&gt;lastInsertId(),'&lt;br&gt;';</w:t>
      </w:r>
    </w:p>
    <w:p w:rsidR="007675F3" w:rsidRDefault="007675F3" w:rsidP="007675F3">
      <w:pPr>
        <w:pStyle w:val="ad"/>
      </w:pPr>
      <w:r>
        <w:t>}</w:t>
      </w:r>
    </w:p>
    <w:p w:rsidR="007675F3" w:rsidRPr="009A040A" w:rsidRDefault="007675F3" w:rsidP="007675F3">
      <w:pPr>
        <w:pStyle w:val="ad"/>
        <w:rPr>
          <w:rFonts w:hint="eastAsia"/>
          <w:color w:val="FF0000"/>
        </w:rPr>
      </w:pPr>
      <w:r w:rsidRPr="009A040A">
        <w:rPr>
          <w:rFonts w:hint="eastAsia"/>
          <w:color w:val="FF0000"/>
        </w:rPr>
        <w:t>//</w:t>
      </w:r>
      <w:r w:rsidRPr="009A040A">
        <w:rPr>
          <w:rFonts w:hint="eastAsia"/>
          <w:color w:val="FF0000"/>
        </w:rPr>
        <w:t>显示所有管理员</w:t>
      </w:r>
    </w:p>
    <w:p w:rsidR="007675F3" w:rsidRPr="009A040A" w:rsidRDefault="007675F3" w:rsidP="007675F3">
      <w:pPr>
        <w:pStyle w:val="ad"/>
        <w:rPr>
          <w:color w:val="FF0000"/>
        </w:rPr>
      </w:pPr>
      <w:r w:rsidRPr="009A040A">
        <w:rPr>
          <w:color w:val="FF0000"/>
        </w:rPr>
        <w:t>$rs=$pdo-&gt;query('select * from admin');</w:t>
      </w:r>
    </w:p>
    <w:p w:rsidR="007675F3" w:rsidRPr="009A040A" w:rsidRDefault="007675F3" w:rsidP="007675F3">
      <w:pPr>
        <w:pStyle w:val="ad"/>
        <w:rPr>
          <w:color w:val="FF0000"/>
        </w:rPr>
      </w:pPr>
      <w:r w:rsidRPr="009A040A">
        <w:rPr>
          <w:color w:val="FF0000"/>
        </w:rPr>
        <w:t>//var_dump($rs);</w:t>
      </w:r>
      <w:r w:rsidRPr="009A040A">
        <w:rPr>
          <w:color w:val="FF0000"/>
        </w:rPr>
        <w:tab/>
        <w:t>//PDOStatement</w:t>
      </w:r>
    </w:p>
    <w:p w:rsidR="007675F3" w:rsidRDefault="007675F3" w:rsidP="007675F3">
      <w:pPr>
        <w:pStyle w:val="ad"/>
      </w:pPr>
      <w:r>
        <w:t>?&gt;</w:t>
      </w:r>
    </w:p>
    <w:p w:rsidR="007675F3" w:rsidRDefault="007675F3" w:rsidP="007675F3">
      <w:pPr>
        <w:pStyle w:val="ad"/>
      </w:pPr>
      <w:r>
        <w:t>&lt;table&gt;</w:t>
      </w:r>
    </w:p>
    <w:p w:rsidR="007675F3" w:rsidRDefault="007675F3" w:rsidP="007675F3">
      <w:pPr>
        <w:pStyle w:val="ad"/>
      </w:pPr>
      <w:r>
        <w:tab/>
        <w:t>&lt;tr&gt;</w:t>
      </w:r>
    </w:p>
    <w:p w:rsidR="007675F3" w:rsidRDefault="007675F3" w:rsidP="007675F3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&lt;th&gt;</w:t>
      </w:r>
      <w:r>
        <w:rPr>
          <w:rFonts w:hint="eastAsia"/>
        </w:rPr>
        <w:t>编号</w:t>
      </w:r>
      <w:r>
        <w:rPr>
          <w:rFonts w:hint="eastAsia"/>
        </w:rPr>
        <w:t>&lt;/th&gt; &lt;th&gt;</w:t>
      </w:r>
      <w:r>
        <w:rPr>
          <w:rFonts w:hint="eastAsia"/>
        </w:rPr>
        <w:t>姓名</w:t>
      </w:r>
      <w:r>
        <w:rPr>
          <w:rFonts w:hint="eastAsia"/>
        </w:rPr>
        <w:t>&lt;/th&gt; &lt;th&gt;</w:t>
      </w:r>
      <w:r>
        <w:rPr>
          <w:rFonts w:hint="eastAsia"/>
        </w:rPr>
        <w:t>密码</w:t>
      </w:r>
      <w:r>
        <w:rPr>
          <w:rFonts w:hint="eastAsia"/>
        </w:rPr>
        <w:t>&lt;/th&gt; &lt;th&gt;</w:t>
      </w:r>
      <w:r>
        <w:rPr>
          <w:rFonts w:hint="eastAsia"/>
        </w:rPr>
        <w:t>最后登录</w:t>
      </w:r>
      <w:r>
        <w:rPr>
          <w:rFonts w:hint="eastAsia"/>
        </w:rPr>
        <w:t>IP&lt;/th&gt; &lt;th&gt;</w:t>
      </w:r>
      <w:r>
        <w:rPr>
          <w:rFonts w:hint="eastAsia"/>
        </w:rPr>
        <w:t>最后登录时间</w:t>
      </w:r>
      <w:r>
        <w:rPr>
          <w:rFonts w:hint="eastAsia"/>
        </w:rPr>
        <w:t>&lt;/th&gt;</w:t>
      </w:r>
    </w:p>
    <w:p w:rsidR="007675F3" w:rsidRDefault="007675F3" w:rsidP="007675F3">
      <w:pPr>
        <w:pStyle w:val="ad"/>
      </w:pPr>
      <w:r>
        <w:tab/>
        <w:t>&lt;/tr&gt;</w:t>
      </w:r>
    </w:p>
    <w:p w:rsidR="007675F3" w:rsidRDefault="007675F3" w:rsidP="007675F3">
      <w:pPr>
        <w:pStyle w:val="ad"/>
      </w:pPr>
      <w:r>
        <w:t>&lt;?php foreach($rs as $rows):?&gt;</w:t>
      </w:r>
    </w:p>
    <w:p w:rsidR="007675F3" w:rsidRDefault="007675F3" w:rsidP="007675F3">
      <w:pPr>
        <w:pStyle w:val="ad"/>
      </w:pPr>
      <w:r>
        <w:t>&lt;tr&gt;</w:t>
      </w:r>
    </w:p>
    <w:p w:rsidR="007675F3" w:rsidRDefault="007675F3" w:rsidP="007675F3">
      <w:pPr>
        <w:pStyle w:val="ad"/>
      </w:pPr>
      <w:r>
        <w:lastRenderedPageBreak/>
        <w:tab/>
        <w:t>&lt;td&gt;&lt;?php echo $rows['id']?&gt;&lt;/td&gt;</w:t>
      </w:r>
    </w:p>
    <w:p w:rsidR="007675F3" w:rsidRDefault="007675F3" w:rsidP="007675F3">
      <w:pPr>
        <w:pStyle w:val="ad"/>
      </w:pPr>
      <w:r>
        <w:tab/>
        <w:t>&lt;td&gt;&lt;?php echo $rows['name']?&gt;&lt;/td&gt;</w:t>
      </w:r>
    </w:p>
    <w:p w:rsidR="007675F3" w:rsidRDefault="007675F3" w:rsidP="007675F3">
      <w:pPr>
        <w:pStyle w:val="ad"/>
      </w:pPr>
      <w:r>
        <w:tab/>
        <w:t>&lt;td&gt;&lt;?php echo $rows['pwd']?&gt;&lt;/td&gt;</w:t>
      </w:r>
    </w:p>
    <w:p w:rsidR="007675F3" w:rsidRDefault="007675F3" w:rsidP="007675F3">
      <w:pPr>
        <w:pStyle w:val="ad"/>
      </w:pPr>
      <w:r>
        <w:tab/>
        <w:t>&lt;td&gt;&lt;?php echo long2ip($rows['last_login_ip'])?&gt;&lt;/td&gt;</w:t>
      </w:r>
    </w:p>
    <w:p w:rsidR="007675F3" w:rsidRDefault="007675F3" w:rsidP="007675F3">
      <w:pPr>
        <w:pStyle w:val="ad"/>
      </w:pPr>
      <w:r>
        <w:tab/>
        <w:t>&lt;td&gt;&lt;?php echo date('Y-m-d H:i:s',$rows['last_login_time'])?&gt;&lt;/td&gt;</w:t>
      </w:r>
    </w:p>
    <w:p w:rsidR="007675F3" w:rsidRDefault="007675F3" w:rsidP="007675F3">
      <w:pPr>
        <w:pStyle w:val="ad"/>
      </w:pPr>
      <w:r>
        <w:t>&lt;/tr&gt;</w:t>
      </w:r>
    </w:p>
    <w:p w:rsidR="007675F3" w:rsidRDefault="007675F3" w:rsidP="007675F3">
      <w:pPr>
        <w:pStyle w:val="ad"/>
      </w:pPr>
      <w:r>
        <w:t>&lt;?php endforeach;?&gt;</w:t>
      </w:r>
    </w:p>
    <w:p w:rsidR="007675F3" w:rsidRDefault="007675F3" w:rsidP="007675F3">
      <w:pPr>
        <w:pStyle w:val="ad"/>
      </w:pPr>
      <w:r>
        <w:t>&lt;/table&gt;</w:t>
      </w:r>
    </w:p>
    <w:p w:rsidR="007675F3" w:rsidRDefault="007675F3" w:rsidP="007675F3">
      <w:pPr>
        <w:pStyle w:val="ad"/>
      </w:pPr>
      <w:r>
        <w:t>&lt;form method="post" action=""&gt;</w:t>
      </w:r>
    </w:p>
    <w:p w:rsidR="007675F3" w:rsidRDefault="007675F3" w:rsidP="007675F3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用户名：</w:t>
      </w:r>
      <w:r>
        <w:rPr>
          <w:rFonts w:hint="eastAsia"/>
        </w:rPr>
        <w:t xml:space="preserve"> &lt;input type="text" name="name"&gt; &lt;br /&gt;</w:t>
      </w:r>
    </w:p>
    <w:p w:rsidR="007675F3" w:rsidRDefault="007675F3" w:rsidP="007675F3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密码</w:t>
      </w:r>
      <w:r>
        <w:rPr>
          <w:rFonts w:hint="eastAsia"/>
        </w:rPr>
        <w:t>: &lt;input type="text" name="pwd"&gt; &lt;br /&gt;</w:t>
      </w:r>
    </w:p>
    <w:p w:rsidR="007675F3" w:rsidRDefault="007675F3" w:rsidP="007675F3">
      <w:pPr>
        <w:pStyle w:val="ad"/>
        <w:rPr>
          <w:rFonts w:hint="eastAsia"/>
        </w:rPr>
      </w:pPr>
      <w:r>
        <w:rPr>
          <w:rFonts w:hint="eastAsia"/>
        </w:rPr>
        <w:tab/>
        <w:t>&lt;input type="submit" name="button" value="</w:t>
      </w:r>
      <w:r>
        <w:rPr>
          <w:rFonts w:hint="eastAsia"/>
        </w:rPr>
        <w:t>添加管理员</w:t>
      </w:r>
      <w:r>
        <w:rPr>
          <w:rFonts w:hint="eastAsia"/>
        </w:rPr>
        <w:t>"&gt;</w:t>
      </w:r>
    </w:p>
    <w:p w:rsidR="00BB3528" w:rsidRDefault="007675F3" w:rsidP="007675F3">
      <w:pPr>
        <w:pStyle w:val="ad"/>
      </w:pPr>
      <w:r>
        <w:t>&lt;/form&gt;</w:t>
      </w:r>
    </w:p>
    <w:p w:rsidR="001C72D6" w:rsidRDefault="001C72D6" w:rsidP="007675F3">
      <w:pPr>
        <w:pStyle w:val="ad"/>
      </w:pPr>
      <w:r w:rsidRPr="001C72D6">
        <w:rPr>
          <w:noProof/>
        </w:rPr>
        <w:pict>
          <v:shape id="_x0000_i1067" type="#_x0000_t75" style="width:378.15pt;height:93.3pt;visibility:visible;mso-wrap-style:square">
            <v:imagedata r:id="rId50" o:title=""/>
          </v:shape>
        </w:pict>
      </w:r>
    </w:p>
    <w:p w:rsidR="00BB3528" w:rsidRDefault="00B860A8" w:rsidP="00E13D9C">
      <w:pPr>
        <w:pStyle w:val="2"/>
      </w:pPr>
      <w:r>
        <w:rPr>
          <w:rFonts w:hint="eastAsia"/>
        </w:rPr>
        <w:t>预处理语句</w:t>
      </w:r>
      <w:r w:rsidR="00E13D9C">
        <w:rPr>
          <w:rFonts w:hint="eastAsia"/>
        </w:rPr>
        <w:t>（</w:t>
      </w:r>
      <w:r w:rsidR="00E13D9C" w:rsidRPr="00E13D9C">
        <w:rPr>
          <w:rFonts w:hint="eastAsia"/>
        </w:rPr>
        <w:t>位置占位符</w:t>
      </w:r>
      <w:r w:rsidR="00E13D9C">
        <w:rPr>
          <w:rFonts w:hint="eastAsia"/>
        </w:rPr>
        <w:t>）</w:t>
      </w:r>
    </w:p>
    <w:p w:rsidR="00E13D9C" w:rsidRDefault="00E13D9C" w:rsidP="00E13D9C">
      <w:pPr>
        <w:pStyle w:val="ad"/>
      </w:pPr>
      <w:r>
        <w:t>&lt;?php</w:t>
      </w:r>
    </w:p>
    <w:p w:rsidR="00E13D9C" w:rsidRDefault="00E13D9C" w:rsidP="00E13D9C">
      <w:pPr>
        <w:pStyle w:val="ad"/>
      </w:pPr>
      <w:r>
        <w:t>$pdo=new PDO('mysql:host=localhost;port=3306;dbname=php4','root','aa');</w:t>
      </w:r>
    </w:p>
    <w:p w:rsidR="00E13D9C" w:rsidRDefault="00E13D9C" w:rsidP="00E13D9C">
      <w:pPr>
        <w:pStyle w:val="ad"/>
      </w:pPr>
      <w:r>
        <w:t>$pdo-&gt;exec('set names utf8');</w:t>
      </w:r>
    </w:p>
    <w:p w:rsidR="00E13D9C" w:rsidRDefault="00E13D9C" w:rsidP="00E13D9C">
      <w:pPr>
        <w:pStyle w:val="ad"/>
      </w:pPr>
      <w:r>
        <w:t>if(isset($_POST['button'])) {</w:t>
      </w:r>
    </w:p>
    <w:p w:rsidR="00E13D9C" w:rsidRPr="00715D5F" w:rsidRDefault="00E13D9C" w:rsidP="00E13D9C">
      <w:pPr>
        <w:pStyle w:val="ad"/>
        <w:rPr>
          <w:rFonts w:hint="eastAsia"/>
          <w:color w:val="FF0000"/>
        </w:rPr>
      </w:pPr>
      <w:r>
        <w:rPr>
          <w:rFonts w:hint="eastAsia"/>
        </w:rPr>
        <w:tab/>
      </w:r>
      <w:r w:rsidRPr="00715D5F">
        <w:rPr>
          <w:rFonts w:hint="eastAsia"/>
          <w:color w:val="FF0000"/>
        </w:rPr>
        <w:t>$sql="insert into admin values (null,?,?,?,?)";</w:t>
      </w:r>
      <w:r w:rsidRPr="00715D5F">
        <w:rPr>
          <w:rFonts w:hint="eastAsia"/>
          <w:color w:val="FF0000"/>
        </w:rPr>
        <w:tab/>
        <w:t>//?</w:t>
      </w:r>
      <w:r w:rsidRPr="00715D5F">
        <w:rPr>
          <w:rFonts w:hint="eastAsia"/>
          <w:color w:val="FF0000"/>
        </w:rPr>
        <w:t>是位置占位符</w:t>
      </w:r>
    </w:p>
    <w:p w:rsidR="00E13D9C" w:rsidRPr="00715D5F" w:rsidRDefault="00E13D9C" w:rsidP="00E13D9C">
      <w:pPr>
        <w:pStyle w:val="ad"/>
        <w:rPr>
          <w:rFonts w:hint="eastAsia"/>
          <w:color w:val="FF0000"/>
        </w:rPr>
      </w:pPr>
      <w:r>
        <w:rPr>
          <w:rFonts w:hint="eastAsia"/>
        </w:rPr>
        <w:tab/>
      </w:r>
      <w:r w:rsidRPr="00715D5F">
        <w:rPr>
          <w:rFonts w:hint="eastAsia"/>
          <w:color w:val="FF0000"/>
        </w:rPr>
        <w:t>$stmt=$pdo-&gt;prepare($sql);</w:t>
      </w:r>
      <w:r w:rsidRPr="00715D5F">
        <w:rPr>
          <w:rFonts w:hint="eastAsia"/>
          <w:color w:val="FF0000"/>
        </w:rPr>
        <w:tab/>
        <w:t>//</w:t>
      </w:r>
      <w:r w:rsidRPr="00715D5F">
        <w:rPr>
          <w:rFonts w:hint="eastAsia"/>
          <w:color w:val="FF0000"/>
        </w:rPr>
        <w:t>预处理语句</w:t>
      </w:r>
    </w:p>
    <w:p w:rsidR="00E13D9C" w:rsidRDefault="00E13D9C" w:rsidP="00E13D9C">
      <w:pPr>
        <w:pStyle w:val="ad"/>
      </w:pPr>
      <w:r>
        <w:tab/>
        <w:t>$ip=ip2long($_SERVER['REMOTE_ADDR']);</w:t>
      </w:r>
    </w:p>
    <w:p w:rsidR="00E13D9C" w:rsidRDefault="00E13D9C" w:rsidP="00E13D9C">
      <w:pPr>
        <w:pStyle w:val="ad"/>
      </w:pPr>
      <w:r>
        <w:tab/>
        <w:t>$time=time();</w:t>
      </w:r>
    </w:p>
    <w:p w:rsidR="00E13D9C" w:rsidRDefault="00E13D9C" w:rsidP="00E13D9C">
      <w:pPr>
        <w:pStyle w:val="ad"/>
      </w:pPr>
      <w:r>
        <w:tab/>
        <w:t>//var_dump($stmt);</w:t>
      </w:r>
      <w:r>
        <w:tab/>
        <w:t>//object(PDOStatement)</w:t>
      </w:r>
    </w:p>
    <w:p w:rsidR="00E13D9C" w:rsidRPr="00715D5F" w:rsidRDefault="00E13D9C" w:rsidP="00E13D9C">
      <w:pPr>
        <w:pStyle w:val="ad"/>
        <w:rPr>
          <w:rFonts w:hint="eastAsia"/>
          <w:color w:val="FF0000"/>
        </w:rPr>
      </w:pPr>
      <w:r>
        <w:rPr>
          <w:rFonts w:hint="eastAsia"/>
        </w:rPr>
        <w:tab/>
      </w:r>
      <w:r w:rsidRPr="00715D5F">
        <w:rPr>
          <w:rFonts w:hint="eastAsia"/>
          <w:color w:val="FF0000"/>
        </w:rPr>
        <w:t>$stmt-&gt;bindParam(1,$_POST['name']);</w:t>
      </w:r>
      <w:r w:rsidRPr="00715D5F">
        <w:rPr>
          <w:rFonts w:hint="eastAsia"/>
          <w:color w:val="FF0000"/>
        </w:rPr>
        <w:tab/>
        <w:t>//</w:t>
      </w:r>
      <w:r w:rsidRPr="00715D5F">
        <w:rPr>
          <w:rFonts w:hint="eastAsia"/>
          <w:color w:val="FF0000"/>
        </w:rPr>
        <w:t>在第一个位置上绑定</w:t>
      </w:r>
      <w:r w:rsidRPr="00715D5F">
        <w:rPr>
          <w:rFonts w:hint="eastAsia"/>
          <w:color w:val="FF0000"/>
        </w:rPr>
        <w:t>name</w:t>
      </w:r>
      <w:r w:rsidRPr="00715D5F">
        <w:rPr>
          <w:rFonts w:hint="eastAsia"/>
          <w:color w:val="FF0000"/>
        </w:rPr>
        <w:t>的值</w:t>
      </w:r>
    </w:p>
    <w:p w:rsidR="00E13D9C" w:rsidRPr="00715D5F" w:rsidRDefault="00E13D9C" w:rsidP="00E13D9C">
      <w:pPr>
        <w:pStyle w:val="ad"/>
        <w:rPr>
          <w:color w:val="FF0000"/>
        </w:rPr>
      </w:pPr>
      <w:r w:rsidRPr="00715D5F">
        <w:rPr>
          <w:color w:val="FF0000"/>
        </w:rPr>
        <w:tab/>
        <w:t>$stmt-&gt;bindParam(2,$_POST['pwd']);</w:t>
      </w:r>
    </w:p>
    <w:p w:rsidR="00E13D9C" w:rsidRPr="00715D5F" w:rsidRDefault="00E13D9C" w:rsidP="00E13D9C">
      <w:pPr>
        <w:pStyle w:val="ad"/>
        <w:rPr>
          <w:color w:val="FF0000"/>
        </w:rPr>
      </w:pPr>
      <w:r w:rsidRPr="00715D5F">
        <w:rPr>
          <w:color w:val="FF0000"/>
        </w:rPr>
        <w:tab/>
        <w:t>$stmt-&gt;bindParam(3,$ip);</w:t>
      </w:r>
    </w:p>
    <w:p w:rsidR="00E13D9C" w:rsidRPr="00715D5F" w:rsidRDefault="00E13D9C" w:rsidP="00E13D9C">
      <w:pPr>
        <w:pStyle w:val="ad"/>
        <w:rPr>
          <w:color w:val="FF0000"/>
        </w:rPr>
      </w:pPr>
      <w:r w:rsidRPr="00715D5F">
        <w:rPr>
          <w:color w:val="FF0000"/>
        </w:rPr>
        <w:tab/>
        <w:t>$stmt-&gt;bindParam(4,$time);</w:t>
      </w:r>
    </w:p>
    <w:p w:rsidR="00E13D9C" w:rsidRPr="00715D5F" w:rsidRDefault="00E13D9C" w:rsidP="00E13D9C">
      <w:pPr>
        <w:pStyle w:val="ad"/>
        <w:rPr>
          <w:rFonts w:hint="eastAsia"/>
          <w:color w:val="FF0000"/>
        </w:rPr>
      </w:pPr>
      <w:r w:rsidRPr="00715D5F">
        <w:rPr>
          <w:rFonts w:hint="eastAsia"/>
          <w:color w:val="FF0000"/>
        </w:rPr>
        <w:tab/>
        <w:t>echo $stmt-&gt;execute()?'</w:t>
      </w:r>
      <w:r w:rsidRPr="00715D5F">
        <w:rPr>
          <w:rFonts w:hint="eastAsia"/>
          <w:color w:val="FF0000"/>
        </w:rPr>
        <w:t>成功</w:t>
      </w:r>
      <w:r w:rsidRPr="00715D5F">
        <w:rPr>
          <w:rFonts w:hint="eastAsia"/>
          <w:color w:val="FF0000"/>
        </w:rPr>
        <w:t>':'</w:t>
      </w:r>
      <w:r w:rsidRPr="00715D5F">
        <w:rPr>
          <w:rFonts w:hint="eastAsia"/>
          <w:color w:val="FF0000"/>
        </w:rPr>
        <w:t>失败</w:t>
      </w:r>
      <w:r w:rsidRPr="00715D5F">
        <w:rPr>
          <w:rFonts w:hint="eastAsia"/>
          <w:color w:val="FF0000"/>
        </w:rPr>
        <w:t>';</w:t>
      </w:r>
      <w:r w:rsidRPr="00715D5F">
        <w:rPr>
          <w:rFonts w:hint="eastAsia"/>
          <w:color w:val="FF0000"/>
        </w:rPr>
        <w:tab/>
        <w:t>//</w:t>
      </w:r>
      <w:r w:rsidRPr="00715D5F">
        <w:rPr>
          <w:rFonts w:hint="eastAsia"/>
          <w:color w:val="FF0000"/>
        </w:rPr>
        <w:t>执行预处理</w:t>
      </w:r>
    </w:p>
    <w:p w:rsidR="00E13D9C" w:rsidRDefault="00E13D9C" w:rsidP="00E13D9C">
      <w:pPr>
        <w:pStyle w:val="ad"/>
      </w:pPr>
      <w:r>
        <w:t>}</w:t>
      </w:r>
    </w:p>
    <w:p w:rsidR="00E13D9C" w:rsidRDefault="00E13D9C" w:rsidP="00E13D9C">
      <w:pPr>
        <w:pStyle w:val="ad"/>
      </w:pPr>
      <w:r>
        <w:t>?&gt;</w:t>
      </w:r>
    </w:p>
    <w:p w:rsidR="00E13D9C" w:rsidRDefault="00E13D9C" w:rsidP="00E13D9C">
      <w:pPr>
        <w:pStyle w:val="ad"/>
      </w:pPr>
      <w:r>
        <w:t>&lt;form method="post" action=""&gt;</w:t>
      </w:r>
    </w:p>
    <w:p w:rsidR="00E13D9C" w:rsidRDefault="00E13D9C" w:rsidP="00E13D9C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用户名：</w:t>
      </w:r>
      <w:r>
        <w:rPr>
          <w:rFonts w:hint="eastAsia"/>
        </w:rPr>
        <w:t xml:space="preserve"> &lt;input type="text" name="name"&gt; &lt;br /&gt;</w:t>
      </w:r>
    </w:p>
    <w:p w:rsidR="00E13D9C" w:rsidRDefault="00E13D9C" w:rsidP="00E13D9C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密码</w:t>
      </w:r>
      <w:r>
        <w:rPr>
          <w:rFonts w:hint="eastAsia"/>
        </w:rPr>
        <w:t>: &lt;input type="text" name="pwd"&gt; &lt;br /&gt;</w:t>
      </w:r>
    </w:p>
    <w:p w:rsidR="00E13D9C" w:rsidRDefault="00E13D9C" w:rsidP="00E13D9C">
      <w:pPr>
        <w:pStyle w:val="ad"/>
        <w:rPr>
          <w:rFonts w:hint="eastAsia"/>
        </w:rPr>
      </w:pPr>
      <w:r>
        <w:rPr>
          <w:rFonts w:hint="eastAsia"/>
        </w:rPr>
        <w:lastRenderedPageBreak/>
        <w:tab/>
        <w:t>&lt;input type="submit" name="button" value="</w:t>
      </w:r>
      <w:r>
        <w:rPr>
          <w:rFonts w:hint="eastAsia"/>
        </w:rPr>
        <w:t>添加管理员</w:t>
      </w:r>
      <w:r>
        <w:rPr>
          <w:rFonts w:hint="eastAsia"/>
        </w:rPr>
        <w:t>"&gt;</w:t>
      </w:r>
    </w:p>
    <w:p w:rsidR="007A1AE8" w:rsidRPr="00E13D9C" w:rsidRDefault="00E13D9C" w:rsidP="00E13D9C">
      <w:pPr>
        <w:pStyle w:val="ad"/>
      </w:pPr>
      <w:r>
        <w:t>&lt;/form&gt;</w:t>
      </w:r>
    </w:p>
    <w:p w:rsidR="00384E50" w:rsidRDefault="00384E50" w:rsidP="00384E50">
      <w:pPr>
        <w:pStyle w:val="2"/>
        <w:numPr>
          <w:ilvl w:val="1"/>
          <w:numId w:val="16"/>
        </w:numPr>
      </w:pPr>
      <w:r>
        <w:rPr>
          <w:rFonts w:hint="eastAsia"/>
        </w:rPr>
        <w:t>预处理语句（</w:t>
      </w:r>
      <w:r w:rsidR="00222EB4">
        <w:rPr>
          <w:rFonts w:hint="eastAsia"/>
        </w:rPr>
        <w:t>参数占位符</w:t>
      </w:r>
      <w:r>
        <w:rPr>
          <w:rFonts w:hint="eastAsia"/>
        </w:rPr>
        <w:t>）</w:t>
      </w:r>
    </w:p>
    <w:p w:rsidR="00222EB4" w:rsidRDefault="00222EB4" w:rsidP="00222EB4">
      <w:pPr>
        <w:pStyle w:val="ad"/>
      </w:pPr>
      <w:r>
        <w:t>$pdo=new PDO('mysql:host=localhost;port=3306;dbname=php4','root','aa');</w:t>
      </w:r>
    </w:p>
    <w:p w:rsidR="00222EB4" w:rsidRDefault="00222EB4" w:rsidP="00222EB4">
      <w:pPr>
        <w:pStyle w:val="ad"/>
      </w:pPr>
      <w:r>
        <w:t>$pdo-&gt;exec('set names utf8');</w:t>
      </w:r>
    </w:p>
    <w:p w:rsidR="00222EB4" w:rsidRDefault="00222EB4" w:rsidP="00222EB4">
      <w:pPr>
        <w:pStyle w:val="ad"/>
      </w:pPr>
      <w:r>
        <w:t>if(isset($_POST['button'])) {</w:t>
      </w:r>
    </w:p>
    <w:p w:rsidR="00222EB4" w:rsidRPr="00222EB4" w:rsidRDefault="00222EB4" w:rsidP="00222EB4">
      <w:pPr>
        <w:pStyle w:val="ad"/>
        <w:rPr>
          <w:rFonts w:hint="eastAsia"/>
          <w:color w:val="FF0000"/>
        </w:rPr>
      </w:pPr>
      <w:r>
        <w:rPr>
          <w:rFonts w:hint="eastAsia"/>
        </w:rPr>
        <w:tab/>
      </w:r>
      <w:r w:rsidRPr="00222EB4">
        <w:rPr>
          <w:rFonts w:hint="eastAsia"/>
          <w:color w:val="FF0000"/>
        </w:rPr>
        <w:t>$sql="insert into admin values (null,:name,:pwd,:ip,:time)";</w:t>
      </w:r>
      <w:r w:rsidRPr="00222EB4">
        <w:rPr>
          <w:rFonts w:hint="eastAsia"/>
          <w:color w:val="FF0000"/>
        </w:rPr>
        <w:tab/>
        <w:t>//:name</w:t>
      </w:r>
      <w:r w:rsidRPr="00222EB4">
        <w:rPr>
          <w:rFonts w:hint="eastAsia"/>
          <w:color w:val="FF0000"/>
        </w:rPr>
        <w:t>参数占位符</w:t>
      </w:r>
    </w:p>
    <w:p w:rsidR="00222EB4" w:rsidRDefault="00222EB4" w:rsidP="00222EB4">
      <w:pPr>
        <w:pStyle w:val="ad"/>
        <w:rPr>
          <w:rFonts w:hint="eastAsia"/>
        </w:rPr>
      </w:pPr>
      <w:r>
        <w:rPr>
          <w:rFonts w:hint="eastAsia"/>
        </w:rPr>
        <w:tab/>
        <w:t>$stmt=$pdo-&gt;prepare($sql);</w:t>
      </w:r>
      <w:r>
        <w:rPr>
          <w:rFonts w:hint="eastAsia"/>
        </w:rPr>
        <w:tab/>
        <w:t>//</w:t>
      </w:r>
      <w:r>
        <w:rPr>
          <w:rFonts w:hint="eastAsia"/>
        </w:rPr>
        <w:t>预处理语句</w:t>
      </w:r>
    </w:p>
    <w:p w:rsidR="00222EB4" w:rsidRDefault="00222EB4" w:rsidP="00222EB4">
      <w:pPr>
        <w:pStyle w:val="ad"/>
      </w:pPr>
      <w:r>
        <w:tab/>
        <w:t>$ip=ip2long($_SERVER['REMOTE_ADDR']);</w:t>
      </w:r>
    </w:p>
    <w:p w:rsidR="00222EB4" w:rsidRDefault="00222EB4" w:rsidP="00222EB4">
      <w:pPr>
        <w:pStyle w:val="ad"/>
      </w:pPr>
      <w:r>
        <w:tab/>
        <w:t>$time=time();</w:t>
      </w:r>
    </w:p>
    <w:p w:rsidR="00222EB4" w:rsidRDefault="00222EB4" w:rsidP="00222EB4">
      <w:pPr>
        <w:pStyle w:val="ad"/>
      </w:pPr>
      <w:r>
        <w:tab/>
        <w:t>//var_dump($stmt);</w:t>
      </w:r>
      <w:r>
        <w:tab/>
        <w:t>//object(PDOStatement)</w:t>
      </w:r>
    </w:p>
    <w:p w:rsidR="00222EB4" w:rsidRDefault="00222EB4" w:rsidP="00222EB4">
      <w:pPr>
        <w:pStyle w:val="ad"/>
        <w:rPr>
          <w:rFonts w:hint="eastAsia"/>
        </w:rPr>
      </w:pPr>
      <w:r>
        <w:rPr>
          <w:rFonts w:hint="eastAsia"/>
        </w:rPr>
        <w:tab/>
        <w:t>$stmt-&gt;bindParam('</w:t>
      </w:r>
      <w:r w:rsidRPr="00222EB4">
        <w:rPr>
          <w:rFonts w:hint="eastAsia"/>
          <w:color w:val="FF0000"/>
        </w:rPr>
        <w:t>:name</w:t>
      </w:r>
      <w:r>
        <w:rPr>
          <w:rFonts w:hint="eastAsia"/>
        </w:rPr>
        <w:t>',$_POST['name']);</w:t>
      </w:r>
      <w:r>
        <w:rPr>
          <w:rFonts w:hint="eastAsia"/>
        </w:rPr>
        <w:tab/>
        <w:t>//</w:t>
      </w:r>
      <w:r>
        <w:rPr>
          <w:rFonts w:hint="eastAsia"/>
        </w:rPr>
        <w:t>在第一个位置上绑定</w:t>
      </w:r>
      <w:r>
        <w:rPr>
          <w:rFonts w:hint="eastAsia"/>
        </w:rPr>
        <w:t>name</w:t>
      </w:r>
      <w:r>
        <w:rPr>
          <w:rFonts w:hint="eastAsia"/>
        </w:rPr>
        <w:t>的值</w:t>
      </w:r>
    </w:p>
    <w:p w:rsidR="00222EB4" w:rsidRDefault="00222EB4" w:rsidP="00222EB4">
      <w:pPr>
        <w:pStyle w:val="ad"/>
      </w:pPr>
      <w:r>
        <w:tab/>
        <w:t>$stmt-&gt;bindParam('</w:t>
      </w:r>
      <w:r w:rsidRPr="00222EB4">
        <w:rPr>
          <w:color w:val="FF0000"/>
        </w:rPr>
        <w:t>:pwd</w:t>
      </w:r>
      <w:r>
        <w:t>',$_POST['pwd']);</w:t>
      </w:r>
    </w:p>
    <w:p w:rsidR="00222EB4" w:rsidRDefault="00222EB4" w:rsidP="00222EB4">
      <w:pPr>
        <w:pStyle w:val="ad"/>
      </w:pPr>
      <w:r>
        <w:tab/>
        <w:t>$stmt-&gt;bindParam('</w:t>
      </w:r>
      <w:r w:rsidRPr="00222EB4">
        <w:rPr>
          <w:color w:val="FF0000"/>
        </w:rPr>
        <w:t>:ip</w:t>
      </w:r>
      <w:r>
        <w:t>',$ip);</w:t>
      </w:r>
    </w:p>
    <w:p w:rsidR="00222EB4" w:rsidRDefault="00222EB4" w:rsidP="00222EB4">
      <w:pPr>
        <w:pStyle w:val="ad"/>
      </w:pPr>
      <w:r>
        <w:tab/>
        <w:t>$stmt-&gt;bindParam('</w:t>
      </w:r>
      <w:r w:rsidRPr="00222EB4">
        <w:rPr>
          <w:color w:val="FF0000"/>
        </w:rPr>
        <w:t>:time</w:t>
      </w:r>
      <w:r>
        <w:t>',$time);</w:t>
      </w:r>
    </w:p>
    <w:p w:rsidR="00222EB4" w:rsidRDefault="00222EB4" w:rsidP="00222EB4">
      <w:pPr>
        <w:pStyle w:val="ad"/>
        <w:rPr>
          <w:rFonts w:hint="eastAsia"/>
        </w:rPr>
      </w:pPr>
      <w:r>
        <w:rPr>
          <w:rFonts w:hint="eastAsia"/>
        </w:rPr>
        <w:tab/>
        <w:t>echo $stmt-&gt;execute()?'</w:t>
      </w:r>
      <w:r>
        <w:rPr>
          <w:rFonts w:hint="eastAsia"/>
        </w:rPr>
        <w:t>成功</w:t>
      </w:r>
      <w:r>
        <w:rPr>
          <w:rFonts w:hint="eastAsia"/>
        </w:rPr>
        <w:t>':'</w:t>
      </w:r>
      <w:r>
        <w:rPr>
          <w:rFonts w:hint="eastAsia"/>
        </w:rPr>
        <w:t>失败</w:t>
      </w:r>
      <w:r>
        <w:rPr>
          <w:rFonts w:hint="eastAsia"/>
        </w:rPr>
        <w:t>';</w:t>
      </w:r>
      <w:r>
        <w:rPr>
          <w:rFonts w:hint="eastAsia"/>
        </w:rPr>
        <w:tab/>
        <w:t>//</w:t>
      </w:r>
      <w:r>
        <w:rPr>
          <w:rFonts w:hint="eastAsia"/>
        </w:rPr>
        <w:t>执行预处理</w:t>
      </w:r>
    </w:p>
    <w:p w:rsidR="007A1AE8" w:rsidRPr="00384E50" w:rsidRDefault="00222EB4" w:rsidP="00222EB4">
      <w:pPr>
        <w:pStyle w:val="ad"/>
      </w:pPr>
      <w:r>
        <w:t>}</w:t>
      </w:r>
    </w:p>
    <w:p w:rsidR="007A1AE8" w:rsidRDefault="00DE3CCB" w:rsidP="00DE3CCB">
      <w:pPr>
        <w:pStyle w:val="2"/>
        <w:rPr>
          <w:rFonts w:hint="eastAsia"/>
        </w:rPr>
      </w:pPr>
      <w:r>
        <w:rPr>
          <w:rFonts w:hint="eastAsia"/>
        </w:rPr>
        <w:t>预处理读取</w:t>
      </w:r>
    </w:p>
    <w:p w:rsidR="00D662DA" w:rsidRDefault="00D662DA" w:rsidP="00D662DA">
      <w:pPr>
        <w:pStyle w:val="ad"/>
      </w:pPr>
      <w:r>
        <w:t>&lt;?php</w:t>
      </w:r>
    </w:p>
    <w:p w:rsidR="00D662DA" w:rsidRDefault="00D662DA" w:rsidP="00D662DA">
      <w:pPr>
        <w:pStyle w:val="ad"/>
      </w:pPr>
      <w:r>
        <w:t>$pdo=new PDO('mysql:host=localhost;port=3306;dbname=php4','root','aa');</w:t>
      </w:r>
    </w:p>
    <w:p w:rsidR="00D662DA" w:rsidRDefault="00D662DA" w:rsidP="00D662DA">
      <w:pPr>
        <w:pStyle w:val="ad"/>
      </w:pPr>
      <w:r>
        <w:t>$pdo-&gt;exec('set names utf8');</w:t>
      </w:r>
    </w:p>
    <w:p w:rsidR="00D662DA" w:rsidRPr="008D7FDD" w:rsidRDefault="00D662DA" w:rsidP="00D662DA">
      <w:pPr>
        <w:pStyle w:val="ad"/>
        <w:rPr>
          <w:color w:val="FF0000"/>
        </w:rPr>
      </w:pPr>
      <w:r w:rsidRPr="008D7FDD">
        <w:rPr>
          <w:color w:val="FF0000"/>
        </w:rPr>
        <w:t>$sql="select * from admin order by id desc limit 0,:n";</w:t>
      </w:r>
    </w:p>
    <w:p w:rsidR="00D662DA" w:rsidRPr="008D7FDD" w:rsidRDefault="00D662DA" w:rsidP="00D662DA">
      <w:pPr>
        <w:pStyle w:val="ad"/>
        <w:rPr>
          <w:color w:val="FF0000"/>
        </w:rPr>
      </w:pPr>
      <w:r w:rsidRPr="008D7FDD">
        <w:rPr>
          <w:color w:val="FF0000"/>
        </w:rPr>
        <w:t>$stmt=$pdo-&gt;prepare($sql);</w:t>
      </w:r>
    </w:p>
    <w:p w:rsidR="00D662DA" w:rsidRPr="008D7FDD" w:rsidRDefault="00D662DA" w:rsidP="00D662DA">
      <w:pPr>
        <w:pStyle w:val="ad"/>
        <w:rPr>
          <w:color w:val="FF0000"/>
        </w:rPr>
      </w:pPr>
      <w:r w:rsidRPr="008D7FDD">
        <w:rPr>
          <w:color w:val="FF0000"/>
        </w:rPr>
        <w:t>$stmt-&gt;bindParam(':n',$n);</w:t>
      </w:r>
    </w:p>
    <w:p w:rsidR="00D662DA" w:rsidRPr="008D7FDD" w:rsidRDefault="00D662DA" w:rsidP="00D662DA">
      <w:pPr>
        <w:pStyle w:val="ad"/>
        <w:rPr>
          <w:color w:val="FF0000"/>
        </w:rPr>
      </w:pPr>
      <w:r w:rsidRPr="008D7FDD">
        <w:rPr>
          <w:color w:val="FF0000"/>
        </w:rPr>
        <w:t>$n=3;</w:t>
      </w:r>
    </w:p>
    <w:p w:rsidR="00D662DA" w:rsidRPr="008D7FDD" w:rsidRDefault="00D662DA" w:rsidP="00D662DA">
      <w:pPr>
        <w:pStyle w:val="ad"/>
        <w:rPr>
          <w:color w:val="FF0000"/>
        </w:rPr>
      </w:pPr>
      <w:r w:rsidRPr="008D7FDD">
        <w:rPr>
          <w:color w:val="FF0000"/>
        </w:rPr>
        <w:t>$stmt-&gt;execute();</w:t>
      </w:r>
    </w:p>
    <w:p w:rsidR="00D662DA" w:rsidRDefault="00D662DA" w:rsidP="00D662DA">
      <w:pPr>
        <w:pStyle w:val="ad"/>
      </w:pPr>
      <w:r>
        <w:t>?&gt;</w:t>
      </w:r>
    </w:p>
    <w:p w:rsidR="00D662DA" w:rsidRDefault="00D662DA" w:rsidP="00D662DA">
      <w:pPr>
        <w:pStyle w:val="ad"/>
      </w:pPr>
      <w:r>
        <w:t>&lt;table&gt;</w:t>
      </w:r>
    </w:p>
    <w:p w:rsidR="00D662DA" w:rsidRDefault="00D662DA" w:rsidP="00D662DA">
      <w:pPr>
        <w:pStyle w:val="ad"/>
      </w:pPr>
      <w:r>
        <w:tab/>
        <w:t>&lt;tr&gt;</w:t>
      </w:r>
    </w:p>
    <w:p w:rsidR="00D662DA" w:rsidRDefault="00D662DA" w:rsidP="00D662DA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&lt;th&gt;</w:t>
      </w:r>
      <w:r>
        <w:rPr>
          <w:rFonts w:hint="eastAsia"/>
        </w:rPr>
        <w:t>编号</w:t>
      </w:r>
      <w:r>
        <w:rPr>
          <w:rFonts w:hint="eastAsia"/>
        </w:rPr>
        <w:t>&lt;/th&gt; &lt;th&gt;</w:t>
      </w:r>
      <w:r>
        <w:rPr>
          <w:rFonts w:hint="eastAsia"/>
        </w:rPr>
        <w:t>姓名</w:t>
      </w:r>
      <w:r>
        <w:rPr>
          <w:rFonts w:hint="eastAsia"/>
        </w:rPr>
        <w:t>&lt;/th&gt; &lt;th&gt;</w:t>
      </w:r>
      <w:r>
        <w:rPr>
          <w:rFonts w:hint="eastAsia"/>
        </w:rPr>
        <w:t>密码</w:t>
      </w:r>
      <w:r>
        <w:rPr>
          <w:rFonts w:hint="eastAsia"/>
        </w:rPr>
        <w:t>&lt;/th&gt; &lt;th&gt;</w:t>
      </w:r>
      <w:r>
        <w:rPr>
          <w:rFonts w:hint="eastAsia"/>
        </w:rPr>
        <w:t>最后登录</w:t>
      </w:r>
      <w:r>
        <w:rPr>
          <w:rFonts w:hint="eastAsia"/>
        </w:rPr>
        <w:t>IP&lt;/th&gt; &lt;th&gt;</w:t>
      </w:r>
      <w:r>
        <w:rPr>
          <w:rFonts w:hint="eastAsia"/>
        </w:rPr>
        <w:t>最后登录时间</w:t>
      </w:r>
      <w:r>
        <w:rPr>
          <w:rFonts w:hint="eastAsia"/>
        </w:rPr>
        <w:t>&lt;/th&gt;</w:t>
      </w:r>
    </w:p>
    <w:p w:rsidR="00D662DA" w:rsidRDefault="00D662DA" w:rsidP="00D662DA">
      <w:pPr>
        <w:pStyle w:val="ad"/>
      </w:pPr>
      <w:r>
        <w:tab/>
        <w:t>&lt;/tr&gt;</w:t>
      </w:r>
    </w:p>
    <w:p w:rsidR="00D662DA" w:rsidRDefault="00D662DA" w:rsidP="00D662DA">
      <w:pPr>
        <w:pStyle w:val="ad"/>
      </w:pPr>
      <w:r>
        <w:tab/>
        <w:t>&lt;?php</w:t>
      </w:r>
    </w:p>
    <w:p w:rsidR="00D662DA" w:rsidRDefault="00D662DA" w:rsidP="00D662DA">
      <w:pPr>
        <w:pStyle w:val="ad"/>
      </w:pPr>
      <w:r>
        <w:tab/>
        <w:t>while(</w:t>
      </w:r>
      <w:r w:rsidRPr="008D7FDD">
        <w:rPr>
          <w:color w:val="FF0000"/>
        </w:rPr>
        <w:t>$rows=$stmt-&gt;fetch(PDO::FETCH_NUM)</w:t>
      </w:r>
      <w:r>
        <w:t>) {</w:t>
      </w:r>
    </w:p>
    <w:p w:rsidR="00D662DA" w:rsidRDefault="00D662DA" w:rsidP="00D662DA">
      <w:pPr>
        <w:pStyle w:val="ad"/>
      </w:pPr>
      <w:r>
        <w:tab/>
        <w:t>?&gt;</w:t>
      </w:r>
    </w:p>
    <w:p w:rsidR="00D662DA" w:rsidRDefault="00D662DA" w:rsidP="00D662DA">
      <w:pPr>
        <w:pStyle w:val="ad"/>
      </w:pPr>
      <w:r>
        <w:tab/>
        <w:t>&lt;tr&gt;</w:t>
      </w:r>
    </w:p>
    <w:p w:rsidR="00D662DA" w:rsidRDefault="00D662DA" w:rsidP="00D662DA">
      <w:pPr>
        <w:pStyle w:val="ad"/>
      </w:pPr>
      <w:r>
        <w:tab/>
      </w:r>
      <w:r>
        <w:tab/>
        <w:t>&lt;td&gt;&lt;?php echo $rows[0]?&gt;&lt;/td&gt;</w:t>
      </w:r>
    </w:p>
    <w:p w:rsidR="00D662DA" w:rsidRDefault="00D662DA" w:rsidP="00D662DA">
      <w:pPr>
        <w:pStyle w:val="ad"/>
      </w:pPr>
      <w:r>
        <w:lastRenderedPageBreak/>
        <w:tab/>
      </w:r>
      <w:r>
        <w:tab/>
        <w:t>&lt;td&gt;&lt;?php echo $rows[1]?&gt;&lt;/td&gt;</w:t>
      </w:r>
    </w:p>
    <w:p w:rsidR="00D662DA" w:rsidRDefault="00D662DA" w:rsidP="00D662DA">
      <w:pPr>
        <w:pStyle w:val="ad"/>
      </w:pPr>
      <w:r>
        <w:tab/>
      </w:r>
      <w:r>
        <w:tab/>
        <w:t>&lt;td&gt;&lt;?php echo $rows[2]?&gt;&lt;/td&gt;</w:t>
      </w:r>
    </w:p>
    <w:p w:rsidR="00D662DA" w:rsidRDefault="00D662DA" w:rsidP="00D662DA">
      <w:pPr>
        <w:pStyle w:val="ad"/>
      </w:pPr>
      <w:r>
        <w:tab/>
      </w:r>
      <w:r>
        <w:tab/>
        <w:t>&lt;td&gt;&lt;?php echo $rows[3]?&gt;&lt;/td&gt;</w:t>
      </w:r>
    </w:p>
    <w:p w:rsidR="00D662DA" w:rsidRDefault="00D662DA" w:rsidP="00D662DA">
      <w:pPr>
        <w:pStyle w:val="ad"/>
      </w:pPr>
      <w:r>
        <w:tab/>
        <w:t>&lt;/tr&gt;</w:t>
      </w:r>
    </w:p>
    <w:p w:rsidR="00D662DA" w:rsidRDefault="00D662DA" w:rsidP="00D662DA">
      <w:pPr>
        <w:pStyle w:val="ad"/>
      </w:pPr>
      <w:r>
        <w:tab/>
        <w:t>&lt;?php</w:t>
      </w:r>
    </w:p>
    <w:p w:rsidR="00D662DA" w:rsidRDefault="00D662DA" w:rsidP="00D662DA">
      <w:pPr>
        <w:pStyle w:val="ad"/>
      </w:pPr>
      <w:r>
        <w:tab/>
        <w:t>}</w:t>
      </w:r>
    </w:p>
    <w:p w:rsidR="00D662DA" w:rsidRDefault="00D662DA" w:rsidP="00D662DA">
      <w:pPr>
        <w:pStyle w:val="ad"/>
      </w:pPr>
      <w:r>
        <w:tab/>
        <w:t>?&gt;</w:t>
      </w:r>
    </w:p>
    <w:p w:rsidR="00BB3528" w:rsidRDefault="00D662DA" w:rsidP="00D662DA">
      <w:pPr>
        <w:pStyle w:val="ad"/>
        <w:rPr>
          <w:rFonts w:hint="eastAsia"/>
        </w:rPr>
      </w:pPr>
      <w:r>
        <w:t>&lt;/table&gt;</w:t>
      </w:r>
    </w:p>
    <w:p w:rsidR="00AA00FD" w:rsidRDefault="00C443EE" w:rsidP="00C443EE">
      <w:pPr>
        <w:pStyle w:val="2"/>
      </w:pPr>
      <w:r>
        <w:t>异常处理</w:t>
      </w:r>
    </w:p>
    <w:p w:rsidR="00C443EE" w:rsidRDefault="00A81673" w:rsidP="00B73F79">
      <w:pPr>
        <w:ind w:firstLineChars="0" w:firstLine="0"/>
      </w:pPr>
      <w:r>
        <w:t>异常处理是</w:t>
      </w:r>
      <w:r>
        <w:t>OOP</w:t>
      </w:r>
      <w:r>
        <w:t>中非常重要的知识点</w:t>
      </w:r>
      <w:r>
        <w:rPr>
          <w:rFonts w:hint="eastAsia"/>
        </w:rPr>
        <w:t>，</w:t>
      </w:r>
      <w:r>
        <w:t>由于</w:t>
      </w:r>
      <w:r>
        <w:t>PHP</w:t>
      </w:r>
      <w:r>
        <w:t>中从错误处理比异常处理功能强大</w:t>
      </w:r>
      <w:r>
        <w:rPr>
          <w:rFonts w:hint="eastAsia"/>
        </w:rPr>
        <w:t>，</w:t>
      </w:r>
      <w:r>
        <w:t>所以在</w:t>
      </w:r>
      <w:r>
        <w:t>PHP</w:t>
      </w:r>
      <w:r>
        <w:t>中</w:t>
      </w:r>
      <w:r>
        <w:rPr>
          <w:rFonts w:hint="eastAsia"/>
        </w:rPr>
        <w:t>，</w:t>
      </w:r>
      <w:r>
        <w:t>很少用异常处理</w:t>
      </w:r>
      <w:r>
        <w:rPr>
          <w:rFonts w:hint="eastAsia"/>
        </w:rPr>
        <w:t>。</w:t>
      </w:r>
    </w:p>
    <w:p w:rsidR="00955C67" w:rsidRDefault="00955C67" w:rsidP="00B73F79">
      <w:pPr>
        <w:ind w:firstLineChars="0" w:firstLine="0"/>
      </w:pPr>
      <w:r>
        <w:t>关键字：</w:t>
      </w:r>
    </w:p>
    <w:p w:rsidR="00955C67" w:rsidRDefault="00955C67" w:rsidP="00955C67">
      <w:pPr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try</w:t>
      </w:r>
      <w:r>
        <w:rPr>
          <w:rFonts w:hint="eastAsia"/>
        </w:rPr>
        <w:t>：</w:t>
      </w:r>
      <w:r>
        <w:t>检测代码块</w:t>
      </w:r>
    </w:p>
    <w:p w:rsidR="00955C67" w:rsidRDefault="00955C67" w:rsidP="00955C67">
      <w:pPr>
        <w:numPr>
          <w:ilvl w:val="0"/>
          <w:numId w:val="17"/>
        </w:numPr>
        <w:ind w:firstLineChars="0"/>
      </w:pPr>
      <w:r>
        <w:rPr>
          <w:rFonts w:hint="eastAsia"/>
        </w:rPr>
        <w:t>t</w:t>
      </w:r>
      <w:r>
        <w:t>hrow</w:t>
      </w:r>
      <w:r>
        <w:rPr>
          <w:rFonts w:hint="eastAsia"/>
        </w:rPr>
        <w:t>：</w:t>
      </w:r>
      <w:r>
        <w:t>抛出异常</w:t>
      </w:r>
    </w:p>
    <w:p w:rsidR="00955C67" w:rsidRDefault="00955C67" w:rsidP="00955C67">
      <w:pPr>
        <w:numPr>
          <w:ilvl w:val="0"/>
          <w:numId w:val="17"/>
        </w:numPr>
        <w:ind w:firstLineChars="0"/>
      </w:pPr>
      <w:r>
        <w:rPr>
          <w:rFonts w:hint="eastAsia"/>
        </w:rPr>
        <w:t>c</w:t>
      </w:r>
      <w:r>
        <w:t>atch</w:t>
      </w:r>
      <w:r>
        <w:rPr>
          <w:rFonts w:hint="eastAsia"/>
        </w:rPr>
        <w:t>：</w:t>
      </w:r>
      <w:r>
        <w:t>捕获异常</w:t>
      </w:r>
    </w:p>
    <w:p w:rsidR="00BA4D73" w:rsidRDefault="00BA4D73" w:rsidP="00BA4D73">
      <w:pPr>
        <w:numPr>
          <w:ilvl w:val="0"/>
          <w:numId w:val="17"/>
        </w:numPr>
        <w:ind w:firstLineChars="0"/>
        <w:rPr>
          <w:rFonts w:hint="eastAsia"/>
        </w:rPr>
      </w:pPr>
      <w:r w:rsidRPr="00BA4D73">
        <w:t>Exception</w:t>
      </w:r>
      <w:r>
        <w:rPr>
          <w:rFonts w:hint="eastAsia"/>
        </w:rPr>
        <w:t>：异常</w:t>
      </w:r>
      <w:r w:rsidR="00C0193A">
        <w:rPr>
          <w:rFonts w:hint="eastAsia"/>
        </w:rPr>
        <w:t>，这是一个内置的类</w:t>
      </w:r>
    </w:p>
    <w:p w:rsidR="00C443EE" w:rsidRDefault="000F09B5" w:rsidP="000F09B5">
      <w:pPr>
        <w:pStyle w:val="3"/>
      </w:pPr>
      <w:r>
        <w:t>语法</w:t>
      </w:r>
    </w:p>
    <w:p w:rsidR="000F09B5" w:rsidRDefault="000F09B5" w:rsidP="000F09B5">
      <w:pPr>
        <w:pStyle w:val="ad"/>
      </w:pPr>
      <w:r>
        <w:rPr>
          <w:rFonts w:hint="eastAsia"/>
        </w:rPr>
        <w:t>t</w:t>
      </w:r>
      <w:r>
        <w:t>ry</w:t>
      </w:r>
    </w:p>
    <w:p w:rsidR="000F09B5" w:rsidRDefault="000F09B5" w:rsidP="000F09B5">
      <w:pPr>
        <w:pStyle w:val="ad"/>
      </w:pPr>
      <w:r>
        <w:rPr>
          <w:rFonts w:hint="eastAsia"/>
        </w:rPr>
        <w:t>{</w:t>
      </w:r>
    </w:p>
    <w:p w:rsidR="000F09B5" w:rsidRDefault="000F09B5" w:rsidP="000F09B5">
      <w:pPr>
        <w:pStyle w:val="ad"/>
        <w:rPr>
          <w:rFonts w:hint="eastAsia"/>
        </w:rPr>
      </w:pPr>
      <w:r>
        <w:tab/>
      </w:r>
      <w:r>
        <w:rPr>
          <w:rFonts w:hint="eastAsia"/>
        </w:rPr>
        <w:t>t</w:t>
      </w:r>
      <w:r>
        <w:t xml:space="preserve">hrow </w:t>
      </w:r>
      <w:r>
        <w:t>异常</w:t>
      </w:r>
    </w:p>
    <w:p w:rsidR="000F09B5" w:rsidRDefault="000F09B5" w:rsidP="000F09B5">
      <w:pPr>
        <w:pStyle w:val="ad"/>
      </w:pPr>
      <w:r>
        <w:t>}</w:t>
      </w:r>
    </w:p>
    <w:p w:rsidR="000F09B5" w:rsidRDefault="000F09B5" w:rsidP="000F09B5">
      <w:pPr>
        <w:pStyle w:val="ad"/>
      </w:pPr>
      <w:r>
        <w:t>Catch(</w:t>
      </w:r>
      <w:r>
        <w:t>异常</w:t>
      </w:r>
      <w:r w:rsidR="00137239">
        <w:rPr>
          <w:rFonts w:hint="eastAsia"/>
        </w:rPr>
        <w:t>){</w:t>
      </w:r>
    </w:p>
    <w:p w:rsidR="00137239" w:rsidRDefault="00137239" w:rsidP="000F09B5">
      <w:pPr>
        <w:pStyle w:val="ad"/>
        <w:rPr>
          <w:rFonts w:hint="eastAsia"/>
        </w:rPr>
      </w:pPr>
      <w:r>
        <w:tab/>
      </w:r>
      <w:r>
        <w:rPr>
          <w:rFonts w:hint="eastAsia"/>
        </w:rPr>
        <w:t>/</w:t>
      </w:r>
      <w:r>
        <w:t>/</w:t>
      </w:r>
      <w:r>
        <w:t>处理异常</w:t>
      </w:r>
    </w:p>
    <w:p w:rsidR="00137239" w:rsidRDefault="00137239" w:rsidP="000F09B5">
      <w:pPr>
        <w:pStyle w:val="ad"/>
        <w:rPr>
          <w:rFonts w:hint="eastAsia"/>
        </w:rPr>
      </w:pPr>
      <w:r>
        <w:t>}</w:t>
      </w:r>
    </w:p>
    <w:p w:rsidR="00C443EE" w:rsidRDefault="00315E8A" w:rsidP="00B73F79">
      <w:pPr>
        <w:ind w:firstLineChars="0" w:firstLine="0"/>
      </w:pPr>
      <w:r>
        <w:t>例题</w:t>
      </w:r>
      <w:r w:rsidR="006620CA">
        <w:rPr>
          <w:rFonts w:hint="eastAsia"/>
        </w:rPr>
        <w:t>1</w:t>
      </w:r>
    </w:p>
    <w:p w:rsidR="00315E8A" w:rsidRDefault="00315E8A" w:rsidP="00315E8A">
      <w:pPr>
        <w:pStyle w:val="ad"/>
      </w:pPr>
      <w:r>
        <w:t>&lt;?php</w:t>
      </w:r>
    </w:p>
    <w:p w:rsidR="00315E8A" w:rsidRDefault="00315E8A" w:rsidP="00315E8A">
      <w:pPr>
        <w:pStyle w:val="ad"/>
      </w:pPr>
      <w:r>
        <w:t>if(isset($_POST['button'])) {</w:t>
      </w:r>
    </w:p>
    <w:p w:rsidR="00315E8A" w:rsidRDefault="00315E8A" w:rsidP="00315E8A">
      <w:pPr>
        <w:pStyle w:val="ad"/>
      </w:pPr>
      <w:r>
        <w:tab/>
        <w:t>try{</w:t>
      </w:r>
    </w:p>
    <w:p w:rsidR="00315E8A" w:rsidRDefault="00315E8A" w:rsidP="00315E8A">
      <w:pPr>
        <w:pStyle w:val="ad"/>
      </w:pPr>
      <w:r>
        <w:lastRenderedPageBreak/>
        <w:tab/>
      </w:r>
      <w:r>
        <w:tab/>
        <w:t>$age=$_POST['age'];</w:t>
      </w:r>
    </w:p>
    <w:p w:rsidR="00315E8A" w:rsidRDefault="00315E8A" w:rsidP="00315E8A">
      <w:pPr>
        <w:pStyle w:val="ad"/>
      </w:pPr>
      <w:r>
        <w:tab/>
      </w:r>
      <w:r>
        <w:tab/>
        <w:t>if($age&gt;100)</w:t>
      </w:r>
    </w:p>
    <w:p w:rsidR="00315E8A" w:rsidRDefault="00315E8A" w:rsidP="00315E8A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Exception('</w:t>
      </w:r>
      <w:r>
        <w:rPr>
          <w:rFonts w:hint="eastAsia"/>
        </w:rPr>
        <w:t>年龄不能超过</w:t>
      </w:r>
      <w:r>
        <w:rPr>
          <w:rFonts w:hint="eastAsia"/>
        </w:rPr>
        <w:t>100'); //</w:t>
      </w:r>
      <w:r>
        <w:rPr>
          <w:rFonts w:hint="eastAsia"/>
        </w:rPr>
        <w:t>抛出异常对象</w:t>
      </w:r>
    </w:p>
    <w:p w:rsidR="00315E8A" w:rsidRDefault="00315E8A" w:rsidP="00315E8A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echo "</w:t>
      </w:r>
      <w:r>
        <w:rPr>
          <w:rFonts w:hint="eastAsia"/>
        </w:rPr>
        <w:t>你的年龄是：</w:t>
      </w:r>
      <w:r>
        <w:rPr>
          <w:rFonts w:hint="eastAsia"/>
        </w:rPr>
        <w:t>{$age}&lt;br&gt;";</w:t>
      </w:r>
    </w:p>
    <w:p w:rsidR="00315E8A" w:rsidRDefault="00315E8A" w:rsidP="00315E8A">
      <w:pPr>
        <w:pStyle w:val="ad"/>
        <w:rPr>
          <w:rFonts w:hint="eastAsia"/>
        </w:rPr>
      </w:pPr>
      <w:r>
        <w:rPr>
          <w:rFonts w:hint="eastAsia"/>
        </w:rPr>
        <w:tab/>
        <w:t>}catch(Exception $e){  //</w:t>
      </w:r>
      <w:r>
        <w:rPr>
          <w:rFonts w:hint="eastAsia"/>
        </w:rPr>
        <w:t>捕获异常</w:t>
      </w:r>
    </w:p>
    <w:p w:rsidR="00315E8A" w:rsidRDefault="00315E8A" w:rsidP="00315E8A">
      <w:pPr>
        <w:pStyle w:val="ad"/>
      </w:pPr>
      <w:r>
        <w:tab/>
      </w:r>
      <w:r>
        <w:tab/>
        <w:t>echo $e-&gt;getMessage();</w:t>
      </w:r>
    </w:p>
    <w:p w:rsidR="00315E8A" w:rsidRDefault="00315E8A" w:rsidP="00315E8A">
      <w:pPr>
        <w:pStyle w:val="ad"/>
      </w:pPr>
      <w:r>
        <w:tab/>
        <w:t>}</w:t>
      </w:r>
    </w:p>
    <w:p w:rsidR="00315E8A" w:rsidRDefault="00315E8A" w:rsidP="00315E8A">
      <w:pPr>
        <w:pStyle w:val="ad"/>
      </w:pPr>
      <w:r>
        <w:t>}</w:t>
      </w:r>
    </w:p>
    <w:p w:rsidR="00315E8A" w:rsidRDefault="00315E8A" w:rsidP="00315E8A">
      <w:pPr>
        <w:pStyle w:val="ad"/>
      </w:pPr>
      <w:r>
        <w:t>?&gt;</w:t>
      </w:r>
    </w:p>
    <w:p w:rsidR="00315E8A" w:rsidRDefault="00315E8A" w:rsidP="00315E8A">
      <w:pPr>
        <w:pStyle w:val="ad"/>
      </w:pPr>
      <w:r>
        <w:t>&lt;form method="post" action=""&gt;</w:t>
      </w:r>
    </w:p>
    <w:p w:rsidR="00315E8A" w:rsidRDefault="00315E8A" w:rsidP="00315E8A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请输入年龄：</w:t>
      </w:r>
      <w:r>
        <w:rPr>
          <w:rFonts w:hint="eastAsia"/>
        </w:rPr>
        <w:t xml:space="preserve"> &lt;input type="text" name="age"&gt; &lt;br /&gt;</w:t>
      </w:r>
    </w:p>
    <w:p w:rsidR="00315E8A" w:rsidRDefault="00315E8A" w:rsidP="00315E8A">
      <w:pPr>
        <w:pStyle w:val="ad"/>
        <w:rPr>
          <w:rFonts w:hint="eastAsia"/>
        </w:rPr>
      </w:pPr>
      <w:r>
        <w:rPr>
          <w:rFonts w:hint="eastAsia"/>
        </w:rPr>
        <w:tab/>
        <w:t>&lt;input type="submit" name="button" value="</w:t>
      </w:r>
      <w:r>
        <w:rPr>
          <w:rFonts w:hint="eastAsia"/>
        </w:rPr>
        <w:t>提交</w:t>
      </w:r>
      <w:r>
        <w:rPr>
          <w:rFonts w:hint="eastAsia"/>
        </w:rPr>
        <w:t>"&gt;</w:t>
      </w:r>
    </w:p>
    <w:p w:rsidR="00315E8A" w:rsidRDefault="00315E8A" w:rsidP="00315E8A">
      <w:pPr>
        <w:pStyle w:val="ad"/>
      </w:pPr>
      <w:r>
        <w:t>&lt;/form&gt;</w:t>
      </w:r>
    </w:p>
    <w:p w:rsidR="00434880" w:rsidRDefault="00434880" w:rsidP="00315E8A">
      <w:pPr>
        <w:pStyle w:val="ad"/>
        <w:rPr>
          <w:rFonts w:hint="eastAsia"/>
        </w:rPr>
      </w:pPr>
      <w:r w:rsidRPr="00434880">
        <w:rPr>
          <w:noProof/>
        </w:rPr>
        <w:pict>
          <v:shape id="_x0000_i1068" type="#_x0000_t75" style="width:206.6pt;height:53.2pt;visibility:visible;mso-wrap-style:square">
            <v:imagedata r:id="rId51" o:title=""/>
          </v:shape>
        </w:pict>
      </w:r>
    </w:p>
    <w:p w:rsidR="00C443EE" w:rsidRDefault="008A3180" w:rsidP="00B73F79">
      <w:pPr>
        <w:ind w:firstLineChars="0" w:firstLine="0"/>
      </w:pPr>
      <w:r>
        <w:rPr>
          <w:rFonts w:hint="eastAsia"/>
        </w:rPr>
        <w:t>例题二：</w:t>
      </w:r>
    </w:p>
    <w:p w:rsidR="008A3180" w:rsidRDefault="008A3180" w:rsidP="008A3180">
      <w:pPr>
        <w:pStyle w:val="ad"/>
      </w:pPr>
      <w:r>
        <w:t>&lt;?php</w:t>
      </w:r>
    </w:p>
    <w:p w:rsidR="008A3180" w:rsidRDefault="008A3180" w:rsidP="008A3180">
      <w:pPr>
        <w:pStyle w:val="ad"/>
      </w:pPr>
      <w:r>
        <w:t>if(isset($_POST['button'])) {</w:t>
      </w:r>
    </w:p>
    <w:p w:rsidR="008A3180" w:rsidRDefault="008A3180" w:rsidP="008A3180">
      <w:pPr>
        <w:pStyle w:val="ad"/>
      </w:pPr>
      <w:r>
        <w:tab/>
        <w:t>try</w:t>
      </w:r>
    </w:p>
    <w:p w:rsidR="008A3180" w:rsidRDefault="008A3180" w:rsidP="008A3180">
      <w:pPr>
        <w:pStyle w:val="ad"/>
      </w:pPr>
      <w:r>
        <w:tab/>
        <w:t>{</w:t>
      </w:r>
    </w:p>
    <w:p w:rsidR="008A3180" w:rsidRDefault="008A3180" w:rsidP="008A3180">
      <w:pPr>
        <w:pStyle w:val="ad"/>
      </w:pPr>
      <w:r>
        <w:tab/>
      </w:r>
      <w:r>
        <w:tab/>
        <w:t>$num1=$_POST['num1'];</w:t>
      </w:r>
    </w:p>
    <w:p w:rsidR="008A3180" w:rsidRDefault="008A3180" w:rsidP="008A3180">
      <w:pPr>
        <w:pStyle w:val="ad"/>
      </w:pPr>
      <w:r>
        <w:tab/>
      </w:r>
      <w:r>
        <w:tab/>
        <w:t>$num2=$_POST['num2'];</w:t>
      </w:r>
    </w:p>
    <w:p w:rsidR="008A3180" w:rsidRDefault="008A3180" w:rsidP="008A3180">
      <w:pPr>
        <w:pStyle w:val="ad"/>
      </w:pPr>
      <w:r>
        <w:tab/>
      </w:r>
      <w:r>
        <w:tab/>
        <w:t>if(!is_numeric($num1))</w:t>
      </w:r>
    </w:p>
    <w:p w:rsidR="008A3180" w:rsidRDefault="008A3180" w:rsidP="008A3180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Exception('</w:t>
      </w:r>
      <w:r>
        <w:rPr>
          <w:rFonts w:hint="eastAsia"/>
        </w:rPr>
        <w:t>第一个不是数字</w:t>
      </w:r>
      <w:r>
        <w:rPr>
          <w:rFonts w:hint="eastAsia"/>
        </w:rPr>
        <w:t>');</w:t>
      </w:r>
    </w:p>
    <w:p w:rsidR="008A3180" w:rsidRDefault="008A3180" w:rsidP="008A3180">
      <w:pPr>
        <w:pStyle w:val="ad"/>
      </w:pPr>
      <w:r>
        <w:tab/>
      </w:r>
      <w:r>
        <w:tab/>
        <w:t>elseif(!is_numeric($num2))</w:t>
      </w:r>
    </w:p>
    <w:p w:rsidR="008A3180" w:rsidRDefault="008A3180" w:rsidP="008A3180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Exception('</w:t>
      </w:r>
      <w:r>
        <w:rPr>
          <w:rFonts w:hint="eastAsia"/>
        </w:rPr>
        <w:t>第二个不是数字</w:t>
      </w:r>
      <w:r>
        <w:rPr>
          <w:rFonts w:hint="eastAsia"/>
        </w:rPr>
        <w:t>');</w:t>
      </w:r>
    </w:p>
    <w:p w:rsidR="008A3180" w:rsidRDefault="008A3180" w:rsidP="008A3180">
      <w:pPr>
        <w:pStyle w:val="ad"/>
      </w:pPr>
      <w:r>
        <w:tab/>
      </w:r>
      <w:r>
        <w:tab/>
        <w:t>elseif($num2==0)</w:t>
      </w:r>
    </w:p>
    <w:p w:rsidR="008A3180" w:rsidRDefault="008A3180" w:rsidP="008A3180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Exception('</w:t>
      </w:r>
      <w:r>
        <w:rPr>
          <w:rFonts w:hint="eastAsia"/>
        </w:rPr>
        <w:t>除数不能为零</w:t>
      </w:r>
      <w:r>
        <w:rPr>
          <w:rFonts w:hint="eastAsia"/>
        </w:rPr>
        <w:t>');</w:t>
      </w:r>
    </w:p>
    <w:p w:rsidR="008A3180" w:rsidRDefault="008A3180" w:rsidP="008A3180">
      <w:pPr>
        <w:pStyle w:val="ad"/>
      </w:pPr>
      <w:r>
        <w:tab/>
      </w:r>
      <w:r>
        <w:tab/>
        <w:t>else {</w:t>
      </w:r>
    </w:p>
    <w:p w:rsidR="008A3180" w:rsidRDefault="008A3180" w:rsidP="008A3180">
      <w:pPr>
        <w:pStyle w:val="ad"/>
      </w:pPr>
      <w:r>
        <w:tab/>
      </w:r>
      <w:r>
        <w:tab/>
      </w:r>
      <w:r>
        <w:tab/>
        <w:t>echo $num1/$num2;</w:t>
      </w:r>
    </w:p>
    <w:p w:rsidR="008A3180" w:rsidRDefault="008A3180" w:rsidP="008A3180">
      <w:pPr>
        <w:pStyle w:val="ad"/>
      </w:pPr>
      <w:r>
        <w:tab/>
      </w:r>
      <w:r>
        <w:tab/>
        <w:t>}</w:t>
      </w:r>
    </w:p>
    <w:p w:rsidR="008A3180" w:rsidRDefault="008A3180" w:rsidP="008A3180">
      <w:pPr>
        <w:pStyle w:val="ad"/>
      </w:pPr>
      <w:r>
        <w:tab/>
        <w:t>}</w:t>
      </w:r>
    </w:p>
    <w:p w:rsidR="008A3180" w:rsidRDefault="008A3180" w:rsidP="008A3180">
      <w:pPr>
        <w:pStyle w:val="ad"/>
      </w:pPr>
      <w:r>
        <w:tab/>
        <w:t>catch(Exception $e){</w:t>
      </w:r>
    </w:p>
    <w:p w:rsidR="008A3180" w:rsidRDefault="008A3180" w:rsidP="008A3180">
      <w:pPr>
        <w:pStyle w:val="ad"/>
      </w:pPr>
      <w:r>
        <w:tab/>
      </w:r>
      <w:r>
        <w:tab/>
        <w:t>echo $e-&gt;getMessage(),'&lt;br&gt;';</w:t>
      </w:r>
    </w:p>
    <w:p w:rsidR="008A3180" w:rsidRDefault="008A3180" w:rsidP="008A3180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行号</w:t>
      </w:r>
      <w:r>
        <w:rPr>
          <w:rFonts w:hint="eastAsia"/>
        </w:rPr>
        <w:t>:'.$e-&gt;getLine();</w:t>
      </w:r>
    </w:p>
    <w:p w:rsidR="008A3180" w:rsidRDefault="008A3180" w:rsidP="008A3180">
      <w:pPr>
        <w:pStyle w:val="ad"/>
      </w:pPr>
      <w:r>
        <w:tab/>
        <w:t>}</w:t>
      </w:r>
    </w:p>
    <w:p w:rsidR="008A3180" w:rsidRDefault="008A3180" w:rsidP="008A3180">
      <w:pPr>
        <w:pStyle w:val="ad"/>
      </w:pPr>
      <w:r>
        <w:t>}</w:t>
      </w:r>
    </w:p>
    <w:p w:rsidR="008A3180" w:rsidRDefault="008A3180" w:rsidP="008A3180">
      <w:pPr>
        <w:pStyle w:val="ad"/>
      </w:pPr>
      <w:r>
        <w:t>?&gt;</w:t>
      </w:r>
    </w:p>
    <w:p w:rsidR="008A3180" w:rsidRDefault="008A3180" w:rsidP="008A3180">
      <w:pPr>
        <w:pStyle w:val="ad"/>
      </w:pPr>
      <w:r>
        <w:t>&lt;form method="post" action=""&gt;</w:t>
      </w:r>
    </w:p>
    <w:p w:rsidR="008A3180" w:rsidRDefault="008A3180" w:rsidP="008A3180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第一个数：</w:t>
      </w:r>
      <w:r>
        <w:rPr>
          <w:rFonts w:hint="eastAsia"/>
        </w:rPr>
        <w:t xml:space="preserve"> &lt;input type="text" name="num1"&gt; &lt;br /&gt;</w:t>
      </w:r>
    </w:p>
    <w:p w:rsidR="008A3180" w:rsidRDefault="008A3180" w:rsidP="008A3180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第二个数：</w:t>
      </w:r>
      <w:r>
        <w:rPr>
          <w:rFonts w:hint="eastAsia"/>
        </w:rPr>
        <w:t xml:space="preserve"> &lt;input type="text" name="num2"&gt; &lt;br /&gt;</w:t>
      </w:r>
    </w:p>
    <w:p w:rsidR="008A3180" w:rsidRDefault="008A3180" w:rsidP="008A3180">
      <w:pPr>
        <w:pStyle w:val="ad"/>
        <w:rPr>
          <w:rFonts w:hint="eastAsia"/>
        </w:rPr>
      </w:pPr>
      <w:r>
        <w:rPr>
          <w:rFonts w:hint="eastAsia"/>
        </w:rPr>
        <w:lastRenderedPageBreak/>
        <w:tab/>
        <w:t>&lt;input type="submit" name="button" value="</w:t>
      </w:r>
      <w:r>
        <w:rPr>
          <w:rFonts w:hint="eastAsia"/>
        </w:rPr>
        <w:t>求商</w:t>
      </w:r>
      <w:r>
        <w:rPr>
          <w:rFonts w:hint="eastAsia"/>
        </w:rPr>
        <w:t>"&gt;</w:t>
      </w:r>
    </w:p>
    <w:p w:rsidR="008A3180" w:rsidRDefault="008A3180" w:rsidP="008A3180">
      <w:pPr>
        <w:pStyle w:val="ad"/>
        <w:rPr>
          <w:rFonts w:hint="eastAsia"/>
        </w:rPr>
      </w:pPr>
      <w:r>
        <w:t>&lt;/form&gt;</w:t>
      </w:r>
    </w:p>
    <w:p w:rsidR="00DF2904" w:rsidRDefault="004B3841" w:rsidP="004B3841">
      <w:pPr>
        <w:pStyle w:val="2"/>
      </w:pPr>
      <w:r>
        <w:t>作业</w:t>
      </w:r>
    </w:p>
    <w:p w:rsidR="004B3841" w:rsidRDefault="004B3841" w:rsidP="009262A6">
      <w:pPr>
        <w:numPr>
          <w:ilvl w:val="0"/>
          <w:numId w:val="11"/>
        </w:numPr>
        <w:ind w:firstLineChars="0"/>
      </w:pPr>
      <w:r>
        <w:rPr>
          <w:rFonts w:hint="eastAsia"/>
        </w:rPr>
        <w:t>写一个删除垃圾图片的功能（在数据库中找不到的图片）</w:t>
      </w:r>
      <w:bookmarkStart w:id="0" w:name="_GoBack"/>
      <w:bookmarkEnd w:id="0"/>
    </w:p>
    <w:p w:rsidR="00DF2904" w:rsidRDefault="00DF2904" w:rsidP="00B73F79">
      <w:pPr>
        <w:ind w:firstLineChars="0" w:firstLine="0"/>
      </w:pPr>
    </w:p>
    <w:p w:rsidR="00DF2904" w:rsidRDefault="00DF2904" w:rsidP="00B73F79">
      <w:pPr>
        <w:ind w:firstLineChars="0" w:firstLine="0"/>
      </w:pPr>
    </w:p>
    <w:p w:rsidR="00412030" w:rsidRDefault="00412030" w:rsidP="00B73F79">
      <w:pPr>
        <w:ind w:firstLineChars="0" w:firstLine="0"/>
      </w:pPr>
    </w:p>
    <w:sectPr w:rsidR="00412030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114" w:rsidRDefault="00DC0114">
      <w:pPr>
        <w:ind w:firstLine="560"/>
      </w:pPr>
      <w:r>
        <w:separator/>
      </w:r>
    </w:p>
  </w:endnote>
  <w:endnote w:type="continuationSeparator" w:id="0">
    <w:p w:rsidR="00DC0114" w:rsidRDefault="00DC0114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5F3" w:rsidRDefault="007675F3">
    <w:pPr>
      <w:ind w:right="360" w:firstLine="560"/>
      <w:jc w:val="center"/>
      <w:rPr>
        <w:sz w:val="21"/>
        <w:szCs w:val="21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2049" type="#_x0000_t202" style="position:absolute;left:0;text-align:left;margin-left:222.15pt;margin-top:2.25pt;width:22.55pt;height:10.35pt;z-index:2;mso-wrap-style:none;mso-position-horizontal-relative:margin" filled="f" stroked="f">
          <v:textbox style="mso-fit-shape-to-text:t" inset="0,0,0,0">
            <w:txbxContent>
              <w:p w:rsidR="007675F3" w:rsidRDefault="007675F3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F6FC6">
                  <w:rPr>
                    <w:noProof/>
                    <w:sz w:val="18"/>
                  </w:rPr>
                  <w:t>24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rPr>
        <w:rFonts w:hint="eastAsia"/>
      </w:rPr>
      <w:t xml:space="preserve">             </w:t>
    </w:r>
    <w:r>
      <w:rPr>
        <w:rFonts w:hint="eastAsia"/>
        <w:sz w:val="21"/>
      </w:rPr>
      <w:t xml:space="preserve">                    </w:t>
    </w:r>
    <w:r>
      <w:rPr>
        <w:rFonts w:hint="eastAsia"/>
        <w:sz w:val="21"/>
      </w:rPr>
      <w:t>第</w:t>
    </w:r>
    <w:r>
      <w:rPr>
        <w:rFonts w:hint="eastAsia"/>
        <w:sz w:val="21"/>
      </w:rPr>
      <w:t xml:space="preserve">   </w:t>
    </w:r>
    <w:r>
      <w:rPr>
        <w:rFonts w:hint="eastAsia"/>
        <w:sz w:val="21"/>
      </w:rPr>
      <w:t>页</w:t>
    </w:r>
    <w:r>
      <w:rPr>
        <w:rFonts w:hint="eastAsia"/>
        <w:sz w:val="21"/>
        <w:szCs w:val="21"/>
      </w:rPr>
      <w:t xml:space="preserve">                          </w:t>
    </w:r>
    <w:r w:rsidRPr="00763FB2">
      <w:rPr>
        <w:rFonts w:hint="eastAsia"/>
        <w:sz w:val="21"/>
        <w:szCs w:val="21"/>
      </w:rPr>
      <w:t>传智</w:t>
    </w:r>
    <w:r w:rsidRPr="00763FB2">
      <w:rPr>
        <w:rFonts w:hint="eastAsia"/>
        <w:sz w:val="21"/>
        <w:szCs w:val="21"/>
      </w:rPr>
      <w:t>.</w:t>
    </w:r>
    <w:r w:rsidRPr="00763FB2">
      <w:rPr>
        <w:rFonts w:hint="eastAsia"/>
        <w:sz w:val="21"/>
        <w:szCs w:val="21"/>
      </w:rPr>
      <w:t>神龙教主</w:t>
    </w:r>
  </w:p>
  <w:p w:rsidR="007675F3" w:rsidRDefault="007675F3">
    <w:pPr>
      <w:ind w:firstLine="560"/>
      <w:jc w:val="center"/>
    </w:pPr>
  </w:p>
  <w:p w:rsidR="007675F3" w:rsidRDefault="007675F3">
    <w:pPr>
      <w:ind w:firstLine="5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5F3" w:rsidRDefault="007675F3">
    <w:pPr>
      <w:ind w:right="360" w:firstLine="420"/>
      <w:jc w:val="center"/>
      <w:rPr>
        <w:sz w:val="21"/>
        <w:szCs w:val="21"/>
      </w:rPr>
    </w:pPr>
    <w:r>
      <w:rPr>
        <w:sz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2050" type="#_x0000_t202" style="position:absolute;left:0;text-align:left;margin-left:225.9pt;margin-top:2.25pt;width:22.55pt;height:10.35pt;z-index:1;mso-wrap-style:none;mso-position-horizontal-relative:margin" filled="f" stroked="f">
          <v:textbox style="mso-fit-shape-to-text:t" inset="0,0,0,0">
            <w:txbxContent>
              <w:p w:rsidR="007675F3" w:rsidRDefault="007675F3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F6FC6">
                  <w:rPr>
                    <w:noProof/>
                    <w:sz w:val="18"/>
                  </w:rPr>
                  <w:t>23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rPr>
        <w:rFonts w:hint="eastAsia"/>
        <w:sz w:val="21"/>
      </w:rPr>
      <w:t xml:space="preserve">                                       </w:t>
    </w:r>
    <w:r>
      <w:rPr>
        <w:rFonts w:hint="eastAsia"/>
        <w:sz w:val="21"/>
      </w:rPr>
      <w:t>第</w:t>
    </w:r>
    <w:r>
      <w:rPr>
        <w:rFonts w:hint="eastAsia"/>
        <w:sz w:val="21"/>
      </w:rPr>
      <w:t xml:space="preserve">   </w:t>
    </w:r>
    <w:r>
      <w:rPr>
        <w:rFonts w:hint="eastAsia"/>
        <w:sz w:val="21"/>
      </w:rPr>
      <w:t>页</w:t>
    </w:r>
    <w:r>
      <w:rPr>
        <w:rFonts w:hint="eastAsia"/>
        <w:sz w:val="21"/>
        <w:szCs w:val="21"/>
      </w:rPr>
      <w:t xml:space="preserve">                         </w:t>
    </w:r>
    <w:r w:rsidRPr="00763FB2">
      <w:rPr>
        <w:rFonts w:hint="eastAsia"/>
        <w:sz w:val="21"/>
        <w:szCs w:val="21"/>
      </w:rPr>
      <w:t>传智</w:t>
    </w:r>
    <w:r w:rsidRPr="00763FB2">
      <w:rPr>
        <w:rFonts w:hint="eastAsia"/>
        <w:sz w:val="21"/>
        <w:szCs w:val="21"/>
      </w:rPr>
      <w:t>.</w:t>
    </w:r>
    <w:r w:rsidRPr="00763FB2">
      <w:rPr>
        <w:rFonts w:hint="eastAsia"/>
        <w:sz w:val="21"/>
        <w:szCs w:val="21"/>
      </w:rPr>
      <w:t>神龙教主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5F3" w:rsidRDefault="007675F3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114" w:rsidRDefault="00DC0114">
      <w:pPr>
        <w:ind w:firstLine="560"/>
      </w:pPr>
      <w:r>
        <w:separator/>
      </w:r>
    </w:p>
  </w:footnote>
  <w:footnote w:type="continuationSeparator" w:id="0">
    <w:p w:rsidR="00DC0114" w:rsidRDefault="00DC0114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5F3" w:rsidRDefault="007675F3">
    <w:pPr>
      <w:ind w:firstLineChars="0" w:firstLine="0"/>
    </w:pPr>
    <w:r>
      <w:rPr>
        <w:rFonts w:ascii="微软雅黑" w:hAnsi="微软雅黑" w:cs="微软雅黑" w:hint="eastAsia"/>
        <w:sz w:val="21"/>
      </w:rPr>
      <w:t>传智播客</w:t>
    </w:r>
    <w:r>
      <w:rPr>
        <w:rFonts w:ascii="微软雅黑" w:hAnsi="微软雅黑" w:cs="微软雅黑" w:hint="eastAsia"/>
        <w:sz w:val="21"/>
      </w:rPr>
      <w:t>PHP</w:t>
    </w:r>
    <w:r>
      <w:rPr>
        <w:rFonts w:ascii="微软雅黑" w:hAnsi="微软雅黑" w:cs="微软雅黑" w:hint="eastAsia"/>
        <w:sz w:val="21"/>
      </w:rPr>
      <w:t>学院</w:t>
    </w:r>
    <w:r>
      <w:rPr>
        <w:rFonts w:ascii="微软雅黑" w:hAnsi="微软雅黑" w:cs="微软雅黑" w:hint="eastAsia"/>
        <w:sz w:val="21"/>
      </w:rPr>
      <w:t xml:space="preserve">                                                      </w:t>
    </w:r>
    <w:r>
      <w:rPr>
        <w:rFonts w:ascii="微软雅黑" w:hAnsi="微软雅黑" w:cs="微软雅黑"/>
        <w:sz w:val="21"/>
      </w:rPr>
      <w:t xml:space="preserve"> </w:t>
    </w:r>
    <w:r>
      <w:rPr>
        <w:rFonts w:ascii="微软雅黑" w:hAnsi="微软雅黑" w:cs="微软雅黑" w:hint="eastAsia"/>
        <w:sz w:val="21"/>
      </w:rPr>
      <w:t>http://</w:t>
    </w:r>
    <w:r>
      <w:rPr>
        <w:rFonts w:ascii="微软雅黑" w:hAnsi="微软雅黑" w:cs="微软雅黑"/>
        <w:sz w:val="21"/>
      </w:rPr>
      <w:t>php</w:t>
    </w:r>
    <w:r>
      <w:rPr>
        <w:rFonts w:ascii="微软雅黑" w:hAnsi="微软雅黑" w:cs="微软雅黑" w:hint="eastAsia"/>
        <w:sz w:val="21"/>
      </w:rPr>
      <w:t>.itcast.cn</w:t>
    </w:r>
  </w:p>
  <w:p w:rsidR="007675F3" w:rsidRDefault="007675F3">
    <w:pPr>
      <w:ind w:firstLine="5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5F3" w:rsidRDefault="007675F3">
    <w:pPr>
      <w:ind w:firstLineChars="0" w:firstLine="0"/>
      <w:rPr>
        <w:rFonts w:ascii="微软雅黑" w:hAnsi="微软雅黑" w:cs="微软雅黑"/>
        <w:sz w:val="21"/>
      </w:rPr>
    </w:pPr>
    <w:r>
      <w:rPr>
        <w:rFonts w:ascii="微软雅黑" w:hAnsi="微软雅黑" w:cs="微软雅黑" w:hint="eastAsia"/>
        <w:sz w:val="21"/>
      </w:rPr>
      <w:t>传智播客</w:t>
    </w:r>
    <w:r>
      <w:rPr>
        <w:rFonts w:ascii="微软雅黑" w:hAnsi="微软雅黑" w:cs="微软雅黑" w:hint="eastAsia"/>
        <w:sz w:val="21"/>
      </w:rPr>
      <w:t>PHP</w:t>
    </w:r>
    <w:r>
      <w:rPr>
        <w:rFonts w:ascii="微软雅黑" w:hAnsi="微软雅黑" w:cs="微软雅黑" w:hint="eastAsia"/>
        <w:sz w:val="21"/>
      </w:rPr>
      <w:t>学院</w:t>
    </w:r>
    <w:r>
      <w:rPr>
        <w:rFonts w:ascii="微软雅黑" w:hAnsi="微软雅黑" w:cs="微软雅黑" w:hint="eastAsia"/>
        <w:sz w:val="21"/>
      </w:rPr>
      <w:t xml:space="preserve">                                                      </w:t>
    </w:r>
    <w:r>
      <w:rPr>
        <w:rFonts w:ascii="微软雅黑" w:hAnsi="微软雅黑" w:cs="微软雅黑"/>
        <w:sz w:val="21"/>
      </w:rPr>
      <w:t xml:space="preserve"> </w:t>
    </w:r>
    <w:r>
      <w:rPr>
        <w:rFonts w:ascii="微软雅黑" w:hAnsi="微软雅黑" w:cs="微软雅黑" w:hint="eastAsia"/>
        <w:sz w:val="21"/>
      </w:rPr>
      <w:t>http://</w:t>
    </w:r>
    <w:r>
      <w:rPr>
        <w:rFonts w:ascii="微软雅黑" w:hAnsi="微软雅黑" w:cs="微软雅黑"/>
        <w:sz w:val="21"/>
      </w:rPr>
      <w:t>php</w:t>
    </w:r>
    <w:r>
      <w:rPr>
        <w:rFonts w:ascii="微软雅黑" w:hAnsi="微软雅黑" w:cs="微软雅黑" w:hint="eastAsia"/>
        <w:sz w:val="21"/>
      </w:rPr>
      <w:t>.itcast.cn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5F3" w:rsidRDefault="007675F3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3"/>
    <w:multiLevelType w:val="multilevel"/>
    <w:tmpl w:val="00000013"/>
    <w:lvl w:ilvl="0">
      <w:start w:val="1"/>
      <w:numFmt w:val="decimal"/>
      <w:pStyle w:val="a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7"/>
    <w:multiLevelType w:val="multilevel"/>
    <w:tmpl w:val="00000017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26"/>
    <w:multiLevelType w:val="multilevel"/>
    <w:tmpl w:val="00000026"/>
    <w:lvl w:ilvl="0">
      <w:start w:val="1"/>
      <w:numFmt w:val="bullet"/>
      <w:pStyle w:val="a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3">
    <w:nsid w:val="018F7A62"/>
    <w:multiLevelType w:val="hybridMultilevel"/>
    <w:tmpl w:val="A4F6114C"/>
    <w:lvl w:ilvl="0" w:tplc="863654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FA33A2"/>
    <w:multiLevelType w:val="hybridMultilevel"/>
    <w:tmpl w:val="92821252"/>
    <w:lvl w:ilvl="0" w:tplc="BE6CE7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CA4665"/>
    <w:multiLevelType w:val="hybridMultilevel"/>
    <w:tmpl w:val="56F200A8"/>
    <w:lvl w:ilvl="0" w:tplc="5D7E2C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515364"/>
    <w:multiLevelType w:val="hybridMultilevel"/>
    <w:tmpl w:val="B0B0FCA6"/>
    <w:lvl w:ilvl="0" w:tplc="344A4C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DF7496"/>
    <w:multiLevelType w:val="hybridMultilevel"/>
    <w:tmpl w:val="7A4C1FB6"/>
    <w:lvl w:ilvl="0" w:tplc="731C57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076B26"/>
    <w:multiLevelType w:val="hybridMultilevel"/>
    <w:tmpl w:val="AFB64AC0"/>
    <w:lvl w:ilvl="0" w:tplc="EAC8AD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266D95"/>
    <w:multiLevelType w:val="multilevel"/>
    <w:tmpl w:val="53266D95"/>
    <w:lvl w:ilvl="0">
      <w:start w:val="1"/>
      <w:numFmt w:val="decimal"/>
      <w:lvlText w:val="例 9-%1"/>
      <w:lvlJc w:val="left"/>
      <w:pPr>
        <w:ind w:left="63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534E3148"/>
    <w:multiLevelType w:val="multilevel"/>
    <w:tmpl w:val="534E3148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"/>
  </w:num>
  <w:num w:numId="5">
    <w:abstractNumId w:val="0"/>
  </w:num>
  <w:num w:numId="6">
    <w:abstractNumId w:val="2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4"/>
  </w:num>
  <w:num w:numId="11">
    <w:abstractNumId w:val="8"/>
  </w:num>
  <w:num w:numId="12">
    <w:abstractNumId w:val="7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3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21E7"/>
    <w:rsid w:val="000139CA"/>
    <w:rsid w:val="00030479"/>
    <w:rsid w:val="00032F7A"/>
    <w:rsid w:val="0004244C"/>
    <w:rsid w:val="00044EF6"/>
    <w:rsid w:val="00070F32"/>
    <w:rsid w:val="00082158"/>
    <w:rsid w:val="000C0606"/>
    <w:rsid w:val="000C071B"/>
    <w:rsid w:val="000C2C39"/>
    <w:rsid w:val="000C66D2"/>
    <w:rsid w:val="000D3568"/>
    <w:rsid w:val="000D6423"/>
    <w:rsid w:val="000F09B5"/>
    <w:rsid w:val="000F318C"/>
    <w:rsid w:val="00114E2A"/>
    <w:rsid w:val="0013032D"/>
    <w:rsid w:val="00134FB6"/>
    <w:rsid w:val="00137239"/>
    <w:rsid w:val="0013794E"/>
    <w:rsid w:val="00143A09"/>
    <w:rsid w:val="00145A7D"/>
    <w:rsid w:val="00172A27"/>
    <w:rsid w:val="001931AF"/>
    <w:rsid w:val="00197762"/>
    <w:rsid w:val="001A2770"/>
    <w:rsid w:val="001C46B7"/>
    <w:rsid w:val="001C47F3"/>
    <w:rsid w:val="001C72D6"/>
    <w:rsid w:val="001D169B"/>
    <w:rsid w:val="001D411D"/>
    <w:rsid w:val="001E413F"/>
    <w:rsid w:val="001E79C3"/>
    <w:rsid w:val="00202EC6"/>
    <w:rsid w:val="002149AB"/>
    <w:rsid w:val="00222AF0"/>
    <w:rsid w:val="00222EB4"/>
    <w:rsid w:val="00232262"/>
    <w:rsid w:val="002418CC"/>
    <w:rsid w:val="00246830"/>
    <w:rsid w:val="002524E9"/>
    <w:rsid w:val="00253ACA"/>
    <w:rsid w:val="00256C9E"/>
    <w:rsid w:val="0025734D"/>
    <w:rsid w:val="00265E1B"/>
    <w:rsid w:val="002802D2"/>
    <w:rsid w:val="00280CBA"/>
    <w:rsid w:val="00293D88"/>
    <w:rsid w:val="002944F2"/>
    <w:rsid w:val="002B59D3"/>
    <w:rsid w:val="002C7B8F"/>
    <w:rsid w:val="002F1E5B"/>
    <w:rsid w:val="003123B7"/>
    <w:rsid w:val="00313160"/>
    <w:rsid w:val="00315E8A"/>
    <w:rsid w:val="00330861"/>
    <w:rsid w:val="00331D19"/>
    <w:rsid w:val="00337670"/>
    <w:rsid w:val="003522E6"/>
    <w:rsid w:val="00372141"/>
    <w:rsid w:val="00375761"/>
    <w:rsid w:val="00377268"/>
    <w:rsid w:val="00384E50"/>
    <w:rsid w:val="003852F9"/>
    <w:rsid w:val="0039261D"/>
    <w:rsid w:val="0039276B"/>
    <w:rsid w:val="003A3A6F"/>
    <w:rsid w:val="003A3D92"/>
    <w:rsid w:val="003B0A27"/>
    <w:rsid w:val="003B5C6E"/>
    <w:rsid w:val="003C08EA"/>
    <w:rsid w:val="003C5AD7"/>
    <w:rsid w:val="003D49F4"/>
    <w:rsid w:val="003F03E8"/>
    <w:rsid w:val="003F3BBE"/>
    <w:rsid w:val="003F4674"/>
    <w:rsid w:val="003F7EF7"/>
    <w:rsid w:val="00412030"/>
    <w:rsid w:val="0041221B"/>
    <w:rsid w:val="004255F9"/>
    <w:rsid w:val="00434880"/>
    <w:rsid w:val="004474B6"/>
    <w:rsid w:val="004611DC"/>
    <w:rsid w:val="00467882"/>
    <w:rsid w:val="00472FD0"/>
    <w:rsid w:val="00482D85"/>
    <w:rsid w:val="00490807"/>
    <w:rsid w:val="0049110D"/>
    <w:rsid w:val="004A6288"/>
    <w:rsid w:val="004A7BF0"/>
    <w:rsid w:val="004B3841"/>
    <w:rsid w:val="004B3C7C"/>
    <w:rsid w:val="004B5F08"/>
    <w:rsid w:val="004E6766"/>
    <w:rsid w:val="004F485E"/>
    <w:rsid w:val="005014F4"/>
    <w:rsid w:val="00505D38"/>
    <w:rsid w:val="00522556"/>
    <w:rsid w:val="00531A35"/>
    <w:rsid w:val="00533315"/>
    <w:rsid w:val="00536B98"/>
    <w:rsid w:val="0054344B"/>
    <w:rsid w:val="00547C81"/>
    <w:rsid w:val="00564299"/>
    <w:rsid w:val="00576C8B"/>
    <w:rsid w:val="005A2C9F"/>
    <w:rsid w:val="005B3FA4"/>
    <w:rsid w:val="005B7FAA"/>
    <w:rsid w:val="005F2EC1"/>
    <w:rsid w:val="005F7127"/>
    <w:rsid w:val="0060262A"/>
    <w:rsid w:val="0062029D"/>
    <w:rsid w:val="00620EDE"/>
    <w:rsid w:val="006345AC"/>
    <w:rsid w:val="006349FD"/>
    <w:rsid w:val="00642EF3"/>
    <w:rsid w:val="00643F5B"/>
    <w:rsid w:val="006548B4"/>
    <w:rsid w:val="00660202"/>
    <w:rsid w:val="006620CA"/>
    <w:rsid w:val="006670EB"/>
    <w:rsid w:val="00671C7D"/>
    <w:rsid w:val="00675838"/>
    <w:rsid w:val="00676170"/>
    <w:rsid w:val="00677DB7"/>
    <w:rsid w:val="0068139A"/>
    <w:rsid w:val="00685852"/>
    <w:rsid w:val="00690643"/>
    <w:rsid w:val="006A2F3A"/>
    <w:rsid w:val="006B1F36"/>
    <w:rsid w:val="006C41F2"/>
    <w:rsid w:val="006C5F55"/>
    <w:rsid w:val="006C6901"/>
    <w:rsid w:val="006D3868"/>
    <w:rsid w:val="006D6006"/>
    <w:rsid w:val="006E4704"/>
    <w:rsid w:val="006E51C3"/>
    <w:rsid w:val="006F33A4"/>
    <w:rsid w:val="00706A89"/>
    <w:rsid w:val="00715D5F"/>
    <w:rsid w:val="00734D69"/>
    <w:rsid w:val="00735AE5"/>
    <w:rsid w:val="007408B3"/>
    <w:rsid w:val="00743401"/>
    <w:rsid w:val="00752B92"/>
    <w:rsid w:val="00763FB2"/>
    <w:rsid w:val="007675F3"/>
    <w:rsid w:val="0076784E"/>
    <w:rsid w:val="0078431D"/>
    <w:rsid w:val="007855ED"/>
    <w:rsid w:val="007908A5"/>
    <w:rsid w:val="0079514A"/>
    <w:rsid w:val="007A1AE8"/>
    <w:rsid w:val="007A2073"/>
    <w:rsid w:val="007B5DEC"/>
    <w:rsid w:val="007C0671"/>
    <w:rsid w:val="007C32C9"/>
    <w:rsid w:val="007C4298"/>
    <w:rsid w:val="007D1F5A"/>
    <w:rsid w:val="007F5F87"/>
    <w:rsid w:val="0080101B"/>
    <w:rsid w:val="00803C5C"/>
    <w:rsid w:val="00804650"/>
    <w:rsid w:val="008145B6"/>
    <w:rsid w:val="008163E2"/>
    <w:rsid w:val="00816E40"/>
    <w:rsid w:val="00823221"/>
    <w:rsid w:val="00831BA6"/>
    <w:rsid w:val="00833D6C"/>
    <w:rsid w:val="00854DE8"/>
    <w:rsid w:val="008601D4"/>
    <w:rsid w:val="008738F2"/>
    <w:rsid w:val="0087734F"/>
    <w:rsid w:val="00886E16"/>
    <w:rsid w:val="0089256F"/>
    <w:rsid w:val="008A3180"/>
    <w:rsid w:val="008D4A14"/>
    <w:rsid w:val="008D7FDD"/>
    <w:rsid w:val="008F75FE"/>
    <w:rsid w:val="00903179"/>
    <w:rsid w:val="00910BFB"/>
    <w:rsid w:val="0091447E"/>
    <w:rsid w:val="00917944"/>
    <w:rsid w:val="00955C67"/>
    <w:rsid w:val="009575F2"/>
    <w:rsid w:val="00957601"/>
    <w:rsid w:val="00972B04"/>
    <w:rsid w:val="00976388"/>
    <w:rsid w:val="00980BD9"/>
    <w:rsid w:val="009816AD"/>
    <w:rsid w:val="00983E09"/>
    <w:rsid w:val="00985107"/>
    <w:rsid w:val="009853A0"/>
    <w:rsid w:val="00993A89"/>
    <w:rsid w:val="00995BC9"/>
    <w:rsid w:val="009A040A"/>
    <w:rsid w:val="009A730C"/>
    <w:rsid w:val="009B27CE"/>
    <w:rsid w:val="009C21E7"/>
    <w:rsid w:val="009D2EE6"/>
    <w:rsid w:val="009F49B2"/>
    <w:rsid w:val="009F5434"/>
    <w:rsid w:val="00A2769A"/>
    <w:rsid w:val="00A34398"/>
    <w:rsid w:val="00A45AE6"/>
    <w:rsid w:val="00A47F13"/>
    <w:rsid w:val="00A5311F"/>
    <w:rsid w:val="00A57D33"/>
    <w:rsid w:val="00A6531D"/>
    <w:rsid w:val="00A76622"/>
    <w:rsid w:val="00A81673"/>
    <w:rsid w:val="00AA00FD"/>
    <w:rsid w:val="00AA3D23"/>
    <w:rsid w:val="00AB42DA"/>
    <w:rsid w:val="00AD21D8"/>
    <w:rsid w:val="00AD595C"/>
    <w:rsid w:val="00AE2729"/>
    <w:rsid w:val="00AF01AB"/>
    <w:rsid w:val="00AF123D"/>
    <w:rsid w:val="00B01CB9"/>
    <w:rsid w:val="00B0691E"/>
    <w:rsid w:val="00B10277"/>
    <w:rsid w:val="00B11130"/>
    <w:rsid w:val="00B26BB1"/>
    <w:rsid w:val="00B32434"/>
    <w:rsid w:val="00B5093F"/>
    <w:rsid w:val="00B50A83"/>
    <w:rsid w:val="00B73F79"/>
    <w:rsid w:val="00B860A8"/>
    <w:rsid w:val="00B91DBF"/>
    <w:rsid w:val="00B9594E"/>
    <w:rsid w:val="00BA29C3"/>
    <w:rsid w:val="00BA4D73"/>
    <w:rsid w:val="00BB3528"/>
    <w:rsid w:val="00BB52C2"/>
    <w:rsid w:val="00BB640B"/>
    <w:rsid w:val="00BF045F"/>
    <w:rsid w:val="00C0193A"/>
    <w:rsid w:val="00C35EA0"/>
    <w:rsid w:val="00C40150"/>
    <w:rsid w:val="00C41A8B"/>
    <w:rsid w:val="00C443EE"/>
    <w:rsid w:val="00C45176"/>
    <w:rsid w:val="00C473D9"/>
    <w:rsid w:val="00C64284"/>
    <w:rsid w:val="00C65158"/>
    <w:rsid w:val="00C73A4E"/>
    <w:rsid w:val="00C80D55"/>
    <w:rsid w:val="00C833C9"/>
    <w:rsid w:val="00C86B57"/>
    <w:rsid w:val="00C94402"/>
    <w:rsid w:val="00C97CE9"/>
    <w:rsid w:val="00CA205A"/>
    <w:rsid w:val="00CA71FE"/>
    <w:rsid w:val="00CB1CD9"/>
    <w:rsid w:val="00CC20DB"/>
    <w:rsid w:val="00CC302F"/>
    <w:rsid w:val="00CE0A60"/>
    <w:rsid w:val="00CF11C6"/>
    <w:rsid w:val="00CF64E1"/>
    <w:rsid w:val="00D00BB9"/>
    <w:rsid w:val="00D22B79"/>
    <w:rsid w:val="00D22D5F"/>
    <w:rsid w:val="00D3399D"/>
    <w:rsid w:val="00D34460"/>
    <w:rsid w:val="00D41167"/>
    <w:rsid w:val="00D46ABF"/>
    <w:rsid w:val="00D638EE"/>
    <w:rsid w:val="00D662DA"/>
    <w:rsid w:val="00D85F82"/>
    <w:rsid w:val="00D949D2"/>
    <w:rsid w:val="00DA5C0F"/>
    <w:rsid w:val="00DA6368"/>
    <w:rsid w:val="00DB749C"/>
    <w:rsid w:val="00DB779B"/>
    <w:rsid w:val="00DC0114"/>
    <w:rsid w:val="00DC57F7"/>
    <w:rsid w:val="00DD12B5"/>
    <w:rsid w:val="00DE3CCB"/>
    <w:rsid w:val="00DF2904"/>
    <w:rsid w:val="00DF429C"/>
    <w:rsid w:val="00DF640C"/>
    <w:rsid w:val="00E06269"/>
    <w:rsid w:val="00E11C7F"/>
    <w:rsid w:val="00E124D0"/>
    <w:rsid w:val="00E131C2"/>
    <w:rsid w:val="00E13D9C"/>
    <w:rsid w:val="00E3231F"/>
    <w:rsid w:val="00E32A87"/>
    <w:rsid w:val="00E35182"/>
    <w:rsid w:val="00E40511"/>
    <w:rsid w:val="00E41541"/>
    <w:rsid w:val="00E53AA4"/>
    <w:rsid w:val="00E7045E"/>
    <w:rsid w:val="00E7099D"/>
    <w:rsid w:val="00E70C43"/>
    <w:rsid w:val="00E84CE8"/>
    <w:rsid w:val="00E87692"/>
    <w:rsid w:val="00EB0010"/>
    <w:rsid w:val="00EB0691"/>
    <w:rsid w:val="00EB5E12"/>
    <w:rsid w:val="00EC0C0B"/>
    <w:rsid w:val="00EC29E7"/>
    <w:rsid w:val="00EC3E15"/>
    <w:rsid w:val="00EE5BE8"/>
    <w:rsid w:val="00EE6FCC"/>
    <w:rsid w:val="00EF6584"/>
    <w:rsid w:val="00EF6FC6"/>
    <w:rsid w:val="00F06E98"/>
    <w:rsid w:val="00F1579C"/>
    <w:rsid w:val="00F3541C"/>
    <w:rsid w:val="00F43BCC"/>
    <w:rsid w:val="00F44819"/>
    <w:rsid w:val="00F47607"/>
    <w:rsid w:val="00F5091F"/>
    <w:rsid w:val="00F61C24"/>
    <w:rsid w:val="00F67966"/>
    <w:rsid w:val="00F776A6"/>
    <w:rsid w:val="00F818A4"/>
    <w:rsid w:val="00FD4CF7"/>
    <w:rsid w:val="00FE7B1E"/>
    <w:rsid w:val="00FF4AB2"/>
    <w:rsid w:val="0106443D"/>
    <w:rsid w:val="01071EBF"/>
    <w:rsid w:val="01092E43"/>
    <w:rsid w:val="010A08C5"/>
    <w:rsid w:val="010B2AC3"/>
    <w:rsid w:val="010F14C9"/>
    <w:rsid w:val="011027CE"/>
    <w:rsid w:val="01106F4B"/>
    <w:rsid w:val="01110250"/>
    <w:rsid w:val="011646D7"/>
    <w:rsid w:val="011768D6"/>
    <w:rsid w:val="01184357"/>
    <w:rsid w:val="01187BDA"/>
    <w:rsid w:val="01204FE7"/>
    <w:rsid w:val="01214C67"/>
    <w:rsid w:val="012226E8"/>
    <w:rsid w:val="01256EF0"/>
    <w:rsid w:val="012610EE"/>
    <w:rsid w:val="012F3F7C"/>
    <w:rsid w:val="013019FE"/>
    <w:rsid w:val="01336206"/>
    <w:rsid w:val="01361389"/>
    <w:rsid w:val="01376E0A"/>
    <w:rsid w:val="013A3612"/>
    <w:rsid w:val="013C6B15"/>
    <w:rsid w:val="01420A1F"/>
    <w:rsid w:val="014519A3"/>
    <w:rsid w:val="0145478B"/>
    <w:rsid w:val="014A5E2B"/>
    <w:rsid w:val="014D1D6F"/>
    <w:rsid w:val="014E4831"/>
    <w:rsid w:val="01511039"/>
    <w:rsid w:val="015441BC"/>
    <w:rsid w:val="01557A3F"/>
    <w:rsid w:val="015676BF"/>
    <w:rsid w:val="015679D0"/>
    <w:rsid w:val="015D28CD"/>
    <w:rsid w:val="015E034F"/>
    <w:rsid w:val="015E6F9B"/>
    <w:rsid w:val="01603852"/>
    <w:rsid w:val="01607FCF"/>
    <w:rsid w:val="01626D55"/>
    <w:rsid w:val="016469D5"/>
    <w:rsid w:val="01654456"/>
    <w:rsid w:val="01661ED8"/>
    <w:rsid w:val="016853DB"/>
    <w:rsid w:val="016A4161"/>
    <w:rsid w:val="016B1BE3"/>
    <w:rsid w:val="016E4D66"/>
    <w:rsid w:val="01703E3E"/>
    <w:rsid w:val="0170606B"/>
    <w:rsid w:val="01715CEB"/>
    <w:rsid w:val="01746C6F"/>
    <w:rsid w:val="017546F1"/>
    <w:rsid w:val="017B65FA"/>
    <w:rsid w:val="017F0884"/>
    <w:rsid w:val="01823A06"/>
    <w:rsid w:val="0185498B"/>
    <w:rsid w:val="0189664D"/>
    <w:rsid w:val="018A4696"/>
    <w:rsid w:val="018E7819"/>
    <w:rsid w:val="018F0B1E"/>
    <w:rsid w:val="01914021"/>
    <w:rsid w:val="01944FA6"/>
    <w:rsid w:val="01970BC3"/>
    <w:rsid w:val="019B6B2F"/>
    <w:rsid w:val="019C23B2"/>
    <w:rsid w:val="01A00DB8"/>
    <w:rsid w:val="01A83C46"/>
    <w:rsid w:val="01B01053"/>
    <w:rsid w:val="01B354EA"/>
    <w:rsid w:val="01B47A59"/>
    <w:rsid w:val="01B74261"/>
    <w:rsid w:val="01B91719"/>
    <w:rsid w:val="01BA51E5"/>
    <w:rsid w:val="01BB2C92"/>
    <w:rsid w:val="01BE5DEA"/>
    <w:rsid w:val="01C012ED"/>
    <w:rsid w:val="01C14B70"/>
    <w:rsid w:val="01C35AF5"/>
    <w:rsid w:val="01C55775"/>
    <w:rsid w:val="01C66A79"/>
    <w:rsid w:val="01CC0983"/>
    <w:rsid w:val="01D14E0A"/>
    <w:rsid w:val="01D3030E"/>
    <w:rsid w:val="01D55A0F"/>
    <w:rsid w:val="01D61292"/>
    <w:rsid w:val="01D70F12"/>
    <w:rsid w:val="01D76D14"/>
    <w:rsid w:val="01DB7918"/>
    <w:rsid w:val="01E11822"/>
    <w:rsid w:val="01E150A5"/>
    <w:rsid w:val="01E272A3"/>
    <w:rsid w:val="01E41154"/>
    <w:rsid w:val="01E50228"/>
    <w:rsid w:val="01E811AC"/>
    <w:rsid w:val="01EC5634"/>
    <w:rsid w:val="01ED7CB1"/>
    <w:rsid w:val="01EE6939"/>
    <w:rsid w:val="01EF65B9"/>
    <w:rsid w:val="01F22DC1"/>
    <w:rsid w:val="01F34FBF"/>
    <w:rsid w:val="01FB23CB"/>
    <w:rsid w:val="01FC36D0"/>
    <w:rsid w:val="01FE3350"/>
    <w:rsid w:val="02040ADD"/>
    <w:rsid w:val="02071A61"/>
    <w:rsid w:val="020F48EF"/>
    <w:rsid w:val="02101F44"/>
    <w:rsid w:val="021332F5"/>
    <w:rsid w:val="02140D77"/>
    <w:rsid w:val="021567F9"/>
    <w:rsid w:val="0216427A"/>
    <w:rsid w:val="02171CFC"/>
    <w:rsid w:val="021951FF"/>
    <w:rsid w:val="021B0702"/>
    <w:rsid w:val="021D3C05"/>
    <w:rsid w:val="02215E8E"/>
    <w:rsid w:val="02262316"/>
    <w:rsid w:val="022A0D1C"/>
    <w:rsid w:val="022B099C"/>
    <w:rsid w:val="022B421F"/>
    <w:rsid w:val="022E51A4"/>
    <w:rsid w:val="022F07BE"/>
    <w:rsid w:val="02304E24"/>
    <w:rsid w:val="023625B0"/>
    <w:rsid w:val="02386B05"/>
    <w:rsid w:val="02397CB2"/>
    <w:rsid w:val="024318C6"/>
    <w:rsid w:val="02454DC9"/>
    <w:rsid w:val="024824CB"/>
    <w:rsid w:val="024D21D6"/>
    <w:rsid w:val="02510BDC"/>
    <w:rsid w:val="02515359"/>
    <w:rsid w:val="025340DF"/>
    <w:rsid w:val="02541B61"/>
    <w:rsid w:val="02574CE3"/>
    <w:rsid w:val="025B14EB"/>
    <w:rsid w:val="025D214D"/>
    <w:rsid w:val="025D6BED"/>
    <w:rsid w:val="025F5973"/>
    <w:rsid w:val="02607B71"/>
    <w:rsid w:val="026268F8"/>
    <w:rsid w:val="02650493"/>
    <w:rsid w:val="026A1815"/>
    <w:rsid w:val="026A3B24"/>
    <w:rsid w:val="026E67DA"/>
    <w:rsid w:val="0271368F"/>
    <w:rsid w:val="02742095"/>
    <w:rsid w:val="02757B17"/>
    <w:rsid w:val="0277301A"/>
    <w:rsid w:val="027F0426"/>
    <w:rsid w:val="02852330"/>
    <w:rsid w:val="028945B9"/>
    <w:rsid w:val="028A203B"/>
    <w:rsid w:val="028C773C"/>
    <w:rsid w:val="02913BC4"/>
    <w:rsid w:val="029A778E"/>
    <w:rsid w:val="029D79D6"/>
    <w:rsid w:val="029F2ED9"/>
    <w:rsid w:val="02AB476E"/>
    <w:rsid w:val="02AD34F4"/>
    <w:rsid w:val="02AD7C71"/>
    <w:rsid w:val="02AF69F7"/>
    <w:rsid w:val="02B04479"/>
    <w:rsid w:val="02B17E86"/>
    <w:rsid w:val="02B240F8"/>
    <w:rsid w:val="02B5507D"/>
    <w:rsid w:val="02B93A83"/>
    <w:rsid w:val="02BB280A"/>
    <w:rsid w:val="02BE598D"/>
    <w:rsid w:val="02C22194"/>
    <w:rsid w:val="02C6661C"/>
    <w:rsid w:val="02C81B1F"/>
    <w:rsid w:val="02CF14AA"/>
    <w:rsid w:val="02D06F2C"/>
    <w:rsid w:val="02D149AD"/>
    <w:rsid w:val="02D37EB0"/>
    <w:rsid w:val="02D768B7"/>
    <w:rsid w:val="02D91DBA"/>
    <w:rsid w:val="02DB623C"/>
    <w:rsid w:val="02DC2D3E"/>
    <w:rsid w:val="02DC76FD"/>
    <w:rsid w:val="02E610CF"/>
    <w:rsid w:val="02E910D4"/>
    <w:rsid w:val="02E958D7"/>
    <w:rsid w:val="02EA7AD6"/>
    <w:rsid w:val="02EC685C"/>
    <w:rsid w:val="02EE1D5F"/>
    <w:rsid w:val="02EF77E1"/>
    <w:rsid w:val="02F30994"/>
    <w:rsid w:val="02F361E7"/>
    <w:rsid w:val="02F900F0"/>
    <w:rsid w:val="02F922EE"/>
    <w:rsid w:val="02FA7D70"/>
    <w:rsid w:val="02FB35F3"/>
    <w:rsid w:val="02FC6AF6"/>
    <w:rsid w:val="03051984"/>
    <w:rsid w:val="0305345B"/>
    <w:rsid w:val="03087086"/>
    <w:rsid w:val="030A5E0C"/>
    <w:rsid w:val="030C130F"/>
    <w:rsid w:val="030D350D"/>
    <w:rsid w:val="03101F14"/>
    <w:rsid w:val="03107D15"/>
    <w:rsid w:val="03123218"/>
    <w:rsid w:val="03130C9A"/>
    <w:rsid w:val="0314091A"/>
    <w:rsid w:val="0314671B"/>
    <w:rsid w:val="03182BA3"/>
    <w:rsid w:val="03187320"/>
    <w:rsid w:val="031A2823"/>
    <w:rsid w:val="031B60F3"/>
    <w:rsid w:val="031C5D26"/>
    <w:rsid w:val="03230F34"/>
    <w:rsid w:val="03250BB4"/>
    <w:rsid w:val="03255B77"/>
    <w:rsid w:val="03271B39"/>
    <w:rsid w:val="0327793A"/>
    <w:rsid w:val="032875BA"/>
    <w:rsid w:val="03292E3E"/>
    <w:rsid w:val="032B053F"/>
    <w:rsid w:val="032B6341"/>
    <w:rsid w:val="032F27C8"/>
    <w:rsid w:val="033433CD"/>
    <w:rsid w:val="03346C50"/>
    <w:rsid w:val="03362153"/>
    <w:rsid w:val="03385656"/>
    <w:rsid w:val="03425F66"/>
    <w:rsid w:val="034443F1"/>
    <w:rsid w:val="034B11BF"/>
    <w:rsid w:val="034D1D78"/>
    <w:rsid w:val="034F527C"/>
    <w:rsid w:val="03526200"/>
    <w:rsid w:val="035A6E90"/>
    <w:rsid w:val="035C2393"/>
    <w:rsid w:val="035D2013"/>
    <w:rsid w:val="035D4591"/>
    <w:rsid w:val="035F3318"/>
    <w:rsid w:val="03602F97"/>
    <w:rsid w:val="0361681B"/>
    <w:rsid w:val="0362429C"/>
    <w:rsid w:val="03672922"/>
    <w:rsid w:val="036803A4"/>
    <w:rsid w:val="03683C27"/>
    <w:rsid w:val="036B1176"/>
    <w:rsid w:val="036C6DAA"/>
    <w:rsid w:val="036F7D2F"/>
    <w:rsid w:val="03720CB3"/>
    <w:rsid w:val="03751C38"/>
    <w:rsid w:val="037576B9"/>
    <w:rsid w:val="037A3B41"/>
    <w:rsid w:val="037B4C65"/>
    <w:rsid w:val="037D4AC6"/>
    <w:rsid w:val="03805A4B"/>
    <w:rsid w:val="03816D4F"/>
    <w:rsid w:val="03832248"/>
    <w:rsid w:val="03851ED2"/>
    <w:rsid w:val="03854360"/>
    <w:rsid w:val="03855756"/>
    <w:rsid w:val="038A1BDD"/>
    <w:rsid w:val="038D72DF"/>
    <w:rsid w:val="03905CE5"/>
    <w:rsid w:val="03926FEA"/>
    <w:rsid w:val="039B407E"/>
    <w:rsid w:val="039C537B"/>
    <w:rsid w:val="039F78D2"/>
    <w:rsid w:val="03B0401B"/>
    <w:rsid w:val="03B81428"/>
    <w:rsid w:val="03BB23AC"/>
    <w:rsid w:val="03BF0DB3"/>
    <w:rsid w:val="03BF4636"/>
    <w:rsid w:val="03C10264"/>
    <w:rsid w:val="03C874C4"/>
    <w:rsid w:val="03CC5ECA"/>
    <w:rsid w:val="03CE6E4F"/>
    <w:rsid w:val="03D06ACE"/>
    <w:rsid w:val="03D52F56"/>
    <w:rsid w:val="03D567D9"/>
    <w:rsid w:val="03D56A09"/>
    <w:rsid w:val="03DD0363"/>
    <w:rsid w:val="03E125EC"/>
    <w:rsid w:val="03E7444B"/>
    <w:rsid w:val="03EE1902"/>
    <w:rsid w:val="03F66D0E"/>
    <w:rsid w:val="03FA5714"/>
    <w:rsid w:val="03FB2BEF"/>
    <w:rsid w:val="03FE4FA5"/>
    <w:rsid w:val="0400509F"/>
    <w:rsid w:val="04036024"/>
    <w:rsid w:val="04041910"/>
    <w:rsid w:val="040B3430"/>
    <w:rsid w:val="040D0631"/>
    <w:rsid w:val="040F1E36"/>
    <w:rsid w:val="041078B8"/>
    <w:rsid w:val="0411533A"/>
    <w:rsid w:val="041A5C49"/>
    <w:rsid w:val="041C114C"/>
    <w:rsid w:val="041D6BCE"/>
    <w:rsid w:val="041F20D1"/>
    <w:rsid w:val="042155D4"/>
    <w:rsid w:val="04241DDC"/>
    <w:rsid w:val="0425785D"/>
    <w:rsid w:val="04261A5C"/>
    <w:rsid w:val="042807E2"/>
    <w:rsid w:val="042E26EB"/>
    <w:rsid w:val="043128C5"/>
    <w:rsid w:val="043210F1"/>
    <w:rsid w:val="043467F3"/>
    <w:rsid w:val="04354274"/>
    <w:rsid w:val="04367AF8"/>
    <w:rsid w:val="04377778"/>
    <w:rsid w:val="043964FE"/>
    <w:rsid w:val="043A06FC"/>
    <w:rsid w:val="043B1A01"/>
    <w:rsid w:val="043D1681"/>
    <w:rsid w:val="04436E0D"/>
    <w:rsid w:val="04452310"/>
    <w:rsid w:val="04471F90"/>
    <w:rsid w:val="04475814"/>
    <w:rsid w:val="04485493"/>
    <w:rsid w:val="044A4F10"/>
    <w:rsid w:val="044F06A2"/>
    <w:rsid w:val="044F2C20"/>
    <w:rsid w:val="044F4E1E"/>
    <w:rsid w:val="045647A9"/>
    <w:rsid w:val="04575AAE"/>
    <w:rsid w:val="04587CAC"/>
    <w:rsid w:val="045A6A33"/>
    <w:rsid w:val="045C66B2"/>
    <w:rsid w:val="045D79B7"/>
    <w:rsid w:val="045F2EBA"/>
    <w:rsid w:val="04654DC4"/>
    <w:rsid w:val="046C21D0"/>
    <w:rsid w:val="04762AE0"/>
    <w:rsid w:val="04770561"/>
    <w:rsid w:val="04793A64"/>
    <w:rsid w:val="047B6F67"/>
    <w:rsid w:val="048168F2"/>
    <w:rsid w:val="04824374"/>
    <w:rsid w:val="04862D7A"/>
    <w:rsid w:val="04893CFE"/>
    <w:rsid w:val="04897582"/>
    <w:rsid w:val="048A1780"/>
    <w:rsid w:val="048B7202"/>
    <w:rsid w:val="048C0506"/>
    <w:rsid w:val="04922410"/>
    <w:rsid w:val="0493460E"/>
    <w:rsid w:val="04953394"/>
    <w:rsid w:val="04965593"/>
    <w:rsid w:val="04976897"/>
    <w:rsid w:val="04A348A8"/>
    <w:rsid w:val="04A5362F"/>
    <w:rsid w:val="04A80D30"/>
    <w:rsid w:val="04A845B3"/>
    <w:rsid w:val="04A92035"/>
    <w:rsid w:val="04A967B2"/>
    <w:rsid w:val="04AA4233"/>
    <w:rsid w:val="04AB1CB5"/>
    <w:rsid w:val="04AB5538"/>
    <w:rsid w:val="04AC2FBA"/>
    <w:rsid w:val="04AC7736"/>
    <w:rsid w:val="04AD0A3B"/>
    <w:rsid w:val="04AF06BB"/>
    <w:rsid w:val="04AF3F3E"/>
    <w:rsid w:val="04B019C0"/>
    <w:rsid w:val="04B03BBE"/>
    <w:rsid w:val="04B11640"/>
    <w:rsid w:val="04B21DC8"/>
    <w:rsid w:val="04B403C6"/>
    <w:rsid w:val="04B64A7E"/>
    <w:rsid w:val="04BB57D2"/>
    <w:rsid w:val="04BF0955"/>
    <w:rsid w:val="04C141AF"/>
    <w:rsid w:val="04C176DC"/>
    <w:rsid w:val="04C32BDF"/>
    <w:rsid w:val="04C40660"/>
    <w:rsid w:val="04C715E5"/>
    <w:rsid w:val="04CD34EE"/>
    <w:rsid w:val="04CE0F70"/>
    <w:rsid w:val="04D253F8"/>
    <w:rsid w:val="04D32E79"/>
    <w:rsid w:val="04DB00C6"/>
    <w:rsid w:val="04DC5D07"/>
    <w:rsid w:val="04E35692"/>
    <w:rsid w:val="04E74098"/>
    <w:rsid w:val="04E92477"/>
    <w:rsid w:val="04E92E1E"/>
    <w:rsid w:val="04EA08A0"/>
    <w:rsid w:val="04EB0520"/>
    <w:rsid w:val="04F12429"/>
    <w:rsid w:val="04F62134"/>
    <w:rsid w:val="04F77BB6"/>
    <w:rsid w:val="04F85637"/>
    <w:rsid w:val="04FB65BC"/>
    <w:rsid w:val="04FE3CBD"/>
    <w:rsid w:val="05056ECB"/>
    <w:rsid w:val="05066B4B"/>
    <w:rsid w:val="0508204E"/>
    <w:rsid w:val="050B6856"/>
    <w:rsid w:val="050D64D6"/>
    <w:rsid w:val="050F19D9"/>
    <w:rsid w:val="050F525C"/>
    <w:rsid w:val="05133C63"/>
    <w:rsid w:val="051538E2"/>
    <w:rsid w:val="05195B6C"/>
    <w:rsid w:val="051A35ED"/>
    <w:rsid w:val="051A60E2"/>
    <w:rsid w:val="051B326D"/>
    <w:rsid w:val="051E41F2"/>
    <w:rsid w:val="052076F5"/>
    <w:rsid w:val="052A0005"/>
    <w:rsid w:val="052B5A86"/>
    <w:rsid w:val="052D0F89"/>
    <w:rsid w:val="052E6A0B"/>
    <w:rsid w:val="05313213"/>
    <w:rsid w:val="05315411"/>
    <w:rsid w:val="05322E93"/>
    <w:rsid w:val="05362844"/>
    <w:rsid w:val="053B15A4"/>
    <w:rsid w:val="053C7025"/>
    <w:rsid w:val="053E2528"/>
    <w:rsid w:val="05444432"/>
    <w:rsid w:val="05476D0D"/>
    <w:rsid w:val="054C2543"/>
    <w:rsid w:val="054D72C0"/>
    <w:rsid w:val="05513747"/>
    <w:rsid w:val="055446CC"/>
    <w:rsid w:val="05567BCF"/>
    <w:rsid w:val="055830D2"/>
    <w:rsid w:val="05590B54"/>
    <w:rsid w:val="055E085F"/>
    <w:rsid w:val="055F0D07"/>
    <w:rsid w:val="0568116E"/>
    <w:rsid w:val="056E5276"/>
    <w:rsid w:val="0570657B"/>
    <w:rsid w:val="05765F06"/>
    <w:rsid w:val="05773987"/>
    <w:rsid w:val="057A490C"/>
    <w:rsid w:val="057B6B0A"/>
    <w:rsid w:val="05810A13"/>
    <w:rsid w:val="05814297"/>
    <w:rsid w:val="05826495"/>
    <w:rsid w:val="058A7125"/>
    <w:rsid w:val="058D22A7"/>
    <w:rsid w:val="05937A34"/>
    <w:rsid w:val="05941C32"/>
    <w:rsid w:val="059454B6"/>
    <w:rsid w:val="05952F37"/>
    <w:rsid w:val="059576B4"/>
    <w:rsid w:val="05965135"/>
    <w:rsid w:val="059960BA"/>
    <w:rsid w:val="05A84156"/>
    <w:rsid w:val="05AD05DE"/>
    <w:rsid w:val="05B47F69"/>
    <w:rsid w:val="05B5126E"/>
    <w:rsid w:val="05B57DF5"/>
    <w:rsid w:val="05BB5375"/>
    <w:rsid w:val="05BD0878"/>
    <w:rsid w:val="05BF3D7B"/>
    <w:rsid w:val="05C017FD"/>
    <w:rsid w:val="05C32781"/>
    <w:rsid w:val="05C63706"/>
    <w:rsid w:val="05C71188"/>
    <w:rsid w:val="05CA794E"/>
    <w:rsid w:val="05CC0E93"/>
    <w:rsid w:val="05CD3091"/>
    <w:rsid w:val="05D24F9A"/>
    <w:rsid w:val="05D617A2"/>
    <w:rsid w:val="05D92727"/>
    <w:rsid w:val="05DB36AB"/>
    <w:rsid w:val="05E21783"/>
    <w:rsid w:val="05E74E14"/>
    <w:rsid w:val="05EB2641"/>
    <w:rsid w:val="05EB5EC4"/>
    <w:rsid w:val="05EE1047"/>
    <w:rsid w:val="05EF48CA"/>
    <w:rsid w:val="05F146D3"/>
    <w:rsid w:val="05F332D1"/>
    <w:rsid w:val="05F354CF"/>
    <w:rsid w:val="05F467D4"/>
    <w:rsid w:val="05F61CD7"/>
    <w:rsid w:val="05FD5DDE"/>
    <w:rsid w:val="060025E6"/>
    <w:rsid w:val="0603173B"/>
    <w:rsid w:val="06095474"/>
    <w:rsid w:val="060A2EF6"/>
    <w:rsid w:val="060B63F9"/>
    <w:rsid w:val="06133805"/>
    <w:rsid w:val="06156D08"/>
    <w:rsid w:val="061D7998"/>
    <w:rsid w:val="061E1B96"/>
    <w:rsid w:val="0620091D"/>
    <w:rsid w:val="06212B1B"/>
    <w:rsid w:val="06241521"/>
    <w:rsid w:val="06284F47"/>
    <w:rsid w:val="062A342B"/>
    <w:rsid w:val="062D43AF"/>
    <w:rsid w:val="062E56B4"/>
    <w:rsid w:val="06305334"/>
    <w:rsid w:val="0635503F"/>
    <w:rsid w:val="06362AC0"/>
    <w:rsid w:val="0636723D"/>
    <w:rsid w:val="06370542"/>
    <w:rsid w:val="063901C2"/>
    <w:rsid w:val="06393A45"/>
    <w:rsid w:val="063A5C43"/>
    <w:rsid w:val="063B1146"/>
    <w:rsid w:val="063B36C5"/>
    <w:rsid w:val="063C49CA"/>
    <w:rsid w:val="063D464A"/>
    <w:rsid w:val="063F563F"/>
    <w:rsid w:val="06434355"/>
    <w:rsid w:val="06447858"/>
    <w:rsid w:val="06493CDF"/>
    <w:rsid w:val="064C4C64"/>
    <w:rsid w:val="064E48E4"/>
    <w:rsid w:val="06507DE7"/>
    <w:rsid w:val="06513245"/>
    <w:rsid w:val="06542070"/>
    <w:rsid w:val="065467ED"/>
    <w:rsid w:val="06551CF0"/>
    <w:rsid w:val="06565574"/>
    <w:rsid w:val="06580A77"/>
    <w:rsid w:val="065906F6"/>
    <w:rsid w:val="065C167B"/>
    <w:rsid w:val="065E4B7E"/>
    <w:rsid w:val="0664230B"/>
    <w:rsid w:val="067425A5"/>
    <w:rsid w:val="06744B24"/>
    <w:rsid w:val="068176BD"/>
    <w:rsid w:val="0682513E"/>
    <w:rsid w:val="0685283F"/>
    <w:rsid w:val="06875D43"/>
    <w:rsid w:val="068A254B"/>
    <w:rsid w:val="068A6CC7"/>
    <w:rsid w:val="068C5A4E"/>
    <w:rsid w:val="068D34CF"/>
    <w:rsid w:val="068D56CD"/>
    <w:rsid w:val="068E0F51"/>
    <w:rsid w:val="068F69D2"/>
    <w:rsid w:val="069140D4"/>
    <w:rsid w:val="06927957"/>
    <w:rsid w:val="06952ADA"/>
    <w:rsid w:val="0695635D"/>
    <w:rsid w:val="06971860"/>
    <w:rsid w:val="069E5968"/>
    <w:rsid w:val="069F33E9"/>
    <w:rsid w:val="069F6C6D"/>
    <w:rsid w:val="06A168EC"/>
    <w:rsid w:val="06A35673"/>
    <w:rsid w:val="06A607F6"/>
    <w:rsid w:val="06A665F7"/>
    <w:rsid w:val="06A83CF9"/>
    <w:rsid w:val="06AB4C7D"/>
    <w:rsid w:val="06B27E8C"/>
    <w:rsid w:val="06B3590D"/>
    <w:rsid w:val="06B47B0B"/>
    <w:rsid w:val="06B70A90"/>
    <w:rsid w:val="06B81D95"/>
    <w:rsid w:val="06BF4168"/>
    <w:rsid w:val="06C14C23"/>
    <w:rsid w:val="06C226A4"/>
    <w:rsid w:val="06C66B2C"/>
    <w:rsid w:val="06C745AE"/>
    <w:rsid w:val="06C8202F"/>
    <w:rsid w:val="06C9422E"/>
    <w:rsid w:val="06CC51B2"/>
    <w:rsid w:val="06CD64B7"/>
    <w:rsid w:val="06CE3F39"/>
    <w:rsid w:val="06D2293F"/>
    <w:rsid w:val="06D82C35"/>
    <w:rsid w:val="06D867B3"/>
    <w:rsid w:val="06DA7D4B"/>
    <w:rsid w:val="06DD0CD0"/>
    <w:rsid w:val="06E36073"/>
    <w:rsid w:val="06E64E63"/>
    <w:rsid w:val="06EF7CF0"/>
    <w:rsid w:val="06F51BFA"/>
    <w:rsid w:val="06FC3783"/>
    <w:rsid w:val="06FF7F8B"/>
    <w:rsid w:val="07002189"/>
    <w:rsid w:val="0701348E"/>
    <w:rsid w:val="07017C0B"/>
    <w:rsid w:val="07036991"/>
    <w:rsid w:val="07046D8D"/>
    <w:rsid w:val="07051E94"/>
    <w:rsid w:val="07075397"/>
    <w:rsid w:val="070A2A99"/>
    <w:rsid w:val="0716432D"/>
    <w:rsid w:val="07167BB0"/>
    <w:rsid w:val="07204C3C"/>
    <w:rsid w:val="072239C3"/>
    <w:rsid w:val="07246EC6"/>
    <w:rsid w:val="072510C4"/>
    <w:rsid w:val="07254947"/>
    <w:rsid w:val="072645C7"/>
    <w:rsid w:val="07280C98"/>
    <w:rsid w:val="07287ACA"/>
    <w:rsid w:val="072C64D0"/>
    <w:rsid w:val="072D1D54"/>
    <w:rsid w:val="072F2CD8"/>
    <w:rsid w:val="072F7455"/>
    <w:rsid w:val="073203DA"/>
    <w:rsid w:val="07402F73"/>
    <w:rsid w:val="074573FA"/>
    <w:rsid w:val="074628FE"/>
    <w:rsid w:val="074676D6"/>
    <w:rsid w:val="0747037F"/>
    <w:rsid w:val="074A1304"/>
    <w:rsid w:val="07510C8F"/>
    <w:rsid w:val="07526710"/>
    <w:rsid w:val="07534192"/>
    <w:rsid w:val="0757641B"/>
    <w:rsid w:val="075A5E7B"/>
    <w:rsid w:val="076B1838"/>
    <w:rsid w:val="076D05BF"/>
    <w:rsid w:val="076F023F"/>
    <w:rsid w:val="07713742"/>
    <w:rsid w:val="07736C45"/>
    <w:rsid w:val="07747F4A"/>
    <w:rsid w:val="07780B4E"/>
    <w:rsid w:val="07786950"/>
    <w:rsid w:val="077965D0"/>
    <w:rsid w:val="077C5356"/>
    <w:rsid w:val="077E2A57"/>
    <w:rsid w:val="07832762"/>
    <w:rsid w:val="07871169"/>
    <w:rsid w:val="078758E5"/>
    <w:rsid w:val="078B42EC"/>
    <w:rsid w:val="078B7B6F"/>
    <w:rsid w:val="078C1D6D"/>
    <w:rsid w:val="078E2CF2"/>
    <w:rsid w:val="078E5270"/>
    <w:rsid w:val="078F0773"/>
    <w:rsid w:val="07963981"/>
    <w:rsid w:val="07965F00"/>
    <w:rsid w:val="07986E84"/>
    <w:rsid w:val="079D330C"/>
    <w:rsid w:val="079E0D8E"/>
    <w:rsid w:val="07A50719"/>
    <w:rsid w:val="07A8169D"/>
    <w:rsid w:val="07A9711F"/>
    <w:rsid w:val="07AB2622"/>
    <w:rsid w:val="07AD5B25"/>
    <w:rsid w:val="07AE1028"/>
    <w:rsid w:val="07B0452B"/>
    <w:rsid w:val="07B567B5"/>
    <w:rsid w:val="07B64236"/>
    <w:rsid w:val="07B81938"/>
    <w:rsid w:val="07B851BB"/>
    <w:rsid w:val="07BF12C2"/>
    <w:rsid w:val="07C40FCD"/>
    <w:rsid w:val="07C766CF"/>
    <w:rsid w:val="07C879D4"/>
    <w:rsid w:val="07C97654"/>
    <w:rsid w:val="07CE18DD"/>
    <w:rsid w:val="07CE3ADB"/>
    <w:rsid w:val="07CF155D"/>
    <w:rsid w:val="07D56CE9"/>
    <w:rsid w:val="07DA78EE"/>
    <w:rsid w:val="07DB0BF3"/>
    <w:rsid w:val="07E07279"/>
    <w:rsid w:val="07E12AFC"/>
    <w:rsid w:val="07EB0E8D"/>
    <w:rsid w:val="07EB560A"/>
    <w:rsid w:val="07ED0B0D"/>
    <w:rsid w:val="07ED4390"/>
    <w:rsid w:val="07EF4010"/>
    <w:rsid w:val="07F20818"/>
    <w:rsid w:val="07F36299"/>
    <w:rsid w:val="07FA7E23"/>
    <w:rsid w:val="07FB36A6"/>
    <w:rsid w:val="07FB4797"/>
    <w:rsid w:val="07FB495C"/>
    <w:rsid w:val="07FC3326"/>
    <w:rsid w:val="07FF20AC"/>
    <w:rsid w:val="080B3940"/>
    <w:rsid w:val="08107DC8"/>
    <w:rsid w:val="08115849"/>
    <w:rsid w:val="081467CE"/>
    <w:rsid w:val="08161CD1"/>
    <w:rsid w:val="08177753"/>
    <w:rsid w:val="08182C56"/>
    <w:rsid w:val="081964D9"/>
    <w:rsid w:val="081C165C"/>
    <w:rsid w:val="081C745E"/>
    <w:rsid w:val="081E2961"/>
    <w:rsid w:val="081F5E64"/>
    <w:rsid w:val="08223565"/>
    <w:rsid w:val="08230FE7"/>
    <w:rsid w:val="08246A68"/>
    <w:rsid w:val="082641D3"/>
    <w:rsid w:val="08280CF2"/>
    <w:rsid w:val="082A41F5"/>
    <w:rsid w:val="082B7863"/>
    <w:rsid w:val="082C3E75"/>
    <w:rsid w:val="082E7378"/>
    <w:rsid w:val="082F067D"/>
    <w:rsid w:val="083060FE"/>
    <w:rsid w:val="08313B80"/>
    <w:rsid w:val="08315D7E"/>
    <w:rsid w:val="08354784"/>
    <w:rsid w:val="0837350B"/>
    <w:rsid w:val="08375A89"/>
    <w:rsid w:val="083A0C0C"/>
    <w:rsid w:val="083E2E96"/>
    <w:rsid w:val="08406399"/>
    <w:rsid w:val="084A0EA6"/>
    <w:rsid w:val="084F3130"/>
    <w:rsid w:val="08500BB1"/>
    <w:rsid w:val="085140B5"/>
    <w:rsid w:val="08521B36"/>
    <w:rsid w:val="085245E8"/>
    <w:rsid w:val="08552ABB"/>
    <w:rsid w:val="08585B9E"/>
    <w:rsid w:val="085A36BF"/>
    <w:rsid w:val="085F33CA"/>
    <w:rsid w:val="08630AB1"/>
    <w:rsid w:val="08631DD0"/>
    <w:rsid w:val="08647852"/>
    <w:rsid w:val="086552D4"/>
    <w:rsid w:val="08686258"/>
    <w:rsid w:val="0869175B"/>
    <w:rsid w:val="086A6259"/>
    <w:rsid w:val="086C26E0"/>
    <w:rsid w:val="086F3665"/>
    <w:rsid w:val="0873206B"/>
    <w:rsid w:val="08747AEC"/>
    <w:rsid w:val="087864F3"/>
    <w:rsid w:val="087D3E5F"/>
    <w:rsid w:val="087E3C7F"/>
    <w:rsid w:val="087F5E7D"/>
    <w:rsid w:val="08824884"/>
    <w:rsid w:val="08855808"/>
    <w:rsid w:val="0886328A"/>
    <w:rsid w:val="08870D0B"/>
    <w:rsid w:val="088A5513"/>
    <w:rsid w:val="088C0A16"/>
    <w:rsid w:val="088E3F19"/>
    <w:rsid w:val="08973524"/>
    <w:rsid w:val="089B79AC"/>
    <w:rsid w:val="089E0931"/>
    <w:rsid w:val="089E6732"/>
    <w:rsid w:val="089F41B4"/>
    <w:rsid w:val="08A01C35"/>
    <w:rsid w:val="08A22BBA"/>
    <w:rsid w:val="08A2766C"/>
    <w:rsid w:val="08A3063C"/>
    <w:rsid w:val="08A4283A"/>
    <w:rsid w:val="08A81240"/>
    <w:rsid w:val="08A92545"/>
    <w:rsid w:val="08AD56C8"/>
    <w:rsid w:val="08B0664C"/>
    <w:rsid w:val="08B17951"/>
    <w:rsid w:val="08B550AD"/>
    <w:rsid w:val="08B7185B"/>
    <w:rsid w:val="08B96F5C"/>
    <w:rsid w:val="08BB245F"/>
    <w:rsid w:val="08BC2A1A"/>
    <w:rsid w:val="08C14368"/>
    <w:rsid w:val="08C52D6F"/>
    <w:rsid w:val="08C76272"/>
    <w:rsid w:val="08C87576"/>
    <w:rsid w:val="08CA2A7A"/>
    <w:rsid w:val="08D11B99"/>
    <w:rsid w:val="08D33112"/>
    <w:rsid w:val="08D5688C"/>
    <w:rsid w:val="08D87811"/>
    <w:rsid w:val="08D95292"/>
    <w:rsid w:val="08DC1C6E"/>
    <w:rsid w:val="08E04C1D"/>
    <w:rsid w:val="08E54928"/>
    <w:rsid w:val="08E623AA"/>
    <w:rsid w:val="08E858AD"/>
    <w:rsid w:val="08E9332E"/>
    <w:rsid w:val="08EC64B1"/>
    <w:rsid w:val="08ED3F33"/>
    <w:rsid w:val="08F1073B"/>
    <w:rsid w:val="08F203BB"/>
    <w:rsid w:val="08F66DC1"/>
    <w:rsid w:val="08F822C4"/>
    <w:rsid w:val="08FC0CCA"/>
    <w:rsid w:val="08FD1FCF"/>
    <w:rsid w:val="08FD2989"/>
    <w:rsid w:val="09012BD3"/>
    <w:rsid w:val="0904195A"/>
    <w:rsid w:val="09064E5D"/>
    <w:rsid w:val="090728DE"/>
    <w:rsid w:val="090A5A61"/>
    <w:rsid w:val="090B34E3"/>
    <w:rsid w:val="090E7CEB"/>
    <w:rsid w:val="09110C6F"/>
    <w:rsid w:val="091266F1"/>
    <w:rsid w:val="091647BE"/>
    <w:rsid w:val="091772F6"/>
    <w:rsid w:val="091A5CFC"/>
    <w:rsid w:val="091C7001"/>
    <w:rsid w:val="09207C05"/>
    <w:rsid w:val="09223108"/>
    <w:rsid w:val="09235FD0"/>
    <w:rsid w:val="09246B6F"/>
    <w:rsid w:val="09257549"/>
    <w:rsid w:val="09270AC2"/>
    <w:rsid w:val="09296316"/>
    <w:rsid w:val="092B1819"/>
    <w:rsid w:val="092D1499"/>
    <w:rsid w:val="092D4D1C"/>
    <w:rsid w:val="092F0220"/>
    <w:rsid w:val="09313723"/>
    <w:rsid w:val="09352129"/>
    <w:rsid w:val="09353A12"/>
    <w:rsid w:val="093830AD"/>
    <w:rsid w:val="09467E45"/>
    <w:rsid w:val="094F6556"/>
    <w:rsid w:val="09503FD7"/>
    <w:rsid w:val="095216D9"/>
    <w:rsid w:val="095274DB"/>
    <w:rsid w:val="095600DF"/>
    <w:rsid w:val="09563B8E"/>
    <w:rsid w:val="09573962"/>
    <w:rsid w:val="095A48E7"/>
    <w:rsid w:val="095B4567"/>
    <w:rsid w:val="095B7DEA"/>
    <w:rsid w:val="095C586C"/>
    <w:rsid w:val="095F67F0"/>
    <w:rsid w:val="09604272"/>
    <w:rsid w:val="09623EF2"/>
    <w:rsid w:val="09654E76"/>
    <w:rsid w:val="0969387C"/>
    <w:rsid w:val="096A4B81"/>
    <w:rsid w:val="096D5B06"/>
    <w:rsid w:val="096E3588"/>
    <w:rsid w:val="09700C89"/>
    <w:rsid w:val="09721F8E"/>
    <w:rsid w:val="09750994"/>
    <w:rsid w:val="09770614"/>
    <w:rsid w:val="09773E97"/>
    <w:rsid w:val="097A1598"/>
    <w:rsid w:val="097C4A9B"/>
    <w:rsid w:val="097E3822"/>
    <w:rsid w:val="098034A2"/>
    <w:rsid w:val="09862E2D"/>
    <w:rsid w:val="09884131"/>
    <w:rsid w:val="09891BB3"/>
    <w:rsid w:val="098A2126"/>
    <w:rsid w:val="098B72B4"/>
    <w:rsid w:val="098D423D"/>
    <w:rsid w:val="098D603B"/>
    <w:rsid w:val="098F5CBA"/>
    <w:rsid w:val="0990373C"/>
    <w:rsid w:val="09957BC4"/>
    <w:rsid w:val="09965645"/>
    <w:rsid w:val="099843CC"/>
    <w:rsid w:val="099B5350"/>
    <w:rsid w:val="099B67B3"/>
    <w:rsid w:val="099E2C10"/>
    <w:rsid w:val="09A61163"/>
    <w:rsid w:val="09B671FF"/>
    <w:rsid w:val="09BE460B"/>
    <w:rsid w:val="09C1778E"/>
    <w:rsid w:val="09C30A93"/>
    <w:rsid w:val="09CA5EA0"/>
    <w:rsid w:val="09CB3921"/>
    <w:rsid w:val="09CE1022"/>
    <w:rsid w:val="09D04526"/>
    <w:rsid w:val="09D1582A"/>
    <w:rsid w:val="09D27A29"/>
    <w:rsid w:val="09D354AA"/>
    <w:rsid w:val="09D61B19"/>
    <w:rsid w:val="09DC163D"/>
    <w:rsid w:val="09DF09FE"/>
    <w:rsid w:val="09E27CC3"/>
    <w:rsid w:val="09E46A49"/>
    <w:rsid w:val="09E92ED1"/>
    <w:rsid w:val="09EB2B51"/>
    <w:rsid w:val="09F25D5F"/>
    <w:rsid w:val="09F36FDE"/>
    <w:rsid w:val="09F46CE4"/>
    <w:rsid w:val="09F61C94"/>
    <w:rsid w:val="09F743E5"/>
    <w:rsid w:val="09F81E67"/>
    <w:rsid w:val="09FA536A"/>
    <w:rsid w:val="09FC40F0"/>
    <w:rsid w:val="09FD62EE"/>
    <w:rsid w:val="0A033A7B"/>
    <w:rsid w:val="0A064A00"/>
    <w:rsid w:val="0A075F99"/>
    <w:rsid w:val="0A0D1E0C"/>
    <w:rsid w:val="0A1914A2"/>
    <w:rsid w:val="0A1C2427"/>
    <w:rsid w:val="0A1F33AB"/>
    <w:rsid w:val="0A200E2D"/>
    <w:rsid w:val="0A2055A9"/>
    <w:rsid w:val="0A220AAD"/>
    <w:rsid w:val="0A231DB1"/>
    <w:rsid w:val="0A262D36"/>
    <w:rsid w:val="0A2B71BE"/>
    <w:rsid w:val="0A2C4C3F"/>
    <w:rsid w:val="0A2E5BC4"/>
    <w:rsid w:val="0A2F7DC2"/>
    <w:rsid w:val="0A3010C7"/>
    <w:rsid w:val="0A3132C5"/>
    <w:rsid w:val="0A316B49"/>
    <w:rsid w:val="0A320D47"/>
    <w:rsid w:val="0A33204C"/>
    <w:rsid w:val="0A34424A"/>
    <w:rsid w:val="0A362FD0"/>
    <w:rsid w:val="0A36774D"/>
    <w:rsid w:val="0A3864D3"/>
    <w:rsid w:val="0A393F55"/>
    <w:rsid w:val="0A3A6153"/>
    <w:rsid w:val="0A3E03DD"/>
    <w:rsid w:val="0A4422E6"/>
    <w:rsid w:val="0A4B3E6F"/>
    <w:rsid w:val="0A4E4DF4"/>
    <w:rsid w:val="0A4F2875"/>
    <w:rsid w:val="0A546CFD"/>
    <w:rsid w:val="0A550002"/>
    <w:rsid w:val="0A5A6688"/>
    <w:rsid w:val="0A5B410A"/>
    <w:rsid w:val="0A5D2E90"/>
    <w:rsid w:val="0A616013"/>
    <w:rsid w:val="0A663F6C"/>
    <w:rsid w:val="0A681221"/>
    <w:rsid w:val="0A696CA3"/>
    <w:rsid w:val="0A721B30"/>
    <w:rsid w:val="0A745034"/>
    <w:rsid w:val="0A750537"/>
    <w:rsid w:val="0A79447B"/>
    <w:rsid w:val="0A7C3C8A"/>
    <w:rsid w:val="0A7F0E46"/>
    <w:rsid w:val="0A7F46C9"/>
    <w:rsid w:val="0A8068C8"/>
    <w:rsid w:val="0A83784C"/>
    <w:rsid w:val="0A840B51"/>
    <w:rsid w:val="0A9145E4"/>
    <w:rsid w:val="0A940DEC"/>
    <w:rsid w:val="0A945ABF"/>
    <w:rsid w:val="0A95686D"/>
    <w:rsid w:val="0A983F6E"/>
    <w:rsid w:val="0A9A2CF5"/>
    <w:rsid w:val="0A9B4EF3"/>
    <w:rsid w:val="0A9F717D"/>
    <w:rsid w:val="0AA0137B"/>
    <w:rsid w:val="0AA12680"/>
    <w:rsid w:val="0AA27E70"/>
    <w:rsid w:val="0AA51F88"/>
    <w:rsid w:val="0AA55803"/>
    <w:rsid w:val="0AA66B07"/>
    <w:rsid w:val="0AA76787"/>
    <w:rsid w:val="0AA8200A"/>
    <w:rsid w:val="0AAB518D"/>
    <w:rsid w:val="0AB01615"/>
    <w:rsid w:val="0AB04E98"/>
    <w:rsid w:val="0AB2039C"/>
    <w:rsid w:val="0AB3259A"/>
    <w:rsid w:val="0AB97D26"/>
    <w:rsid w:val="0ABA1F25"/>
    <w:rsid w:val="0AC018B0"/>
    <w:rsid w:val="0AC22BB4"/>
    <w:rsid w:val="0ACA5794"/>
    <w:rsid w:val="0ADC27FC"/>
    <w:rsid w:val="0AE230E9"/>
    <w:rsid w:val="0AE578F1"/>
    <w:rsid w:val="0AE72C5A"/>
    <w:rsid w:val="0AE80876"/>
    <w:rsid w:val="0AE962F7"/>
    <w:rsid w:val="0AEC39F9"/>
    <w:rsid w:val="0AED4CFD"/>
    <w:rsid w:val="0AF21185"/>
    <w:rsid w:val="0AF54308"/>
    <w:rsid w:val="0AF67B8B"/>
    <w:rsid w:val="0AF8308E"/>
    <w:rsid w:val="0AFB4013"/>
    <w:rsid w:val="0AFB6211"/>
    <w:rsid w:val="0AFC3C93"/>
    <w:rsid w:val="0B002699"/>
    <w:rsid w:val="0B01011B"/>
    <w:rsid w:val="0B044923"/>
    <w:rsid w:val="0B067E26"/>
    <w:rsid w:val="0B0C64AC"/>
    <w:rsid w:val="0B0D3F2D"/>
    <w:rsid w:val="0B0D6C7C"/>
    <w:rsid w:val="0B0E7430"/>
    <w:rsid w:val="0B125E37"/>
    <w:rsid w:val="0B154424"/>
    <w:rsid w:val="0B1957C1"/>
    <w:rsid w:val="0B1A6AC6"/>
    <w:rsid w:val="0B295A5C"/>
    <w:rsid w:val="0B2B6D61"/>
    <w:rsid w:val="0B331BEE"/>
    <w:rsid w:val="0B347670"/>
    <w:rsid w:val="0B362B73"/>
    <w:rsid w:val="0B4153D8"/>
    <w:rsid w:val="0B441E89"/>
    <w:rsid w:val="0B462E0D"/>
    <w:rsid w:val="0B4C2B18"/>
    <w:rsid w:val="0B5224A3"/>
    <w:rsid w:val="0B542123"/>
    <w:rsid w:val="0B560EAA"/>
    <w:rsid w:val="0B574F31"/>
    <w:rsid w:val="0B5A402C"/>
    <w:rsid w:val="0B5B1AAE"/>
    <w:rsid w:val="0B5F5F36"/>
    <w:rsid w:val="0B624CBC"/>
    <w:rsid w:val="0B635D6A"/>
    <w:rsid w:val="0B657E3F"/>
    <w:rsid w:val="0B6636C2"/>
    <w:rsid w:val="0B673342"/>
    <w:rsid w:val="0B6920C9"/>
    <w:rsid w:val="0B6F074F"/>
    <w:rsid w:val="0B6F3FD2"/>
    <w:rsid w:val="0B7216D3"/>
    <w:rsid w:val="0B74045A"/>
    <w:rsid w:val="0B753B34"/>
    <w:rsid w:val="0B76395D"/>
    <w:rsid w:val="0B796AE0"/>
    <w:rsid w:val="0B7F09E9"/>
    <w:rsid w:val="0B801CEE"/>
    <w:rsid w:val="0B81776F"/>
    <w:rsid w:val="0B856175"/>
    <w:rsid w:val="0B875DF5"/>
    <w:rsid w:val="0B8B2716"/>
    <w:rsid w:val="0B8F05A5"/>
    <w:rsid w:val="0B8F617F"/>
    <w:rsid w:val="0B994E16"/>
    <w:rsid w:val="0B9F1C6E"/>
    <w:rsid w:val="0BA04E28"/>
    <w:rsid w:val="0BA12222"/>
    <w:rsid w:val="0BA35725"/>
    <w:rsid w:val="0BA9762F"/>
    <w:rsid w:val="0BAA50B0"/>
    <w:rsid w:val="0BB25D40"/>
    <w:rsid w:val="0BB43441"/>
    <w:rsid w:val="0BBC084E"/>
    <w:rsid w:val="0BBD62CF"/>
    <w:rsid w:val="0BBF5056"/>
    <w:rsid w:val="0BC22757"/>
    <w:rsid w:val="0BC414DD"/>
    <w:rsid w:val="0BC452B6"/>
    <w:rsid w:val="0BC56F5F"/>
    <w:rsid w:val="0BC72462"/>
    <w:rsid w:val="0BC97B63"/>
    <w:rsid w:val="0BCC68EA"/>
    <w:rsid w:val="0BD30473"/>
    <w:rsid w:val="0BD45F05"/>
    <w:rsid w:val="0BD571F9"/>
    <w:rsid w:val="0BDD0D82"/>
    <w:rsid w:val="0BDF1D07"/>
    <w:rsid w:val="0BDF4286"/>
    <w:rsid w:val="0BE22C8C"/>
    <w:rsid w:val="0BE3650F"/>
    <w:rsid w:val="0BE51A12"/>
    <w:rsid w:val="0BE80418"/>
    <w:rsid w:val="0BEB5B1A"/>
    <w:rsid w:val="0BEE2322"/>
    <w:rsid w:val="0BEF4520"/>
    <w:rsid w:val="0BF367A9"/>
    <w:rsid w:val="0BF6772E"/>
    <w:rsid w:val="0BF751B0"/>
    <w:rsid w:val="0BF82C31"/>
    <w:rsid w:val="0BF84E2F"/>
    <w:rsid w:val="0BFC1637"/>
    <w:rsid w:val="0BFE4B3A"/>
    <w:rsid w:val="0BFF003E"/>
    <w:rsid w:val="0C020FC2"/>
    <w:rsid w:val="0C051F47"/>
    <w:rsid w:val="0C07544A"/>
    <w:rsid w:val="0C0B1618"/>
    <w:rsid w:val="0C0C18D2"/>
    <w:rsid w:val="0C105683"/>
    <w:rsid w:val="0C154760"/>
    <w:rsid w:val="0C165A64"/>
    <w:rsid w:val="0C1B1EEC"/>
    <w:rsid w:val="0C1C1B6C"/>
    <w:rsid w:val="0C1D75EE"/>
    <w:rsid w:val="0C246F78"/>
    <w:rsid w:val="0C26247C"/>
    <w:rsid w:val="0C273780"/>
    <w:rsid w:val="0C293400"/>
    <w:rsid w:val="0C2B2187"/>
    <w:rsid w:val="0C2D1E06"/>
    <w:rsid w:val="0C302D8B"/>
    <w:rsid w:val="0C304C60"/>
    <w:rsid w:val="0C31628E"/>
    <w:rsid w:val="0C331791"/>
    <w:rsid w:val="0C3A499F"/>
    <w:rsid w:val="0C3C5A98"/>
    <w:rsid w:val="0C3E7B22"/>
    <w:rsid w:val="0C3F0E27"/>
    <w:rsid w:val="0C3F55A4"/>
    <w:rsid w:val="0C41432A"/>
    <w:rsid w:val="0C491737"/>
    <w:rsid w:val="0C4B6E38"/>
    <w:rsid w:val="0C4C48B9"/>
    <w:rsid w:val="0C4F583E"/>
    <w:rsid w:val="0C5032C0"/>
    <w:rsid w:val="0C5257B6"/>
    <w:rsid w:val="0C545549"/>
    <w:rsid w:val="0C572C4B"/>
    <w:rsid w:val="0C5C2956"/>
    <w:rsid w:val="0C60355A"/>
    <w:rsid w:val="0C631EA3"/>
    <w:rsid w:val="0C663265"/>
    <w:rsid w:val="0C686768"/>
    <w:rsid w:val="0C6B516E"/>
    <w:rsid w:val="0C7015F6"/>
    <w:rsid w:val="0C7634FF"/>
    <w:rsid w:val="0C794484"/>
    <w:rsid w:val="0C803E0F"/>
    <w:rsid w:val="0C853B1A"/>
    <w:rsid w:val="0C892520"/>
    <w:rsid w:val="0C8B7C21"/>
    <w:rsid w:val="0C8C56A3"/>
    <w:rsid w:val="0C8F1EAB"/>
    <w:rsid w:val="0C9308B1"/>
    <w:rsid w:val="0C970F7A"/>
    <w:rsid w:val="0C9927BA"/>
    <w:rsid w:val="0C9B5CBE"/>
    <w:rsid w:val="0C9D33BF"/>
    <w:rsid w:val="0C9E0E40"/>
    <w:rsid w:val="0C9F46C4"/>
    <w:rsid w:val="0CA230CA"/>
    <w:rsid w:val="0CA81750"/>
    <w:rsid w:val="0CA84FD3"/>
    <w:rsid w:val="0CA971D2"/>
    <w:rsid w:val="0CAA04D6"/>
    <w:rsid w:val="0CAA6B80"/>
    <w:rsid w:val="0CAF495E"/>
    <w:rsid w:val="0CB56867"/>
    <w:rsid w:val="0CB877EC"/>
    <w:rsid w:val="0CBB296F"/>
    <w:rsid w:val="0CBC03F1"/>
    <w:rsid w:val="0CBD16F5"/>
    <w:rsid w:val="0CC100FC"/>
    <w:rsid w:val="0CC17E16"/>
    <w:rsid w:val="0CC64583"/>
    <w:rsid w:val="0CCB0A0B"/>
    <w:rsid w:val="0CCD3F0E"/>
    <w:rsid w:val="0CCE17EE"/>
    <w:rsid w:val="0CD25E17"/>
    <w:rsid w:val="0CE12BAF"/>
    <w:rsid w:val="0CEA34BE"/>
    <w:rsid w:val="0CEB0F40"/>
    <w:rsid w:val="0CEB6D41"/>
    <w:rsid w:val="0CED4443"/>
    <w:rsid w:val="0CF3634C"/>
    <w:rsid w:val="0CF5184F"/>
    <w:rsid w:val="0CF672D1"/>
    <w:rsid w:val="0CF74D52"/>
    <w:rsid w:val="0CF93AD9"/>
    <w:rsid w:val="0CFA155A"/>
    <w:rsid w:val="0CFA1A3F"/>
    <w:rsid w:val="0CFB6FDC"/>
    <w:rsid w:val="0D0343E8"/>
    <w:rsid w:val="0D044068"/>
    <w:rsid w:val="0D072DEE"/>
    <w:rsid w:val="0D083DF0"/>
    <w:rsid w:val="0D0D2779"/>
    <w:rsid w:val="0D0D6EF6"/>
    <w:rsid w:val="0D0F5C7C"/>
    <w:rsid w:val="0D107E7B"/>
    <w:rsid w:val="0D11117F"/>
    <w:rsid w:val="0D12337E"/>
    <w:rsid w:val="0D126C01"/>
    <w:rsid w:val="0D154302"/>
    <w:rsid w:val="0D1B1A8F"/>
    <w:rsid w:val="0D1E4C12"/>
    <w:rsid w:val="0D215B97"/>
    <w:rsid w:val="0D25459D"/>
    <w:rsid w:val="0D296826"/>
    <w:rsid w:val="0D2D19A9"/>
    <w:rsid w:val="0D2D522C"/>
    <w:rsid w:val="0D39103F"/>
    <w:rsid w:val="0D3F09CA"/>
    <w:rsid w:val="0D4528D3"/>
    <w:rsid w:val="0D460355"/>
    <w:rsid w:val="0D4870DB"/>
    <w:rsid w:val="0D4A6D5B"/>
    <w:rsid w:val="0D4B47DC"/>
    <w:rsid w:val="0D5044E7"/>
    <w:rsid w:val="0D5166E6"/>
    <w:rsid w:val="0D521BE9"/>
    <w:rsid w:val="0D53546C"/>
    <w:rsid w:val="0D5A6FF5"/>
    <w:rsid w:val="0D5B4A77"/>
    <w:rsid w:val="0D5C24F8"/>
    <w:rsid w:val="0D67410D"/>
    <w:rsid w:val="0D6B2B13"/>
    <w:rsid w:val="0D6C0594"/>
    <w:rsid w:val="0D6D6016"/>
    <w:rsid w:val="0D6D61B7"/>
    <w:rsid w:val="0D737F1F"/>
    <w:rsid w:val="0D755621"/>
    <w:rsid w:val="0D794027"/>
    <w:rsid w:val="0D7978AA"/>
    <w:rsid w:val="0D7A1AA8"/>
    <w:rsid w:val="0D7D2A2D"/>
    <w:rsid w:val="0D7F17B3"/>
    <w:rsid w:val="0D8039B2"/>
    <w:rsid w:val="0D8536BD"/>
    <w:rsid w:val="0D86113E"/>
    <w:rsid w:val="0D86333C"/>
    <w:rsid w:val="0D8920C3"/>
    <w:rsid w:val="0D8E0749"/>
    <w:rsid w:val="0D985A2E"/>
    <w:rsid w:val="0DA14AAF"/>
    <w:rsid w:val="0DA306EE"/>
    <w:rsid w:val="0DA32C6D"/>
    <w:rsid w:val="0DA61673"/>
    <w:rsid w:val="0DAB5AFB"/>
    <w:rsid w:val="0DAC4BAD"/>
    <w:rsid w:val="0DB01F82"/>
    <w:rsid w:val="0DB17A04"/>
    <w:rsid w:val="0DB3678A"/>
    <w:rsid w:val="0DB63E8C"/>
    <w:rsid w:val="0DC34AA9"/>
    <w:rsid w:val="0DC4363C"/>
    <w:rsid w:val="0DC82EAC"/>
    <w:rsid w:val="0DCA63AF"/>
    <w:rsid w:val="0DCC18B3"/>
    <w:rsid w:val="0DCF6FB4"/>
    <w:rsid w:val="0DD40EBD"/>
    <w:rsid w:val="0DD643C0"/>
    <w:rsid w:val="0DD856C5"/>
    <w:rsid w:val="0DD878C3"/>
    <w:rsid w:val="0DD93147"/>
    <w:rsid w:val="0DDA2DC7"/>
    <w:rsid w:val="0DDB40CB"/>
    <w:rsid w:val="0DDB664A"/>
    <w:rsid w:val="0DDC1B4D"/>
    <w:rsid w:val="0DDD3D4B"/>
    <w:rsid w:val="0DDF1BCC"/>
    <w:rsid w:val="0DE00553"/>
    <w:rsid w:val="0DE15FD5"/>
    <w:rsid w:val="0DE201D3"/>
    <w:rsid w:val="0DE314D8"/>
    <w:rsid w:val="0DE77EDE"/>
    <w:rsid w:val="0DEA55DF"/>
    <w:rsid w:val="0DEF74E9"/>
    <w:rsid w:val="0DF04F6A"/>
    <w:rsid w:val="0DF129EC"/>
    <w:rsid w:val="0DF2046D"/>
    <w:rsid w:val="0DF33CF1"/>
    <w:rsid w:val="0DF43970"/>
    <w:rsid w:val="0DF66E74"/>
    <w:rsid w:val="0DF70178"/>
    <w:rsid w:val="0DF85BFA"/>
    <w:rsid w:val="0DFA10FD"/>
    <w:rsid w:val="0DFE7B03"/>
    <w:rsid w:val="0E06678C"/>
    <w:rsid w:val="0E072991"/>
    <w:rsid w:val="0E134225"/>
    <w:rsid w:val="0E157728"/>
    <w:rsid w:val="0E1A3BB0"/>
    <w:rsid w:val="0E1D4B35"/>
    <w:rsid w:val="0E1E05C2"/>
    <w:rsid w:val="0E1F0038"/>
    <w:rsid w:val="0E21353B"/>
    <w:rsid w:val="0E216DBE"/>
    <w:rsid w:val="0E265444"/>
    <w:rsid w:val="0E286749"/>
    <w:rsid w:val="0E2A36F8"/>
    <w:rsid w:val="0E2B76CE"/>
    <w:rsid w:val="0E2C734E"/>
    <w:rsid w:val="0E2E60D4"/>
    <w:rsid w:val="0E2F02D2"/>
    <w:rsid w:val="0E2F3B55"/>
    <w:rsid w:val="0E347FDD"/>
    <w:rsid w:val="0E3C6626"/>
    <w:rsid w:val="0E3D2E6B"/>
    <w:rsid w:val="0E4272F3"/>
    <w:rsid w:val="0E4711FC"/>
    <w:rsid w:val="0E486C7E"/>
    <w:rsid w:val="0E4B437F"/>
    <w:rsid w:val="0E4E5304"/>
    <w:rsid w:val="0E4F2D85"/>
    <w:rsid w:val="0E4F6609"/>
    <w:rsid w:val="0E565F93"/>
    <w:rsid w:val="0E5723AE"/>
    <w:rsid w:val="0E5A499A"/>
    <w:rsid w:val="0E5C209B"/>
    <w:rsid w:val="0E5C7E9D"/>
    <w:rsid w:val="0E681731"/>
    <w:rsid w:val="0E6D5BB9"/>
    <w:rsid w:val="0E6F10BC"/>
    <w:rsid w:val="0E79524F"/>
    <w:rsid w:val="0E7D16D6"/>
    <w:rsid w:val="0E7E38D5"/>
    <w:rsid w:val="0E7F4BD9"/>
    <w:rsid w:val="0E837D5C"/>
    <w:rsid w:val="0E856AE3"/>
    <w:rsid w:val="0E8841E4"/>
    <w:rsid w:val="0E891C66"/>
    <w:rsid w:val="0E8F35FC"/>
    <w:rsid w:val="0E922575"/>
    <w:rsid w:val="0E960F7B"/>
    <w:rsid w:val="0E995783"/>
    <w:rsid w:val="0E9A7981"/>
    <w:rsid w:val="0E9F3E09"/>
    <w:rsid w:val="0EA1103E"/>
    <w:rsid w:val="0EA1730C"/>
    <w:rsid w:val="0EA3280F"/>
    <w:rsid w:val="0EA36093"/>
    <w:rsid w:val="0EA53794"/>
    <w:rsid w:val="0EA8251A"/>
    <w:rsid w:val="0EAD4424"/>
    <w:rsid w:val="0EAE1EA5"/>
    <w:rsid w:val="0EAE203B"/>
    <w:rsid w:val="0EB25028"/>
    <w:rsid w:val="0EB55FAD"/>
    <w:rsid w:val="0EB63A2E"/>
    <w:rsid w:val="0EB672B2"/>
    <w:rsid w:val="0EB949B3"/>
    <w:rsid w:val="0EBD0E3B"/>
    <w:rsid w:val="0EC1061B"/>
    <w:rsid w:val="0EC6754C"/>
    <w:rsid w:val="0EC82A4F"/>
    <w:rsid w:val="0ECE4958"/>
    <w:rsid w:val="0ED07E5C"/>
    <w:rsid w:val="0EDE7171"/>
    <w:rsid w:val="0EE000F6"/>
    <w:rsid w:val="0EE448FE"/>
    <w:rsid w:val="0EE63C63"/>
    <w:rsid w:val="0EE67E01"/>
    <w:rsid w:val="0EE73304"/>
    <w:rsid w:val="0EE77A81"/>
    <w:rsid w:val="0EE80D86"/>
    <w:rsid w:val="0EE85502"/>
    <w:rsid w:val="0EE97F39"/>
    <w:rsid w:val="0EEA0A05"/>
    <w:rsid w:val="0EEB1D0A"/>
    <w:rsid w:val="0EEC778C"/>
    <w:rsid w:val="0EF10390"/>
    <w:rsid w:val="0EF75B1D"/>
    <w:rsid w:val="0EF8359E"/>
    <w:rsid w:val="0EF9321E"/>
    <w:rsid w:val="0EFA6AA1"/>
    <w:rsid w:val="0EFC1FA5"/>
    <w:rsid w:val="0EFE54A8"/>
    <w:rsid w:val="0F01062B"/>
    <w:rsid w:val="0F0260AC"/>
    <w:rsid w:val="0F0373B1"/>
    <w:rsid w:val="0F044E32"/>
    <w:rsid w:val="0F0528B4"/>
    <w:rsid w:val="0F057031"/>
    <w:rsid w:val="0F064AB2"/>
    <w:rsid w:val="0F0912BA"/>
    <w:rsid w:val="0F0B0F3A"/>
    <w:rsid w:val="0F0B47BD"/>
    <w:rsid w:val="0F0D443D"/>
    <w:rsid w:val="0F134C17"/>
    <w:rsid w:val="0F162B4E"/>
    <w:rsid w:val="0F1727CE"/>
    <w:rsid w:val="0F195CD1"/>
    <w:rsid w:val="0F1A6FD6"/>
    <w:rsid w:val="0F1F7BDB"/>
    <w:rsid w:val="0F2365E1"/>
    <w:rsid w:val="0F2862EC"/>
    <w:rsid w:val="0F295F6C"/>
    <w:rsid w:val="0F2E09A0"/>
    <w:rsid w:val="0F2E5C77"/>
    <w:rsid w:val="0F355602"/>
    <w:rsid w:val="0F3D2A0E"/>
    <w:rsid w:val="0F3F5F11"/>
    <w:rsid w:val="0F46589C"/>
    <w:rsid w:val="0F4942A2"/>
    <w:rsid w:val="0F4A1D24"/>
    <w:rsid w:val="0F4A7B25"/>
    <w:rsid w:val="0F4E3FAD"/>
    <w:rsid w:val="0F514F32"/>
    <w:rsid w:val="0F530435"/>
    <w:rsid w:val="0F545EB6"/>
    <w:rsid w:val="0F576E3B"/>
    <w:rsid w:val="0F581039"/>
    <w:rsid w:val="0F611949"/>
    <w:rsid w:val="0F634E4C"/>
    <w:rsid w:val="0F65034F"/>
    <w:rsid w:val="0F671654"/>
    <w:rsid w:val="0F6770D5"/>
    <w:rsid w:val="0F68332B"/>
    <w:rsid w:val="0F6925D8"/>
    <w:rsid w:val="0F6A48A4"/>
    <w:rsid w:val="0F6C7CDA"/>
    <w:rsid w:val="0F6D575B"/>
    <w:rsid w:val="0F6F0C5E"/>
    <w:rsid w:val="0F714162"/>
    <w:rsid w:val="0F7179E5"/>
    <w:rsid w:val="0F77606B"/>
    <w:rsid w:val="0F787370"/>
    <w:rsid w:val="0F7C5D76"/>
    <w:rsid w:val="0F7D22E5"/>
    <w:rsid w:val="0F7E1279"/>
    <w:rsid w:val="0F7F477C"/>
    <w:rsid w:val="0F7F6CFB"/>
    <w:rsid w:val="0F817C7F"/>
    <w:rsid w:val="0F845381"/>
    <w:rsid w:val="0F871B88"/>
    <w:rsid w:val="0F8B058F"/>
    <w:rsid w:val="0F8C278D"/>
    <w:rsid w:val="0F8C6010"/>
    <w:rsid w:val="0F8E1513"/>
    <w:rsid w:val="0F8F1193"/>
    <w:rsid w:val="0F8F3712"/>
    <w:rsid w:val="0F914696"/>
    <w:rsid w:val="0F93599B"/>
    <w:rsid w:val="0F943740"/>
    <w:rsid w:val="0F9B0829"/>
    <w:rsid w:val="0F9D3D2C"/>
    <w:rsid w:val="0FA04CB1"/>
    <w:rsid w:val="0FA201B4"/>
    <w:rsid w:val="0FA47BA1"/>
    <w:rsid w:val="0FAB3042"/>
    <w:rsid w:val="0FAB68C5"/>
    <w:rsid w:val="0FAD1DC8"/>
    <w:rsid w:val="0FAD5F50"/>
    <w:rsid w:val="0FAF52CB"/>
    <w:rsid w:val="0FB2044E"/>
    <w:rsid w:val="0FB33CD1"/>
    <w:rsid w:val="0FB43951"/>
    <w:rsid w:val="0FB7580F"/>
    <w:rsid w:val="0FB97DD9"/>
    <w:rsid w:val="0FBA10DE"/>
    <w:rsid w:val="0FBB32DC"/>
    <w:rsid w:val="0FBE2419"/>
    <w:rsid w:val="0FC53BEC"/>
    <w:rsid w:val="0FC5746F"/>
    <w:rsid w:val="0FC72972"/>
    <w:rsid w:val="0FC825F2"/>
    <w:rsid w:val="0FD05800"/>
    <w:rsid w:val="0FD15480"/>
    <w:rsid w:val="0FD22F01"/>
    <w:rsid w:val="0FD34206"/>
    <w:rsid w:val="0FD46404"/>
    <w:rsid w:val="0FD53E86"/>
    <w:rsid w:val="0FDC3811"/>
    <w:rsid w:val="0FDD4B16"/>
    <w:rsid w:val="0FE02217"/>
    <w:rsid w:val="0FE07C99"/>
    <w:rsid w:val="0FE1351C"/>
    <w:rsid w:val="0FEA05A8"/>
    <w:rsid w:val="0FEB18AD"/>
    <w:rsid w:val="0FEC73DC"/>
    <w:rsid w:val="0FF024B1"/>
    <w:rsid w:val="0FF21238"/>
    <w:rsid w:val="0FF4473B"/>
    <w:rsid w:val="0FF643BB"/>
    <w:rsid w:val="10036F54"/>
    <w:rsid w:val="10090E5D"/>
    <w:rsid w:val="100B4360"/>
    <w:rsid w:val="100F2D66"/>
    <w:rsid w:val="10123CEB"/>
    <w:rsid w:val="10165F74"/>
    <w:rsid w:val="10170173"/>
    <w:rsid w:val="101A6B79"/>
    <w:rsid w:val="10223F85"/>
    <w:rsid w:val="10231A07"/>
    <w:rsid w:val="1023528A"/>
    <w:rsid w:val="10247488"/>
    <w:rsid w:val="102C4895"/>
    <w:rsid w:val="1031679E"/>
    <w:rsid w:val="10331CA1"/>
    <w:rsid w:val="103551A4"/>
    <w:rsid w:val="103D79C9"/>
    <w:rsid w:val="10476743"/>
    <w:rsid w:val="104E02CD"/>
    <w:rsid w:val="104F5D4E"/>
    <w:rsid w:val="10514AD4"/>
    <w:rsid w:val="10526CD3"/>
    <w:rsid w:val="10545A59"/>
    <w:rsid w:val="105534DB"/>
    <w:rsid w:val="10557C57"/>
    <w:rsid w:val="1057315A"/>
    <w:rsid w:val="105C75E2"/>
    <w:rsid w:val="106946FA"/>
    <w:rsid w:val="106C3100"/>
    <w:rsid w:val="106D0B81"/>
    <w:rsid w:val="10732A8B"/>
    <w:rsid w:val="10755F8E"/>
    <w:rsid w:val="10782796"/>
    <w:rsid w:val="107C5919"/>
    <w:rsid w:val="1080431F"/>
    <w:rsid w:val="108125EE"/>
    <w:rsid w:val="10817822"/>
    <w:rsid w:val="1085402A"/>
    <w:rsid w:val="10861AAB"/>
    <w:rsid w:val="1087752D"/>
    <w:rsid w:val="10892A30"/>
    <w:rsid w:val="108A0770"/>
    <w:rsid w:val="108A26B0"/>
    <w:rsid w:val="108D6EB8"/>
    <w:rsid w:val="108E10B6"/>
    <w:rsid w:val="109158BE"/>
    <w:rsid w:val="109B61CD"/>
    <w:rsid w:val="109C5E4D"/>
    <w:rsid w:val="109E1350"/>
    <w:rsid w:val="10A11BCB"/>
    <w:rsid w:val="10A3105B"/>
    <w:rsid w:val="10A46ADD"/>
    <w:rsid w:val="10A6675D"/>
    <w:rsid w:val="10A741DE"/>
    <w:rsid w:val="10AE73EC"/>
    <w:rsid w:val="10B2256F"/>
    <w:rsid w:val="10B25DF3"/>
    <w:rsid w:val="10B56D77"/>
    <w:rsid w:val="10BA4216"/>
    <w:rsid w:val="10BB6702"/>
    <w:rsid w:val="10C45D0D"/>
    <w:rsid w:val="10C72515"/>
    <w:rsid w:val="10C75BED"/>
    <w:rsid w:val="10CF7921"/>
    <w:rsid w:val="10D26327"/>
    <w:rsid w:val="10D41E94"/>
    <w:rsid w:val="10D64D2E"/>
    <w:rsid w:val="10D727AF"/>
    <w:rsid w:val="10DF343F"/>
    <w:rsid w:val="10DF7048"/>
    <w:rsid w:val="10E00EC0"/>
    <w:rsid w:val="10E31E45"/>
    <w:rsid w:val="10E478C7"/>
    <w:rsid w:val="10E62DCA"/>
    <w:rsid w:val="10ED4953"/>
    <w:rsid w:val="10F26BDC"/>
    <w:rsid w:val="10F320DF"/>
    <w:rsid w:val="10F90765"/>
    <w:rsid w:val="10FA1A6A"/>
    <w:rsid w:val="10FC16EA"/>
    <w:rsid w:val="10FD29EF"/>
    <w:rsid w:val="10FE4BED"/>
    <w:rsid w:val="10FE629D"/>
    <w:rsid w:val="11021075"/>
    <w:rsid w:val="11031AF2"/>
    <w:rsid w:val="11051FFA"/>
    <w:rsid w:val="11057DFB"/>
    <w:rsid w:val="11063C09"/>
    <w:rsid w:val="1106587D"/>
    <w:rsid w:val="110A6481"/>
    <w:rsid w:val="110F618C"/>
    <w:rsid w:val="1111168F"/>
    <w:rsid w:val="11115E0C"/>
    <w:rsid w:val="1113130F"/>
    <w:rsid w:val="111355E0"/>
    <w:rsid w:val="1118101A"/>
    <w:rsid w:val="111A0C9A"/>
    <w:rsid w:val="111E2F24"/>
    <w:rsid w:val="112160A6"/>
    <w:rsid w:val="1122192A"/>
    <w:rsid w:val="11223B28"/>
    <w:rsid w:val="112315AA"/>
    <w:rsid w:val="11234E2D"/>
    <w:rsid w:val="11254AAD"/>
    <w:rsid w:val="112C7CBB"/>
    <w:rsid w:val="11352B49"/>
    <w:rsid w:val="113B24D4"/>
    <w:rsid w:val="113C7F55"/>
    <w:rsid w:val="113F0EDA"/>
    <w:rsid w:val="1140695B"/>
    <w:rsid w:val="11421E5E"/>
    <w:rsid w:val="11440BE5"/>
    <w:rsid w:val="114875EB"/>
    <w:rsid w:val="114A2AEE"/>
    <w:rsid w:val="114A5C90"/>
    <w:rsid w:val="114C5FF1"/>
    <w:rsid w:val="114E5C71"/>
    <w:rsid w:val="114F36F3"/>
    <w:rsid w:val="11501174"/>
    <w:rsid w:val="115433FE"/>
    <w:rsid w:val="115455FC"/>
    <w:rsid w:val="115A5307"/>
    <w:rsid w:val="115B2D88"/>
    <w:rsid w:val="115D048A"/>
    <w:rsid w:val="115D3D0D"/>
    <w:rsid w:val="11612713"/>
    <w:rsid w:val="11655896"/>
    <w:rsid w:val="1168681B"/>
    <w:rsid w:val="1169429C"/>
    <w:rsid w:val="116A55A1"/>
    <w:rsid w:val="116D0724"/>
    <w:rsid w:val="117016A9"/>
    <w:rsid w:val="11724BAC"/>
    <w:rsid w:val="11782338"/>
    <w:rsid w:val="11794537"/>
    <w:rsid w:val="117C54BB"/>
    <w:rsid w:val="117D2F3D"/>
    <w:rsid w:val="117F4DC6"/>
    <w:rsid w:val="11811943"/>
    <w:rsid w:val="118151C6"/>
    <w:rsid w:val="118D31D7"/>
    <w:rsid w:val="11915461"/>
    <w:rsid w:val="1194410A"/>
    <w:rsid w:val="119463E5"/>
    <w:rsid w:val="1196605D"/>
    <w:rsid w:val="1197736A"/>
    <w:rsid w:val="119E6CF5"/>
    <w:rsid w:val="119F43A3"/>
    <w:rsid w:val="11A021F8"/>
    <w:rsid w:val="11A92B07"/>
    <w:rsid w:val="11AE2812"/>
    <w:rsid w:val="11B33417"/>
    <w:rsid w:val="11B5219D"/>
    <w:rsid w:val="11B71E1D"/>
    <w:rsid w:val="11BB0823"/>
    <w:rsid w:val="11BF2AAD"/>
    <w:rsid w:val="11BF4CAB"/>
    <w:rsid w:val="11C101AE"/>
    <w:rsid w:val="11C37011"/>
    <w:rsid w:val="11C46F35"/>
    <w:rsid w:val="11C60F64"/>
    <w:rsid w:val="11C720B8"/>
    <w:rsid w:val="11C87B39"/>
    <w:rsid w:val="11CC5193"/>
    <w:rsid w:val="11D1624A"/>
    <w:rsid w:val="11D72352"/>
    <w:rsid w:val="11DC205D"/>
    <w:rsid w:val="11DC67DA"/>
    <w:rsid w:val="11DE1CDD"/>
    <w:rsid w:val="11DF2FE2"/>
    <w:rsid w:val="11DF775E"/>
    <w:rsid w:val="11E00A63"/>
    <w:rsid w:val="11E12C61"/>
    <w:rsid w:val="11E36164"/>
    <w:rsid w:val="11E3642A"/>
    <w:rsid w:val="11EB3571"/>
    <w:rsid w:val="11F2097D"/>
    <w:rsid w:val="11F2677F"/>
    <w:rsid w:val="11F51902"/>
    <w:rsid w:val="11F62C07"/>
    <w:rsid w:val="11F67383"/>
    <w:rsid w:val="11FE0013"/>
    <w:rsid w:val="12041F1C"/>
    <w:rsid w:val="12065420"/>
    <w:rsid w:val="12080923"/>
    <w:rsid w:val="120C7329"/>
    <w:rsid w:val="120E02AD"/>
    <w:rsid w:val="120F5D2F"/>
    <w:rsid w:val="12126CB4"/>
    <w:rsid w:val="12147FB8"/>
    <w:rsid w:val="121769BF"/>
    <w:rsid w:val="121C0216"/>
    <w:rsid w:val="121C75C3"/>
    <w:rsid w:val="121F0548"/>
    <w:rsid w:val="12263756"/>
    <w:rsid w:val="12280E57"/>
    <w:rsid w:val="122946DB"/>
    <w:rsid w:val="122B1DDC"/>
    <w:rsid w:val="122D30E1"/>
    <w:rsid w:val="122D52DF"/>
    <w:rsid w:val="123639F0"/>
    <w:rsid w:val="12386EF3"/>
    <w:rsid w:val="12394975"/>
    <w:rsid w:val="123B45F5"/>
    <w:rsid w:val="123C58FA"/>
    <w:rsid w:val="123E2FFB"/>
    <w:rsid w:val="124064FE"/>
    <w:rsid w:val="12460407"/>
    <w:rsid w:val="12463C8B"/>
    <w:rsid w:val="124A2691"/>
    <w:rsid w:val="12531C9B"/>
    <w:rsid w:val="12542FA0"/>
    <w:rsid w:val="12550A22"/>
    <w:rsid w:val="12552C20"/>
    <w:rsid w:val="125664A3"/>
    <w:rsid w:val="12583BA5"/>
    <w:rsid w:val="12591626"/>
    <w:rsid w:val="1259182D"/>
    <w:rsid w:val="125A4EAA"/>
    <w:rsid w:val="125B4B29"/>
    <w:rsid w:val="125D0185"/>
    <w:rsid w:val="12604834"/>
    <w:rsid w:val="12681C41"/>
    <w:rsid w:val="12787CDD"/>
    <w:rsid w:val="1279575E"/>
    <w:rsid w:val="127A31E0"/>
    <w:rsid w:val="127A564B"/>
    <w:rsid w:val="127B2E60"/>
    <w:rsid w:val="127C08E1"/>
    <w:rsid w:val="127D4165"/>
    <w:rsid w:val="127E0301"/>
    <w:rsid w:val="127F1866"/>
    <w:rsid w:val="1282606E"/>
    <w:rsid w:val="12841571"/>
    <w:rsid w:val="12887BC1"/>
    <w:rsid w:val="128A6237"/>
    <w:rsid w:val="128B5679"/>
    <w:rsid w:val="12915003"/>
    <w:rsid w:val="12945F88"/>
    <w:rsid w:val="1295728D"/>
    <w:rsid w:val="1296148B"/>
    <w:rsid w:val="1298498E"/>
    <w:rsid w:val="129A7E91"/>
    <w:rsid w:val="129F7B9C"/>
    <w:rsid w:val="12A130A0"/>
    <w:rsid w:val="12A407A1"/>
    <w:rsid w:val="12A51AA6"/>
    <w:rsid w:val="12A74FA9"/>
    <w:rsid w:val="12A904AC"/>
    <w:rsid w:val="12AB5BAD"/>
    <w:rsid w:val="12AC1431"/>
    <w:rsid w:val="12AD10B0"/>
    <w:rsid w:val="12AF45B4"/>
    <w:rsid w:val="12B058B8"/>
    <w:rsid w:val="12B51D40"/>
    <w:rsid w:val="12BB3C49"/>
    <w:rsid w:val="12BD714C"/>
    <w:rsid w:val="12BF484E"/>
    <w:rsid w:val="12C257D3"/>
    <w:rsid w:val="12C46AD7"/>
    <w:rsid w:val="12C61FDA"/>
    <w:rsid w:val="12C754DE"/>
    <w:rsid w:val="12CF28EA"/>
    <w:rsid w:val="12D312F0"/>
    <w:rsid w:val="12D316BB"/>
    <w:rsid w:val="12D61506"/>
    <w:rsid w:val="12D77CF6"/>
    <w:rsid w:val="12D931F9"/>
    <w:rsid w:val="12DE5103"/>
    <w:rsid w:val="12E2190B"/>
    <w:rsid w:val="12E438B8"/>
    <w:rsid w:val="12E81295"/>
    <w:rsid w:val="12EA0F15"/>
    <w:rsid w:val="12EE319F"/>
    <w:rsid w:val="12F108A0"/>
    <w:rsid w:val="12F37627"/>
    <w:rsid w:val="12F52B2A"/>
    <w:rsid w:val="12FB6C31"/>
    <w:rsid w:val="12FD2134"/>
    <w:rsid w:val="12FD7F36"/>
    <w:rsid w:val="130762C7"/>
    <w:rsid w:val="13095F47"/>
    <w:rsid w:val="130A724C"/>
    <w:rsid w:val="130E5C52"/>
    <w:rsid w:val="130F58D2"/>
    <w:rsid w:val="130F7E50"/>
    <w:rsid w:val="13141D5A"/>
    <w:rsid w:val="13147B5B"/>
    <w:rsid w:val="1315712F"/>
    <w:rsid w:val="1316305E"/>
    <w:rsid w:val="1316525D"/>
    <w:rsid w:val="13183FE3"/>
    <w:rsid w:val="131A74E6"/>
    <w:rsid w:val="131B4F68"/>
    <w:rsid w:val="131C7166"/>
    <w:rsid w:val="132318D4"/>
    <w:rsid w:val="13232374"/>
    <w:rsid w:val="13236AF1"/>
    <w:rsid w:val="13244572"/>
    <w:rsid w:val="13255877"/>
    <w:rsid w:val="132B7780"/>
    <w:rsid w:val="132F3C08"/>
    <w:rsid w:val="1331710B"/>
    <w:rsid w:val="13340090"/>
    <w:rsid w:val="13391FCB"/>
    <w:rsid w:val="133A1F99"/>
    <w:rsid w:val="133D2F1E"/>
    <w:rsid w:val="133F6421"/>
    <w:rsid w:val="1344242A"/>
    <w:rsid w:val="1344612C"/>
    <w:rsid w:val="13453BAE"/>
    <w:rsid w:val="1346162F"/>
    <w:rsid w:val="134747F7"/>
    <w:rsid w:val="13486D30"/>
    <w:rsid w:val="134D0FBA"/>
    <w:rsid w:val="13511BBE"/>
    <w:rsid w:val="13566046"/>
    <w:rsid w:val="135A02D0"/>
    <w:rsid w:val="135D59D1"/>
    <w:rsid w:val="136043D7"/>
    <w:rsid w:val="1365085F"/>
    <w:rsid w:val="13692AE8"/>
    <w:rsid w:val="136A4CE7"/>
    <w:rsid w:val="136D5C6B"/>
    <w:rsid w:val="136E36ED"/>
    <w:rsid w:val="137220F3"/>
    <w:rsid w:val="13753078"/>
    <w:rsid w:val="13771DFE"/>
    <w:rsid w:val="137A2D83"/>
    <w:rsid w:val="137E3987"/>
    <w:rsid w:val="1381018F"/>
    <w:rsid w:val="1381490C"/>
    <w:rsid w:val="13825809"/>
    <w:rsid w:val="13872098"/>
    <w:rsid w:val="13891D18"/>
    <w:rsid w:val="138D071E"/>
    <w:rsid w:val="138F3C22"/>
    <w:rsid w:val="13923D70"/>
    <w:rsid w:val="1394392D"/>
    <w:rsid w:val="13966E30"/>
    <w:rsid w:val="139748B1"/>
    <w:rsid w:val="13995836"/>
    <w:rsid w:val="139C67BB"/>
    <w:rsid w:val="13A51648"/>
    <w:rsid w:val="13A74B4C"/>
    <w:rsid w:val="13A9004F"/>
    <w:rsid w:val="13AB3552"/>
    <w:rsid w:val="13AF57DB"/>
    <w:rsid w:val="13B41C63"/>
    <w:rsid w:val="13B43E61"/>
    <w:rsid w:val="13B72BE8"/>
    <w:rsid w:val="13B82867"/>
    <w:rsid w:val="13B93B6C"/>
    <w:rsid w:val="13BB706F"/>
    <w:rsid w:val="13BD6CEF"/>
    <w:rsid w:val="13C156F5"/>
    <w:rsid w:val="13C3447C"/>
    <w:rsid w:val="13C4667A"/>
    <w:rsid w:val="13C5797F"/>
    <w:rsid w:val="13C61B7D"/>
    <w:rsid w:val="13C85080"/>
    <w:rsid w:val="13D26C95"/>
    <w:rsid w:val="13D57C19"/>
    <w:rsid w:val="13D61E18"/>
    <w:rsid w:val="13D7311C"/>
    <w:rsid w:val="13D9661F"/>
    <w:rsid w:val="13DA081E"/>
    <w:rsid w:val="13DC75A4"/>
    <w:rsid w:val="13E236AC"/>
    <w:rsid w:val="13E52432"/>
    <w:rsid w:val="13EE2D42"/>
    <w:rsid w:val="13EE708C"/>
    <w:rsid w:val="13F029C1"/>
    <w:rsid w:val="13F21748"/>
    <w:rsid w:val="13F526CC"/>
    <w:rsid w:val="13F75BCF"/>
    <w:rsid w:val="13F910D3"/>
    <w:rsid w:val="13FD7AD9"/>
    <w:rsid w:val="140164DF"/>
    <w:rsid w:val="14037464"/>
    <w:rsid w:val="14044EE5"/>
    <w:rsid w:val="140603E8"/>
    <w:rsid w:val="14075E6A"/>
    <w:rsid w:val="140E57F5"/>
    <w:rsid w:val="14116779"/>
    <w:rsid w:val="141241FB"/>
    <w:rsid w:val="14131C7C"/>
    <w:rsid w:val="14132899"/>
    <w:rsid w:val="14135500"/>
    <w:rsid w:val="14137271"/>
    <w:rsid w:val="14166484"/>
    <w:rsid w:val="14173F06"/>
    <w:rsid w:val="14186104"/>
    <w:rsid w:val="14191607"/>
    <w:rsid w:val="141A4E8B"/>
    <w:rsid w:val="141A7089"/>
    <w:rsid w:val="141C038E"/>
    <w:rsid w:val="141F3511"/>
    <w:rsid w:val="14216A14"/>
    <w:rsid w:val="1423579A"/>
    <w:rsid w:val="14247998"/>
    <w:rsid w:val="14293E20"/>
    <w:rsid w:val="142A5125"/>
    <w:rsid w:val="142B46CE"/>
    <w:rsid w:val="142B7323"/>
    <w:rsid w:val="142D2826"/>
    <w:rsid w:val="142F5D29"/>
    <w:rsid w:val="1431122C"/>
    <w:rsid w:val="14370BB7"/>
    <w:rsid w:val="143A1B3C"/>
    <w:rsid w:val="143A745A"/>
    <w:rsid w:val="14426F48"/>
    <w:rsid w:val="1444244B"/>
    <w:rsid w:val="14445CCF"/>
    <w:rsid w:val="144733D0"/>
    <w:rsid w:val="14494355"/>
    <w:rsid w:val="144B7858"/>
    <w:rsid w:val="144C7873"/>
    <w:rsid w:val="14501AE1"/>
    <w:rsid w:val="145539EB"/>
    <w:rsid w:val="145A6BFB"/>
    <w:rsid w:val="146177FD"/>
    <w:rsid w:val="14632D00"/>
    <w:rsid w:val="14640782"/>
    <w:rsid w:val="14687188"/>
    <w:rsid w:val="14691B4B"/>
    <w:rsid w:val="14702016"/>
    <w:rsid w:val="14732F9B"/>
    <w:rsid w:val="147719A1"/>
    <w:rsid w:val="14775224"/>
    <w:rsid w:val="14794EA4"/>
    <w:rsid w:val="147A6014"/>
    <w:rsid w:val="147A61A9"/>
    <w:rsid w:val="147D712D"/>
    <w:rsid w:val="1485453A"/>
    <w:rsid w:val="148641BA"/>
    <w:rsid w:val="148D3B44"/>
    <w:rsid w:val="14935A4E"/>
    <w:rsid w:val="14A02B65"/>
    <w:rsid w:val="14A105E7"/>
    <w:rsid w:val="14A26068"/>
    <w:rsid w:val="14A45A4F"/>
    <w:rsid w:val="14A511EB"/>
    <w:rsid w:val="14A624F0"/>
    <w:rsid w:val="14AE4770"/>
    <w:rsid w:val="14B02E00"/>
    <w:rsid w:val="14B35F82"/>
    <w:rsid w:val="14BF5618"/>
    <w:rsid w:val="14C64FA3"/>
    <w:rsid w:val="14CA39A9"/>
    <w:rsid w:val="14CB142B"/>
    <w:rsid w:val="14CC6EAC"/>
    <w:rsid w:val="14CD492E"/>
    <w:rsid w:val="14D13334"/>
    <w:rsid w:val="14D26837"/>
    <w:rsid w:val="14D514F5"/>
    <w:rsid w:val="14DA3C44"/>
    <w:rsid w:val="14DE264A"/>
    <w:rsid w:val="14E16E52"/>
    <w:rsid w:val="14E248D3"/>
    <w:rsid w:val="14E909DB"/>
    <w:rsid w:val="14EB2147"/>
    <w:rsid w:val="14ED4E63"/>
    <w:rsid w:val="14F90C75"/>
    <w:rsid w:val="14FA1F7A"/>
    <w:rsid w:val="14FE0980"/>
    <w:rsid w:val="15027387"/>
    <w:rsid w:val="15031585"/>
    <w:rsid w:val="1504288A"/>
    <w:rsid w:val="150B2214"/>
    <w:rsid w:val="150D7916"/>
    <w:rsid w:val="151472A1"/>
    <w:rsid w:val="151505A6"/>
    <w:rsid w:val="151D59B2"/>
    <w:rsid w:val="151E6C0C"/>
    <w:rsid w:val="151F0EB5"/>
    <w:rsid w:val="15242DBE"/>
    <w:rsid w:val="15254FBD"/>
    <w:rsid w:val="152704C0"/>
    <w:rsid w:val="152B05E3"/>
    <w:rsid w:val="152C01CB"/>
    <w:rsid w:val="152D1B5C"/>
    <w:rsid w:val="152E3299"/>
    <w:rsid w:val="152E36CE"/>
    <w:rsid w:val="153220D4"/>
    <w:rsid w:val="15353059"/>
    <w:rsid w:val="15391A5F"/>
    <w:rsid w:val="15406E6B"/>
    <w:rsid w:val="15456B76"/>
    <w:rsid w:val="154B51FC"/>
    <w:rsid w:val="154C6501"/>
    <w:rsid w:val="154F7486"/>
    <w:rsid w:val="15501684"/>
    <w:rsid w:val="15504F07"/>
    <w:rsid w:val="15525368"/>
    <w:rsid w:val="15535E8C"/>
    <w:rsid w:val="15545B0C"/>
    <w:rsid w:val="155A7A15"/>
    <w:rsid w:val="1563166D"/>
    <w:rsid w:val="156712A9"/>
    <w:rsid w:val="15674B2D"/>
    <w:rsid w:val="15686D2B"/>
    <w:rsid w:val="156A5AB1"/>
    <w:rsid w:val="156D0C34"/>
    <w:rsid w:val="157250BC"/>
    <w:rsid w:val="15756040"/>
    <w:rsid w:val="15763AC2"/>
    <w:rsid w:val="15774DC7"/>
    <w:rsid w:val="157A5D4B"/>
    <w:rsid w:val="15807C55"/>
    <w:rsid w:val="15811E53"/>
    <w:rsid w:val="158156D6"/>
    <w:rsid w:val="158540DD"/>
    <w:rsid w:val="158775E0"/>
    <w:rsid w:val="158C14E9"/>
    <w:rsid w:val="158E49EC"/>
    <w:rsid w:val="15930E74"/>
    <w:rsid w:val="159468F5"/>
    <w:rsid w:val="1597787A"/>
    <w:rsid w:val="159A07FF"/>
    <w:rsid w:val="15A3368D"/>
    <w:rsid w:val="15A46B90"/>
    <w:rsid w:val="15AA0A99"/>
    <w:rsid w:val="15AD1A1E"/>
    <w:rsid w:val="15AF07A4"/>
    <w:rsid w:val="15B25EA5"/>
    <w:rsid w:val="15B413A8"/>
    <w:rsid w:val="15B66808"/>
    <w:rsid w:val="15BC67B5"/>
    <w:rsid w:val="15C26140"/>
    <w:rsid w:val="15C27640"/>
    <w:rsid w:val="15C319C3"/>
    <w:rsid w:val="15C52948"/>
    <w:rsid w:val="15C62CD0"/>
    <w:rsid w:val="15C725C7"/>
    <w:rsid w:val="15C838CC"/>
    <w:rsid w:val="15C9134E"/>
    <w:rsid w:val="15CA354C"/>
    <w:rsid w:val="15CC22D2"/>
    <w:rsid w:val="15D00CD9"/>
    <w:rsid w:val="15D01BB6"/>
    <w:rsid w:val="15D55160"/>
    <w:rsid w:val="15D66983"/>
    <w:rsid w:val="15D802E3"/>
    <w:rsid w:val="15DA15E8"/>
    <w:rsid w:val="15DF7C6E"/>
    <w:rsid w:val="15E13171"/>
    <w:rsid w:val="15E169F5"/>
    <w:rsid w:val="15E47979"/>
    <w:rsid w:val="15E51B78"/>
    <w:rsid w:val="15E675F9"/>
    <w:rsid w:val="15E708FE"/>
    <w:rsid w:val="15EB3A81"/>
    <w:rsid w:val="15EB7304"/>
    <w:rsid w:val="15EC1502"/>
    <w:rsid w:val="15EF5D0A"/>
    <w:rsid w:val="15F1340C"/>
    <w:rsid w:val="15F3690F"/>
    <w:rsid w:val="15FA0A52"/>
    <w:rsid w:val="15FE0523"/>
    <w:rsid w:val="160114A8"/>
    <w:rsid w:val="160349AB"/>
    <w:rsid w:val="160A4336"/>
    <w:rsid w:val="160B1DB7"/>
    <w:rsid w:val="160E65BF"/>
    <w:rsid w:val="161810CD"/>
    <w:rsid w:val="16184950"/>
    <w:rsid w:val="16196B4E"/>
    <w:rsid w:val="161B2052"/>
    <w:rsid w:val="162064D9"/>
    <w:rsid w:val="16225260"/>
    <w:rsid w:val="16232CE1"/>
    <w:rsid w:val="162503E3"/>
    <w:rsid w:val="162738E6"/>
    <w:rsid w:val="162C5B6F"/>
    <w:rsid w:val="162F4575"/>
    <w:rsid w:val="16352BFB"/>
    <w:rsid w:val="163A7E23"/>
    <w:rsid w:val="163B0388"/>
    <w:rsid w:val="163C2586"/>
    <w:rsid w:val="163D0008"/>
    <w:rsid w:val="163D5A89"/>
    <w:rsid w:val="16414490"/>
    <w:rsid w:val="16435794"/>
    <w:rsid w:val="16443216"/>
    <w:rsid w:val="1649189C"/>
    <w:rsid w:val="164A7406"/>
    <w:rsid w:val="164C2821"/>
    <w:rsid w:val="164C60A4"/>
    <w:rsid w:val="164E5D24"/>
    <w:rsid w:val="164F37A5"/>
    <w:rsid w:val="164F7029"/>
    <w:rsid w:val="165006DF"/>
    <w:rsid w:val="16527FAD"/>
    <w:rsid w:val="165434B0"/>
    <w:rsid w:val="1656474A"/>
    <w:rsid w:val="16597938"/>
    <w:rsid w:val="165A53BA"/>
    <w:rsid w:val="165F72C3"/>
    <w:rsid w:val="1664374B"/>
    <w:rsid w:val="166A5654"/>
    <w:rsid w:val="166F1ADC"/>
    <w:rsid w:val="16761466"/>
    <w:rsid w:val="167B1172"/>
    <w:rsid w:val="167D6873"/>
    <w:rsid w:val="167E20F6"/>
    <w:rsid w:val="167F1D76"/>
    <w:rsid w:val="16810AFC"/>
    <w:rsid w:val="1683077C"/>
    <w:rsid w:val="1688192D"/>
    <w:rsid w:val="16884C04"/>
    <w:rsid w:val="168924CC"/>
    <w:rsid w:val="16895F09"/>
    <w:rsid w:val="168A0107"/>
    <w:rsid w:val="168A398A"/>
    <w:rsid w:val="168C6E8D"/>
    <w:rsid w:val="168D490F"/>
    <w:rsid w:val="168E2390"/>
    <w:rsid w:val="168E6B0D"/>
    <w:rsid w:val="16915513"/>
    <w:rsid w:val="16920D97"/>
    <w:rsid w:val="16922F95"/>
    <w:rsid w:val="16936818"/>
    <w:rsid w:val="1694429A"/>
    <w:rsid w:val="16953F1A"/>
    <w:rsid w:val="16992920"/>
    <w:rsid w:val="169B736F"/>
    <w:rsid w:val="169C38A4"/>
    <w:rsid w:val="16A15FC9"/>
    <w:rsid w:val="16A67A37"/>
    <w:rsid w:val="16A85139"/>
    <w:rsid w:val="16AA643D"/>
    <w:rsid w:val="16AE7042"/>
    <w:rsid w:val="16AF4AC3"/>
    <w:rsid w:val="16B1384A"/>
    <w:rsid w:val="16B17C2B"/>
    <w:rsid w:val="16B36D4D"/>
    <w:rsid w:val="16B953D3"/>
    <w:rsid w:val="16BA2E55"/>
    <w:rsid w:val="16BC6358"/>
    <w:rsid w:val="16BF2B60"/>
    <w:rsid w:val="16BF4D5E"/>
    <w:rsid w:val="16C16063"/>
    <w:rsid w:val="16C31566"/>
    <w:rsid w:val="16C66BE6"/>
    <w:rsid w:val="16C67F6C"/>
    <w:rsid w:val="16C77949"/>
    <w:rsid w:val="16CB43F4"/>
    <w:rsid w:val="16CE5378"/>
    <w:rsid w:val="16D30781"/>
    <w:rsid w:val="16D31800"/>
    <w:rsid w:val="16DC7F11"/>
    <w:rsid w:val="16DD5993"/>
    <w:rsid w:val="16E14399"/>
    <w:rsid w:val="16E21E1B"/>
    <w:rsid w:val="16E3789C"/>
    <w:rsid w:val="16E817A5"/>
    <w:rsid w:val="16EC4928"/>
    <w:rsid w:val="16F220B5"/>
    <w:rsid w:val="16F37B36"/>
    <w:rsid w:val="16F51CB1"/>
    <w:rsid w:val="16F577B6"/>
    <w:rsid w:val="16FA74C1"/>
    <w:rsid w:val="16FC29C4"/>
    <w:rsid w:val="16FC4BC3"/>
    <w:rsid w:val="17001571"/>
    <w:rsid w:val="170148CE"/>
    <w:rsid w:val="17037DD1"/>
    <w:rsid w:val="170532D4"/>
    <w:rsid w:val="17057A51"/>
    <w:rsid w:val="170F0360"/>
    <w:rsid w:val="17101665"/>
    <w:rsid w:val="17103863"/>
    <w:rsid w:val="171112E5"/>
    <w:rsid w:val="1711679D"/>
    <w:rsid w:val="17126D66"/>
    <w:rsid w:val="17142269"/>
    <w:rsid w:val="17191F74"/>
    <w:rsid w:val="171C2EF9"/>
    <w:rsid w:val="17201528"/>
    <w:rsid w:val="1720607C"/>
    <w:rsid w:val="17222C66"/>
    <w:rsid w:val="17240306"/>
    <w:rsid w:val="17263809"/>
    <w:rsid w:val="172A220F"/>
    <w:rsid w:val="172F6697"/>
    <w:rsid w:val="173C6014"/>
    <w:rsid w:val="173F012B"/>
    <w:rsid w:val="174156B7"/>
    <w:rsid w:val="17473D3D"/>
    <w:rsid w:val="174817BF"/>
    <w:rsid w:val="17487240"/>
    <w:rsid w:val="175468D6"/>
    <w:rsid w:val="175852DC"/>
    <w:rsid w:val="175B6261"/>
    <w:rsid w:val="175D1764"/>
    <w:rsid w:val="1761016A"/>
    <w:rsid w:val="17625BEC"/>
    <w:rsid w:val="1763586C"/>
    <w:rsid w:val="176645F2"/>
    <w:rsid w:val="176667F0"/>
    <w:rsid w:val="17692FF8"/>
    <w:rsid w:val="176B64FB"/>
    <w:rsid w:val="176D617B"/>
    <w:rsid w:val="176F167E"/>
    <w:rsid w:val="176F4F02"/>
    <w:rsid w:val="17725CE9"/>
    <w:rsid w:val="17776A8B"/>
    <w:rsid w:val="17781F8E"/>
    <w:rsid w:val="17797A0F"/>
    <w:rsid w:val="177A3293"/>
    <w:rsid w:val="177B2F13"/>
    <w:rsid w:val="177D4217"/>
    <w:rsid w:val="177D6416"/>
    <w:rsid w:val="177E1C99"/>
    <w:rsid w:val="1781069F"/>
    <w:rsid w:val="178570A5"/>
    <w:rsid w:val="178612A4"/>
    <w:rsid w:val="17896F7F"/>
    <w:rsid w:val="178C31AD"/>
    <w:rsid w:val="17912EB8"/>
    <w:rsid w:val="17974DC1"/>
    <w:rsid w:val="17982843"/>
    <w:rsid w:val="179E21CE"/>
    <w:rsid w:val="17A82ADD"/>
    <w:rsid w:val="17A93DE2"/>
    <w:rsid w:val="17AE026A"/>
    <w:rsid w:val="17B03166"/>
    <w:rsid w:val="17B07EE9"/>
    <w:rsid w:val="17B65676"/>
    <w:rsid w:val="17BA627B"/>
    <w:rsid w:val="17BC177E"/>
    <w:rsid w:val="17BC5001"/>
    <w:rsid w:val="17BF5F86"/>
    <w:rsid w:val="17C00184"/>
    <w:rsid w:val="17C31108"/>
    <w:rsid w:val="17C46B8A"/>
    <w:rsid w:val="17C65910"/>
    <w:rsid w:val="17C80E13"/>
    <w:rsid w:val="17C93012"/>
    <w:rsid w:val="17CA4317"/>
    <w:rsid w:val="17CC78C9"/>
    <w:rsid w:val="17D06220"/>
    <w:rsid w:val="17D13AF8"/>
    <w:rsid w:val="17D15EA0"/>
    <w:rsid w:val="17D46E24"/>
    <w:rsid w:val="17D932AC"/>
    <w:rsid w:val="17DC7AB4"/>
    <w:rsid w:val="17DD1CB2"/>
    <w:rsid w:val="17DF51B5"/>
    <w:rsid w:val="17E30B5F"/>
    <w:rsid w:val="17E3163D"/>
    <w:rsid w:val="17E3743F"/>
    <w:rsid w:val="17E603C4"/>
    <w:rsid w:val="17E70043"/>
    <w:rsid w:val="17E75E45"/>
    <w:rsid w:val="17E91348"/>
    <w:rsid w:val="17EA484B"/>
    <w:rsid w:val="17ED1F4D"/>
    <w:rsid w:val="17EE3251"/>
    <w:rsid w:val="17F263D4"/>
    <w:rsid w:val="17F4515B"/>
    <w:rsid w:val="17F6065E"/>
    <w:rsid w:val="17FC2567"/>
    <w:rsid w:val="18000F6D"/>
    <w:rsid w:val="180169EF"/>
    <w:rsid w:val="18037974"/>
    <w:rsid w:val="1807637A"/>
    <w:rsid w:val="180A72FE"/>
    <w:rsid w:val="180B4D80"/>
    <w:rsid w:val="180E1588"/>
    <w:rsid w:val="1811250D"/>
    <w:rsid w:val="18147C0E"/>
    <w:rsid w:val="18170B93"/>
    <w:rsid w:val="181A13D3"/>
    <w:rsid w:val="181A7599"/>
    <w:rsid w:val="181D631F"/>
    <w:rsid w:val="181E5F9F"/>
    <w:rsid w:val="18235CAA"/>
    <w:rsid w:val="18251831"/>
    <w:rsid w:val="182746B0"/>
    <w:rsid w:val="18297BB3"/>
    <w:rsid w:val="182A5635"/>
    <w:rsid w:val="182D2D36"/>
    <w:rsid w:val="182D65B9"/>
    <w:rsid w:val="182E07B8"/>
    <w:rsid w:val="18303CBB"/>
    <w:rsid w:val="183945CA"/>
    <w:rsid w:val="18397E4E"/>
    <w:rsid w:val="183B7ACD"/>
    <w:rsid w:val="183E42D5"/>
    <w:rsid w:val="183F1D57"/>
    <w:rsid w:val="183F4A1B"/>
    <w:rsid w:val="18422CDC"/>
    <w:rsid w:val="18434EDA"/>
    <w:rsid w:val="184503DD"/>
    <w:rsid w:val="184616E2"/>
    <w:rsid w:val="18484BE5"/>
    <w:rsid w:val="18492666"/>
    <w:rsid w:val="184E0CEC"/>
    <w:rsid w:val="184F676E"/>
    <w:rsid w:val="185041F0"/>
    <w:rsid w:val="185A7C04"/>
    <w:rsid w:val="185C3885"/>
    <w:rsid w:val="185D28BB"/>
    <w:rsid w:val="18633210"/>
    <w:rsid w:val="186A061D"/>
    <w:rsid w:val="186E6D83"/>
    <w:rsid w:val="18702526"/>
    <w:rsid w:val="187212AC"/>
    <w:rsid w:val="18767CB3"/>
    <w:rsid w:val="187831B6"/>
    <w:rsid w:val="187A66B9"/>
    <w:rsid w:val="187B413A"/>
    <w:rsid w:val="187C6339"/>
    <w:rsid w:val="187D763D"/>
    <w:rsid w:val="188127C0"/>
    <w:rsid w:val="18820242"/>
    <w:rsid w:val="18846FC8"/>
    <w:rsid w:val="18854A4A"/>
    <w:rsid w:val="18856C48"/>
    <w:rsid w:val="1887214B"/>
    <w:rsid w:val="1889564E"/>
    <w:rsid w:val="188A0ED1"/>
    <w:rsid w:val="189204DC"/>
    <w:rsid w:val="18923D5F"/>
    <w:rsid w:val="18935F5E"/>
    <w:rsid w:val="189823E5"/>
    <w:rsid w:val="18985C69"/>
    <w:rsid w:val="189E1D70"/>
    <w:rsid w:val="18A361F8"/>
    <w:rsid w:val="18A62A00"/>
    <w:rsid w:val="18A70482"/>
    <w:rsid w:val="18A74BFE"/>
    <w:rsid w:val="18AA1406"/>
    <w:rsid w:val="18B22F8F"/>
    <w:rsid w:val="18B43F14"/>
    <w:rsid w:val="18B51996"/>
    <w:rsid w:val="18B67417"/>
    <w:rsid w:val="18BE1FCB"/>
    <w:rsid w:val="18BE4823"/>
    <w:rsid w:val="18C72F35"/>
    <w:rsid w:val="18CB193B"/>
    <w:rsid w:val="18CF62D0"/>
    <w:rsid w:val="18D205AB"/>
    <w:rsid w:val="18DC7657"/>
    <w:rsid w:val="18DD50D8"/>
    <w:rsid w:val="18E24DE3"/>
    <w:rsid w:val="18E44A63"/>
    <w:rsid w:val="18E80CA3"/>
    <w:rsid w:val="18E9167E"/>
    <w:rsid w:val="18EC78F1"/>
    <w:rsid w:val="18ED5373"/>
    <w:rsid w:val="18F062F7"/>
    <w:rsid w:val="18F17B89"/>
    <w:rsid w:val="18F40581"/>
    <w:rsid w:val="18F56002"/>
    <w:rsid w:val="18F95331"/>
    <w:rsid w:val="18FC598D"/>
    <w:rsid w:val="19016592"/>
    <w:rsid w:val="19024013"/>
    <w:rsid w:val="19027896"/>
    <w:rsid w:val="19035318"/>
    <w:rsid w:val="190A6EA1"/>
    <w:rsid w:val="190B2724"/>
    <w:rsid w:val="190B4923"/>
    <w:rsid w:val="190F6BAC"/>
    <w:rsid w:val="19100DAA"/>
    <w:rsid w:val="1911682C"/>
    <w:rsid w:val="19162CB4"/>
    <w:rsid w:val="19183BAB"/>
    <w:rsid w:val="19193C38"/>
    <w:rsid w:val="191974BC"/>
    <w:rsid w:val="191B29BF"/>
    <w:rsid w:val="191C263F"/>
    <w:rsid w:val="19224548"/>
    <w:rsid w:val="19231FC9"/>
    <w:rsid w:val="192432CE"/>
    <w:rsid w:val="192667D1"/>
    <w:rsid w:val="192F165F"/>
    <w:rsid w:val="193070E1"/>
    <w:rsid w:val="19353569"/>
    <w:rsid w:val="193B5472"/>
    <w:rsid w:val="193C0975"/>
    <w:rsid w:val="193C2EF3"/>
    <w:rsid w:val="193D71F3"/>
    <w:rsid w:val="193E3E78"/>
    <w:rsid w:val="193E7F56"/>
    <w:rsid w:val="1940517D"/>
    <w:rsid w:val="19495A8C"/>
    <w:rsid w:val="194C2F77"/>
    <w:rsid w:val="194C318E"/>
    <w:rsid w:val="194D0C0F"/>
    <w:rsid w:val="194D4493"/>
    <w:rsid w:val="194F7996"/>
    <w:rsid w:val="19501B94"/>
    <w:rsid w:val="1954059A"/>
    <w:rsid w:val="1954601C"/>
    <w:rsid w:val="195E692B"/>
    <w:rsid w:val="196178B0"/>
    <w:rsid w:val="1967503C"/>
    <w:rsid w:val="19697BC5"/>
    <w:rsid w:val="196B3A43"/>
    <w:rsid w:val="196C5C41"/>
    <w:rsid w:val="196E6BC6"/>
    <w:rsid w:val="197255CC"/>
    <w:rsid w:val="197468D1"/>
    <w:rsid w:val="19756550"/>
    <w:rsid w:val="19763FD2"/>
    <w:rsid w:val="19767855"/>
    <w:rsid w:val="197C5EDB"/>
    <w:rsid w:val="197D395D"/>
    <w:rsid w:val="197D6787"/>
    <w:rsid w:val="197D71E0"/>
    <w:rsid w:val="198567EB"/>
    <w:rsid w:val="1986540C"/>
    <w:rsid w:val="198D747A"/>
    <w:rsid w:val="198F297E"/>
    <w:rsid w:val="199003FF"/>
    <w:rsid w:val="19962308"/>
    <w:rsid w:val="19977D8A"/>
    <w:rsid w:val="1999328D"/>
    <w:rsid w:val="199A0D0F"/>
    <w:rsid w:val="199C4212"/>
    <w:rsid w:val="199E7715"/>
    <w:rsid w:val="19A410F8"/>
    <w:rsid w:val="19A4161E"/>
    <w:rsid w:val="19A75E26"/>
    <w:rsid w:val="19AB482C"/>
    <w:rsid w:val="19AC22AE"/>
    <w:rsid w:val="19AE3232"/>
    <w:rsid w:val="19AF5431"/>
    <w:rsid w:val="19B5733A"/>
    <w:rsid w:val="19B83B42"/>
    <w:rsid w:val="19B92850"/>
    <w:rsid w:val="19BC4967"/>
    <w:rsid w:val="19BE7C49"/>
    <w:rsid w:val="19BF34CD"/>
    <w:rsid w:val="19C15150"/>
    <w:rsid w:val="19C26650"/>
    <w:rsid w:val="19C65056"/>
    <w:rsid w:val="19CA3A5C"/>
    <w:rsid w:val="19CB76F3"/>
    <w:rsid w:val="19D133E7"/>
    <w:rsid w:val="19D4436C"/>
    <w:rsid w:val="19D55670"/>
    <w:rsid w:val="19D5786F"/>
    <w:rsid w:val="19D8128E"/>
    <w:rsid w:val="19DA1AF8"/>
    <w:rsid w:val="19DC38F9"/>
    <w:rsid w:val="19DC4FFB"/>
    <w:rsid w:val="19E05C00"/>
    <w:rsid w:val="19E16F05"/>
    <w:rsid w:val="19E6338C"/>
    <w:rsid w:val="19E63640"/>
    <w:rsid w:val="19E8300C"/>
    <w:rsid w:val="19E85757"/>
    <w:rsid w:val="19E90A8E"/>
    <w:rsid w:val="19EC5296"/>
    <w:rsid w:val="19ED2D17"/>
    <w:rsid w:val="19ED7494"/>
    <w:rsid w:val="19F2719F"/>
    <w:rsid w:val="19F50124"/>
    <w:rsid w:val="19F55BA5"/>
    <w:rsid w:val="19FC3D38"/>
    <w:rsid w:val="19FD2FB1"/>
    <w:rsid w:val="1A027439"/>
    <w:rsid w:val="1A0738C1"/>
    <w:rsid w:val="1A081343"/>
    <w:rsid w:val="1A0A00C9"/>
    <w:rsid w:val="1A0D324C"/>
    <w:rsid w:val="1A0F4551"/>
    <w:rsid w:val="1A0F674F"/>
    <w:rsid w:val="1A1041D0"/>
    <w:rsid w:val="1A1773DF"/>
    <w:rsid w:val="1A1B2562"/>
    <w:rsid w:val="1A1B5DE5"/>
    <w:rsid w:val="1A20226D"/>
    <w:rsid w:val="1A225770"/>
    <w:rsid w:val="1A2331F1"/>
    <w:rsid w:val="1A252E71"/>
    <w:rsid w:val="1A2608F3"/>
    <w:rsid w:val="1A273DF6"/>
    <w:rsid w:val="1A287679"/>
    <w:rsid w:val="1A2972F9"/>
    <w:rsid w:val="1A2D3B01"/>
    <w:rsid w:val="1A37660E"/>
    <w:rsid w:val="1A384090"/>
    <w:rsid w:val="1A3D0518"/>
    <w:rsid w:val="1A440A74"/>
    <w:rsid w:val="1A4533A6"/>
    <w:rsid w:val="1A4D4035"/>
    <w:rsid w:val="1A4E1AB7"/>
    <w:rsid w:val="1A512A3C"/>
    <w:rsid w:val="1A5171B8"/>
    <w:rsid w:val="1A5204BD"/>
    <w:rsid w:val="1A524C3A"/>
    <w:rsid w:val="1A555BBE"/>
    <w:rsid w:val="1A563640"/>
    <w:rsid w:val="1A574945"/>
    <w:rsid w:val="1A5D684E"/>
    <w:rsid w:val="1A5F77D3"/>
    <w:rsid w:val="1A620757"/>
    <w:rsid w:val="1A643C5B"/>
    <w:rsid w:val="1A66715E"/>
    <w:rsid w:val="1A6B35E5"/>
    <w:rsid w:val="1A710D72"/>
    <w:rsid w:val="1A7309F2"/>
    <w:rsid w:val="1A772C7B"/>
    <w:rsid w:val="1A807D07"/>
    <w:rsid w:val="1A82320B"/>
    <w:rsid w:val="1A83450F"/>
    <w:rsid w:val="1A84670E"/>
    <w:rsid w:val="1A85418F"/>
    <w:rsid w:val="1A877692"/>
    <w:rsid w:val="1A8A0617"/>
    <w:rsid w:val="1A8A3E9A"/>
    <w:rsid w:val="1A8B6099"/>
    <w:rsid w:val="1A8C3B1A"/>
    <w:rsid w:val="1A8D4E1F"/>
    <w:rsid w:val="1A8E4A9F"/>
    <w:rsid w:val="1A915A23"/>
    <w:rsid w:val="1A936D28"/>
    <w:rsid w:val="1A9447AA"/>
    <w:rsid w:val="1A9F05BC"/>
    <w:rsid w:val="1AA21541"/>
    <w:rsid w:val="1AA56C42"/>
    <w:rsid w:val="1AA77BC7"/>
    <w:rsid w:val="1AA81F13"/>
    <w:rsid w:val="1AAD1AD0"/>
    <w:rsid w:val="1AAD78D2"/>
    <w:rsid w:val="1AB217D3"/>
    <w:rsid w:val="1AB32536"/>
    <w:rsid w:val="1AB42F10"/>
    <w:rsid w:val="1AB56EDD"/>
    <w:rsid w:val="1AB836E5"/>
    <w:rsid w:val="1AC00AF1"/>
    <w:rsid w:val="1AC23FF4"/>
    <w:rsid w:val="1ACC2385"/>
    <w:rsid w:val="1AD66518"/>
    <w:rsid w:val="1AD9749D"/>
    <w:rsid w:val="1ADA72BB"/>
    <w:rsid w:val="1ADB711C"/>
    <w:rsid w:val="1ADC0670"/>
    <w:rsid w:val="1ADD2620"/>
    <w:rsid w:val="1ADE056F"/>
    <w:rsid w:val="1AE01026"/>
    <w:rsid w:val="1AE06E27"/>
    <w:rsid w:val="1AE16AA7"/>
    <w:rsid w:val="1AE2232B"/>
    <w:rsid w:val="1AE532AF"/>
    <w:rsid w:val="1AE60D31"/>
    <w:rsid w:val="1AED613D"/>
    <w:rsid w:val="1AEF1640"/>
    <w:rsid w:val="1AF070C2"/>
    <w:rsid w:val="1AF26BB7"/>
    <w:rsid w:val="1AF347C3"/>
    <w:rsid w:val="1AF60FCB"/>
    <w:rsid w:val="1AF65748"/>
    <w:rsid w:val="1AF70C4B"/>
    <w:rsid w:val="1AF9414E"/>
    <w:rsid w:val="1AFE05D6"/>
    <w:rsid w:val="1AFF18DB"/>
    <w:rsid w:val="1B003AD9"/>
    <w:rsid w:val="1B014DDE"/>
    <w:rsid w:val="1B034A5E"/>
    <w:rsid w:val="1B0353F5"/>
    <w:rsid w:val="1B045D62"/>
    <w:rsid w:val="1B0659E2"/>
    <w:rsid w:val="1B080EE5"/>
    <w:rsid w:val="1B0E2DEF"/>
    <w:rsid w:val="1B127276"/>
    <w:rsid w:val="1B134CF8"/>
    <w:rsid w:val="1B14057B"/>
    <w:rsid w:val="1B142779"/>
    <w:rsid w:val="1B1501FB"/>
    <w:rsid w:val="1B1A4683"/>
    <w:rsid w:val="1B1B5988"/>
    <w:rsid w:val="1B1F0B0A"/>
    <w:rsid w:val="1B20658C"/>
    <w:rsid w:val="1B256297"/>
    <w:rsid w:val="1B263D19"/>
    <w:rsid w:val="1B28721C"/>
    <w:rsid w:val="1B294C9D"/>
    <w:rsid w:val="1B32775E"/>
    <w:rsid w:val="1B340AB0"/>
    <w:rsid w:val="1B3B3CBE"/>
    <w:rsid w:val="1B3C5EBC"/>
    <w:rsid w:val="1B3E13BF"/>
    <w:rsid w:val="1B4048C2"/>
    <w:rsid w:val="1B4432C9"/>
    <w:rsid w:val="1B4545CD"/>
    <w:rsid w:val="1B4667CC"/>
    <w:rsid w:val="1B477AD1"/>
    <w:rsid w:val="1B481CCF"/>
    <w:rsid w:val="1B4951D2"/>
    <w:rsid w:val="1B4B2131"/>
    <w:rsid w:val="1B5003E0"/>
    <w:rsid w:val="1B5125DE"/>
    <w:rsid w:val="1B516EFF"/>
    <w:rsid w:val="1B535AE1"/>
    <w:rsid w:val="1B550FE4"/>
    <w:rsid w:val="1B566A66"/>
    <w:rsid w:val="1B5744E8"/>
    <w:rsid w:val="1B577D6B"/>
    <w:rsid w:val="1B5857EC"/>
    <w:rsid w:val="1B59326E"/>
    <w:rsid w:val="1B5C096F"/>
    <w:rsid w:val="1B601C8B"/>
    <w:rsid w:val="1B612879"/>
    <w:rsid w:val="1B6260FC"/>
    <w:rsid w:val="1B661988"/>
    <w:rsid w:val="1B680005"/>
    <w:rsid w:val="1B682203"/>
    <w:rsid w:val="1B6D668B"/>
    <w:rsid w:val="1B6E410D"/>
    <w:rsid w:val="1B6F1B8E"/>
    <w:rsid w:val="1B710915"/>
    <w:rsid w:val="1B77281E"/>
    <w:rsid w:val="1B7B1224"/>
    <w:rsid w:val="1B7C6CA6"/>
    <w:rsid w:val="1B7E21A9"/>
    <w:rsid w:val="1B7F1E29"/>
    <w:rsid w:val="1B80312D"/>
    <w:rsid w:val="1B8056AC"/>
    <w:rsid w:val="1B8462B0"/>
    <w:rsid w:val="1B853C2D"/>
    <w:rsid w:val="1B8575B5"/>
    <w:rsid w:val="1B872AB8"/>
    <w:rsid w:val="1B895FBB"/>
    <w:rsid w:val="1B8A0CEC"/>
    <w:rsid w:val="1B8C6F40"/>
    <w:rsid w:val="1B9907D4"/>
    <w:rsid w:val="1BA05BE1"/>
    <w:rsid w:val="1BA24967"/>
    <w:rsid w:val="1BA323E9"/>
    <w:rsid w:val="1BA445E7"/>
    <w:rsid w:val="1BA6336D"/>
    <w:rsid w:val="1BA7556B"/>
    <w:rsid w:val="1BA90A6F"/>
    <w:rsid w:val="1BA942F2"/>
    <w:rsid w:val="1BAA1D73"/>
    <w:rsid w:val="1BAA64F0"/>
    <w:rsid w:val="1BAD2CF8"/>
    <w:rsid w:val="1BB27180"/>
    <w:rsid w:val="1BB36E00"/>
    <w:rsid w:val="1BB52303"/>
    <w:rsid w:val="1BB90D09"/>
    <w:rsid w:val="1BB9458C"/>
    <w:rsid w:val="1BBC1C8E"/>
    <w:rsid w:val="1BBF7E22"/>
    <w:rsid w:val="1BC11999"/>
    <w:rsid w:val="1BC31618"/>
    <w:rsid w:val="1BC54B1C"/>
    <w:rsid w:val="1BC6259D"/>
    <w:rsid w:val="1BC82E20"/>
    <w:rsid w:val="1BC96DA5"/>
    <w:rsid w:val="1BCA4827"/>
    <w:rsid w:val="1BCE542B"/>
    <w:rsid w:val="1BD0092E"/>
    <w:rsid w:val="1BD11C33"/>
    <w:rsid w:val="1BD163B0"/>
    <w:rsid w:val="1BD42BB8"/>
    <w:rsid w:val="1BD50639"/>
    <w:rsid w:val="1BD73B3C"/>
    <w:rsid w:val="1BD815BE"/>
    <w:rsid w:val="1BD937BC"/>
    <w:rsid w:val="1BD9703F"/>
    <w:rsid w:val="1BDA123E"/>
    <w:rsid w:val="1BDA4AC1"/>
    <w:rsid w:val="1BDD21C2"/>
    <w:rsid w:val="1BDD5A46"/>
    <w:rsid w:val="1BE31B4D"/>
    <w:rsid w:val="1BE3794F"/>
    <w:rsid w:val="1BE475CF"/>
    <w:rsid w:val="1BE76355"/>
    <w:rsid w:val="1BEC025E"/>
    <w:rsid w:val="1BF146E6"/>
    <w:rsid w:val="1BF57AF7"/>
    <w:rsid w:val="1BF84071"/>
    <w:rsid w:val="1BFB4FF6"/>
    <w:rsid w:val="1BFD04F9"/>
    <w:rsid w:val="1C010930"/>
    <w:rsid w:val="1C060E08"/>
    <w:rsid w:val="1C063FC0"/>
    <w:rsid w:val="1C072396"/>
    <w:rsid w:val="1C0A780E"/>
    <w:rsid w:val="1C0E6215"/>
    <w:rsid w:val="1C0F3C96"/>
    <w:rsid w:val="1C104F9B"/>
    <w:rsid w:val="1C174926"/>
    <w:rsid w:val="1C1823A7"/>
    <w:rsid w:val="1C197E29"/>
    <w:rsid w:val="1C1A2027"/>
    <w:rsid w:val="1C1A58AA"/>
    <w:rsid w:val="1C1A7AA9"/>
    <w:rsid w:val="1C1C2FAC"/>
    <w:rsid w:val="1C2077B4"/>
    <w:rsid w:val="1C2403B8"/>
    <w:rsid w:val="1C255E3A"/>
    <w:rsid w:val="1C27133D"/>
    <w:rsid w:val="1C2B35C6"/>
    <w:rsid w:val="1C2E454B"/>
    <w:rsid w:val="1C3154D0"/>
    <w:rsid w:val="1C340653"/>
    <w:rsid w:val="1C346454"/>
    <w:rsid w:val="1C3560D4"/>
    <w:rsid w:val="1C361957"/>
    <w:rsid w:val="1C3928DC"/>
    <w:rsid w:val="1C3A255C"/>
    <w:rsid w:val="1C4353EA"/>
    <w:rsid w:val="1C4466EF"/>
    <w:rsid w:val="1C4850F5"/>
    <w:rsid w:val="1C4A05F8"/>
    <w:rsid w:val="1C4B6079"/>
    <w:rsid w:val="1C4E11FC"/>
    <w:rsid w:val="1C502501"/>
    <w:rsid w:val="1C534F2C"/>
    <w:rsid w:val="1C57790E"/>
    <w:rsid w:val="1C58538F"/>
    <w:rsid w:val="1C625C9F"/>
    <w:rsid w:val="1C656C23"/>
    <w:rsid w:val="1C6646A5"/>
    <w:rsid w:val="1C6840AB"/>
    <w:rsid w:val="1C6E5335"/>
    <w:rsid w:val="1C7104B7"/>
    <w:rsid w:val="1C744CBF"/>
    <w:rsid w:val="1C7C24C7"/>
    <w:rsid w:val="1C7D42CA"/>
    <w:rsid w:val="1C7E55CF"/>
    <w:rsid w:val="1C800AD2"/>
    <w:rsid w:val="1C80524F"/>
    <w:rsid w:val="1C8054A9"/>
    <w:rsid w:val="1C831A57"/>
    <w:rsid w:val="1C833C55"/>
    <w:rsid w:val="1C8361D3"/>
    <w:rsid w:val="1C8416D6"/>
    <w:rsid w:val="1C864BDA"/>
    <w:rsid w:val="1C885EDE"/>
    <w:rsid w:val="1C8A35E0"/>
    <w:rsid w:val="1C8B5FB5"/>
    <w:rsid w:val="1C8F32EB"/>
    <w:rsid w:val="1C912F6B"/>
    <w:rsid w:val="1C962C76"/>
    <w:rsid w:val="1C9828F5"/>
    <w:rsid w:val="1C9D2600"/>
    <w:rsid w:val="1CA11007"/>
    <w:rsid w:val="1CA20C86"/>
    <w:rsid w:val="1CA51C0B"/>
    <w:rsid w:val="1CAA1916"/>
    <w:rsid w:val="1CAB3B14"/>
    <w:rsid w:val="1CB42226"/>
    <w:rsid w:val="1CB44424"/>
    <w:rsid w:val="1CB6582C"/>
    <w:rsid w:val="1CB966AD"/>
    <w:rsid w:val="1CBA412F"/>
    <w:rsid w:val="1CBC50B4"/>
    <w:rsid w:val="1CBE05B7"/>
    <w:rsid w:val="1CBF6038"/>
    <w:rsid w:val="1CC03ABA"/>
    <w:rsid w:val="1CCF0851"/>
    <w:rsid w:val="1CD217D6"/>
    <w:rsid w:val="1CD37257"/>
    <w:rsid w:val="1CD4275A"/>
    <w:rsid w:val="1CD736DF"/>
    <w:rsid w:val="1CD81161"/>
    <w:rsid w:val="1CDC33EA"/>
    <w:rsid w:val="1CE0656D"/>
    <w:rsid w:val="1CE13FEE"/>
    <w:rsid w:val="1CE60476"/>
    <w:rsid w:val="1CE83979"/>
    <w:rsid w:val="1CE94C7E"/>
    <w:rsid w:val="1CEC5C03"/>
    <w:rsid w:val="1CEF6B87"/>
    <w:rsid w:val="1CF3558E"/>
    <w:rsid w:val="1CF76192"/>
    <w:rsid w:val="1CFB041C"/>
    <w:rsid w:val="1CFB0451"/>
    <w:rsid w:val="1CFB4B98"/>
    <w:rsid w:val="1CFC5E9D"/>
    <w:rsid w:val="1D001020"/>
    <w:rsid w:val="1D0048A3"/>
    <w:rsid w:val="1D016AA2"/>
    <w:rsid w:val="1D0454A8"/>
    <w:rsid w:val="1D0609AB"/>
    <w:rsid w:val="1D0A73B1"/>
    <w:rsid w:val="1D0D3BB9"/>
    <w:rsid w:val="1D0E621C"/>
    <w:rsid w:val="1D104B3E"/>
    <w:rsid w:val="1D143544"/>
    <w:rsid w:val="1D1A1BCA"/>
    <w:rsid w:val="1D1A544D"/>
    <w:rsid w:val="1D1C2B4F"/>
    <w:rsid w:val="1D1C50CD"/>
    <w:rsid w:val="1D2A0BDE"/>
    <w:rsid w:val="1D2B3169"/>
    <w:rsid w:val="1D3075F1"/>
    <w:rsid w:val="1D330575"/>
    <w:rsid w:val="1D345FF7"/>
    <w:rsid w:val="1D353A79"/>
    <w:rsid w:val="1D3614FA"/>
    <w:rsid w:val="1D3F7C0B"/>
    <w:rsid w:val="1D472A99"/>
    <w:rsid w:val="1D48051B"/>
    <w:rsid w:val="1D4B34D5"/>
    <w:rsid w:val="1D50131F"/>
    <w:rsid w:val="1D5020A4"/>
    <w:rsid w:val="1D5A6237"/>
    <w:rsid w:val="1D5D4C3D"/>
    <w:rsid w:val="1D5E6E3B"/>
    <w:rsid w:val="1D5F48BD"/>
    <w:rsid w:val="1D613643"/>
    <w:rsid w:val="1D6332C3"/>
    <w:rsid w:val="1D640D44"/>
    <w:rsid w:val="1D652049"/>
    <w:rsid w:val="1D671CC9"/>
    <w:rsid w:val="1D682FCE"/>
    <w:rsid w:val="1D690A4F"/>
    <w:rsid w:val="1D6951CC"/>
    <w:rsid w:val="1D6A2C4E"/>
    <w:rsid w:val="1D6F4B57"/>
    <w:rsid w:val="1D715E5C"/>
    <w:rsid w:val="1D7644E2"/>
    <w:rsid w:val="1D7A676B"/>
    <w:rsid w:val="1D8B6A06"/>
    <w:rsid w:val="1D923E12"/>
    <w:rsid w:val="1D95194F"/>
    <w:rsid w:val="1D9A4FDF"/>
    <w:rsid w:val="1D9C4722"/>
    <w:rsid w:val="1DA446DA"/>
    <w:rsid w:val="1DA97D6B"/>
    <w:rsid w:val="1DAC49BC"/>
    <w:rsid w:val="1DAD243E"/>
    <w:rsid w:val="1DB807CF"/>
    <w:rsid w:val="1DBA3CD2"/>
    <w:rsid w:val="1DBD4C56"/>
    <w:rsid w:val="1DBD6EEA"/>
    <w:rsid w:val="1DBE5F5B"/>
    <w:rsid w:val="1DBF5BDB"/>
    <w:rsid w:val="1DC16EE0"/>
    <w:rsid w:val="1DC26B60"/>
    <w:rsid w:val="1DC65566"/>
    <w:rsid w:val="1DD05E75"/>
    <w:rsid w:val="1DD21378"/>
    <w:rsid w:val="1DD400FF"/>
    <w:rsid w:val="1DD65800"/>
    <w:rsid w:val="1DD86B05"/>
    <w:rsid w:val="1DDA4206"/>
    <w:rsid w:val="1DDB1C88"/>
    <w:rsid w:val="1DE06110"/>
    <w:rsid w:val="1DE17414"/>
    <w:rsid w:val="1DE5480D"/>
    <w:rsid w:val="1DE55E1B"/>
    <w:rsid w:val="1DE7131E"/>
    <w:rsid w:val="1DE8351C"/>
    <w:rsid w:val="1DE86D9F"/>
    <w:rsid w:val="1DEA0062"/>
    <w:rsid w:val="1DEC1417"/>
    <w:rsid w:val="1DFD647E"/>
    <w:rsid w:val="1DFF69C5"/>
    <w:rsid w:val="1E027949"/>
    <w:rsid w:val="1E061BD3"/>
    <w:rsid w:val="1E06634F"/>
    <w:rsid w:val="1E081852"/>
    <w:rsid w:val="1E0850D6"/>
    <w:rsid w:val="1E0B27D7"/>
    <w:rsid w:val="1E0E2B0B"/>
    <w:rsid w:val="1E0F6C5F"/>
    <w:rsid w:val="1E17406B"/>
    <w:rsid w:val="1E192F6A"/>
    <w:rsid w:val="1E1A4FF0"/>
    <w:rsid w:val="1E206EF9"/>
    <w:rsid w:val="1E225C80"/>
    <w:rsid w:val="1E287B89"/>
    <w:rsid w:val="1E2B7FD1"/>
    <w:rsid w:val="1E2E3C90"/>
    <w:rsid w:val="1E314200"/>
    <w:rsid w:val="1E345B9A"/>
    <w:rsid w:val="1E36109D"/>
    <w:rsid w:val="1E3819A8"/>
    <w:rsid w:val="1E387E23"/>
    <w:rsid w:val="1E3C2FA6"/>
    <w:rsid w:val="1E3E1D2D"/>
    <w:rsid w:val="1E40742E"/>
    <w:rsid w:val="1E412CB1"/>
    <w:rsid w:val="1E420733"/>
    <w:rsid w:val="1E4800BE"/>
    <w:rsid w:val="1E4F41C5"/>
    <w:rsid w:val="1E5209CD"/>
    <w:rsid w:val="1E5828D6"/>
    <w:rsid w:val="1E5A5DD9"/>
    <w:rsid w:val="1E5B309D"/>
    <w:rsid w:val="1E5D6D5E"/>
    <w:rsid w:val="1E5F2261"/>
    <w:rsid w:val="1E605764"/>
    <w:rsid w:val="1E651BEC"/>
    <w:rsid w:val="1E6B3AF5"/>
    <w:rsid w:val="1E703800"/>
    <w:rsid w:val="1E7159FF"/>
    <w:rsid w:val="1E730F02"/>
    <w:rsid w:val="1E77318B"/>
    <w:rsid w:val="1E7B1B91"/>
    <w:rsid w:val="1E7C1811"/>
    <w:rsid w:val="1E7F2796"/>
    <w:rsid w:val="1E81151C"/>
    <w:rsid w:val="1E83119C"/>
    <w:rsid w:val="1E85469F"/>
    <w:rsid w:val="1E862121"/>
    <w:rsid w:val="1E877BA2"/>
    <w:rsid w:val="1E885624"/>
    <w:rsid w:val="1E8930A5"/>
    <w:rsid w:val="1E90200F"/>
    <w:rsid w:val="1E993340"/>
    <w:rsid w:val="1E9B6843"/>
    <w:rsid w:val="1E9C7B48"/>
    <w:rsid w:val="1E9D1D46"/>
    <w:rsid w:val="1EA416D1"/>
    <w:rsid w:val="1EA57152"/>
    <w:rsid w:val="1EA72655"/>
    <w:rsid w:val="1EAA6E5D"/>
    <w:rsid w:val="1EAC455F"/>
    <w:rsid w:val="1EAD74D5"/>
    <w:rsid w:val="1EAF0D67"/>
    <w:rsid w:val="1EAF32E5"/>
    <w:rsid w:val="1EB02F65"/>
    <w:rsid w:val="1EB067E8"/>
    <w:rsid w:val="1EB1426A"/>
    <w:rsid w:val="1EB64E6E"/>
    <w:rsid w:val="1EBE5AFE"/>
    <w:rsid w:val="1EBF330F"/>
    <w:rsid w:val="1EC7640D"/>
    <w:rsid w:val="1ECE5D98"/>
    <w:rsid w:val="1ECF42FE"/>
    <w:rsid w:val="1ED20022"/>
    <w:rsid w:val="1ED47CA2"/>
    <w:rsid w:val="1ED55723"/>
    <w:rsid w:val="1ED94129"/>
    <w:rsid w:val="1EDC0931"/>
    <w:rsid w:val="1EDC50AE"/>
    <w:rsid w:val="1EDF18B6"/>
    <w:rsid w:val="1EE24A39"/>
    <w:rsid w:val="1EE324BA"/>
    <w:rsid w:val="1EE47F3C"/>
    <w:rsid w:val="1EE537BF"/>
    <w:rsid w:val="1EE93DB3"/>
    <w:rsid w:val="1EEA56C8"/>
    <w:rsid w:val="1EEE40CF"/>
    <w:rsid w:val="1EF34CD3"/>
    <w:rsid w:val="1EF614DB"/>
    <w:rsid w:val="1EF6594F"/>
    <w:rsid w:val="1EFB7B61"/>
    <w:rsid w:val="1EFF6567"/>
    <w:rsid w:val="1F001DEB"/>
    <w:rsid w:val="1F003FE9"/>
    <w:rsid w:val="1F00786C"/>
    <w:rsid w:val="1F022D6F"/>
    <w:rsid w:val="1F046272"/>
    <w:rsid w:val="1F061775"/>
    <w:rsid w:val="1F0A3F2F"/>
    <w:rsid w:val="1F0B5BFD"/>
    <w:rsid w:val="1F111D05"/>
    <w:rsid w:val="1F15650D"/>
    <w:rsid w:val="1F16618C"/>
    <w:rsid w:val="1F171A10"/>
    <w:rsid w:val="1F181690"/>
    <w:rsid w:val="1F184F13"/>
    <w:rsid w:val="1F1C0096"/>
    <w:rsid w:val="1F1D5B17"/>
    <w:rsid w:val="1F1F489E"/>
    <w:rsid w:val="1F325ABD"/>
    <w:rsid w:val="1F33353E"/>
    <w:rsid w:val="1F390CCB"/>
    <w:rsid w:val="1F395447"/>
    <w:rsid w:val="1F3C1C4F"/>
    <w:rsid w:val="1F466CDC"/>
    <w:rsid w:val="1F47475D"/>
    <w:rsid w:val="1F4821DF"/>
    <w:rsid w:val="1F485A62"/>
    <w:rsid w:val="1F492760"/>
    <w:rsid w:val="1F4A0F65"/>
    <w:rsid w:val="1F4C6666"/>
    <w:rsid w:val="1F4E796B"/>
    <w:rsid w:val="1F5008F0"/>
    <w:rsid w:val="1F50506D"/>
    <w:rsid w:val="1F520CB4"/>
    <w:rsid w:val="1F531875"/>
    <w:rsid w:val="1F554D78"/>
    <w:rsid w:val="1F585CFC"/>
    <w:rsid w:val="1F5F5687"/>
    <w:rsid w:val="1F68119F"/>
    <w:rsid w:val="1F6A5C17"/>
    <w:rsid w:val="1F6E7EA0"/>
    <w:rsid w:val="1F734328"/>
    <w:rsid w:val="1F753FA8"/>
    <w:rsid w:val="1F772D2E"/>
    <w:rsid w:val="1F79582C"/>
    <w:rsid w:val="1F7A3CB3"/>
    <w:rsid w:val="1F7C71B6"/>
    <w:rsid w:val="1F7F013A"/>
    <w:rsid w:val="1F81363D"/>
    <w:rsid w:val="1F81583C"/>
    <w:rsid w:val="1F8232BD"/>
    <w:rsid w:val="1F8345C2"/>
    <w:rsid w:val="1F845AC6"/>
    <w:rsid w:val="1F8467C0"/>
    <w:rsid w:val="1F9E2BED"/>
    <w:rsid w:val="1F9F066F"/>
    <w:rsid w:val="1FA03EF2"/>
    <w:rsid w:val="1FA215F4"/>
    <w:rsid w:val="1FA75A7B"/>
    <w:rsid w:val="1FA834FD"/>
    <w:rsid w:val="1FAA6A00"/>
    <w:rsid w:val="1FAB7D05"/>
    <w:rsid w:val="1FAD7985"/>
    <w:rsid w:val="1FB11C0E"/>
    <w:rsid w:val="1FB81599"/>
    <w:rsid w:val="1FB843E7"/>
    <w:rsid w:val="1FBF3122"/>
    <w:rsid w:val="1FBF69A5"/>
    <w:rsid w:val="1FC04427"/>
    <w:rsid w:val="1FC16625"/>
    <w:rsid w:val="1FC2792A"/>
    <w:rsid w:val="1FC85FB0"/>
    <w:rsid w:val="1FCB1E28"/>
    <w:rsid w:val="1FCC023A"/>
    <w:rsid w:val="1FCE593B"/>
    <w:rsid w:val="1FD27BC4"/>
    <w:rsid w:val="1FD35646"/>
    <w:rsid w:val="1FD430C8"/>
    <w:rsid w:val="1FDA174E"/>
    <w:rsid w:val="1FE06EDA"/>
    <w:rsid w:val="1FE3205D"/>
    <w:rsid w:val="1FE33C5E"/>
    <w:rsid w:val="1FE37E5F"/>
    <w:rsid w:val="1FE551D6"/>
    <w:rsid w:val="1FE62FE2"/>
    <w:rsid w:val="1FE70A63"/>
    <w:rsid w:val="1FE76865"/>
    <w:rsid w:val="1FF22678"/>
    <w:rsid w:val="1FF937B7"/>
    <w:rsid w:val="20022912"/>
    <w:rsid w:val="20024E90"/>
    <w:rsid w:val="20030393"/>
    <w:rsid w:val="20051698"/>
    <w:rsid w:val="20061318"/>
    <w:rsid w:val="20074B9B"/>
    <w:rsid w:val="2009229D"/>
    <w:rsid w:val="200C6AA5"/>
    <w:rsid w:val="200F7A29"/>
    <w:rsid w:val="20101C28"/>
    <w:rsid w:val="20194AB6"/>
    <w:rsid w:val="201E47C1"/>
    <w:rsid w:val="20207CC4"/>
    <w:rsid w:val="202231C7"/>
    <w:rsid w:val="2025634A"/>
    <w:rsid w:val="20263DCB"/>
    <w:rsid w:val="202872CE"/>
    <w:rsid w:val="202A27D1"/>
    <w:rsid w:val="202E11D8"/>
    <w:rsid w:val="202F6C59"/>
    <w:rsid w:val="203159E0"/>
    <w:rsid w:val="20330EE3"/>
    <w:rsid w:val="20364066"/>
    <w:rsid w:val="2038536A"/>
    <w:rsid w:val="203A086E"/>
    <w:rsid w:val="203A2A6C"/>
    <w:rsid w:val="203A62EF"/>
    <w:rsid w:val="203D7274"/>
    <w:rsid w:val="203F2777"/>
    <w:rsid w:val="204001F8"/>
    <w:rsid w:val="20415C7A"/>
    <w:rsid w:val="20454680"/>
    <w:rsid w:val="204A0B08"/>
    <w:rsid w:val="204A5285"/>
    <w:rsid w:val="204B2D06"/>
    <w:rsid w:val="204C078D"/>
    <w:rsid w:val="204D1A8C"/>
    <w:rsid w:val="20502A11"/>
    <w:rsid w:val="205B6824"/>
    <w:rsid w:val="205C42A5"/>
    <w:rsid w:val="20663D00"/>
    <w:rsid w:val="20685E17"/>
    <w:rsid w:val="20713F99"/>
    <w:rsid w:val="2072424B"/>
    <w:rsid w:val="20726449"/>
    <w:rsid w:val="2073774E"/>
    <w:rsid w:val="2074194C"/>
    <w:rsid w:val="207577EE"/>
    <w:rsid w:val="20764E4F"/>
    <w:rsid w:val="20776154"/>
    <w:rsid w:val="207C6D58"/>
    <w:rsid w:val="207D005D"/>
    <w:rsid w:val="207D47DA"/>
    <w:rsid w:val="207E5ADF"/>
    <w:rsid w:val="207F3560"/>
    <w:rsid w:val="2080575F"/>
    <w:rsid w:val="20806EE9"/>
    <w:rsid w:val="20816A63"/>
    <w:rsid w:val="20872B6B"/>
    <w:rsid w:val="208805ED"/>
    <w:rsid w:val="208C2876"/>
    <w:rsid w:val="208D02F8"/>
    <w:rsid w:val="20915264"/>
    <w:rsid w:val="2093697E"/>
    <w:rsid w:val="20947C82"/>
    <w:rsid w:val="20951E81"/>
    <w:rsid w:val="20975384"/>
    <w:rsid w:val="209916F9"/>
    <w:rsid w:val="2099410A"/>
    <w:rsid w:val="209A1B8C"/>
    <w:rsid w:val="209A2298"/>
    <w:rsid w:val="209B180C"/>
    <w:rsid w:val="209D2B10"/>
    <w:rsid w:val="209E2790"/>
    <w:rsid w:val="20A11517"/>
    <w:rsid w:val="20A5211B"/>
    <w:rsid w:val="20A67B9D"/>
    <w:rsid w:val="20A70EA1"/>
    <w:rsid w:val="20A943A5"/>
    <w:rsid w:val="20AD2DAB"/>
    <w:rsid w:val="20AE082C"/>
    <w:rsid w:val="20AE4FA9"/>
    <w:rsid w:val="20B004AC"/>
    <w:rsid w:val="20B239AF"/>
    <w:rsid w:val="20B27232"/>
    <w:rsid w:val="20B46EB2"/>
    <w:rsid w:val="20B523B5"/>
    <w:rsid w:val="20BB20C0"/>
    <w:rsid w:val="20BC55C4"/>
    <w:rsid w:val="20BF6548"/>
    <w:rsid w:val="20C16E58"/>
    <w:rsid w:val="20C34F4E"/>
    <w:rsid w:val="20C429D0"/>
    <w:rsid w:val="20C50451"/>
    <w:rsid w:val="20C95363"/>
    <w:rsid w:val="20D21CE6"/>
    <w:rsid w:val="20D32FEA"/>
    <w:rsid w:val="20D34C23"/>
    <w:rsid w:val="20D37767"/>
    <w:rsid w:val="20D719F1"/>
    <w:rsid w:val="20D802B3"/>
    <w:rsid w:val="20DB25F5"/>
    <w:rsid w:val="20DF487F"/>
    <w:rsid w:val="20E25803"/>
    <w:rsid w:val="20E353BE"/>
    <w:rsid w:val="20E52F05"/>
    <w:rsid w:val="20E64209"/>
    <w:rsid w:val="20E83E89"/>
    <w:rsid w:val="20E8770D"/>
    <w:rsid w:val="20EB4E0E"/>
    <w:rsid w:val="20EC6894"/>
    <w:rsid w:val="20F06D17"/>
    <w:rsid w:val="20F2349D"/>
    <w:rsid w:val="20F879A7"/>
    <w:rsid w:val="20F91BA5"/>
    <w:rsid w:val="20FB092C"/>
    <w:rsid w:val="20FE602D"/>
    <w:rsid w:val="21024A33"/>
    <w:rsid w:val="21040504"/>
    <w:rsid w:val="2107473E"/>
    <w:rsid w:val="21093B95"/>
    <w:rsid w:val="21097C41"/>
    <w:rsid w:val="210C6647"/>
    <w:rsid w:val="210F3D49"/>
    <w:rsid w:val="2110504E"/>
    <w:rsid w:val="2118245A"/>
    <w:rsid w:val="211A595D"/>
    <w:rsid w:val="211B7B5B"/>
    <w:rsid w:val="211E4363"/>
    <w:rsid w:val="21204FF0"/>
    <w:rsid w:val="21243CEE"/>
    <w:rsid w:val="2124626D"/>
    <w:rsid w:val="212671F1"/>
    <w:rsid w:val="212C10FB"/>
    <w:rsid w:val="21346507"/>
    <w:rsid w:val="21361A0A"/>
    <w:rsid w:val="213B5E92"/>
    <w:rsid w:val="213F231A"/>
    <w:rsid w:val="214210A0"/>
    <w:rsid w:val="21430D20"/>
    <w:rsid w:val="214467A1"/>
    <w:rsid w:val="21465528"/>
    <w:rsid w:val="21472FA9"/>
    <w:rsid w:val="214F03B6"/>
    <w:rsid w:val="214F4B32"/>
    <w:rsid w:val="215025B4"/>
    <w:rsid w:val="215138B9"/>
    <w:rsid w:val="21561F3F"/>
    <w:rsid w:val="215C3E48"/>
    <w:rsid w:val="215D18CA"/>
    <w:rsid w:val="216215D5"/>
    <w:rsid w:val="21641254"/>
    <w:rsid w:val="21667FDB"/>
    <w:rsid w:val="216D40E2"/>
    <w:rsid w:val="216D7966"/>
    <w:rsid w:val="216E53E7"/>
    <w:rsid w:val="216E75E5"/>
    <w:rsid w:val="21723DED"/>
    <w:rsid w:val="217414EF"/>
    <w:rsid w:val="217527F4"/>
    <w:rsid w:val="217649F2"/>
    <w:rsid w:val="21774C7C"/>
    <w:rsid w:val="21775CF7"/>
    <w:rsid w:val="21795977"/>
    <w:rsid w:val="217C68FB"/>
    <w:rsid w:val="217D7C00"/>
    <w:rsid w:val="21816606"/>
    <w:rsid w:val="21831B09"/>
    <w:rsid w:val="218A1494"/>
    <w:rsid w:val="219707AA"/>
    <w:rsid w:val="21993CAD"/>
    <w:rsid w:val="219D5F36"/>
    <w:rsid w:val="219F1439"/>
    <w:rsid w:val="21A06EBB"/>
    <w:rsid w:val="21A110B9"/>
    <w:rsid w:val="21A1493D"/>
    <w:rsid w:val="21A37E40"/>
    <w:rsid w:val="21A53343"/>
    <w:rsid w:val="21A76846"/>
    <w:rsid w:val="21A864C6"/>
    <w:rsid w:val="21A93F47"/>
    <w:rsid w:val="21AF5E51"/>
    <w:rsid w:val="21B57D5A"/>
    <w:rsid w:val="21BB1C63"/>
    <w:rsid w:val="21C0196E"/>
    <w:rsid w:val="21C42573"/>
    <w:rsid w:val="21C612F9"/>
    <w:rsid w:val="21C67161"/>
    <w:rsid w:val="21C76D7B"/>
    <w:rsid w:val="21CA447C"/>
    <w:rsid w:val="21CF4187"/>
    <w:rsid w:val="21D41512"/>
    <w:rsid w:val="21D71593"/>
    <w:rsid w:val="21DC7C19"/>
    <w:rsid w:val="21E32E28"/>
    <w:rsid w:val="21E872AF"/>
    <w:rsid w:val="21E914AE"/>
    <w:rsid w:val="21F05FFE"/>
    <w:rsid w:val="21F35640"/>
    <w:rsid w:val="21F665C5"/>
    <w:rsid w:val="21F94B5A"/>
    <w:rsid w:val="21FC5F50"/>
    <w:rsid w:val="21FF6ED4"/>
    <w:rsid w:val="220123D8"/>
    <w:rsid w:val="22023065"/>
    <w:rsid w:val="22027E59"/>
    <w:rsid w:val="220358DB"/>
    <w:rsid w:val="22050DDE"/>
    <w:rsid w:val="220A0AE9"/>
    <w:rsid w:val="220A5266"/>
    <w:rsid w:val="220B1BC2"/>
    <w:rsid w:val="220B2CE7"/>
    <w:rsid w:val="220E3E9E"/>
    <w:rsid w:val="2217457B"/>
    <w:rsid w:val="22177DFE"/>
    <w:rsid w:val="221B6805"/>
    <w:rsid w:val="221C4286"/>
    <w:rsid w:val="2221247E"/>
    <w:rsid w:val="22214E8B"/>
    <w:rsid w:val="22226190"/>
    <w:rsid w:val="2223038E"/>
    <w:rsid w:val="22233C11"/>
    <w:rsid w:val="22245E0F"/>
    <w:rsid w:val="22272617"/>
    <w:rsid w:val="22274816"/>
    <w:rsid w:val="222B321C"/>
    <w:rsid w:val="22315125"/>
    <w:rsid w:val="22353B2B"/>
    <w:rsid w:val="22364E30"/>
    <w:rsid w:val="223942B3"/>
    <w:rsid w:val="223D47BB"/>
    <w:rsid w:val="223F443B"/>
    <w:rsid w:val="22420C43"/>
    <w:rsid w:val="2245454D"/>
    <w:rsid w:val="224C6FD4"/>
    <w:rsid w:val="224F7F58"/>
    <w:rsid w:val="2251345B"/>
    <w:rsid w:val="225C17EC"/>
    <w:rsid w:val="225F01F3"/>
    <w:rsid w:val="22664EDF"/>
    <w:rsid w:val="226E4F8A"/>
    <w:rsid w:val="226F2A0B"/>
    <w:rsid w:val="22746E93"/>
    <w:rsid w:val="22747619"/>
    <w:rsid w:val="2278331B"/>
    <w:rsid w:val="227C1D21"/>
    <w:rsid w:val="227D77A3"/>
    <w:rsid w:val="227F6529"/>
    <w:rsid w:val="228161A9"/>
    <w:rsid w:val="228316AC"/>
    <w:rsid w:val="22865EB4"/>
    <w:rsid w:val="228700B2"/>
    <w:rsid w:val="22885B34"/>
    <w:rsid w:val="228B6AB8"/>
    <w:rsid w:val="228F54BF"/>
    <w:rsid w:val="229628CB"/>
    <w:rsid w:val="22973BD0"/>
    <w:rsid w:val="22993850"/>
    <w:rsid w:val="229E7CD7"/>
    <w:rsid w:val="22A45464"/>
    <w:rsid w:val="22A63A99"/>
    <w:rsid w:val="22A918EC"/>
    <w:rsid w:val="22AF37F5"/>
    <w:rsid w:val="22B10EF6"/>
    <w:rsid w:val="22B343FA"/>
    <w:rsid w:val="22BB5089"/>
    <w:rsid w:val="22BC2B0B"/>
    <w:rsid w:val="22BD058C"/>
    <w:rsid w:val="22C01511"/>
    <w:rsid w:val="22C47F17"/>
    <w:rsid w:val="22CF3D2A"/>
    <w:rsid w:val="22D12AB0"/>
    <w:rsid w:val="22D20532"/>
    <w:rsid w:val="22D32730"/>
    <w:rsid w:val="22D42010"/>
    <w:rsid w:val="22D66F38"/>
    <w:rsid w:val="22D86BB8"/>
    <w:rsid w:val="22DE0AC1"/>
    <w:rsid w:val="22DF6543"/>
    <w:rsid w:val="22E174C7"/>
    <w:rsid w:val="22E22D4A"/>
    <w:rsid w:val="22E24F49"/>
    <w:rsid w:val="22E329CA"/>
    <w:rsid w:val="22E55ECD"/>
    <w:rsid w:val="22E6394F"/>
    <w:rsid w:val="22E713D0"/>
    <w:rsid w:val="22E86E52"/>
    <w:rsid w:val="22E90157"/>
    <w:rsid w:val="22EA2355"/>
    <w:rsid w:val="22EA5BD8"/>
    <w:rsid w:val="22ED6B5D"/>
    <w:rsid w:val="22F07AE2"/>
    <w:rsid w:val="22F27762"/>
    <w:rsid w:val="22F30A66"/>
    <w:rsid w:val="22F92970"/>
    <w:rsid w:val="230157FE"/>
    <w:rsid w:val="23073E84"/>
    <w:rsid w:val="23092C0A"/>
    <w:rsid w:val="23112215"/>
    <w:rsid w:val="23140F9B"/>
    <w:rsid w:val="231F4DAE"/>
    <w:rsid w:val="232102B1"/>
    <w:rsid w:val="232337B4"/>
    <w:rsid w:val="23241049"/>
    <w:rsid w:val="23264738"/>
    <w:rsid w:val="232B0BC0"/>
    <w:rsid w:val="232C6642"/>
    <w:rsid w:val="232C67F1"/>
    <w:rsid w:val="232D40C3"/>
    <w:rsid w:val="2331054B"/>
    <w:rsid w:val="233A33D9"/>
    <w:rsid w:val="233A6C5C"/>
    <w:rsid w:val="233D435E"/>
    <w:rsid w:val="234165E7"/>
    <w:rsid w:val="23431AEA"/>
    <w:rsid w:val="23483118"/>
    <w:rsid w:val="234939F4"/>
    <w:rsid w:val="23495BF2"/>
    <w:rsid w:val="234B10F5"/>
    <w:rsid w:val="234B4F0F"/>
    <w:rsid w:val="234D23FA"/>
    <w:rsid w:val="23510E00"/>
    <w:rsid w:val="23531D85"/>
    <w:rsid w:val="23551A04"/>
    <w:rsid w:val="23567486"/>
    <w:rsid w:val="235A5E8C"/>
    <w:rsid w:val="235E0116"/>
    <w:rsid w:val="235F41EA"/>
    <w:rsid w:val="235F5B97"/>
    <w:rsid w:val="23603619"/>
    <w:rsid w:val="23613299"/>
    <w:rsid w:val="23620D1A"/>
    <w:rsid w:val="23682C23"/>
    <w:rsid w:val="236B51E7"/>
    <w:rsid w:val="23711335"/>
    <w:rsid w:val="23734838"/>
    <w:rsid w:val="23780CBF"/>
    <w:rsid w:val="23796741"/>
    <w:rsid w:val="237E2BC9"/>
    <w:rsid w:val="237F2849"/>
    <w:rsid w:val="238060CC"/>
    <w:rsid w:val="238258DF"/>
    <w:rsid w:val="238824E9"/>
    <w:rsid w:val="238B1EDE"/>
    <w:rsid w:val="23921869"/>
    <w:rsid w:val="239372EB"/>
    <w:rsid w:val="239A46F7"/>
    <w:rsid w:val="239B2179"/>
    <w:rsid w:val="239D347E"/>
    <w:rsid w:val="23A45007"/>
    <w:rsid w:val="23A52A88"/>
    <w:rsid w:val="23A6054D"/>
    <w:rsid w:val="23A75F8B"/>
    <w:rsid w:val="23A9148E"/>
    <w:rsid w:val="23AE1199"/>
    <w:rsid w:val="23B1211E"/>
    <w:rsid w:val="23B27BA0"/>
    <w:rsid w:val="23B430A3"/>
    <w:rsid w:val="23B607A4"/>
    <w:rsid w:val="23BE5BB1"/>
    <w:rsid w:val="23C04937"/>
    <w:rsid w:val="23C50DBF"/>
    <w:rsid w:val="23D63257"/>
    <w:rsid w:val="23DC09E4"/>
    <w:rsid w:val="23DE3EE7"/>
    <w:rsid w:val="23E073EA"/>
    <w:rsid w:val="23E115E8"/>
    <w:rsid w:val="23E3036F"/>
    <w:rsid w:val="23E634F2"/>
    <w:rsid w:val="23E76D75"/>
    <w:rsid w:val="23EB31FD"/>
    <w:rsid w:val="23EF1C03"/>
    <w:rsid w:val="23F4608B"/>
    <w:rsid w:val="23F92512"/>
    <w:rsid w:val="23F95523"/>
    <w:rsid w:val="23FD0F19"/>
    <w:rsid w:val="24046325"/>
    <w:rsid w:val="24084D2B"/>
    <w:rsid w:val="240A3AB2"/>
    <w:rsid w:val="240C3731"/>
    <w:rsid w:val="24190849"/>
    <w:rsid w:val="241B04C9"/>
    <w:rsid w:val="241C39CC"/>
    <w:rsid w:val="241D724F"/>
    <w:rsid w:val="241E4CD1"/>
    <w:rsid w:val="241F4950"/>
    <w:rsid w:val="242023D2"/>
    <w:rsid w:val="24217E53"/>
    <w:rsid w:val="24231158"/>
    <w:rsid w:val="24240DD8"/>
    <w:rsid w:val="24244D9A"/>
    <w:rsid w:val="242A2CE1"/>
    <w:rsid w:val="242D74E9"/>
    <w:rsid w:val="2430046E"/>
    <w:rsid w:val="2431266C"/>
    <w:rsid w:val="24323971"/>
    <w:rsid w:val="24362377"/>
    <w:rsid w:val="24371FF7"/>
    <w:rsid w:val="243954FA"/>
    <w:rsid w:val="243C647F"/>
    <w:rsid w:val="243E1982"/>
    <w:rsid w:val="243F2C87"/>
    <w:rsid w:val="244A1018"/>
    <w:rsid w:val="244B0C98"/>
    <w:rsid w:val="24533EA6"/>
    <w:rsid w:val="245628AC"/>
    <w:rsid w:val="245D6B87"/>
    <w:rsid w:val="245E7CB8"/>
    <w:rsid w:val="246A734E"/>
    <w:rsid w:val="246C4A50"/>
    <w:rsid w:val="246D02D3"/>
    <w:rsid w:val="246E3050"/>
    <w:rsid w:val="24726959"/>
    <w:rsid w:val="24741E5C"/>
    <w:rsid w:val="2476535F"/>
    <w:rsid w:val="24771F35"/>
    <w:rsid w:val="247B17E7"/>
    <w:rsid w:val="247E5FEF"/>
    <w:rsid w:val="248221CF"/>
    <w:rsid w:val="24836BF3"/>
    <w:rsid w:val="248542E6"/>
    <w:rsid w:val="2485597A"/>
    <w:rsid w:val="248C5304"/>
    <w:rsid w:val="248C7503"/>
    <w:rsid w:val="2490178C"/>
    <w:rsid w:val="2491398A"/>
    <w:rsid w:val="249D3020"/>
    <w:rsid w:val="249E2CA0"/>
    <w:rsid w:val="24A34F2A"/>
    <w:rsid w:val="24AB4534"/>
    <w:rsid w:val="24B03D22"/>
    <w:rsid w:val="24B0423F"/>
    <w:rsid w:val="24B351C4"/>
    <w:rsid w:val="24BB25D0"/>
    <w:rsid w:val="24BC0052"/>
    <w:rsid w:val="24C50961"/>
    <w:rsid w:val="24C97368"/>
    <w:rsid w:val="24CC02EC"/>
    <w:rsid w:val="24D06CF2"/>
    <w:rsid w:val="24DE3A8A"/>
    <w:rsid w:val="24E33795"/>
    <w:rsid w:val="24E9569E"/>
    <w:rsid w:val="24EC2D9F"/>
    <w:rsid w:val="24ED62A3"/>
    <w:rsid w:val="24F301AC"/>
    <w:rsid w:val="24F56F32"/>
    <w:rsid w:val="250174C1"/>
    <w:rsid w:val="250207C6"/>
    <w:rsid w:val="25040446"/>
    <w:rsid w:val="250671CD"/>
    <w:rsid w:val="25074388"/>
    <w:rsid w:val="250848CE"/>
    <w:rsid w:val="250A7DD1"/>
    <w:rsid w:val="250D6B57"/>
    <w:rsid w:val="250F7ADC"/>
    <w:rsid w:val="25101CDA"/>
    <w:rsid w:val="2511775C"/>
    <w:rsid w:val="251251DD"/>
    <w:rsid w:val="25156162"/>
    <w:rsid w:val="25167467"/>
    <w:rsid w:val="25171665"/>
    <w:rsid w:val="25174EE8"/>
    <w:rsid w:val="25180A16"/>
    <w:rsid w:val="251B38EF"/>
    <w:rsid w:val="251D6DF2"/>
    <w:rsid w:val="251E4873"/>
    <w:rsid w:val="25207D76"/>
    <w:rsid w:val="252541FE"/>
    <w:rsid w:val="25282C04"/>
    <w:rsid w:val="25300011"/>
    <w:rsid w:val="25334819"/>
    <w:rsid w:val="25361F1A"/>
    <w:rsid w:val="2538541D"/>
    <w:rsid w:val="253A41A3"/>
    <w:rsid w:val="253B1C25"/>
    <w:rsid w:val="253F2829"/>
    <w:rsid w:val="25415D2D"/>
    <w:rsid w:val="25444AB3"/>
    <w:rsid w:val="25457FB6"/>
    <w:rsid w:val="25477C36"/>
    <w:rsid w:val="25493139"/>
    <w:rsid w:val="254B1EBF"/>
    <w:rsid w:val="25533A48"/>
    <w:rsid w:val="25533D7B"/>
    <w:rsid w:val="2556244F"/>
    <w:rsid w:val="255911D5"/>
    <w:rsid w:val="255D7BDB"/>
    <w:rsid w:val="256065E1"/>
    <w:rsid w:val="25644FE8"/>
    <w:rsid w:val="25652A69"/>
    <w:rsid w:val="2568016B"/>
    <w:rsid w:val="256A366E"/>
    <w:rsid w:val="256D7129"/>
    <w:rsid w:val="2571687C"/>
    <w:rsid w:val="25733F7D"/>
    <w:rsid w:val="257D488D"/>
    <w:rsid w:val="25805811"/>
    <w:rsid w:val="258B7426"/>
    <w:rsid w:val="259322B4"/>
    <w:rsid w:val="2598673B"/>
    <w:rsid w:val="259E0645"/>
    <w:rsid w:val="25A073CB"/>
    <w:rsid w:val="25A14E4D"/>
    <w:rsid w:val="25A76D56"/>
    <w:rsid w:val="25A92259"/>
    <w:rsid w:val="25AC31DE"/>
    <w:rsid w:val="25AD66BE"/>
    <w:rsid w:val="25AF1BE4"/>
    <w:rsid w:val="25B150E7"/>
    <w:rsid w:val="25B272E5"/>
    <w:rsid w:val="25B65CEB"/>
    <w:rsid w:val="25BA0095"/>
    <w:rsid w:val="25BD0EF9"/>
    <w:rsid w:val="25C17900"/>
    <w:rsid w:val="25C65F86"/>
    <w:rsid w:val="25C81489"/>
    <w:rsid w:val="25C9278E"/>
    <w:rsid w:val="25CD5911"/>
    <w:rsid w:val="25CF4697"/>
    <w:rsid w:val="25D21D06"/>
    <w:rsid w:val="25D565A0"/>
    <w:rsid w:val="25D73CA2"/>
    <w:rsid w:val="25D87525"/>
    <w:rsid w:val="25DA4C26"/>
    <w:rsid w:val="25E145B1"/>
    <w:rsid w:val="25E22033"/>
    <w:rsid w:val="25EA5B86"/>
    <w:rsid w:val="25F35B50"/>
    <w:rsid w:val="25FA2F5D"/>
    <w:rsid w:val="25FB0004"/>
    <w:rsid w:val="25FE211B"/>
    <w:rsid w:val="260128E8"/>
    <w:rsid w:val="26023BEC"/>
    <w:rsid w:val="26105100"/>
    <w:rsid w:val="26152813"/>
    <w:rsid w:val="26174A8B"/>
    <w:rsid w:val="2618250D"/>
    <w:rsid w:val="26193812"/>
    <w:rsid w:val="261C4796"/>
    <w:rsid w:val="261D6994"/>
    <w:rsid w:val="2623089E"/>
    <w:rsid w:val="262650A6"/>
    <w:rsid w:val="262772A4"/>
    <w:rsid w:val="262827A7"/>
    <w:rsid w:val="262A5CAA"/>
    <w:rsid w:val="262C11AD"/>
    <w:rsid w:val="262F2132"/>
    <w:rsid w:val="262F59B5"/>
    <w:rsid w:val="26303437"/>
    <w:rsid w:val="26384FC0"/>
    <w:rsid w:val="26395481"/>
    <w:rsid w:val="263E6EC9"/>
    <w:rsid w:val="264158CF"/>
    <w:rsid w:val="264542D6"/>
    <w:rsid w:val="26492CDC"/>
    <w:rsid w:val="26536E6E"/>
    <w:rsid w:val="265832F6"/>
    <w:rsid w:val="265F2C81"/>
    <w:rsid w:val="266235BB"/>
    <w:rsid w:val="2665260C"/>
    <w:rsid w:val="26655897"/>
    <w:rsid w:val="26665E8F"/>
    <w:rsid w:val="26694895"/>
    <w:rsid w:val="266C1F97"/>
    <w:rsid w:val="266C581A"/>
    <w:rsid w:val="266E549A"/>
    <w:rsid w:val="26704220"/>
    <w:rsid w:val="26711CA2"/>
    <w:rsid w:val="26754E25"/>
    <w:rsid w:val="2678382B"/>
    <w:rsid w:val="267A4B30"/>
    <w:rsid w:val="267A6D2E"/>
    <w:rsid w:val="267B25B1"/>
    <w:rsid w:val="267B47B0"/>
    <w:rsid w:val="267C0033"/>
    <w:rsid w:val="267F0FB7"/>
    <w:rsid w:val="26831BBC"/>
    <w:rsid w:val="2683543F"/>
    <w:rsid w:val="268663C4"/>
    <w:rsid w:val="268D5D4F"/>
    <w:rsid w:val="2697085D"/>
    <w:rsid w:val="269975E3"/>
    <w:rsid w:val="269B7263"/>
    <w:rsid w:val="269C4CE4"/>
    <w:rsid w:val="269D2766"/>
    <w:rsid w:val="269D6920"/>
    <w:rsid w:val="269E3A6B"/>
    <w:rsid w:val="26A00A38"/>
    <w:rsid w:val="26A1116C"/>
    <w:rsid w:val="26A149EF"/>
    <w:rsid w:val="26A22471"/>
    <w:rsid w:val="26A57B72"/>
    <w:rsid w:val="26A768F9"/>
    <w:rsid w:val="26AB74FD"/>
    <w:rsid w:val="26AF3D05"/>
    <w:rsid w:val="26AF5F03"/>
    <w:rsid w:val="26B14C8A"/>
    <w:rsid w:val="26B2270B"/>
    <w:rsid w:val="26B26E88"/>
    <w:rsid w:val="26B61111"/>
    <w:rsid w:val="26B76B93"/>
    <w:rsid w:val="26BF3F9F"/>
    <w:rsid w:val="26C6392A"/>
    <w:rsid w:val="26C92330"/>
    <w:rsid w:val="26CC10B7"/>
    <w:rsid w:val="26DA5E4E"/>
    <w:rsid w:val="26DC5ACE"/>
    <w:rsid w:val="26DE0FD1"/>
    <w:rsid w:val="26E30CDC"/>
    <w:rsid w:val="26E4675D"/>
    <w:rsid w:val="26E563DD"/>
    <w:rsid w:val="26E63E5F"/>
    <w:rsid w:val="26EA788C"/>
    <w:rsid w:val="26EC15EB"/>
    <w:rsid w:val="26EC5D68"/>
    <w:rsid w:val="26ED706D"/>
    <w:rsid w:val="26EF6CED"/>
    <w:rsid w:val="26F121F0"/>
    <w:rsid w:val="26F25034"/>
    <w:rsid w:val="26F54479"/>
    <w:rsid w:val="26FE7307"/>
    <w:rsid w:val="27031211"/>
    <w:rsid w:val="27046C92"/>
    <w:rsid w:val="27064377"/>
    <w:rsid w:val="27066912"/>
    <w:rsid w:val="270A0B9B"/>
    <w:rsid w:val="270B661D"/>
    <w:rsid w:val="270C081B"/>
    <w:rsid w:val="270F5023"/>
    <w:rsid w:val="27110526"/>
    <w:rsid w:val="271813DF"/>
    <w:rsid w:val="271A0E36"/>
    <w:rsid w:val="27264C48"/>
    <w:rsid w:val="27282656"/>
    <w:rsid w:val="272B10D0"/>
    <w:rsid w:val="272C6B52"/>
    <w:rsid w:val="272E1AD7"/>
    <w:rsid w:val="272E2055"/>
    <w:rsid w:val="27355263"/>
    <w:rsid w:val="273568A4"/>
    <w:rsid w:val="27372964"/>
    <w:rsid w:val="27395E67"/>
    <w:rsid w:val="273B4BEE"/>
    <w:rsid w:val="273D486E"/>
    <w:rsid w:val="273F7D71"/>
    <w:rsid w:val="27401076"/>
    <w:rsid w:val="27431FFA"/>
    <w:rsid w:val="27436777"/>
    <w:rsid w:val="27441630"/>
    <w:rsid w:val="27447A7C"/>
    <w:rsid w:val="27462F7F"/>
    <w:rsid w:val="274D0515"/>
    <w:rsid w:val="274F000B"/>
    <w:rsid w:val="274F5E0D"/>
    <w:rsid w:val="27511310"/>
    <w:rsid w:val="27516D91"/>
    <w:rsid w:val="27524813"/>
    <w:rsid w:val="27570C9B"/>
    <w:rsid w:val="2759419E"/>
    <w:rsid w:val="275C5122"/>
    <w:rsid w:val="275F60A7"/>
    <w:rsid w:val="27634AAD"/>
    <w:rsid w:val="27636CAC"/>
    <w:rsid w:val="276521AF"/>
    <w:rsid w:val="27657FB0"/>
    <w:rsid w:val="27680F35"/>
    <w:rsid w:val="27683133"/>
    <w:rsid w:val="276C1B3A"/>
    <w:rsid w:val="276C53BD"/>
    <w:rsid w:val="276D2E3E"/>
    <w:rsid w:val="276E08C0"/>
    <w:rsid w:val="276F6341"/>
    <w:rsid w:val="27703DC3"/>
    <w:rsid w:val="27711845"/>
    <w:rsid w:val="2775024B"/>
    <w:rsid w:val="27765CCC"/>
    <w:rsid w:val="277811CF"/>
    <w:rsid w:val="27842A64"/>
    <w:rsid w:val="27896EEB"/>
    <w:rsid w:val="278B57CE"/>
    <w:rsid w:val="278D58F1"/>
    <w:rsid w:val="278E2FB5"/>
    <w:rsid w:val="279142F8"/>
    <w:rsid w:val="279377FB"/>
    <w:rsid w:val="27983C83"/>
    <w:rsid w:val="279A7186"/>
    <w:rsid w:val="279B048A"/>
    <w:rsid w:val="279D398E"/>
    <w:rsid w:val="279E140F"/>
    <w:rsid w:val="279E360D"/>
    <w:rsid w:val="27A22014"/>
    <w:rsid w:val="27A33318"/>
    <w:rsid w:val="27A37A95"/>
    <w:rsid w:val="27A5681B"/>
    <w:rsid w:val="27AA2CA3"/>
    <w:rsid w:val="27AA7420"/>
    <w:rsid w:val="27AC2923"/>
    <w:rsid w:val="27AC6936"/>
    <w:rsid w:val="27AF38A8"/>
    <w:rsid w:val="27B222AE"/>
    <w:rsid w:val="27B91C39"/>
    <w:rsid w:val="27B97A3A"/>
    <w:rsid w:val="27BA2F3E"/>
    <w:rsid w:val="27BE60C1"/>
    <w:rsid w:val="27C015C4"/>
    <w:rsid w:val="27C128C8"/>
    <w:rsid w:val="27C2034A"/>
    <w:rsid w:val="27C61896"/>
    <w:rsid w:val="27C634CD"/>
    <w:rsid w:val="27C66D50"/>
    <w:rsid w:val="27CB53D6"/>
    <w:rsid w:val="27CD08D9"/>
    <w:rsid w:val="27D0185E"/>
    <w:rsid w:val="27D22B63"/>
    <w:rsid w:val="27DA59F1"/>
    <w:rsid w:val="27DB7BEF"/>
    <w:rsid w:val="27DE0B74"/>
    <w:rsid w:val="27E34FFB"/>
    <w:rsid w:val="27E404FE"/>
    <w:rsid w:val="27E77285"/>
    <w:rsid w:val="27F07B94"/>
    <w:rsid w:val="27F4659B"/>
    <w:rsid w:val="27F92A22"/>
    <w:rsid w:val="28005C30"/>
    <w:rsid w:val="280255D6"/>
    <w:rsid w:val="28030DB3"/>
    <w:rsid w:val="28036BB5"/>
    <w:rsid w:val="2808523B"/>
    <w:rsid w:val="280B3FC1"/>
    <w:rsid w:val="280F4BC6"/>
    <w:rsid w:val="281431DC"/>
    <w:rsid w:val="28152353"/>
    <w:rsid w:val="28156ACF"/>
    <w:rsid w:val="28164551"/>
    <w:rsid w:val="28175856"/>
    <w:rsid w:val="281C1CDD"/>
    <w:rsid w:val="281C3EDC"/>
    <w:rsid w:val="281E73DF"/>
    <w:rsid w:val="2820139C"/>
    <w:rsid w:val="2820363B"/>
    <w:rsid w:val="28210363"/>
    <w:rsid w:val="28214BB3"/>
    <w:rsid w:val="282525ED"/>
    <w:rsid w:val="28256D6A"/>
    <w:rsid w:val="2827226D"/>
    <w:rsid w:val="28290FF3"/>
    <w:rsid w:val="282C1F78"/>
    <w:rsid w:val="282E547B"/>
    <w:rsid w:val="282F2EFC"/>
    <w:rsid w:val="283163FF"/>
    <w:rsid w:val="28354E06"/>
    <w:rsid w:val="283C698F"/>
    <w:rsid w:val="283D4410"/>
    <w:rsid w:val="28443D9B"/>
    <w:rsid w:val="2844761E"/>
    <w:rsid w:val="28456ABE"/>
    <w:rsid w:val="284827A1"/>
    <w:rsid w:val="28486025"/>
    <w:rsid w:val="284B3726"/>
    <w:rsid w:val="284B388C"/>
    <w:rsid w:val="284C442A"/>
    <w:rsid w:val="284F6542"/>
    <w:rsid w:val="28503431"/>
    <w:rsid w:val="28526934"/>
    <w:rsid w:val="285343B6"/>
    <w:rsid w:val="28562DBC"/>
    <w:rsid w:val="28595E01"/>
    <w:rsid w:val="285D2747"/>
    <w:rsid w:val="285F5C4A"/>
    <w:rsid w:val="28626BCE"/>
    <w:rsid w:val="28634650"/>
    <w:rsid w:val="286420D2"/>
    <w:rsid w:val="28645955"/>
    <w:rsid w:val="286533D6"/>
    <w:rsid w:val="28657B53"/>
    <w:rsid w:val="286A3FDB"/>
    <w:rsid w:val="286A785E"/>
    <w:rsid w:val="286D29E1"/>
    <w:rsid w:val="28726E69"/>
    <w:rsid w:val="287326EC"/>
    <w:rsid w:val="2874016E"/>
    <w:rsid w:val="2874236C"/>
    <w:rsid w:val="287A4275"/>
    <w:rsid w:val="287A7AF8"/>
    <w:rsid w:val="287B1CF7"/>
    <w:rsid w:val="287C2FFC"/>
    <w:rsid w:val="287C6351"/>
    <w:rsid w:val="288129C2"/>
    <w:rsid w:val="28855E8A"/>
    <w:rsid w:val="2887358B"/>
    <w:rsid w:val="28894890"/>
    <w:rsid w:val="2892191C"/>
    <w:rsid w:val="28994B2A"/>
    <w:rsid w:val="289C222B"/>
    <w:rsid w:val="28A63E40"/>
    <w:rsid w:val="28AA0CC0"/>
    <w:rsid w:val="28AB02C8"/>
    <w:rsid w:val="28AF6CCE"/>
    <w:rsid w:val="28B00ECC"/>
    <w:rsid w:val="28B81B5C"/>
    <w:rsid w:val="28B975DD"/>
    <w:rsid w:val="28C1246B"/>
    <w:rsid w:val="28C81DF6"/>
    <w:rsid w:val="28CA52F9"/>
    <w:rsid w:val="28CB65FE"/>
    <w:rsid w:val="28CE7583"/>
    <w:rsid w:val="28D66B8D"/>
    <w:rsid w:val="28D7460F"/>
    <w:rsid w:val="28D82090"/>
    <w:rsid w:val="28DB3015"/>
    <w:rsid w:val="28DC08BE"/>
    <w:rsid w:val="28E41726"/>
    <w:rsid w:val="28E65763"/>
    <w:rsid w:val="28EB582E"/>
    <w:rsid w:val="28ED0D31"/>
    <w:rsid w:val="28F20A3C"/>
    <w:rsid w:val="28F22C3A"/>
    <w:rsid w:val="28F57442"/>
    <w:rsid w:val="28F64EC4"/>
    <w:rsid w:val="28F72945"/>
    <w:rsid w:val="28F84B43"/>
    <w:rsid w:val="28F925C5"/>
    <w:rsid w:val="28FA0047"/>
    <w:rsid w:val="28FB5AC8"/>
    <w:rsid w:val="28FF44CE"/>
    <w:rsid w:val="28FF7D52"/>
    <w:rsid w:val="290057D3"/>
    <w:rsid w:val="29013255"/>
    <w:rsid w:val="29043603"/>
    <w:rsid w:val="29053FDD"/>
    <w:rsid w:val="29090661"/>
    <w:rsid w:val="290D1266"/>
    <w:rsid w:val="290E256A"/>
    <w:rsid w:val="29105A6E"/>
    <w:rsid w:val="29144474"/>
    <w:rsid w:val="29151EF5"/>
    <w:rsid w:val="291D7302"/>
    <w:rsid w:val="291E4D83"/>
    <w:rsid w:val="29223789"/>
    <w:rsid w:val="29246C8C"/>
    <w:rsid w:val="29296E0F"/>
    <w:rsid w:val="292B01C4"/>
    <w:rsid w:val="292E501E"/>
    <w:rsid w:val="29365CAD"/>
    <w:rsid w:val="293B68B2"/>
    <w:rsid w:val="293D5638"/>
    <w:rsid w:val="294007BB"/>
    <w:rsid w:val="294626C4"/>
    <w:rsid w:val="294B23CF"/>
    <w:rsid w:val="294B6B4C"/>
    <w:rsid w:val="294D204F"/>
    <w:rsid w:val="294F5552"/>
    <w:rsid w:val="29502FD4"/>
    <w:rsid w:val="29510A55"/>
    <w:rsid w:val="29552CDF"/>
    <w:rsid w:val="295B4BE8"/>
    <w:rsid w:val="295B6DE6"/>
    <w:rsid w:val="295D00EB"/>
    <w:rsid w:val="295E35EE"/>
    <w:rsid w:val="2960326E"/>
    <w:rsid w:val="29652F79"/>
    <w:rsid w:val="296609FB"/>
    <w:rsid w:val="2967647C"/>
    <w:rsid w:val="296A3B7E"/>
    <w:rsid w:val="296B15FF"/>
    <w:rsid w:val="296C7758"/>
    <w:rsid w:val="296F5A87"/>
    <w:rsid w:val="2970130A"/>
    <w:rsid w:val="29703508"/>
    <w:rsid w:val="29716D8C"/>
    <w:rsid w:val="29726A0C"/>
    <w:rsid w:val="29780915"/>
    <w:rsid w:val="297B511D"/>
    <w:rsid w:val="297C731B"/>
    <w:rsid w:val="29832529"/>
    <w:rsid w:val="298634AE"/>
    <w:rsid w:val="298F1827"/>
    <w:rsid w:val="29997F50"/>
    <w:rsid w:val="299B3453"/>
    <w:rsid w:val="299D30D3"/>
    <w:rsid w:val="299E0B55"/>
    <w:rsid w:val="29A30860"/>
    <w:rsid w:val="29A462E1"/>
    <w:rsid w:val="29A65F61"/>
    <w:rsid w:val="29A77266"/>
    <w:rsid w:val="29AE6BF1"/>
    <w:rsid w:val="29B23078"/>
    <w:rsid w:val="29B277F5"/>
    <w:rsid w:val="29B661FB"/>
    <w:rsid w:val="29B77500"/>
    <w:rsid w:val="29B92A03"/>
    <w:rsid w:val="29BD5B86"/>
    <w:rsid w:val="29BE6E8B"/>
    <w:rsid w:val="29C33313"/>
    <w:rsid w:val="29C35511"/>
    <w:rsid w:val="29C50A14"/>
    <w:rsid w:val="29C81999"/>
    <w:rsid w:val="29CA4B8D"/>
    <w:rsid w:val="29CC039F"/>
    <w:rsid w:val="29CE38A2"/>
    <w:rsid w:val="29D02628"/>
    <w:rsid w:val="29D5322D"/>
    <w:rsid w:val="29D71FB3"/>
    <w:rsid w:val="29D976B5"/>
    <w:rsid w:val="29DA2F38"/>
    <w:rsid w:val="29DD3EBD"/>
    <w:rsid w:val="29DF15BE"/>
    <w:rsid w:val="29DF4E41"/>
    <w:rsid w:val="29E56D4B"/>
    <w:rsid w:val="29E95751"/>
    <w:rsid w:val="29EA31D2"/>
    <w:rsid w:val="29EB0C54"/>
    <w:rsid w:val="29EC6282"/>
    <w:rsid w:val="29F12B5D"/>
    <w:rsid w:val="29F14773"/>
    <w:rsid w:val="29F74A66"/>
    <w:rsid w:val="29FB0EEE"/>
    <w:rsid w:val="29FD21F3"/>
    <w:rsid w:val="2A012DF7"/>
    <w:rsid w:val="2A0240FC"/>
    <w:rsid w:val="2A031B7E"/>
    <w:rsid w:val="2A055081"/>
    <w:rsid w:val="2A082782"/>
    <w:rsid w:val="2A0B3707"/>
    <w:rsid w:val="2A105610"/>
    <w:rsid w:val="2A126915"/>
    <w:rsid w:val="2A17081E"/>
    <w:rsid w:val="2A182A1D"/>
    <w:rsid w:val="2A186697"/>
    <w:rsid w:val="2A19049E"/>
    <w:rsid w:val="2A1E01A9"/>
    <w:rsid w:val="2A226BAF"/>
    <w:rsid w:val="2A2420B3"/>
    <w:rsid w:val="2A290739"/>
    <w:rsid w:val="2A2A61BA"/>
    <w:rsid w:val="2A2C74BF"/>
    <w:rsid w:val="2A303947"/>
    <w:rsid w:val="2A353B5D"/>
    <w:rsid w:val="2A380D53"/>
    <w:rsid w:val="2A392F51"/>
    <w:rsid w:val="2A3B1CD8"/>
    <w:rsid w:val="2A3F06DE"/>
    <w:rsid w:val="2A3F4E5B"/>
    <w:rsid w:val="2A4028DC"/>
    <w:rsid w:val="2A415DDF"/>
    <w:rsid w:val="2A421663"/>
    <w:rsid w:val="2A4525E7"/>
    <w:rsid w:val="2A475AEA"/>
    <w:rsid w:val="2A48356C"/>
    <w:rsid w:val="2A48576A"/>
    <w:rsid w:val="2A4A44F0"/>
    <w:rsid w:val="2A4B1F72"/>
    <w:rsid w:val="2A4D5475"/>
    <w:rsid w:val="2A5218FD"/>
    <w:rsid w:val="2A5D7C8E"/>
    <w:rsid w:val="2A5E1C96"/>
    <w:rsid w:val="2A5F3191"/>
    <w:rsid w:val="2A606694"/>
    <w:rsid w:val="2A66059D"/>
    <w:rsid w:val="2A66639F"/>
    <w:rsid w:val="2A6818A2"/>
    <w:rsid w:val="2A697432"/>
    <w:rsid w:val="2A6A6FA4"/>
    <w:rsid w:val="2A6B4A25"/>
    <w:rsid w:val="2A6D7F28"/>
    <w:rsid w:val="2A6E59AA"/>
    <w:rsid w:val="2A71692E"/>
    <w:rsid w:val="2A731E32"/>
    <w:rsid w:val="2A7478B3"/>
    <w:rsid w:val="2A755335"/>
    <w:rsid w:val="2A762DB6"/>
    <w:rsid w:val="2A7862B9"/>
    <w:rsid w:val="2A7D01C3"/>
    <w:rsid w:val="2A7E3A46"/>
    <w:rsid w:val="2A8049CB"/>
    <w:rsid w:val="2A827ECE"/>
    <w:rsid w:val="2A83594F"/>
    <w:rsid w:val="2A870AD2"/>
    <w:rsid w:val="2A893FD5"/>
    <w:rsid w:val="2A897858"/>
    <w:rsid w:val="2A8B74D8"/>
    <w:rsid w:val="2A8C4F5A"/>
    <w:rsid w:val="2A8D29DB"/>
    <w:rsid w:val="2A8F5EDF"/>
    <w:rsid w:val="2A9113E2"/>
    <w:rsid w:val="2A9226E6"/>
    <w:rsid w:val="2A932366"/>
    <w:rsid w:val="2A997AF3"/>
    <w:rsid w:val="2A9C51F4"/>
    <w:rsid w:val="2A9D2C76"/>
    <w:rsid w:val="2A9D64F9"/>
    <w:rsid w:val="2A9F6179"/>
    <w:rsid w:val="2AA0747E"/>
    <w:rsid w:val="2AA14EFF"/>
    <w:rsid w:val="2AA42601"/>
    <w:rsid w:val="2AA73585"/>
    <w:rsid w:val="2AAB7A0D"/>
    <w:rsid w:val="2AAD2F10"/>
    <w:rsid w:val="2AAF6413"/>
    <w:rsid w:val="2AB17718"/>
    <w:rsid w:val="2AB22C1B"/>
    <w:rsid w:val="2AB40F49"/>
    <w:rsid w:val="2AB61621"/>
    <w:rsid w:val="2AC8733D"/>
    <w:rsid w:val="2ACA02C2"/>
    <w:rsid w:val="2ACD3758"/>
    <w:rsid w:val="2AD16DE9"/>
    <w:rsid w:val="2AD17C4D"/>
    <w:rsid w:val="2AD51ED6"/>
    <w:rsid w:val="2ADA635E"/>
    <w:rsid w:val="2ADB3DDF"/>
    <w:rsid w:val="2ADC1861"/>
    <w:rsid w:val="2AE00267"/>
    <w:rsid w:val="2AE15CE9"/>
    <w:rsid w:val="2AE311EC"/>
    <w:rsid w:val="2AE65F68"/>
    <w:rsid w:val="2AEE177B"/>
    <w:rsid w:val="2AEE4FFE"/>
    <w:rsid w:val="2AEF2A80"/>
    <w:rsid w:val="2AF6240B"/>
    <w:rsid w:val="2AF8208B"/>
    <w:rsid w:val="2AF9558E"/>
    <w:rsid w:val="2AFC6824"/>
    <w:rsid w:val="2AFD3F94"/>
    <w:rsid w:val="2AFF5299"/>
    <w:rsid w:val="2B043E08"/>
    <w:rsid w:val="2B0513A0"/>
    <w:rsid w:val="2B0549A6"/>
    <w:rsid w:val="2B070127"/>
    <w:rsid w:val="2B0748A3"/>
    <w:rsid w:val="2B08765C"/>
    <w:rsid w:val="2B097DA7"/>
    <w:rsid w:val="2B0B32AA"/>
    <w:rsid w:val="2B0C0D2B"/>
    <w:rsid w:val="2B0D2030"/>
    <w:rsid w:val="2B0F1CB0"/>
    <w:rsid w:val="2B110A36"/>
    <w:rsid w:val="2B1206B6"/>
    <w:rsid w:val="2B122C35"/>
    <w:rsid w:val="2B133F39"/>
    <w:rsid w:val="2B136F1C"/>
    <w:rsid w:val="2B143BB9"/>
    <w:rsid w:val="2B1803C1"/>
    <w:rsid w:val="2B1A38C4"/>
    <w:rsid w:val="2B1E737A"/>
    <w:rsid w:val="2B28065B"/>
    <w:rsid w:val="2B3012EB"/>
    <w:rsid w:val="2B3134E9"/>
    <w:rsid w:val="2B320F6B"/>
    <w:rsid w:val="2B357971"/>
    <w:rsid w:val="2B372E74"/>
    <w:rsid w:val="2B3C5056"/>
    <w:rsid w:val="2B3C72FC"/>
    <w:rsid w:val="2B417007"/>
    <w:rsid w:val="2B447F8C"/>
    <w:rsid w:val="2B46348F"/>
    <w:rsid w:val="2B490B90"/>
    <w:rsid w:val="2B4B7916"/>
    <w:rsid w:val="2B4C5398"/>
    <w:rsid w:val="2B4D5018"/>
    <w:rsid w:val="2B4F631D"/>
    <w:rsid w:val="2B511820"/>
    <w:rsid w:val="2B5214A0"/>
    <w:rsid w:val="2B536F21"/>
    <w:rsid w:val="2B552424"/>
    <w:rsid w:val="2B567EA6"/>
    <w:rsid w:val="2B5711AB"/>
    <w:rsid w:val="2B575927"/>
    <w:rsid w:val="2B5B7BB1"/>
    <w:rsid w:val="2B5C5632"/>
    <w:rsid w:val="2B5E0B35"/>
    <w:rsid w:val="2B5F2D34"/>
    <w:rsid w:val="2B604039"/>
    <w:rsid w:val="2B611ABA"/>
    <w:rsid w:val="2B681445"/>
    <w:rsid w:val="2B683643"/>
    <w:rsid w:val="2B6910C5"/>
    <w:rsid w:val="2B723F53"/>
    <w:rsid w:val="2B762959"/>
    <w:rsid w:val="2B7661DC"/>
    <w:rsid w:val="2B7703DB"/>
    <w:rsid w:val="2B7938DE"/>
    <w:rsid w:val="2B7B2664"/>
    <w:rsid w:val="2B821FEF"/>
    <w:rsid w:val="2B827A70"/>
    <w:rsid w:val="2B8354F2"/>
    <w:rsid w:val="2B873EF8"/>
    <w:rsid w:val="2B8A4E7D"/>
    <w:rsid w:val="2B8B753A"/>
    <w:rsid w:val="2B8C0380"/>
    <w:rsid w:val="2B8E3883"/>
    <w:rsid w:val="2B906D86"/>
    <w:rsid w:val="2B922289"/>
    <w:rsid w:val="2B971F94"/>
    <w:rsid w:val="2B984192"/>
    <w:rsid w:val="2B992BD8"/>
    <w:rsid w:val="2B9A7696"/>
    <w:rsid w:val="2B9B2B99"/>
    <w:rsid w:val="2BA7222F"/>
    <w:rsid w:val="2BA87CB0"/>
    <w:rsid w:val="2BA91EAE"/>
    <w:rsid w:val="2BAA7930"/>
    <w:rsid w:val="2BAE1BB9"/>
    <w:rsid w:val="2BB51544"/>
    <w:rsid w:val="2BB611C4"/>
    <w:rsid w:val="2BBB0ECF"/>
    <w:rsid w:val="2BBB564C"/>
    <w:rsid w:val="2BBE65D0"/>
    <w:rsid w:val="2BC12DD8"/>
    <w:rsid w:val="2BC362DB"/>
    <w:rsid w:val="2BC43D5D"/>
    <w:rsid w:val="2BC949B7"/>
    <w:rsid w:val="2BCE686B"/>
    <w:rsid w:val="2BCF42EC"/>
    <w:rsid w:val="2BD25271"/>
    <w:rsid w:val="2BD30AF4"/>
    <w:rsid w:val="2BD32CF3"/>
    <w:rsid w:val="2BD43FF7"/>
    <w:rsid w:val="2BD51A79"/>
    <w:rsid w:val="2BD829FE"/>
    <w:rsid w:val="2BDA5F01"/>
    <w:rsid w:val="2BE12008"/>
    <w:rsid w:val="2BE85216"/>
    <w:rsid w:val="2BEB3C1D"/>
    <w:rsid w:val="2BF000A4"/>
    <w:rsid w:val="2BFD51BC"/>
    <w:rsid w:val="2BFF4E3C"/>
    <w:rsid w:val="2C0028BD"/>
    <w:rsid w:val="2C01033F"/>
    <w:rsid w:val="2C044B47"/>
    <w:rsid w:val="2C0525C8"/>
    <w:rsid w:val="2C06004A"/>
    <w:rsid w:val="2C08574B"/>
    <w:rsid w:val="2C0A0C4E"/>
    <w:rsid w:val="2C0C4151"/>
    <w:rsid w:val="2C0D5456"/>
    <w:rsid w:val="2C0E7654"/>
    <w:rsid w:val="2C113E5C"/>
    <w:rsid w:val="2C1218DE"/>
    <w:rsid w:val="2C12605B"/>
    <w:rsid w:val="2C13735F"/>
    <w:rsid w:val="2C144DE1"/>
    <w:rsid w:val="2C1B1B52"/>
    <w:rsid w:val="2C1C21ED"/>
    <w:rsid w:val="2C1D1E6D"/>
    <w:rsid w:val="2C1D7C6F"/>
    <w:rsid w:val="2C216675"/>
    <w:rsid w:val="2C231B78"/>
    <w:rsid w:val="2C2417F8"/>
    <w:rsid w:val="2C24507B"/>
    <w:rsid w:val="2C26057E"/>
    <w:rsid w:val="2C291503"/>
    <w:rsid w:val="2C2A3701"/>
    <w:rsid w:val="2C2C2488"/>
    <w:rsid w:val="2C31308C"/>
    <w:rsid w:val="2C320B0E"/>
    <w:rsid w:val="2C354361"/>
    <w:rsid w:val="2C364F95"/>
    <w:rsid w:val="2C365A9F"/>
    <w:rsid w:val="2C370819"/>
    <w:rsid w:val="2C372A17"/>
    <w:rsid w:val="2C3A179D"/>
    <w:rsid w:val="2C3E3247"/>
    <w:rsid w:val="2C416BAA"/>
    <w:rsid w:val="2C4509EF"/>
    <w:rsid w:val="2C470AB3"/>
    <w:rsid w:val="2C482CB1"/>
    <w:rsid w:val="2C5348C6"/>
    <w:rsid w:val="2C547DC9"/>
    <w:rsid w:val="2C5D2C57"/>
    <w:rsid w:val="2C603BDB"/>
    <w:rsid w:val="2C622962"/>
    <w:rsid w:val="2C6538E6"/>
    <w:rsid w:val="2C661368"/>
    <w:rsid w:val="2C665AE5"/>
    <w:rsid w:val="2C6C79EE"/>
    <w:rsid w:val="2C6D2EF1"/>
    <w:rsid w:val="2C7118F7"/>
    <w:rsid w:val="2C7176F9"/>
    <w:rsid w:val="2C72517A"/>
    <w:rsid w:val="2C773801"/>
    <w:rsid w:val="2C784B05"/>
    <w:rsid w:val="2C796D04"/>
    <w:rsid w:val="2C801F12"/>
    <w:rsid w:val="2C825415"/>
    <w:rsid w:val="2C840918"/>
    <w:rsid w:val="2C845095"/>
    <w:rsid w:val="2C852B16"/>
    <w:rsid w:val="2C866019"/>
    <w:rsid w:val="2C88151C"/>
    <w:rsid w:val="2C8A2821"/>
    <w:rsid w:val="2C8B02A3"/>
    <w:rsid w:val="2C906929"/>
    <w:rsid w:val="2C921E2C"/>
    <w:rsid w:val="2C94532F"/>
    <w:rsid w:val="2C9762B4"/>
    <w:rsid w:val="2CA049C5"/>
    <w:rsid w:val="2CA12446"/>
    <w:rsid w:val="2CA35449"/>
    <w:rsid w:val="2CA433CB"/>
    <w:rsid w:val="2CA5304B"/>
    <w:rsid w:val="2CA568CE"/>
    <w:rsid w:val="2CA7654E"/>
    <w:rsid w:val="2CAC6259"/>
    <w:rsid w:val="2CB04C5F"/>
    <w:rsid w:val="2CB8206C"/>
    <w:rsid w:val="2CBD64F3"/>
    <w:rsid w:val="2CC1297B"/>
    <w:rsid w:val="2CC203FD"/>
    <w:rsid w:val="2CCA108C"/>
    <w:rsid w:val="2CCA5809"/>
    <w:rsid w:val="2CCE420F"/>
    <w:rsid w:val="2CD10A17"/>
    <w:rsid w:val="2CD843BB"/>
    <w:rsid w:val="2CDA38A5"/>
    <w:rsid w:val="2CDA5AA3"/>
    <w:rsid w:val="2CDC0FA6"/>
    <w:rsid w:val="2CDD482A"/>
    <w:rsid w:val="2CDE44AA"/>
    <w:rsid w:val="2CDF1F2B"/>
    <w:rsid w:val="2CE02702"/>
    <w:rsid w:val="2CE9283B"/>
    <w:rsid w:val="2CEA02BC"/>
    <w:rsid w:val="2CEC7043"/>
    <w:rsid w:val="2CED40D9"/>
    <w:rsid w:val="2CED4AC4"/>
    <w:rsid w:val="2CF4664D"/>
    <w:rsid w:val="2CF57952"/>
    <w:rsid w:val="2CF775D2"/>
    <w:rsid w:val="2CF92AD5"/>
    <w:rsid w:val="2CFE27E0"/>
    <w:rsid w:val="2CFE6F5D"/>
    <w:rsid w:val="2D005CE3"/>
    <w:rsid w:val="2D013765"/>
    <w:rsid w:val="2D017EE1"/>
    <w:rsid w:val="2D025963"/>
    <w:rsid w:val="2D0568E8"/>
    <w:rsid w:val="2D061DEB"/>
    <w:rsid w:val="2D0852EE"/>
    <w:rsid w:val="2D0C3CF4"/>
    <w:rsid w:val="2D0F04FC"/>
    <w:rsid w:val="2D125BFD"/>
    <w:rsid w:val="2D1A508D"/>
    <w:rsid w:val="2D1D7812"/>
    <w:rsid w:val="2D201C96"/>
    <w:rsid w:val="2D223C99"/>
    <w:rsid w:val="2D254C1E"/>
    <w:rsid w:val="2D260121"/>
    <w:rsid w:val="2D275BA3"/>
    <w:rsid w:val="2D2910A6"/>
    <w:rsid w:val="2D2E552D"/>
    <w:rsid w:val="2D2F6832"/>
    <w:rsid w:val="2D3042B4"/>
    <w:rsid w:val="2D342CBA"/>
    <w:rsid w:val="2D347437"/>
    <w:rsid w:val="2D35073C"/>
    <w:rsid w:val="2D3703BB"/>
    <w:rsid w:val="2D3816C0"/>
    <w:rsid w:val="2D3A1340"/>
    <w:rsid w:val="2D3D5B48"/>
    <w:rsid w:val="2D3E7D46"/>
    <w:rsid w:val="2D41454E"/>
    <w:rsid w:val="2D455153"/>
    <w:rsid w:val="2D462BD4"/>
    <w:rsid w:val="2D466457"/>
    <w:rsid w:val="2D48195B"/>
    <w:rsid w:val="2D4A4E5E"/>
    <w:rsid w:val="2D4C0361"/>
    <w:rsid w:val="2D4C4ADE"/>
    <w:rsid w:val="2D4F12E5"/>
    <w:rsid w:val="2D5A1875"/>
    <w:rsid w:val="2D5C2B7A"/>
    <w:rsid w:val="2D5E607D"/>
    <w:rsid w:val="2D611200"/>
    <w:rsid w:val="2D673109"/>
    <w:rsid w:val="2D67698C"/>
    <w:rsid w:val="2D6F0515"/>
    <w:rsid w:val="2D6F3D99"/>
    <w:rsid w:val="2D714D1A"/>
    <w:rsid w:val="2D71729C"/>
    <w:rsid w:val="2D724D1D"/>
    <w:rsid w:val="2D740220"/>
    <w:rsid w:val="2D7846A8"/>
    <w:rsid w:val="2D7968A6"/>
    <w:rsid w:val="2D7C30AE"/>
    <w:rsid w:val="2D821D81"/>
    <w:rsid w:val="2D8404BB"/>
    <w:rsid w:val="2D8A23C4"/>
    <w:rsid w:val="2D8B7E46"/>
    <w:rsid w:val="2D8C58C7"/>
    <w:rsid w:val="2D8D147C"/>
    <w:rsid w:val="2D8E0DCA"/>
    <w:rsid w:val="2D8F3758"/>
    <w:rsid w:val="2D932CD3"/>
    <w:rsid w:val="2D946557"/>
    <w:rsid w:val="2D974F5D"/>
    <w:rsid w:val="2D9774DB"/>
    <w:rsid w:val="2D98715B"/>
    <w:rsid w:val="2D9B00E0"/>
    <w:rsid w:val="2D9C43CC"/>
    <w:rsid w:val="2D9C5B61"/>
    <w:rsid w:val="2D9E1065"/>
    <w:rsid w:val="2DA1586C"/>
    <w:rsid w:val="2DA30D70"/>
    <w:rsid w:val="2DA467F1"/>
    <w:rsid w:val="2DA509EF"/>
    <w:rsid w:val="2DA77776"/>
    <w:rsid w:val="2DA851F7"/>
    <w:rsid w:val="2DA873F6"/>
    <w:rsid w:val="2DAA28F9"/>
    <w:rsid w:val="2DAC0A59"/>
    <w:rsid w:val="2DAE12FF"/>
    <w:rsid w:val="2DAE7101"/>
    <w:rsid w:val="2DB04802"/>
    <w:rsid w:val="2DB27D05"/>
    <w:rsid w:val="2DB35787"/>
    <w:rsid w:val="2DB43208"/>
    <w:rsid w:val="2DB46201"/>
    <w:rsid w:val="2DB50C8A"/>
    <w:rsid w:val="2DB61F8F"/>
    <w:rsid w:val="2DB87198"/>
    <w:rsid w:val="2DB92F13"/>
    <w:rsid w:val="2DBB2B93"/>
    <w:rsid w:val="2DBC3E98"/>
    <w:rsid w:val="2DBE5AC1"/>
    <w:rsid w:val="2DBF1599"/>
    <w:rsid w:val="2DC0289E"/>
    <w:rsid w:val="2DC1251E"/>
    <w:rsid w:val="2DC33823"/>
    <w:rsid w:val="2DC50F24"/>
    <w:rsid w:val="2DC74427"/>
    <w:rsid w:val="2DC81EA9"/>
    <w:rsid w:val="2DCA53AC"/>
    <w:rsid w:val="2DCD6330"/>
    <w:rsid w:val="2DCE3DB2"/>
    <w:rsid w:val="2DD3023A"/>
    <w:rsid w:val="2DDD3FC1"/>
    <w:rsid w:val="2DEC6BE5"/>
    <w:rsid w:val="2DF80479"/>
    <w:rsid w:val="2DFA177E"/>
    <w:rsid w:val="2DFB13FE"/>
    <w:rsid w:val="2DFE2383"/>
    <w:rsid w:val="2E001109"/>
    <w:rsid w:val="2E005886"/>
    <w:rsid w:val="2E04428C"/>
    <w:rsid w:val="2E047B0F"/>
    <w:rsid w:val="2E051D0E"/>
    <w:rsid w:val="2E055591"/>
    <w:rsid w:val="2E0B749A"/>
    <w:rsid w:val="2E0C1698"/>
    <w:rsid w:val="2E0C4F1C"/>
    <w:rsid w:val="2E0E041F"/>
    <w:rsid w:val="2E142328"/>
    <w:rsid w:val="2E151FA8"/>
    <w:rsid w:val="2E157DAA"/>
    <w:rsid w:val="2E166977"/>
    <w:rsid w:val="2E1732AD"/>
    <w:rsid w:val="2E180D2E"/>
    <w:rsid w:val="2E1B7734"/>
    <w:rsid w:val="2E1E06B9"/>
    <w:rsid w:val="2E1F28B7"/>
    <w:rsid w:val="2E200339"/>
    <w:rsid w:val="2E203BBC"/>
    <w:rsid w:val="2E21163E"/>
    <w:rsid w:val="2E262242"/>
    <w:rsid w:val="2E280FC9"/>
    <w:rsid w:val="2E285745"/>
    <w:rsid w:val="2E2A66CA"/>
    <w:rsid w:val="2E2D764F"/>
    <w:rsid w:val="2E3624DD"/>
    <w:rsid w:val="2E393461"/>
    <w:rsid w:val="2E3C43E6"/>
    <w:rsid w:val="2E3D2EAD"/>
    <w:rsid w:val="2E3E78E9"/>
    <w:rsid w:val="2E3F536B"/>
    <w:rsid w:val="2E404FC4"/>
    <w:rsid w:val="2E424AD5"/>
    <w:rsid w:val="2E445076"/>
    <w:rsid w:val="2E51438B"/>
    <w:rsid w:val="2E576295"/>
    <w:rsid w:val="2E5B4C9B"/>
    <w:rsid w:val="2E5D019E"/>
    <w:rsid w:val="2E601123"/>
    <w:rsid w:val="2E63592A"/>
    <w:rsid w:val="2E697834"/>
    <w:rsid w:val="2E6A3E61"/>
    <w:rsid w:val="2E6D0438"/>
    <w:rsid w:val="2E6F393B"/>
    <w:rsid w:val="2E6F71BF"/>
    <w:rsid w:val="2E700C2F"/>
    <w:rsid w:val="2E716E3E"/>
    <w:rsid w:val="2E732342"/>
    <w:rsid w:val="2E743646"/>
    <w:rsid w:val="2E755845"/>
    <w:rsid w:val="2E764E5E"/>
    <w:rsid w:val="2E766B49"/>
    <w:rsid w:val="2E7A5550"/>
    <w:rsid w:val="2E7B51CF"/>
    <w:rsid w:val="2E7C0A53"/>
    <w:rsid w:val="2E7C6529"/>
    <w:rsid w:val="2E7E3F56"/>
    <w:rsid w:val="2E7F3BD6"/>
    <w:rsid w:val="2E8438E1"/>
    <w:rsid w:val="2E855ADF"/>
    <w:rsid w:val="2E8D17C7"/>
    <w:rsid w:val="2E8E096D"/>
    <w:rsid w:val="2E903E70"/>
    <w:rsid w:val="2E954277"/>
    <w:rsid w:val="2E97707E"/>
    <w:rsid w:val="2E984B00"/>
    <w:rsid w:val="2E9B7C83"/>
    <w:rsid w:val="2E9C5704"/>
    <w:rsid w:val="2EA0410A"/>
    <w:rsid w:val="2EA22E91"/>
    <w:rsid w:val="2EA3508F"/>
    <w:rsid w:val="2EA61897"/>
    <w:rsid w:val="2EA66014"/>
    <w:rsid w:val="2EA81517"/>
    <w:rsid w:val="2EAC599E"/>
    <w:rsid w:val="2EB85034"/>
    <w:rsid w:val="2EB92AB6"/>
    <w:rsid w:val="2EBC045D"/>
    <w:rsid w:val="2EBC3A3B"/>
    <w:rsid w:val="2EBD19D6"/>
    <w:rsid w:val="2EC333C5"/>
    <w:rsid w:val="2EC40E47"/>
    <w:rsid w:val="2EC952CF"/>
    <w:rsid w:val="2ECB4055"/>
    <w:rsid w:val="2ECB6253"/>
    <w:rsid w:val="2ECC3CD5"/>
    <w:rsid w:val="2ECF4C5A"/>
    <w:rsid w:val="2ED1015D"/>
    <w:rsid w:val="2ED21461"/>
    <w:rsid w:val="2ED25BDE"/>
    <w:rsid w:val="2ED33660"/>
    <w:rsid w:val="2ED90DEC"/>
    <w:rsid w:val="2ED964C1"/>
    <w:rsid w:val="2EDB42EF"/>
    <w:rsid w:val="2EDC1D71"/>
    <w:rsid w:val="2EDD77F3"/>
    <w:rsid w:val="2EDF2CF6"/>
    <w:rsid w:val="2EE6487F"/>
    <w:rsid w:val="2EE67135"/>
    <w:rsid w:val="2EEB3529"/>
    <w:rsid w:val="2EED420A"/>
    <w:rsid w:val="2EF0518E"/>
    <w:rsid w:val="2EF67098"/>
    <w:rsid w:val="2EF85E1E"/>
    <w:rsid w:val="2EFA1321"/>
    <w:rsid w:val="2EFC6A22"/>
    <w:rsid w:val="2EFD22A6"/>
    <w:rsid w:val="2EFE7D27"/>
    <w:rsid w:val="2F043E2F"/>
    <w:rsid w:val="2F0518B0"/>
    <w:rsid w:val="2F067332"/>
    <w:rsid w:val="2F0A5D38"/>
    <w:rsid w:val="2F0D6CBD"/>
    <w:rsid w:val="2F1156C3"/>
    <w:rsid w:val="2F152201"/>
    <w:rsid w:val="2F15794C"/>
    <w:rsid w:val="2F1C4D59"/>
    <w:rsid w:val="2F1C7B6E"/>
    <w:rsid w:val="2F1E025C"/>
    <w:rsid w:val="2F234777"/>
    <w:rsid w:val="2F257BE7"/>
    <w:rsid w:val="2F265668"/>
    <w:rsid w:val="2F280B6B"/>
    <w:rsid w:val="2F2965ED"/>
    <w:rsid w:val="2F2B1AF0"/>
    <w:rsid w:val="2F2C7572"/>
    <w:rsid w:val="2F31727D"/>
    <w:rsid w:val="2F332780"/>
    <w:rsid w:val="2F340201"/>
    <w:rsid w:val="2F342400"/>
    <w:rsid w:val="2F380E06"/>
    <w:rsid w:val="2F3E6592"/>
    <w:rsid w:val="2F406212"/>
    <w:rsid w:val="2F432A1A"/>
    <w:rsid w:val="2F475B9D"/>
    <w:rsid w:val="2F486EA2"/>
    <w:rsid w:val="2F4910A0"/>
    <w:rsid w:val="2F4A23A5"/>
    <w:rsid w:val="2F4B7E26"/>
    <w:rsid w:val="2F4C7AA6"/>
    <w:rsid w:val="2F511D30"/>
    <w:rsid w:val="2F563C39"/>
    <w:rsid w:val="2F5716BB"/>
    <w:rsid w:val="2F5A263F"/>
    <w:rsid w:val="2F5B00C1"/>
    <w:rsid w:val="2F5E57C2"/>
    <w:rsid w:val="2F601055"/>
    <w:rsid w:val="2F6446E6"/>
    <w:rsid w:val="2F666452"/>
    <w:rsid w:val="2F673ED3"/>
    <w:rsid w:val="2F6973D6"/>
    <w:rsid w:val="2F6B4AD8"/>
    <w:rsid w:val="2F700F60"/>
    <w:rsid w:val="2F7047E3"/>
    <w:rsid w:val="2F712264"/>
    <w:rsid w:val="2F781BEF"/>
    <w:rsid w:val="2F78636C"/>
    <w:rsid w:val="2F797671"/>
    <w:rsid w:val="2F7B2B74"/>
    <w:rsid w:val="2F7C05F5"/>
    <w:rsid w:val="2F8224FF"/>
    <w:rsid w:val="2F8A538D"/>
    <w:rsid w:val="2F92601C"/>
    <w:rsid w:val="2F933A9E"/>
    <w:rsid w:val="2F96119F"/>
    <w:rsid w:val="2F964A23"/>
    <w:rsid w:val="2F9846A2"/>
    <w:rsid w:val="2F987F26"/>
    <w:rsid w:val="2FA05332"/>
    <w:rsid w:val="2FA12DB4"/>
    <w:rsid w:val="2FA33D38"/>
    <w:rsid w:val="2FA5723B"/>
    <w:rsid w:val="2FA6143A"/>
    <w:rsid w:val="2FAA7E40"/>
    <w:rsid w:val="2FAC6BC6"/>
    <w:rsid w:val="2FAD4648"/>
    <w:rsid w:val="2FAE20C9"/>
    <w:rsid w:val="2FAE299B"/>
    <w:rsid w:val="2FAF7B4B"/>
    <w:rsid w:val="2FB3074F"/>
    <w:rsid w:val="2FB32CCE"/>
    <w:rsid w:val="2FB616D4"/>
    <w:rsid w:val="2FB92659"/>
    <w:rsid w:val="2FBA00DA"/>
    <w:rsid w:val="2FBA5EDC"/>
    <w:rsid w:val="2FBB13DF"/>
    <w:rsid w:val="2FC05867"/>
    <w:rsid w:val="2FC7196E"/>
    <w:rsid w:val="2FCA6176"/>
    <w:rsid w:val="2FCB0375"/>
    <w:rsid w:val="2FD0227E"/>
    <w:rsid w:val="2FE0031A"/>
    <w:rsid w:val="2FE210F8"/>
    <w:rsid w:val="2FE547A2"/>
    <w:rsid w:val="2FE95D01"/>
    <w:rsid w:val="2FE95EC5"/>
    <w:rsid w:val="2FEB66AB"/>
    <w:rsid w:val="2FED1556"/>
    <w:rsid w:val="2FF16036"/>
    <w:rsid w:val="2FF23AB7"/>
    <w:rsid w:val="2FFB6945"/>
    <w:rsid w:val="2FFD1E48"/>
    <w:rsid w:val="30041C4E"/>
    <w:rsid w:val="30047255"/>
    <w:rsid w:val="30083A5D"/>
    <w:rsid w:val="300C7DD0"/>
    <w:rsid w:val="300D5966"/>
    <w:rsid w:val="300E7B64"/>
    <w:rsid w:val="30110AE9"/>
    <w:rsid w:val="30133FEC"/>
    <w:rsid w:val="301452F1"/>
    <w:rsid w:val="301574EF"/>
    <w:rsid w:val="301607F4"/>
    <w:rsid w:val="30221728"/>
    <w:rsid w:val="30224607"/>
    <w:rsid w:val="30234286"/>
    <w:rsid w:val="30272C8D"/>
    <w:rsid w:val="30276510"/>
    <w:rsid w:val="302C2998"/>
    <w:rsid w:val="302D0419"/>
    <w:rsid w:val="30332322"/>
    <w:rsid w:val="30347DA4"/>
    <w:rsid w:val="30351FA2"/>
    <w:rsid w:val="3039642A"/>
    <w:rsid w:val="303B772F"/>
    <w:rsid w:val="303C2C32"/>
    <w:rsid w:val="303D06B3"/>
    <w:rsid w:val="303F0333"/>
    <w:rsid w:val="30427AA5"/>
    <w:rsid w:val="30430644"/>
    <w:rsid w:val="30463541"/>
    <w:rsid w:val="304E094E"/>
    <w:rsid w:val="30555D5A"/>
    <w:rsid w:val="3059019D"/>
    <w:rsid w:val="30594760"/>
    <w:rsid w:val="305C56E5"/>
    <w:rsid w:val="305F1EED"/>
    <w:rsid w:val="305F666A"/>
    <w:rsid w:val="30611B6D"/>
    <w:rsid w:val="30635070"/>
    <w:rsid w:val="30661878"/>
    <w:rsid w:val="30673A76"/>
    <w:rsid w:val="30696F79"/>
    <w:rsid w:val="306D1203"/>
    <w:rsid w:val="306E0E83"/>
    <w:rsid w:val="3073310C"/>
    <w:rsid w:val="3076628F"/>
    <w:rsid w:val="30785015"/>
    <w:rsid w:val="307F49A0"/>
    <w:rsid w:val="30850AA8"/>
    <w:rsid w:val="30866529"/>
    <w:rsid w:val="308A2D31"/>
    <w:rsid w:val="308D1737"/>
    <w:rsid w:val="308E3936"/>
    <w:rsid w:val="308F0A11"/>
    <w:rsid w:val="308F7E72"/>
    <w:rsid w:val="309026BC"/>
    <w:rsid w:val="309148BA"/>
    <w:rsid w:val="309440A1"/>
    <w:rsid w:val="309767C4"/>
    <w:rsid w:val="309B0A4D"/>
    <w:rsid w:val="309B51CA"/>
    <w:rsid w:val="309D06CD"/>
    <w:rsid w:val="309E19D2"/>
    <w:rsid w:val="309F7453"/>
    <w:rsid w:val="30AC6769"/>
    <w:rsid w:val="30B12BF1"/>
    <w:rsid w:val="30BA5A7F"/>
    <w:rsid w:val="30BE4485"/>
    <w:rsid w:val="30CA5D19"/>
    <w:rsid w:val="30CB379B"/>
    <w:rsid w:val="30CB701E"/>
    <w:rsid w:val="30CF21A1"/>
    <w:rsid w:val="30D23125"/>
    <w:rsid w:val="30D90532"/>
    <w:rsid w:val="30DB1837"/>
    <w:rsid w:val="30DB3A35"/>
    <w:rsid w:val="30DE27BB"/>
    <w:rsid w:val="30E03740"/>
    <w:rsid w:val="30E233C0"/>
    <w:rsid w:val="30E65649"/>
    <w:rsid w:val="30E71077"/>
    <w:rsid w:val="30E77847"/>
    <w:rsid w:val="30EB624E"/>
    <w:rsid w:val="30ED546B"/>
    <w:rsid w:val="30EF26D5"/>
    <w:rsid w:val="30F05F59"/>
    <w:rsid w:val="30F10937"/>
    <w:rsid w:val="30F2145C"/>
    <w:rsid w:val="30F4495F"/>
    <w:rsid w:val="30F67E62"/>
    <w:rsid w:val="30F73365"/>
    <w:rsid w:val="30F960DF"/>
    <w:rsid w:val="30FD526E"/>
    <w:rsid w:val="31037178"/>
    <w:rsid w:val="31041376"/>
    <w:rsid w:val="31064879"/>
    <w:rsid w:val="31075B7E"/>
    <w:rsid w:val="31077D7C"/>
    <w:rsid w:val="310D1C85"/>
    <w:rsid w:val="31102C0A"/>
    <w:rsid w:val="31137412"/>
    <w:rsid w:val="3114202C"/>
    <w:rsid w:val="31144E94"/>
    <w:rsid w:val="31216728"/>
    <w:rsid w:val="312241A9"/>
    <w:rsid w:val="31231C2B"/>
    <w:rsid w:val="312A4E39"/>
    <w:rsid w:val="312B4AB9"/>
    <w:rsid w:val="312E12C1"/>
    <w:rsid w:val="312E5A3D"/>
    <w:rsid w:val="312F6D42"/>
    <w:rsid w:val="313431CA"/>
    <w:rsid w:val="313553C8"/>
    <w:rsid w:val="313A63D7"/>
    <w:rsid w:val="313C05D6"/>
    <w:rsid w:val="313C4D53"/>
    <w:rsid w:val="313D27D5"/>
    <w:rsid w:val="313E0256"/>
    <w:rsid w:val="31406FDD"/>
    <w:rsid w:val="31445AD2"/>
    <w:rsid w:val="31460EE6"/>
    <w:rsid w:val="314743E9"/>
    <w:rsid w:val="31476967"/>
    <w:rsid w:val="314D62F2"/>
    <w:rsid w:val="314F5556"/>
    <w:rsid w:val="31507277"/>
    <w:rsid w:val="315423FA"/>
    <w:rsid w:val="31576C02"/>
    <w:rsid w:val="315A1D85"/>
    <w:rsid w:val="315C5288"/>
    <w:rsid w:val="315F620C"/>
    <w:rsid w:val="31607511"/>
    <w:rsid w:val="31653999"/>
    <w:rsid w:val="31696B1C"/>
    <w:rsid w:val="316A7E21"/>
    <w:rsid w:val="316C3324"/>
    <w:rsid w:val="316C7AA1"/>
    <w:rsid w:val="317177AC"/>
    <w:rsid w:val="3172742B"/>
    <w:rsid w:val="3174292F"/>
    <w:rsid w:val="31751578"/>
    <w:rsid w:val="31763C33"/>
    <w:rsid w:val="31765E32"/>
    <w:rsid w:val="318254C8"/>
    <w:rsid w:val="3187194F"/>
    <w:rsid w:val="318B0355"/>
    <w:rsid w:val="318C280E"/>
    <w:rsid w:val="31917CE0"/>
    <w:rsid w:val="319331E3"/>
    <w:rsid w:val="3198766B"/>
    <w:rsid w:val="319A63F2"/>
    <w:rsid w:val="319B3E73"/>
    <w:rsid w:val="319F2879"/>
    <w:rsid w:val="31A002FB"/>
    <w:rsid w:val="31A27F7B"/>
    <w:rsid w:val="31A3127F"/>
    <w:rsid w:val="31A81E84"/>
    <w:rsid w:val="31A93189"/>
    <w:rsid w:val="31AC410D"/>
    <w:rsid w:val="31AC630C"/>
    <w:rsid w:val="31B02B14"/>
    <w:rsid w:val="31B46F9B"/>
    <w:rsid w:val="31B5119A"/>
    <w:rsid w:val="31BA5621"/>
    <w:rsid w:val="31BD65A6"/>
    <w:rsid w:val="31BE4028"/>
    <w:rsid w:val="31BF532C"/>
    <w:rsid w:val="31C12A2E"/>
    <w:rsid w:val="31C74937"/>
    <w:rsid w:val="31C801BA"/>
    <w:rsid w:val="31C85C3C"/>
    <w:rsid w:val="31C936BD"/>
    <w:rsid w:val="31CA113F"/>
    <w:rsid w:val="31CA58BC"/>
    <w:rsid w:val="31CE42C2"/>
    <w:rsid w:val="31CF55C7"/>
    <w:rsid w:val="31D10ACA"/>
    <w:rsid w:val="31D33FCD"/>
    <w:rsid w:val="31D41A4F"/>
    <w:rsid w:val="31DF7DE0"/>
    <w:rsid w:val="31E10D64"/>
    <w:rsid w:val="31E74F8D"/>
    <w:rsid w:val="31F9640B"/>
    <w:rsid w:val="31FB190E"/>
    <w:rsid w:val="31FD5849"/>
    <w:rsid w:val="31FE2893"/>
    <w:rsid w:val="31FF0314"/>
    <w:rsid w:val="32001619"/>
    <w:rsid w:val="3201709B"/>
    <w:rsid w:val="32042FF1"/>
    <w:rsid w:val="32063522"/>
    <w:rsid w:val="320B7BFA"/>
    <w:rsid w:val="320F63B0"/>
    <w:rsid w:val="32106030"/>
    <w:rsid w:val="32127335"/>
    <w:rsid w:val="321759BB"/>
    <w:rsid w:val="3218123E"/>
    <w:rsid w:val="321B7C44"/>
    <w:rsid w:val="322162CA"/>
    <w:rsid w:val="322275CF"/>
    <w:rsid w:val="322C7EDF"/>
    <w:rsid w:val="32311DE8"/>
    <w:rsid w:val="323460BD"/>
    <w:rsid w:val="323474E9"/>
    <w:rsid w:val="32354F6B"/>
    <w:rsid w:val="323629ED"/>
    <w:rsid w:val="32381773"/>
    <w:rsid w:val="323E367C"/>
    <w:rsid w:val="324032FC"/>
    <w:rsid w:val="32410D7E"/>
    <w:rsid w:val="32417A94"/>
    <w:rsid w:val="32453007"/>
    <w:rsid w:val="32460A89"/>
    <w:rsid w:val="3249748F"/>
    <w:rsid w:val="324C0413"/>
    <w:rsid w:val="324C0DBC"/>
    <w:rsid w:val="324C7D2D"/>
    <w:rsid w:val="32560D23"/>
    <w:rsid w:val="32584226"/>
    <w:rsid w:val="325C2C2C"/>
    <w:rsid w:val="32601632"/>
    <w:rsid w:val="32604EB6"/>
    <w:rsid w:val="326822C2"/>
    <w:rsid w:val="32691F42"/>
    <w:rsid w:val="32697D44"/>
    <w:rsid w:val="326B0CC8"/>
    <w:rsid w:val="327018CD"/>
    <w:rsid w:val="327348EE"/>
    <w:rsid w:val="327515D8"/>
    <w:rsid w:val="32774ADB"/>
    <w:rsid w:val="327921DC"/>
    <w:rsid w:val="327B225B"/>
    <w:rsid w:val="327C2C35"/>
    <w:rsid w:val="327D69E4"/>
    <w:rsid w:val="327F1EE7"/>
    <w:rsid w:val="328175E9"/>
    <w:rsid w:val="328A5CFA"/>
    <w:rsid w:val="328C11FD"/>
    <w:rsid w:val="32955444"/>
    <w:rsid w:val="32956289"/>
    <w:rsid w:val="32961B0D"/>
    <w:rsid w:val="32990513"/>
    <w:rsid w:val="329C1497"/>
    <w:rsid w:val="329F241C"/>
    <w:rsid w:val="329F4D04"/>
    <w:rsid w:val="32A07E9E"/>
    <w:rsid w:val="32A50AA2"/>
    <w:rsid w:val="32A73FA5"/>
    <w:rsid w:val="32A974A8"/>
    <w:rsid w:val="32AD1732"/>
    <w:rsid w:val="32B026B6"/>
    <w:rsid w:val="32B310BD"/>
    <w:rsid w:val="32B85544"/>
    <w:rsid w:val="32BD19CC"/>
    <w:rsid w:val="32C37159"/>
    <w:rsid w:val="32C41357"/>
    <w:rsid w:val="32C600DD"/>
    <w:rsid w:val="32C835E0"/>
    <w:rsid w:val="32CD1C66"/>
    <w:rsid w:val="32CD7A68"/>
    <w:rsid w:val="32CF5169"/>
    <w:rsid w:val="32D11349"/>
    <w:rsid w:val="32D21971"/>
    <w:rsid w:val="32D33B70"/>
    <w:rsid w:val="32D44E75"/>
    <w:rsid w:val="32D528F6"/>
    <w:rsid w:val="32D75DF9"/>
    <w:rsid w:val="32D8387B"/>
    <w:rsid w:val="32E20907"/>
    <w:rsid w:val="32E26388"/>
    <w:rsid w:val="32E31C0C"/>
    <w:rsid w:val="32E36F4F"/>
    <w:rsid w:val="32E5510F"/>
    <w:rsid w:val="32EC6C98"/>
    <w:rsid w:val="32F0569E"/>
    <w:rsid w:val="32F47928"/>
    <w:rsid w:val="32F675A7"/>
    <w:rsid w:val="32F708AC"/>
    <w:rsid w:val="32F82AAB"/>
    <w:rsid w:val="32F93DAF"/>
    <w:rsid w:val="330111BC"/>
    <w:rsid w:val="330133BA"/>
    <w:rsid w:val="3304433F"/>
    <w:rsid w:val="33051DC0"/>
    <w:rsid w:val="330630C5"/>
    <w:rsid w:val="33070B47"/>
    <w:rsid w:val="330A1ACB"/>
    <w:rsid w:val="330B46AE"/>
    <w:rsid w:val="330B754D"/>
    <w:rsid w:val="330E04D1"/>
    <w:rsid w:val="331423DB"/>
    <w:rsid w:val="33157E5C"/>
    <w:rsid w:val="332735FA"/>
    <w:rsid w:val="332B3C8B"/>
    <w:rsid w:val="332C3305"/>
    <w:rsid w:val="33306488"/>
    <w:rsid w:val="3333740C"/>
    <w:rsid w:val="33340711"/>
    <w:rsid w:val="33371696"/>
    <w:rsid w:val="33381316"/>
    <w:rsid w:val="33396D97"/>
    <w:rsid w:val="333C7D1C"/>
    <w:rsid w:val="333D579D"/>
    <w:rsid w:val="334141A4"/>
    <w:rsid w:val="33417A27"/>
    <w:rsid w:val="33463EAF"/>
    <w:rsid w:val="33494E33"/>
    <w:rsid w:val="334F0F3B"/>
    <w:rsid w:val="33535743"/>
    <w:rsid w:val="335B756D"/>
    <w:rsid w:val="33604A58"/>
    <w:rsid w:val="33681E65"/>
    <w:rsid w:val="33684063"/>
    <w:rsid w:val="336B2DEA"/>
    <w:rsid w:val="336C2A69"/>
    <w:rsid w:val="336E17F0"/>
    <w:rsid w:val="33724973"/>
    <w:rsid w:val="33730803"/>
    <w:rsid w:val="33747E76"/>
    <w:rsid w:val="3375117B"/>
    <w:rsid w:val="337D6587"/>
    <w:rsid w:val="337E4009"/>
    <w:rsid w:val="33851415"/>
    <w:rsid w:val="3388239A"/>
    <w:rsid w:val="338A1C5E"/>
    <w:rsid w:val="338B331E"/>
    <w:rsid w:val="338F55A8"/>
    <w:rsid w:val="33903029"/>
    <w:rsid w:val="33910AAB"/>
    <w:rsid w:val="33922CA9"/>
    <w:rsid w:val="339461AC"/>
    <w:rsid w:val="339B5B37"/>
    <w:rsid w:val="339F7DC0"/>
    <w:rsid w:val="33A05842"/>
    <w:rsid w:val="33A46447"/>
    <w:rsid w:val="33A66585"/>
    <w:rsid w:val="33A773CB"/>
    <w:rsid w:val="33A9069D"/>
    <w:rsid w:val="33AB5DD1"/>
    <w:rsid w:val="33AC70D6"/>
    <w:rsid w:val="33AF005B"/>
    <w:rsid w:val="33B02259"/>
    <w:rsid w:val="33B331DE"/>
    <w:rsid w:val="33B466E1"/>
    <w:rsid w:val="33B61BE4"/>
    <w:rsid w:val="33B77665"/>
    <w:rsid w:val="33B9096A"/>
    <w:rsid w:val="33BB3E6D"/>
    <w:rsid w:val="33BF02F5"/>
    <w:rsid w:val="33C5697B"/>
    <w:rsid w:val="33C95381"/>
    <w:rsid w:val="33CB0884"/>
    <w:rsid w:val="33CC1B89"/>
    <w:rsid w:val="33CC6306"/>
    <w:rsid w:val="33D00590"/>
    <w:rsid w:val="33D16011"/>
    <w:rsid w:val="33D33712"/>
    <w:rsid w:val="33D41194"/>
    <w:rsid w:val="33D67F1A"/>
    <w:rsid w:val="33DA4B1D"/>
    <w:rsid w:val="33E13BC3"/>
    <w:rsid w:val="33E317AE"/>
    <w:rsid w:val="33E54CB2"/>
    <w:rsid w:val="33E701B5"/>
    <w:rsid w:val="33E83B03"/>
    <w:rsid w:val="33ED7B40"/>
    <w:rsid w:val="33EE55C1"/>
    <w:rsid w:val="33F23FC7"/>
    <w:rsid w:val="33F971D5"/>
    <w:rsid w:val="33FB6E55"/>
    <w:rsid w:val="33FC48D7"/>
    <w:rsid w:val="33FF10DF"/>
    <w:rsid w:val="34041CE3"/>
    <w:rsid w:val="34052FE8"/>
    <w:rsid w:val="340A166E"/>
    <w:rsid w:val="340E0074"/>
    <w:rsid w:val="340F1379"/>
    <w:rsid w:val="3411487C"/>
    <w:rsid w:val="341222FE"/>
    <w:rsid w:val="34137D7F"/>
    <w:rsid w:val="34180984"/>
    <w:rsid w:val="341A3E87"/>
    <w:rsid w:val="341B4A8C"/>
    <w:rsid w:val="341D068F"/>
    <w:rsid w:val="34224B16"/>
    <w:rsid w:val="34226D15"/>
    <w:rsid w:val="34234796"/>
    <w:rsid w:val="3424001A"/>
    <w:rsid w:val="34257C99"/>
    <w:rsid w:val="34260F9E"/>
    <w:rsid w:val="342844A1"/>
    <w:rsid w:val="342D0929"/>
    <w:rsid w:val="342E2B27"/>
    <w:rsid w:val="34313AAC"/>
    <w:rsid w:val="34357F34"/>
    <w:rsid w:val="343659B5"/>
    <w:rsid w:val="343A01EC"/>
    <w:rsid w:val="344175CA"/>
    <w:rsid w:val="34455FD0"/>
    <w:rsid w:val="344F280E"/>
    <w:rsid w:val="34511DE2"/>
    <w:rsid w:val="34546879"/>
    <w:rsid w:val="345B5F75"/>
    <w:rsid w:val="345C5BF5"/>
    <w:rsid w:val="345F23FD"/>
    <w:rsid w:val="345F6B7A"/>
    <w:rsid w:val="34615900"/>
    <w:rsid w:val="34627AFE"/>
    <w:rsid w:val="34692D0C"/>
    <w:rsid w:val="346959F8"/>
    <w:rsid w:val="346B298C"/>
    <w:rsid w:val="346E7194"/>
    <w:rsid w:val="34712317"/>
    <w:rsid w:val="347A0A28"/>
    <w:rsid w:val="347A1EC1"/>
    <w:rsid w:val="347F162D"/>
    <w:rsid w:val="34802932"/>
    <w:rsid w:val="34806E53"/>
    <w:rsid w:val="34824CA8"/>
    <w:rsid w:val="34825E35"/>
    <w:rsid w:val="34856DB9"/>
    <w:rsid w:val="348744BB"/>
    <w:rsid w:val="34881F3C"/>
    <w:rsid w:val="34884FD5"/>
    <w:rsid w:val="348957C0"/>
    <w:rsid w:val="348E76C9"/>
    <w:rsid w:val="3491064E"/>
    <w:rsid w:val="34945433"/>
    <w:rsid w:val="34976CD4"/>
    <w:rsid w:val="349921D7"/>
    <w:rsid w:val="349C315B"/>
    <w:rsid w:val="349E40E0"/>
    <w:rsid w:val="349F1B61"/>
    <w:rsid w:val="349F7963"/>
    <w:rsid w:val="34A15065"/>
    <w:rsid w:val="34A53A6B"/>
    <w:rsid w:val="34A672EE"/>
    <w:rsid w:val="34AA3776"/>
    <w:rsid w:val="34AC6C79"/>
    <w:rsid w:val="34B0567F"/>
    <w:rsid w:val="34B20B82"/>
    <w:rsid w:val="34B7500A"/>
    <w:rsid w:val="34BD6F13"/>
    <w:rsid w:val="34C26C1E"/>
    <w:rsid w:val="34C67823"/>
    <w:rsid w:val="34CE4C2F"/>
    <w:rsid w:val="34D039B6"/>
    <w:rsid w:val="34D26EB9"/>
    <w:rsid w:val="34D3493A"/>
    <w:rsid w:val="34D423BC"/>
    <w:rsid w:val="34D6203C"/>
    <w:rsid w:val="34D73340"/>
    <w:rsid w:val="34D82FC0"/>
    <w:rsid w:val="34DB1D47"/>
    <w:rsid w:val="34DE2CCB"/>
    <w:rsid w:val="34DE40C3"/>
    <w:rsid w:val="34DF294B"/>
    <w:rsid w:val="34E03C50"/>
    <w:rsid w:val="34E622D6"/>
    <w:rsid w:val="34E735DB"/>
    <w:rsid w:val="34E8485A"/>
    <w:rsid w:val="34EE2F66"/>
    <w:rsid w:val="34EE76E2"/>
    <w:rsid w:val="34F13EEA"/>
    <w:rsid w:val="34F373ED"/>
    <w:rsid w:val="34F934F5"/>
    <w:rsid w:val="34FF53FE"/>
    <w:rsid w:val="35021C06"/>
    <w:rsid w:val="35026383"/>
    <w:rsid w:val="3507608E"/>
    <w:rsid w:val="35083B0F"/>
    <w:rsid w:val="350C2516"/>
    <w:rsid w:val="350E5A19"/>
    <w:rsid w:val="3510699D"/>
    <w:rsid w:val="35121EA0"/>
    <w:rsid w:val="351B4D2E"/>
    <w:rsid w:val="351F3735"/>
    <w:rsid w:val="35247BBC"/>
    <w:rsid w:val="35270B41"/>
    <w:rsid w:val="35291AC6"/>
    <w:rsid w:val="352978C7"/>
    <w:rsid w:val="352A7547"/>
    <w:rsid w:val="352D62CE"/>
    <w:rsid w:val="352E5F4D"/>
    <w:rsid w:val="35312755"/>
    <w:rsid w:val="35316ED2"/>
    <w:rsid w:val="353323D5"/>
    <w:rsid w:val="353327D7"/>
    <w:rsid w:val="353431B1"/>
    <w:rsid w:val="353558D8"/>
    <w:rsid w:val="3538685D"/>
    <w:rsid w:val="353B77E2"/>
    <w:rsid w:val="35414F6E"/>
    <w:rsid w:val="35424BEE"/>
    <w:rsid w:val="35430471"/>
    <w:rsid w:val="35445EF3"/>
    <w:rsid w:val="354A587E"/>
    <w:rsid w:val="354B7A7C"/>
    <w:rsid w:val="354C0D81"/>
    <w:rsid w:val="354E0A01"/>
    <w:rsid w:val="3551355F"/>
    <w:rsid w:val="3557388E"/>
    <w:rsid w:val="355B5B18"/>
    <w:rsid w:val="3560419E"/>
    <w:rsid w:val="35611C20"/>
    <w:rsid w:val="356154A3"/>
    <w:rsid w:val="35642BA4"/>
    <w:rsid w:val="356474E0"/>
    <w:rsid w:val="35650626"/>
    <w:rsid w:val="35653EA9"/>
    <w:rsid w:val="356773AC"/>
    <w:rsid w:val="356928AF"/>
    <w:rsid w:val="3569702C"/>
    <w:rsid w:val="356A4AAD"/>
    <w:rsid w:val="356B252F"/>
    <w:rsid w:val="356D12B5"/>
    <w:rsid w:val="357A05CB"/>
    <w:rsid w:val="358B0865"/>
    <w:rsid w:val="358C62E7"/>
    <w:rsid w:val="358E17EA"/>
    <w:rsid w:val="35915FF2"/>
    <w:rsid w:val="35923A74"/>
    <w:rsid w:val="35964678"/>
    <w:rsid w:val="35977EFB"/>
    <w:rsid w:val="359B0B00"/>
    <w:rsid w:val="359D0A43"/>
    <w:rsid w:val="359E5308"/>
    <w:rsid w:val="35A1628C"/>
    <w:rsid w:val="35A5140F"/>
    <w:rsid w:val="35A61D02"/>
    <w:rsid w:val="35A74912"/>
    <w:rsid w:val="35AB0D9A"/>
    <w:rsid w:val="35AE1D1F"/>
    <w:rsid w:val="35AE7B20"/>
    <w:rsid w:val="35B05222"/>
    <w:rsid w:val="35B16527"/>
    <w:rsid w:val="35B31A2A"/>
    <w:rsid w:val="35B474AB"/>
    <w:rsid w:val="35BA5F09"/>
    <w:rsid w:val="35BB35B3"/>
    <w:rsid w:val="35BE0BBF"/>
    <w:rsid w:val="35BE7DBB"/>
    <w:rsid w:val="35BF1FB9"/>
    <w:rsid w:val="35C236B1"/>
    <w:rsid w:val="35C34243"/>
    <w:rsid w:val="35C41CC4"/>
    <w:rsid w:val="35C806CA"/>
    <w:rsid w:val="35CB384D"/>
    <w:rsid w:val="35CE0055"/>
    <w:rsid w:val="35D03558"/>
    <w:rsid w:val="35D344DD"/>
    <w:rsid w:val="35D61BDE"/>
    <w:rsid w:val="35D65462"/>
    <w:rsid w:val="35D83F6D"/>
    <w:rsid w:val="35E05D71"/>
    <w:rsid w:val="35E421F9"/>
    <w:rsid w:val="35E7317D"/>
    <w:rsid w:val="35ED5087"/>
    <w:rsid w:val="35EE2B08"/>
    <w:rsid w:val="35F13A8D"/>
    <w:rsid w:val="35F7121A"/>
    <w:rsid w:val="35F83418"/>
    <w:rsid w:val="35FB1E1E"/>
    <w:rsid w:val="35FB7C20"/>
    <w:rsid w:val="35FD5321"/>
    <w:rsid w:val="35FE0BA4"/>
    <w:rsid w:val="360175AB"/>
    <w:rsid w:val="36032AAE"/>
    <w:rsid w:val="36063A32"/>
    <w:rsid w:val="36075C31"/>
    <w:rsid w:val="3607649B"/>
    <w:rsid w:val="360949B7"/>
    <w:rsid w:val="360B2EED"/>
    <w:rsid w:val="360B4637"/>
    <w:rsid w:val="360C20B8"/>
    <w:rsid w:val="360F68C0"/>
    <w:rsid w:val="36113FC2"/>
    <w:rsid w:val="36121A43"/>
    <w:rsid w:val="36127845"/>
    <w:rsid w:val="361374C5"/>
    <w:rsid w:val="36173CCD"/>
    <w:rsid w:val="361E5856"/>
    <w:rsid w:val="362045DC"/>
    <w:rsid w:val="36227ADF"/>
    <w:rsid w:val="36242FE2"/>
    <w:rsid w:val="36250A64"/>
    <w:rsid w:val="362E5AF0"/>
    <w:rsid w:val="36300FF3"/>
    <w:rsid w:val="363122F8"/>
    <w:rsid w:val="363357FB"/>
    <w:rsid w:val="3633728A"/>
    <w:rsid w:val="36381C83"/>
    <w:rsid w:val="363A1903"/>
    <w:rsid w:val="364A5420"/>
    <w:rsid w:val="3650732A"/>
    <w:rsid w:val="3655577A"/>
    <w:rsid w:val="365A34BC"/>
    <w:rsid w:val="365C69BF"/>
    <w:rsid w:val="366053C6"/>
    <w:rsid w:val="366217B8"/>
    <w:rsid w:val="3663634A"/>
    <w:rsid w:val="36645FCA"/>
    <w:rsid w:val="3665184D"/>
    <w:rsid w:val="36676F4F"/>
    <w:rsid w:val="366A3757"/>
    <w:rsid w:val="366C6C5A"/>
    <w:rsid w:val="366D46DB"/>
    <w:rsid w:val="366F7BDE"/>
    <w:rsid w:val="367E4976"/>
    <w:rsid w:val="368158FA"/>
    <w:rsid w:val="36817AF9"/>
    <w:rsid w:val="3682337C"/>
    <w:rsid w:val="3682557A"/>
    <w:rsid w:val="36844301"/>
    <w:rsid w:val="36887484"/>
    <w:rsid w:val="36890788"/>
    <w:rsid w:val="368A2987"/>
    <w:rsid w:val="36904890"/>
    <w:rsid w:val="36931098"/>
    <w:rsid w:val="36971C9C"/>
    <w:rsid w:val="36977A9E"/>
    <w:rsid w:val="3698771E"/>
    <w:rsid w:val="369E4EAA"/>
    <w:rsid w:val="36A04B2A"/>
    <w:rsid w:val="36A422C5"/>
    <w:rsid w:val="36A622B7"/>
    <w:rsid w:val="36A857BA"/>
    <w:rsid w:val="36A95955"/>
    <w:rsid w:val="36AE1B85"/>
    <w:rsid w:val="36B030FD"/>
    <w:rsid w:val="36B260C9"/>
    <w:rsid w:val="36B808A5"/>
    <w:rsid w:val="36BC40FA"/>
    <w:rsid w:val="36BF53DF"/>
    <w:rsid w:val="36C33DE5"/>
    <w:rsid w:val="36C416DE"/>
    <w:rsid w:val="36C7606F"/>
    <w:rsid w:val="36CA3770"/>
    <w:rsid w:val="36CB6E86"/>
    <w:rsid w:val="36CC46F5"/>
    <w:rsid w:val="36CF5679"/>
    <w:rsid w:val="36D21E81"/>
    <w:rsid w:val="36D45384"/>
    <w:rsid w:val="36D57583"/>
    <w:rsid w:val="36D72A86"/>
    <w:rsid w:val="36DA728E"/>
    <w:rsid w:val="36DD0212"/>
    <w:rsid w:val="36DE2411"/>
    <w:rsid w:val="36DE5C94"/>
    <w:rsid w:val="36E13395"/>
    <w:rsid w:val="36E2757E"/>
    <w:rsid w:val="36E3431A"/>
    <w:rsid w:val="36E47B9D"/>
    <w:rsid w:val="36E630A0"/>
    <w:rsid w:val="36ED4C29"/>
    <w:rsid w:val="36F05BAE"/>
    <w:rsid w:val="36F445E5"/>
    <w:rsid w:val="36F558B9"/>
    <w:rsid w:val="36FE0747"/>
    <w:rsid w:val="37032650"/>
    <w:rsid w:val="37051811"/>
    <w:rsid w:val="370522D0"/>
    <w:rsid w:val="37055B53"/>
    <w:rsid w:val="370757D3"/>
    <w:rsid w:val="370D2F60"/>
    <w:rsid w:val="370F6463"/>
    <w:rsid w:val="37103EE5"/>
    <w:rsid w:val="37111966"/>
    <w:rsid w:val="37133D87"/>
    <w:rsid w:val="37165DEE"/>
    <w:rsid w:val="371B2276"/>
    <w:rsid w:val="371E0C7C"/>
    <w:rsid w:val="37235104"/>
    <w:rsid w:val="372617C9"/>
    <w:rsid w:val="37273B0A"/>
    <w:rsid w:val="372B2510"/>
    <w:rsid w:val="372F04E9"/>
    <w:rsid w:val="372F4799"/>
    <w:rsid w:val="37306998"/>
    <w:rsid w:val="37314419"/>
    <w:rsid w:val="37321E9B"/>
    <w:rsid w:val="373B05AC"/>
    <w:rsid w:val="373C3AAF"/>
    <w:rsid w:val="373D5CAD"/>
    <w:rsid w:val="37437BB7"/>
    <w:rsid w:val="37440EBB"/>
    <w:rsid w:val="37445638"/>
    <w:rsid w:val="37471E40"/>
    <w:rsid w:val="37491AC0"/>
    <w:rsid w:val="374A2DC5"/>
    <w:rsid w:val="374A7542"/>
    <w:rsid w:val="374B4FC3"/>
    <w:rsid w:val="374D3D49"/>
    <w:rsid w:val="374D6389"/>
    <w:rsid w:val="37560DD6"/>
    <w:rsid w:val="375A77DC"/>
    <w:rsid w:val="375C2CDF"/>
    <w:rsid w:val="375E61E2"/>
    <w:rsid w:val="376513F0"/>
    <w:rsid w:val="376748F3"/>
    <w:rsid w:val="376A7A76"/>
    <w:rsid w:val="376B32F9"/>
    <w:rsid w:val="376B54F8"/>
    <w:rsid w:val="37743C09"/>
    <w:rsid w:val="3776710C"/>
    <w:rsid w:val="377D6A97"/>
    <w:rsid w:val="37836223"/>
    <w:rsid w:val="37843EA3"/>
    <w:rsid w:val="37846422"/>
    <w:rsid w:val="378828AA"/>
    <w:rsid w:val="379344BE"/>
    <w:rsid w:val="37972EC4"/>
    <w:rsid w:val="379963C7"/>
    <w:rsid w:val="379A05C5"/>
    <w:rsid w:val="379C734C"/>
    <w:rsid w:val="379E284F"/>
    <w:rsid w:val="37A778DB"/>
    <w:rsid w:val="37AA40E3"/>
    <w:rsid w:val="37AB1B65"/>
    <w:rsid w:val="37AB62E1"/>
    <w:rsid w:val="37AC3D63"/>
    <w:rsid w:val="37AE2AE9"/>
    <w:rsid w:val="37AF4CE7"/>
    <w:rsid w:val="37B05FEC"/>
    <w:rsid w:val="37B13A6E"/>
    <w:rsid w:val="37B31CC9"/>
    <w:rsid w:val="37B449F3"/>
    <w:rsid w:val="37B855F7"/>
    <w:rsid w:val="37BC7880"/>
    <w:rsid w:val="37C06287"/>
    <w:rsid w:val="37C134DB"/>
    <w:rsid w:val="37C24A54"/>
    <w:rsid w:val="37C4140A"/>
    <w:rsid w:val="37C7238E"/>
    <w:rsid w:val="37CD7B1B"/>
    <w:rsid w:val="37CE559C"/>
    <w:rsid w:val="37D529A9"/>
    <w:rsid w:val="37D8392D"/>
    <w:rsid w:val="37DA6E30"/>
    <w:rsid w:val="37DF32B8"/>
    <w:rsid w:val="37EF5A09"/>
    <w:rsid w:val="37F37D5B"/>
    <w:rsid w:val="37FD60EC"/>
    <w:rsid w:val="37FE02EA"/>
    <w:rsid w:val="37FF5D6B"/>
    <w:rsid w:val="38026CF0"/>
    <w:rsid w:val="380421F3"/>
    <w:rsid w:val="380940FC"/>
    <w:rsid w:val="380B5401"/>
    <w:rsid w:val="38111509"/>
    <w:rsid w:val="3813028F"/>
    <w:rsid w:val="3814248D"/>
    <w:rsid w:val="38161214"/>
    <w:rsid w:val="38173168"/>
    <w:rsid w:val="38176C95"/>
    <w:rsid w:val="38183D07"/>
    <w:rsid w:val="381C311D"/>
    <w:rsid w:val="381C789A"/>
    <w:rsid w:val="381D7397"/>
    <w:rsid w:val="381E6620"/>
    <w:rsid w:val="38201B23"/>
    <w:rsid w:val="38203D22"/>
    <w:rsid w:val="3824052A"/>
    <w:rsid w:val="38242728"/>
    <w:rsid w:val="38265C2B"/>
    <w:rsid w:val="38313FBC"/>
    <w:rsid w:val="383407C4"/>
    <w:rsid w:val="38360444"/>
    <w:rsid w:val="38394C4C"/>
    <w:rsid w:val="383A26CD"/>
    <w:rsid w:val="383B014F"/>
    <w:rsid w:val="383E32D2"/>
    <w:rsid w:val="38432FDD"/>
    <w:rsid w:val="3843357E"/>
    <w:rsid w:val="38487464"/>
    <w:rsid w:val="384A2968"/>
    <w:rsid w:val="38595180"/>
    <w:rsid w:val="385B0683"/>
    <w:rsid w:val="385E1608"/>
    <w:rsid w:val="385F290D"/>
    <w:rsid w:val="38631313"/>
    <w:rsid w:val="38654816"/>
    <w:rsid w:val="38677D19"/>
    <w:rsid w:val="386E76A4"/>
    <w:rsid w:val="38702BA7"/>
    <w:rsid w:val="38712827"/>
    <w:rsid w:val="387415AD"/>
    <w:rsid w:val="38764AB1"/>
    <w:rsid w:val="38777FB4"/>
    <w:rsid w:val="38797C33"/>
    <w:rsid w:val="387C0BB8"/>
    <w:rsid w:val="387E40BB"/>
    <w:rsid w:val="387F1B3D"/>
    <w:rsid w:val="388108C3"/>
    <w:rsid w:val="38822AC1"/>
    <w:rsid w:val="38833DC6"/>
    <w:rsid w:val="388614C8"/>
    <w:rsid w:val="388E2157"/>
    <w:rsid w:val="388E4356"/>
    <w:rsid w:val="388E7BD9"/>
    <w:rsid w:val="389265DF"/>
    <w:rsid w:val="38934061"/>
    <w:rsid w:val="389A33CF"/>
    <w:rsid w:val="389B5BEA"/>
    <w:rsid w:val="389D10ED"/>
    <w:rsid w:val="389F2071"/>
    <w:rsid w:val="389F7E73"/>
    <w:rsid w:val="38A442FB"/>
    <w:rsid w:val="38AA3C86"/>
    <w:rsid w:val="38AD4C0A"/>
    <w:rsid w:val="38B67A98"/>
    <w:rsid w:val="38BA3386"/>
    <w:rsid w:val="38BA649F"/>
    <w:rsid w:val="38BB3F20"/>
    <w:rsid w:val="38BF03A8"/>
    <w:rsid w:val="38C03C2B"/>
    <w:rsid w:val="38C74D5D"/>
    <w:rsid w:val="38C757B4"/>
    <w:rsid w:val="38C86AB9"/>
    <w:rsid w:val="38C90CB7"/>
    <w:rsid w:val="38C9453B"/>
    <w:rsid w:val="38CB41BA"/>
    <w:rsid w:val="38CC1C3C"/>
    <w:rsid w:val="38CD76BE"/>
    <w:rsid w:val="38CF6444"/>
    <w:rsid w:val="38D428CC"/>
    <w:rsid w:val="38D5034D"/>
    <w:rsid w:val="38D6254B"/>
    <w:rsid w:val="38D812D2"/>
    <w:rsid w:val="38D834D0"/>
    <w:rsid w:val="38DB4455"/>
    <w:rsid w:val="38DE31DB"/>
    <w:rsid w:val="38E472E3"/>
    <w:rsid w:val="38E54D64"/>
    <w:rsid w:val="38E8156C"/>
    <w:rsid w:val="38E9376A"/>
    <w:rsid w:val="38F4537F"/>
    <w:rsid w:val="38F60882"/>
    <w:rsid w:val="38F6728A"/>
    <w:rsid w:val="38FA4D0A"/>
    <w:rsid w:val="38FB278B"/>
    <w:rsid w:val="38FF1191"/>
    <w:rsid w:val="39003390"/>
    <w:rsid w:val="39022116"/>
    <w:rsid w:val="39045619"/>
    <w:rsid w:val="3905309B"/>
    <w:rsid w:val="39093C9F"/>
    <w:rsid w:val="390C2A26"/>
    <w:rsid w:val="390D04A7"/>
    <w:rsid w:val="39160DB7"/>
    <w:rsid w:val="391C02D9"/>
    <w:rsid w:val="391D0741"/>
    <w:rsid w:val="391E61C3"/>
    <w:rsid w:val="39217148"/>
    <w:rsid w:val="39224BC9"/>
    <w:rsid w:val="39255B4E"/>
    <w:rsid w:val="392840E5"/>
    <w:rsid w:val="39297DD7"/>
    <w:rsid w:val="392B32DA"/>
    <w:rsid w:val="392F0EB2"/>
    <w:rsid w:val="392F7762"/>
    <w:rsid w:val="393328E5"/>
    <w:rsid w:val="3936386A"/>
    <w:rsid w:val="393C0FF6"/>
    <w:rsid w:val="393C5773"/>
    <w:rsid w:val="3941547E"/>
    <w:rsid w:val="39440601"/>
    <w:rsid w:val="394A5D8E"/>
    <w:rsid w:val="394B380F"/>
    <w:rsid w:val="394F2215"/>
    <w:rsid w:val="39561BA0"/>
    <w:rsid w:val="39577622"/>
    <w:rsid w:val="395B0226"/>
    <w:rsid w:val="395C3AA9"/>
    <w:rsid w:val="395C5CA8"/>
    <w:rsid w:val="39623434"/>
    <w:rsid w:val="396430B4"/>
    <w:rsid w:val="39646937"/>
    <w:rsid w:val="396543B9"/>
    <w:rsid w:val="39674039"/>
    <w:rsid w:val="396A4FBD"/>
    <w:rsid w:val="396B62C2"/>
    <w:rsid w:val="396D5F42"/>
    <w:rsid w:val="39725C4D"/>
    <w:rsid w:val="39756BD2"/>
    <w:rsid w:val="397855D8"/>
    <w:rsid w:val="397E74E1"/>
    <w:rsid w:val="398029E4"/>
    <w:rsid w:val="39820FA3"/>
    <w:rsid w:val="39833969"/>
    <w:rsid w:val="39856E6C"/>
    <w:rsid w:val="3987236F"/>
    <w:rsid w:val="398A32F4"/>
    <w:rsid w:val="398C67F7"/>
    <w:rsid w:val="398D4278"/>
    <w:rsid w:val="398E557D"/>
    <w:rsid w:val="399051FD"/>
    <w:rsid w:val="39923F83"/>
    <w:rsid w:val="39941685"/>
    <w:rsid w:val="39947487"/>
    <w:rsid w:val="3996298A"/>
    <w:rsid w:val="3998008B"/>
    <w:rsid w:val="39985E8D"/>
    <w:rsid w:val="39995B0D"/>
    <w:rsid w:val="399B4893"/>
    <w:rsid w:val="399F7A16"/>
    <w:rsid w:val="39A00D1B"/>
    <w:rsid w:val="39A31C9F"/>
    <w:rsid w:val="39A5011C"/>
    <w:rsid w:val="39A5191F"/>
    <w:rsid w:val="39AB70AC"/>
    <w:rsid w:val="39AC4B2D"/>
    <w:rsid w:val="39B16A37"/>
    <w:rsid w:val="39B479BB"/>
    <w:rsid w:val="39B5543D"/>
    <w:rsid w:val="39B62EBE"/>
    <w:rsid w:val="39B70940"/>
    <w:rsid w:val="39B750BD"/>
    <w:rsid w:val="39B82B3E"/>
    <w:rsid w:val="39B905C0"/>
    <w:rsid w:val="39C159CC"/>
    <w:rsid w:val="39C20ECF"/>
    <w:rsid w:val="39C26CD1"/>
    <w:rsid w:val="39C656D7"/>
    <w:rsid w:val="39C678D5"/>
    <w:rsid w:val="39C80BDA"/>
    <w:rsid w:val="39C82DD9"/>
    <w:rsid w:val="39CC5062"/>
    <w:rsid w:val="39CD2AE4"/>
    <w:rsid w:val="39CE4CE2"/>
    <w:rsid w:val="39D15C66"/>
    <w:rsid w:val="39D57EF0"/>
    <w:rsid w:val="39DA66B4"/>
    <w:rsid w:val="39DD52FC"/>
    <w:rsid w:val="39E06281"/>
    <w:rsid w:val="39E35599"/>
    <w:rsid w:val="39ED4E59"/>
    <w:rsid w:val="39F0651B"/>
    <w:rsid w:val="39F13F9D"/>
    <w:rsid w:val="39F17820"/>
    <w:rsid w:val="39F44F22"/>
    <w:rsid w:val="39F60425"/>
    <w:rsid w:val="39FC7DAF"/>
    <w:rsid w:val="39FD0783"/>
    <w:rsid w:val="39FD3633"/>
    <w:rsid w:val="39FD5831"/>
    <w:rsid w:val="39FE32B3"/>
    <w:rsid w:val="39FF6B36"/>
    <w:rsid w:val="3A012039"/>
    <w:rsid w:val="3A03773A"/>
    <w:rsid w:val="3A0606BF"/>
    <w:rsid w:val="3A0D004A"/>
    <w:rsid w:val="3A1122D3"/>
    <w:rsid w:val="3A16675B"/>
    <w:rsid w:val="3A1741DD"/>
    <w:rsid w:val="3A1A2BE3"/>
    <w:rsid w:val="3A1C2863"/>
    <w:rsid w:val="3A1F706B"/>
    <w:rsid w:val="3A21256E"/>
    <w:rsid w:val="3A216CEA"/>
    <w:rsid w:val="3A286675"/>
    <w:rsid w:val="3A2940F7"/>
    <w:rsid w:val="3A29797A"/>
    <w:rsid w:val="3A2B2E7D"/>
    <w:rsid w:val="3A314D86"/>
    <w:rsid w:val="3A330458"/>
    <w:rsid w:val="3A374711"/>
    <w:rsid w:val="3A3D7D18"/>
    <w:rsid w:val="3A476BFD"/>
    <w:rsid w:val="3A546240"/>
    <w:rsid w:val="3A564FC6"/>
    <w:rsid w:val="3A584C46"/>
    <w:rsid w:val="3A5926C8"/>
    <w:rsid w:val="3A5C691B"/>
    <w:rsid w:val="3A5F45D1"/>
    <w:rsid w:val="3A613357"/>
    <w:rsid w:val="3A622FD7"/>
    <w:rsid w:val="3A6677DF"/>
    <w:rsid w:val="3A684EE0"/>
    <w:rsid w:val="3A6A03E3"/>
    <w:rsid w:val="3A6A3C67"/>
    <w:rsid w:val="3A6E266D"/>
    <w:rsid w:val="3A6E37BE"/>
    <w:rsid w:val="3A705B70"/>
    <w:rsid w:val="3A716474"/>
    <w:rsid w:val="3A733271"/>
    <w:rsid w:val="3A751FF8"/>
    <w:rsid w:val="3A7A2BFC"/>
    <w:rsid w:val="3A7A47BA"/>
    <w:rsid w:val="3A7B3F01"/>
    <w:rsid w:val="3A7F2907"/>
    <w:rsid w:val="3A7F7C86"/>
    <w:rsid w:val="3A800389"/>
    <w:rsid w:val="3A815E0A"/>
    <w:rsid w:val="3A82388C"/>
    <w:rsid w:val="3A83350C"/>
    <w:rsid w:val="3A867D14"/>
    <w:rsid w:val="3A883217"/>
    <w:rsid w:val="3A895415"/>
    <w:rsid w:val="3A897546"/>
    <w:rsid w:val="3A8F4314"/>
    <w:rsid w:val="3A912821"/>
    <w:rsid w:val="3A935D24"/>
    <w:rsid w:val="3A96252C"/>
    <w:rsid w:val="3A987C2E"/>
    <w:rsid w:val="3A9A0F33"/>
    <w:rsid w:val="3A9C1EB7"/>
    <w:rsid w:val="3AA0503A"/>
    <w:rsid w:val="3AA54D45"/>
    <w:rsid w:val="3AAB546E"/>
    <w:rsid w:val="3AAC46D0"/>
    <w:rsid w:val="3AB31ADC"/>
    <w:rsid w:val="3AB4755E"/>
    <w:rsid w:val="3AB62A61"/>
    <w:rsid w:val="3AB71A73"/>
    <w:rsid w:val="3ABC496A"/>
    <w:rsid w:val="3ABF721B"/>
    <w:rsid w:val="3AC06BF4"/>
    <w:rsid w:val="3AC37B79"/>
    <w:rsid w:val="3AC84000"/>
    <w:rsid w:val="3AC91A82"/>
    <w:rsid w:val="3ACB4F85"/>
    <w:rsid w:val="3ACD0488"/>
    <w:rsid w:val="3AD26B0E"/>
    <w:rsid w:val="3AD34590"/>
    <w:rsid w:val="3AD37E13"/>
    <w:rsid w:val="3AD53316"/>
    <w:rsid w:val="3ADA3F1A"/>
    <w:rsid w:val="3ADE2921"/>
    <w:rsid w:val="3AE05E24"/>
    <w:rsid w:val="3AE138A5"/>
    <w:rsid w:val="3AE3482A"/>
    <w:rsid w:val="3AE36DA8"/>
    <w:rsid w:val="3AE635B0"/>
    <w:rsid w:val="3AE94535"/>
    <w:rsid w:val="3AEF3EC0"/>
    <w:rsid w:val="3AF060BE"/>
    <w:rsid w:val="3AF55DC9"/>
    <w:rsid w:val="3AFC5754"/>
    <w:rsid w:val="3AFE0C57"/>
    <w:rsid w:val="3B011BDC"/>
    <w:rsid w:val="3B0208C7"/>
    <w:rsid w:val="3B044D5F"/>
    <w:rsid w:val="3B0527E0"/>
    <w:rsid w:val="3B071567"/>
    <w:rsid w:val="3B075CE3"/>
    <w:rsid w:val="3B0B7F6D"/>
    <w:rsid w:val="3B0D3470"/>
    <w:rsid w:val="3B142DFB"/>
    <w:rsid w:val="3B1662FE"/>
    <w:rsid w:val="3B1C0207"/>
    <w:rsid w:val="3B1F6C0D"/>
    <w:rsid w:val="3B25439A"/>
    <w:rsid w:val="3B266598"/>
    <w:rsid w:val="3B27789D"/>
    <w:rsid w:val="3B281A9B"/>
    <w:rsid w:val="3B28531E"/>
    <w:rsid w:val="3B2C3D25"/>
    <w:rsid w:val="3B3336B0"/>
    <w:rsid w:val="3B350DB1"/>
    <w:rsid w:val="3B356BB3"/>
    <w:rsid w:val="3B3D1A41"/>
    <w:rsid w:val="3B3F51A6"/>
    <w:rsid w:val="3B422645"/>
    <w:rsid w:val="3B445B48"/>
    <w:rsid w:val="3B487DD2"/>
    <w:rsid w:val="3B4B0D56"/>
    <w:rsid w:val="3B4C2F55"/>
    <w:rsid w:val="3B4D00F6"/>
    <w:rsid w:val="3B4E1CDB"/>
    <w:rsid w:val="3B4F1833"/>
    <w:rsid w:val="3B543BE4"/>
    <w:rsid w:val="3B553864"/>
    <w:rsid w:val="3B5612E6"/>
    <w:rsid w:val="3B5879B5"/>
    <w:rsid w:val="3B59226A"/>
    <w:rsid w:val="3B5B0FF1"/>
    <w:rsid w:val="3B5D44F4"/>
    <w:rsid w:val="3B5E1F75"/>
    <w:rsid w:val="3B605478"/>
    <w:rsid w:val="3B617677"/>
    <w:rsid w:val="3B6363FD"/>
    <w:rsid w:val="3B65138C"/>
    <w:rsid w:val="3B653AFE"/>
    <w:rsid w:val="3B667382"/>
    <w:rsid w:val="3B674E03"/>
    <w:rsid w:val="3B677002"/>
    <w:rsid w:val="3B6C6D0D"/>
    <w:rsid w:val="3B6F7C91"/>
    <w:rsid w:val="3B7F24AA"/>
    <w:rsid w:val="3B7F48FF"/>
    <w:rsid w:val="3B82342F"/>
    <w:rsid w:val="3B89083B"/>
    <w:rsid w:val="3B8A40BE"/>
    <w:rsid w:val="3B8F2FA7"/>
    <w:rsid w:val="3B9620CF"/>
    <w:rsid w:val="3B977B51"/>
    <w:rsid w:val="3B9855D2"/>
    <w:rsid w:val="3B993054"/>
    <w:rsid w:val="3B9968D7"/>
    <w:rsid w:val="3B9A4359"/>
    <w:rsid w:val="3B9F29DF"/>
    <w:rsid w:val="3BA371E7"/>
    <w:rsid w:val="3BA5016B"/>
    <w:rsid w:val="3BA62369"/>
    <w:rsid w:val="3BAA45F3"/>
    <w:rsid w:val="3BB219FF"/>
    <w:rsid w:val="3BB43871"/>
    <w:rsid w:val="3BB57101"/>
    <w:rsid w:val="3BB75988"/>
    <w:rsid w:val="3BB83909"/>
    <w:rsid w:val="3BBA6E0C"/>
    <w:rsid w:val="3BBD1F8F"/>
    <w:rsid w:val="3BBF0D15"/>
    <w:rsid w:val="3BBF5492"/>
    <w:rsid w:val="3BC14218"/>
    <w:rsid w:val="3BC26416"/>
    <w:rsid w:val="3BC4191A"/>
    <w:rsid w:val="3BC4735F"/>
    <w:rsid w:val="3BC52C1E"/>
    <w:rsid w:val="3BC606A0"/>
    <w:rsid w:val="3BCB4B28"/>
    <w:rsid w:val="3BD479B6"/>
    <w:rsid w:val="3BD6093A"/>
    <w:rsid w:val="3BD83E3D"/>
    <w:rsid w:val="3BD918BF"/>
    <w:rsid w:val="3BDE5D47"/>
    <w:rsid w:val="3BE16CCB"/>
    <w:rsid w:val="3BE2474D"/>
    <w:rsid w:val="3BE251FF"/>
    <w:rsid w:val="3BE63153"/>
    <w:rsid w:val="3BEC505C"/>
    <w:rsid w:val="3BED055F"/>
    <w:rsid w:val="3BF072E6"/>
    <w:rsid w:val="3BF16F66"/>
    <w:rsid w:val="3BF3026A"/>
    <w:rsid w:val="3BF633ED"/>
    <w:rsid w:val="3BF746F2"/>
    <w:rsid w:val="3BF868F0"/>
    <w:rsid w:val="3BFA5677"/>
    <w:rsid w:val="3BFC05AD"/>
    <w:rsid w:val="3C027200"/>
    <w:rsid w:val="3C034C82"/>
    <w:rsid w:val="3C050185"/>
    <w:rsid w:val="3C09240E"/>
    <w:rsid w:val="3C0C409C"/>
    <w:rsid w:val="3C0D0E14"/>
    <w:rsid w:val="3C13079F"/>
    <w:rsid w:val="3C161724"/>
    <w:rsid w:val="3C1744FA"/>
    <w:rsid w:val="3C1813A4"/>
    <w:rsid w:val="3C196E25"/>
    <w:rsid w:val="3C1B2328"/>
    <w:rsid w:val="3C20321B"/>
    <w:rsid w:val="3C213BF5"/>
    <w:rsid w:val="3C217AB5"/>
    <w:rsid w:val="3C225536"/>
    <w:rsid w:val="3C232FB8"/>
    <w:rsid w:val="3C2506B9"/>
    <w:rsid w:val="3C2970C0"/>
    <w:rsid w:val="3C2B5E46"/>
    <w:rsid w:val="3C2D5AC6"/>
    <w:rsid w:val="3C2E3547"/>
    <w:rsid w:val="3C3022CE"/>
    <w:rsid w:val="3C3178A8"/>
    <w:rsid w:val="3C317D4F"/>
    <w:rsid w:val="3C39515C"/>
    <w:rsid w:val="3C3F4AE6"/>
    <w:rsid w:val="3C425A6B"/>
    <w:rsid w:val="3C4C637B"/>
    <w:rsid w:val="3C4E4D6E"/>
    <w:rsid w:val="3C4E622B"/>
    <w:rsid w:val="3C530DD9"/>
    <w:rsid w:val="3C535D05"/>
    <w:rsid w:val="3C54700A"/>
    <w:rsid w:val="3C577F8F"/>
    <w:rsid w:val="3C5A3112"/>
    <w:rsid w:val="3C5B6995"/>
    <w:rsid w:val="3C5D7CBE"/>
    <w:rsid w:val="3C5E791A"/>
    <w:rsid w:val="3C616320"/>
    <w:rsid w:val="3C62051E"/>
    <w:rsid w:val="3C654D26"/>
    <w:rsid w:val="3C697EA9"/>
    <w:rsid w:val="3C6A11AE"/>
    <w:rsid w:val="3C6B6C2F"/>
    <w:rsid w:val="3C6E1DB2"/>
    <w:rsid w:val="3C6E4B61"/>
    <w:rsid w:val="3C712D37"/>
    <w:rsid w:val="3C75753F"/>
    <w:rsid w:val="3C762A42"/>
    <w:rsid w:val="3C7704C4"/>
    <w:rsid w:val="3C785F45"/>
    <w:rsid w:val="3C7939C7"/>
    <w:rsid w:val="3C7A1448"/>
    <w:rsid w:val="3C7D6B4A"/>
    <w:rsid w:val="3C830A53"/>
    <w:rsid w:val="3C8342D6"/>
    <w:rsid w:val="3C874EDB"/>
    <w:rsid w:val="3C88075E"/>
    <w:rsid w:val="3C8A5E5F"/>
    <w:rsid w:val="3C8B16E3"/>
    <w:rsid w:val="3C8B38E1"/>
    <w:rsid w:val="3C90587B"/>
    <w:rsid w:val="3C91106D"/>
    <w:rsid w:val="3C92326C"/>
    <w:rsid w:val="3C957A74"/>
    <w:rsid w:val="3C9654F5"/>
    <w:rsid w:val="3C9C3B7B"/>
    <w:rsid w:val="3C9D4E80"/>
    <w:rsid w:val="3C9F0383"/>
    <w:rsid w:val="3C9F4B00"/>
    <w:rsid w:val="3CA21308"/>
    <w:rsid w:val="3CA5228C"/>
    <w:rsid w:val="3CA80C93"/>
    <w:rsid w:val="3CAE2B9C"/>
    <w:rsid w:val="3CB13B21"/>
    <w:rsid w:val="3CB20F63"/>
    <w:rsid w:val="3CB215A2"/>
    <w:rsid w:val="3CB834AB"/>
    <w:rsid w:val="3CBA2232"/>
    <w:rsid w:val="3CBF2E36"/>
    <w:rsid w:val="3CC2183C"/>
    <w:rsid w:val="3CC505C3"/>
    <w:rsid w:val="3CC66044"/>
    <w:rsid w:val="3CC911C7"/>
    <w:rsid w:val="3CC94A4B"/>
    <w:rsid w:val="3CCB46CA"/>
    <w:rsid w:val="3CD00B52"/>
    <w:rsid w:val="3CD043D5"/>
    <w:rsid w:val="3CD165D4"/>
    <w:rsid w:val="3CD3535A"/>
    <w:rsid w:val="3CD47558"/>
    <w:rsid w:val="3CD502DC"/>
    <w:rsid w:val="3CD91462"/>
    <w:rsid w:val="3CDA4CE5"/>
    <w:rsid w:val="3CDA6EE3"/>
    <w:rsid w:val="3CDE36EB"/>
    <w:rsid w:val="3CDE58E9"/>
    <w:rsid w:val="3CDF116D"/>
    <w:rsid w:val="3CDF6BEE"/>
    <w:rsid w:val="3CE242F0"/>
    <w:rsid w:val="3CE50AF7"/>
    <w:rsid w:val="3CE55274"/>
    <w:rsid w:val="3CE73FFB"/>
    <w:rsid w:val="3CE81A7C"/>
    <w:rsid w:val="3CEA16FC"/>
    <w:rsid w:val="3CEB717E"/>
    <w:rsid w:val="3CED2681"/>
    <w:rsid w:val="3CED5F04"/>
    <w:rsid w:val="3CF1490A"/>
    <w:rsid w:val="3CF3200B"/>
    <w:rsid w:val="3CF37E0D"/>
    <w:rsid w:val="3CF5550F"/>
    <w:rsid w:val="3CF60458"/>
    <w:rsid w:val="3CF76813"/>
    <w:rsid w:val="3CF93F15"/>
    <w:rsid w:val="3CF97798"/>
    <w:rsid w:val="3CFB7418"/>
    <w:rsid w:val="3CFC4E99"/>
    <w:rsid w:val="3CFE039D"/>
    <w:rsid w:val="3D021290"/>
    <w:rsid w:val="3D034824"/>
    <w:rsid w:val="3D0422A6"/>
    <w:rsid w:val="3D045B29"/>
    <w:rsid w:val="3D145DC3"/>
    <w:rsid w:val="3D19224B"/>
    <w:rsid w:val="3D1C31D0"/>
    <w:rsid w:val="3D1D0C51"/>
    <w:rsid w:val="3D1E66D3"/>
    <w:rsid w:val="3D217658"/>
    <w:rsid w:val="3D22095C"/>
    <w:rsid w:val="3D2250D9"/>
    <w:rsid w:val="3D271561"/>
    <w:rsid w:val="3D2A69F0"/>
    <w:rsid w:val="3D2C126C"/>
    <w:rsid w:val="3D2E696D"/>
    <w:rsid w:val="3D2F21F1"/>
    <w:rsid w:val="3D3056F4"/>
    <w:rsid w:val="3D3A6003"/>
    <w:rsid w:val="3D3C5C83"/>
    <w:rsid w:val="3D3D6F88"/>
    <w:rsid w:val="3D3E1186"/>
    <w:rsid w:val="3D40210B"/>
    <w:rsid w:val="3D454394"/>
    <w:rsid w:val="3D464014"/>
    <w:rsid w:val="3D482D9A"/>
    <w:rsid w:val="3D487517"/>
    <w:rsid w:val="3D49081C"/>
    <w:rsid w:val="3D494F99"/>
    <w:rsid w:val="3D4A629D"/>
    <w:rsid w:val="3D4B049C"/>
    <w:rsid w:val="3D4D7222"/>
    <w:rsid w:val="3D4E1420"/>
    <w:rsid w:val="3D4E4CA4"/>
    <w:rsid w:val="3D527E27"/>
    <w:rsid w:val="3D53112B"/>
    <w:rsid w:val="3D54332A"/>
    <w:rsid w:val="3D593035"/>
    <w:rsid w:val="3D5B6538"/>
    <w:rsid w:val="3D5C3FB9"/>
    <w:rsid w:val="3D5D3C39"/>
    <w:rsid w:val="3D5F713C"/>
    <w:rsid w:val="3D604BBE"/>
    <w:rsid w:val="3D646E47"/>
    <w:rsid w:val="3D651046"/>
    <w:rsid w:val="3D666AC7"/>
    <w:rsid w:val="3D6B6B23"/>
    <w:rsid w:val="3D6F51D8"/>
    <w:rsid w:val="3D702C5A"/>
    <w:rsid w:val="3D7106DB"/>
    <w:rsid w:val="3D7A0FEB"/>
    <w:rsid w:val="3D7C44EE"/>
    <w:rsid w:val="3D7F5473"/>
    <w:rsid w:val="3D8418FA"/>
    <w:rsid w:val="3D876102"/>
    <w:rsid w:val="3D8A3804"/>
    <w:rsid w:val="3D8C258A"/>
    <w:rsid w:val="3D8D000C"/>
    <w:rsid w:val="3D8E220A"/>
    <w:rsid w:val="3D8F7C8C"/>
    <w:rsid w:val="3D90570D"/>
    <w:rsid w:val="3D924493"/>
    <w:rsid w:val="3D934113"/>
    <w:rsid w:val="3D9C2824"/>
    <w:rsid w:val="3D9E5D28"/>
    <w:rsid w:val="3D9F7F26"/>
    <w:rsid w:val="3DA13429"/>
    <w:rsid w:val="3DA16CAC"/>
    <w:rsid w:val="3DAC723C"/>
    <w:rsid w:val="3DB05C42"/>
    <w:rsid w:val="3DB249C8"/>
    <w:rsid w:val="3DB65977"/>
    <w:rsid w:val="3DB67B4B"/>
    <w:rsid w:val="3DB70E50"/>
    <w:rsid w:val="3DBB3FD3"/>
    <w:rsid w:val="3DBB7856"/>
    <w:rsid w:val="3DBE07DB"/>
    <w:rsid w:val="3DBF625C"/>
    <w:rsid w:val="3DC03CDE"/>
    <w:rsid w:val="3DC75867"/>
    <w:rsid w:val="3DC810EA"/>
    <w:rsid w:val="3DC96B6C"/>
    <w:rsid w:val="3DCF2C73"/>
    <w:rsid w:val="3DD3167A"/>
    <w:rsid w:val="3DD441F1"/>
    <w:rsid w:val="3DD50400"/>
    <w:rsid w:val="3DD81385"/>
    <w:rsid w:val="3DDC7D8B"/>
    <w:rsid w:val="3DE35197"/>
    <w:rsid w:val="3DE5069A"/>
    <w:rsid w:val="3DF56736"/>
    <w:rsid w:val="3DF71C39"/>
    <w:rsid w:val="3DF758E6"/>
    <w:rsid w:val="3DF763B6"/>
    <w:rsid w:val="3DF86485"/>
    <w:rsid w:val="3DFA4DBC"/>
    <w:rsid w:val="3DFA733B"/>
    <w:rsid w:val="3DFC02BF"/>
    <w:rsid w:val="3DFC60C1"/>
    <w:rsid w:val="3DFD3B43"/>
    <w:rsid w:val="3E076650"/>
    <w:rsid w:val="3E0953D7"/>
    <w:rsid w:val="3E0B5057"/>
    <w:rsid w:val="3E0C5604"/>
    <w:rsid w:val="3E0F72E0"/>
    <w:rsid w:val="3E137EE5"/>
    <w:rsid w:val="3E1768EB"/>
    <w:rsid w:val="3E186278"/>
    <w:rsid w:val="3E197BF0"/>
    <w:rsid w:val="3E1D4077"/>
    <w:rsid w:val="3E1E266B"/>
    <w:rsid w:val="3E1F3CF7"/>
    <w:rsid w:val="3E2204FF"/>
    <w:rsid w:val="3E235F81"/>
    <w:rsid w:val="3E251484"/>
    <w:rsid w:val="3E2607ED"/>
    <w:rsid w:val="3E294607"/>
    <w:rsid w:val="3E2F6B34"/>
    <w:rsid w:val="3E310271"/>
    <w:rsid w:val="3E320799"/>
    <w:rsid w:val="3E3826A3"/>
    <w:rsid w:val="3E386E20"/>
    <w:rsid w:val="3E3A6F92"/>
    <w:rsid w:val="3E3E1C48"/>
    <w:rsid w:val="3E4A5E40"/>
    <w:rsid w:val="3E546750"/>
    <w:rsid w:val="3E5541D1"/>
    <w:rsid w:val="3E557A55"/>
    <w:rsid w:val="3E572F58"/>
    <w:rsid w:val="3E574293"/>
    <w:rsid w:val="3E5B195E"/>
    <w:rsid w:val="3E5E705F"/>
    <w:rsid w:val="3E5F0364"/>
    <w:rsid w:val="3E613D17"/>
    <w:rsid w:val="3E6447EC"/>
    <w:rsid w:val="3E6469EA"/>
    <w:rsid w:val="3E65226D"/>
    <w:rsid w:val="3E65446C"/>
    <w:rsid w:val="3E67796F"/>
    <w:rsid w:val="3E6853F0"/>
    <w:rsid w:val="3E6E2B7D"/>
    <w:rsid w:val="3E6E72FA"/>
    <w:rsid w:val="3E6F05FE"/>
    <w:rsid w:val="3E713B01"/>
    <w:rsid w:val="3E767F89"/>
    <w:rsid w:val="3E7B0B8E"/>
    <w:rsid w:val="3E7B4411"/>
    <w:rsid w:val="3E7D047A"/>
    <w:rsid w:val="3E7E7594"/>
    <w:rsid w:val="3E7F19F3"/>
    <w:rsid w:val="3E7F5015"/>
    <w:rsid w:val="3E813130"/>
    <w:rsid w:val="3E83181D"/>
    <w:rsid w:val="3E8567C1"/>
    <w:rsid w:val="3E860224"/>
    <w:rsid w:val="3E873299"/>
    <w:rsid w:val="3E887EA3"/>
    <w:rsid w:val="3E8911A8"/>
    <w:rsid w:val="3E8C68AA"/>
    <w:rsid w:val="3E8E1DAD"/>
    <w:rsid w:val="3E8E5630"/>
    <w:rsid w:val="3E9165B5"/>
    <w:rsid w:val="3E9207B3"/>
    <w:rsid w:val="3E941738"/>
    <w:rsid w:val="3E954FBB"/>
    <w:rsid w:val="3E964C3B"/>
    <w:rsid w:val="3E9B4946"/>
    <w:rsid w:val="3E9B6EC4"/>
    <w:rsid w:val="3EA01B6F"/>
    <w:rsid w:val="3EA242D1"/>
    <w:rsid w:val="3EAC4BE0"/>
    <w:rsid w:val="3EAD2662"/>
    <w:rsid w:val="3EAE00E3"/>
    <w:rsid w:val="3EB31FEC"/>
    <w:rsid w:val="3EB86474"/>
    <w:rsid w:val="3EBD28FC"/>
    <w:rsid w:val="3EC9670E"/>
    <w:rsid w:val="3ECA4190"/>
    <w:rsid w:val="3ECB5495"/>
    <w:rsid w:val="3ED24E20"/>
    <w:rsid w:val="3ED34AA0"/>
    <w:rsid w:val="3ED42521"/>
    <w:rsid w:val="3ED53826"/>
    <w:rsid w:val="3ED57FA3"/>
    <w:rsid w:val="3ED612A7"/>
    <w:rsid w:val="3ED847AB"/>
    <w:rsid w:val="3ED9222C"/>
    <w:rsid w:val="3EDE2E31"/>
    <w:rsid w:val="3EE06334"/>
    <w:rsid w:val="3EE13DB5"/>
    <w:rsid w:val="3EE427BB"/>
    <w:rsid w:val="3EE44D3A"/>
    <w:rsid w:val="3EE6455D"/>
    <w:rsid w:val="3EE65CBF"/>
    <w:rsid w:val="3EEB2146"/>
    <w:rsid w:val="3EEB7F48"/>
    <w:rsid w:val="3EED5649"/>
    <w:rsid w:val="3EF604D7"/>
    <w:rsid w:val="3EFA2761"/>
    <w:rsid w:val="3EFA6EDE"/>
    <w:rsid w:val="3EFB01E2"/>
    <w:rsid w:val="3EFC7E62"/>
    <w:rsid w:val="3EFE3365"/>
    <w:rsid w:val="3F00051C"/>
    <w:rsid w:val="3F00466A"/>
    <w:rsid w:val="3F056573"/>
    <w:rsid w:val="3F077588"/>
    <w:rsid w:val="3F0D5703"/>
    <w:rsid w:val="3F16680E"/>
    <w:rsid w:val="3F17428F"/>
    <w:rsid w:val="3F200698"/>
    <w:rsid w:val="3F225EA4"/>
    <w:rsid w:val="3F2435A5"/>
    <w:rsid w:val="3F246E28"/>
    <w:rsid w:val="3F2752A1"/>
    <w:rsid w:val="3F2A54AE"/>
    <w:rsid w:val="3F2D1CB6"/>
    <w:rsid w:val="3F2E7738"/>
    <w:rsid w:val="3F302C3B"/>
    <w:rsid w:val="3F32613E"/>
    <w:rsid w:val="3F3570C3"/>
    <w:rsid w:val="3F380047"/>
    <w:rsid w:val="3F3B31CA"/>
    <w:rsid w:val="3F3C44CF"/>
    <w:rsid w:val="3F3D1F51"/>
    <w:rsid w:val="3F3E79D2"/>
    <w:rsid w:val="3F3F0CEA"/>
    <w:rsid w:val="3F3F1BD0"/>
    <w:rsid w:val="3F422B55"/>
    <w:rsid w:val="3F4263D8"/>
    <w:rsid w:val="3F446058"/>
    <w:rsid w:val="3F46155B"/>
    <w:rsid w:val="3F464DDE"/>
    <w:rsid w:val="3F472860"/>
    <w:rsid w:val="3F4A37E5"/>
    <w:rsid w:val="3F4D0EE6"/>
    <w:rsid w:val="3F4E21EB"/>
    <w:rsid w:val="3F4F7C6C"/>
    <w:rsid w:val="3F5056EE"/>
    <w:rsid w:val="3F51536E"/>
    <w:rsid w:val="3F536673"/>
    <w:rsid w:val="3F565079"/>
    <w:rsid w:val="3F577277"/>
    <w:rsid w:val="3F58057C"/>
    <w:rsid w:val="3F5A01FC"/>
    <w:rsid w:val="3F5E2485"/>
    <w:rsid w:val="3F610607"/>
    <w:rsid w:val="3F620E8B"/>
    <w:rsid w:val="3F690816"/>
    <w:rsid w:val="3F6C179B"/>
    <w:rsid w:val="3F790AB1"/>
    <w:rsid w:val="3F8548C3"/>
    <w:rsid w:val="3F867DC6"/>
    <w:rsid w:val="3F875848"/>
    <w:rsid w:val="3F8832C9"/>
    <w:rsid w:val="3F8954F2"/>
    <w:rsid w:val="3F8A45CE"/>
    <w:rsid w:val="3F8B424E"/>
    <w:rsid w:val="3F8D0A1C"/>
    <w:rsid w:val="3F8D5553"/>
    <w:rsid w:val="3F8E0A56"/>
    <w:rsid w:val="3F9006D6"/>
    <w:rsid w:val="3F981365"/>
    <w:rsid w:val="3F993564"/>
    <w:rsid w:val="3F9B6A67"/>
    <w:rsid w:val="3F9E326F"/>
    <w:rsid w:val="3FA376F7"/>
    <w:rsid w:val="3FA45178"/>
    <w:rsid w:val="3FA5067B"/>
    <w:rsid w:val="3FA660FD"/>
    <w:rsid w:val="3FA97081"/>
    <w:rsid w:val="3FAB6A81"/>
    <w:rsid w:val="3FAD2204"/>
    <w:rsid w:val="3FAF5707"/>
    <w:rsid w:val="3FB41B8F"/>
    <w:rsid w:val="3FBC281F"/>
    <w:rsid w:val="3FC03423"/>
    <w:rsid w:val="3FC221AA"/>
    <w:rsid w:val="3FC306F2"/>
    <w:rsid w:val="3FC37C2B"/>
    <w:rsid w:val="3FC840B3"/>
    <w:rsid w:val="3FC962B1"/>
    <w:rsid w:val="3FCD4CB7"/>
    <w:rsid w:val="3FD014BF"/>
    <w:rsid w:val="3FD036BE"/>
    <w:rsid w:val="3FD1113F"/>
    <w:rsid w:val="3FD55947"/>
    <w:rsid w:val="3FD91DCF"/>
    <w:rsid w:val="3FDD07D5"/>
    <w:rsid w:val="3FDE5A59"/>
    <w:rsid w:val="3FE171DB"/>
    <w:rsid w:val="3FE55BE1"/>
    <w:rsid w:val="3FEB7AEB"/>
    <w:rsid w:val="3FF11EBC"/>
    <w:rsid w:val="3FF403FA"/>
    <w:rsid w:val="3FF616FF"/>
    <w:rsid w:val="3FF74C02"/>
    <w:rsid w:val="3FF760EB"/>
    <w:rsid w:val="3FF82684"/>
    <w:rsid w:val="3FF86E00"/>
    <w:rsid w:val="3FF90105"/>
    <w:rsid w:val="3FFA5B87"/>
    <w:rsid w:val="3FFD3288"/>
    <w:rsid w:val="3FFE0D0A"/>
    <w:rsid w:val="40050695"/>
    <w:rsid w:val="40066116"/>
    <w:rsid w:val="40093CF1"/>
    <w:rsid w:val="400B526A"/>
    <w:rsid w:val="400F6A26"/>
    <w:rsid w:val="40107D2A"/>
    <w:rsid w:val="40146731"/>
    <w:rsid w:val="40161C34"/>
    <w:rsid w:val="401C02BA"/>
    <w:rsid w:val="401D5D3B"/>
    <w:rsid w:val="40204742"/>
    <w:rsid w:val="40227C45"/>
    <w:rsid w:val="40240F49"/>
    <w:rsid w:val="40250BC9"/>
    <w:rsid w:val="4026444D"/>
    <w:rsid w:val="402B6356"/>
    <w:rsid w:val="403149DC"/>
    <w:rsid w:val="4032245D"/>
    <w:rsid w:val="40345961"/>
    <w:rsid w:val="403768E5"/>
    <w:rsid w:val="40387BEA"/>
    <w:rsid w:val="403C65F0"/>
    <w:rsid w:val="403D18AE"/>
    <w:rsid w:val="403F4FF6"/>
    <w:rsid w:val="40404565"/>
    <w:rsid w:val="404104F9"/>
    <w:rsid w:val="40447056"/>
    <w:rsid w:val="40487E84"/>
    <w:rsid w:val="40495906"/>
    <w:rsid w:val="404A3387"/>
    <w:rsid w:val="404E1D8E"/>
    <w:rsid w:val="40531A99"/>
    <w:rsid w:val="40543C97"/>
    <w:rsid w:val="4054751A"/>
    <w:rsid w:val="4055351F"/>
    <w:rsid w:val="40554F9C"/>
    <w:rsid w:val="4057049F"/>
    <w:rsid w:val="405939A2"/>
    <w:rsid w:val="40595BA0"/>
    <w:rsid w:val="405B10A3"/>
    <w:rsid w:val="4060397D"/>
    <w:rsid w:val="4066074B"/>
    <w:rsid w:val="40662CB8"/>
    <w:rsid w:val="40674EB6"/>
    <w:rsid w:val="406B713F"/>
    <w:rsid w:val="406C133E"/>
    <w:rsid w:val="406E4841"/>
    <w:rsid w:val="406F7D44"/>
    <w:rsid w:val="407035C7"/>
    <w:rsid w:val="407057C5"/>
    <w:rsid w:val="40713247"/>
    <w:rsid w:val="407A60D5"/>
    <w:rsid w:val="407C15D8"/>
    <w:rsid w:val="408234E1"/>
    <w:rsid w:val="40830F63"/>
    <w:rsid w:val="408731EC"/>
    <w:rsid w:val="408E2B77"/>
    <w:rsid w:val="408F05F9"/>
    <w:rsid w:val="40903AFC"/>
    <w:rsid w:val="40954700"/>
    <w:rsid w:val="40965A05"/>
    <w:rsid w:val="40A96C24"/>
    <w:rsid w:val="40AD562A"/>
    <w:rsid w:val="40AE30AC"/>
    <w:rsid w:val="40AE52C3"/>
    <w:rsid w:val="40B9762F"/>
    <w:rsid w:val="40BD7E43"/>
    <w:rsid w:val="40C024EF"/>
    <w:rsid w:val="40CF6E64"/>
    <w:rsid w:val="40D27DE8"/>
    <w:rsid w:val="40D5220D"/>
    <w:rsid w:val="40D554EA"/>
    <w:rsid w:val="40D709ED"/>
    <w:rsid w:val="40DB4E75"/>
    <w:rsid w:val="40DF167D"/>
    <w:rsid w:val="40E35B04"/>
    <w:rsid w:val="40E51007"/>
    <w:rsid w:val="40E81F8C"/>
    <w:rsid w:val="40EF1917"/>
    <w:rsid w:val="40EF6094"/>
    <w:rsid w:val="40F01597"/>
    <w:rsid w:val="40F16B34"/>
    <w:rsid w:val="40F2289C"/>
    <w:rsid w:val="40F45D9F"/>
    <w:rsid w:val="40F55A1F"/>
    <w:rsid w:val="40F634A0"/>
    <w:rsid w:val="40FA572A"/>
    <w:rsid w:val="40FB31AB"/>
    <w:rsid w:val="40FC53A9"/>
    <w:rsid w:val="40FC622F"/>
    <w:rsid w:val="41007633"/>
    <w:rsid w:val="41011831"/>
    <w:rsid w:val="410427B6"/>
    <w:rsid w:val="41046039"/>
    <w:rsid w:val="41053ABB"/>
    <w:rsid w:val="41084A3F"/>
    <w:rsid w:val="410A07A5"/>
    <w:rsid w:val="4113768A"/>
    <w:rsid w:val="411617D6"/>
    <w:rsid w:val="411B5C5E"/>
    <w:rsid w:val="411D1161"/>
    <w:rsid w:val="411E7924"/>
    <w:rsid w:val="41220E6C"/>
    <w:rsid w:val="41233179"/>
    <w:rsid w:val="412368EE"/>
    <w:rsid w:val="41240AEC"/>
    <w:rsid w:val="41243B53"/>
    <w:rsid w:val="4124436F"/>
    <w:rsid w:val="412A6279"/>
    <w:rsid w:val="412D71FD"/>
    <w:rsid w:val="41302380"/>
    <w:rsid w:val="41305C04"/>
    <w:rsid w:val="41325883"/>
    <w:rsid w:val="4134747D"/>
    <w:rsid w:val="4135208B"/>
    <w:rsid w:val="413936AC"/>
    <w:rsid w:val="4139520E"/>
    <w:rsid w:val="413E1696"/>
    <w:rsid w:val="41415E9E"/>
    <w:rsid w:val="4142391F"/>
    <w:rsid w:val="414954A9"/>
    <w:rsid w:val="414A67AD"/>
    <w:rsid w:val="41504E33"/>
    <w:rsid w:val="4153163B"/>
    <w:rsid w:val="4154383A"/>
    <w:rsid w:val="41571710"/>
    <w:rsid w:val="41595743"/>
    <w:rsid w:val="415B0C46"/>
    <w:rsid w:val="415C44C9"/>
    <w:rsid w:val="415E1BCB"/>
    <w:rsid w:val="415F7893"/>
    <w:rsid w:val="41610951"/>
    <w:rsid w:val="41612B4F"/>
    <w:rsid w:val="416318D6"/>
    <w:rsid w:val="416C4764"/>
    <w:rsid w:val="416F56E8"/>
    <w:rsid w:val="41710BEB"/>
    <w:rsid w:val="417A14FB"/>
    <w:rsid w:val="417F5983"/>
    <w:rsid w:val="4184568E"/>
    <w:rsid w:val="4185309F"/>
    <w:rsid w:val="4185788C"/>
    <w:rsid w:val="418A7597"/>
    <w:rsid w:val="418B5019"/>
    <w:rsid w:val="418C2A9A"/>
    <w:rsid w:val="418F019B"/>
    <w:rsid w:val="41905C1D"/>
    <w:rsid w:val="41947EA6"/>
    <w:rsid w:val="41992059"/>
    <w:rsid w:val="419D4F33"/>
    <w:rsid w:val="419F6289"/>
    <w:rsid w:val="41A0173B"/>
    <w:rsid w:val="41A13939"/>
    <w:rsid w:val="41A424B8"/>
    <w:rsid w:val="41A67DC1"/>
    <w:rsid w:val="41AB1CCA"/>
    <w:rsid w:val="41AD2FCF"/>
    <w:rsid w:val="41B02916"/>
    <w:rsid w:val="41B06152"/>
    <w:rsid w:val="41B16C01"/>
    <w:rsid w:val="41B21655"/>
    <w:rsid w:val="41B525D9"/>
    <w:rsid w:val="41B90FE0"/>
    <w:rsid w:val="41B91637"/>
    <w:rsid w:val="41BB44E3"/>
    <w:rsid w:val="41BD79E6"/>
    <w:rsid w:val="41BE5467"/>
    <w:rsid w:val="41C163EC"/>
    <w:rsid w:val="41C73B79"/>
    <w:rsid w:val="41C815FA"/>
    <w:rsid w:val="41C84587"/>
    <w:rsid w:val="41C9127A"/>
    <w:rsid w:val="41CB0000"/>
    <w:rsid w:val="41D11F0A"/>
    <w:rsid w:val="41D2798B"/>
    <w:rsid w:val="41D81894"/>
    <w:rsid w:val="41D97316"/>
    <w:rsid w:val="41DA2351"/>
    <w:rsid w:val="41DE379E"/>
    <w:rsid w:val="41E06CA1"/>
    <w:rsid w:val="41E40EAE"/>
    <w:rsid w:val="41E6662C"/>
    <w:rsid w:val="41E975B0"/>
    <w:rsid w:val="41EA5032"/>
    <w:rsid w:val="41EC0535"/>
    <w:rsid w:val="41F027BE"/>
    <w:rsid w:val="41F10240"/>
    <w:rsid w:val="41F33743"/>
    <w:rsid w:val="41F533C3"/>
    <w:rsid w:val="41F56C46"/>
    <w:rsid w:val="41F646C8"/>
    <w:rsid w:val="41F87BCB"/>
    <w:rsid w:val="41F91DC9"/>
    <w:rsid w:val="41FA176A"/>
    <w:rsid w:val="41FB0B50"/>
    <w:rsid w:val="41FD4053"/>
    <w:rsid w:val="42012A59"/>
    <w:rsid w:val="4204145F"/>
    <w:rsid w:val="42056EE1"/>
    <w:rsid w:val="420D0A6A"/>
    <w:rsid w:val="420E1D6F"/>
    <w:rsid w:val="42120775"/>
    <w:rsid w:val="42122973"/>
    <w:rsid w:val="421303F5"/>
    <w:rsid w:val="421538F8"/>
    <w:rsid w:val="42161379"/>
    <w:rsid w:val="4216717B"/>
    <w:rsid w:val="421A5B81"/>
    <w:rsid w:val="421B1084"/>
    <w:rsid w:val="421B5801"/>
    <w:rsid w:val="421C6B06"/>
    <w:rsid w:val="421E6786"/>
    <w:rsid w:val="42243F12"/>
    <w:rsid w:val="422B001A"/>
    <w:rsid w:val="422B389D"/>
    <w:rsid w:val="422B5210"/>
    <w:rsid w:val="422E6A20"/>
    <w:rsid w:val="42323228"/>
    <w:rsid w:val="42325426"/>
    <w:rsid w:val="42332EA8"/>
    <w:rsid w:val="4233672B"/>
    <w:rsid w:val="4236566E"/>
    <w:rsid w:val="423676B0"/>
    <w:rsid w:val="42375131"/>
    <w:rsid w:val="423D703A"/>
    <w:rsid w:val="42492E4D"/>
    <w:rsid w:val="4252375D"/>
    <w:rsid w:val="425E756F"/>
    <w:rsid w:val="42602A72"/>
    <w:rsid w:val="426104F4"/>
    <w:rsid w:val="426217F9"/>
    <w:rsid w:val="42685900"/>
    <w:rsid w:val="426A0E03"/>
    <w:rsid w:val="426E780A"/>
    <w:rsid w:val="42733C91"/>
    <w:rsid w:val="42737515"/>
    <w:rsid w:val="42741713"/>
    <w:rsid w:val="42775F1B"/>
    <w:rsid w:val="427D2022"/>
    <w:rsid w:val="427D7E24"/>
    <w:rsid w:val="427F3327"/>
    <w:rsid w:val="42833F2C"/>
    <w:rsid w:val="42845230"/>
    <w:rsid w:val="428F7D3E"/>
    <w:rsid w:val="429057C0"/>
    <w:rsid w:val="429576C9"/>
    <w:rsid w:val="4296514B"/>
    <w:rsid w:val="429B73D4"/>
    <w:rsid w:val="429C28D7"/>
    <w:rsid w:val="429C4E56"/>
    <w:rsid w:val="429D0359"/>
    <w:rsid w:val="429E5DDA"/>
    <w:rsid w:val="42A55765"/>
    <w:rsid w:val="42AC4713"/>
    <w:rsid w:val="42AC50F0"/>
    <w:rsid w:val="42B11578"/>
    <w:rsid w:val="42B34A7B"/>
    <w:rsid w:val="42B424FC"/>
    <w:rsid w:val="42B70F03"/>
    <w:rsid w:val="42B86984"/>
    <w:rsid w:val="42BE4111"/>
    <w:rsid w:val="42C03D90"/>
    <w:rsid w:val="42C96C1E"/>
    <w:rsid w:val="42CB2122"/>
    <w:rsid w:val="42CC7BA3"/>
    <w:rsid w:val="42CE0B28"/>
    <w:rsid w:val="42CE6929"/>
    <w:rsid w:val="42D178AE"/>
    <w:rsid w:val="42D2752E"/>
    <w:rsid w:val="42D32DB1"/>
    <w:rsid w:val="42D34FAF"/>
    <w:rsid w:val="42D462B4"/>
    <w:rsid w:val="42D53D36"/>
    <w:rsid w:val="42D7414F"/>
    <w:rsid w:val="42DB23BC"/>
    <w:rsid w:val="42E874D3"/>
    <w:rsid w:val="42EE35DB"/>
    <w:rsid w:val="42EE5221"/>
    <w:rsid w:val="42F27ED7"/>
    <w:rsid w:val="42F332E6"/>
    <w:rsid w:val="42F454E4"/>
    <w:rsid w:val="42F951EF"/>
    <w:rsid w:val="42FA2C71"/>
    <w:rsid w:val="42FB4E6F"/>
    <w:rsid w:val="42FC6174"/>
    <w:rsid w:val="42FD0171"/>
    <w:rsid w:val="430125FC"/>
    <w:rsid w:val="430147FA"/>
    <w:rsid w:val="43035AFF"/>
    <w:rsid w:val="43056A83"/>
    <w:rsid w:val="43071F86"/>
    <w:rsid w:val="430A2F0B"/>
    <w:rsid w:val="430C30C1"/>
    <w:rsid w:val="430D3E90"/>
    <w:rsid w:val="430E47FE"/>
    <w:rsid w:val="431F762D"/>
    <w:rsid w:val="43210932"/>
    <w:rsid w:val="43251536"/>
    <w:rsid w:val="43257338"/>
    <w:rsid w:val="43274A3A"/>
    <w:rsid w:val="432A1241"/>
    <w:rsid w:val="432C4745"/>
    <w:rsid w:val="432D323D"/>
    <w:rsid w:val="432E7C48"/>
    <w:rsid w:val="432F56C9"/>
    <w:rsid w:val="4330314B"/>
    <w:rsid w:val="43315349"/>
    <w:rsid w:val="4332664E"/>
    <w:rsid w:val="43341B51"/>
    <w:rsid w:val="43367252"/>
    <w:rsid w:val="43380557"/>
    <w:rsid w:val="433A3A5A"/>
    <w:rsid w:val="433B14DC"/>
    <w:rsid w:val="433D2460"/>
    <w:rsid w:val="433D6BDD"/>
    <w:rsid w:val="433E465F"/>
    <w:rsid w:val="434033E5"/>
    <w:rsid w:val="43461A6B"/>
    <w:rsid w:val="434807F2"/>
    <w:rsid w:val="434A0471"/>
    <w:rsid w:val="434C3974"/>
    <w:rsid w:val="434C71F8"/>
    <w:rsid w:val="43507DFC"/>
    <w:rsid w:val="4351587E"/>
    <w:rsid w:val="43515EAA"/>
    <w:rsid w:val="43554284"/>
    <w:rsid w:val="4357300A"/>
    <w:rsid w:val="435B55A5"/>
    <w:rsid w:val="435D1690"/>
    <w:rsid w:val="4361391A"/>
    <w:rsid w:val="4364489E"/>
    <w:rsid w:val="43690D26"/>
    <w:rsid w:val="436A67A8"/>
    <w:rsid w:val="43744B39"/>
    <w:rsid w:val="43750B18"/>
    <w:rsid w:val="43775ABD"/>
    <w:rsid w:val="43790FC1"/>
    <w:rsid w:val="43854607"/>
    <w:rsid w:val="43875D58"/>
    <w:rsid w:val="438A4ADE"/>
    <w:rsid w:val="438C21E0"/>
    <w:rsid w:val="43900BE6"/>
    <w:rsid w:val="43903EC6"/>
    <w:rsid w:val="439148A0"/>
    <w:rsid w:val="439240E9"/>
    <w:rsid w:val="439353EE"/>
    <w:rsid w:val="439508F1"/>
    <w:rsid w:val="439C49F8"/>
    <w:rsid w:val="439D247A"/>
    <w:rsid w:val="43A00E80"/>
    <w:rsid w:val="43A10F2E"/>
    <w:rsid w:val="43A22185"/>
    <w:rsid w:val="43A5310A"/>
    <w:rsid w:val="43AB7211"/>
    <w:rsid w:val="43AC0516"/>
    <w:rsid w:val="43AE2740"/>
    <w:rsid w:val="43AF6949"/>
    <w:rsid w:val="43B4209F"/>
    <w:rsid w:val="43B533A4"/>
    <w:rsid w:val="43BF1735"/>
    <w:rsid w:val="43C3013B"/>
    <w:rsid w:val="43C52E38"/>
    <w:rsid w:val="43C610C0"/>
    <w:rsid w:val="43C6583D"/>
    <w:rsid w:val="43CA545D"/>
    <w:rsid w:val="43CC2FC9"/>
    <w:rsid w:val="43CC7746"/>
    <w:rsid w:val="43CE64CC"/>
    <w:rsid w:val="43D17451"/>
    <w:rsid w:val="43D24ED2"/>
    <w:rsid w:val="43D6135A"/>
    <w:rsid w:val="43D638D9"/>
    <w:rsid w:val="43D96E8D"/>
    <w:rsid w:val="43DE6767"/>
    <w:rsid w:val="43E32BEE"/>
    <w:rsid w:val="43E40670"/>
    <w:rsid w:val="43E42415"/>
    <w:rsid w:val="43EB7FFB"/>
    <w:rsid w:val="43ED34FE"/>
    <w:rsid w:val="43EF2284"/>
    <w:rsid w:val="43F01F04"/>
    <w:rsid w:val="43F03412"/>
    <w:rsid w:val="43F07D06"/>
    <w:rsid w:val="43F32E89"/>
    <w:rsid w:val="43F94D92"/>
    <w:rsid w:val="43FA6097"/>
    <w:rsid w:val="43FC159A"/>
    <w:rsid w:val="43FC5D17"/>
    <w:rsid w:val="43FE4A9D"/>
    <w:rsid w:val="440740A8"/>
    <w:rsid w:val="440853AC"/>
    <w:rsid w:val="440875AB"/>
    <w:rsid w:val="440C3DB3"/>
    <w:rsid w:val="4413593C"/>
    <w:rsid w:val="441433BD"/>
    <w:rsid w:val="441668C0"/>
    <w:rsid w:val="44185647"/>
    <w:rsid w:val="441B2D48"/>
    <w:rsid w:val="441B65CB"/>
    <w:rsid w:val="441F71D0"/>
    <w:rsid w:val="442104D5"/>
    <w:rsid w:val="44243658"/>
    <w:rsid w:val="442510D9"/>
    <w:rsid w:val="442723DE"/>
    <w:rsid w:val="4429449C"/>
    <w:rsid w:val="442A5561"/>
    <w:rsid w:val="44302CEE"/>
    <w:rsid w:val="4430746A"/>
    <w:rsid w:val="443261F1"/>
    <w:rsid w:val="44345E70"/>
    <w:rsid w:val="44366A11"/>
    <w:rsid w:val="44372678"/>
    <w:rsid w:val="443A35FD"/>
    <w:rsid w:val="443F7D0C"/>
    <w:rsid w:val="44402F88"/>
    <w:rsid w:val="44440F87"/>
    <w:rsid w:val="444F35A2"/>
    <w:rsid w:val="44516AA5"/>
    <w:rsid w:val="44536725"/>
    <w:rsid w:val="44562F2D"/>
    <w:rsid w:val="4458062F"/>
    <w:rsid w:val="445960B0"/>
    <w:rsid w:val="445A1933"/>
    <w:rsid w:val="445C4E37"/>
    <w:rsid w:val="44647CC4"/>
    <w:rsid w:val="446631C8"/>
    <w:rsid w:val="446B3DCC"/>
    <w:rsid w:val="446E70C1"/>
    <w:rsid w:val="4470139D"/>
    <w:rsid w:val="44736C5A"/>
    <w:rsid w:val="447943E7"/>
    <w:rsid w:val="447F62F0"/>
    <w:rsid w:val="44815F70"/>
    <w:rsid w:val="44834CF6"/>
    <w:rsid w:val="44854976"/>
    <w:rsid w:val="44882FDB"/>
    <w:rsid w:val="448A4681"/>
    <w:rsid w:val="4490658A"/>
    <w:rsid w:val="44921D2E"/>
    <w:rsid w:val="44923C8C"/>
    <w:rsid w:val="4494346C"/>
    <w:rsid w:val="44950494"/>
    <w:rsid w:val="44970113"/>
    <w:rsid w:val="449A1098"/>
    <w:rsid w:val="449E3321"/>
    <w:rsid w:val="44A142A6"/>
    <w:rsid w:val="44A52CAC"/>
    <w:rsid w:val="44A761AF"/>
    <w:rsid w:val="44A97134"/>
    <w:rsid w:val="44B06ABF"/>
    <w:rsid w:val="44B21147"/>
    <w:rsid w:val="44B37A44"/>
    <w:rsid w:val="44B454C5"/>
    <w:rsid w:val="44B50DCE"/>
    <w:rsid w:val="44B7644A"/>
    <w:rsid w:val="44B83ECB"/>
    <w:rsid w:val="44B90713"/>
    <w:rsid w:val="44BC6155"/>
    <w:rsid w:val="44C012D8"/>
    <w:rsid w:val="44C125DD"/>
    <w:rsid w:val="44C35AE0"/>
    <w:rsid w:val="44CA2EEC"/>
    <w:rsid w:val="44CC44F5"/>
    <w:rsid w:val="44CC63EF"/>
    <w:rsid w:val="44CD3E71"/>
    <w:rsid w:val="44CE18F2"/>
    <w:rsid w:val="44CF3AF0"/>
    <w:rsid w:val="44D04DF5"/>
    <w:rsid w:val="44D437FB"/>
    <w:rsid w:val="44D82202"/>
    <w:rsid w:val="44D84400"/>
    <w:rsid w:val="44D91E82"/>
    <w:rsid w:val="44DB5385"/>
    <w:rsid w:val="44DD6689"/>
    <w:rsid w:val="44E51517"/>
    <w:rsid w:val="44E74A1A"/>
    <w:rsid w:val="44EE0B22"/>
    <w:rsid w:val="44F11AA7"/>
    <w:rsid w:val="44F1532A"/>
    <w:rsid w:val="44F32A2B"/>
    <w:rsid w:val="44F462AF"/>
    <w:rsid w:val="44F55F2E"/>
    <w:rsid w:val="44F92736"/>
    <w:rsid w:val="45030AC7"/>
    <w:rsid w:val="45046549"/>
    <w:rsid w:val="45061A4C"/>
    <w:rsid w:val="45091972"/>
    <w:rsid w:val="450B2EEB"/>
    <w:rsid w:val="451232E0"/>
    <w:rsid w:val="45161CE6"/>
    <w:rsid w:val="45173EE8"/>
    <w:rsid w:val="45192C6B"/>
    <w:rsid w:val="45195625"/>
    <w:rsid w:val="451C3BF0"/>
    <w:rsid w:val="451E2976"/>
    <w:rsid w:val="45210077"/>
    <w:rsid w:val="452138FB"/>
    <w:rsid w:val="45256A7E"/>
    <w:rsid w:val="45271F81"/>
    <w:rsid w:val="45275804"/>
    <w:rsid w:val="452A6789"/>
    <w:rsid w:val="45333815"/>
    <w:rsid w:val="453F2EAB"/>
    <w:rsid w:val="4542375F"/>
    <w:rsid w:val="45433AAF"/>
    <w:rsid w:val="45454DB4"/>
    <w:rsid w:val="45456FB2"/>
    <w:rsid w:val="454724B5"/>
    <w:rsid w:val="45485D39"/>
    <w:rsid w:val="45487F37"/>
    <w:rsid w:val="454937BA"/>
    <w:rsid w:val="454959B9"/>
    <w:rsid w:val="455240CA"/>
    <w:rsid w:val="45543D4A"/>
    <w:rsid w:val="455901D1"/>
    <w:rsid w:val="455D245B"/>
    <w:rsid w:val="455D4659"/>
    <w:rsid w:val="456033DF"/>
    <w:rsid w:val="456168E3"/>
    <w:rsid w:val="45624364"/>
    <w:rsid w:val="45636562"/>
    <w:rsid w:val="456E0177"/>
    <w:rsid w:val="45726B7D"/>
    <w:rsid w:val="457345FE"/>
    <w:rsid w:val="45757B02"/>
    <w:rsid w:val="457C4F0E"/>
    <w:rsid w:val="457F5E93"/>
    <w:rsid w:val="45803914"/>
    <w:rsid w:val="45826E17"/>
    <w:rsid w:val="4586581D"/>
    <w:rsid w:val="458C2FAA"/>
    <w:rsid w:val="458E2C2A"/>
    <w:rsid w:val="458F6F6B"/>
    <w:rsid w:val="4590612D"/>
    <w:rsid w:val="45913BAE"/>
    <w:rsid w:val="45947D5B"/>
    <w:rsid w:val="45955E38"/>
    <w:rsid w:val="45996A3C"/>
    <w:rsid w:val="459A22C0"/>
    <w:rsid w:val="459B1F40"/>
    <w:rsid w:val="45AC7C5B"/>
    <w:rsid w:val="45AD34DF"/>
    <w:rsid w:val="45AE0F60"/>
    <w:rsid w:val="45B140E3"/>
    <w:rsid w:val="45B21B65"/>
    <w:rsid w:val="45B32E6A"/>
    <w:rsid w:val="45B6056B"/>
    <w:rsid w:val="45B83A6E"/>
    <w:rsid w:val="45BA3253"/>
    <w:rsid w:val="45BB0276"/>
    <w:rsid w:val="45BD7EF6"/>
    <w:rsid w:val="45C27C01"/>
    <w:rsid w:val="45C66607"/>
    <w:rsid w:val="45C74089"/>
    <w:rsid w:val="45C76287"/>
    <w:rsid w:val="45C9178A"/>
    <w:rsid w:val="45CA500D"/>
    <w:rsid w:val="45CC5F92"/>
    <w:rsid w:val="45D27E9B"/>
    <w:rsid w:val="45D872AB"/>
    <w:rsid w:val="45E14C32"/>
    <w:rsid w:val="45E510BA"/>
    <w:rsid w:val="45E66B3C"/>
    <w:rsid w:val="45F0744B"/>
    <w:rsid w:val="45F33C53"/>
    <w:rsid w:val="45F95B5C"/>
    <w:rsid w:val="45FB105F"/>
    <w:rsid w:val="45FE1FE4"/>
    <w:rsid w:val="4603646C"/>
    <w:rsid w:val="4604196F"/>
    <w:rsid w:val="460A3878"/>
    <w:rsid w:val="460B12FA"/>
    <w:rsid w:val="460C34F8"/>
    <w:rsid w:val="46136706"/>
    <w:rsid w:val="4617730B"/>
    <w:rsid w:val="46182B8E"/>
    <w:rsid w:val="461B1594"/>
    <w:rsid w:val="461C7016"/>
    <w:rsid w:val="462176BD"/>
    <w:rsid w:val="46217C1A"/>
    <w:rsid w:val="46220F1F"/>
    <w:rsid w:val="46252D4D"/>
    <w:rsid w:val="46263727"/>
    <w:rsid w:val="462908AA"/>
    <w:rsid w:val="462B052A"/>
    <w:rsid w:val="462D14AE"/>
    <w:rsid w:val="46315CB6"/>
    <w:rsid w:val="46317EB5"/>
    <w:rsid w:val="46380953"/>
    <w:rsid w:val="463A65C6"/>
    <w:rsid w:val="463F2A4E"/>
    <w:rsid w:val="464623D8"/>
    <w:rsid w:val="46462D05"/>
    <w:rsid w:val="464B6860"/>
    <w:rsid w:val="464C1D63"/>
    <w:rsid w:val="464F0AEA"/>
    <w:rsid w:val="464F2CE8"/>
    <w:rsid w:val="465025C4"/>
    <w:rsid w:val="46523C6D"/>
    <w:rsid w:val="465316EE"/>
    <w:rsid w:val="46534F71"/>
    <w:rsid w:val="46547170"/>
    <w:rsid w:val="46573978"/>
    <w:rsid w:val="465D5881"/>
    <w:rsid w:val="46602F82"/>
    <w:rsid w:val="4666290D"/>
    <w:rsid w:val="46676190"/>
    <w:rsid w:val="46685E10"/>
    <w:rsid w:val="466B6511"/>
    <w:rsid w:val="466E359D"/>
    <w:rsid w:val="466F11C7"/>
    <w:rsid w:val="4670321D"/>
    <w:rsid w:val="46721FA3"/>
    <w:rsid w:val="46726720"/>
    <w:rsid w:val="467B15AE"/>
    <w:rsid w:val="467D2532"/>
    <w:rsid w:val="46826C09"/>
    <w:rsid w:val="4683223D"/>
    <w:rsid w:val="46841EBD"/>
    <w:rsid w:val="46847CBF"/>
    <w:rsid w:val="468531C2"/>
    <w:rsid w:val="46896345"/>
    <w:rsid w:val="468C72C9"/>
    <w:rsid w:val="468E27CD"/>
    <w:rsid w:val="46901553"/>
    <w:rsid w:val="46916FD5"/>
    <w:rsid w:val="469324D8"/>
    <w:rsid w:val="4696565B"/>
    <w:rsid w:val="46965D88"/>
    <w:rsid w:val="469B15DD"/>
    <w:rsid w:val="469B78E4"/>
    <w:rsid w:val="46A24CF0"/>
    <w:rsid w:val="46A9467B"/>
    <w:rsid w:val="46AA20FD"/>
    <w:rsid w:val="46AB7B7E"/>
    <w:rsid w:val="46AE0B03"/>
    <w:rsid w:val="46B11A88"/>
    <w:rsid w:val="46B27509"/>
    <w:rsid w:val="46BB09F6"/>
    <w:rsid w:val="46BC111E"/>
    <w:rsid w:val="46BD331C"/>
    <w:rsid w:val="46BE4621"/>
    <w:rsid w:val="46C04C25"/>
    <w:rsid w:val="46C11D22"/>
    <w:rsid w:val="46C35225"/>
    <w:rsid w:val="46C4652A"/>
    <w:rsid w:val="46C53FAB"/>
    <w:rsid w:val="46C929B2"/>
    <w:rsid w:val="46CC00B3"/>
    <w:rsid w:val="46CE1038"/>
    <w:rsid w:val="46D25840"/>
    <w:rsid w:val="46D332C1"/>
    <w:rsid w:val="46D354BF"/>
    <w:rsid w:val="46D467C4"/>
    <w:rsid w:val="46D61CC7"/>
    <w:rsid w:val="46D92C4C"/>
    <w:rsid w:val="46DB30D4"/>
    <w:rsid w:val="46DC034D"/>
    <w:rsid w:val="46DF4B55"/>
    <w:rsid w:val="46E40FDD"/>
    <w:rsid w:val="46E717E5"/>
    <w:rsid w:val="46E81BE2"/>
    <w:rsid w:val="46E95465"/>
    <w:rsid w:val="46EC05E8"/>
    <w:rsid w:val="46EC63E9"/>
    <w:rsid w:val="46EE736E"/>
    <w:rsid w:val="46F02871"/>
    <w:rsid w:val="46F41277"/>
    <w:rsid w:val="46F53476"/>
    <w:rsid w:val="46F60EF7"/>
    <w:rsid w:val="46F6477A"/>
    <w:rsid w:val="46FA3181"/>
    <w:rsid w:val="46FC6684"/>
    <w:rsid w:val="46FD0882"/>
    <w:rsid w:val="46FD4105"/>
    <w:rsid w:val="47043A90"/>
    <w:rsid w:val="47064A15"/>
    <w:rsid w:val="470F78A3"/>
    <w:rsid w:val="47105324"/>
    <w:rsid w:val="47110682"/>
    <w:rsid w:val="47112DA6"/>
    <w:rsid w:val="47193A36"/>
    <w:rsid w:val="47195E2A"/>
    <w:rsid w:val="471A5C34"/>
    <w:rsid w:val="471C1137"/>
    <w:rsid w:val="471C49BA"/>
    <w:rsid w:val="471E20BC"/>
    <w:rsid w:val="47210E42"/>
    <w:rsid w:val="47213040"/>
    <w:rsid w:val="47274F4A"/>
    <w:rsid w:val="47293CD0"/>
    <w:rsid w:val="472B386C"/>
    <w:rsid w:val="472B71D3"/>
    <w:rsid w:val="472C4C55"/>
    <w:rsid w:val="472D6E53"/>
    <w:rsid w:val="472F5BD9"/>
    <w:rsid w:val="473110DC"/>
    <w:rsid w:val="473232DB"/>
    <w:rsid w:val="47330B7F"/>
    <w:rsid w:val="47351CE1"/>
    <w:rsid w:val="47357AE2"/>
    <w:rsid w:val="47367762"/>
    <w:rsid w:val="47382C65"/>
    <w:rsid w:val="473964E9"/>
    <w:rsid w:val="473C166C"/>
    <w:rsid w:val="47400072"/>
    <w:rsid w:val="47415AF3"/>
    <w:rsid w:val="474544FA"/>
    <w:rsid w:val="4750669E"/>
    <w:rsid w:val="47513B8F"/>
    <w:rsid w:val="47513E2B"/>
    <w:rsid w:val="47514501"/>
    <w:rsid w:val="47531291"/>
    <w:rsid w:val="47537093"/>
    <w:rsid w:val="47541D2E"/>
    <w:rsid w:val="47552596"/>
    <w:rsid w:val="47560017"/>
    <w:rsid w:val="47577C97"/>
    <w:rsid w:val="4759319A"/>
    <w:rsid w:val="475D5424"/>
    <w:rsid w:val="475E2EA5"/>
    <w:rsid w:val="47602B25"/>
    <w:rsid w:val="476105A6"/>
    <w:rsid w:val="4764152B"/>
    <w:rsid w:val="47675D33"/>
    <w:rsid w:val="476B4739"/>
    <w:rsid w:val="476C21BB"/>
    <w:rsid w:val="477914D1"/>
    <w:rsid w:val="477E5958"/>
    <w:rsid w:val="478046DF"/>
    <w:rsid w:val="47812160"/>
    <w:rsid w:val="47827BE2"/>
    <w:rsid w:val="4783425B"/>
    <w:rsid w:val="478552E3"/>
    <w:rsid w:val="478D5F73"/>
    <w:rsid w:val="478E39F4"/>
    <w:rsid w:val="47916B77"/>
    <w:rsid w:val="47927E7C"/>
    <w:rsid w:val="479358FE"/>
    <w:rsid w:val="4795557D"/>
    <w:rsid w:val="47970A81"/>
    <w:rsid w:val="47974304"/>
    <w:rsid w:val="47986502"/>
    <w:rsid w:val="479A1A05"/>
    <w:rsid w:val="479B2D0A"/>
    <w:rsid w:val="479C4F08"/>
    <w:rsid w:val="479E040B"/>
    <w:rsid w:val="47A07192"/>
    <w:rsid w:val="47A7327A"/>
    <w:rsid w:val="47A878A3"/>
    <w:rsid w:val="47AB2FA4"/>
    <w:rsid w:val="47AD64A7"/>
    <w:rsid w:val="47B2292F"/>
    <w:rsid w:val="47B63534"/>
    <w:rsid w:val="47B727F3"/>
    <w:rsid w:val="47B922BA"/>
    <w:rsid w:val="47BD2EBF"/>
    <w:rsid w:val="47BE41C3"/>
    <w:rsid w:val="47C22BCA"/>
    <w:rsid w:val="47C34DC8"/>
    <w:rsid w:val="47C615D0"/>
    <w:rsid w:val="47C81250"/>
    <w:rsid w:val="47C96CD1"/>
    <w:rsid w:val="47CA7FD6"/>
    <w:rsid w:val="47CD2511"/>
    <w:rsid w:val="47CF445E"/>
    <w:rsid w:val="47CF4628"/>
    <w:rsid w:val="47D253E2"/>
    <w:rsid w:val="47D7186A"/>
    <w:rsid w:val="47D93185"/>
    <w:rsid w:val="47DF7F53"/>
    <w:rsid w:val="47E17BFB"/>
    <w:rsid w:val="47E330FE"/>
    <w:rsid w:val="47E64083"/>
    <w:rsid w:val="47E87586"/>
    <w:rsid w:val="47E9088B"/>
    <w:rsid w:val="47ED3A0E"/>
    <w:rsid w:val="47ED7291"/>
    <w:rsid w:val="47EE4D13"/>
    <w:rsid w:val="47F02414"/>
    <w:rsid w:val="47F155E6"/>
    <w:rsid w:val="47F33399"/>
    <w:rsid w:val="47F75622"/>
    <w:rsid w:val="47F830A4"/>
    <w:rsid w:val="47F90B25"/>
    <w:rsid w:val="47FA2D23"/>
    <w:rsid w:val="47FB4028"/>
    <w:rsid w:val="47FC1AAA"/>
    <w:rsid w:val="47FC6227"/>
    <w:rsid w:val="47FD5FB7"/>
    <w:rsid w:val="48072039"/>
    <w:rsid w:val="4809553C"/>
    <w:rsid w:val="480A2FBE"/>
    <w:rsid w:val="48112949"/>
    <w:rsid w:val="48123C4D"/>
    <w:rsid w:val="48162654"/>
    <w:rsid w:val="481935D8"/>
    <w:rsid w:val="481A105A"/>
    <w:rsid w:val="481A57D7"/>
    <w:rsid w:val="481C0CDA"/>
    <w:rsid w:val="481C455D"/>
    <w:rsid w:val="481D1FDE"/>
    <w:rsid w:val="481F1C5E"/>
    <w:rsid w:val="482109E5"/>
    <w:rsid w:val="482360E6"/>
    <w:rsid w:val="482515E9"/>
    <w:rsid w:val="482573EB"/>
    <w:rsid w:val="48270370"/>
    <w:rsid w:val="482728EE"/>
    <w:rsid w:val="482A0307"/>
    <w:rsid w:val="482C47F7"/>
    <w:rsid w:val="482E4477"/>
    <w:rsid w:val="483031FD"/>
    <w:rsid w:val="48326701"/>
    <w:rsid w:val="48334182"/>
    <w:rsid w:val="48357685"/>
    <w:rsid w:val="4838060A"/>
    <w:rsid w:val="483B3270"/>
    <w:rsid w:val="48410F19"/>
    <w:rsid w:val="48483767"/>
    <w:rsid w:val="484C049B"/>
    <w:rsid w:val="48516FB5"/>
    <w:rsid w:val="48524A37"/>
    <w:rsid w:val="485559BC"/>
    <w:rsid w:val="48567BBA"/>
    <w:rsid w:val="485830BD"/>
    <w:rsid w:val="48591CAE"/>
    <w:rsid w:val="485943C2"/>
    <w:rsid w:val="485B1AC3"/>
    <w:rsid w:val="485C5346"/>
    <w:rsid w:val="485C7545"/>
    <w:rsid w:val="486017CE"/>
    <w:rsid w:val="48617250"/>
    <w:rsid w:val="48617456"/>
    <w:rsid w:val="48624CD1"/>
    <w:rsid w:val="486636D8"/>
    <w:rsid w:val="486758D6"/>
    <w:rsid w:val="486C1D5E"/>
    <w:rsid w:val="486E0AE4"/>
    <w:rsid w:val="48700764"/>
    <w:rsid w:val="4875455D"/>
    <w:rsid w:val="487565D5"/>
    <w:rsid w:val="48773972"/>
    <w:rsid w:val="487A6AF5"/>
    <w:rsid w:val="487E4AE0"/>
    <w:rsid w:val="48847404"/>
    <w:rsid w:val="48850DF5"/>
    <w:rsid w:val="48862907"/>
    <w:rsid w:val="4888168E"/>
    <w:rsid w:val="4888388C"/>
    <w:rsid w:val="48885E0A"/>
    <w:rsid w:val="488A6D8F"/>
    <w:rsid w:val="488C2292"/>
    <w:rsid w:val="488F3217"/>
    <w:rsid w:val="48900C98"/>
    <w:rsid w:val="48955120"/>
    <w:rsid w:val="48981928"/>
    <w:rsid w:val="48A4573B"/>
    <w:rsid w:val="48AD604A"/>
    <w:rsid w:val="48B01AFF"/>
    <w:rsid w:val="48B14A50"/>
    <w:rsid w:val="48B6475B"/>
    <w:rsid w:val="48BA3162"/>
    <w:rsid w:val="48BB5360"/>
    <w:rsid w:val="48BC2DE1"/>
    <w:rsid w:val="48BC6665"/>
    <w:rsid w:val="48BD40E6"/>
    <w:rsid w:val="48BF75E9"/>
    <w:rsid w:val="48C0506B"/>
    <w:rsid w:val="48C2276C"/>
    <w:rsid w:val="48C35FF0"/>
    <w:rsid w:val="48C514F3"/>
    <w:rsid w:val="48C66F74"/>
    <w:rsid w:val="48CA33FC"/>
    <w:rsid w:val="48CB55FA"/>
    <w:rsid w:val="48CF4000"/>
    <w:rsid w:val="48D01A82"/>
    <w:rsid w:val="48D17504"/>
    <w:rsid w:val="48D24F85"/>
    <w:rsid w:val="48D32A07"/>
    <w:rsid w:val="48D3302F"/>
    <w:rsid w:val="48D40488"/>
    <w:rsid w:val="48D43D0B"/>
    <w:rsid w:val="48D5178D"/>
    <w:rsid w:val="48D6398B"/>
    <w:rsid w:val="48D92391"/>
    <w:rsid w:val="48DA7E13"/>
    <w:rsid w:val="48DB3696"/>
    <w:rsid w:val="48DE461B"/>
    <w:rsid w:val="48DF429B"/>
    <w:rsid w:val="48E16144"/>
    <w:rsid w:val="48E2521F"/>
    <w:rsid w:val="48E36524"/>
    <w:rsid w:val="48ED35B0"/>
    <w:rsid w:val="48EF2337"/>
    <w:rsid w:val="48F5643E"/>
    <w:rsid w:val="48F873C3"/>
    <w:rsid w:val="48F906C8"/>
    <w:rsid w:val="49046A59"/>
    <w:rsid w:val="4908545F"/>
    <w:rsid w:val="490A0962"/>
    <w:rsid w:val="49121BEA"/>
    <w:rsid w:val="491621F6"/>
    <w:rsid w:val="491A0BFD"/>
    <w:rsid w:val="49206389"/>
    <w:rsid w:val="4922188C"/>
    <w:rsid w:val="49256F8E"/>
    <w:rsid w:val="49287F12"/>
    <w:rsid w:val="492C219C"/>
    <w:rsid w:val="492F531F"/>
    <w:rsid w:val="49316623"/>
    <w:rsid w:val="49321B27"/>
    <w:rsid w:val="4934502A"/>
    <w:rsid w:val="493A6F33"/>
    <w:rsid w:val="493B49B5"/>
    <w:rsid w:val="493D4634"/>
    <w:rsid w:val="49400E3C"/>
    <w:rsid w:val="494055B9"/>
    <w:rsid w:val="49420ABC"/>
    <w:rsid w:val="49495EC9"/>
    <w:rsid w:val="494A71CD"/>
    <w:rsid w:val="494B4C4F"/>
    <w:rsid w:val="494C26D0"/>
    <w:rsid w:val="494C43B1"/>
    <w:rsid w:val="494E2350"/>
    <w:rsid w:val="49505853"/>
    <w:rsid w:val="49516B58"/>
    <w:rsid w:val="49520D56"/>
    <w:rsid w:val="4954425A"/>
    <w:rsid w:val="49562FE0"/>
    <w:rsid w:val="495906E1"/>
    <w:rsid w:val="495A6163"/>
    <w:rsid w:val="495A6762"/>
    <w:rsid w:val="495D0879"/>
    <w:rsid w:val="495D4B69"/>
    <w:rsid w:val="495F006C"/>
    <w:rsid w:val="49636A72"/>
    <w:rsid w:val="496557F9"/>
    <w:rsid w:val="497A1F1B"/>
    <w:rsid w:val="497F63A3"/>
    <w:rsid w:val="49803E24"/>
    <w:rsid w:val="4983062C"/>
    <w:rsid w:val="498460AE"/>
    <w:rsid w:val="498A4734"/>
    <w:rsid w:val="498C34BA"/>
    <w:rsid w:val="498D0F3C"/>
    <w:rsid w:val="498D56B8"/>
    <w:rsid w:val="499275C2"/>
    <w:rsid w:val="49951AC7"/>
    <w:rsid w:val="49952A14"/>
    <w:rsid w:val="49965FC8"/>
    <w:rsid w:val="49994D4E"/>
    <w:rsid w:val="4999531C"/>
    <w:rsid w:val="499A5CF7"/>
    <w:rsid w:val="49A0215B"/>
    <w:rsid w:val="49AE1470"/>
    <w:rsid w:val="49AF6EF2"/>
    <w:rsid w:val="49BC2984"/>
    <w:rsid w:val="49BD0406"/>
    <w:rsid w:val="49BD7227"/>
    <w:rsid w:val="49BE7DC6"/>
    <w:rsid w:val="49BF3909"/>
    <w:rsid w:val="49C0138A"/>
    <w:rsid w:val="49C16E0C"/>
    <w:rsid w:val="49C43614"/>
    <w:rsid w:val="49C51095"/>
    <w:rsid w:val="49C76797"/>
    <w:rsid w:val="49C84218"/>
    <w:rsid w:val="49C9005F"/>
    <w:rsid w:val="49CE19A5"/>
    <w:rsid w:val="49D04EA8"/>
    <w:rsid w:val="49D51330"/>
    <w:rsid w:val="49D83174"/>
    <w:rsid w:val="49DA57B7"/>
    <w:rsid w:val="49DC6804"/>
    <w:rsid w:val="49DD673C"/>
    <w:rsid w:val="49DF1C3F"/>
    <w:rsid w:val="49E43FAC"/>
    <w:rsid w:val="49E64E4D"/>
    <w:rsid w:val="49E76C62"/>
    <w:rsid w:val="49E80350"/>
    <w:rsid w:val="49EA3854"/>
    <w:rsid w:val="49EF575D"/>
    <w:rsid w:val="49F031DE"/>
    <w:rsid w:val="49F153DD"/>
    <w:rsid w:val="49F46361"/>
    <w:rsid w:val="49F84D68"/>
    <w:rsid w:val="49FA3AEE"/>
    <w:rsid w:val="49FC6FF1"/>
    <w:rsid w:val="49FD6C71"/>
    <w:rsid w:val="4A0059F7"/>
    <w:rsid w:val="4A007BF5"/>
    <w:rsid w:val="4A0112AD"/>
    <w:rsid w:val="4A015677"/>
    <w:rsid w:val="4A033589"/>
    <w:rsid w:val="4A0343FD"/>
    <w:rsid w:val="4A03697C"/>
    <w:rsid w:val="4A077580"/>
    <w:rsid w:val="4A080885"/>
    <w:rsid w:val="4A0975F4"/>
    <w:rsid w:val="4A0A0505"/>
    <w:rsid w:val="4A0B5F87"/>
    <w:rsid w:val="4A0C3A08"/>
    <w:rsid w:val="4A0D148A"/>
    <w:rsid w:val="4A0D4D0D"/>
    <w:rsid w:val="4A121195"/>
    <w:rsid w:val="4A133393"/>
    <w:rsid w:val="4A171B6A"/>
    <w:rsid w:val="4A18529C"/>
    <w:rsid w:val="4A190B1F"/>
    <w:rsid w:val="4A1A079F"/>
    <w:rsid w:val="4A1D4FA7"/>
    <w:rsid w:val="4A1F7EB0"/>
    <w:rsid w:val="4A22142F"/>
    <w:rsid w:val="4A2329A2"/>
    <w:rsid w:val="4A244932"/>
    <w:rsid w:val="4A2B0A3A"/>
    <w:rsid w:val="4A35264E"/>
    <w:rsid w:val="4A375B51"/>
    <w:rsid w:val="4A3835D3"/>
    <w:rsid w:val="4A3C51B1"/>
    <w:rsid w:val="4A4536BD"/>
    <w:rsid w:val="4A485DEB"/>
    <w:rsid w:val="4A4E3578"/>
    <w:rsid w:val="4A521F7E"/>
    <w:rsid w:val="4A547680"/>
    <w:rsid w:val="4A5C030F"/>
    <w:rsid w:val="4A5D250E"/>
    <w:rsid w:val="4A5D532D"/>
    <w:rsid w:val="4A606D15"/>
    <w:rsid w:val="4A614797"/>
    <w:rsid w:val="4A622219"/>
    <w:rsid w:val="4A6534B0"/>
    <w:rsid w:val="4A674BED"/>
    <w:rsid w:val="4A6D602B"/>
    <w:rsid w:val="4A6E0229"/>
    <w:rsid w:val="4A706FB0"/>
    <w:rsid w:val="4A7224B3"/>
    <w:rsid w:val="4A726C30"/>
    <w:rsid w:val="4A753438"/>
    <w:rsid w:val="4A791E3E"/>
    <w:rsid w:val="4A7A78BF"/>
    <w:rsid w:val="4A7D0844"/>
    <w:rsid w:val="4A7E62C5"/>
    <w:rsid w:val="4A83274D"/>
    <w:rsid w:val="4A845C50"/>
    <w:rsid w:val="4A857E4F"/>
    <w:rsid w:val="4A8658D0"/>
    <w:rsid w:val="4A940469"/>
    <w:rsid w:val="4A944BE6"/>
    <w:rsid w:val="4A9500E9"/>
    <w:rsid w:val="4A9563B7"/>
    <w:rsid w:val="4A9713EE"/>
    <w:rsid w:val="4A9F5E3B"/>
    <w:rsid w:val="4AA1777F"/>
    <w:rsid w:val="4AAC5B10"/>
    <w:rsid w:val="4AB07D99"/>
    <w:rsid w:val="4AB27A19"/>
    <w:rsid w:val="4AB873A4"/>
    <w:rsid w:val="4ABA06A9"/>
    <w:rsid w:val="4ABA28A7"/>
    <w:rsid w:val="4AC431B7"/>
    <w:rsid w:val="4AC544BB"/>
    <w:rsid w:val="4ACD18C8"/>
    <w:rsid w:val="4ACD6045"/>
    <w:rsid w:val="4AD124CC"/>
    <w:rsid w:val="4AD337D1"/>
    <w:rsid w:val="4AD41253"/>
    <w:rsid w:val="4AD743D6"/>
    <w:rsid w:val="4AD90602"/>
    <w:rsid w:val="4AD978D9"/>
    <w:rsid w:val="4ADE75E4"/>
    <w:rsid w:val="4AE14CE5"/>
    <w:rsid w:val="4AE25FEA"/>
    <w:rsid w:val="4AE66BEE"/>
    <w:rsid w:val="4AE74670"/>
    <w:rsid w:val="4AED6BE2"/>
    <w:rsid w:val="4AEF5300"/>
    <w:rsid w:val="4AF02D81"/>
    <w:rsid w:val="4AF10803"/>
    <w:rsid w:val="4AF76E89"/>
    <w:rsid w:val="4AF8490A"/>
    <w:rsid w:val="4AFA3691"/>
    <w:rsid w:val="4AFA7E0D"/>
    <w:rsid w:val="4AFB1112"/>
    <w:rsid w:val="4B0574A3"/>
    <w:rsid w:val="4B111A14"/>
    <w:rsid w:val="4B132DC9"/>
    <w:rsid w:val="4B132F8D"/>
    <w:rsid w:val="4B151CBC"/>
    <w:rsid w:val="4B1751BF"/>
    <w:rsid w:val="4B193F45"/>
    <w:rsid w:val="4B1C4ECA"/>
    <w:rsid w:val="4B1E4B4A"/>
    <w:rsid w:val="4B213550"/>
    <w:rsid w:val="4B2422D7"/>
    <w:rsid w:val="4B257D58"/>
    <w:rsid w:val="4B26325B"/>
    <w:rsid w:val="4B2679D8"/>
    <w:rsid w:val="4B2A63DE"/>
    <w:rsid w:val="4B3969F9"/>
    <w:rsid w:val="4B3A447A"/>
    <w:rsid w:val="4B3E2E80"/>
    <w:rsid w:val="4B411887"/>
    <w:rsid w:val="4B51409F"/>
    <w:rsid w:val="4B51629E"/>
    <w:rsid w:val="4B565FA9"/>
    <w:rsid w:val="4B676243"/>
    <w:rsid w:val="4B6A71C8"/>
    <w:rsid w:val="4B706B53"/>
    <w:rsid w:val="4B722056"/>
    <w:rsid w:val="4B760A5C"/>
    <w:rsid w:val="4B76442C"/>
    <w:rsid w:val="4B7E16EB"/>
    <w:rsid w:val="4B8200F2"/>
    <w:rsid w:val="4B870CF6"/>
    <w:rsid w:val="4B897A7D"/>
    <w:rsid w:val="4B8A54FE"/>
    <w:rsid w:val="4B8A76FC"/>
    <w:rsid w:val="4B8D0681"/>
    <w:rsid w:val="4B901606"/>
    <w:rsid w:val="4B917087"/>
    <w:rsid w:val="4B955A8D"/>
    <w:rsid w:val="4B96350F"/>
    <w:rsid w:val="4B974814"/>
    <w:rsid w:val="4B995B21"/>
    <w:rsid w:val="4B9C5418"/>
    <w:rsid w:val="4B9F3E1E"/>
    <w:rsid w:val="4BA076A2"/>
    <w:rsid w:val="4BA15123"/>
    <w:rsid w:val="4BA24DA3"/>
    <w:rsid w:val="4BA30626"/>
    <w:rsid w:val="4BA637A9"/>
    <w:rsid w:val="4BA74AAE"/>
    <w:rsid w:val="4BAC0F36"/>
    <w:rsid w:val="4BAC3563"/>
    <w:rsid w:val="4BAF6637"/>
    <w:rsid w:val="4BB275BC"/>
    <w:rsid w:val="4BB3503D"/>
    <w:rsid w:val="4BB418A9"/>
    <w:rsid w:val="4BB42ABF"/>
    <w:rsid w:val="4BB73A44"/>
    <w:rsid w:val="4BB86F47"/>
    <w:rsid w:val="4BB927CA"/>
    <w:rsid w:val="4BBA244A"/>
    <w:rsid w:val="4BBD078F"/>
    <w:rsid w:val="4BC61AE0"/>
    <w:rsid w:val="4BC6625C"/>
    <w:rsid w:val="4BCA04E6"/>
    <w:rsid w:val="4BCB5F67"/>
    <w:rsid w:val="4BCC39E9"/>
    <w:rsid w:val="4BCE3C8F"/>
    <w:rsid w:val="4BD023EF"/>
    <w:rsid w:val="4BD40DF5"/>
    <w:rsid w:val="4BD51A25"/>
    <w:rsid w:val="4BD8527D"/>
    <w:rsid w:val="4BDF4C08"/>
    <w:rsid w:val="4BE1398E"/>
    <w:rsid w:val="4BE44913"/>
    <w:rsid w:val="4BE64593"/>
    <w:rsid w:val="4BE67E16"/>
    <w:rsid w:val="4BE95517"/>
    <w:rsid w:val="4BEA19F6"/>
    <w:rsid w:val="4BED77A1"/>
    <w:rsid w:val="4BF103A5"/>
    <w:rsid w:val="4BF23C29"/>
    <w:rsid w:val="4BF4132A"/>
    <w:rsid w:val="4BF87D30"/>
    <w:rsid w:val="4BF944CE"/>
    <w:rsid w:val="4BFB4538"/>
    <w:rsid w:val="4BFC67AA"/>
    <w:rsid w:val="4BFD41B8"/>
    <w:rsid w:val="4BFF2F3E"/>
    <w:rsid w:val="4C0009C0"/>
    <w:rsid w:val="4C016441"/>
    <w:rsid w:val="4C0473C6"/>
    <w:rsid w:val="4C082549"/>
    <w:rsid w:val="4C090181"/>
    <w:rsid w:val="4C097FBD"/>
    <w:rsid w:val="4C0C47D3"/>
    <w:rsid w:val="4C0D2254"/>
    <w:rsid w:val="4C1031D9"/>
    <w:rsid w:val="4C1166DC"/>
    <w:rsid w:val="4C12423D"/>
    <w:rsid w:val="4C162B64"/>
    <w:rsid w:val="4C1827E3"/>
    <w:rsid w:val="4C190265"/>
    <w:rsid w:val="4C193AE8"/>
    <w:rsid w:val="4C1D24EE"/>
    <w:rsid w:val="4C1E46ED"/>
    <w:rsid w:val="4C207BF0"/>
    <w:rsid w:val="4C226976"/>
    <w:rsid w:val="4C251AF9"/>
    <w:rsid w:val="4C286301"/>
    <w:rsid w:val="4C2A1804"/>
    <w:rsid w:val="4C39659B"/>
    <w:rsid w:val="4C3B4FDC"/>
    <w:rsid w:val="4C4039A8"/>
    <w:rsid w:val="4C405F26"/>
    <w:rsid w:val="4C4423AE"/>
    <w:rsid w:val="4C473333"/>
    <w:rsid w:val="4C486B77"/>
    <w:rsid w:val="4C486BB6"/>
    <w:rsid w:val="4C4A7B3B"/>
    <w:rsid w:val="4C4C303E"/>
    <w:rsid w:val="4C4E2CBD"/>
    <w:rsid w:val="4C513C42"/>
    <w:rsid w:val="4C5216C4"/>
    <w:rsid w:val="4C544BC7"/>
    <w:rsid w:val="4C552648"/>
    <w:rsid w:val="4C56394D"/>
    <w:rsid w:val="4C5948D2"/>
    <w:rsid w:val="4C5C5856"/>
    <w:rsid w:val="4C5D32D8"/>
    <w:rsid w:val="4C60645B"/>
    <w:rsid w:val="4C62195E"/>
    <w:rsid w:val="4C6251E1"/>
    <w:rsid w:val="4C644E61"/>
    <w:rsid w:val="4C675DE6"/>
    <w:rsid w:val="4C6B47EC"/>
    <w:rsid w:val="4C7450FB"/>
    <w:rsid w:val="4C746DC9"/>
    <w:rsid w:val="4C773E82"/>
    <w:rsid w:val="4C794E06"/>
    <w:rsid w:val="4C7C2508"/>
    <w:rsid w:val="4C7C5D8B"/>
    <w:rsid w:val="4C831E93"/>
    <w:rsid w:val="4C8E3AA7"/>
    <w:rsid w:val="4C9011A8"/>
    <w:rsid w:val="4C9246AB"/>
    <w:rsid w:val="4C947BAF"/>
    <w:rsid w:val="4C956D80"/>
    <w:rsid w:val="4C981E38"/>
    <w:rsid w:val="4C9978BA"/>
    <w:rsid w:val="4C9F17C3"/>
    <w:rsid w:val="4CB1386B"/>
    <w:rsid w:val="4CB229E2"/>
    <w:rsid w:val="4CB70C39"/>
    <w:rsid w:val="4CB726ED"/>
    <w:rsid w:val="4CB9236D"/>
    <w:rsid w:val="4CBF7AF9"/>
    <w:rsid w:val="4CC0557B"/>
    <w:rsid w:val="4CC306FE"/>
    <w:rsid w:val="4CC61682"/>
    <w:rsid w:val="4CC82987"/>
    <w:rsid w:val="4CD4421B"/>
    <w:rsid w:val="4CD7191D"/>
    <w:rsid w:val="4CD751A0"/>
    <w:rsid w:val="4CD82C22"/>
    <w:rsid w:val="4CDA19A5"/>
    <w:rsid w:val="4CDB3BA6"/>
    <w:rsid w:val="4CDD70A9"/>
    <w:rsid w:val="4CDE6D29"/>
    <w:rsid w:val="4CDF47AB"/>
    <w:rsid w:val="4CE0222C"/>
    <w:rsid w:val="4CE13531"/>
    <w:rsid w:val="4CE15AB0"/>
    <w:rsid w:val="4CE2572F"/>
    <w:rsid w:val="4CE71BB7"/>
    <w:rsid w:val="4CE950BA"/>
    <w:rsid w:val="4CEB3E41"/>
    <w:rsid w:val="4CEE1542"/>
    <w:rsid w:val="4CEE4DC5"/>
    <w:rsid w:val="4CF27F48"/>
    <w:rsid w:val="4CF3124D"/>
    <w:rsid w:val="4CF3344B"/>
    <w:rsid w:val="4CF44F18"/>
    <w:rsid w:val="4CFA2DD6"/>
    <w:rsid w:val="4CFE5060"/>
    <w:rsid w:val="4D0314E7"/>
    <w:rsid w:val="4D0549EA"/>
    <w:rsid w:val="4D06246C"/>
    <w:rsid w:val="4D08596F"/>
    <w:rsid w:val="4D0933F1"/>
    <w:rsid w:val="4D0A0E72"/>
    <w:rsid w:val="4D0F7D63"/>
    <w:rsid w:val="4D147203"/>
    <w:rsid w:val="4D185C09"/>
    <w:rsid w:val="4D1879C1"/>
    <w:rsid w:val="4D1A6F0E"/>
    <w:rsid w:val="4D1B2411"/>
    <w:rsid w:val="4D2607A2"/>
    <w:rsid w:val="4D2E5BAF"/>
    <w:rsid w:val="4D3245B5"/>
    <w:rsid w:val="4D334235"/>
    <w:rsid w:val="4D357738"/>
    <w:rsid w:val="4D372C3B"/>
    <w:rsid w:val="4D3D03C8"/>
    <w:rsid w:val="4D426A4E"/>
    <w:rsid w:val="4D4322D1"/>
    <w:rsid w:val="4D441F51"/>
    <w:rsid w:val="4D4579D2"/>
    <w:rsid w:val="4D472ED5"/>
    <w:rsid w:val="4D4A76DD"/>
    <w:rsid w:val="4D4D6AF7"/>
    <w:rsid w:val="4D4F3B65"/>
    <w:rsid w:val="4D524AEA"/>
    <w:rsid w:val="4D554464"/>
    <w:rsid w:val="4D5634F0"/>
    <w:rsid w:val="4D5756EE"/>
    <w:rsid w:val="4D5B1B76"/>
    <w:rsid w:val="4D5B7978"/>
    <w:rsid w:val="4D5C75F7"/>
    <w:rsid w:val="4D6046FD"/>
    <w:rsid w:val="4D66378A"/>
    <w:rsid w:val="4D69470F"/>
    <w:rsid w:val="4D6B7C12"/>
    <w:rsid w:val="4D711B1B"/>
    <w:rsid w:val="4D7471F9"/>
    <w:rsid w:val="4D796F28"/>
    <w:rsid w:val="4D7B7EAC"/>
    <w:rsid w:val="4D7F46B4"/>
    <w:rsid w:val="4D802136"/>
    <w:rsid w:val="4D8330BA"/>
    <w:rsid w:val="4D881740"/>
    <w:rsid w:val="4D8A04C7"/>
    <w:rsid w:val="4D8B5F48"/>
    <w:rsid w:val="4D8C39CA"/>
    <w:rsid w:val="4D906B4D"/>
    <w:rsid w:val="4D9145CE"/>
    <w:rsid w:val="4D922050"/>
    <w:rsid w:val="4D92309B"/>
    <w:rsid w:val="4D950A56"/>
    <w:rsid w:val="4D9A4EDE"/>
    <w:rsid w:val="4D9B0761"/>
    <w:rsid w:val="4D9B61E3"/>
    <w:rsid w:val="4D9C3C64"/>
    <w:rsid w:val="4DA06DE7"/>
    <w:rsid w:val="4DA222EA"/>
    <w:rsid w:val="4DA37D6C"/>
    <w:rsid w:val="4DA41071"/>
    <w:rsid w:val="4DA76772"/>
    <w:rsid w:val="4DAB09FB"/>
    <w:rsid w:val="4DAB2BFA"/>
    <w:rsid w:val="4DAB5178"/>
    <w:rsid w:val="4DAC067B"/>
    <w:rsid w:val="4DB07082"/>
    <w:rsid w:val="4DB20B35"/>
    <w:rsid w:val="4DB33889"/>
    <w:rsid w:val="4DB35E08"/>
    <w:rsid w:val="4DB4130B"/>
    <w:rsid w:val="4DB8448E"/>
    <w:rsid w:val="4DBA3214"/>
    <w:rsid w:val="4DBA7991"/>
    <w:rsid w:val="4DBB0C96"/>
    <w:rsid w:val="4DBB7A1A"/>
    <w:rsid w:val="4DBC6717"/>
    <w:rsid w:val="4DBE1C1A"/>
    <w:rsid w:val="4DBE6397"/>
    <w:rsid w:val="4DC360A2"/>
    <w:rsid w:val="4DC515A5"/>
    <w:rsid w:val="4DD12E39"/>
    <w:rsid w:val="4DDC11CB"/>
    <w:rsid w:val="4DE343D9"/>
    <w:rsid w:val="4DE465D7"/>
    <w:rsid w:val="4DE72DDF"/>
    <w:rsid w:val="4DEA5F62"/>
    <w:rsid w:val="4DEF23EA"/>
    <w:rsid w:val="4DF420F5"/>
    <w:rsid w:val="4DFC3C7E"/>
    <w:rsid w:val="4DFC7501"/>
    <w:rsid w:val="4DFD4F82"/>
    <w:rsid w:val="4E04238F"/>
    <w:rsid w:val="4E05458D"/>
    <w:rsid w:val="4E073314"/>
    <w:rsid w:val="4E092F93"/>
    <w:rsid w:val="4E0B1D1A"/>
    <w:rsid w:val="4E0B6496"/>
    <w:rsid w:val="4E1061A1"/>
    <w:rsid w:val="4E125E21"/>
    <w:rsid w:val="4E1338A3"/>
    <w:rsid w:val="4E137126"/>
    <w:rsid w:val="4E154828"/>
    <w:rsid w:val="4E1C6F66"/>
    <w:rsid w:val="4E21063A"/>
    <w:rsid w:val="4E233B3D"/>
    <w:rsid w:val="4E2528C4"/>
    <w:rsid w:val="4E2912CA"/>
    <w:rsid w:val="4E2B0F4A"/>
    <w:rsid w:val="4E2E5752"/>
    <w:rsid w:val="4E300C55"/>
    <w:rsid w:val="4E3166D6"/>
    <w:rsid w:val="4E3A6FE6"/>
    <w:rsid w:val="4E3B4A67"/>
    <w:rsid w:val="4E3D7F6A"/>
    <w:rsid w:val="4E3E59EC"/>
    <w:rsid w:val="4E3F065B"/>
    <w:rsid w:val="4E431E74"/>
    <w:rsid w:val="4E501189"/>
    <w:rsid w:val="4E506F8B"/>
    <w:rsid w:val="4E545991"/>
    <w:rsid w:val="4E5C081F"/>
    <w:rsid w:val="4E5E049F"/>
    <w:rsid w:val="4E614CA7"/>
    <w:rsid w:val="4E622728"/>
    <w:rsid w:val="4E626EA5"/>
    <w:rsid w:val="4E670DAE"/>
    <w:rsid w:val="4E676BB0"/>
    <w:rsid w:val="4E684632"/>
    <w:rsid w:val="4E6942B2"/>
    <w:rsid w:val="4E6B77B5"/>
    <w:rsid w:val="4E6E0739"/>
    <w:rsid w:val="4E734BC1"/>
    <w:rsid w:val="4E75016C"/>
    <w:rsid w:val="4E753947"/>
    <w:rsid w:val="4E801CD9"/>
    <w:rsid w:val="4E8B2268"/>
    <w:rsid w:val="4E8C356D"/>
    <w:rsid w:val="4E8E31EC"/>
    <w:rsid w:val="4E8F44F1"/>
    <w:rsid w:val="4E914171"/>
    <w:rsid w:val="4E921BF3"/>
    <w:rsid w:val="4E932EF7"/>
    <w:rsid w:val="4E937674"/>
    <w:rsid w:val="4E9563FB"/>
    <w:rsid w:val="4E963E7C"/>
    <w:rsid w:val="4EA17C8F"/>
    <w:rsid w:val="4EA71B98"/>
    <w:rsid w:val="4EAC6020"/>
    <w:rsid w:val="4EB5692F"/>
    <w:rsid w:val="4EBB663A"/>
    <w:rsid w:val="4EC77ECE"/>
    <w:rsid w:val="4EC97B4E"/>
    <w:rsid w:val="4ECC0AD3"/>
    <w:rsid w:val="4ECC4356"/>
    <w:rsid w:val="4ECD1DD8"/>
    <w:rsid w:val="4ED04F5B"/>
    <w:rsid w:val="4ED2045E"/>
    <w:rsid w:val="4ED82367"/>
    <w:rsid w:val="4ED9236E"/>
    <w:rsid w:val="4ED97DE9"/>
    <w:rsid w:val="4EDB32EC"/>
    <w:rsid w:val="4EDB6B6F"/>
    <w:rsid w:val="4EDC0D6D"/>
    <w:rsid w:val="4EDE2BD4"/>
    <w:rsid w:val="4EDF1CF2"/>
    <w:rsid w:val="4EDF5575"/>
    <w:rsid w:val="4EE10A78"/>
    <w:rsid w:val="4EE33F7B"/>
    <w:rsid w:val="4EE6167D"/>
    <w:rsid w:val="4EE74B80"/>
    <w:rsid w:val="4EEB3586"/>
    <w:rsid w:val="4EED488B"/>
    <w:rsid w:val="4EEE230C"/>
    <w:rsid w:val="4EEE450B"/>
    <w:rsid w:val="4EF10D13"/>
    <w:rsid w:val="4EF26794"/>
    <w:rsid w:val="4EF77399"/>
    <w:rsid w:val="4EF8069D"/>
    <w:rsid w:val="4F065435"/>
    <w:rsid w:val="4F09192A"/>
    <w:rsid w:val="4F1137C6"/>
    <w:rsid w:val="4F121247"/>
    <w:rsid w:val="4F136CC9"/>
    <w:rsid w:val="4F147FCE"/>
    <w:rsid w:val="4F1634D1"/>
    <w:rsid w:val="4F1C53DA"/>
    <w:rsid w:val="4F1E505A"/>
    <w:rsid w:val="4F2272E3"/>
    <w:rsid w:val="4F236F63"/>
    <w:rsid w:val="4F2833EB"/>
    <w:rsid w:val="4F2C5674"/>
    <w:rsid w:val="4F2D30F6"/>
    <w:rsid w:val="4F2D7873"/>
    <w:rsid w:val="4F316279"/>
    <w:rsid w:val="4F323738"/>
    <w:rsid w:val="4F3B240C"/>
    <w:rsid w:val="4F3B2459"/>
    <w:rsid w:val="4F3B460A"/>
    <w:rsid w:val="4F3D590F"/>
    <w:rsid w:val="4F3F3010"/>
    <w:rsid w:val="4F431A16"/>
    <w:rsid w:val="4F442D1B"/>
    <w:rsid w:val="4F4A4C24"/>
    <w:rsid w:val="4F4C6922"/>
    <w:rsid w:val="4F4F5829"/>
    <w:rsid w:val="4F562C35"/>
    <w:rsid w:val="4F5706B7"/>
    <w:rsid w:val="4F593BBA"/>
    <w:rsid w:val="4F59743D"/>
    <w:rsid w:val="4F5B7CF9"/>
    <w:rsid w:val="4F5D5E43"/>
    <w:rsid w:val="4F5F1347"/>
    <w:rsid w:val="4F653250"/>
    <w:rsid w:val="4F67286E"/>
    <w:rsid w:val="4F676753"/>
    <w:rsid w:val="4F691C56"/>
    <w:rsid w:val="4F693DE7"/>
    <w:rsid w:val="4F6B5159"/>
    <w:rsid w:val="4F6F15E1"/>
    <w:rsid w:val="4F707062"/>
    <w:rsid w:val="4F714AE4"/>
    <w:rsid w:val="4F722566"/>
    <w:rsid w:val="4F7A31F5"/>
    <w:rsid w:val="4F7A7972"/>
    <w:rsid w:val="4F7B0C77"/>
    <w:rsid w:val="4F7B53F3"/>
    <w:rsid w:val="4F7D08F7"/>
    <w:rsid w:val="4F7D417A"/>
    <w:rsid w:val="4F8172FD"/>
    <w:rsid w:val="4F824D7E"/>
    <w:rsid w:val="4F855D03"/>
    <w:rsid w:val="4F8B3490"/>
    <w:rsid w:val="4F8D0B91"/>
    <w:rsid w:val="4F8F4094"/>
    <w:rsid w:val="4F905399"/>
    <w:rsid w:val="4F932C84"/>
    <w:rsid w:val="4F94051C"/>
    <w:rsid w:val="4F9D33AA"/>
    <w:rsid w:val="4F9D6C2D"/>
    <w:rsid w:val="4F9E46AF"/>
    <w:rsid w:val="4FA407B6"/>
    <w:rsid w:val="4FA74FBE"/>
    <w:rsid w:val="4FA82A40"/>
    <w:rsid w:val="4FA871BC"/>
    <w:rsid w:val="4FAA5F43"/>
    <w:rsid w:val="4FAD6EC7"/>
    <w:rsid w:val="4FB045C9"/>
    <w:rsid w:val="4FB42FCF"/>
    <w:rsid w:val="4FBA3D69"/>
    <w:rsid w:val="4FBC3C5F"/>
    <w:rsid w:val="4FBC5E5D"/>
    <w:rsid w:val="4FBD16E0"/>
    <w:rsid w:val="4FBD38DE"/>
    <w:rsid w:val="4FBE1360"/>
    <w:rsid w:val="4FC357E8"/>
    <w:rsid w:val="4FD25E02"/>
    <w:rsid w:val="4FD56D87"/>
    <w:rsid w:val="4FD64808"/>
    <w:rsid w:val="4FD9320F"/>
    <w:rsid w:val="4FDC4193"/>
    <w:rsid w:val="4FE02B99"/>
    <w:rsid w:val="4FE0641D"/>
    <w:rsid w:val="4FE373A1"/>
    <w:rsid w:val="4FE415A0"/>
    <w:rsid w:val="4FE528A4"/>
    <w:rsid w:val="4FE64AA3"/>
    <w:rsid w:val="4FE87FA6"/>
    <w:rsid w:val="4FE95A27"/>
    <w:rsid w:val="4FEA6D2C"/>
    <w:rsid w:val="4FED442E"/>
    <w:rsid w:val="4FED5402"/>
    <w:rsid w:val="4FEE5FA1"/>
    <w:rsid w:val="4FEF7931"/>
    <w:rsid w:val="4FF108B5"/>
    <w:rsid w:val="4FF17EF4"/>
    <w:rsid w:val="4FF572BC"/>
    <w:rsid w:val="4FF705C0"/>
    <w:rsid w:val="4FFA3743"/>
    <w:rsid w:val="4FFB4A48"/>
    <w:rsid w:val="4FFD46C8"/>
    <w:rsid w:val="50067556"/>
    <w:rsid w:val="5007085B"/>
    <w:rsid w:val="50074FD7"/>
    <w:rsid w:val="500B7261"/>
    <w:rsid w:val="500D49E0"/>
    <w:rsid w:val="50103002"/>
    <w:rsid w:val="5012466D"/>
    <w:rsid w:val="50152B62"/>
    <w:rsid w:val="501677F0"/>
    <w:rsid w:val="50170AF5"/>
    <w:rsid w:val="50190775"/>
    <w:rsid w:val="50195818"/>
    <w:rsid w:val="501B74FB"/>
    <w:rsid w:val="501F267E"/>
    <w:rsid w:val="50236B06"/>
    <w:rsid w:val="50252009"/>
    <w:rsid w:val="50280D8F"/>
    <w:rsid w:val="5031169F"/>
    <w:rsid w:val="50334BA2"/>
    <w:rsid w:val="503E1024"/>
    <w:rsid w:val="50406436"/>
    <w:rsid w:val="5041313C"/>
    <w:rsid w:val="504273BB"/>
    <w:rsid w:val="504925C9"/>
    <w:rsid w:val="50496D46"/>
    <w:rsid w:val="504A004A"/>
    <w:rsid w:val="504A47C7"/>
    <w:rsid w:val="504D0FCF"/>
    <w:rsid w:val="504D574C"/>
    <w:rsid w:val="50501F54"/>
    <w:rsid w:val="505066D1"/>
    <w:rsid w:val="505301A3"/>
    <w:rsid w:val="505450D7"/>
    <w:rsid w:val="505563DC"/>
    <w:rsid w:val="50563E5D"/>
    <w:rsid w:val="50583ADD"/>
    <w:rsid w:val="50587360"/>
    <w:rsid w:val="505A2863"/>
    <w:rsid w:val="505D37E8"/>
    <w:rsid w:val="505E3468"/>
    <w:rsid w:val="50640BF4"/>
    <w:rsid w:val="50660874"/>
    <w:rsid w:val="506917F9"/>
    <w:rsid w:val="506A727A"/>
    <w:rsid w:val="506B057F"/>
    <w:rsid w:val="506C6001"/>
    <w:rsid w:val="506D01FF"/>
    <w:rsid w:val="506E1504"/>
    <w:rsid w:val="50740B35"/>
    <w:rsid w:val="5074560B"/>
    <w:rsid w:val="50774392"/>
    <w:rsid w:val="50795316"/>
    <w:rsid w:val="507A2D98"/>
    <w:rsid w:val="507E179E"/>
    <w:rsid w:val="50833C49"/>
    <w:rsid w:val="50851129"/>
    <w:rsid w:val="50863327"/>
    <w:rsid w:val="50866BAB"/>
    <w:rsid w:val="508E3FB7"/>
    <w:rsid w:val="50935EC0"/>
    <w:rsid w:val="50997DCA"/>
    <w:rsid w:val="509E4251"/>
    <w:rsid w:val="50A4615B"/>
    <w:rsid w:val="50A97291"/>
    <w:rsid w:val="50AC0FE9"/>
    <w:rsid w:val="50B30973"/>
    <w:rsid w:val="50B41C78"/>
    <w:rsid w:val="50B463F5"/>
    <w:rsid w:val="50BA3B81"/>
    <w:rsid w:val="50BA42F9"/>
    <w:rsid w:val="50BB1603"/>
    <w:rsid w:val="50BE2588"/>
    <w:rsid w:val="50BF4786"/>
    <w:rsid w:val="50C2318C"/>
    <w:rsid w:val="50C2570B"/>
    <w:rsid w:val="50C30C0E"/>
    <w:rsid w:val="50C36A0F"/>
    <w:rsid w:val="50C51F13"/>
    <w:rsid w:val="50C67994"/>
    <w:rsid w:val="50CB189D"/>
    <w:rsid w:val="50CE02F4"/>
    <w:rsid w:val="50D024A2"/>
    <w:rsid w:val="50D137A7"/>
    <w:rsid w:val="50D36CAA"/>
    <w:rsid w:val="50D67C2E"/>
    <w:rsid w:val="50D71E2D"/>
    <w:rsid w:val="50D83132"/>
    <w:rsid w:val="50D878AE"/>
    <w:rsid w:val="50DA0833"/>
    <w:rsid w:val="50DE63C8"/>
    <w:rsid w:val="50DF4CBB"/>
    <w:rsid w:val="50E07940"/>
    <w:rsid w:val="50E1107E"/>
    <w:rsid w:val="50E336C1"/>
    <w:rsid w:val="50E720C7"/>
    <w:rsid w:val="50ED7854"/>
    <w:rsid w:val="50EE1CF2"/>
    <w:rsid w:val="50F129D7"/>
    <w:rsid w:val="50F25EDA"/>
    <w:rsid w:val="50F54C60"/>
    <w:rsid w:val="50F626E2"/>
    <w:rsid w:val="50F648E0"/>
    <w:rsid w:val="50F93666"/>
    <w:rsid w:val="510164F4"/>
    <w:rsid w:val="51023F76"/>
    <w:rsid w:val="510A67DD"/>
    <w:rsid w:val="51122012"/>
    <w:rsid w:val="51137A93"/>
    <w:rsid w:val="5117649A"/>
    <w:rsid w:val="511E595C"/>
    <w:rsid w:val="51237D2E"/>
    <w:rsid w:val="512457AF"/>
    <w:rsid w:val="51260CB2"/>
    <w:rsid w:val="5126542F"/>
    <w:rsid w:val="51276734"/>
    <w:rsid w:val="512D063D"/>
    <w:rsid w:val="512E02BD"/>
    <w:rsid w:val="512F3B40"/>
    <w:rsid w:val="5131339E"/>
    <w:rsid w:val="51322546"/>
    <w:rsid w:val="51357C48"/>
    <w:rsid w:val="51384450"/>
    <w:rsid w:val="513916E5"/>
    <w:rsid w:val="5139664E"/>
    <w:rsid w:val="513B2C5D"/>
    <w:rsid w:val="513B53D4"/>
    <w:rsid w:val="513D439B"/>
    <w:rsid w:val="513D5054"/>
    <w:rsid w:val="51405FD9"/>
    <w:rsid w:val="51424D5F"/>
    <w:rsid w:val="51440262"/>
    <w:rsid w:val="51463765"/>
    <w:rsid w:val="514C30F0"/>
    <w:rsid w:val="51532A7B"/>
    <w:rsid w:val="515B7E88"/>
    <w:rsid w:val="515C2C15"/>
    <w:rsid w:val="515C5909"/>
    <w:rsid w:val="515C7B07"/>
    <w:rsid w:val="515D5589"/>
    <w:rsid w:val="515F688E"/>
    <w:rsid w:val="516279E3"/>
    <w:rsid w:val="516F6B28"/>
    <w:rsid w:val="517045AA"/>
    <w:rsid w:val="51773F34"/>
    <w:rsid w:val="517777B8"/>
    <w:rsid w:val="51792CBB"/>
    <w:rsid w:val="51797438"/>
    <w:rsid w:val="517A4EB9"/>
    <w:rsid w:val="517D392F"/>
    <w:rsid w:val="517E1341"/>
    <w:rsid w:val="517E7143"/>
    <w:rsid w:val="51804844"/>
    <w:rsid w:val="518122C6"/>
    <w:rsid w:val="51816421"/>
    <w:rsid w:val="51825B49"/>
    <w:rsid w:val="51827D47"/>
    <w:rsid w:val="51861C76"/>
    <w:rsid w:val="51861FD1"/>
    <w:rsid w:val="5186674D"/>
    <w:rsid w:val="518741CF"/>
    <w:rsid w:val="5188302A"/>
    <w:rsid w:val="51894768"/>
    <w:rsid w:val="518976D2"/>
    <w:rsid w:val="518A6C1F"/>
    <w:rsid w:val="518B2BD5"/>
    <w:rsid w:val="518B6458"/>
    <w:rsid w:val="518E73DD"/>
    <w:rsid w:val="51925DE3"/>
    <w:rsid w:val="519434E5"/>
    <w:rsid w:val="51950F66"/>
    <w:rsid w:val="519647E9"/>
    <w:rsid w:val="5197226B"/>
    <w:rsid w:val="51981EEB"/>
    <w:rsid w:val="5199576E"/>
    <w:rsid w:val="519A53EE"/>
    <w:rsid w:val="51A5377F"/>
    <w:rsid w:val="51A72505"/>
    <w:rsid w:val="51AC5C98"/>
    <w:rsid w:val="51AE1E90"/>
    <w:rsid w:val="51AF1B10"/>
    <w:rsid w:val="51B22A95"/>
    <w:rsid w:val="51B4181B"/>
    <w:rsid w:val="51B43D99"/>
    <w:rsid w:val="51B45F98"/>
    <w:rsid w:val="51B53A19"/>
    <w:rsid w:val="51B5729C"/>
    <w:rsid w:val="51BA3724"/>
    <w:rsid w:val="51BB11A6"/>
    <w:rsid w:val="51BD0E26"/>
    <w:rsid w:val="51BE68A7"/>
    <w:rsid w:val="51C407B0"/>
    <w:rsid w:val="51C51AB5"/>
    <w:rsid w:val="51C825BF"/>
    <w:rsid w:val="51C82A3A"/>
    <w:rsid w:val="51C904BB"/>
    <w:rsid w:val="51D75253"/>
    <w:rsid w:val="51DA01C5"/>
    <w:rsid w:val="51DA61D7"/>
    <w:rsid w:val="51DD715C"/>
    <w:rsid w:val="51E113E5"/>
    <w:rsid w:val="51E26E67"/>
    <w:rsid w:val="51E51FEA"/>
    <w:rsid w:val="51E967F2"/>
    <w:rsid w:val="51EF617D"/>
    <w:rsid w:val="51F2387E"/>
    <w:rsid w:val="51F31300"/>
    <w:rsid w:val="51F62284"/>
    <w:rsid w:val="51F8100B"/>
    <w:rsid w:val="51FA0C8B"/>
    <w:rsid w:val="51FB1F8F"/>
    <w:rsid w:val="5203739C"/>
    <w:rsid w:val="52050320"/>
    <w:rsid w:val="52057A3C"/>
    <w:rsid w:val="520605DB"/>
    <w:rsid w:val="520A0F25"/>
    <w:rsid w:val="520D572D"/>
    <w:rsid w:val="520F53AD"/>
    <w:rsid w:val="521108B0"/>
    <w:rsid w:val="52126331"/>
    <w:rsid w:val="521572B6"/>
    <w:rsid w:val="521A11BF"/>
    <w:rsid w:val="521A6D80"/>
    <w:rsid w:val="521C24C4"/>
    <w:rsid w:val="521C7F46"/>
    <w:rsid w:val="521D59C7"/>
    <w:rsid w:val="522030C9"/>
    <w:rsid w:val="52210B4A"/>
    <w:rsid w:val="52257550"/>
    <w:rsid w:val="52272A53"/>
    <w:rsid w:val="522E5C61"/>
    <w:rsid w:val="52424902"/>
    <w:rsid w:val="52463308"/>
    <w:rsid w:val="52466B8B"/>
    <w:rsid w:val="524A5592"/>
    <w:rsid w:val="524B3013"/>
    <w:rsid w:val="524B3200"/>
    <w:rsid w:val="524C5212"/>
    <w:rsid w:val="524D2C93"/>
    <w:rsid w:val="524F1A19"/>
    <w:rsid w:val="5252299E"/>
    <w:rsid w:val="52530420"/>
    <w:rsid w:val="525955B1"/>
    <w:rsid w:val="525B32AE"/>
    <w:rsid w:val="525C54AC"/>
    <w:rsid w:val="52607735"/>
    <w:rsid w:val="5265033A"/>
    <w:rsid w:val="52684B42"/>
    <w:rsid w:val="526C5746"/>
    <w:rsid w:val="52781559"/>
    <w:rsid w:val="528043E7"/>
    <w:rsid w:val="528256EC"/>
    <w:rsid w:val="52825B1B"/>
    <w:rsid w:val="528278EA"/>
    <w:rsid w:val="52844E28"/>
    <w:rsid w:val="5285086E"/>
    <w:rsid w:val="528540F2"/>
    <w:rsid w:val="52873D72"/>
    <w:rsid w:val="52885076"/>
    <w:rsid w:val="52897275"/>
    <w:rsid w:val="528C01F9"/>
    <w:rsid w:val="5296438C"/>
    <w:rsid w:val="52971E0E"/>
    <w:rsid w:val="5298788F"/>
    <w:rsid w:val="529B0814"/>
    <w:rsid w:val="529C6C5D"/>
    <w:rsid w:val="529E721A"/>
    <w:rsid w:val="52A25C20"/>
    <w:rsid w:val="52A336A2"/>
    <w:rsid w:val="52A720A8"/>
    <w:rsid w:val="52AA302D"/>
    <w:rsid w:val="52AB1D72"/>
    <w:rsid w:val="52AC6530"/>
    <w:rsid w:val="52AE52B6"/>
    <w:rsid w:val="52B129B7"/>
    <w:rsid w:val="52B4393C"/>
    <w:rsid w:val="52B626C2"/>
    <w:rsid w:val="52BE5550"/>
    <w:rsid w:val="52C00A54"/>
    <w:rsid w:val="52C164D5"/>
    <w:rsid w:val="52C23F57"/>
    <w:rsid w:val="52C6295D"/>
    <w:rsid w:val="52C87073"/>
    <w:rsid w:val="52C9005E"/>
    <w:rsid w:val="52CB3561"/>
    <w:rsid w:val="52CE1F68"/>
    <w:rsid w:val="52D2676F"/>
    <w:rsid w:val="52D363EF"/>
    <w:rsid w:val="52D43E71"/>
    <w:rsid w:val="52D576F4"/>
    <w:rsid w:val="52D82877"/>
    <w:rsid w:val="52E03507"/>
    <w:rsid w:val="52E650D7"/>
    <w:rsid w:val="52E6760E"/>
    <w:rsid w:val="52E8648C"/>
    <w:rsid w:val="52E96395"/>
    <w:rsid w:val="52EE029E"/>
    <w:rsid w:val="52F037A1"/>
    <w:rsid w:val="52F1599F"/>
    <w:rsid w:val="52F26CA4"/>
    <w:rsid w:val="52F421A7"/>
    <w:rsid w:val="52F46924"/>
    <w:rsid w:val="52F656AA"/>
    <w:rsid w:val="52FB1B32"/>
    <w:rsid w:val="52FC75B4"/>
    <w:rsid w:val="53005FBA"/>
    <w:rsid w:val="530B1DCC"/>
    <w:rsid w:val="53171462"/>
    <w:rsid w:val="53175BDF"/>
    <w:rsid w:val="53183661"/>
    <w:rsid w:val="531B7E68"/>
    <w:rsid w:val="531C2067"/>
    <w:rsid w:val="531D336C"/>
    <w:rsid w:val="532076DA"/>
    <w:rsid w:val="532219F2"/>
    <w:rsid w:val="53237473"/>
    <w:rsid w:val="53244EF5"/>
    <w:rsid w:val="53252976"/>
    <w:rsid w:val="53273C7B"/>
    <w:rsid w:val="532A2681"/>
    <w:rsid w:val="532C5B84"/>
    <w:rsid w:val="532D7D83"/>
    <w:rsid w:val="5331200C"/>
    <w:rsid w:val="53331C8C"/>
    <w:rsid w:val="5333550F"/>
    <w:rsid w:val="53376114"/>
    <w:rsid w:val="53397419"/>
    <w:rsid w:val="533F3520"/>
    <w:rsid w:val="53400FA2"/>
    <w:rsid w:val="534479A8"/>
    <w:rsid w:val="53462EAB"/>
    <w:rsid w:val="5347092C"/>
    <w:rsid w:val="534C4DB4"/>
    <w:rsid w:val="535321C1"/>
    <w:rsid w:val="535534C5"/>
    <w:rsid w:val="5357444A"/>
    <w:rsid w:val="535769C9"/>
    <w:rsid w:val="53586648"/>
    <w:rsid w:val="5359794D"/>
    <w:rsid w:val="535C08D2"/>
    <w:rsid w:val="535C417D"/>
    <w:rsid w:val="53630D86"/>
    <w:rsid w:val="536A7BE8"/>
    <w:rsid w:val="53714FF4"/>
    <w:rsid w:val="53774CFF"/>
    <w:rsid w:val="537A3705"/>
    <w:rsid w:val="53801D8B"/>
    <w:rsid w:val="5382528E"/>
    <w:rsid w:val="53832D10"/>
    <w:rsid w:val="53840791"/>
    <w:rsid w:val="5389269B"/>
    <w:rsid w:val="538A5F1E"/>
    <w:rsid w:val="538E4924"/>
    <w:rsid w:val="53902026"/>
    <w:rsid w:val="53980081"/>
    <w:rsid w:val="53987432"/>
    <w:rsid w:val="539A2935"/>
    <w:rsid w:val="53A51893"/>
    <w:rsid w:val="53A854CE"/>
    <w:rsid w:val="53AD73D7"/>
    <w:rsid w:val="53B50F60"/>
    <w:rsid w:val="53B669E2"/>
    <w:rsid w:val="53BC416F"/>
    <w:rsid w:val="53C16078"/>
    <w:rsid w:val="53C23AF9"/>
    <w:rsid w:val="53C85A03"/>
    <w:rsid w:val="53C93484"/>
    <w:rsid w:val="53D41815"/>
    <w:rsid w:val="53D7279A"/>
    <w:rsid w:val="53D85C9D"/>
    <w:rsid w:val="53DA11A0"/>
    <w:rsid w:val="53DC46A3"/>
    <w:rsid w:val="53E265AD"/>
    <w:rsid w:val="53F16BC7"/>
    <w:rsid w:val="53F24649"/>
    <w:rsid w:val="53F6304F"/>
    <w:rsid w:val="53F654B5"/>
    <w:rsid w:val="53F72CCF"/>
    <w:rsid w:val="53F75E90"/>
    <w:rsid w:val="53FC29DA"/>
    <w:rsid w:val="54050405"/>
    <w:rsid w:val="540632E9"/>
    <w:rsid w:val="54070D6B"/>
    <w:rsid w:val="540867EC"/>
    <w:rsid w:val="540B7771"/>
    <w:rsid w:val="540C73F1"/>
    <w:rsid w:val="540E28F4"/>
    <w:rsid w:val="54105DF7"/>
    <w:rsid w:val="541212FA"/>
    <w:rsid w:val="54153EF4"/>
    <w:rsid w:val="54194508"/>
    <w:rsid w:val="541A1F8A"/>
    <w:rsid w:val="541B7A0B"/>
    <w:rsid w:val="541E510D"/>
    <w:rsid w:val="541F6411"/>
    <w:rsid w:val="54203E93"/>
    <w:rsid w:val="54272352"/>
    <w:rsid w:val="54296D21"/>
    <w:rsid w:val="542C5727"/>
    <w:rsid w:val="542D5D29"/>
    <w:rsid w:val="543350B2"/>
    <w:rsid w:val="543C7F40"/>
    <w:rsid w:val="54406946"/>
    <w:rsid w:val="544256CC"/>
    <w:rsid w:val="54497256"/>
    <w:rsid w:val="545207D2"/>
    <w:rsid w:val="54553068"/>
    <w:rsid w:val="545A4F71"/>
    <w:rsid w:val="545D5EF6"/>
    <w:rsid w:val="54604C7D"/>
    <w:rsid w:val="546148FC"/>
    <w:rsid w:val="54625C01"/>
    <w:rsid w:val="54633683"/>
    <w:rsid w:val="54660D84"/>
    <w:rsid w:val="54687B0A"/>
    <w:rsid w:val="546E1A14"/>
    <w:rsid w:val="546F3C12"/>
    <w:rsid w:val="54701694"/>
    <w:rsid w:val="54705100"/>
    <w:rsid w:val="5472094E"/>
    <w:rsid w:val="5474391D"/>
    <w:rsid w:val="5475359D"/>
    <w:rsid w:val="54795826"/>
    <w:rsid w:val="547B54A6"/>
    <w:rsid w:val="547E642B"/>
    <w:rsid w:val="54866D6A"/>
    <w:rsid w:val="548670BA"/>
    <w:rsid w:val="548712B9"/>
    <w:rsid w:val="5489003F"/>
    <w:rsid w:val="5492094F"/>
    <w:rsid w:val="549B37DD"/>
    <w:rsid w:val="54A156E6"/>
    <w:rsid w:val="54A30BE9"/>
    <w:rsid w:val="54A4666B"/>
    <w:rsid w:val="54A72E72"/>
    <w:rsid w:val="54AA0574"/>
    <w:rsid w:val="54AB1879"/>
    <w:rsid w:val="54AF027F"/>
    <w:rsid w:val="54B05C07"/>
    <w:rsid w:val="54B07EFF"/>
    <w:rsid w:val="54B34707"/>
    <w:rsid w:val="54B57C0A"/>
    <w:rsid w:val="54BA080E"/>
    <w:rsid w:val="54BE7214"/>
    <w:rsid w:val="54C25C1B"/>
    <w:rsid w:val="54C75926"/>
    <w:rsid w:val="54CB1DAD"/>
    <w:rsid w:val="54CC3FAC"/>
    <w:rsid w:val="54D33936"/>
    <w:rsid w:val="54D56E3A"/>
    <w:rsid w:val="54D75BC0"/>
    <w:rsid w:val="54D910C3"/>
    <w:rsid w:val="54DE554B"/>
    <w:rsid w:val="54E00A4E"/>
    <w:rsid w:val="54E23F51"/>
    <w:rsid w:val="54E44ED6"/>
    <w:rsid w:val="54E52957"/>
    <w:rsid w:val="54E838DC"/>
    <w:rsid w:val="54E95ADA"/>
    <w:rsid w:val="54ED7D64"/>
    <w:rsid w:val="54F05465"/>
    <w:rsid w:val="54F15B76"/>
    <w:rsid w:val="54F20968"/>
    <w:rsid w:val="54F55170"/>
    <w:rsid w:val="54F860F5"/>
    <w:rsid w:val="54FC5FD4"/>
    <w:rsid w:val="54FE5A7F"/>
    <w:rsid w:val="55024486"/>
    <w:rsid w:val="5507090D"/>
    <w:rsid w:val="55093E11"/>
    <w:rsid w:val="550C4D95"/>
    <w:rsid w:val="550E0298"/>
    <w:rsid w:val="550F3BDA"/>
    <w:rsid w:val="550F7B88"/>
    <w:rsid w:val="55114AA0"/>
    <w:rsid w:val="55126C9E"/>
    <w:rsid w:val="55134720"/>
    <w:rsid w:val="55145A25"/>
    <w:rsid w:val="551534A6"/>
    <w:rsid w:val="551556A5"/>
    <w:rsid w:val="55170BA8"/>
    <w:rsid w:val="55182ABF"/>
    <w:rsid w:val="55186629"/>
    <w:rsid w:val="551B2E31"/>
    <w:rsid w:val="551C08B3"/>
    <w:rsid w:val="551E0533"/>
    <w:rsid w:val="5526593F"/>
    <w:rsid w:val="55280E42"/>
    <w:rsid w:val="552B1DC7"/>
    <w:rsid w:val="552C52CA"/>
    <w:rsid w:val="552D2D4B"/>
    <w:rsid w:val="552E31B7"/>
    <w:rsid w:val="552E65CF"/>
    <w:rsid w:val="552F624E"/>
    <w:rsid w:val="55332A56"/>
    <w:rsid w:val="553426D6"/>
    <w:rsid w:val="55350158"/>
    <w:rsid w:val="5536715A"/>
    <w:rsid w:val="554043B5"/>
    <w:rsid w:val="55432CF1"/>
    <w:rsid w:val="55434EEF"/>
    <w:rsid w:val="5543746D"/>
    <w:rsid w:val="554503F2"/>
    <w:rsid w:val="554716F7"/>
    <w:rsid w:val="554738F5"/>
    <w:rsid w:val="554E6B03"/>
    <w:rsid w:val="5560481F"/>
    <w:rsid w:val="556122A1"/>
    <w:rsid w:val="55633225"/>
    <w:rsid w:val="556357A4"/>
    <w:rsid w:val="556A2BB0"/>
    <w:rsid w:val="55781EC6"/>
    <w:rsid w:val="55797948"/>
    <w:rsid w:val="55804D54"/>
    <w:rsid w:val="55846FDD"/>
    <w:rsid w:val="55852E44"/>
    <w:rsid w:val="558746DF"/>
    <w:rsid w:val="55877F62"/>
    <w:rsid w:val="55893465"/>
    <w:rsid w:val="558A5663"/>
    <w:rsid w:val="558B30E5"/>
    <w:rsid w:val="55957278"/>
    <w:rsid w:val="559823FB"/>
    <w:rsid w:val="559A36FF"/>
    <w:rsid w:val="559C0E01"/>
    <w:rsid w:val="559D2106"/>
    <w:rsid w:val="559D6882"/>
    <w:rsid w:val="55A0308A"/>
    <w:rsid w:val="55A10B0C"/>
    <w:rsid w:val="55A77192"/>
    <w:rsid w:val="55AA399A"/>
    <w:rsid w:val="55AC6E9D"/>
    <w:rsid w:val="55AE459E"/>
    <w:rsid w:val="55B13325"/>
    <w:rsid w:val="55B22FA5"/>
    <w:rsid w:val="55B464A8"/>
    <w:rsid w:val="55B67488"/>
    <w:rsid w:val="55B72CB0"/>
    <w:rsid w:val="55B80731"/>
    <w:rsid w:val="55B961B3"/>
    <w:rsid w:val="55BA03B1"/>
    <w:rsid w:val="55BD4BB9"/>
    <w:rsid w:val="55C21041"/>
    <w:rsid w:val="55C754C8"/>
    <w:rsid w:val="55C82F4A"/>
    <w:rsid w:val="55CE28D5"/>
    <w:rsid w:val="55D05DD8"/>
    <w:rsid w:val="55D447DE"/>
    <w:rsid w:val="55D90C66"/>
    <w:rsid w:val="55D944E9"/>
    <w:rsid w:val="55DA66E7"/>
    <w:rsid w:val="55DD766C"/>
    <w:rsid w:val="55DE50EE"/>
    <w:rsid w:val="55DF63F2"/>
    <w:rsid w:val="55E118F5"/>
    <w:rsid w:val="55E4287A"/>
    <w:rsid w:val="55E737FF"/>
    <w:rsid w:val="55E759FD"/>
    <w:rsid w:val="55E942E3"/>
    <w:rsid w:val="55EB2205"/>
    <w:rsid w:val="55F23D8E"/>
    <w:rsid w:val="55F27611"/>
    <w:rsid w:val="55F33D67"/>
    <w:rsid w:val="55F42B14"/>
    <w:rsid w:val="55F50596"/>
    <w:rsid w:val="55FA4A1E"/>
    <w:rsid w:val="55FD7BA1"/>
    <w:rsid w:val="55FE3424"/>
    <w:rsid w:val="55FE5622"/>
    <w:rsid w:val="56000B25"/>
    <w:rsid w:val="56037691"/>
    <w:rsid w:val="560378AC"/>
    <w:rsid w:val="56050830"/>
    <w:rsid w:val="56072347"/>
    <w:rsid w:val="560B273A"/>
    <w:rsid w:val="560F1140"/>
    <w:rsid w:val="5610333E"/>
    <w:rsid w:val="56110DC0"/>
    <w:rsid w:val="561342C3"/>
    <w:rsid w:val="56137B46"/>
    <w:rsid w:val="561577C6"/>
    <w:rsid w:val="56160ACB"/>
    <w:rsid w:val="56162CC9"/>
    <w:rsid w:val="5617654C"/>
    <w:rsid w:val="5622235F"/>
    <w:rsid w:val="56257A60"/>
    <w:rsid w:val="562A45DB"/>
    <w:rsid w:val="56301675"/>
    <w:rsid w:val="563170F6"/>
    <w:rsid w:val="5634007B"/>
    <w:rsid w:val="56391F84"/>
    <w:rsid w:val="563F375A"/>
    <w:rsid w:val="56405192"/>
    <w:rsid w:val="56414B0E"/>
    <w:rsid w:val="56417390"/>
    <w:rsid w:val="56463818"/>
    <w:rsid w:val="56474B1D"/>
    <w:rsid w:val="5648259F"/>
    <w:rsid w:val="5649479D"/>
    <w:rsid w:val="56532B2E"/>
    <w:rsid w:val="565405AF"/>
    <w:rsid w:val="56556031"/>
    <w:rsid w:val="56582839"/>
    <w:rsid w:val="565A5D3C"/>
    <w:rsid w:val="565B37BE"/>
    <w:rsid w:val="565B7F3A"/>
    <w:rsid w:val="565D343D"/>
    <w:rsid w:val="56630BCA"/>
    <w:rsid w:val="56642DC8"/>
    <w:rsid w:val="566B5FD6"/>
    <w:rsid w:val="566E6F5B"/>
    <w:rsid w:val="566F245E"/>
    <w:rsid w:val="56731CF1"/>
    <w:rsid w:val="567468E6"/>
    <w:rsid w:val="56792D6E"/>
    <w:rsid w:val="567974EA"/>
    <w:rsid w:val="567C046F"/>
    <w:rsid w:val="56897785"/>
    <w:rsid w:val="56995821"/>
    <w:rsid w:val="56B6734F"/>
    <w:rsid w:val="56B70654"/>
    <w:rsid w:val="56BA37D7"/>
    <w:rsid w:val="56BB1258"/>
    <w:rsid w:val="56C42624"/>
    <w:rsid w:val="56C7506B"/>
    <w:rsid w:val="56C80405"/>
    <w:rsid w:val="56CA251D"/>
    <w:rsid w:val="56D0597B"/>
    <w:rsid w:val="56D133FC"/>
    <w:rsid w:val="56D75305"/>
    <w:rsid w:val="56DA628A"/>
    <w:rsid w:val="56DC178D"/>
    <w:rsid w:val="56DF2712"/>
    <w:rsid w:val="56EA1935"/>
    <w:rsid w:val="56EC7829"/>
    <w:rsid w:val="56EF29AC"/>
    <w:rsid w:val="56F23931"/>
    <w:rsid w:val="56F271B4"/>
    <w:rsid w:val="56F810BD"/>
    <w:rsid w:val="5703744E"/>
    <w:rsid w:val="57075E55"/>
    <w:rsid w:val="570C5B60"/>
    <w:rsid w:val="570F6AE4"/>
    <w:rsid w:val="57106764"/>
    <w:rsid w:val="5716066D"/>
    <w:rsid w:val="57163EF1"/>
    <w:rsid w:val="571760EF"/>
    <w:rsid w:val="571915F2"/>
    <w:rsid w:val="571A28F7"/>
    <w:rsid w:val="571F6D7F"/>
    <w:rsid w:val="57227D03"/>
    <w:rsid w:val="57237983"/>
    <w:rsid w:val="57271C0D"/>
    <w:rsid w:val="572C2811"/>
    <w:rsid w:val="572D3B16"/>
    <w:rsid w:val="572F7019"/>
    <w:rsid w:val="573840A5"/>
    <w:rsid w:val="573A75A8"/>
    <w:rsid w:val="573D052D"/>
    <w:rsid w:val="57420238"/>
    <w:rsid w:val="574511BD"/>
    <w:rsid w:val="57455939"/>
    <w:rsid w:val="574633BB"/>
    <w:rsid w:val="57494340"/>
    <w:rsid w:val="574A04A7"/>
    <w:rsid w:val="574D2D46"/>
    <w:rsid w:val="574D65C9"/>
    <w:rsid w:val="574E404B"/>
    <w:rsid w:val="574F6249"/>
    <w:rsid w:val="57503CCA"/>
    <w:rsid w:val="57525C4F"/>
    <w:rsid w:val="57540152"/>
    <w:rsid w:val="575C0DE2"/>
    <w:rsid w:val="576077E8"/>
    <w:rsid w:val="57653C70"/>
    <w:rsid w:val="57664DCE"/>
    <w:rsid w:val="57677173"/>
    <w:rsid w:val="576E6AFE"/>
    <w:rsid w:val="57780712"/>
    <w:rsid w:val="577F481A"/>
    <w:rsid w:val="57856723"/>
    <w:rsid w:val="57871C26"/>
    <w:rsid w:val="578C0FB5"/>
    <w:rsid w:val="578C1931"/>
    <w:rsid w:val="578D73B3"/>
    <w:rsid w:val="57900337"/>
    <w:rsid w:val="579447BF"/>
    <w:rsid w:val="579569BD"/>
    <w:rsid w:val="579B414A"/>
    <w:rsid w:val="57A05CB7"/>
    <w:rsid w:val="57A10251"/>
    <w:rsid w:val="57A56C58"/>
    <w:rsid w:val="57A7215B"/>
    <w:rsid w:val="57AE1AE6"/>
    <w:rsid w:val="57B439EF"/>
    <w:rsid w:val="57B47272"/>
    <w:rsid w:val="57B66EF2"/>
    <w:rsid w:val="57B701F7"/>
    <w:rsid w:val="57BA117B"/>
    <w:rsid w:val="57BC467E"/>
    <w:rsid w:val="57BC687D"/>
    <w:rsid w:val="57BD2100"/>
    <w:rsid w:val="57C4750C"/>
    <w:rsid w:val="57C54F8E"/>
    <w:rsid w:val="57CC4A0D"/>
    <w:rsid w:val="57D577A7"/>
    <w:rsid w:val="57DC4BB3"/>
    <w:rsid w:val="57E06965"/>
    <w:rsid w:val="57E41FC0"/>
    <w:rsid w:val="57E57A41"/>
    <w:rsid w:val="57EC73CC"/>
    <w:rsid w:val="57F55ADD"/>
    <w:rsid w:val="57F70FE0"/>
    <w:rsid w:val="57FE2B69"/>
    <w:rsid w:val="57FF05EB"/>
    <w:rsid w:val="57FF3E6E"/>
    <w:rsid w:val="58044A73"/>
    <w:rsid w:val="58062172"/>
    <w:rsid w:val="58067F76"/>
    <w:rsid w:val="5807127B"/>
    <w:rsid w:val="580759F7"/>
    <w:rsid w:val="580C7901"/>
    <w:rsid w:val="580D3184"/>
    <w:rsid w:val="580F6687"/>
    <w:rsid w:val="58113D88"/>
    <w:rsid w:val="58160210"/>
    <w:rsid w:val="58171515"/>
    <w:rsid w:val="58183713"/>
    <w:rsid w:val="581B4698"/>
    <w:rsid w:val="581D7B9B"/>
    <w:rsid w:val="581F309E"/>
    <w:rsid w:val="582662AC"/>
    <w:rsid w:val="582D36B9"/>
    <w:rsid w:val="583120BF"/>
    <w:rsid w:val="58343043"/>
    <w:rsid w:val="58373FC8"/>
    <w:rsid w:val="583A4F4D"/>
    <w:rsid w:val="5841015B"/>
    <w:rsid w:val="58422359"/>
    <w:rsid w:val="584432DE"/>
    <w:rsid w:val="58487AE6"/>
    <w:rsid w:val="58495567"/>
    <w:rsid w:val="584A0A6A"/>
    <w:rsid w:val="584C6310"/>
    <w:rsid w:val="584D19EF"/>
    <w:rsid w:val="584D2D67"/>
    <w:rsid w:val="584D616C"/>
    <w:rsid w:val="584E00AC"/>
    <w:rsid w:val="584F166F"/>
    <w:rsid w:val="585070F0"/>
    <w:rsid w:val="585338F8"/>
    <w:rsid w:val="5856487D"/>
    <w:rsid w:val="585C6786"/>
    <w:rsid w:val="585D40C1"/>
    <w:rsid w:val="585D4208"/>
    <w:rsid w:val="585D6406"/>
    <w:rsid w:val="58682C37"/>
    <w:rsid w:val="58684797"/>
    <w:rsid w:val="586E1F24"/>
    <w:rsid w:val="58743C33"/>
    <w:rsid w:val="5876152E"/>
    <w:rsid w:val="587D0EB9"/>
    <w:rsid w:val="587F43BC"/>
    <w:rsid w:val="58801E3E"/>
    <w:rsid w:val="588178BF"/>
    <w:rsid w:val="588717C9"/>
    <w:rsid w:val="5889054F"/>
    <w:rsid w:val="588B3A52"/>
    <w:rsid w:val="588D6F55"/>
    <w:rsid w:val="589B3CED"/>
    <w:rsid w:val="589C176E"/>
    <w:rsid w:val="589E4C71"/>
    <w:rsid w:val="58A423FE"/>
    <w:rsid w:val="58A46B7A"/>
    <w:rsid w:val="58A545FC"/>
    <w:rsid w:val="58AA0A84"/>
    <w:rsid w:val="58AA6505"/>
    <w:rsid w:val="58AB3F87"/>
    <w:rsid w:val="58AC1A08"/>
    <w:rsid w:val="58AD528C"/>
    <w:rsid w:val="58AF078F"/>
    <w:rsid w:val="58B27195"/>
    <w:rsid w:val="58B54896"/>
    <w:rsid w:val="58B77D99"/>
    <w:rsid w:val="58BA0D1E"/>
    <w:rsid w:val="58BA45A1"/>
    <w:rsid w:val="58BD5526"/>
    <w:rsid w:val="58BE2FA8"/>
    <w:rsid w:val="58BF2A88"/>
    <w:rsid w:val="58C064AB"/>
    <w:rsid w:val="58C33BAC"/>
    <w:rsid w:val="58C3742F"/>
    <w:rsid w:val="58C56AF2"/>
    <w:rsid w:val="58C91339"/>
    <w:rsid w:val="58CC44BC"/>
    <w:rsid w:val="58D83B51"/>
    <w:rsid w:val="58DE5A5B"/>
    <w:rsid w:val="58DF56DB"/>
    <w:rsid w:val="58E24461"/>
    <w:rsid w:val="58E37964"/>
    <w:rsid w:val="58E80569"/>
    <w:rsid w:val="58EC6F6F"/>
    <w:rsid w:val="58ED49F0"/>
    <w:rsid w:val="58F133F6"/>
    <w:rsid w:val="58F246FB"/>
    <w:rsid w:val="58F52598"/>
    <w:rsid w:val="58F70B83"/>
    <w:rsid w:val="58F94086"/>
    <w:rsid w:val="58FA1B08"/>
    <w:rsid w:val="58FB500B"/>
    <w:rsid w:val="59001493"/>
    <w:rsid w:val="59024996"/>
    <w:rsid w:val="590A5625"/>
    <w:rsid w:val="590E4DA8"/>
    <w:rsid w:val="5911172D"/>
    <w:rsid w:val="59114FB0"/>
    <w:rsid w:val="59122A32"/>
    <w:rsid w:val="591539B6"/>
    <w:rsid w:val="59161438"/>
    <w:rsid w:val="591B58C0"/>
    <w:rsid w:val="591D6844"/>
    <w:rsid w:val="5923074E"/>
    <w:rsid w:val="592461CF"/>
    <w:rsid w:val="59292657"/>
    <w:rsid w:val="592B5B5A"/>
    <w:rsid w:val="592C57DA"/>
    <w:rsid w:val="592C7D58"/>
    <w:rsid w:val="592D105D"/>
    <w:rsid w:val="592D325B"/>
    <w:rsid w:val="59317A63"/>
    <w:rsid w:val="59350F8E"/>
    <w:rsid w:val="593660E9"/>
    <w:rsid w:val="593C3876"/>
    <w:rsid w:val="593D5A74"/>
    <w:rsid w:val="5941447A"/>
    <w:rsid w:val="59442E81"/>
    <w:rsid w:val="594A4D8A"/>
    <w:rsid w:val="594D1592"/>
    <w:rsid w:val="594F1212"/>
    <w:rsid w:val="59517F98"/>
    <w:rsid w:val="59537C18"/>
    <w:rsid w:val="59545699"/>
    <w:rsid w:val="595C6329"/>
    <w:rsid w:val="5970084D"/>
    <w:rsid w:val="597204CD"/>
    <w:rsid w:val="59735F4E"/>
    <w:rsid w:val="597439D0"/>
    <w:rsid w:val="597701D8"/>
    <w:rsid w:val="597C0DDC"/>
    <w:rsid w:val="597E1D61"/>
    <w:rsid w:val="59805264"/>
    <w:rsid w:val="59833FEA"/>
    <w:rsid w:val="59843C6A"/>
    <w:rsid w:val="598474ED"/>
    <w:rsid w:val="59874BEF"/>
    <w:rsid w:val="59882670"/>
    <w:rsid w:val="59893975"/>
    <w:rsid w:val="598C48FA"/>
    <w:rsid w:val="59903300"/>
    <w:rsid w:val="59943F04"/>
    <w:rsid w:val="599B1691"/>
    <w:rsid w:val="599C1311"/>
    <w:rsid w:val="599E0097"/>
    <w:rsid w:val="59A2321A"/>
    <w:rsid w:val="59A5419F"/>
    <w:rsid w:val="59AD702D"/>
    <w:rsid w:val="59B469B8"/>
    <w:rsid w:val="59B7793C"/>
    <w:rsid w:val="59B92E3F"/>
    <w:rsid w:val="59C67F57"/>
    <w:rsid w:val="59C90EDB"/>
    <w:rsid w:val="59D217EB"/>
    <w:rsid w:val="59D52770"/>
    <w:rsid w:val="59D836F4"/>
    <w:rsid w:val="59DC597E"/>
    <w:rsid w:val="59E16582"/>
    <w:rsid w:val="59E42D8A"/>
    <w:rsid w:val="59EB2715"/>
    <w:rsid w:val="59EF3319"/>
    <w:rsid w:val="59F02FE1"/>
    <w:rsid w:val="59F31D20"/>
    <w:rsid w:val="59F45525"/>
    <w:rsid w:val="59F62CA4"/>
    <w:rsid w:val="59F70726"/>
    <w:rsid w:val="59F73FA9"/>
    <w:rsid w:val="59F974AC"/>
    <w:rsid w:val="59FF5D6D"/>
    <w:rsid w:val="5A006E37"/>
    <w:rsid w:val="5A02233A"/>
    <w:rsid w:val="5A04583D"/>
    <w:rsid w:val="5A050D40"/>
    <w:rsid w:val="5A0709C0"/>
    <w:rsid w:val="5A086442"/>
    <w:rsid w:val="5A0B73C6"/>
    <w:rsid w:val="5A0C06CB"/>
    <w:rsid w:val="5A0C7744"/>
    <w:rsid w:val="5A0E0CBD"/>
    <w:rsid w:val="5A0E3BCE"/>
    <w:rsid w:val="5A1112D0"/>
    <w:rsid w:val="5A1347D3"/>
    <w:rsid w:val="5A142254"/>
    <w:rsid w:val="5A145AD8"/>
    <w:rsid w:val="5A170C5A"/>
    <w:rsid w:val="5A1C50E2"/>
    <w:rsid w:val="5A1D63E7"/>
    <w:rsid w:val="5A203AE8"/>
    <w:rsid w:val="5A20736C"/>
    <w:rsid w:val="5A214DED"/>
    <w:rsid w:val="5A226FEB"/>
    <w:rsid w:val="5A245D72"/>
    <w:rsid w:val="5A276CF7"/>
    <w:rsid w:val="5A332B09"/>
    <w:rsid w:val="5A34058B"/>
    <w:rsid w:val="5A35600C"/>
    <w:rsid w:val="5A3A7F15"/>
    <w:rsid w:val="5A3F7C21"/>
    <w:rsid w:val="5A413124"/>
    <w:rsid w:val="5A436627"/>
    <w:rsid w:val="5A47502D"/>
    <w:rsid w:val="5A48722B"/>
    <w:rsid w:val="5A490530"/>
    <w:rsid w:val="5A4A5FB2"/>
    <w:rsid w:val="5A4E49B8"/>
    <w:rsid w:val="5A4F0DF0"/>
    <w:rsid w:val="5A53303E"/>
    <w:rsid w:val="5A556541"/>
    <w:rsid w:val="5A561DC4"/>
    <w:rsid w:val="5A567846"/>
    <w:rsid w:val="5A5F6E50"/>
    <w:rsid w:val="5A612353"/>
    <w:rsid w:val="5A650D5A"/>
    <w:rsid w:val="5A66425D"/>
    <w:rsid w:val="5A6667DB"/>
    <w:rsid w:val="5A6E1669"/>
    <w:rsid w:val="5A6E4EEC"/>
    <w:rsid w:val="5A731374"/>
    <w:rsid w:val="5A735AF1"/>
    <w:rsid w:val="5A743572"/>
    <w:rsid w:val="5A7622F9"/>
    <w:rsid w:val="5A766A76"/>
    <w:rsid w:val="5A781F79"/>
    <w:rsid w:val="5A7857FC"/>
    <w:rsid w:val="5A857090"/>
    <w:rsid w:val="5A866D10"/>
    <w:rsid w:val="5A933E27"/>
    <w:rsid w:val="5A9418A9"/>
    <w:rsid w:val="5A97282E"/>
    <w:rsid w:val="5A9F7C3A"/>
    <w:rsid w:val="5AAB4D51"/>
    <w:rsid w:val="5AAD6225"/>
    <w:rsid w:val="5AAE6DC3"/>
    <w:rsid w:val="5AB3215E"/>
    <w:rsid w:val="5AB368DA"/>
    <w:rsid w:val="5AB72D62"/>
    <w:rsid w:val="5AB752E1"/>
    <w:rsid w:val="5AB807E4"/>
    <w:rsid w:val="5AB97222"/>
    <w:rsid w:val="5ABF016F"/>
    <w:rsid w:val="5AC01473"/>
    <w:rsid w:val="5AC67AF9"/>
    <w:rsid w:val="5AC715D3"/>
    <w:rsid w:val="5AC90A7E"/>
    <w:rsid w:val="5AD102F4"/>
    <w:rsid w:val="5AD36E0F"/>
    <w:rsid w:val="5AD71099"/>
    <w:rsid w:val="5AD83297"/>
    <w:rsid w:val="5AD90D18"/>
    <w:rsid w:val="5ADB421C"/>
    <w:rsid w:val="5ADC1C9D"/>
    <w:rsid w:val="5ADD771F"/>
    <w:rsid w:val="5ADF2C22"/>
    <w:rsid w:val="5ADF64A5"/>
    <w:rsid w:val="5AE03F27"/>
    <w:rsid w:val="5AE83531"/>
    <w:rsid w:val="5AED57BB"/>
    <w:rsid w:val="5AEE543B"/>
    <w:rsid w:val="5AF041C1"/>
    <w:rsid w:val="5AF11C42"/>
    <w:rsid w:val="5AF35146"/>
    <w:rsid w:val="5AF660CA"/>
    <w:rsid w:val="5AFB2552"/>
    <w:rsid w:val="5B021EDD"/>
    <w:rsid w:val="5B03795E"/>
    <w:rsid w:val="5B0608E3"/>
    <w:rsid w:val="5B0E1573"/>
    <w:rsid w:val="5B1146F6"/>
    <w:rsid w:val="5B137BF9"/>
    <w:rsid w:val="5B184080"/>
    <w:rsid w:val="5B1A2E07"/>
    <w:rsid w:val="5B1B0888"/>
    <w:rsid w:val="5B1B5005"/>
    <w:rsid w:val="5B1C2A87"/>
    <w:rsid w:val="5B204D10"/>
    <w:rsid w:val="5B235C95"/>
    <w:rsid w:val="5B266C19"/>
    <w:rsid w:val="5B27469B"/>
    <w:rsid w:val="5B276899"/>
    <w:rsid w:val="5B291D9C"/>
    <w:rsid w:val="5B301727"/>
    <w:rsid w:val="5B312A2C"/>
    <w:rsid w:val="5B3439B1"/>
    <w:rsid w:val="5B3C0DBD"/>
    <w:rsid w:val="5B3F1D42"/>
    <w:rsid w:val="5B405245"/>
    <w:rsid w:val="5B423ECD"/>
    <w:rsid w:val="5B443C4B"/>
    <w:rsid w:val="5B474BD0"/>
    <w:rsid w:val="5B4B7D53"/>
    <w:rsid w:val="5B4C378D"/>
    <w:rsid w:val="5B4D6AD9"/>
    <w:rsid w:val="5B4E455A"/>
    <w:rsid w:val="5B4F6759"/>
    <w:rsid w:val="5B5309E2"/>
    <w:rsid w:val="5B532BE1"/>
    <w:rsid w:val="5B546464"/>
    <w:rsid w:val="5B5560E4"/>
    <w:rsid w:val="5B561967"/>
    <w:rsid w:val="5B5773E8"/>
    <w:rsid w:val="5B5C70B7"/>
    <w:rsid w:val="5B5E178C"/>
    <w:rsid w:val="5B5E47F5"/>
    <w:rsid w:val="5B6D158C"/>
    <w:rsid w:val="5B721297"/>
    <w:rsid w:val="5B75221C"/>
    <w:rsid w:val="5B780C22"/>
    <w:rsid w:val="5B792E20"/>
    <w:rsid w:val="5B856C33"/>
    <w:rsid w:val="5B872136"/>
    <w:rsid w:val="5B88343B"/>
    <w:rsid w:val="5B89032C"/>
    <w:rsid w:val="5B890EBC"/>
    <w:rsid w:val="5B8A693E"/>
    <w:rsid w:val="5B8B65BE"/>
    <w:rsid w:val="5B900847"/>
    <w:rsid w:val="5B902A45"/>
    <w:rsid w:val="5B913D4A"/>
    <w:rsid w:val="5B94144C"/>
    <w:rsid w:val="5B96494F"/>
    <w:rsid w:val="5B987E52"/>
    <w:rsid w:val="5B9A6BD8"/>
    <w:rsid w:val="5B9B465A"/>
    <w:rsid w:val="5B9C6858"/>
    <w:rsid w:val="5B9D42DA"/>
    <w:rsid w:val="5B9E1D5B"/>
    <w:rsid w:val="5B9F77DD"/>
    <w:rsid w:val="5BA00AE1"/>
    <w:rsid w:val="5BA0525E"/>
    <w:rsid w:val="5BA23FE5"/>
    <w:rsid w:val="5BA54F69"/>
    <w:rsid w:val="5BA7046C"/>
    <w:rsid w:val="5BAB1071"/>
    <w:rsid w:val="5BAD7DF7"/>
    <w:rsid w:val="5BAE1FF5"/>
    <w:rsid w:val="5BB2427F"/>
    <w:rsid w:val="5BB93C0A"/>
    <w:rsid w:val="5BBD2610"/>
    <w:rsid w:val="5BC03595"/>
    <w:rsid w:val="5BC16A98"/>
    <w:rsid w:val="5BCA1926"/>
    <w:rsid w:val="5BCF5DAD"/>
    <w:rsid w:val="5BD112B1"/>
    <w:rsid w:val="5BD26D32"/>
    <w:rsid w:val="5BD42235"/>
    <w:rsid w:val="5BD57CB7"/>
    <w:rsid w:val="5BD844BF"/>
    <w:rsid w:val="5BD9413E"/>
    <w:rsid w:val="5BDB5443"/>
    <w:rsid w:val="5BDF6048"/>
    <w:rsid w:val="5BE1154B"/>
    <w:rsid w:val="5BE26FCC"/>
    <w:rsid w:val="5BE302D1"/>
    <w:rsid w:val="5BE329AE"/>
    <w:rsid w:val="5BE427E9"/>
    <w:rsid w:val="5BE73454"/>
    <w:rsid w:val="5BE80ED6"/>
    <w:rsid w:val="5BEB56DE"/>
    <w:rsid w:val="5BED0BE1"/>
    <w:rsid w:val="5BEF40E4"/>
    <w:rsid w:val="5BF25068"/>
    <w:rsid w:val="5BF4056C"/>
    <w:rsid w:val="5BF501EB"/>
    <w:rsid w:val="5BF55FED"/>
    <w:rsid w:val="5BF81170"/>
    <w:rsid w:val="5BFC33FA"/>
    <w:rsid w:val="5C021A80"/>
    <w:rsid w:val="5C063D09"/>
    <w:rsid w:val="5C075F07"/>
    <w:rsid w:val="5C0C7E11"/>
    <w:rsid w:val="5C0D3694"/>
    <w:rsid w:val="5C0E1115"/>
    <w:rsid w:val="5C0F0D95"/>
    <w:rsid w:val="5C13779B"/>
    <w:rsid w:val="5C156522"/>
    <w:rsid w:val="5C1916A5"/>
    <w:rsid w:val="5C1C5EAD"/>
    <w:rsid w:val="5C201030"/>
    <w:rsid w:val="5C212334"/>
    <w:rsid w:val="5C235838"/>
    <w:rsid w:val="5C3125CF"/>
    <w:rsid w:val="5C3744D8"/>
    <w:rsid w:val="5C3E3E63"/>
    <w:rsid w:val="5C3F5168"/>
    <w:rsid w:val="5C407366"/>
    <w:rsid w:val="5C41066B"/>
    <w:rsid w:val="5C474772"/>
    <w:rsid w:val="5C497C75"/>
    <w:rsid w:val="5C4D667C"/>
    <w:rsid w:val="5C4E7981"/>
    <w:rsid w:val="5C4F1B7F"/>
    <w:rsid w:val="5C4F5402"/>
    <w:rsid w:val="5C5A3793"/>
    <w:rsid w:val="5C5D4718"/>
    <w:rsid w:val="5C5F1E19"/>
    <w:rsid w:val="5C60569C"/>
    <w:rsid w:val="5C620B9F"/>
    <w:rsid w:val="5C677226"/>
    <w:rsid w:val="5C684CA7"/>
    <w:rsid w:val="5C695FAC"/>
    <w:rsid w:val="5C6A3A2D"/>
    <w:rsid w:val="5C7020B3"/>
    <w:rsid w:val="5C712CEA"/>
    <w:rsid w:val="5C7255B7"/>
    <w:rsid w:val="5C7557DB"/>
    <w:rsid w:val="5C7A0445"/>
    <w:rsid w:val="5C7A6246"/>
    <w:rsid w:val="5C7C3948"/>
    <w:rsid w:val="5C7C71CB"/>
    <w:rsid w:val="5C7D13C9"/>
    <w:rsid w:val="5C882FDD"/>
    <w:rsid w:val="5C88775A"/>
    <w:rsid w:val="5CA00684"/>
    <w:rsid w:val="5CA23B87"/>
    <w:rsid w:val="5CAE321D"/>
    <w:rsid w:val="5CB06720"/>
    <w:rsid w:val="5CB21C23"/>
    <w:rsid w:val="5CB42BA8"/>
    <w:rsid w:val="5CB62828"/>
    <w:rsid w:val="5CBD5A36"/>
    <w:rsid w:val="5CBE34B8"/>
    <w:rsid w:val="5CBE7C34"/>
    <w:rsid w:val="5CC10BB9"/>
    <w:rsid w:val="5CC55041"/>
    <w:rsid w:val="5CC85FC5"/>
    <w:rsid w:val="5CCF02E3"/>
    <w:rsid w:val="5CD268D5"/>
    <w:rsid w:val="5CD37BDA"/>
    <w:rsid w:val="5CD41DD8"/>
    <w:rsid w:val="5CD57859"/>
    <w:rsid w:val="5CD807DE"/>
    <w:rsid w:val="5CD86465"/>
    <w:rsid w:val="5CD91AE3"/>
    <w:rsid w:val="5CE0366C"/>
    <w:rsid w:val="5CE16EEF"/>
    <w:rsid w:val="5CE37E74"/>
    <w:rsid w:val="5CE65575"/>
    <w:rsid w:val="5CE91D7D"/>
    <w:rsid w:val="5CEA3F7C"/>
    <w:rsid w:val="5CEB5280"/>
    <w:rsid w:val="5CEE2982"/>
    <w:rsid w:val="5CEE6205"/>
    <w:rsid w:val="5CF24C0B"/>
    <w:rsid w:val="5CF71093"/>
    <w:rsid w:val="5CF86B15"/>
    <w:rsid w:val="5CFA2018"/>
    <w:rsid w:val="5CFB7A99"/>
    <w:rsid w:val="5CFE649F"/>
    <w:rsid w:val="5CFF3F21"/>
    <w:rsid w:val="5D0019A2"/>
    <w:rsid w:val="5D086DAF"/>
    <w:rsid w:val="5D0900B4"/>
    <w:rsid w:val="5D0D6ABA"/>
    <w:rsid w:val="5D0F1FBD"/>
    <w:rsid w:val="5D0F673A"/>
    <w:rsid w:val="5D1217CA"/>
    <w:rsid w:val="5D161948"/>
    <w:rsid w:val="5D1C5A4F"/>
    <w:rsid w:val="5D1E47D6"/>
    <w:rsid w:val="5D2031A1"/>
    <w:rsid w:val="5D204456"/>
    <w:rsid w:val="5D2850E5"/>
    <w:rsid w:val="5D2A05E8"/>
    <w:rsid w:val="5D2B606A"/>
    <w:rsid w:val="5D2C3AEB"/>
    <w:rsid w:val="5D2F6C6E"/>
    <w:rsid w:val="5D3046F0"/>
    <w:rsid w:val="5D340EF8"/>
    <w:rsid w:val="5D3543FB"/>
    <w:rsid w:val="5D381AFC"/>
    <w:rsid w:val="5D385380"/>
    <w:rsid w:val="5D392E01"/>
    <w:rsid w:val="5D3B6304"/>
    <w:rsid w:val="5D3C0503"/>
    <w:rsid w:val="5D3E3A06"/>
    <w:rsid w:val="5D3F1487"/>
    <w:rsid w:val="5D3F4D0A"/>
    <w:rsid w:val="5D40278C"/>
    <w:rsid w:val="5D425C8F"/>
    <w:rsid w:val="5D474315"/>
    <w:rsid w:val="5D4A309B"/>
    <w:rsid w:val="5D4B2D1B"/>
    <w:rsid w:val="5D4D1AA2"/>
    <w:rsid w:val="5D4F1722"/>
    <w:rsid w:val="5D564930"/>
    <w:rsid w:val="5D5C1D60"/>
    <w:rsid w:val="5D5E1D3C"/>
    <w:rsid w:val="5D620742"/>
    <w:rsid w:val="5D6A16BB"/>
    <w:rsid w:val="5D6B1052"/>
    <w:rsid w:val="5D6B2B94"/>
    <w:rsid w:val="5D6D7DD8"/>
    <w:rsid w:val="5D716BFF"/>
    <w:rsid w:val="5D786169"/>
    <w:rsid w:val="5D793BEB"/>
    <w:rsid w:val="5D7C12EC"/>
    <w:rsid w:val="5D7C4B6F"/>
    <w:rsid w:val="5D7F7CF2"/>
    <w:rsid w:val="5D803576"/>
    <w:rsid w:val="5D820C77"/>
    <w:rsid w:val="5D826A79"/>
    <w:rsid w:val="5D834805"/>
    <w:rsid w:val="5D8366F8"/>
    <w:rsid w:val="5D84417A"/>
    <w:rsid w:val="5D86767D"/>
    <w:rsid w:val="5D8750FF"/>
    <w:rsid w:val="5D890602"/>
    <w:rsid w:val="5D890870"/>
    <w:rsid w:val="5D8B7388"/>
    <w:rsid w:val="5D8D288B"/>
    <w:rsid w:val="5D8F250B"/>
    <w:rsid w:val="5D907F8D"/>
    <w:rsid w:val="5D930F11"/>
    <w:rsid w:val="5D965719"/>
    <w:rsid w:val="5D97319B"/>
    <w:rsid w:val="5D975399"/>
    <w:rsid w:val="5D9A411F"/>
    <w:rsid w:val="5D9A631E"/>
    <w:rsid w:val="5D9B3D9F"/>
    <w:rsid w:val="5D9E05A7"/>
    <w:rsid w:val="5DA126A5"/>
    <w:rsid w:val="5DA34A2F"/>
    <w:rsid w:val="5DA930B5"/>
    <w:rsid w:val="5DA97E4D"/>
    <w:rsid w:val="5DAC403A"/>
    <w:rsid w:val="5DAE4FBE"/>
    <w:rsid w:val="5DAF0841"/>
    <w:rsid w:val="5DB44CC9"/>
    <w:rsid w:val="5DBD7190"/>
    <w:rsid w:val="5DC0655D"/>
    <w:rsid w:val="5DC529E5"/>
    <w:rsid w:val="5DCD7DF2"/>
    <w:rsid w:val="5DD40262"/>
    <w:rsid w:val="5DD56503"/>
    <w:rsid w:val="5DD7237A"/>
    <w:rsid w:val="5DD76183"/>
    <w:rsid w:val="5DDC260A"/>
    <w:rsid w:val="5DE12315"/>
    <w:rsid w:val="5DE24514"/>
    <w:rsid w:val="5DE4329A"/>
    <w:rsid w:val="5DE50D1C"/>
    <w:rsid w:val="5DE55498"/>
    <w:rsid w:val="5DE7641D"/>
    <w:rsid w:val="5DEB2C25"/>
    <w:rsid w:val="5DEE7A70"/>
    <w:rsid w:val="5DEF70AD"/>
    <w:rsid w:val="5DF36CA1"/>
    <w:rsid w:val="5DF631B4"/>
    <w:rsid w:val="5DF866B7"/>
    <w:rsid w:val="5DF979BC"/>
    <w:rsid w:val="5DFC5B86"/>
    <w:rsid w:val="5DFE6042"/>
    <w:rsid w:val="5E014DC8"/>
    <w:rsid w:val="5E016FC7"/>
    <w:rsid w:val="5E06344E"/>
    <w:rsid w:val="5E074753"/>
    <w:rsid w:val="5E0D665D"/>
    <w:rsid w:val="5E1075E1"/>
    <w:rsid w:val="5E115063"/>
    <w:rsid w:val="5E127261"/>
    <w:rsid w:val="5E1614EB"/>
    <w:rsid w:val="5E192E87"/>
    <w:rsid w:val="5E19466D"/>
    <w:rsid w:val="5E1B7B71"/>
    <w:rsid w:val="5E1C55F2"/>
    <w:rsid w:val="5E1E68F7"/>
    <w:rsid w:val="5E222D7F"/>
    <w:rsid w:val="5E230800"/>
    <w:rsid w:val="5E27678A"/>
    <w:rsid w:val="5E284C88"/>
    <w:rsid w:val="5E2D1110"/>
    <w:rsid w:val="5E333019"/>
    <w:rsid w:val="5E3B5EA7"/>
    <w:rsid w:val="5E3C3929"/>
    <w:rsid w:val="5E3F7232"/>
    <w:rsid w:val="5E413634"/>
    <w:rsid w:val="5E4210B5"/>
    <w:rsid w:val="5E467ABB"/>
    <w:rsid w:val="5E471CBA"/>
    <w:rsid w:val="5E474816"/>
    <w:rsid w:val="5E4B3F43"/>
    <w:rsid w:val="5E4D7446"/>
    <w:rsid w:val="5E5025C9"/>
    <w:rsid w:val="5E5238CE"/>
    <w:rsid w:val="5E590CDA"/>
    <w:rsid w:val="5E5A2ED9"/>
    <w:rsid w:val="5E5D3E5D"/>
    <w:rsid w:val="5E612863"/>
    <w:rsid w:val="5E6315EA"/>
    <w:rsid w:val="5E66256E"/>
    <w:rsid w:val="5E687C70"/>
    <w:rsid w:val="5E6D40F8"/>
    <w:rsid w:val="5E6E1B79"/>
    <w:rsid w:val="5E6E797B"/>
    <w:rsid w:val="5E736001"/>
    <w:rsid w:val="5E762809"/>
    <w:rsid w:val="5E7778E2"/>
    <w:rsid w:val="5E782489"/>
    <w:rsid w:val="5E7A2598"/>
    <w:rsid w:val="5E805317"/>
    <w:rsid w:val="5E82081A"/>
    <w:rsid w:val="5E841B1E"/>
    <w:rsid w:val="5E934337"/>
    <w:rsid w:val="5E996241"/>
    <w:rsid w:val="5EA0144F"/>
    <w:rsid w:val="5EA26B50"/>
    <w:rsid w:val="5EA345D2"/>
    <w:rsid w:val="5EA57AD5"/>
    <w:rsid w:val="5EA63358"/>
    <w:rsid w:val="5EA72FD8"/>
    <w:rsid w:val="5EA7685B"/>
    <w:rsid w:val="5EAA74B3"/>
    <w:rsid w:val="5EAB19DE"/>
    <w:rsid w:val="5EAD0764"/>
    <w:rsid w:val="5EAD4EE1"/>
    <w:rsid w:val="5EAD75B7"/>
    <w:rsid w:val="5EB016E9"/>
    <w:rsid w:val="5EB71074"/>
    <w:rsid w:val="5EB72BF2"/>
    <w:rsid w:val="5EB76CB2"/>
    <w:rsid w:val="5EB86AF5"/>
    <w:rsid w:val="5EC01983"/>
    <w:rsid w:val="5EC4038A"/>
    <w:rsid w:val="5EC6388D"/>
    <w:rsid w:val="5ECB4491"/>
    <w:rsid w:val="5ECC1F13"/>
    <w:rsid w:val="5ECC2261"/>
    <w:rsid w:val="5ED0419C"/>
    <w:rsid w:val="5ED2769F"/>
    <w:rsid w:val="5ED3379D"/>
    <w:rsid w:val="5ED35121"/>
    <w:rsid w:val="5ED658B5"/>
    <w:rsid w:val="5ED94AAC"/>
    <w:rsid w:val="5EDA252D"/>
    <w:rsid w:val="5EDC21AD"/>
    <w:rsid w:val="5EDF3132"/>
    <w:rsid w:val="5EE2793A"/>
    <w:rsid w:val="5EE475B9"/>
    <w:rsid w:val="5EE508BE"/>
    <w:rsid w:val="5EE66340"/>
    <w:rsid w:val="5EE81843"/>
    <w:rsid w:val="5EE83A41"/>
    <w:rsid w:val="5EE972C4"/>
    <w:rsid w:val="5EEB49C6"/>
    <w:rsid w:val="5EF27BD4"/>
    <w:rsid w:val="5EF35656"/>
    <w:rsid w:val="5EF7405C"/>
    <w:rsid w:val="5EFE39E7"/>
    <w:rsid w:val="5F006EEA"/>
    <w:rsid w:val="5F037E6E"/>
    <w:rsid w:val="5F0977F9"/>
    <w:rsid w:val="5F0D4001"/>
    <w:rsid w:val="5F0E3C81"/>
    <w:rsid w:val="5F104F86"/>
    <w:rsid w:val="5F107184"/>
    <w:rsid w:val="5F130109"/>
    <w:rsid w:val="5F15360C"/>
    <w:rsid w:val="5F172392"/>
    <w:rsid w:val="5F192012"/>
    <w:rsid w:val="5F1C2F97"/>
    <w:rsid w:val="5F204709"/>
    <w:rsid w:val="5F245E25"/>
    <w:rsid w:val="5F261328"/>
    <w:rsid w:val="5F2800AE"/>
    <w:rsid w:val="5F28482B"/>
    <w:rsid w:val="5F2B57AF"/>
    <w:rsid w:val="5F2C6AB4"/>
    <w:rsid w:val="5F2F7A39"/>
    <w:rsid w:val="5F312F3C"/>
    <w:rsid w:val="5F32513A"/>
    <w:rsid w:val="5F34063D"/>
    <w:rsid w:val="5F363B40"/>
    <w:rsid w:val="5F3B5A4A"/>
    <w:rsid w:val="5F401ED1"/>
    <w:rsid w:val="5F405755"/>
    <w:rsid w:val="5F407CD3"/>
    <w:rsid w:val="5F4253D5"/>
    <w:rsid w:val="5F494D5F"/>
    <w:rsid w:val="5F4A6064"/>
    <w:rsid w:val="5F4B3F80"/>
    <w:rsid w:val="5F4C4B1F"/>
    <w:rsid w:val="5F4E4A6A"/>
    <w:rsid w:val="5F4F6C69"/>
    <w:rsid w:val="5F51216C"/>
    <w:rsid w:val="5F546974"/>
    <w:rsid w:val="5F561E77"/>
    <w:rsid w:val="5F5778F8"/>
    <w:rsid w:val="5F58537A"/>
    <w:rsid w:val="5F59087D"/>
    <w:rsid w:val="5F5D7283"/>
    <w:rsid w:val="5F63118D"/>
    <w:rsid w:val="5F6A27FA"/>
    <w:rsid w:val="5F6C401A"/>
    <w:rsid w:val="5F6F4F9F"/>
    <w:rsid w:val="5F713D25"/>
    <w:rsid w:val="5F7217A7"/>
    <w:rsid w:val="5F7239A5"/>
    <w:rsid w:val="5F7623AC"/>
    <w:rsid w:val="5F7858AF"/>
    <w:rsid w:val="5F793330"/>
    <w:rsid w:val="5F7D1D36"/>
    <w:rsid w:val="5F7D55BA"/>
    <w:rsid w:val="5F81073D"/>
    <w:rsid w:val="5F8261BE"/>
    <w:rsid w:val="5F8416C1"/>
    <w:rsid w:val="5F872646"/>
    <w:rsid w:val="5F8800C7"/>
    <w:rsid w:val="5F8935CB"/>
    <w:rsid w:val="5F8A6E4E"/>
    <w:rsid w:val="5F8B48CF"/>
    <w:rsid w:val="5F8C454F"/>
    <w:rsid w:val="5F900D57"/>
    <w:rsid w:val="5F9109D7"/>
    <w:rsid w:val="5F921CDC"/>
    <w:rsid w:val="5F9451DF"/>
    <w:rsid w:val="5F9573DD"/>
    <w:rsid w:val="5F9606E2"/>
    <w:rsid w:val="5F9A70E8"/>
    <w:rsid w:val="5F9B12E6"/>
    <w:rsid w:val="5F9D03B8"/>
    <w:rsid w:val="5F9F7CED"/>
    <w:rsid w:val="5FA024CF"/>
    <w:rsid w:val="5FA0576E"/>
    <w:rsid w:val="5FA16A73"/>
    <w:rsid w:val="5FA263AE"/>
    <w:rsid w:val="5FA7097C"/>
    <w:rsid w:val="5FA9607E"/>
    <w:rsid w:val="5FAE5D89"/>
    <w:rsid w:val="5FB0128C"/>
    <w:rsid w:val="5FB75393"/>
    <w:rsid w:val="5FB84140"/>
    <w:rsid w:val="5FBA587D"/>
    <w:rsid w:val="5FBC6FBB"/>
    <w:rsid w:val="5FBD2B20"/>
    <w:rsid w:val="5FBF6023"/>
    <w:rsid w:val="5FC11526"/>
    <w:rsid w:val="5FCE083C"/>
    <w:rsid w:val="5FD849CF"/>
    <w:rsid w:val="5FD96BCD"/>
    <w:rsid w:val="5FDE0AD6"/>
    <w:rsid w:val="5FE11A5B"/>
    <w:rsid w:val="5FE307E1"/>
    <w:rsid w:val="5FEB5BEE"/>
    <w:rsid w:val="5FEC289C"/>
    <w:rsid w:val="5FEC366F"/>
    <w:rsid w:val="5FEE32EF"/>
    <w:rsid w:val="5FF17AF7"/>
    <w:rsid w:val="5FF6617D"/>
    <w:rsid w:val="5FF81680"/>
    <w:rsid w:val="5FFC0086"/>
    <w:rsid w:val="5FFD5B08"/>
    <w:rsid w:val="60000E7D"/>
    <w:rsid w:val="6001450E"/>
    <w:rsid w:val="60045493"/>
    <w:rsid w:val="60071C9B"/>
    <w:rsid w:val="6009191A"/>
    <w:rsid w:val="600A4E1D"/>
    <w:rsid w:val="600D3BA4"/>
    <w:rsid w:val="6012002C"/>
    <w:rsid w:val="6014572D"/>
    <w:rsid w:val="601D05BB"/>
    <w:rsid w:val="60212844"/>
    <w:rsid w:val="60235D47"/>
    <w:rsid w:val="60243AEA"/>
    <w:rsid w:val="602A56D2"/>
    <w:rsid w:val="60315686"/>
    <w:rsid w:val="60385CED"/>
    <w:rsid w:val="60397EEB"/>
    <w:rsid w:val="603C0E70"/>
    <w:rsid w:val="603C46F3"/>
    <w:rsid w:val="60422D79"/>
    <w:rsid w:val="60441AFF"/>
    <w:rsid w:val="6045177F"/>
    <w:rsid w:val="60457581"/>
    <w:rsid w:val="60482704"/>
    <w:rsid w:val="604B3689"/>
    <w:rsid w:val="604C140E"/>
    <w:rsid w:val="604D6B8C"/>
    <w:rsid w:val="604F5912"/>
    <w:rsid w:val="60503394"/>
    <w:rsid w:val="60507B10"/>
    <w:rsid w:val="60510E15"/>
    <w:rsid w:val="60515592"/>
    <w:rsid w:val="60523013"/>
    <w:rsid w:val="60561A1A"/>
    <w:rsid w:val="60572D1E"/>
    <w:rsid w:val="605E48A8"/>
    <w:rsid w:val="605F012B"/>
    <w:rsid w:val="60605BAC"/>
    <w:rsid w:val="606103C9"/>
    <w:rsid w:val="60665537"/>
    <w:rsid w:val="60677735"/>
    <w:rsid w:val="60680A3A"/>
    <w:rsid w:val="606964BC"/>
    <w:rsid w:val="606D13C6"/>
    <w:rsid w:val="606F4B42"/>
    <w:rsid w:val="60710045"/>
    <w:rsid w:val="607B393B"/>
    <w:rsid w:val="6080285E"/>
    <w:rsid w:val="608B4472"/>
    <w:rsid w:val="60952803"/>
    <w:rsid w:val="60956B25"/>
    <w:rsid w:val="609D7C10"/>
    <w:rsid w:val="609E5691"/>
    <w:rsid w:val="60A2791B"/>
    <w:rsid w:val="60A5501C"/>
    <w:rsid w:val="60A7051F"/>
    <w:rsid w:val="60AA4D27"/>
    <w:rsid w:val="60AD095A"/>
    <w:rsid w:val="60AD7EAA"/>
    <w:rsid w:val="60AF11AF"/>
    <w:rsid w:val="60B168B0"/>
    <w:rsid w:val="60B37BB5"/>
    <w:rsid w:val="60B552B6"/>
    <w:rsid w:val="60B81ABE"/>
    <w:rsid w:val="60BA4FC1"/>
    <w:rsid w:val="60BB2A43"/>
    <w:rsid w:val="60C1494C"/>
    <w:rsid w:val="60C345CC"/>
    <w:rsid w:val="60C41052"/>
    <w:rsid w:val="60C47ACF"/>
    <w:rsid w:val="60C53352"/>
    <w:rsid w:val="60C93F57"/>
    <w:rsid w:val="60CA77DA"/>
    <w:rsid w:val="60CD61E0"/>
    <w:rsid w:val="60CE03DF"/>
    <w:rsid w:val="60D26DE5"/>
    <w:rsid w:val="60D535ED"/>
    <w:rsid w:val="60D657EB"/>
    <w:rsid w:val="60D80CEE"/>
    <w:rsid w:val="60D96770"/>
    <w:rsid w:val="60DA7A74"/>
    <w:rsid w:val="60DC76F4"/>
    <w:rsid w:val="60DF60FA"/>
    <w:rsid w:val="60E32902"/>
    <w:rsid w:val="60EB5790"/>
    <w:rsid w:val="60EF4197"/>
    <w:rsid w:val="60F4061E"/>
    <w:rsid w:val="60F877AE"/>
    <w:rsid w:val="60F90189"/>
    <w:rsid w:val="60FA2528"/>
    <w:rsid w:val="60FC34AC"/>
    <w:rsid w:val="6104413C"/>
    <w:rsid w:val="610750C1"/>
    <w:rsid w:val="610A6045"/>
    <w:rsid w:val="610B3AC7"/>
    <w:rsid w:val="610C1548"/>
    <w:rsid w:val="610F6C4A"/>
    <w:rsid w:val="61107F4E"/>
    <w:rsid w:val="6111214D"/>
    <w:rsid w:val="6116564E"/>
    <w:rsid w:val="611778D9"/>
    <w:rsid w:val="61187559"/>
    <w:rsid w:val="611C5F5F"/>
    <w:rsid w:val="611E1462"/>
    <w:rsid w:val="612123E7"/>
    <w:rsid w:val="6124336C"/>
    <w:rsid w:val="61281D72"/>
    <w:rsid w:val="612A5035"/>
    <w:rsid w:val="612D61FA"/>
    <w:rsid w:val="613009FC"/>
    <w:rsid w:val="61304C00"/>
    <w:rsid w:val="61312681"/>
    <w:rsid w:val="61351088"/>
    <w:rsid w:val="613B2F91"/>
    <w:rsid w:val="613B6814"/>
    <w:rsid w:val="613D1D17"/>
    <w:rsid w:val="613E3F16"/>
    <w:rsid w:val="6141071D"/>
    <w:rsid w:val="61414E9A"/>
    <w:rsid w:val="614632BC"/>
    <w:rsid w:val="61466DA4"/>
    <w:rsid w:val="614800A8"/>
    <w:rsid w:val="614E7A33"/>
    <w:rsid w:val="614F1C31"/>
    <w:rsid w:val="614F54B5"/>
    <w:rsid w:val="61533EBB"/>
    <w:rsid w:val="61554044"/>
    <w:rsid w:val="61595DC4"/>
    <w:rsid w:val="615E238B"/>
    <w:rsid w:val="616366D4"/>
    <w:rsid w:val="61646F94"/>
    <w:rsid w:val="616F37EB"/>
    <w:rsid w:val="616F7F68"/>
    <w:rsid w:val="61742A83"/>
    <w:rsid w:val="61747C73"/>
    <w:rsid w:val="61770BF8"/>
    <w:rsid w:val="617B3D7A"/>
    <w:rsid w:val="617C507F"/>
    <w:rsid w:val="617D727E"/>
    <w:rsid w:val="61834A0A"/>
    <w:rsid w:val="61894395"/>
    <w:rsid w:val="618A1E17"/>
    <w:rsid w:val="618C1A96"/>
    <w:rsid w:val="619117A1"/>
    <w:rsid w:val="619239A0"/>
    <w:rsid w:val="61927223"/>
    <w:rsid w:val="61946EA3"/>
    <w:rsid w:val="619501A8"/>
    <w:rsid w:val="619523A6"/>
    <w:rsid w:val="619535D9"/>
    <w:rsid w:val="61954924"/>
    <w:rsid w:val="6198112C"/>
    <w:rsid w:val="61990DAC"/>
    <w:rsid w:val="619A462F"/>
    <w:rsid w:val="619F6539"/>
    <w:rsid w:val="61A03FBA"/>
    <w:rsid w:val="61A161B8"/>
    <w:rsid w:val="61A23C3A"/>
    <w:rsid w:val="61A65EC3"/>
    <w:rsid w:val="61A73945"/>
    <w:rsid w:val="61AC7DCD"/>
    <w:rsid w:val="61B31956"/>
    <w:rsid w:val="61B628DB"/>
    <w:rsid w:val="61BA6082"/>
    <w:rsid w:val="61BD0199"/>
    <w:rsid w:val="61CB4DFE"/>
    <w:rsid w:val="61CC2880"/>
    <w:rsid w:val="61D14789"/>
    <w:rsid w:val="61D2000C"/>
    <w:rsid w:val="61D43510"/>
    <w:rsid w:val="61D50F91"/>
    <w:rsid w:val="61D5318F"/>
    <w:rsid w:val="61D60C11"/>
    <w:rsid w:val="61DB5099"/>
    <w:rsid w:val="61DC639E"/>
    <w:rsid w:val="61DE601D"/>
    <w:rsid w:val="61E202A7"/>
    <w:rsid w:val="61E437AA"/>
    <w:rsid w:val="61E44F1F"/>
    <w:rsid w:val="61E60EAB"/>
    <w:rsid w:val="61E843AE"/>
    <w:rsid w:val="61ED0836"/>
    <w:rsid w:val="61ED6638"/>
    <w:rsid w:val="61EF75BD"/>
    <w:rsid w:val="61F017BB"/>
    <w:rsid w:val="61F05D57"/>
    <w:rsid w:val="61F24CBE"/>
    <w:rsid w:val="61F636C4"/>
    <w:rsid w:val="61F71146"/>
    <w:rsid w:val="61FA594E"/>
    <w:rsid w:val="61FB7B4C"/>
    <w:rsid w:val="61FD68D2"/>
    <w:rsid w:val="61FE0AD0"/>
    <w:rsid w:val="61FE6552"/>
    <w:rsid w:val="620174D7"/>
    <w:rsid w:val="62024F58"/>
    <w:rsid w:val="620307DC"/>
    <w:rsid w:val="620329DA"/>
    <w:rsid w:val="620344FC"/>
    <w:rsid w:val="620713E0"/>
    <w:rsid w:val="6209072B"/>
    <w:rsid w:val="620F67EC"/>
    <w:rsid w:val="62153F79"/>
    <w:rsid w:val="621B0081"/>
    <w:rsid w:val="621B5E82"/>
    <w:rsid w:val="621E6E07"/>
    <w:rsid w:val="622A06E2"/>
    <w:rsid w:val="623644AE"/>
    <w:rsid w:val="62367D31"/>
    <w:rsid w:val="62371F2F"/>
    <w:rsid w:val="62392EB4"/>
    <w:rsid w:val="623A6737"/>
    <w:rsid w:val="623C3E38"/>
    <w:rsid w:val="623F0640"/>
    <w:rsid w:val="623F0814"/>
    <w:rsid w:val="624102C0"/>
    <w:rsid w:val="624215C5"/>
    <w:rsid w:val="624438CC"/>
    <w:rsid w:val="6245446B"/>
    <w:rsid w:val="62490F50"/>
    <w:rsid w:val="624B0BD0"/>
    <w:rsid w:val="624B4453"/>
    <w:rsid w:val="624C6651"/>
    <w:rsid w:val="625008DB"/>
    <w:rsid w:val="6251055B"/>
    <w:rsid w:val="625414DF"/>
    <w:rsid w:val="625649E2"/>
    <w:rsid w:val="62583769"/>
    <w:rsid w:val="62595967"/>
    <w:rsid w:val="625A6C6C"/>
    <w:rsid w:val="625D7BF0"/>
    <w:rsid w:val="625F30F4"/>
    <w:rsid w:val="626003B8"/>
    <w:rsid w:val="62612D73"/>
    <w:rsid w:val="626726FE"/>
    <w:rsid w:val="62695C01"/>
    <w:rsid w:val="626970D8"/>
    <w:rsid w:val="626A0D58"/>
    <w:rsid w:val="626C4988"/>
    <w:rsid w:val="626F590C"/>
    <w:rsid w:val="62700E0F"/>
    <w:rsid w:val="6270558C"/>
    <w:rsid w:val="62720A8F"/>
    <w:rsid w:val="62743F92"/>
    <w:rsid w:val="627A171F"/>
    <w:rsid w:val="627C4C22"/>
    <w:rsid w:val="627D26A4"/>
    <w:rsid w:val="62810D49"/>
    <w:rsid w:val="62820D2A"/>
    <w:rsid w:val="62857AB0"/>
    <w:rsid w:val="62872FB3"/>
    <w:rsid w:val="628E03BF"/>
    <w:rsid w:val="629E620F"/>
    <w:rsid w:val="629E63D3"/>
    <w:rsid w:val="62A03B5D"/>
    <w:rsid w:val="62A6471A"/>
    <w:rsid w:val="62A712E9"/>
    <w:rsid w:val="62A86D6B"/>
    <w:rsid w:val="62AB1EEE"/>
    <w:rsid w:val="62AC7970"/>
    <w:rsid w:val="62B06376"/>
    <w:rsid w:val="62B247EF"/>
    <w:rsid w:val="62B24DD3"/>
    <w:rsid w:val="62B35552"/>
    <w:rsid w:val="62B44D7C"/>
    <w:rsid w:val="62B75D01"/>
    <w:rsid w:val="62BA2508"/>
    <w:rsid w:val="62BC5A0C"/>
    <w:rsid w:val="62BD348D"/>
    <w:rsid w:val="62BE0F0F"/>
    <w:rsid w:val="62BE310D"/>
    <w:rsid w:val="62C4089A"/>
    <w:rsid w:val="62C41857"/>
    <w:rsid w:val="62C45016"/>
    <w:rsid w:val="62C63D9D"/>
    <w:rsid w:val="62C7181E"/>
    <w:rsid w:val="62CF33A7"/>
    <w:rsid w:val="62D1432C"/>
    <w:rsid w:val="62D21DAE"/>
    <w:rsid w:val="62D665B5"/>
    <w:rsid w:val="62D83CB7"/>
    <w:rsid w:val="62D8753A"/>
    <w:rsid w:val="62D94FBC"/>
    <w:rsid w:val="62DD013F"/>
    <w:rsid w:val="62DD39C2"/>
    <w:rsid w:val="62DE1443"/>
    <w:rsid w:val="62DF3642"/>
    <w:rsid w:val="62E04946"/>
    <w:rsid w:val="62E178BB"/>
    <w:rsid w:val="62E47AC9"/>
    <w:rsid w:val="62E83F51"/>
    <w:rsid w:val="62F0715F"/>
    <w:rsid w:val="62F435E7"/>
    <w:rsid w:val="62F51069"/>
    <w:rsid w:val="62FB2C69"/>
    <w:rsid w:val="62FF1978"/>
    <w:rsid w:val="63014E7B"/>
    <w:rsid w:val="63026180"/>
    <w:rsid w:val="63033C02"/>
    <w:rsid w:val="63053881"/>
    <w:rsid w:val="63076D84"/>
    <w:rsid w:val="630A358C"/>
    <w:rsid w:val="630B100E"/>
    <w:rsid w:val="630C0C8E"/>
    <w:rsid w:val="630E4191"/>
    <w:rsid w:val="631448DA"/>
    <w:rsid w:val="63153B1C"/>
    <w:rsid w:val="6315739F"/>
    <w:rsid w:val="631728A2"/>
    <w:rsid w:val="63192522"/>
    <w:rsid w:val="63193A22"/>
    <w:rsid w:val="63195DA5"/>
    <w:rsid w:val="631B12A8"/>
    <w:rsid w:val="631E69AA"/>
    <w:rsid w:val="6321792E"/>
    <w:rsid w:val="63220C33"/>
    <w:rsid w:val="63222E31"/>
    <w:rsid w:val="63251BB8"/>
    <w:rsid w:val="63253DB6"/>
    <w:rsid w:val="632B1543"/>
    <w:rsid w:val="632E24C7"/>
    <w:rsid w:val="633059CA"/>
    <w:rsid w:val="63320ECD"/>
    <w:rsid w:val="6332564A"/>
    <w:rsid w:val="6333694F"/>
    <w:rsid w:val="63340B4D"/>
    <w:rsid w:val="63394FD5"/>
    <w:rsid w:val="633E4CE0"/>
    <w:rsid w:val="633F2762"/>
    <w:rsid w:val="634001E3"/>
    <w:rsid w:val="634023E1"/>
    <w:rsid w:val="63421168"/>
    <w:rsid w:val="634258E5"/>
    <w:rsid w:val="63426FCC"/>
    <w:rsid w:val="63440DE8"/>
    <w:rsid w:val="634642EB"/>
    <w:rsid w:val="634755F0"/>
    <w:rsid w:val="634D3C76"/>
    <w:rsid w:val="634E4F7A"/>
    <w:rsid w:val="635268F9"/>
    <w:rsid w:val="63554905"/>
    <w:rsid w:val="63650337"/>
    <w:rsid w:val="63685B24"/>
    <w:rsid w:val="636C7DAE"/>
    <w:rsid w:val="636E32B1"/>
    <w:rsid w:val="63702F31"/>
    <w:rsid w:val="63714235"/>
    <w:rsid w:val="63721CB7"/>
    <w:rsid w:val="637451BA"/>
    <w:rsid w:val="637A12C2"/>
    <w:rsid w:val="637F0FCD"/>
    <w:rsid w:val="638144D0"/>
    <w:rsid w:val="63814C5E"/>
    <w:rsid w:val="638266CE"/>
    <w:rsid w:val="638379D3"/>
    <w:rsid w:val="63883E5B"/>
    <w:rsid w:val="638B4DDF"/>
    <w:rsid w:val="638E7F62"/>
    <w:rsid w:val="63903465"/>
    <w:rsid w:val="63916CE9"/>
    <w:rsid w:val="639456EF"/>
    <w:rsid w:val="63960BF2"/>
    <w:rsid w:val="639C2AFB"/>
    <w:rsid w:val="63A05C7E"/>
    <w:rsid w:val="63A257B4"/>
    <w:rsid w:val="63A70E8C"/>
    <w:rsid w:val="63AB1A91"/>
    <w:rsid w:val="63AD0817"/>
    <w:rsid w:val="63B401A2"/>
    <w:rsid w:val="63B636A5"/>
    <w:rsid w:val="63C24F39"/>
    <w:rsid w:val="63C274B8"/>
    <w:rsid w:val="63C55EBE"/>
    <w:rsid w:val="63C86E42"/>
    <w:rsid w:val="63C926FE"/>
    <w:rsid w:val="63D07143"/>
    <w:rsid w:val="63D27752"/>
    <w:rsid w:val="63D30A57"/>
    <w:rsid w:val="63D506D7"/>
    <w:rsid w:val="63D7745D"/>
    <w:rsid w:val="63D8165B"/>
    <w:rsid w:val="63DA03E2"/>
    <w:rsid w:val="63E85179"/>
    <w:rsid w:val="63E97377"/>
    <w:rsid w:val="63EA067C"/>
    <w:rsid w:val="63EC02FC"/>
    <w:rsid w:val="63EC3B7F"/>
    <w:rsid w:val="63F14784"/>
    <w:rsid w:val="63F3350A"/>
    <w:rsid w:val="63F6448F"/>
    <w:rsid w:val="63F97611"/>
    <w:rsid w:val="63FA0916"/>
    <w:rsid w:val="63FC3E19"/>
    <w:rsid w:val="640102A1"/>
    <w:rsid w:val="64014A1E"/>
    <w:rsid w:val="640459A3"/>
    <w:rsid w:val="64053424"/>
    <w:rsid w:val="640721AA"/>
    <w:rsid w:val="640B0BB1"/>
    <w:rsid w:val="640D3BE6"/>
    <w:rsid w:val="640D62B2"/>
    <w:rsid w:val="640E5323"/>
    <w:rsid w:val="64107237"/>
    <w:rsid w:val="641920C5"/>
    <w:rsid w:val="641B55C8"/>
    <w:rsid w:val="641C76D4"/>
    <w:rsid w:val="642207D6"/>
    <w:rsid w:val="64236257"/>
    <w:rsid w:val="64243CD9"/>
    <w:rsid w:val="64274C5E"/>
    <w:rsid w:val="642D3B9D"/>
    <w:rsid w:val="642F7AEC"/>
    <w:rsid w:val="6430556D"/>
    <w:rsid w:val="64312FEF"/>
    <w:rsid w:val="64320A70"/>
    <w:rsid w:val="64343F73"/>
    <w:rsid w:val="643519F5"/>
    <w:rsid w:val="64362CFA"/>
    <w:rsid w:val="643A1700"/>
    <w:rsid w:val="643A3A59"/>
    <w:rsid w:val="643A5E7D"/>
    <w:rsid w:val="643D2685"/>
    <w:rsid w:val="643F2304"/>
    <w:rsid w:val="64407D86"/>
    <w:rsid w:val="6443445A"/>
    <w:rsid w:val="64472F94"/>
    <w:rsid w:val="64482C14"/>
    <w:rsid w:val="644D709C"/>
    <w:rsid w:val="64530FA5"/>
    <w:rsid w:val="645422AA"/>
    <w:rsid w:val="64546A26"/>
    <w:rsid w:val="645657AD"/>
    <w:rsid w:val="6457322E"/>
    <w:rsid w:val="645779AB"/>
    <w:rsid w:val="64580CB0"/>
    <w:rsid w:val="645A41B3"/>
    <w:rsid w:val="645C18B4"/>
    <w:rsid w:val="645C76B6"/>
    <w:rsid w:val="645E4DB7"/>
    <w:rsid w:val="64646CC1"/>
    <w:rsid w:val="64657FC6"/>
    <w:rsid w:val="646856C7"/>
    <w:rsid w:val="646969CC"/>
    <w:rsid w:val="646D2593"/>
    <w:rsid w:val="646F5052"/>
    <w:rsid w:val="64705249"/>
    <w:rsid w:val="64710555"/>
    <w:rsid w:val="64760260"/>
    <w:rsid w:val="64775CE1"/>
    <w:rsid w:val="64785961"/>
    <w:rsid w:val="647A6C66"/>
    <w:rsid w:val="647B46E8"/>
    <w:rsid w:val="647B56A8"/>
    <w:rsid w:val="647D566C"/>
    <w:rsid w:val="647E30EE"/>
    <w:rsid w:val="648E5907"/>
    <w:rsid w:val="6491688B"/>
    <w:rsid w:val="6492430D"/>
    <w:rsid w:val="64931D8E"/>
    <w:rsid w:val="64971E0A"/>
    <w:rsid w:val="64976216"/>
    <w:rsid w:val="649B2A1E"/>
    <w:rsid w:val="649C565F"/>
    <w:rsid w:val="649E5BA1"/>
    <w:rsid w:val="64A62FAD"/>
    <w:rsid w:val="64A81D34"/>
    <w:rsid w:val="64AA5237"/>
    <w:rsid w:val="64AB7435"/>
    <w:rsid w:val="64AC073A"/>
    <w:rsid w:val="64AE5E3B"/>
    <w:rsid w:val="64AF16BF"/>
    <w:rsid w:val="64B07140"/>
    <w:rsid w:val="64B1461A"/>
    <w:rsid w:val="64B14BC2"/>
    <w:rsid w:val="64B22643"/>
    <w:rsid w:val="64B322C3"/>
    <w:rsid w:val="64B70CC9"/>
    <w:rsid w:val="64BA1C4E"/>
    <w:rsid w:val="64C34ADC"/>
    <w:rsid w:val="64C76D65"/>
    <w:rsid w:val="64CB576C"/>
    <w:rsid w:val="64CF6370"/>
    <w:rsid w:val="64D22B78"/>
    <w:rsid w:val="64D7377C"/>
    <w:rsid w:val="64DB2183"/>
    <w:rsid w:val="64DE698B"/>
    <w:rsid w:val="64E40894"/>
    <w:rsid w:val="64E42A92"/>
    <w:rsid w:val="64EC3722"/>
    <w:rsid w:val="64F91EF5"/>
    <w:rsid w:val="64FD39BC"/>
    <w:rsid w:val="64FF4941"/>
    <w:rsid w:val="650258C5"/>
    <w:rsid w:val="65040DC9"/>
    <w:rsid w:val="650520CD"/>
    <w:rsid w:val="6505464C"/>
    <w:rsid w:val="650642CC"/>
    <w:rsid w:val="650755D0"/>
    <w:rsid w:val="650B3FD7"/>
    <w:rsid w:val="650B7121"/>
    <w:rsid w:val="650C61D5"/>
    <w:rsid w:val="650E1238"/>
    <w:rsid w:val="651932EC"/>
    <w:rsid w:val="651C4271"/>
    <w:rsid w:val="65204E75"/>
    <w:rsid w:val="652470FF"/>
    <w:rsid w:val="65254B81"/>
    <w:rsid w:val="65270084"/>
    <w:rsid w:val="652B653A"/>
    <w:rsid w:val="65305110"/>
    <w:rsid w:val="65367019"/>
    <w:rsid w:val="6537031E"/>
    <w:rsid w:val="653A12A3"/>
    <w:rsid w:val="653A5A1F"/>
    <w:rsid w:val="653C0F22"/>
    <w:rsid w:val="653C47A6"/>
    <w:rsid w:val="653D69A4"/>
    <w:rsid w:val="653F1EA7"/>
    <w:rsid w:val="65434131"/>
    <w:rsid w:val="65451832"/>
    <w:rsid w:val="654650B5"/>
    <w:rsid w:val="654A5952"/>
    <w:rsid w:val="654D24C2"/>
    <w:rsid w:val="655578CE"/>
    <w:rsid w:val="655A3D56"/>
    <w:rsid w:val="655B17D7"/>
    <w:rsid w:val="65636BE4"/>
    <w:rsid w:val="65644665"/>
    <w:rsid w:val="656655EA"/>
    <w:rsid w:val="65680AED"/>
    <w:rsid w:val="656F0478"/>
    <w:rsid w:val="65744900"/>
    <w:rsid w:val="657B15BD"/>
    <w:rsid w:val="65813C15"/>
    <w:rsid w:val="65815627"/>
    <w:rsid w:val="65834F1A"/>
    <w:rsid w:val="6584299C"/>
    <w:rsid w:val="65863920"/>
    <w:rsid w:val="658713A2"/>
    <w:rsid w:val="658723F5"/>
    <w:rsid w:val="658A2326"/>
    <w:rsid w:val="658B50AB"/>
    <w:rsid w:val="65931931"/>
    <w:rsid w:val="659473B3"/>
    <w:rsid w:val="659D5AC4"/>
    <w:rsid w:val="65A279CD"/>
    <w:rsid w:val="65A42ED0"/>
    <w:rsid w:val="65A4764D"/>
    <w:rsid w:val="65A50952"/>
    <w:rsid w:val="65A818D7"/>
    <w:rsid w:val="65AB4E9E"/>
    <w:rsid w:val="65B00EE1"/>
    <w:rsid w:val="65BA5074"/>
    <w:rsid w:val="65C06F7D"/>
    <w:rsid w:val="65C37F02"/>
    <w:rsid w:val="65C53405"/>
    <w:rsid w:val="65C76908"/>
    <w:rsid w:val="65CA788D"/>
    <w:rsid w:val="65CC2D90"/>
    <w:rsid w:val="65CD0811"/>
    <w:rsid w:val="65CE3D15"/>
    <w:rsid w:val="65CE6758"/>
    <w:rsid w:val="65D12A9B"/>
    <w:rsid w:val="65D2051C"/>
    <w:rsid w:val="65D2271B"/>
    <w:rsid w:val="65D72426"/>
    <w:rsid w:val="65D76BA2"/>
    <w:rsid w:val="65DE652D"/>
    <w:rsid w:val="65E24F34"/>
    <w:rsid w:val="65E36238"/>
    <w:rsid w:val="65E362B1"/>
    <w:rsid w:val="65E713BB"/>
    <w:rsid w:val="65E74C3F"/>
    <w:rsid w:val="65E848BE"/>
    <w:rsid w:val="65E92340"/>
    <w:rsid w:val="65EB5843"/>
    <w:rsid w:val="65EF204B"/>
    <w:rsid w:val="65F12FD0"/>
    <w:rsid w:val="65F20A51"/>
    <w:rsid w:val="65FB38DF"/>
    <w:rsid w:val="6602326A"/>
    <w:rsid w:val="660541EF"/>
    <w:rsid w:val="660563ED"/>
    <w:rsid w:val="66061C70"/>
    <w:rsid w:val="660718F0"/>
    <w:rsid w:val="66090676"/>
    <w:rsid w:val="660918F9"/>
    <w:rsid w:val="660E127B"/>
    <w:rsid w:val="66146A07"/>
    <w:rsid w:val="66161F0A"/>
    <w:rsid w:val="6620029B"/>
    <w:rsid w:val="6622379F"/>
    <w:rsid w:val="66231220"/>
    <w:rsid w:val="662621A5"/>
    <w:rsid w:val="662A0BAB"/>
    <w:rsid w:val="662F5033"/>
    <w:rsid w:val="66302AB4"/>
    <w:rsid w:val="66310536"/>
    <w:rsid w:val="66344D3E"/>
    <w:rsid w:val="663527BF"/>
    <w:rsid w:val="663649BE"/>
    <w:rsid w:val="663C214A"/>
    <w:rsid w:val="663D1DCA"/>
    <w:rsid w:val="663E564D"/>
    <w:rsid w:val="66444FD8"/>
    <w:rsid w:val="664571D6"/>
    <w:rsid w:val="664726D9"/>
    <w:rsid w:val="6648015B"/>
    <w:rsid w:val="664A365E"/>
    <w:rsid w:val="664A6EE1"/>
    <w:rsid w:val="66555272"/>
    <w:rsid w:val="66572974"/>
    <w:rsid w:val="665C6DFC"/>
    <w:rsid w:val="66613283"/>
    <w:rsid w:val="66662F8E"/>
    <w:rsid w:val="666B1614"/>
    <w:rsid w:val="666D2919"/>
    <w:rsid w:val="666E039B"/>
    <w:rsid w:val="6671351E"/>
    <w:rsid w:val="66747D26"/>
    <w:rsid w:val="667B3E2D"/>
    <w:rsid w:val="667D7330"/>
    <w:rsid w:val="667E0635"/>
    <w:rsid w:val="667E7FC4"/>
    <w:rsid w:val="66822C7A"/>
    <w:rsid w:val="668D2E4E"/>
    <w:rsid w:val="668E08CF"/>
    <w:rsid w:val="66903DD3"/>
    <w:rsid w:val="669E4620"/>
    <w:rsid w:val="669F0B6A"/>
    <w:rsid w:val="66A42A73"/>
    <w:rsid w:val="66A562F6"/>
    <w:rsid w:val="66A9277E"/>
    <w:rsid w:val="66AC1B17"/>
    <w:rsid w:val="66AD1184"/>
    <w:rsid w:val="66AF0E04"/>
    <w:rsid w:val="66AF3A6A"/>
    <w:rsid w:val="66B06886"/>
    <w:rsid w:val="66B17B8A"/>
    <w:rsid w:val="66B2560C"/>
    <w:rsid w:val="66B50838"/>
    <w:rsid w:val="66B6078F"/>
    <w:rsid w:val="66B87515"/>
    <w:rsid w:val="66B94F97"/>
    <w:rsid w:val="66BA4C17"/>
    <w:rsid w:val="66BB4A67"/>
    <w:rsid w:val="66BD69BA"/>
    <w:rsid w:val="66C258A6"/>
    <w:rsid w:val="66C45526"/>
    <w:rsid w:val="66C764AB"/>
    <w:rsid w:val="66CB0734"/>
    <w:rsid w:val="66CB4EB1"/>
    <w:rsid w:val="66CC2933"/>
    <w:rsid w:val="66CF38B7"/>
    <w:rsid w:val="66CF713B"/>
    <w:rsid w:val="66D01339"/>
    <w:rsid w:val="66D1483C"/>
    <w:rsid w:val="66DA76CA"/>
    <w:rsid w:val="66DF73D5"/>
    <w:rsid w:val="66E17055"/>
    <w:rsid w:val="66E35DDB"/>
    <w:rsid w:val="66E47FD9"/>
    <w:rsid w:val="66EB31E7"/>
    <w:rsid w:val="66ED66EB"/>
    <w:rsid w:val="66EE2624"/>
    <w:rsid w:val="66F51579"/>
    <w:rsid w:val="66FD6985"/>
    <w:rsid w:val="66FE4406"/>
    <w:rsid w:val="6700022A"/>
    <w:rsid w:val="67010C0E"/>
    <w:rsid w:val="6701538B"/>
    <w:rsid w:val="67041B93"/>
    <w:rsid w:val="67046310"/>
    <w:rsid w:val="670A3A9C"/>
    <w:rsid w:val="670D6C1F"/>
    <w:rsid w:val="671230A7"/>
    <w:rsid w:val="67172DB2"/>
    <w:rsid w:val="671D1438"/>
    <w:rsid w:val="671D498D"/>
    <w:rsid w:val="672023BD"/>
    <w:rsid w:val="67205C40"/>
    <w:rsid w:val="672136C2"/>
    <w:rsid w:val="67230DC3"/>
    <w:rsid w:val="6728304C"/>
    <w:rsid w:val="6729654F"/>
    <w:rsid w:val="672A6364"/>
    <w:rsid w:val="672B1A53"/>
    <w:rsid w:val="672D16D2"/>
    <w:rsid w:val="67302657"/>
    <w:rsid w:val="67325B5A"/>
    <w:rsid w:val="67336E5F"/>
    <w:rsid w:val="673448E0"/>
    <w:rsid w:val="67367DE4"/>
    <w:rsid w:val="67387A63"/>
    <w:rsid w:val="673B646A"/>
    <w:rsid w:val="674028F1"/>
    <w:rsid w:val="674175FB"/>
    <w:rsid w:val="67421678"/>
    <w:rsid w:val="67433876"/>
    <w:rsid w:val="674370F9"/>
    <w:rsid w:val="67444B7B"/>
    <w:rsid w:val="674525FC"/>
    <w:rsid w:val="6747227C"/>
    <w:rsid w:val="67483581"/>
    <w:rsid w:val="67487CFE"/>
    <w:rsid w:val="674A6A84"/>
    <w:rsid w:val="6750098D"/>
    <w:rsid w:val="675B47A0"/>
    <w:rsid w:val="676166A9"/>
    <w:rsid w:val="6764762E"/>
    <w:rsid w:val="676550B0"/>
    <w:rsid w:val="676663B4"/>
    <w:rsid w:val="676705B3"/>
    <w:rsid w:val="676B6FB9"/>
    <w:rsid w:val="676E37C1"/>
    <w:rsid w:val="67706CC4"/>
    <w:rsid w:val="6775314C"/>
    <w:rsid w:val="67760BCD"/>
    <w:rsid w:val="677A5055"/>
    <w:rsid w:val="677D5FDA"/>
    <w:rsid w:val="67837EE3"/>
    <w:rsid w:val="678420E1"/>
    <w:rsid w:val="678B74EE"/>
    <w:rsid w:val="678D07F2"/>
    <w:rsid w:val="678E0472"/>
    <w:rsid w:val="67901777"/>
    <w:rsid w:val="679171F9"/>
    <w:rsid w:val="67924C7A"/>
    <w:rsid w:val="67973300"/>
    <w:rsid w:val="67976B83"/>
    <w:rsid w:val="679C300B"/>
    <w:rsid w:val="679D5209"/>
    <w:rsid w:val="67A24F14"/>
    <w:rsid w:val="67A40418"/>
    <w:rsid w:val="67A61638"/>
    <w:rsid w:val="67AD54A4"/>
    <w:rsid w:val="67B06428"/>
    <w:rsid w:val="67B251AF"/>
    <w:rsid w:val="67B3300F"/>
    <w:rsid w:val="67B406B2"/>
    <w:rsid w:val="67B552EB"/>
    <w:rsid w:val="67C40077"/>
    <w:rsid w:val="67C563CE"/>
    <w:rsid w:val="67C718D1"/>
    <w:rsid w:val="67CB3B5A"/>
    <w:rsid w:val="67CD63BE"/>
    <w:rsid w:val="67D11C12"/>
    <w:rsid w:val="67D30F67"/>
    <w:rsid w:val="67D740EA"/>
    <w:rsid w:val="67DA08F2"/>
    <w:rsid w:val="67DB6373"/>
    <w:rsid w:val="67DE14F6"/>
    <w:rsid w:val="67E3597E"/>
    <w:rsid w:val="67E47654"/>
    <w:rsid w:val="67E81E06"/>
    <w:rsid w:val="67ED1B11"/>
    <w:rsid w:val="67F25F98"/>
    <w:rsid w:val="67F66B9D"/>
    <w:rsid w:val="67FB08EB"/>
    <w:rsid w:val="67FB3025"/>
    <w:rsid w:val="67FD6528"/>
    <w:rsid w:val="68014F2E"/>
    <w:rsid w:val="68041736"/>
    <w:rsid w:val="68053934"/>
    <w:rsid w:val="680E2045"/>
    <w:rsid w:val="68161650"/>
    <w:rsid w:val="681E1E1B"/>
    <w:rsid w:val="6823620F"/>
    <w:rsid w:val="68251C6A"/>
    <w:rsid w:val="6827516E"/>
    <w:rsid w:val="68282BEF"/>
    <w:rsid w:val="682E257A"/>
    <w:rsid w:val="682F64A8"/>
    <w:rsid w:val="68305A7D"/>
    <w:rsid w:val="68336A02"/>
    <w:rsid w:val="68344483"/>
    <w:rsid w:val="68353276"/>
    <w:rsid w:val="6838670D"/>
    <w:rsid w:val="683C1890"/>
    <w:rsid w:val="683C7E7F"/>
    <w:rsid w:val="683D7311"/>
    <w:rsid w:val="6842701C"/>
    <w:rsid w:val="6844251F"/>
    <w:rsid w:val="68446C9C"/>
    <w:rsid w:val="68457FA1"/>
    <w:rsid w:val="684734A4"/>
    <w:rsid w:val="684756A2"/>
    <w:rsid w:val="68483124"/>
    <w:rsid w:val="68491692"/>
    <w:rsid w:val="684A6627"/>
    <w:rsid w:val="684B1EAA"/>
    <w:rsid w:val="684D75AC"/>
    <w:rsid w:val="684F2AAF"/>
    <w:rsid w:val="68541AF0"/>
    <w:rsid w:val="6855023B"/>
    <w:rsid w:val="685A0E40"/>
    <w:rsid w:val="685E30C9"/>
    <w:rsid w:val="685F2D49"/>
    <w:rsid w:val="686007CB"/>
    <w:rsid w:val="68623CCE"/>
    <w:rsid w:val="6863174F"/>
    <w:rsid w:val="68654C52"/>
    <w:rsid w:val="68670155"/>
    <w:rsid w:val="686A23AC"/>
    <w:rsid w:val="68706867"/>
    <w:rsid w:val="687419EA"/>
    <w:rsid w:val="6874746B"/>
    <w:rsid w:val="6876296E"/>
    <w:rsid w:val="687703F0"/>
    <w:rsid w:val="68916D9B"/>
    <w:rsid w:val="68960CA5"/>
    <w:rsid w:val="689841A8"/>
    <w:rsid w:val="689A52B4"/>
    <w:rsid w:val="689D3EB3"/>
    <w:rsid w:val="689E1934"/>
    <w:rsid w:val="68A17036"/>
    <w:rsid w:val="68A47FBA"/>
    <w:rsid w:val="68A869C0"/>
    <w:rsid w:val="68AB7945"/>
    <w:rsid w:val="68B172D0"/>
    <w:rsid w:val="68B43AD8"/>
    <w:rsid w:val="68B946DC"/>
    <w:rsid w:val="68BB7BDF"/>
    <w:rsid w:val="68BC5661"/>
    <w:rsid w:val="68BE43E7"/>
    <w:rsid w:val="68BF65E6"/>
    <w:rsid w:val="68C2756A"/>
    <w:rsid w:val="68C617F4"/>
    <w:rsid w:val="68C86EF5"/>
    <w:rsid w:val="68C94977"/>
    <w:rsid w:val="68CA01FA"/>
    <w:rsid w:val="68CC36FD"/>
    <w:rsid w:val="68CE4682"/>
    <w:rsid w:val="68D26502"/>
    <w:rsid w:val="68D30B09"/>
    <w:rsid w:val="68D35286"/>
    <w:rsid w:val="68D401A1"/>
    <w:rsid w:val="68D66648"/>
    <w:rsid w:val="68D92A13"/>
    <w:rsid w:val="68D9718F"/>
    <w:rsid w:val="68DA4848"/>
    <w:rsid w:val="68DF491C"/>
    <w:rsid w:val="68E329CB"/>
    <w:rsid w:val="68E33322"/>
    <w:rsid w:val="68E40DA4"/>
    <w:rsid w:val="68E61D28"/>
    <w:rsid w:val="68EB61B0"/>
    <w:rsid w:val="68F02638"/>
    <w:rsid w:val="68F71D0E"/>
    <w:rsid w:val="68FE72F2"/>
    <w:rsid w:val="68FF2C52"/>
    <w:rsid w:val="68FF4E51"/>
    <w:rsid w:val="690006D4"/>
    <w:rsid w:val="69010354"/>
    <w:rsid w:val="69033857"/>
    <w:rsid w:val="69056D5A"/>
    <w:rsid w:val="690C1F68"/>
    <w:rsid w:val="690D4166"/>
    <w:rsid w:val="690F766A"/>
    <w:rsid w:val="691163F0"/>
    <w:rsid w:val="69154DF6"/>
    <w:rsid w:val="691702F9"/>
    <w:rsid w:val="691C4781"/>
    <w:rsid w:val="691D2203"/>
    <w:rsid w:val="69200C09"/>
    <w:rsid w:val="6921668A"/>
    <w:rsid w:val="6925180D"/>
    <w:rsid w:val="692D6C1A"/>
    <w:rsid w:val="693343A6"/>
    <w:rsid w:val="693578A9"/>
    <w:rsid w:val="693B74C7"/>
    <w:rsid w:val="693C1432"/>
    <w:rsid w:val="693E01B9"/>
    <w:rsid w:val="693F23B7"/>
    <w:rsid w:val="693F5C3A"/>
    <w:rsid w:val="69434640"/>
    <w:rsid w:val="6944683F"/>
    <w:rsid w:val="69461D42"/>
    <w:rsid w:val="69473047"/>
    <w:rsid w:val="694A3FCB"/>
    <w:rsid w:val="694C74CE"/>
    <w:rsid w:val="695C7769"/>
    <w:rsid w:val="695D51EA"/>
    <w:rsid w:val="6960616F"/>
    <w:rsid w:val="696525F7"/>
    <w:rsid w:val="69660078"/>
    <w:rsid w:val="69696A7E"/>
    <w:rsid w:val="696C5805"/>
    <w:rsid w:val="696D5485"/>
    <w:rsid w:val="696E2F06"/>
    <w:rsid w:val="69706409"/>
    <w:rsid w:val="69732C11"/>
    <w:rsid w:val="69744E10"/>
    <w:rsid w:val="69775D94"/>
    <w:rsid w:val="69777AD4"/>
    <w:rsid w:val="69777C99"/>
    <w:rsid w:val="69791212"/>
    <w:rsid w:val="69794B1B"/>
    <w:rsid w:val="697A259C"/>
    <w:rsid w:val="697D7C9D"/>
    <w:rsid w:val="69837628"/>
    <w:rsid w:val="6985092D"/>
    <w:rsid w:val="698A6279"/>
    <w:rsid w:val="698B02B8"/>
    <w:rsid w:val="69931E41"/>
    <w:rsid w:val="699478C3"/>
    <w:rsid w:val="69950BC7"/>
    <w:rsid w:val="69960847"/>
    <w:rsid w:val="699A504F"/>
    <w:rsid w:val="699F6F59"/>
    <w:rsid w:val="69A320DB"/>
    <w:rsid w:val="69AE0348"/>
    <w:rsid w:val="69AE046D"/>
    <w:rsid w:val="69AE3CF0"/>
    <w:rsid w:val="69AF3970"/>
    <w:rsid w:val="69B071F3"/>
    <w:rsid w:val="69B30178"/>
    <w:rsid w:val="69BA5584"/>
    <w:rsid w:val="69BF37A7"/>
    <w:rsid w:val="69C72B58"/>
    <w:rsid w:val="69CD45A5"/>
    <w:rsid w:val="69CE2026"/>
    <w:rsid w:val="69D4612E"/>
    <w:rsid w:val="69D61631"/>
    <w:rsid w:val="69D67433"/>
    <w:rsid w:val="69D84B34"/>
    <w:rsid w:val="69D95E39"/>
    <w:rsid w:val="69DC353A"/>
    <w:rsid w:val="69DF44BF"/>
    <w:rsid w:val="69E13245"/>
    <w:rsid w:val="69E32EC5"/>
    <w:rsid w:val="69E441CA"/>
    <w:rsid w:val="69E718CB"/>
    <w:rsid w:val="69E90652"/>
    <w:rsid w:val="69EA60D3"/>
    <w:rsid w:val="69EE4AD9"/>
    <w:rsid w:val="69EF7FDC"/>
    <w:rsid w:val="69F134E0"/>
    <w:rsid w:val="69F44464"/>
    <w:rsid w:val="69F67967"/>
    <w:rsid w:val="69F71B66"/>
    <w:rsid w:val="69F753E9"/>
    <w:rsid w:val="69FA0715"/>
    <w:rsid w:val="69FA2AEA"/>
    <w:rsid w:val="69FB056C"/>
    <w:rsid w:val="69FD72F2"/>
    <w:rsid w:val="6A06437E"/>
    <w:rsid w:val="6A082C8B"/>
    <w:rsid w:val="6A090B86"/>
    <w:rsid w:val="6A120191"/>
    <w:rsid w:val="6A135C12"/>
    <w:rsid w:val="6A18591D"/>
    <w:rsid w:val="6A1E3383"/>
    <w:rsid w:val="6A1F52A8"/>
    <w:rsid w:val="6A2007AB"/>
    <w:rsid w:val="6A223CAF"/>
    <w:rsid w:val="6A254C33"/>
    <w:rsid w:val="6A2626B5"/>
    <w:rsid w:val="6A2B6B3C"/>
    <w:rsid w:val="6A3803D1"/>
    <w:rsid w:val="6A383C54"/>
    <w:rsid w:val="6A3B4BD9"/>
    <w:rsid w:val="6A3E5B5D"/>
    <w:rsid w:val="6A3F57DD"/>
    <w:rsid w:val="6A401060"/>
    <w:rsid w:val="6A410D55"/>
    <w:rsid w:val="6A421FE5"/>
    <w:rsid w:val="6A426762"/>
    <w:rsid w:val="6A441C65"/>
    <w:rsid w:val="6A4454E8"/>
    <w:rsid w:val="6A465168"/>
    <w:rsid w:val="6A4E2574"/>
    <w:rsid w:val="6A4F7FF6"/>
    <w:rsid w:val="6A5247FE"/>
    <w:rsid w:val="6A5269FC"/>
    <w:rsid w:val="6A53227F"/>
    <w:rsid w:val="6A572E84"/>
    <w:rsid w:val="6A591C0A"/>
    <w:rsid w:val="6A596387"/>
    <w:rsid w:val="6A5B510D"/>
    <w:rsid w:val="6A5C730C"/>
    <w:rsid w:val="6A5D4D8D"/>
    <w:rsid w:val="6A5E280F"/>
    <w:rsid w:val="6A5E6092"/>
    <w:rsid w:val="6A613E90"/>
    <w:rsid w:val="6A63251A"/>
    <w:rsid w:val="6A655A1D"/>
    <w:rsid w:val="6A667C1B"/>
    <w:rsid w:val="6A68311E"/>
    <w:rsid w:val="6A6C53A8"/>
    <w:rsid w:val="6A6D5027"/>
    <w:rsid w:val="6A731EF1"/>
    <w:rsid w:val="6A752434"/>
    <w:rsid w:val="6A7711BA"/>
    <w:rsid w:val="6A786C3C"/>
    <w:rsid w:val="6A7C5642"/>
    <w:rsid w:val="6A7D30C3"/>
    <w:rsid w:val="6A8504D0"/>
    <w:rsid w:val="6A8A23D9"/>
    <w:rsid w:val="6A8E0DDF"/>
    <w:rsid w:val="6A911D64"/>
    <w:rsid w:val="6A9774F1"/>
    <w:rsid w:val="6A9873F8"/>
    <w:rsid w:val="6A9B2674"/>
    <w:rsid w:val="6AA56806"/>
    <w:rsid w:val="6AAA4E8C"/>
    <w:rsid w:val="6AAB290E"/>
    <w:rsid w:val="6AAC3C13"/>
    <w:rsid w:val="6AAE4C37"/>
    <w:rsid w:val="6AB25B1C"/>
    <w:rsid w:val="6AB3359E"/>
    <w:rsid w:val="6AB5321D"/>
    <w:rsid w:val="6AB623DF"/>
    <w:rsid w:val="6AB87A25"/>
    <w:rsid w:val="6ABA2F28"/>
    <w:rsid w:val="6ABA5127"/>
    <w:rsid w:val="6AC128B3"/>
    <w:rsid w:val="6AC14AB2"/>
    <w:rsid w:val="6AC22533"/>
    <w:rsid w:val="6AC25DB6"/>
    <w:rsid w:val="6AC33F7B"/>
    <w:rsid w:val="6AC37FB5"/>
    <w:rsid w:val="6AC87CC0"/>
    <w:rsid w:val="6ACC2E43"/>
    <w:rsid w:val="6ACF764A"/>
    <w:rsid w:val="6AD01849"/>
    <w:rsid w:val="6AD3024F"/>
    <w:rsid w:val="6AD36051"/>
    <w:rsid w:val="6AD74A57"/>
    <w:rsid w:val="6AD92158"/>
    <w:rsid w:val="6AD959DC"/>
    <w:rsid w:val="6AD97F5A"/>
    <w:rsid w:val="6ADD0B5E"/>
    <w:rsid w:val="6AE05366"/>
    <w:rsid w:val="6AE23558"/>
    <w:rsid w:val="6AE43D6D"/>
    <w:rsid w:val="6AE67270"/>
    <w:rsid w:val="6AEE467C"/>
    <w:rsid w:val="6AEF20FE"/>
    <w:rsid w:val="6AF07B7F"/>
    <w:rsid w:val="6AF20B04"/>
    <w:rsid w:val="6AF74F8C"/>
    <w:rsid w:val="6AF9048F"/>
    <w:rsid w:val="6AFE019A"/>
    <w:rsid w:val="6B00369D"/>
    <w:rsid w:val="6B011F97"/>
    <w:rsid w:val="6B030D9E"/>
    <w:rsid w:val="6B0420A3"/>
    <w:rsid w:val="6B080AA9"/>
    <w:rsid w:val="6B085226"/>
    <w:rsid w:val="6B092CA7"/>
    <w:rsid w:val="6B0E29B2"/>
    <w:rsid w:val="6B105EB6"/>
    <w:rsid w:val="6B1348BC"/>
    <w:rsid w:val="6B157DBF"/>
    <w:rsid w:val="6B165840"/>
    <w:rsid w:val="6B1E2C4D"/>
    <w:rsid w:val="6B1F4E4B"/>
    <w:rsid w:val="6B213BD1"/>
    <w:rsid w:val="6B28355C"/>
    <w:rsid w:val="6B2B1F62"/>
    <w:rsid w:val="6B2E2EE7"/>
    <w:rsid w:val="6B302B67"/>
    <w:rsid w:val="6B3218ED"/>
    <w:rsid w:val="6B33736F"/>
    <w:rsid w:val="6B3837F7"/>
    <w:rsid w:val="6B3959F5"/>
    <w:rsid w:val="6B3A3476"/>
    <w:rsid w:val="6B3A3BBF"/>
    <w:rsid w:val="6B3A6CFA"/>
    <w:rsid w:val="6B3B697A"/>
    <w:rsid w:val="6B3F3181"/>
    <w:rsid w:val="6B424106"/>
    <w:rsid w:val="6B4E2D3E"/>
    <w:rsid w:val="6B5243A0"/>
    <w:rsid w:val="6B5478A4"/>
    <w:rsid w:val="6B5C2732"/>
    <w:rsid w:val="6B601138"/>
    <w:rsid w:val="6B627EBE"/>
    <w:rsid w:val="6B6320BC"/>
    <w:rsid w:val="6B647B3E"/>
    <w:rsid w:val="6B670AC3"/>
    <w:rsid w:val="6B674346"/>
    <w:rsid w:val="6B686544"/>
    <w:rsid w:val="6B697849"/>
    <w:rsid w:val="6B6A1A47"/>
    <w:rsid w:val="6B6B2D4C"/>
    <w:rsid w:val="6B6B74C9"/>
    <w:rsid w:val="6B6D624F"/>
    <w:rsid w:val="6B6E044D"/>
    <w:rsid w:val="6B6F5ECF"/>
    <w:rsid w:val="6B75365C"/>
    <w:rsid w:val="6B7632DB"/>
    <w:rsid w:val="6B7D64E9"/>
    <w:rsid w:val="6B7E06E8"/>
    <w:rsid w:val="6B814EF0"/>
    <w:rsid w:val="6B8535B2"/>
    <w:rsid w:val="6B8C01BB"/>
    <w:rsid w:val="6B8F4205"/>
    <w:rsid w:val="6B917708"/>
    <w:rsid w:val="6B92518A"/>
    <w:rsid w:val="6B94633D"/>
    <w:rsid w:val="6B956EDC"/>
    <w:rsid w:val="6B977093"/>
    <w:rsid w:val="6B984B15"/>
    <w:rsid w:val="6B9B5A9A"/>
    <w:rsid w:val="6B9F5BFD"/>
    <w:rsid w:val="6BA01F21"/>
    <w:rsid w:val="6BAA4A2F"/>
    <w:rsid w:val="6BAA605B"/>
    <w:rsid w:val="6BAD1237"/>
    <w:rsid w:val="6BAE6CB9"/>
    <w:rsid w:val="6BB17C3D"/>
    <w:rsid w:val="6BB562F5"/>
    <w:rsid w:val="6BB875C8"/>
    <w:rsid w:val="6BB9504A"/>
    <w:rsid w:val="6BC35959"/>
    <w:rsid w:val="6BC568DE"/>
    <w:rsid w:val="6BC87862"/>
    <w:rsid w:val="6BCB65E9"/>
    <w:rsid w:val="6BCE4FEF"/>
    <w:rsid w:val="6BD46EF8"/>
    <w:rsid w:val="6BD510F7"/>
    <w:rsid w:val="6BD66B78"/>
    <w:rsid w:val="6BD97AFD"/>
    <w:rsid w:val="6BDB6883"/>
    <w:rsid w:val="6BDE7808"/>
    <w:rsid w:val="6BE51D9B"/>
    <w:rsid w:val="6BE66E12"/>
    <w:rsid w:val="6BE70117"/>
    <w:rsid w:val="6BE9361A"/>
    <w:rsid w:val="6BEB6B1D"/>
    <w:rsid w:val="6BEE421F"/>
    <w:rsid w:val="6BF02FA5"/>
    <w:rsid w:val="6BF22C25"/>
    <w:rsid w:val="6BF36128"/>
    <w:rsid w:val="6BF64EAE"/>
    <w:rsid w:val="6BF670AD"/>
    <w:rsid w:val="6BF74B2E"/>
    <w:rsid w:val="6BF879A1"/>
    <w:rsid w:val="6BF90031"/>
    <w:rsid w:val="6BFC4839"/>
    <w:rsid w:val="6BFE3BD0"/>
    <w:rsid w:val="6BFE44B9"/>
    <w:rsid w:val="6BFE7D3C"/>
    <w:rsid w:val="6C010CC1"/>
    <w:rsid w:val="6C01543E"/>
    <w:rsid w:val="6C08064C"/>
    <w:rsid w:val="6C0A4BCD"/>
    <w:rsid w:val="6C0D4AD4"/>
    <w:rsid w:val="6C0E2555"/>
    <w:rsid w:val="6C0E4753"/>
    <w:rsid w:val="6C1134DA"/>
    <w:rsid w:val="6C1156D8"/>
    <w:rsid w:val="6C117498"/>
    <w:rsid w:val="6C1369DD"/>
    <w:rsid w:val="6C14665D"/>
    <w:rsid w:val="6C157962"/>
    <w:rsid w:val="6C1D4D6E"/>
    <w:rsid w:val="6C1E27F0"/>
    <w:rsid w:val="6C1F0271"/>
    <w:rsid w:val="6C213774"/>
    <w:rsid w:val="6C2A6602"/>
    <w:rsid w:val="6C2C1B05"/>
    <w:rsid w:val="6C2C7587"/>
    <w:rsid w:val="6C2F0215"/>
    <w:rsid w:val="6C311810"/>
    <w:rsid w:val="6C340216"/>
    <w:rsid w:val="6C342795"/>
    <w:rsid w:val="6C344993"/>
    <w:rsid w:val="6C390E1B"/>
    <w:rsid w:val="6C3A689C"/>
    <w:rsid w:val="6C3B7BA1"/>
    <w:rsid w:val="6C3C1DA0"/>
    <w:rsid w:val="6C3D30A4"/>
    <w:rsid w:val="6C3F65A7"/>
    <w:rsid w:val="6C423CA9"/>
    <w:rsid w:val="6C425C56"/>
    <w:rsid w:val="6C42752C"/>
    <w:rsid w:val="6C434FAE"/>
    <w:rsid w:val="6C4526AF"/>
    <w:rsid w:val="6C4739B4"/>
    <w:rsid w:val="6C475BB2"/>
    <w:rsid w:val="6C481435"/>
    <w:rsid w:val="6C4E553D"/>
    <w:rsid w:val="6C542CCA"/>
    <w:rsid w:val="6C55074B"/>
    <w:rsid w:val="6C5816D0"/>
    <w:rsid w:val="6C597151"/>
    <w:rsid w:val="6C5C00D6"/>
    <w:rsid w:val="6C5C4853"/>
    <w:rsid w:val="6C5D7D56"/>
    <w:rsid w:val="6C5E35D9"/>
    <w:rsid w:val="6C5F3259"/>
    <w:rsid w:val="6C61455E"/>
    <w:rsid w:val="6C621FDF"/>
    <w:rsid w:val="6C642F64"/>
    <w:rsid w:val="6C6454E2"/>
    <w:rsid w:val="6C657D25"/>
    <w:rsid w:val="6C673EE9"/>
    <w:rsid w:val="6C6E3873"/>
    <w:rsid w:val="6C737CFB"/>
    <w:rsid w:val="6C741EF9"/>
    <w:rsid w:val="6C7D060B"/>
    <w:rsid w:val="6C814A92"/>
    <w:rsid w:val="6C860F1A"/>
    <w:rsid w:val="6C891E9F"/>
    <w:rsid w:val="6C8A36F6"/>
    <w:rsid w:val="6C8B53A2"/>
    <w:rsid w:val="6C940230"/>
    <w:rsid w:val="6C992139"/>
    <w:rsid w:val="6C9A7BBB"/>
    <w:rsid w:val="6C9C30BE"/>
    <w:rsid w:val="6C9D0B3F"/>
    <w:rsid w:val="6C9E65C1"/>
    <w:rsid w:val="6C9F78C6"/>
    <w:rsid w:val="6CA05347"/>
    <w:rsid w:val="6CA12DC9"/>
    <w:rsid w:val="6CA404CA"/>
    <w:rsid w:val="6CA55F4C"/>
    <w:rsid w:val="6CAA23D4"/>
    <w:rsid w:val="6CAD0DDA"/>
    <w:rsid w:val="6CB25261"/>
    <w:rsid w:val="6CB32CE3"/>
    <w:rsid w:val="6CB829EE"/>
    <w:rsid w:val="6CB84EC0"/>
    <w:rsid w:val="6CB8716B"/>
    <w:rsid w:val="6CB94BEC"/>
    <w:rsid w:val="6CB95A5F"/>
    <w:rsid w:val="6CBB00EF"/>
    <w:rsid w:val="6CC11FF9"/>
    <w:rsid w:val="6CC46801"/>
    <w:rsid w:val="6CC77785"/>
    <w:rsid w:val="6CCB618B"/>
    <w:rsid w:val="6CD04811"/>
    <w:rsid w:val="6CD35796"/>
    <w:rsid w:val="6CD46A9B"/>
    <w:rsid w:val="6CD5451D"/>
    <w:rsid w:val="6CD6671B"/>
    <w:rsid w:val="6CD81C1E"/>
    <w:rsid w:val="6CD854A1"/>
    <w:rsid w:val="6CD92F23"/>
    <w:rsid w:val="6CD9769F"/>
    <w:rsid w:val="6CDC3EA7"/>
    <w:rsid w:val="6CDD1929"/>
    <w:rsid w:val="6CE028AE"/>
    <w:rsid w:val="6CE25DB1"/>
    <w:rsid w:val="6CE33832"/>
    <w:rsid w:val="6CE8573C"/>
    <w:rsid w:val="6CED1BC3"/>
    <w:rsid w:val="6CEE7645"/>
    <w:rsid w:val="6CF2784B"/>
    <w:rsid w:val="6CF33ACD"/>
    <w:rsid w:val="6D000BE4"/>
    <w:rsid w:val="6D0240E7"/>
    <w:rsid w:val="6D064CEC"/>
    <w:rsid w:val="6D0801EF"/>
    <w:rsid w:val="6D0A14BC"/>
    <w:rsid w:val="6D0A36F2"/>
    <w:rsid w:val="6D0B1173"/>
    <w:rsid w:val="6D147885"/>
    <w:rsid w:val="6D170809"/>
    <w:rsid w:val="6D18386D"/>
    <w:rsid w:val="6D195F0B"/>
    <w:rsid w:val="6D1A178E"/>
    <w:rsid w:val="6D1B140E"/>
    <w:rsid w:val="6D1B5B49"/>
    <w:rsid w:val="6D1D4911"/>
    <w:rsid w:val="6D1F3697"/>
    <w:rsid w:val="6D220D98"/>
    <w:rsid w:val="6D23681A"/>
    <w:rsid w:val="6D2A0A99"/>
    <w:rsid w:val="6D2B3C26"/>
    <w:rsid w:val="6D336AB4"/>
    <w:rsid w:val="6D3754BB"/>
    <w:rsid w:val="6D3F614A"/>
    <w:rsid w:val="6D4312CD"/>
    <w:rsid w:val="6D443C83"/>
    <w:rsid w:val="6D446D4F"/>
    <w:rsid w:val="6D4B1F5D"/>
    <w:rsid w:val="6D4C79DE"/>
    <w:rsid w:val="6D4E2EE1"/>
    <w:rsid w:val="6D4F63E5"/>
    <w:rsid w:val="6D601F02"/>
    <w:rsid w:val="6D614100"/>
    <w:rsid w:val="6D663E0B"/>
    <w:rsid w:val="6D69748F"/>
    <w:rsid w:val="6D6B0293"/>
    <w:rsid w:val="6D6D3796"/>
    <w:rsid w:val="6D6F34FA"/>
    <w:rsid w:val="6D70219D"/>
    <w:rsid w:val="6D7256A0"/>
    <w:rsid w:val="6D7762A4"/>
    <w:rsid w:val="6D783D26"/>
    <w:rsid w:val="6D7A3958"/>
    <w:rsid w:val="6D7D5A70"/>
    <w:rsid w:val="6D812437"/>
    <w:rsid w:val="6D8455BA"/>
    <w:rsid w:val="6D874340"/>
    <w:rsid w:val="6D891A42"/>
    <w:rsid w:val="6D8E1F39"/>
    <w:rsid w:val="6D9013CC"/>
    <w:rsid w:val="6D960444"/>
    <w:rsid w:val="6D970D57"/>
    <w:rsid w:val="6D98425A"/>
    <w:rsid w:val="6D99255B"/>
    <w:rsid w:val="6D9A2F35"/>
    <w:rsid w:val="6D9F7468"/>
    <w:rsid w:val="6DA55AEF"/>
    <w:rsid w:val="6DAD677E"/>
    <w:rsid w:val="6DB07703"/>
    <w:rsid w:val="6DB90012"/>
    <w:rsid w:val="6DBA5A94"/>
    <w:rsid w:val="6DBC0F97"/>
    <w:rsid w:val="6DC8062D"/>
    <w:rsid w:val="6DC9282B"/>
    <w:rsid w:val="6DCA3B30"/>
    <w:rsid w:val="6DCB5D2E"/>
    <w:rsid w:val="6DCC7033"/>
    <w:rsid w:val="6DD20F3C"/>
    <w:rsid w:val="6DD2313B"/>
    <w:rsid w:val="6DD808C7"/>
    <w:rsid w:val="6DDA0547"/>
    <w:rsid w:val="6DDB184C"/>
    <w:rsid w:val="6DDC3A4A"/>
    <w:rsid w:val="6DDD14CC"/>
    <w:rsid w:val="6DDD4D4F"/>
    <w:rsid w:val="6DDF49CF"/>
    <w:rsid w:val="6DE13755"/>
    <w:rsid w:val="6DE40E56"/>
    <w:rsid w:val="6DE568D8"/>
    <w:rsid w:val="6DE6435A"/>
    <w:rsid w:val="6DE830E0"/>
    <w:rsid w:val="6DE90B62"/>
    <w:rsid w:val="6DED1766"/>
    <w:rsid w:val="6DF004EC"/>
    <w:rsid w:val="6DF21471"/>
    <w:rsid w:val="6DF45878"/>
    <w:rsid w:val="6DF56B72"/>
    <w:rsid w:val="6DF72075"/>
    <w:rsid w:val="6DF8337A"/>
    <w:rsid w:val="6DFB0A7C"/>
    <w:rsid w:val="6DFB2481"/>
    <w:rsid w:val="6DFB42FF"/>
    <w:rsid w:val="6DFC1D81"/>
    <w:rsid w:val="6DFC3BBF"/>
    <w:rsid w:val="6DFE5284"/>
    <w:rsid w:val="6E010407"/>
    <w:rsid w:val="6E016208"/>
    <w:rsid w:val="6E054C0E"/>
    <w:rsid w:val="6E095813"/>
    <w:rsid w:val="6E0A6B18"/>
    <w:rsid w:val="6E0E1C9B"/>
    <w:rsid w:val="6E100A21"/>
    <w:rsid w:val="6E1164A3"/>
    <w:rsid w:val="6E1319A6"/>
    <w:rsid w:val="6E147427"/>
    <w:rsid w:val="6E16292A"/>
    <w:rsid w:val="6E1703AC"/>
    <w:rsid w:val="6E1C4834"/>
    <w:rsid w:val="6E1F57B8"/>
    <w:rsid w:val="6E20323A"/>
    <w:rsid w:val="6E231C40"/>
    <w:rsid w:val="6E262BC5"/>
    <w:rsid w:val="6E2C4ACE"/>
    <w:rsid w:val="6E2D5DD3"/>
    <w:rsid w:val="6E2F5A53"/>
    <w:rsid w:val="6E3531DF"/>
    <w:rsid w:val="6E391BE5"/>
    <w:rsid w:val="6E414A73"/>
    <w:rsid w:val="6E4459F8"/>
    <w:rsid w:val="6E4A407E"/>
    <w:rsid w:val="6E4A5F9F"/>
    <w:rsid w:val="6E4B1B00"/>
    <w:rsid w:val="6E4C7581"/>
    <w:rsid w:val="6E4F0506"/>
    <w:rsid w:val="6E50180B"/>
    <w:rsid w:val="6E524D0E"/>
    <w:rsid w:val="6E53278F"/>
    <w:rsid w:val="6E53384B"/>
    <w:rsid w:val="6E580E15"/>
    <w:rsid w:val="6E60505E"/>
    <w:rsid w:val="6E617526"/>
    <w:rsid w:val="6E621725"/>
    <w:rsid w:val="6E66012B"/>
    <w:rsid w:val="6E686EB1"/>
    <w:rsid w:val="6E6C58B8"/>
    <w:rsid w:val="6E6D5537"/>
    <w:rsid w:val="6E700D11"/>
    <w:rsid w:val="6E711D3F"/>
    <w:rsid w:val="6E732CC4"/>
    <w:rsid w:val="6E79134A"/>
    <w:rsid w:val="6E811FDA"/>
    <w:rsid w:val="6E912274"/>
    <w:rsid w:val="6E927CF6"/>
    <w:rsid w:val="6E935777"/>
    <w:rsid w:val="6E946A7C"/>
    <w:rsid w:val="6E9758D2"/>
    <w:rsid w:val="6E977A01"/>
    <w:rsid w:val="6E9A0985"/>
    <w:rsid w:val="6E9C0605"/>
    <w:rsid w:val="6E9F158A"/>
    <w:rsid w:val="6EA0288E"/>
    <w:rsid w:val="6EA57E47"/>
    <w:rsid w:val="6EA60822"/>
    <w:rsid w:val="6EA9319E"/>
    <w:rsid w:val="6EAA539C"/>
    <w:rsid w:val="6EAD1BA4"/>
    <w:rsid w:val="6EB14D27"/>
    <w:rsid w:val="6EB45CAC"/>
    <w:rsid w:val="6EB53772"/>
    <w:rsid w:val="6EB56FB1"/>
    <w:rsid w:val="6EB87F35"/>
    <w:rsid w:val="6EB96263"/>
    <w:rsid w:val="6EBD43BD"/>
    <w:rsid w:val="6EC14FC1"/>
    <w:rsid w:val="6EC61449"/>
    <w:rsid w:val="6EC7274E"/>
    <w:rsid w:val="6EC801D0"/>
    <w:rsid w:val="6ECB1154"/>
    <w:rsid w:val="6ECF7B5A"/>
    <w:rsid w:val="6ED22CDD"/>
    <w:rsid w:val="6ED2525C"/>
    <w:rsid w:val="6ED421B0"/>
    <w:rsid w:val="6ED674E5"/>
    <w:rsid w:val="6ED9046A"/>
    <w:rsid w:val="6EDC35ED"/>
    <w:rsid w:val="6EDE6AF0"/>
    <w:rsid w:val="6EDF7DF5"/>
    <w:rsid w:val="6EE51CFE"/>
    <w:rsid w:val="6EE82C83"/>
    <w:rsid w:val="6EE90704"/>
    <w:rsid w:val="6EEB3C07"/>
    <w:rsid w:val="6EEF260E"/>
    <w:rsid w:val="6EF42168"/>
    <w:rsid w:val="6EFB3EA2"/>
    <w:rsid w:val="6EFC1923"/>
    <w:rsid w:val="6F0025C6"/>
    <w:rsid w:val="6F034B31"/>
    <w:rsid w:val="6F0A66BA"/>
    <w:rsid w:val="6F0E50C1"/>
    <w:rsid w:val="6F146FCA"/>
    <w:rsid w:val="6F154A4C"/>
    <w:rsid w:val="6F1737D2"/>
    <w:rsid w:val="6F177F4F"/>
    <w:rsid w:val="6F193452"/>
    <w:rsid w:val="6F1A0ED3"/>
    <w:rsid w:val="6F1B6955"/>
    <w:rsid w:val="6F1C6EED"/>
    <w:rsid w:val="6F1D1E58"/>
    <w:rsid w:val="6F202DDD"/>
    <w:rsid w:val="6F221B63"/>
    <w:rsid w:val="6F245066"/>
    <w:rsid w:val="6F2701E9"/>
    <w:rsid w:val="6F2A116E"/>
    <w:rsid w:val="6F2A6F6F"/>
    <w:rsid w:val="6F310AF8"/>
    <w:rsid w:val="6F316C0A"/>
    <w:rsid w:val="6F321DFD"/>
    <w:rsid w:val="6F333FFC"/>
    <w:rsid w:val="6F33787F"/>
    <w:rsid w:val="6F352D82"/>
    <w:rsid w:val="6F3A720A"/>
    <w:rsid w:val="6F3B6E8A"/>
    <w:rsid w:val="6F3C270D"/>
    <w:rsid w:val="6F3D238D"/>
    <w:rsid w:val="6F434296"/>
    <w:rsid w:val="6F444811"/>
    <w:rsid w:val="6F457799"/>
    <w:rsid w:val="6F460A9E"/>
    <w:rsid w:val="6F483FA1"/>
    <w:rsid w:val="6F570D38"/>
    <w:rsid w:val="6F5A1CBD"/>
    <w:rsid w:val="6F663551"/>
    <w:rsid w:val="6F670FD3"/>
    <w:rsid w:val="6F6944D6"/>
    <w:rsid w:val="6F697D59"/>
    <w:rsid w:val="6F6A57DA"/>
    <w:rsid w:val="6F6C0CDE"/>
    <w:rsid w:val="6F6C545A"/>
    <w:rsid w:val="6F6D2EDC"/>
    <w:rsid w:val="6F734DE5"/>
    <w:rsid w:val="6F755D6A"/>
    <w:rsid w:val="6F7A21F2"/>
    <w:rsid w:val="6F7A7FF3"/>
    <w:rsid w:val="6F7D3176"/>
    <w:rsid w:val="6F7D69F9"/>
    <w:rsid w:val="6F7F1EFD"/>
    <w:rsid w:val="6F8010EF"/>
    <w:rsid w:val="6F80797E"/>
    <w:rsid w:val="6F811B7C"/>
    <w:rsid w:val="6F830903"/>
    <w:rsid w:val="6F877309"/>
    <w:rsid w:val="6F8B7F0D"/>
    <w:rsid w:val="6F8D2AC6"/>
    <w:rsid w:val="6F902197"/>
    <w:rsid w:val="6F93311C"/>
    <w:rsid w:val="6F96629E"/>
    <w:rsid w:val="6F992AA6"/>
    <w:rsid w:val="6F9C01A8"/>
    <w:rsid w:val="6F9F112C"/>
    <w:rsid w:val="6FA02431"/>
    <w:rsid w:val="6FA40E37"/>
    <w:rsid w:val="6FA568B9"/>
    <w:rsid w:val="6FA81A3C"/>
    <w:rsid w:val="6FAD1747"/>
    <w:rsid w:val="6FB026CC"/>
    <w:rsid w:val="6FB149D1"/>
    <w:rsid w:val="6FB72056"/>
    <w:rsid w:val="6FB8233D"/>
    <w:rsid w:val="6FB9555A"/>
    <w:rsid w:val="6FBB0A5D"/>
    <w:rsid w:val="6FC04EE4"/>
    <w:rsid w:val="6FCB457A"/>
    <w:rsid w:val="6FD00A02"/>
    <w:rsid w:val="6FD23F05"/>
    <w:rsid w:val="6FD36103"/>
    <w:rsid w:val="6FD51606"/>
    <w:rsid w:val="6FD54E8A"/>
    <w:rsid w:val="6FD7038D"/>
    <w:rsid w:val="6FD8258B"/>
    <w:rsid w:val="6FDE1F16"/>
    <w:rsid w:val="6FDF5799"/>
    <w:rsid w:val="6FE12E9B"/>
    <w:rsid w:val="6FE43E1F"/>
    <w:rsid w:val="6FE902A7"/>
    <w:rsid w:val="6FED6CAD"/>
    <w:rsid w:val="6FEE472F"/>
    <w:rsid w:val="6FF10F37"/>
    <w:rsid w:val="6FF23135"/>
    <w:rsid w:val="6FF675F6"/>
    <w:rsid w:val="6FF82AC0"/>
    <w:rsid w:val="6FFB1846"/>
    <w:rsid w:val="6FFF64DB"/>
    <w:rsid w:val="70026C53"/>
    <w:rsid w:val="700346D4"/>
    <w:rsid w:val="700468D2"/>
    <w:rsid w:val="700730DA"/>
    <w:rsid w:val="700C1760"/>
    <w:rsid w:val="700C3CDF"/>
    <w:rsid w:val="700D088C"/>
    <w:rsid w:val="700E2A65"/>
    <w:rsid w:val="700E4C63"/>
    <w:rsid w:val="701139EA"/>
    <w:rsid w:val="7014496E"/>
    <w:rsid w:val="701658F3"/>
    <w:rsid w:val="7017014C"/>
    <w:rsid w:val="7028360F"/>
    <w:rsid w:val="702A5D52"/>
    <w:rsid w:val="702D5518"/>
    <w:rsid w:val="70313F1E"/>
    <w:rsid w:val="70337422"/>
    <w:rsid w:val="70342CA5"/>
    <w:rsid w:val="703C22B0"/>
    <w:rsid w:val="703D7D31"/>
    <w:rsid w:val="70411FBB"/>
    <w:rsid w:val="704241B9"/>
    <w:rsid w:val="70442F3F"/>
    <w:rsid w:val="7045513D"/>
    <w:rsid w:val="704D384F"/>
    <w:rsid w:val="704D5DCD"/>
    <w:rsid w:val="70547956"/>
    <w:rsid w:val="705666DD"/>
    <w:rsid w:val="705C4D63"/>
    <w:rsid w:val="70614A6E"/>
    <w:rsid w:val="70666977"/>
    <w:rsid w:val="70670B75"/>
    <w:rsid w:val="70694078"/>
    <w:rsid w:val="706C0880"/>
    <w:rsid w:val="706D6302"/>
    <w:rsid w:val="706E3D83"/>
    <w:rsid w:val="70714D08"/>
    <w:rsid w:val="70742409"/>
    <w:rsid w:val="707D659C"/>
    <w:rsid w:val="70861C0E"/>
    <w:rsid w:val="708A7E30"/>
    <w:rsid w:val="708B58B2"/>
    <w:rsid w:val="708C3333"/>
    <w:rsid w:val="709177BB"/>
    <w:rsid w:val="709616C4"/>
    <w:rsid w:val="709A00CB"/>
    <w:rsid w:val="709C13CF"/>
    <w:rsid w:val="709E2354"/>
    <w:rsid w:val="70A05857"/>
    <w:rsid w:val="70A409DA"/>
    <w:rsid w:val="70AC166A"/>
    <w:rsid w:val="70AC5DE7"/>
    <w:rsid w:val="70AC7FE9"/>
    <w:rsid w:val="70AD70EB"/>
    <w:rsid w:val="70AE4B6D"/>
    <w:rsid w:val="70B15AF2"/>
    <w:rsid w:val="70B331F3"/>
    <w:rsid w:val="70B86DF1"/>
    <w:rsid w:val="70BB05FF"/>
    <w:rsid w:val="70BB0D44"/>
    <w:rsid w:val="70BB3E83"/>
    <w:rsid w:val="70BD7386"/>
    <w:rsid w:val="70BE1584"/>
    <w:rsid w:val="70C12509"/>
    <w:rsid w:val="70C14F73"/>
    <w:rsid w:val="70C46D11"/>
    <w:rsid w:val="70C50F0F"/>
    <w:rsid w:val="70C62214"/>
    <w:rsid w:val="70C828DF"/>
    <w:rsid w:val="70C85717"/>
    <w:rsid w:val="70CC631B"/>
    <w:rsid w:val="70CD1B9F"/>
    <w:rsid w:val="70CE7620"/>
    <w:rsid w:val="70D43728"/>
    <w:rsid w:val="70D46FAB"/>
    <w:rsid w:val="70D8212E"/>
    <w:rsid w:val="70DA7783"/>
    <w:rsid w:val="70DB6936"/>
    <w:rsid w:val="70DD1E39"/>
    <w:rsid w:val="70DF533C"/>
    <w:rsid w:val="70E262C1"/>
    <w:rsid w:val="70E33D42"/>
    <w:rsid w:val="70E62748"/>
    <w:rsid w:val="70EA114F"/>
    <w:rsid w:val="70EE7B55"/>
    <w:rsid w:val="70EF55D6"/>
    <w:rsid w:val="70F64F61"/>
    <w:rsid w:val="70F857E7"/>
    <w:rsid w:val="71010D74"/>
    <w:rsid w:val="71032079"/>
    <w:rsid w:val="7105777A"/>
    <w:rsid w:val="71096180"/>
    <w:rsid w:val="710A284E"/>
    <w:rsid w:val="710C2988"/>
    <w:rsid w:val="710D4B86"/>
    <w:rsid w:val="7111358D"/>
    <w:rsid w:val="71172F17"/>
    <w:rsid w:val="711B771F"/>
    <w:rsid w:val="711D4E21"/>
    <w:rsid w:val="711F3BA7"/>
    <w:rsid w:val="712170AA"/>
    <w:rsid w:val="71236D2A"/>
    <w:rsid w:val="712565D7"/>
    <w:rsid w:val="71290C33"/>
    <w:rsid w:val="712C1BB8"/>
    <w:rsid w:val="712F63C0"/>
    <w:rsid w:val="71313AC1"/>
    <w:rsid w:val="71321543"/>
    <w:rsid w:val="71336FC4"/>
    <w:rsid w:val="71386CCF"/>
    <w:rsid w:val="71395756"/>
    <w:rsid w:val="713B43D1"/>
    <w:rsid w:val="713D7332"/>
    <w:rsid w:val="713D78D4"/>
    <w:rsid w:val="713E0DE6"/>
    <w:rsid w:val="71473A67"/>
    <w:rsid w:val="714C3197"/>
    <w:rsid w:val="71573D01"/>
    <w:rsid w:val="71597204"/>
    <w:rsid w:val="715A4C86"/>
    <w:rsid w:val="715A570D"/>
    <w:rsid w:val="715B2707"/>
    <w:rsid w:val="715F110D"/>
    <w:rsid w:val="71614610"/>
    <w:rsid w:val="71645595"/>
    <w:rsid w:val="7167651A"/>
    <w:rsid w:val="7169749E"/>
    <w:rsid w:val="716D3CA6"/>
    <w:rsid w:val="716E1728"/>
    <w:rsid w:val="716E3926"/>
    <w:rsid w:val="716F4C2B"/>
    <w:rsid w:val="716F71A9"/>
    <w:rsid w:val="7171012E"/>
    <w:rsid w:val="717148AB"/>
    <w:rsid w:val="71737DAE"/>
    <w:rsid w:val="71783771"/>
    <w:rsid w:val="717C64BF"/>
    <w:rsid w:val="717F1642"/>
    <w:rsid w:val="71830048"/>
    <w:rsid w:val="71835E4A"/>
    <w:rsid w:val="718438CB"/>
    <w:rsid w:val="71845ACA"/>
    <w:rsid w:val="7185354B"/>
    <w:rsid w:val="71876A4E"/>
    <w:rsid w:val="718B0CD8"/>
    <w:rsid w:val="718E1C5D"/>
    <w:rsid w:val="71920663"/>
    <w:rsid w:val="71924DDF"/>
    <w:rsid w:val="719515E7"/>
    <w:rsid w:val="719B34F1"/>
    <w:rsid w:val="719C3171"/>
    <w:rsid w:val="719F7978"/>
    <w:rsid w:val="71A175F8"/>
    <w:rsid w:val="71A4057D"/>
    <w:rsid w:val="71A86F83"/>
    <w:rsid w:val="71B07C13"/>
    <w:rsid w:val="71B23116"/>
    <w:rsid w:val="71BC14A7"/>
    <w:rsid w:val="71C07EAD"/>
    <w:rsid w:val="71C1592F"/>
    <w:rsid w:val="71C233B0"/>
    <w:rsid w:val="71C77838"/>
    <w:rsid w:val="71CE71C3"/>
    <w:rsid w:val="71CF4C44"/>
    <w:rsid w:val="71D15351"/>
    <w:rsid w:val="71D15BC9"/>
    <w:rsid w:val="71D310CC"/>
    <w:rsid w:val="71D758D4"/>
    <w:rsid w:val="71DE2CE0"/>
    <w:rsid w:val="71E103E2"/>
    <w:rsid w:val="71E37168"/>
    <w:rsid w:val="71E56DE8"/>
    <w:rsid w:val="71E91071"/>
    <w:rsid w:val="71EA0CF1"/>
    <w:rsid w:val="71EC1FF6"/>
    <w:rsid w:val="71ED7A78"/>
    <w:rsid w:val="71EE76F7"/>
    <w:rsid w:val="71F260FE"/>
    <w:rsid w:val="71F33B7F"/>
    <w:rsid w:val="71F80007"/>
    <w:rsid w:val="71FB480F"/>
    <w:rsid w:val="71FC2290"/>
    <w:rsid w:val="72002E95"/>
    <w:rsid w:val="7202419A"/>
    <w:rsid w:val="7205511E"/>
    <w:rsid w:val="7205731D"/>
    <w:rsid w:val="720802A1"/>
    <w:rsid w:val="72083B25"/>
    <w:rsid w:val="72085BC5"/>
    <w:rsid w:val="720915A6"/>
    <w:rsid w:val="72096764"/>
    <w:rsid w:val="720D4729"/>
    <w:rsid w:val="72114AAA"/>
    <w:rsid w:val="721E0247"/>
    <w:rsid w:val="72255653"/>
    <w:rsid w:val="722E3D64"/>
    <w:rsid w:val="72307267"/>
    <w:rsid w:val="7232276A"/>
    <w:rsid w:val="723A7B77"/>
    <w:rsid w:val="723F6439"/>
    <w:rsid w:val="72445F08"/>
    <w:rsid w:val="7246140B"/>
    <w:rsid w:val="72465B88"/>
    <w:rsid w:val="72492390"/>
    <w:rsid w:val="724A458E"/>
    <w:rsid w:val="724B7271"/>
    <w:rsid w:val="724F0A16"/>
    <w:rsid w:val="724F4299"/>
    <w:rsid w:val="7251779C"/>
    <w:rsid w:val="72534E9D"/>
    <w:rsid w:val="7254291F"/>
    <w:rsid w:val="725503A1"/>
    <w:rsid w:val="72587127"/>
    <w:rsid w:val="72596DA7"/>
    <w:rsid w:val="725D1030"/>
    <w:rsid w:val="725D57AD"/>
    <w:rsid w:val="725F4533"/>
    <w:rsid w:val="726254B8"/>
    <w:rsid w:val="7265245B"/>
    <w:rsid w:val="726915C0"/>
    <w:rsid w:val="726A4AC3"/>
    <w:rsid w:val="726D5A47"/>
    <w:rsid w:val="726E12CB"/>
    <w:rsid w:val="726E34C9"/>
    <w:rsid w:val="72723293"/>
    <w:rsid w:val="727349D0"/>
    <w:rsid w:val="72752E54"/>
    <w:rsid w:val="727566D7"/>
    <w:rsid w:val="727D3AE3"/>
    <w:rsid w:val="72827F6B"/>
    <w:rsid w:val="72866971"/>
    <w:rsid w:val="72881E74"/>
    <w:rsid w:val="728A2DF9"/>
    <w:rsid w:val="72902B04"/>
    <w:rsid w:val="72910586"/>
    <w:rsid w:val="7297468D"/>
    <w:rsid w:val="729A0E95"/>
    <w:rsid w:val="729B6917"/>
    <w:rsid w:val="729F1A9A"/>
    <w:rsid w:val="72A35F21"/>
    <w:rsid w:val="72A439A3"/>
    <w:rsid w:val="72A51424"/>
    <w:rsid w:val="72A801AB"/>
    <w:rsid w:val="72A823A9"/>
    <w:rsid w:val="72B3073A"/>
    <w:rsid w:val="72B333C6"/>
    <w:rsid w:val="72BA0D33"/>
    <w:rsid w:val="72BA5B47"/>
    <w:rsid w:val="72BD48CD"/>
    <w:rsid w:val="72C154D1"/>
    <w:rsid w:val="72C46456"/>
    <w:rsid w:val="72C5775B"/>
    <w:rsid w:val="72C72C5E"/>
    <w:rsid w:val="72C93C83"/>
    <w:rsid w:val="72CF47E7"/>
    <w:rsid w:val="72D02269"/>
    <w:rsid w:val="72D2576C"/>
    <w:rsid w:val="72D30C6F"/>
    <w:rsid w:val="72DA63FB"/>
    <w:rsid w:val="72DC7380"/>
    <w:rsid w:val="72DE2883"/>
    <w:rsid w:val="72E75711"/>
    <w:rsid w:val="72EA3C3A"/>
    <w:rsid w:val="72ED761A"/>
    <w:rsid w:val="72F16021"/>
    <w:rsid w:val="72F44A27"/>
    <w:rsid w:val="72F65D2C"/>
    <w:rsid w:val="72F67F2A"/>
    <w:rsid w:val="72F90EAF"/>
    <w:rsid w:val="72FA6930"/>
    <w:rsid w:val="72FB7C35"/>
    <w:rsid w:val="730936C7"/>
    <w:rsid w:val="730A1149"/>
    <w:rsid w:val="730A49CC"/>
    <w:rsid w:val="730C7ECF"/>
    <w:rsid w:val="730E33D2"/>
    <w:rsid w:val="73116555"/>
    <w:rsid w:val="7312139A"/>
    <w:rsid w:val="731352DC"/>
    <w:rsid w:val="73173CE2"/>
    <w:rsid w:val="73185EE0"/>
    <w:rsid w:val="731A13E3"/>
    <w:rsid w:val="731C48E6"/>
    <w:rsid w:val="731D2368"/>
    <w:rsid w:val="731D5BEB"/>
    <w:rsid w:val="731E7DE9"/>
    <w:rsid w:val="73206B70"/>
    <w:rsid w:val="73252FF8"/>
    <w:rsid w:val="732551F6"/>
    <w:rsid w:val="732A167E"/>
    <w:rsid w:val="732A747F"/>
    <w:rsid w:val="732C0404"/>
    <w:rsid w:val="732C5BA4"/>
    <w:rsid w:val="732D2602"/>
    <w:rsid w:val="73306E0A"/>
    <w:rsid w:val="73341F8D"/>
    <w:rsid w:val="73357A0F"/>
    <w:rsid w:val="73384217"/>
    <w:rsid w:val="733D0C11"/>
    <w:rsid w:val="733E6120"/>
    <w:rsid w:val="733F2EED"/>
    <w:rsid w:val="73430029"/>
    <w:rsid w:val="73476A2F"/>
    <w:rsid w:val="735018BD"/>
    <w:rsid w:val="735B56D0"/>
    <w:rsid w:val="735C0F53"/>
    <w:rsid w:val="73651863"/>
    <w:rsid w:val="73663A61"/>
    <w:rsid w:val="73690269"/>
    <w:rsid w:val="736E5255"/>
    <w:rsid w:val="7375407B"/>
    <w:rsid w:val="73761AFD"/>
    <w:rsid w:val="73763CFB"/>
    <w:rsid w:val="737B5F85"/>
    <w:rsid w:val="737F6B89"/>
    <w:rsid w:val="7380460B"/>
    <w:rsid w:val="7383558F"/>
    <w:rsid w:val="73846894"/>
    <w:rsid w:val="738A4F1A"/>
    <w:rsid w:val="738B2556"/>
    <w:rsid w:val="738C5E9F"/>
    <w:rsid w:val="73910128"/>
    <w:rsid w:val="73925BAA"/>
    <w:rsid w:val="73927EC3"/>
    <w:rsid w:val="7393582A"/>
    <w:rsid w:val="739545B0"/>
    <w:rsid w:val="739629B5"/>
    <w:rsid w:val="739667AE"/>
    <w:rsid w:val="73981CB2"/>
    <w:rsid w:val="73983F2D"/>
    <w:rsid w:val="73985535"/>
    <w:rsid w:val="73997733"/>
    <w:rsid w:val="739A0A38"/>
    <w:rsid w:val="739B6209"/>
    <w:rsid w:val="739D19BD"/>
    <w:rsid w:val="73A225C1"/>
    <w:rsid w:val="73A43546"/>
    <w:rsid w:val="73AD1C57"/>
    <w:rsid w:val="73B260DF"/>
    <w:rsid w:val="73B57063"/>
    <w:rsid w:val="73B87FE8"/>
    <w:rsid w:val="73BA34EB"/>
    <w:rsid w:val="73C36379"/>
    <w:rsid w:val="73C43DFB"/>
    <w:rsid w:val="73C80282"/>
    <w:rsid w:val="73CE218C"/>
    <w:rsid w:val="73CE3DC7"/>
    <w:rsid w:val="73D00F12"/>
    <w:rsid w:val="73D0568F"/>
    <w:rsid w:val="73D31E97"/>
    <w:rsid w:val="73D44095"/>
    <w:rsid w:val="73D47918"/>
    <w:rsid w:val="73D51B16"/>
    <w:rsid w:val="73D75019"/>
    <w:rsid w:val="73D8631E"/>
    <w:rsid w:val="73D9051D"/>
    <w:rsid w:val="73DA5F9E"/>
    <w:rsid w:val="73DE2426"/>
    <w:rsid w:val="73E47BB2"/>
    <w:rsid w:val="73E865B9"/>
    <w:rsid w:val="73EA1ABC"/>
    <w:rsid w:val="73EA6238"/>
    <w:rsid w:val="73ED71BD"/>
    <w:rsid w:val="73F039C5"/>
    <w:rsid w:val="73F11447"/>
    <w:rsid w:val="73F15BC3"/>
    <w:rsid w:val="73F3740F"/>
    <w:rsid w:val="73F5204B"/>
    <w:rsid w:val="73F67ACD"/>
    <w:rsid w:val="73FA64D3"/>
    <w:rsid w:val="73FC77D8"/>
    <w:rsid w:val="740003DC"/>
    <w:rsid w:val="74003C5F"/>
    <w:rsid w:val="74015E5E"/>
    <w:rsid w:val="74034BE4"/>
    <w:rsid w:val="74096AED"/>
    <w:rsid w:val="740E5173"/>
    <w:rsid w:val="74152900"/>
    <w:rsid w:val="741B3FD0"/>
    <w:rsid w:val="74206713"/>
    <w:rsid w:val="74221C16"/>
    <w:rsid w:val="74237697"/>
    <w:rsid w:val="74242EB5"/>
    <w:rsid w:val="742B0327"/>
    <w:rsid w:val="742B4AA4"/>
    <w:rsid w:val="742D382A"/>
    <w:rsid w:val="742D5A28"/>
    <w:rsid w:val="742D7FA7"/>
    <w:rsid w:val="742E12AB"/>
    <w:rsid w:val="742F6D2D"/>
    <w:rsid w:val="743047AF"/>
    <w:rsid w:val="743950BE"/>
    <w:rsid w:val="743C6043"/>
    <w:rsid w:val="743D3AC4"/>
    <w:rsid w:val="743E5CC3"/>
    <w:rsid w:val="743E609F"/>
    <w:rsid w:val="743F3744"/>
    <w:rsid w:val="744124CA"/>
    <w:rsid w:val="74416C47"/>
    <w:rsid w:val="7444344F"/>
    <w:rsid w:val="74450ED1"/>
    <w:rsid w:val="7445564D"/>
    <w:rsid w:val="744D04DB"/>
    <w:rsid w:val="74516EE2"/>
    <w:rsid w:val="745201E6"/>
    <w:rsid w:val="745558E8"/>
    <w:rsid w:val="745D2CF4"/>
    <w:rsid w:val="745E3FF9"/>
    <w:rsid w:val="746074FC"/>
    <w:rsid w:val="74620ED1"/>
    <w:rsid w:val="74640101"/>
    <w:rsid w:val="74671085"/>
    <w:rsid w:val="74674908"/>
    <w:rsid w:val="746B330F"/>
    <w:rsid w:val="746C0D90"/>
    <w:rsid w:val="746F6492"/>
    <w:rsid w:val="74715218"/>
    <w:rsid w:val="74722C9A"/>
    <w:rsid w:val="74727416"/>
    <w:rsid w:val="74734E98"/>
    <w:rsid w:val="74777121"/>
    <w:rsid w:val="748154B2"/>
    <w:rsid w:val="74822F34"/>
    <w:rsid w:val="748309B5"/>
    <w:rsid w:val="748B5DC2"/>
    <w:rsid w:val="748E6D46"/>
    <w:rsid w:val="74917CCB"/>
    <w:rsid w:val="749C18DF"/>
    <w:rsid w:val="749C3ADE"/>
    <w:rsid w:val="74A024E4"/>
    <w:rsid w:val="74A05D67"/>
    <w:rsid w:val="74A2126A"/>
    <w:rsid w:val="74A36CEC"/>
    <w:rsid w:val="74A878F0"/>
    <w:rsid w:val="74A90BF5"/>
    <w:rsid w:val="74AA2DF3"/>
    <w:rsid w:val="74AB40F8"/>
    <w:rsid w:val="74B0277E"/>
    <w:rsid w:val="74B31505"/>
    <w:rsid w:val="74B33703"/>
    <w:rsid w:val="74B64688"/>
    <w:rsid w:val="74B67F0B"/>
    <w:rsid w:val="74BA308E"/>
    <w:rsid w:val="74BC1E14"/>
    <w:rsid w:val="74BD7896"/>
    <w:rsid w:val="74C0081A"/>
    <w:rsid w:val="74C12A19"/>
    <w:rsid w:val="74C1629C"/>
    <w:rsid w:val="74CD42AD"/>
    <w:rsid w:val="74CE7B30"/>
    <w:rsid w:val="74CF77B0"/>
    <w:rsid w:val="74D00AB5"/>
    <w:rsid w:val="74D516B9"/>
    <w:rsid w:val="74E267D1"/>
    <w:rsid w:val="74E706DA"/>
    <w:rsid w:val="74EA165E"/>
    <w:rsid w:val="74EB70E0"/>
    <w:rsid w:val="74F10FE9"/>
    <w:rsid w:val="74F33324"/>
    <w:rsid w:val="74F457F1"/>
    <w:rsid w:val="74FC2BFE"/>
    <w:rsid w:val="74FF02FF"/>
    <w:rsid w:val="74FF3B82"/>
    <w:rsid w:val="75001604"/>
    <w:rsid w:val="75004B37"/>
    <w:rsid w:val="75034787"/>
    <w:rsid w:val="7504000A"/>
    <w:rsid w:val="75057C8A"/>
    <w:rsid w:val="75091F13"/>
    <w:rsid w:val="750B5416"/>
    <w:rsid w:val="75113A9C"/>
    <w:rsid w:val="75144A21"/>
    <w:rsid w:val="751759A6"/>
    <w:rsid w:val="7519692A"/>
    <w:rsid w:val="751D3132"/>
    <w:rsid w:val="751D5331"/>
    <w:rsid w:val="75241FF7"/>
    <w:rsid w:val="752601BF"/>
    <w:rsid w:val="75263A42"/>
    <w:rsid w:val="75286F45"/>
    <w:rsid w:val="752949C6"/>
    <w:rsid w:val="752A6BC5"/>
    <w:rsid w:val="752C594B"/>
    <w:rsid w:val="752E55CB"/>
    <w:rsid w:val="752F68D0"/>
    <w:rsid w:val="75375EDA"/>
    <w:rsid w:val="753B0BFF"/>
    <w:rsid w:val="753E10E9"/>
    <w:rsid w:val="753F32E7"/>
    <w:rsid w:val="753F6B6A"/>
    <w:rsid w:val="75463B3A"/>
    <w:rsid w:val="7549747A"/>
    <w:rsid w:val="754D5E80"/>
    <w:rsid w:val="754F1383"/>
    <w:rsid w:val="75504886"/>
    <w:rsid w:val="75507D7E"/>
    <w:rsid w:val="7554328C"/>
    <w:rsid w:val="755651FF"/>
    <w:rsid w:val="75581C92"/>
    <w:rsid w:val="755C0BB7"/>
    <w:rsid w:val="755C3F1C"/>
    <w:rsid w:val="755D611A"/>
    <w:rsid w:val="7560709F"/>
    <w:rsid w:val="756103A4"/>
    <w:rsid w:val="75614B20"/>
    <w:rsid w:val="756338A7"/>
    <w:rsid w:val="756957B0"/>
    <w:rsid w:val="75761242"/>
    <w:rsid w:val="75764AC6"/>
    <w:rsid w:val="757B0F4D"/>
    <w:rsid w:val="757E664F"/>
    <w:rsid w:val="757F40D0"/>
    <w:rsid w:val="75801B52"/>
    <w:rsid w:val="758208D8"/>
    <w:rsid w:val="75822AD7"/>
    <w:rsid w:val="75843DDB"/>
    <w:rsid w:val="758614DD"/>
    <w:rsid w:val="7586788F"/>
    <w:rsid w:val="75876F5E"/>
    <w:rsid w:val="758B5965"/>
    <w:rsid w:val="758D46EB"/>
    <w:rsid w:val="75905670"/>
    <w:rsid w:val="75932D71"/>
    <w:rsid w:val="75982A7C"/>
    <w:rsid w:val="759B75AD"/>
    <w:rsid w:val="759C1482"/>
    <w:rsid w:val="75A02087"/>
    <w:rsid w:val="75A0590A"/>
    <w:rsid w:val="75A20E0D"/>
    <w:rsid w:val="75A3300B"/>
    <w:rsid w:val="75A3688F"/>
    <w:rsid w:val="75A40A8D"/>
    <w:rsid w:val="75A63F90"/>
    <w:rsid w:val="75A67813"/>
    <w:rsid w:val="75A90798"/>
    <w:rsid w:val="75B00123"/>
    <w:rsid w:val="75B90A32"/>
    <w:rsid w:val="75BE0CA2"/>
    <w:rsid w:val="75C03C40"/>
    <w:rsid w:val="75C27143"/>
    <w:rsid w:val="75C31342"/>
    <w:rsid w:val="75C44D0C"/>
    <w:rsid w:val="75C500C8"/>
    <w:rsid w:val="75C9324B"/>
    <w:rsid w:val="75CA4550"/>
    <w:rsid w:val="75CB1FD1"/>
    <w:rsid w:val="75CD1C51"/>
    <w:rsid w:val="75D02BD6"/>
    <w:rsid w:val="75D11131"/>
    <w:rsid w:val="75D2195C"/>
    <w:rsid w:val="75D315DC"/>
    <w:rsid w:val="75D60362"/>
    <w:rsid w:val="75D96D69"/>
    <w:rsid w:val="75DA47EA"/>
    <w:rsid w:val="75DB69E8"/>
    <w:rsid w:val="75DC6B41"/>
    <w:rsid w:val="75DC7CED"/>
    <w:rsid w:val="75DD1EEC"/>
    <w:rsid w:val="75DE31F0"/>
    <w:rsid w:val="75DE796D"/>
    <w:rsid w:val="75E14175"/>
    <w:rsid w:val="75E605FD"/>
    <w:rsid w:val="75E74DD5"/>
    <w:rsid w:val="75E91581"/>
    <w:rsid w:val="75EB4A85"/>
    <w:rsid w:val="75EE5A09"/>
    <w:rsid w:val="75EF348B"/>
    <w:rsid w:val="75F45394"/>
    <w:rsid w:val="75F76319"/>
    <w:rsid w:val="75F80517"/>
    <w:rsid w:val="75FA3A1A"/>
    <w:rsid w:val="75FA729D"/>
    <w:rsid w:val="75FB149C"/>
    <w:rsid w:val="75FC27A0"/>
    <w:rsid w:val="75FE5CA3"/>
    <w:rsid w:val="760133A5"/>
    <w:rsid w:val="76016C28"/>
    <w:rsid w:val="760761F4"/>
    <w:rsid w:val="76091AB6"/>
    <w:rsid w:val="760A3CB4"/>
    <w:rsid w:val="76147E47"/>
    <w:rsid w:val="761A1D50"/>
    <w:rsid w:val="761E0757"/>
    <w:rsid w:val="7622555B"/>
    <w:rsid w:val="76232660"/>
    <w:rsid w:val="76276E68"/>
    <w:rsid w:val="76294569"/>
    <w:rsid w:val="76297DEC"/>
    <w:rsid w:val="762A586E"/>
    <w:rsid w:val="762B32F0"/>
    <w:rsid w:val="76322C7A"/>
    <w:rsid w:val="7634617E"/>
    <w:rsid w:val="76353BFF"/>
    <w:rsid w:val="76371C9A"/>
    <w:rsid w:val="76381300"/>
    <w:rsid w:val="763829FD"/>
    <w:rsid w:val="763B7D07"/>
    <w:rsid w:val="763D100B"/>
    <w:rsid w:val="763F450F"/>
    <w:rsid w:val="76417A12"/>
    <w:rsid w:val="76442B95"/>
    <w:rsid w:val="76466098"/>
    <w:rsid w:val="7649701C"/>
    <w:rsid w:val="764B5DA3"/>
    <w:rsid w:val="764E2556"/>
    <w:rsid w:val="76514429"/>
    <w:rsid w:val="7652792C"/>
    <w:rsid w:val="76540C31"/>
    <w:rsid w:val="76542E2F"/>
    <w:rsid w:val="76587637"/>
    <w:rsid w:val="765D5CBD"/>
    <w:rsid w:val="765E373E"/>
    <w:rsid w:val="765E6FC2"/>
    <w:rsid w:val="76606C42"/>
    <w:rsid w:val="766259C8"/>
    <w:rsid w:val="766506E4"/>
    <w:rsid w:val="76695353"/>
    <w:rsid w:val="766A2DD4"/>
    <w:rsid w:val="766A7551"/>
    <w:rsid w:val="766B2A54"/>
    <w:rsid w:val="766E17DB"/>
    <w:rsid w:val="766E39D9"/>
    <w:rsid w:val="76704CDE"/>
    <w:rsid w:val="7671275F"/>
    <w:rsid w:val="76756BE7"/>
    <w:rsid w:val="767955ED"/>
    <w:rsid w:val="767F74F6"/>
    <w:rsid w:val="7682047B"/>
    <w:rsid w:val="76851400"/>
    <w:rsid w:val="768E7B11"/>
    <w:rsid w:val="76903014"/>
    <w:rsid w:val="76903064"/>
    <w:rsid w:val="76905212"/>
    <w:rsid w:val="76923F99"/>
    <w:rsid w:val="76926517"/>
    <w:rsid w:val="76936197"/>
    <w:rsid w:val="769466F4"/>
    <w:rsid w:val="7694749C"/>
    <w:rsid w:val="7695169A"/>
    <w:rsid w:val="769A2AE8"/>
    <w:rsid w:val="769A5B22"/>
    <w:rsid w:val="76A651B8"/>
    <w:rsid w:val="76A74E38"/>
    <w:rsid w:val="76AB70C1"/>
    <w:rsid w:val="76AC4B43"/>
    <w:rsid w:val="76AD25C4"/>
    <w:rsid w:val="76AE47C2"/>
    <w:rsid w:val="76AF2641"/>
    <w:rsid w:val="76B03549"/>
    <w:rsid w:val="76B10FCA"/>
    <w:rsid w:val="76B72ED4"/>
    <w:rsid w:val="76BA3E58"/>
    <w:rsid w:val="76C20083"/>
    <w:rsid w:val="76C21265"/>
    <w:rsid w:val="76C57C6B"/>
    <w:rsid w:val="76C738D8"/>
    <w:rsid w:val="76CA40F3"/>
    <w:rsid w:val="76CD5077"/>
    <w:rsid w:val="76CE1080"/>
    <w:rsid w:val="76D05FFC"/>
    <w:rsid w:val="76D101FA"/>
    <w:rsid w:val="76D3117F"/>
    <w:rsid w:val="76D90E8A"/>
    <w:rsid w:val="76DB2A57"/>
    <w:rsid w:val="76DD5312"/>
    <w:rsid w:val="76DE2D93"/>
    <w:rsid w:val="76E836A3"/>
    <w:rsid w:val="76EB4627"/>
    <w:rsid w:val="76EC20A9"/>
    <w:rsid w:val="76ED7B2A"/>
    <w:rsid w:val="76EE55AC"/>
    <w:rsid w:val="76EF302D"/>
    <w:rsid w:val="76F31A34"/>
    <w:rsid w:val="76F8393D"/>
    <w:rsid w:val="76F971C0"/>
    <w:rsid w:val="76FA4C42"/>
    <w:rsid w:val="76FB2034"/>
    <w:rsid w:val="76FC2343"/>
    <w:rsid w:val="77000D49"/>
    <w:rsid w:val="77073F57"/>
    <w:rsid w:val="77086156"/>
    <w:rsid w:val="77093BD7"/>
    <w:rsid w:val="7709745B"/>
    <w:rsid w:val="770A4F84"/>
    <w:rsid w:val="770C64FD"/>
    <w:rsid w:val="77114867"/>
    <w:rsid w:val="77137D6A"/>
    <w:rsid w:val="77150CEF"/>
    <w:rsid w:val="77193E72"/>
    <w:rsid w:val="771A18F3"/>
    <w:rsid w:val="771D2878"/>
    <w:rsid w:val="771D60FB"/>
    <w:rsid w:val="771F15FE"/>
    <w:rsid w:val="77226BF5"/>
    <w:rsid w:val="77226D00"/>
    <w:rsid w:val="77230004"/>
    <w:rsid w:val="77245A86"/>
    <w:rsid w:val="77247C84"/>
    <w:rsid w:val="772B5411"/>
    <w:rsid w:val="772C5091"/>
    <w:rsid w:val="772D6395"/>
    <w:rsid w:val="77314D9C"/>
    <w:rsid w:val="77376CA5"/>
    <w:rsid w:val="77380EA3"/>
    <w:rsid w:val="773921A8"/>
    <w:rsid w:val="773A7C2A"/>
    <w:rsid w:val="77404A94"/>
    <w:rsid w:val="774175B4"/>
    <w:rsid w:val="774261D2"/>
    <w:rsid w:val="77447586"/>
    <w:rsid w:val="77453A3C"/>
    <w:rsid w:val="775407D3"/>
    <w:rsid w:val="775868CA"/>
    <w:rsid w:val="775904DE"/>
    <w:rsid w:val="775A26DD"/>
    <w:rsid w:val="775D6EE5"/>
    <w:rsid w:val="775F45E6"/>
    <w:rsid w:val="77603EAD"/>
    <w:rsid w:val="776564EF"/>
    <w:rsid w:val="776719F2"/>
    <w:rsid w:val="77682CF7"/>
    <w:rsid w:val="77687474"/>
    <w:rsid w:val="776D5A49"/>
    <w:rsid w:val="7775678A"/>
    <w:rsid w:val="77771C8D"/>
    <w:rsid w:val="777A0A13"/>
    <w:rsid w:val="7782001E"/>
    <w:rsid w:val="77831323"/>
    <w:rsid w:val="77846DA4"/>
    <w:rsid w:val="77850FA2"/>
    <w:rsid w:val="778C092D"/>
    <w:rsid w:val="77921091"/>
    <w:rsid w:val="779415BD"/>
    <w:rsid w:val="77954AC0"/>
    <w:rsid w:val="77966CBE"/>
    <w:rsid w:val="77977FC3"/>
    <w:rsid w:val="77985A45"/>
    <w:rsid w:val="779C0BC8"/>
    <w:rsid w:val="779C444B"/>
    <w:rsid w:val="779F1B4C"/>
    <w:rsid w:val="77A22AD1"/>
    <w:rsid w:val="77A41857"/>
    <w:rsid w:val="77AC6C64"/>
    <w:rsid w:val="77AF566A"/>
    <w:rsid w:val="77B72A76"/>
    <w:rsid w:val="77B9649D"/>
    <w:rsid w:val="77BE5C84"/>
    <w:rsid w:val="77C36889"/>
    <w:rsid w:val="77C5560F"/>
    <w:rsid w:val="77C70B12"/>
    <w:rsid w:val="77CA3C95"/>
    <w:rsid w:val="77CC3A1C"/>
    <w:rsid w:val="77CC4F9A"/>
    <w:rsid w:val="77CE5F1F"/>
    <w:rsid w:val="77D05B9F"/>
    <w:rsid w:val="77D210A2"/>
    <w:rsid w:val="77D47E28"/>
    <w:rsid w:val="77D8682E"/>
    <w:rsid w:val="77D90A2D"/>
    <w:rsid w:val="77DA64AE"/>
    <w:rsid w:val="77DF61B9"/>
    <w:rsid w:val="77E116BC"/>
    <w:rsid w:val="77E2713E"/>
    <w:rsid w:val="77E86AC9"/>
    <w:rsid w:val="77F67FDD"/>
    <w:rsid w:val="77F730CE"/>
    <w:rsid w:val="77F834E0"/>
    <w:rsid w:val="77FA47E4"/>
    <w:rsid w:val="77FB2266"/>
    <w:rsid w:val="77FC7CE8"/>
    <w:rsid w:val="78031871"/>
    <w:rsid w:val="780627F5"/>
    <w:rsid w:val="78096FFD"/>
    <w:rsid w:val="780A11FC"/>
    <w:rsid w:val="780A4A7F"/>
    <w:rsid w:val="780B6C7D"/>
    <w:rsid w:val="7811440A"/>
    <w:rsid w:val="78166313"/>
    <w:rsid w:val="781E371F"/>
    <w:rsid w:val="78206C22"/>
    <w:rsid w:val="78240EAC"/>
    <w:rsid w:val="782C2A35"/>
    <w:rsid w:val="782E39BA"/>
    <w:rsid w:val="782F143B"/>
    <w:rsid w:val="782F431C"/>
    <w:rsid w:val="78337E41"/>
    <w:rsid w:val="78353345"/>
    <w:rsid w:val="783E61D3"/>
    <w:rsid w:val="783F74D7"/>
    <w:rsid w:val="78417157"/>
    <w:rsid w:val="784E646D"/>
    <w:rsid w:val="784F7772"/>
    <w:rsid w:val="78524E73"/>
    <w:rsid w:val="78582600"/>
    <w:rsid w:val="78586D7C"/>
    <w:rsid w:val="7861548E"/>
    <w:rsid w:val="78646412"/>
    <w:rsid w:val="7868289A"/>
    <w:rsid w:val="7869031C"/>
    <w:rsid w:val="786E0F20"/>
    <w:rsid w:val="787231A9"/>
    <w:rsid w:val="787466AD"/>
    <w:rsid w:val="78747CA5"/>
    <w:rsid w:val="78761BB0"/>
    <w:rsid w:val="787B6037"/>
    <w:rsid w:val="787C3AB9"/>
    <w:rsid w:val="78810ADD"/>
    <w:rsid w:val="788A40D3"/>
    <w:rsid w:val="78905FDD"/>
    <w:rsid w:val="789607FB"/>
    <w:rsid w:val="78967EE6"/>
    <w:rsid w:val="789B656C"/>
    <w:rsid w:val="789C1DEF"/>
    <w:rsid w:val="789E74F1"/>
    <w:rsid w:val="78A33979"/>
    <w:rsid w:val="78A371FC"/>
    <w:rsid w:val="78AB0D85"/>
    <w:rsid w:val="78AC0EF3"/>
    <w:rsid w:val="78AC208A"/>
    <w:rsid w:val="78AD4288"/>
    <w:rsid w:val="78AE558D"/>
    <w:rsid w:val="78B02C8E"/>
    <w:rsid w:val="78B31A15"/>
    <w:rsid w:val="78B6041B"/>
    <w:rsid w:val="78B64B97"/>
    <w:rsid w:val="78B72619"/>
    <w:rsid w:val="78B95B1C"/>
    <w:rsid w:val="78BA359E"/>
    <w:rsid w:val="78BB101F"/>
    <w:rsid w:val="78C167AC"/>
    <w:rsid w:val="78C95DB6"/>
    <w:rsid w:val="78CC4B3D"/>
    <w:rsid w:val="78CC6D3B"/>
    <w:rsid w:val="78D16A46"/>
    <w:rsid w:val="78D20C44"/>
    <w:rsid w:val="78D244C8"/>
    <w:rsid w:val="78D93E53"/>
    <w:rsid w:val="78DF5D5C"/>
    <w:rsid w:val="78E421E4"/>
    <w:rsid w:val="78E74258"/>
    <w:rsid w:val="78EC78E8"/>
    <w:rsid w:val="78EE0575"/>
    <w:rsid w:val="78EF5FF6"/>
    <w:rsid w:val="78F227FE"/>
    <w:rsid w:val="78F45D01"/>
    <w:rsid w:val="78F53783"/>
    <w:rsid w:val="78F73403"/>
    <w:rsid w:val="78FB1E09"/>
    <w:rsid w:val="78FC788A"/>
    <w:rsid w:val="78FD530C"/>
    <w:rsid w:val="78FF4092"/>
    <w:rsid w:val="78FF6291"/>
    <w:rsid w:val="79017595"/>
    <w:rsid w:val="79076F20"/>
    <w:rsid w:val="790A4622"/>
    <w:rsid w:val="790C33A8"/>
    <w:rsid w:val="790D0E29"/>
    <w:rsid w:val="79113FAC"/>
    <w:rsid w:val="7915717A"/>
    <w:rsid w:val="79171739"/>
    <w:rsid w:val="79175EB6"/>
    <w:rsid w:val="791813B9"/>
    <w:rsid w:val="791C5BC1"/>
    <w:rsid w:val="791D5841"/>
    <w:rsid w:val="791E32C2"/>
    <w:rsid w:val="792067C5"/>
    <w:rsid w:val="792606CF"/>
    <w:rsid w:val="79263F52"/>
    <w:rsid w:val="792719D3"/>
    <w:rsid w:val="79291653"/>
    <w:rsid w:val="792A2958"/>
    <w:rsid w:val="793A736F"/>
    <w:rsid w:val="793E3EE5"/>
    <w:rsid w:val="79437F4F"/>
    <w:rsid w:val="79443502"/>
    <w:rsid w:val="794C090E"/>
    <w:rsid w:val="79501926"/>
    <w:rsid w:val="79554FB7"/>
    <w:rsid w:val="795766F4"/>
    <w:rsid w:val="795821A2"/>
    <w:rsid w:val="795B3127"/>
    <w:rsid w:val="795D662A"/>
    <w:rsid w:val="795E792F"/>
    <w:rsid w:val="796075AF"/>
    <w:rsid w:val="79653A37"/>
    <w:rsid w:val="796614B8"/>
    <w:rsid w:val="79664D3B"/>
    <w:rsid w:val="796727BD"/>
    <w:rsid w:val="796B33C1"/>
    <w:rsid w:val="796C6412"/>
    <w:rsid w:val="796D68C4"/>
    <w:rsid w:val="796E4346"/>
    <w:rsid w:val="79710B4E"/>
    <w:rsid w:val="797307CE"/>
    <w:rsid w:val="79741AD3"/>
    <w:rsid w:val="79784C56"/>
    <w:rsid w:val="797926D7"/>
    <w:rsid w:val="798058E5"/>
    <w:rsid w:val="79807AE3"/>
    <w:rsid w:val="79815591"/>
    <w:rsid w:val="798442EB"/>
    <w:rsid w:val="798464EA"/>
    <w:rsid w:val="798961F5"/>
    <w:rsid w:val="798C7179"/>
    <w:rsid w:val="798D6205"/>
    <w:rsid w:val="798F487B"/>
    <w:rsid w:val="79905B80"/>
    <w:rsid w:val="79913601"/>
    <w:rsid w:val="79921083"/>
    <w:rsid w:val="79932434"/>
    <w:rsid w:val="79944586"/>
    <w:rsid w:val="79952007"/>
    <w:rsid w:val="799A068D"/>
    <w:rsid w:val="799B610F"/>
    <w:rsid w:val="799D7414"/>
    <w:rsid w:val="79A00398"/>
    <w:rsid w:val="79A02597"/>
    <w:rsid w:val="79AB41AB"/>
    <w:rsid w:val="79AD59A6"/>
    <w:rsid w:val="79AE5130"/>
    <w:rsid w:val="79AF2BB1"/>
    <w:rsid w:val="79B23B36"/>
    <w:rsid w:val="79B54ABA"/>
    <w:rsid w:val="79B934C1"/>
    <w:rsid w:val="79BA69C4"/>
    <w:rsid w:val="79BE53CA"/>
    <w:rsid w:val="79BF33E8"/>
    <w:rsid w:val="79C066CF"/>
    <w:rsid w:val="79C1634F"/>
    <w:rsid w:val="79C27653"/>
    <w:rsid w:val="79C31852"/>
    <w:rsid w:val="79C472D3"/>
    <w:rsid w:val="79C627D6"/>
    <w:rsid w:val="79C6605A"/>
    <w:rsid w:val="79C85CD9"/>
    <w:rsid w:val="79CB6C5E"/>
    <w:rsid w:val="79CE7BE3"/>
    <w:rsid w:val="79D97279"/>
    <w:rsid w:val="79DB6EF8"/>
    <w:rsid w:val="79DC497A"/>
    <w:rsid w:val="79DE3700"/>
    <w:rsid w:val="79E03380"/>
    <w:rsid w:val="79E37B88"/>
    <w:rsid w:val="79E4560A"/>
    <w:rsid w:val="79E675CF"/>
    <w:rsid w:val="79E7658E"/>
    <w:rsid w:val="79E84010"/>
    <w:rsid w:val="79EC4C14"/>
    <w:rsid w:val="79F1109C"/>
    <w:rsid w:val="79F1491F"/>
    <w:rsid w:val="79F223A1"/>
    <w:rsid w:val="79F53325"/>
    <w:rsid w:val="79F65524"/>
    <w:rsid w:val="79F964A8"/>
    <w:rsid w:val="79FA3F2A"/>
    <w:rsid w:val="79FB522F"/>
    <w:rsid w:val="79FD0732"/>
    <w:rsid w:val="79FE61B3"/>
    <w:rsid w:val="7A16385A"/>
    <w:rsid w:val="7A1C5763"/>
    <w:rsid w:val="7A1F11F7"/>
    <w:rsid w:val="7A22766D"/>
    <w:rsid w:val="7A230972"/>
    <w:rsid w:val="7A2A1655"/>
    <w:rsid w:val="7A2A5D7E"/>
    <w:rsid w:val="7A2C1281"/>
    <w:rsid w:val="7A335389"/>
    <w:rsid w:val="7A34668D"/>
    <w:rsid w:val="7A377612"/>
    <w:rsid w:val="7A385094"/>
    <w:rsid w:val="7A3C3A9A"/>
    <w:rsid w:val="7A40469E"/>
    <w:rsid w:val="7A412120"/>
    <w:rsid w:val="7A423425"/>
    <w:rsid w:val="7A450B26"/>
    <w:rsid w:val="7A461E2B"/>
    <w:rsid w:val="7A4A160C"/>
    <w:rsid w:val="7A4A4FAE"/>
    <w:rsid w:val="7A4C04B1"/>
    <w:rsid w:val="7A4F4CB9"/>
    <w:rsid w:val="7A5223BA"/>
    <w:rsid w:val="7A566842"/>
    <w:rsid w:val="7A5742C4"/>
    <w:rsid w:val="7A607152"/>
    <w:rsid w:val="7A614BD3"/>
    <w:rsid w:val="7A6300D6"/>
    <w:rsid w:val="7A672360"/>
    <w:rsid w:val="7A68455E"/>
    <w:rsid w:val="7A687DE1"/>
    <w:rsid w:val="7A6A32E4"/>
    <w:rsid w:val="7A6B2F64"/>
    <w:rsid w:val="7A6E3EE9"/>
    <w:rsid w:val="7A6F196A"/>
    <w:rsid w:val="7A7C6A82"/>
    <w:rsid w:val="7A812F09"/>
    <w:rsid w:val="7A82098B"/>
    <w:rsid w:val="7A843E8E"/>
    <w:rsid w:val="7A851910"/>
    <w:rsid w:val="7A8D479E"/>
    <w:rsid w:val="7A8E221F"/>
    <w:rsid w:val="7A8F7CA1"/>
    <w:rsid w:val="7A903524"/>
    <w:rsid w:val="7A926A27"/>
    <w:rsid w:val="7A9366A7"/>
    <w:rsid w:val="7A970930"/>
    <w:rsid w:val="7A9750AD"/>
    <w:rsid w:val="7A982B2F"/>
    <w:rsid w:val="7A9F24BA"/>
    <w:rsid w:val="7AA2343E"/>
    <w:rsid w:val="7AA30EC0"/>
    <w:rsid w:val="7AA421C5"/>
    <w:rsid w:val="7AA43575"/>
    <w:rsid w:val="7AA443C3"/>
    <w:rsid w:val="7AAA40CE"/>
    <w:rsid w:val="7AAB3D4E"/>
    <w:rsid w:val="7AAB75D1"/>
    <w:rsid w:val="7AAC5052"/>
    <w:rsid w:val="7AAF5FD7"/>
    <w:rsid w:val="7AB03A59"/>
    <w:rsid w:val="7AB80E65"/>
    <w:rsid w:val="7ABB6566"/>
    <w:rsid w:val="7ABD74EB"/>
    <w:rsid w:val="7ABF29EE"/>
    <w:rsid w:val="7AC06271"/>
    <w:rsid w:val="7AC23973"/>
    <w:rsid w:val="7AC43368"/>
    <w:rsid w:val="7AC65BFC"/>
    <w:rsid w:val="7AC77DFB"/>
    <w:rsid w:val="7ACD1D04"/>
    <w:rsid w:val="7ACF0A8A"/>
    <w:rsid w:val="7AD3168F"/>
    <w:rsid w:val="7AD37490"/>
    <w:rsid w:val="7AD52994"/>
    <w:rsid w:val="7AD54B92"/>
    <w:rsid w:val="7AD83918"/>
    <w:rsid w:val="7AD9139A"/>
    <w:rsid w:val="7ADD5821"/>
    <w:rsid w:val="7ADF0D25"/>
    <w:rsid w:val="7AE534E4"/>
    <w:rsid w:val="7AEA6D39"/>
    <w:rsid w:val="7AEA70B6"/>
    <w:rsid w:val="7AF81C4F"/>
    <w:rsid w:val="7AF918CE"/>
    <w:rsid w:val="7AFB4DD2"/>
    <w:rsid w:val="7AFD3B58"/>
    <w:rsid w:val="7AFE15D9"/>
    <w:rsid w:val="7AFF37D8"/>
    <w:rsid w:val="7B070BE4"/>
    <w:rsid w:val="7B0E5FF1"/>
    <w:rsid w:val="7B1511FF"/>
    <w:rsid w:val="7B167B29"/>
    <w:rsid w:val="7B170E7E"/>
    <w:rsid w:val="7B182183"/>
    <w:rsid w:val="7B1C5306"/>
    <w:rsid w:val="7B1F1B0E"/>
    <w:rsid w:val="7B1F628B"/>
    <w:rsid w:val="7B215011"/>
    <w:rsid w:val="7B286B9A"/>
    <w:rsid w:val="7B2A209D"/>
    <w:rsid w:val="7B2C55A1"/>
    <w:rsid w:val="7B2F1799"/>
    <w:rsid w:val="7B3152AC"/>
    <w:rsid w:val="7B35042F"/>
    <w:rsid w:val="7B3A48B6"/>
    <w:rsid w:val="7B3E6B40"/>
    <w:rsid w:val="7B427D7A"/>
    <w:rsid w:val="7B4619CE"/>
    <w:rsid w:val="7B47340A"/>
    <w:rsid w:val="7B4B5E55"/>
    <w:rsid w:val="7B5022DD"/>
    <w:rsid w:val="7B5022EF"/>
    <w:rsid w:val="7B533262"/>
    <w:rsid w:val="7B540CE3"/>
    <w:rsid w:val="7B551FE8"/>
    <w:rsid w:val="7B556765"/>
    <w:rsid w:val="7B567A6A"/>
    <w:rsid w:val="7B571C68"/>
    <w:rsid w:val="7B5B3EF1"/>
    <w:rsid w:val="7B5C3B71"/>
    <w:rsid w:val="7B600379"/>
    <w:rsid w:val="7B6312FE"/>
    <w:rsid w:val="7B65146E"/>
    <w:rsid w:val="7B664481"/>
    <w:rsid w:val="7B6A2E87"/>
    <w:rsid w:val="7B6C638A"/>
    <w:rsid w:val="7B6F2B92"/>
    <w:rsid w:val="7B701708"/>
    <w:rsid w:val="7B704D90"/>
    <w:rsid w:val="7B720293"/>
    <w:rsid w:val="7B731598"/>
    <w:rsid w:val="7B7F75A9"/>
    <w:rsid w:val="7B815D95"/>
    <w:rsid w:val="7B823DB1"/>
    <w:rsid w:val="7B835FAF"/>
    <w:rsid w:val="7B8472B4"/>
    <w:rsid w:val="7B88353D"/>
    <w:rsid w:val="7B885CBA"/>
    <w:rsid w:val="7B89373C"/>
    <w:rsid w:val="7B897EB9"/>
    <w:rsid w:val="7B8D2142"/>
    <w:rsid w:val="7B8E7BC4"/>
    <w:rsid w:val="7B8F5645"/>
    <w:rsid w:val="7B9207C8"/>
    <w:rsid w:val="7B93624A"/>
    <w:rsid w:val="7B943CCB"/>
    <w:rsid w:val="7B954FD0"/>
    <w:rsid w:val="7B9939D6"/>
    <w:rsid w:val="7B9B6ED9"/>
    <w:rsid w:val="7B9C10D8"/>
    <w:rsid w:val="7B9C495B"/>
    <w:rsid w:val="7B9F58E0"/>
    <w:rsid w:val="7BA22FE1"/>
    <w:rsid w:val="7BA26864"/>
    <w:rsid w:val="7BA72CEC"/>
    <w:rsid w:val="7BBC2C91"/>
    <w:rsid w:val="7BC21317"/>
    <w:rsid w:val="7BC25D04"/>
    <w:rsid w:val="7BC5229C"/>
    <w:rsid w:val="7BC6579F"/>
    <w:rsid w:val="7BC71022"/>
    <w:rsid w:val="7BCB7A29"/>
    <w:rsid w:val="7BCD512A"/>
    <w:rsid w:val="7BCF062D"/>
    <w:rsid w:val="7BCF76DB"/>
    <w:rsid w:val="7BD060AF"/>
    <w:rsid w:val="7BD24E35"/>
    <w:rsid w:val="7BD53ACF"/>
    <w:rsid w:val="7BD6383B"/>
    <w:rsid w:val="7BD834BB"/>
    <w:rsid w:val="7BD863FC"/>
    <w:rsid w:val="7BD96F9B"/>
    <w:rsid w:val="7BE06349"/>
    <w:rsid w:val="7BE2184C"/>
    <w:rsid w:val="7BE505D2"/>
    <w:rsid w:val="7BE71557"/>
    <w:rsid w:val="7BE94A5A"/>
    <w:rsid w:val="7BEE0EE2"/>
    <w:rsid w:val="7BEF6963"/>
    <w:rsid w:val="7BF00B62"/>
    <w:rsid w:val="7BF24065"/>
    <w:rsid w:val="7BF662EE"/>
    <w:rsid w:val="7BFB2776"/>
    <w:rsid w:val="7C01687E"/>
    <w:rsid w:val="7C070787"/>
    <w:rsid w:val="7C12239B"/>
    <w:rsid w:val="7C191347"/>
    <w:rsid w:val="7C1F16B1"/>
    <w:rsid w:val="7C225EB9"/>
    <w:rsid w:val="7C2535BA"/>
    <w:rsid w:val="7C2648BF"/>
    <w:rsid w:val="7C28453F"/>
    <w:rsid w:val="7C2A2BBD"/>
    <w:rsid w:val="7C2C67C8"/>
    <w:rsid w:val="7C2E1CCB"/>
    <w:rsid w:val="7C2E5873"/>
    <w:rsid w:val="7C3073CD"/>
    <w:rsid w:val="7C320365"/>
    <w:rsid w:val="7C353855"/>
    <w:rsid w:val="7C3847D9"/>
    <w:rsid w:val="7C3A7CDC"/>
    <w:rsid w:val="7C3B7086"/>
    <w:rsid w:val="7C4518F1"/>
    <w:rsid w:val="7C467372"/>
    <w:rsid w:val="7C4B59F8"/>
    <w:rsid w:val="7C4F7C82"/>
    <w:rsid w:val="7C532E05"/>
    <w:rsid w:val="7C5A278F"/>
    <w:rsid w:val="7C5E6C17"/>
    <w:rsid w:val="7C602892"/>
    <w:rsid w:val="7C62059B"/>
    <w:rsid w:val="7C645384"/>
    <w:rsid w:val="7C687527"/>
    <w:rsid w:val="7C6C17B0"/>
    <w:rsid w:val="7C6D7232"/>
    <w:rsid w:val="7C6E1430"/>
    <w:rsid w:val="7C7001B6"/>
    <w:rsid w:val="7C715C38"/>
    <w:rsid w:val="7C772DC5"/>
    <w:rsid w:val="7C777B41"/>
    <w:rsid w:val="7C793044"/>
    <w:rsid w:val="7C7B6547"/>
    <w:rsid w:val="7C7C3FC9"/>
    <w:rsid w:val="7C8554FF"/>
    <w:rsid w:val="7C86235A"/>
    <w:rsid w:val="7C877DDC"/>
    <w:rsid w:val="7C8932DF"/>
    <w:rsid w:val="7C8B1F44"/>
    <w:rsid w:val="7C8B2065"/>
    <w:rsid w:val="7C8C2CA7"/>
    <w:rsid w:val="7C8C7AE7"/>
    <w:rsid w:val="7C8D5568"/>
    <w:rsid w:val="7C902C69"/>
    <w:rsid w:val="7C913F6E"/>
    <w:rsid w:val="7C9219F0"/>
    <w:rsid w:val="7C9378B1"/>
    <w:rsid w:val="7C9603F6"/>
    <w:rsid w:val="7C975E78"/>
    <w:rsid w:val="7C985AF7"/>
    <w:rsid w:val="7C99137B"/>
    <w:rsid w:val="7C993579"/>
    <w:rsid w:val="7C9B487E"/>
    <w:rsid w:val="7C9F0D06"/>
    <w:rsid w:val="7CA33E88"/>
    <w:rsid w:val="7CA33F3E"/>
    <w:rsid w:val="7CA60690"/>
    <w:rsid w:val="7CA7288F"/>
    <w:rsid w:val="7CA915F3"/>
    <w:rsid w:val="7CA91615"/>
    <w:rsid w:val="7CA95D92"/>
    <w:rsid w:val="7CAA7097"/>
    <w:rsid w:val="7CAD001B"/>
    <w:rsid w:val="7CB16A21"/>
    <w:rsid w:val="7CB26CCA"/>
    <w:rsid w:val="7CB479A6"/>
    <w:rsid w:val="7CB7092B"/>
    <w:rsid w:val="7CB83E2E"/>
    <w:rsid w:val="7CBA7331"/>
    <w:rsid w:val="7CBC6FB1"/>
    <w:rsid w:val="7CBD02B6"/>
    <w:rsid w:val="7CBE5D37"/>
    <w:rsid w:val="7CC13438"/>
    <w:rsid w:val="7CC16CBC"/>
    <w:rsid w:val="7CC51E3F"/>
    <w:rsid w:val="7CC556C2"/>
    <w:rsid w:val="7CC7600D"/>
    <w:rsid w:val="7CCC504D"/>
    <w:rsid w:val="7CCD2ACE"/>
    <w:rsid w:val="7CD014D5"/>
    <w:rsid w:val="7CD21154"/>
    <w:rsid w:val="7CD633DE"/>
    <w:rsid w:val="7CD868E1"/>
    <w:rsid w:val="7CD93074"/>
    <w:rsid w:val="7CDC52E7"/>
    <w:rsid w:val="7CDE07EA"/>
    <w:rsid w:val="7CE86B7B"/>
    <w:rsid w:val="7CEF1D89"/>
    <w:rsid w:val="7CEF4308"/>
    <w:rsid w:val="7CF46211"/>
    <w:rsid w:val="7CF65E91"/>
    <w:rsid w:val="7CF81394"/>
    <w:rsid w:val="7CF92699"/>
    <w:rsid w:val="7CF96E16"/>
    <w:rsid w:val="7CFA3BCB"/>
    <w:rsid w:val="7CFB2319"/>
    <w:rsid w:val="7CFB5B9C"/>
    <w:rsid w:val="7CFF45A2"/>
    <w:rsid w:val="7D002024"/>
    <w:rsid w:val="7D011CA4"/>
    <w:rsid w:val="7D027725"/>
    <w:rsid w:val="7D073BAD"/>
    <w:rsid w:val="7D087430"/>
    <w:rsid w:val="7D092933"/>
    <w:rsid w:val="7D096B1B"/>
    <w:rsid w:val="7D0F483D"/>
    <w:rsid w:val="7D1022BE"/>
    <w:rsid w:val="7D106A3B"/>
    <w:rsid w:val="7D145441"/>
    <w:rsid w:val="7D171C49"/>
    <w:rsid w:val="7D1818C9"/>
    <w:rsid w:val="7D2221D8"/>
    <w:rsid w:val="7D2334DD"/>
    <w:rsid w:val="7D264462"/>
    <w:rsid w:val="7D2840E2"/>
    <w:rsid w:val="7D2B08E9"/>
    <w:rsid w:val="7D2D0569"/>
    <w:rsid w:val="7D2F3A6C"/>
    <w:rsid w:val="7D304D71"/>
    <w:rsid w:val="7D3149F1"/>
    <w:rsid w:val="7D360E79"/>
    <w:rsid w:val="7D3A787F"/>
    <w:rsid w:val="7D3D4087"/>
    <w:rsid w:val="7D42050F"/>
    <w:rsid w:val="7D497E9A"/>
    <w:rsid w:val="7D512D27"/>
    <w:rsid w:val="7D53622B"/>
    <w:rsid w:val="7D5826B2"/>
    <w:rsid w:val="7D5A5BB5"/>
    <w:rsid w:val="7D5C493C"/>
    <w:rsid w:val="7D5D6B3A"/>
    <w:rsid w:val="7D5E7E3F"/>
    <w:rsid w:val="7D5F58C0"/>
    <w:rsid w:val="7D653F46"/>
    <w:rsid w:val="7D6619C8"/>
    <w:rsid w:val="7D7035DC"/>
    <w:rsid w:val="7D705B5B"/>
    <w:rsid w:val="7D730CDE"/>
    <w:rsid w:val="7D772F67"/>
    <w:rsid w:val="7D7C3B6C"/>
    <w:rsid w:val="7D7E28F2"/>
    <w:rsid w:val="7D7E706F"/>
    <w:rsid w:val="7D8212F8"/>
    <w:rsid w:val="7D8447FB"/>
    <w:rsid w:val="7D8D1888"/>
    <w:rsid w:val="7D8D510B"/>
    <w:rsid w:val="7D921593"/>
    <w:rsid w:val="7D941212"/>
    <w:rsid w:val="7D967F99"/>
    <w:rsid w:val="7DA75CB5"/>
    <w:rsid w:val="7DB00B43"/>
    <w:rsid w:val="7DB47549"/>
    <w:rsid w:val="7DBC01D8"/>
    <w:rsid w:val="7DBD7E58"/>
    <w:rsid w:val="7DC14660"/>
    <w:rsid w:val="7DC1685E"/>
    <w:rsid w:val="7DC31D62"/>
    <w:rsid w:val="7DC3726C"/>
    <w:rsid w:val="7DC62CE6"/>
    <w:rsid w:val="7DC73FEB"/>
    <w:rsid w:val="7DC81A6D"/>
    <w:rsid w:val="7DCC5F8D"/>
    <w:rsid w:val="7DCE00F3"/>
    <w:rsid w:val="7DD06E79"/>
    <w:rsid w:val="7DD4587F"/>
    <w:rsid w:val="7DD60D82"/>
    <w:rsid w:val="7DD62F81"/>
    <w:rsid w:val="7DD86484"/>
    <w:rsid w:val="7DD93F05"/>
    <w:rsid w:val="7DDA1987"/>
    <w:rsid w:val="7DDB10A1"/>
    <w:rsid w:val="7DDF1692"/>
    <w:rsid w:val="7DE34815"/>
    <w:rsid w:val="7DEE6429"/>
    <w:rsid w:val="7DF03B2A"/>
    <w:rsid w:val="7DF115AC"/>
    <w:rsid w:val="7DF22173"/>
    <w:rsid w:val="7DF847BA"/>
    <w:rsid w:val="7DFA443A"/>
    <w:rsid w:val="7DFB573F"/>
    <w:rsid w:val="7DFC1BF7"/>
    <w:rsid w:val="7E021846"/>
    <w:rsid w:val="7E0272C8"/>
    <w:rsid w:val="7E0427CB"/>
    <w:rsid w:val="7E04739F"/>
    <w:rsid w:val="7E060918"/>
    <w:rsid w:val="7E0D0EDC"/>
    <w:rsid w:val="7E1178E2"/>
    <w:rsid w:val="7E125364"/>
    <w:rsid w:val="7E1A78D3"/>
    <w:rsid w:val="7E1B01F2"/>
    <w:rsid w:val="7E207EFD"/>
    <w:rsid w:val="7E227B7D"/>
    <w:rsid w:val="7E233080"/>
    <w:rsid w:val="7E246903"/>
    <w:rsid w:val="7E264004"/>
    <w:rsid w:val="7E277888"/>
    <w:rsid w:val="7E285309"/>
    <w:rsid w:val="7E2A080C"/>
    <w:rsid w:val="7E2A628E"/>
    <w:rsid w:val="7E2B048C"/>
    <w:rsid w:val="7E2C1791"/>
    <w:rsid w:val="7E300197"/>
    <w:rsid w:val="7E304914"/>
    <w:rsid w:val="7E3643BE"/>
    <w:rsid w:val="7E3B6528"/>
    <w:rsid w:val="7E3D1A2B"/>
    <w:rsid w:val="7E423935"/>
    <w:rsid w:val="7E4313B6"/>
    <w:rsid w:val="7E435B33"/>
    <w:rsid w:val="7E4A54BE"/>
    <w:rsid w:val="7E4D4AB6"/>
    <w:rsid w:val="7E4D6442"/>
    <w:rsid w:val="7E502C4A"/>
    <w:rsid w:val="7E5228CA"/>
    <w:rsid w:val="7E535DCD"/>
    <w:rsid w:val="7E564B54"/>
    <w:rsid w:val="7E582255"/>
    <w:rsid w:val="7E595AD8"/>
    <w:rsid w:val="7E5A355A"/>
    <w:rsid w:val="7E5A648D"/>
    <w:rsid w:val="7E5C0C5B"/>
    <w:rsid w:val="7E5E415E"/>
    <w:rsid w:val="7E607661"/>
    <w:rsid w:val="7E6150E3"/>
    <w:rsid w:val="7E633E69"/>
    <w:rsid w:val="7E653AE9"/>
    <w:rsid w:val="7E672870"/>
    <w:rsid w:val="7E6B3474"/>
    <w:rsid w:val="7E6F7C7C"/>
    <w:rsid w:val="7E7056FE"/>
    <w:rsid w:val="7E736682"/>
    <w:rsid w:val="7E741B85"/>
    <w:rsid w:val="7E765088"/>
    <w:rsid w:val="7E805998"/>
    <w:rsid w:val="7E851E20"/>
    <w:rsid w:val="7E891395"/>
    <w:rsid w:val="7E8B17AA"/>
    <w:rsid w:val="7E8C502E"/>
    <w:rsid w:val="7E8D2AAF"/>
    <w:rsid w:val="7E8E0531"/>
    <w:rsid w:val="7E8F5FB2"/>
    <w:rsid w:val="7E970E40"/>
    <w:rsid w:val="7E9C1A45"/>
    <w:rsid w:val="7E9E4F48"/>
    <w:rsid w:val="7E9F29C9"/>
    <w:rsid w:val="7EA0044B"/>
    <w:rsid w:val="7EAC1CDF"/>
    <w:rsid w:val="7EB34EED"/>
    <w:rsid w:val="7EB470EC"/>
    <w:rsid w:val="7EB503F0"/>
    <w:rsid w:val="7EB54B6D"/>
    <w:rsid w:val="7EB81375"/>
    <w:rsid w:val="7EB85AF2"/>
    <w:rsid w:val="7EBC7D7B"/>
    <w:rsid w:val="7EBF0D00"/>
    <w:rsid w:val="7EC31904"/>
    <w:rsid w:val="7EC35188"/>
    <w:rsid w:val="7EC42C09"/>
    <w:rsid w:val="7ECA4B12"/>
    <w:rsid w:val="7ECB6D11"/>
    <w:rsid w:val="7ED72300"/>
    <w:rsid w:val="7EE221B9"/>
    <w:rsid w:val="7EE91B44"/>
    <w:rsid w:val="7EED054A"/>
    <w:rsid w:val="7EEF3A4D"/>
    <w:rsid w:val="7EEF4135"/>
    <w:rsid w:val="7EF04D52"/>
    <w:rsid w:val="7EF249D2"/>
    <w:rsid w:val="7EF66C5B"/>
    <w:rsid w:val="7EF746DD"/>
    <w:rsid w:val="7EFA5662"/>
    <w:rsid w:val="7EFE6266"/>
    <w:rsid w:val="7F012A6E"/>
    <w:rsid w:val="7F0204F0"/>
    <w:rsid w:val="7F024C6C"/>
    <w:rsid w:val="7F066EF6"/>
    <w:rsid w:val="7F0710F4"/>
    <w:rsid w:val="7F0823F9"/>
    <w:rsid w:val="7F0945F7"/>
    <w:rsid w:val="7F0A2079"/>
    <w:rsid w:val="7F0B0A5C"/>
    <w:rsid w:val="7F0E29B0"/>
    <w:rsid w:val="7F115287"/>
    <w:rsid w:val="7F182693"/>
    <w:rsid w:val="7F186E10"/>
    <w:rsid w:val="7F1B3618"/>
    <w:rsid w:val="7F20421C"/>
    <w:rsid w:val="7F2619A9"/>
    <w:rsid w:val="7F271629"/>
    <w:rsid w:val="7F27742A"/>
    <w:rsid w:val="7F29292E"/>
    <w:rsid w:val="7F2D6DB5"/>
    <w:rsid w:val="7F2F22B8"/>
    <w:rsid w:val="7F361C43"/>
    <w:rsid w:val="7F3A0649"/>
    <w:rsid w:val="7F3C3B4D"/>
    <w:rsid w:val="7F440F59"/>
    <w:rsid w:val="7F47795F"/>
    <w:rsid w:val="7F4D1868"/>
    <w:rsid w:val="7F4F4D6C"/>
    <w:rsid w:val="7F5027ED"/>
    <w:rsid w:val="7F51026F"/>
    <w:rsid w:val="7F525CF0"/>
    <w:rsid w:val="7F533772"/>
    <w:rsid w:val="7F5411F3"/>
    <w:rsid w:val="7F5A30FD"/>
    <w:rsid w:val="7F5B4401"/>
    <w:rsid w:val="7F5C1E83"/>
    <w:rsid w:val="7F5D1B03"/>
    <w:rsid w:val="7F5D4E94"/>
    <w:rsid w:val="7F631975"/>
    <w:rsid w:val="7F64728F"/>
    <w:rsid w:val="7F656F0F"/>
    <w:rsid w:val="7F695915"/>
    <w:rsid w:val="7F6C689A"/>
    <w:rsid w:val="7F6D7B9F"/>
    <w:rsid w:val="7F7052A0"/>
    <w:rsid w:val="7F712D22"/>
    <w:rsid w:val="7F7165A5"/>
    <w:rsid w:val="7F731AA8"/>
    <w:rsid w:val="7F754FAB"/>
    <w:rsid w:val="7F7571AA"/>
    <w:rsid w:val="7F7650A9"/>
    <w:rsid w:val="7F770242"/>
    <w:rsid w:val="7F780C1C"/>
    <w:rsid w:val="7F874EC5"/>
    <w:rsid w:val="7F8B6823"/>
    <w:rsid w:val="7F8B714F"/>
    <w:rsid w:val="7F913256"/>
    <w:rsid w:val="7F9441DB"/>
    <w:rsid w:val="7F9554E0"/>
    <w:rsid w:val="7F991773"/>
    <w:rsid w:val="7F9A60E4"/>
    <w:rsid w:val="7F9C15E8"/>
    <w:rsid w:val="7F9C4E6B"/>
    <w:rsid w:val="7F9D28EC"/>
    <w:rsid w:val="7F9D7069"/>
    <w:rsid w:val="7F9F5DEF"/>
    <w:rsid w:val="7FA6577A"/>
    <w:rsid w:val="7FA95261"/>
    <w:rsid w:val="7FAB1C02"/>
    <w:rsid w:val="7FB34A90"/>
    <w:rsid w:val="7FB57F93"/>
    <w:rsid w:val="7FBD3842"/>
    <w:rsid w:val="7FBE43E0"/>
    <w:rsid w:val="7FC13DA6"/>
    <w:rsid w:val="7FC83CA0"/>
    <w:rsid w:val="7FCD343C"/>
    <w:rsid w:val="7FCE30BB"/>
    <w:rsid w:val="7FD14040"/>
    <w:rsid w:val="7FD25345"/>
    <w:rsid w:val="7FD717CD"/>
    <w:rsid w:val="7FDA6ECE"/>
    <w:rsid w:val="7FE377DD"/>
    <w:rsid w:val="7FE761E4"/>
    <w:rsid w:val="7FE93C57"/>
    <w:rsid w:val="7FED00ED"/>
    <w:rsid w:val="7FEF0A25"/>
    <w:rsid w:val="7FF24575"/>
    <w:rsid w:val="7FF97783"/>
    <w:rsid w:val="7FFA5204"/>
    <w:rsid w:val="7FFB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52C0176-0DE7-45CB-B937-5AA0CB11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uiPriority="0"/>
    <w:lsdException w:name="annotation text" w:semiHidden="1" w:unhideWhenUsed="1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semiHidden="1" w:unhideWhenUsed="1"/>
    <w:lsdException w:name="line number" w:uiPriority="0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iPriority="0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/>
    <w:lsdException w:name="Body Text" w:uiPriority="0"/>
    <w:lsdException w:name="Body Text Indent" w:semiHidden="1" w:unhideWhenUsed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ind w:firstLineChars="200" w:firstLine="880"/>
    </w:pPr>
    <w:rPr>
      <w:rFonts w:cs="宋体"/>
      <w:sz w:val="28"/>
    </w:rPr>
  </w:style>
  <w:style w:type="paragraph" w:styleId="1">
    <w:name w:val="heading 1"/>
    <w:basedOn w:val="a1"/>
    <w:next w:val="a1"/>
    <w:qFormat/>
    <w:pPr>
      <w:keepNext/>
      <w:keepLines/>
      <w:numPr>
        <w:numId w:val="1"/>
      </w:numPr>
      <w:tabs>
        <w:tab w:val="left" w:pos="0"/>
      </w:tabs>
      <w:spacing w:before="340" w:after="330" w:line="576" w:lineRule="auto"/>
      <w:ind w:left="0"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qFormat/>
    <w:pPr>
      <w:keepNext/>
      <w:keepLines/>
      <w:numPr>
        <w:ilvl w:val="1"/>
        <w:numId w:val="2"/>
      </w:numPr>
      <w:tabs>
        <w:tab w:val="left" w:pos="567"/>
      </w:tabs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tabs>
        <w:tab w:val="left" w:pos="709"/>
      </w:tabs>
      <w:spacing w:before="260" w:after="260" w:line="413" w:lineRule="auto"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Char">
    <w:name w:val="标题 Char"/>
    <w:link w:val="a5"/>
    <w:rsid w:val="000C2C39"/>
    <w:rPr>
      <w:rFonts w:ascii="Arial" w:hAnsi="Arial" w:cs="宋体"/>
      <w:b/>
      <w:sz w:val="52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Char0">
    <w:name w:val="语法格式 Char"/>
    <w:link w:val="a7"/>
    <w:rPr>
      <w:rFonts w:eastAsia="宋体"/>
      <w:b w:val="0"/>
      <w:color w:val="3366FF"/>
      <w:sz w:val="28"/>
    </w:rPr>
  </w:style>
  <w:style w:type="character" w:customStyle="1" w:styleId="858D7CFB-ED40-4347-BF05-701D383B685F">
    <w:name w:val="多学一招脚下留心内容{858D7CFB-ED40-4347-BF05-701D383B685F}"/>
    <w:link w:val="a8"/>
    <w:rPr>
      <w:rFonts w:ascii="楷体_GB2312" w:eastAsia="楷体_GB2312" w:hAnsi="楷体_GB2312"/>
      <w:sz w:val="24"/>
    </w:rPr>
  </w:style>
  <w:style w:type="character" w:customStyle="1" w:styleId="Char1">
    <w:name w:val="多学一招、脚下留心字体 Char"/>
    <w:link w:val="a9"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paragraph" w:styleId="9">
    <w:name w:val="toc 9"/>
    <w:basedOn w:val="a1"/>
    <w:next w:val="a1"/>
    <w:uiPriority w:val="39"/>
    <w:unhideWhenUsed/>
    <w:pPr>
      <w:ind w:leftChars="1600" w:left="3360"/>
    </w:pPr>
  </w:style>
  <w:style w:type="paragraph" w:styleId="5">
    <w:name w:val="toc 5"/>
    <w:basedOn w:val="a1"/>
    <w:next w:val="a1"/>
    <w:uiPriority w:val="39"/>
    <w:unhideWhenUsed/>
    <w:pPr>
      <w:ind w:leftChars="800" w:left="1680"/>
    </w:pPr>
  </w:style>
  <w:style w:type="paragraph" w:styleId="aa">
    <w:name w:val="footer"/>
    <w:basedOn w:val="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6">
    <w:name w:val="toc 6"/>
    <w:basedOn w:val="a1"/>
    <w:next w:val="a1"/>
    <w:uiPriority w:val="39"/>
    <w:unhideWhenUsed/>
    <w:pPr>
      <w:ind w:leftChars="1000" w:left="2100"/>
    </w:pPr>
  </w:style>
  <w:style w:type="paragraph" w:styleId="10">
    <w:name w:val="toc 1"/>
    <w:basedOn w:val="a1"/>
    <w:next w:val="a1"/>
    <w:uiPriority w:val="39"/>
    <w:unhideWhenUsed/>
  </w:style>
  <w:style w:type="paragraph" w:styleId="30">
    <w:name w:val="toc 3"/>
    <w:basedOn w:val="a1"/>
    <w:next w:val="a1"/>
    <w:uiPriority w:val="39"/>
    <w:unhideWhenUsed/>
    <w:pPr>
      <w:ind w:leftChars="400" w:left="840"/>
    </w:pPr>
  </w:style>
  <w:style w:type="paragraph" w:styleId="8">
    <w:name w:val="toc 8"/>
    <w:basedOn w:val="a1"/>
    <w:next w:val="a1"/>
    <w:uiPriority w:val="39"/>
    <w:unhideWhenUsed/>
    <w:pPr>
      <w:ind w:leftChars="1400" w:left="2940"/>
    </w:pPr>
  </w:style>
  <w:style w:type="paragraph" w:styleId="20">
    <w:name w:val="toc 2"/>
    <w:basedOn w:val="a1"/>
    <w:next w:val="a1"/>
    <w:uiPriority w:val="39"/>
    <w:unhideWhenUsed/>
    <w:pPr>
      <w:ind w:leftChars="200" w:left="420"/>
    </w:pPr>
  </w:style>
  <w:style w:type="paragraph" w:styleId="4">
    <w:name w:val="toc 4"/>
    <w:basedOn w:val="a1"/>
    <w:next w:val="a1"/>
    <w:uiPriority w:val="39"/>
    <w:unhideWhenUsed/>
    <w:pPr>
      <w:ind w:leftChars="600" w:left="1260"/>
    </w:pPr>
  </w:style>
  <w:style w:type="paragraph" w:styleId="ab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7"/>
    <w:basedOn w:val="a1"/>
    <w:next w:val="a1"/>
    <w:uiPriority w:val="39"/>
    <w:unhideWhenUsed/>
    <w:pPr>
      <w:ind w:leftChars="1200" w:left="2520"/>
    </w:pPr>
  </w:style>
  <w:style w:type="paragraph" w:styleId="a5">
    <w:name w:val="Title"/>
    <w:basedOn w:val="a1"/>
    <w:link w:val="Char"/>
    <w:qFormat/>
    <w:rsid w:val="000C2C39"/>
    <w:pPr>
      <w:spacing w:before="240" w:after="60"/>
      <w:jc w:val="center"/>
      <w:outlineLvl w:val="0"/>
    </w:pPr>
    <w:rPr>
      <w:rFonts w:ascii="Arial" w:hAnsi="Arial"/>
      <w:b/>
      <w:sz w:val="52"/>
    </w:rPr>
  </w:style>
  <w:style w:type="paragraph" w:styleId="ac">
    <w:name w:val="Normal (Web)"/>
    <w:basedOn w:val="a1"/>
    <w:uiPriority w:val="99"/>
    <w:unhideWhenUsed/>
    <w:pPr>
      <w:spacing w:before="100" w:beforeAutospacing="1" w:after="100" w:afterAutospacing="1"/>
    </w:pPr>
    <w:rPr>
      <w:sz w:val="24"/>
    </w:rPr>
  </w:style>
  <w:style w:type="paragraph" w:customStyle="1" w:styleId="ad">
    <w:name w:val="例程代码（无行号）"/>
    <w:basedOn w:val="a1"/>
    <w:rsid w:val="00F47607"/>
    <w:pPr>
      <w:pBdr>
        <w:top w:val="dashSmallGap" w:sz="4" w:space="2" w:color="3382AD"/>
        <w:left w:val="dashSmallGap" w:sz="4" w:space="4" w:color="3382AD"/>
        <w:bottom w:val="dashSmallGap" w:sz="4" w:space="2" w:color="3382AD"/>
        <w:right w:val="dashSmallGap" w:sz="4" w:space="4" w:color="3382AD"/>
      </w:pBdr>
      <w:shd w:val="clear" w:color="auto" w:fill="F0F7FD"/>
      <w:ind w:firstLine="420"/>
    </w:pPr>
    <w:rPr>
      <w:rFonts w:ascii="Courier New" w:hAnsi="Courier New"/>
      <w:color w:val="3382AD"/>
      <w:sz w:val="21"/>
      <w:szCs w:val="18"/>
      <w:shd w:val="clear" w:color="auto" w:fill="E0E0E0"/>
    </w:rPr>
  </w:style>
  <w:style w:type="paragraph" w:customStyle="1" w:styleId="a9">
    <w:name w:val="多学一招、脚下留心字体"/>
    <w:basedOn w:val="a1"/>
    <w:link w:val="Char1"/>
    <w:rPr>
      <w:rFonts w:ascii="楷体_GB2312" w:eastAsia="楷体_GB2312" w:hAnsi="楷体_GB2312"/>
      <w:b/>
      <w:kern w:val="2"/>
      <w:szCs w:val="24"/>
    </w:rPr>
  </w:style>
  <w:style w:type="paragraph" w:customStyle="1" w:styleId="a">
    <w:name w:val="例程代码（带行号）"/>
    <w:basedOn w:val="a1"/>
    <w:rsid w:val="00044EF6"/>
    <w:pPr>
      <w:numPr>
        <w:numId w:val="5"/>
      </w:numPr>
      <w:pBdr>
        <w:top w:val="dashSmallGap" w:sz="4" w:space="3" w:color="3382AD"/>
        <w:left w:val="dashSmallGap" w:sz="4" w:space="4" w:color="3382AD"/>
        <w:bottom w:val="dashSmallGap" w:sz="4" w:space="3" w:color="3382AD"/>
        <w:right w:val="dashSmallGap" w:sz="4" w:space="4" w:color="3382AD"/>
      </w:pBdr>
      <w:shd w:val="clear" w:color="auto" w:fill="F0F7FD"/>
      <w:tabs>
        <w:tab w:val="left" w:pos="0"/>
      </w:tabs>
      <w:ind w:firstLine="560"/>
    </w:pPr>
    <w:rPr>
      <w:rFonts w:ascii="MingLiU" w:hAnsi="MingLiU"/>
      <w:color w:val="3382AD"/>
      <w:sz w:val="21"/>
      <w:szCs w:val="18"/>
      <w:shd w:val="clear" w:color="auto" w:fill="E0E0E0"/>
    </w:rPr>
  </w:style>
  <w:style w:type="paragraph" w:customStyle="1" w:styleId="ae">
    <w:name w:val="三级标题"/>
    <w:basedOn w:val="3"/>
    <w:pPr>
      <w:tabs>
        <w:tab w:val="clear" w:pos="709"/>
      </w:tabs>
    </w:pPr>
  </w:style>
  <w:style w:type="paragraph" w:customStyle="1" w:styleId="a7">
    <w:name w:val="语法格式"/>
    <w:basedOn w:val="a1"/>
    <w:next w:val="a1"/>
    <w:link w:val="Char0"/>
    <w:pPr>
      <w:pBdr>
        <w:top w:val="dotDash" w:sz="4" w:space="1" w:color="99CC00"/>
        <w:left w:val="dotDash" w:sz="4" w:space="4" w:color="99CC00"/>
        <w:bottom w:val="dotDash" w:sz="4" w:space="1" w:color="99CC00"/>
        <w:right w:val="dotDash" w:sz="4" w:space="4" w:color="99CC00"/>
      </w:pBdr>
      <w:shd w:val="clear" w:color="auto" w:fill="EBFFEE"/>
      <w:tabs>
        <w:tab w:val="left" w:pos="0"/>
      </w:tabs>
      <w:ind w:firstLineChars="0" w:firstLine="420"/>
    </w:pPr>
    <w:rPr>
      <w:color w:val="3366FF"/>
    </w:rPr>
  </w:style>
  <w:style w:type="paragraph" w:customStyle="1" w:styleId="af">
    <w:name w:val="图片"/>
    <w:basedOn w:val="a1"/>
    <w:pPr>
      <w:jc w:val="center"/>
    </w:pPr>
  </w:style>
  <w:style w:type="paragraph" w:customStyle="1" w:styleId="af0">
    <w:name w:val="二级标题"/>
    <w:basedOn w:val="2"/>
    <w:rPr>
      <w:rFonts w:eastAsia="楷体_GB2312"/>
      <w:szCs w:val="20"/>
    </w:rPr>
  </w:style>
  <w:style w:type="paragraph" w:customStyle="1" w:styleId="a0">
    <w:name w:val="本章重点（内容）"/>
    <w:basedOn w:val="a1"/>
    <w:rsid w:val="00044EF6"/>
    <w:pPr>
      <w:numPr>
        <w:numId w:val="6"/>
      </w:numPr>
      <w:tabs>
        <w:tab w:val="left" w:pos="840"/>
      </w:tabs>
    </w:pPr>
    <w:rPr>
      <w:rFonts w:ascii="黑体" w:eastAsia="黑体" w:hAnsi="黑体"/>
      <w:b/>
      <w:color w:val="C7254E"/>
      <w:szCs w:val="28"/>
    </w:rPr>
  </w:style>
  <w:style w:type="paragraph" w:customStyle="1" w:styleId="a8">
    <w:name w:val="多学一招脚下留心内容"/>
    <w:basedOn w:val="a1"/>
    <w:link w:val="858D7CFB-ED40-4347-BF05-701D383B685F"/>
    <w:pPr>
      <w:ind w:firstLine="420"/>
    </w:pPr>
    <w:rPr>
      <w:rFonts w:ascii="楷体_GB2312" w:eastAsia="楷体_GB2312" w:hAnsi="楷体_GB2312"/>
      <w:sz w:val="24"/>
    </w:rPr>
  </w:style>
  <w:style w:type="table" w:styleId="af1">
    <w:name w:val="Table Grid"/>
    <w:basedOn w:val="a3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oter" Target="footer2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header" Target="header3.xml"/><Relationship Id="rId8" Type="http://schemas.openxmlformats.org/officeDocument/2006/relationships/hyperlink" Target="http://php.itcast.cn" TargetMode="External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oter" Target="footer3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JIANSONG\Documents\&#33258;&#23450;&#20041;%20Office%20&#27169;&#26495;\PHP&#23398;&#38498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PHP学院Word模板.dotx</Template>
  <TotalTime>472</TotalTime>
  <Pages>24</Pages>
  <Words>1952</Words>
  <Characters>11133</Characters>
  <Application>Microsoft Office Word</Application>
  <DocSecurity>0</DocSecurity>
  <Lines>92</Lines>
  <Paragraphs>26</Paragraphs>
  <ScaleCrop>false</ScaleCrop>
  <Company/>
  <LinksUpToDate>false</LinksUpToDate>
  <CharactersWithSpaces>13059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PHP学院Word模板</dc:title>
  <dc:subject/>
  <dc:creator>SUNJIANSONG</dc:creator>
  <cp:keywords/>
  <dc:description/>
  <cp:lastModifiedBy>SUNJIANSONG</cp:lastModifiedBy>
  <cp:revision>209</cp:revision>
  <dcterms:created xsi:type="dcterms:W3CDTF">2016-05-07T12:02:00Z</dcterms:created>
  <dcterms:modified xsi:type="dcterms:W3CDTF">2016-05-09T11:35:00Z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