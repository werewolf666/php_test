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0A507E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AF2CCA" w:rsidRPr="00337670" w:rsidRDefault="00AF2CCA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52DBD" w:rsidRPr="00AF2CCA" w:rsidRDefault="00AF2CCA" w:rsidP="00AF2CCA">
      <w:pPr>
        <w:pStyle w:val="2"/>
      </w:pPr>
      <w:r>
        <w:lastRenderedPageBreak/>
        <w:t>回顾</w:t>
      </w:r>
    </w:p>
    <w:p w:rsidR="00B52DBD" w:rsidRDefault="000B6A51" w:rsidP="000B6A51">
      <w:pPr>
        <w:numPr>
          <w:ilvl w:val="0"/>
          <w:numId w:val="10"/>
        </w:numPr>
        <w:ind w:firstLineChars="0"/>
      </w:pPr>
      <w:r>
        <w:rPr>
          <w:rFonts w:hint="eastAsia"/>
        </w:rPr>
        <w:t>MVC</w:t>
      </w:r>
      <w:r>
        <w:t>模式</w:t>
      </w:r>
    </w:p>
    <w:p w:rsidR="000B6A51" w:rsidRDefault="000B6A51" w:rsidP="000B6A51">
      <w:pPr>
        <w:numPr>
          <w:ilvl w:val="1"/>
          <w:numId w:val="10"/>
        </w:numPr>
        <w:ind w:firstLineChars="0"/>
      </w:pPr>
      <w:r>
        <w:t>M</w:t>
      </w:r>
      <w:r>
        <w:rPr>
          <w:rFonts w:hint="eastAsia"/>
        </w:rPr>
        <w:t>：</w:t>
      </w:r>
      <w:r>
        <w:rPr>
          <w:rFonts w:hint="eastAsia"/>
        </w:rPr>
        <w:t>model(</w:t>
      </w:r>
      <w:r>
        <w:rPr>
          <w:rFonts w:hint="eastAsia"/>
        </w:rPr>
        <w:t>模型</w:t>
      </w:r>
      <w:r>
        <w:rPr>
          <w:rFonts w:hint="eastAsia"/>
        </w:rPr>
        <w:t>)</w:t>
      </w:r>
      <w:r>
        <w:rPr>
          <w:rFonts w:hint="eastAsia"/>
        </w:rPr>
        <w:t>，用来操作数据</w:t>
      </w:r>
    </w:p>
    <w:p w:rsidR="000B6A51" w:rsidRDefault="000B6A51" w:rsidP="000B6A51">
      <w:pPr>
        <w:numPr>
          <w:ilvl w:val="1"/>
          <w:numId w:val="10"/>
        </w:numPr>
        <w:ind w:firstLineChars="0"/>
      </w:pPr>
      <w: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t>(</w:t>
      </w:r>
      <w:r>
        <w:t>视图</w:t>
      </w:r>
      <w:r>
        <w:t>)</w:t>
      </w:r>
      <w:r>
        <w:rPr>
          <w:rFonts w:hint="eastAsia"/>
        </w:rPr>
        <w:t>，</w:t>
      </w:r>
      <w:r>
        <w:t>用来显示数据</w:t>
      </w:r>
    </w:p>
    <w:p w:rsidR="000B6A51" w:rsidRDefault="000B6A51" w:rsidP="000B6A51">
      <w:pPr>
        <w:numPr>
          <w:ilvl w:val="1"/>
          <w:numId w:val="10"/>
        </w:numPr>
        <w:ind w:firstLineChars="0"/>
      </w:pPr>
      <w:r>
        <w:t>C</w:t>
      </w:r>
      <w:r>
        <w:rPr>
          <w:rFonts w:hint="eastAsia"/>
        </w:rPr>
        <w:t>：</w:t>
      </w:r>
      <w:r>
        <w:rPr>
          <w:rFonts w:hint="eastAsia"/>
        </w:rPr>
        <w:t>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  <w:r>
        <w:rPr>
          <w:rFonts w:hint="eastAsia"/>
        </w:rPr>
        <w:t>，用来做业务逻辑</w:t>
      </w:r>
    </w:p>
    <w:p w:rsidR="00B52DBD" w:rsidRDefault="000B6A51" w:rsidP="00B73F79">
      <w:pPr>
        <w:ind w:firstLineChars="0" w:firstLine="0"/>
      </w:pPr>
      <w:r>
        <w:t>每次请求都是请求控制器</w:t>
      </w:r>
      <w:r>
        <w:rPr>
          <w:rFonts w:hint="eastAsia"/>
        </w:rPr>
        <w:t>，</w:t>
      </w:r>
      <w:r>
        <w:t>控制器根据需要调用数据</w:t>
      </w:r>
      <w:r>
        <w:rPr>
          <w:rFonts w:hint="eastAsia"/>
        </w:rPr>
        <w:t>（模型）和视图</w:t>
      </w:r>
    </w:p>
    <w:p w:rsidR="000B6A51" w:rsidRDefault="000B6A51" w:rsidP="00EC7577">
      <w:pPr>
        <w:numPr>
          <w:ilvl w:val="0"/>
          <w:numId w:val="10"/>
        </w:numPr>
        <w:ind w:firstLineChars="0"/>
      </w:pPr>
      <w:r>
        <w:t>一个表就是一个模型</w:t>
      </w:r>
      <w:r>
        <w:rPr>
          <w:rFonts w:hint="eastAsia"/>
        </w:rPr>
        <w:t>。</w:t>
      </w:r>
      <w:r>
        <w:t>命名</w:t>
      </w:r>
      <w:r>
        <w:rPr>
          <w:rFonts w:hint="eastAsia"/>
        </w:rPr>
        <w:t>：表名</w:t>
      </w:r>
      <w:r>
        <w:rPr>
          <w:rFonts w:hint="eastAsia"/>
        </w:rPr>
        <w:t>+Model</w:t>
      </w:r>
    </w:p>
    <w:p w:rsidR="000B6A51" w:rsidRDefault="000B6A51" w:rsidP="000B6A51">
      <w:pPr>
        <w:numPr>
          <w:ilvl w:val="0"/>
          <w:numId w:val="10"/>
        </w:numPr>
        <w:ind w:firstLineChars="0"/>
      </w:pPr>
      <w:r>
        <w:t>一个</w:t>
      </w:r>
      <w:r>
        <w:rPr>
          <w:rFonts w:hint="eastAsia"/>
        </w:rPr>
        <w:t>模块就是一个控制器。命名：模块名</w:t>
      </w:r>
      <w:r>
        <w:rPr>
          <w:rFonts w:hint="eastAsia"/>
        </w:rPr>
        <w:t>+Controller</w:t>
      </w:r>
    </w:p>
    <w:p w:rsidR="000B6A51" w:rsidRDefault="000B6A51" w:rsidP="000B6A51">
      <w:pPr>
        <w:numPr>
          <w:ilvl w:val="0"/>
          <w:numId w:val="10"/>
        </w:numPr>
        <w:ind w:firstLineChars="0"/>
      </w:pPr>
      <w:r>
        <w:t>一个文件中存放一个类</w:t>
      </w:r>
      <w:r>
        <w:rPr>
          <w:rFonts w:hint="eastAsia"/>
        </w:rPr>
        <w:t>，</w:t>
      </w:r>
      <w:r>
        <w:t>文件名以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class.php</w:t>
      </w:r>
      <w:proofErr w:type="spellEnd"/>
      <w:r>
        <w:rPr>
          <w:rFonts w:hint="eastAsia"/>
        </w:rPr>
        <w:t>结尾</w:t>
      </w:r>
    </w:p>
    <w:p w:rsidR="000B6A51" w:rsidRDefault="000B6A51" w:rsidP="00076649">
      <w:pPr>
        <w:numPr>
          <w:ilvl w:val="0"/>
          <w:numId w:val="10"/>
        </w:numPr>
        <w:ind w:firstLineChars="0"/>
      </w:pPr>
      <w:r>
        <w:t>所有的类文件</w:t>
      </w:r>
      <w:r>
        <w:rPr>
          <w:rFonts w:hint="eastAsia"/>
        </w:rPr>
        <w:t>的文件名</w:t>
      </w:r>
      <w:r>
        <w:t>必须和类名一致</w:t>
      </w:r>
    </w:p>
    <w:p w:rsidR="000B6A51" w:rsidRDefault="004455DC" w:rsidP="004455DC">
      <w:pPr>
        <w:pStyle w:val="2"/>
      </w:pP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的介绍</w:t>
      </w:r>
    </w:p>
    <w:p w:rsidR="00B52DBD" w:rsidRDefault="00B12F92" w:rsidP="00B73F79">
      <w:pPr>
        <w:ind w:firstLineChars="0" w:firstLine="0"/>
      </w:pPr>
      <w:proofErr w:type="spellStart"/>
      <w:r>
        <w:rPr>
          <w:rFonts w:hint="eastAsia"/>
        </w:rPr>
        <w:t>net</w:t>
      </w:r>
      <w:r>
        <w:t>beans</w:t>
      </w:r>
      <w:proofErr w:type="spellEnd"/>
      <w:r>
        <w:t>工具是一个非常优秀操作</w:t>
      </w:r>
      <w:r>
        <w:t>PHP</w:t>
      </w:r>
      <w:r>
        <w:t>的工具之一</w:t>
      </w:r>
      <w:r>
        <w:rPr>
          <w:rFonts w:hint="eastAsia"/>
        </w:rPr>
        <w:t>（还有一个</w:t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），</w:t>
      </w:r>
    </w:p>
    <w:p w:rsidR="00B52DBD" w:rsidRDefault="006A1DD5" w:rsidP="00B73F79">
      <w:pPr>
        <w:ind w:firstLineChars="0" w:firstLine="0"/>
      </w:pPr>
      <w:r>
        <w:rPr>
          <w:noProof/>
        </w:rPr>
        <w:pict>
          <v:shape id="图片 1" o:spid="_x0000_i1026" type="#_x0000_t75" style="width:90.15pt;height:15.65pt;visibility:visible;mso-wrap-style:square">
            <v:imagedata r:id="rId9" o:title=""/>
          </v:shape>
        </w:pict>
      </w:r>
    </w:p>
    <w:p w:rsidR="00B52DBD" w:rsidRDefault="004E09A9" w:rsidP="004E09A9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netbeans</w:t>
      </w:r>
      <w:proofErr w:type="spellEnd"/>
    </w:p>
    <w:p w:rsidR="00B52DBD" w:rsidRDefault="004E09A9" w:rsidP="00B73F79">
      <w:pPr>
        <w:ind w:firstLineChars="0" w:firstLine="0"/>
      </w:pPr>
      <w:r>
        <w:rPr>
          <w:rFonts w:hint="eastAsia"/>
        </w:rPr>
        <w:t>要安装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必须先安装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(</w:t>
      </w:r>
      <w:r>
        <w:t>java</w:t>
      </w:r>
      <w:r>
        <w:t>开发包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B52DBD" w:rsidRDefault="006A1DD5" w:rsidP="004B77CD">
      <w:pPr>
        <w:pStyle w:val="ad"/>
      </w:pPr>
      <w:r>
        <w:rPr>
          <w:noProof/>
          <w:shd w:val="clear" w:color="auto" w:fill="auto"/>
        </w:rPr>
        <w:pict>
          <v:shape id="_x0000_i1027" type="#_x0000_t75" style="width:444.5pt;height:33.2pt;visibility:visible;mso-wrap-style:square">
            <v:imagedata r:id="rId10" o:title=""/>
          </v:shape>
        </w:pict>
      </w:r>
    </w:p>
    <w:p w:rsidR="00133367" w:rsidRDefault="009146AE" w:rsidP="00B73F79">
      <w:pPr>
        <w:ind w:firstLineChars="0" w:firstLine="0"/>
      </w:pPr>
      <w:r>
        <w:t>安装好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后，直接安装</w:t>
      </w:r>
      <w:proofErr w:type="spellStart"/>
      <w:r>
        <w:rPr>
          <w:rFonts w:hint="eastAsia"/>
        </w:rPr>
        <w:t>netbeans</w:t>
      </w:r>
      <w:proofErr w:type="spellEnd"/>
    </w:p>
    <w:p w:rsidR="00133367" w:rsidRDefault="006A1DD5" w:rsidP="009146AE">
      <w:pPr>
        <w:pStyle w:val="ad"/>
      </w:pPr>
      <w:r>
        <w:rPr>
          <w:noProof/>
        </w:rPr>
        <w:pict>
          <v:shape id="_x0000_i1028" type="#_x0000_t75" style="width:165.3pt;height:15.65pt;visibility:visible;mso-wrap-style:square">
            <v:imagedata r:id="rId11" o:title=""/>
          </v:shape>
        </w:pict>
      </w:r>
    </w:p>
    <w:p w:rsidR="009146AE" w:rsidRDefault="0087293B" w:rsidP="00B73F79">
      <w:pPr>
        <w:ind w:firstLineChars="0" w:firstLine="0"/>
      </w:pPr>
      <w:r>
        <w:lastRenderedPageBreak/>
        <w:t>下一步</w:t>
      </w:r>
      <w:r>
        <w:rPr>
          <w:rFonts w:hint="eastAsia"/>
        </w:rPr>
        <w:t>、</w:t>
      </w:r>
      <w:r>
        <w:t>下一步安装即可</w:t>
      </w:r>
    </w:p>
    <w:p w:rsidR="009146AE" w:rsidRDefault="005706FE" w:rsidP="005706FE">
      <w:pPr>
        <w:pStyle w:val="3"/>
      </w:pPr>
      <w:r>
        <w:t>使用</w:t>
      </w:r>
      <w:proofErr w:type="spellStart"/>
      <w:r>
        <w:rPr>
          <w:rFonts w:hint="eastAsia"/>
        </w:rPr>
        <w:t>netbeans</w:t>
      </w:r>
      <w:proofErr w:type="spellEnd"/>
    </w:p>
    <w:p w:rsidR="005706FE" w:rsidRDefault="006A1DD5" w:rsidP="001031EE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29" type="#_x0000_t75" style="width:189.7pt;height:50.7pt;visibility:visible;mso-wrap-style:square">
            <v:imagedata r:id="rId12" o:title=""/>
          </v:shape>
        </w:pict>
      </w:r>
    </w:p>
    <w:p w:rsidR="001031EE" w:rsidRDefault="001031EE" w:rsidP="001031EE">
      <w:pPr>
        <w:pStyle w:val="ad"/>
        <w:rPr>
          <w:noProof/>
          <w:shd w:val="clear" w:color="auto" w:fill="auto"/>
        </w:rPr>
      </w:pPr>
    </w:p>
    <w:p w:rsidR="001031EE" w:rsidRDefault="006A1DD5" w:rsidP="001031EE">
      <w:pPr>
        <w:pStyle w:val="ad"/>
        <w:rPr>
          <w:noProof/>
          <w:shd w:val="clear" w:color="auto" w:fill="auto"/>
        </w:rPr>
      </w:pPr>
      <w:r>
        <w:rPr>
          <w:noProof/>
        </w:rPr>
        <w:pict>
          <v:shape id="_x0000_i1030" type="#_x0000_t75" style="width:312.4pt;height:215.35pt;visibility:visible;mso-wrap-style:square">
            <v:imagedata r:id="rId13" o:title=""/>
          </v:shape>
        </w:pict>
      </w:r>
    </w:p>
    <w:p w:rsidR="001031EE" w:rsidRDefault="001031EE" w:rsidP="001031EE">
      <w:pPr>
        <w:pStyle w:val="ad"/>
        <w:rPr>
          <w:noProof/>
          <w:shd w:val="clear" w:color="auto" w:fill="auto"/>
        </w:rPr>
      </w:pPr>
    </w:p>
    <w:p w:rsidR="001031EE" w:rsidRDefault="006A1DD5" w:rsidP="001031EE">
      <w:pPr>
        <w:pStyle w:val="ad"/>
      </w:pPr>
      <w:r>
        <w:rPr>
          <w:noProof/>
        </w:rPr>
        <w:pict>
          <v:shape id="_x0000_i1031" type="#_x0000_t75" style="width:346.85pt;height:236.65pt;visibility:visible;mso-wrap-style:square">
            <v:imagedata r:id="rId14" o:title=""/>
          </v:shape>
        </w:pict>
      </w:r>
    </w:p>
    <w:p w:rsidR="005706FE" w:rsidRDefault="00F41BF8" w:rsidP="00B73F79">
      <w:pPr>
        <w:ind w:firstLineChars="0" w:firstLine="0"/>
      </w:pPr>
      <w:r>
        <w:rPr>
          <w:rFonts w:hint="eastAsia"/>
        </w:rPr>
        <w:t>项目创建完成后，会在虚拟目录下多一个“</w:t>
      </w:r>
      <w:proofErr w:type="spellStart"/>
      <w:r>
        <w:rPr>
          <w:rFonts w:hint="eastAsia"/>
        </w:rPr>
        <w:t>nbproject</w:t>
      </w:r>
      <w:proofErr w:type="spellEnd"/>
      <w:r>
        <w:rPr>
          <w:rFonts w:hint="eastAsia"/>
        </w:rPr>
        <w:t>”文件夹</w:t>
      </w:r>
    </w:p>
    <w:p w:rsidR="00F41BF8" w:rsidRPr="004E09A9" w:rsidRDefault="006A1DD5" w:rsidP="00F41BF8">
      <w:pPr>
        <w:pStyle w:val="ad"/>
      </w:pPr>
      <w:r>
        <w:rPr>
          <w:noProof/>
          <w:shd w:val="clear" w:color="auto" w:fill="auto"/>
        </w:rPr>
        <w:lastRenderedPageBreak/>
        <w:pict>
          <v:shape id="_x0000_i1032" type="#_x0000_t75" style="width:293pt;height:50.7pt;visibility:visible;mso-wrap-style:square">
            <v:imagedata r:id="rId15" o:title=""/>
          </v:shape>
        </w:pict>
      </w:r>
    </w:p>
    <w:p w:rsidR="00B52DBD" w:rsidRDefault="00F41BF8" w:rsidP="00F41BF8">
      <w:pPr>
        <w:pStyle w:val="a9"/>
        <w:ind w:firstLine="562"/>
      </w:pPr>
      <w:r>
        <w:rPr>
          <w:rFonts w:hint="eastAsia"/>
        </w:rPr>
        <w:t>脚下留心：</w:t>
      </w:r>
      <w:proofErr w:type="spellStart"/>
      <w:r>
        <w:rPr>
          <w:rFonts w:hint="eastAsia"/>
        </w:rPr>
        <w:t>nbproject</w:t>
      </w:r>
      <w:proofErr w:type="spellEnd"/>
      <w:r>
        <w:rPr>
          <w:rFonts w:hint="eastAsia"/>
        </w:rPr>
        <w:t>文件夹不是项目的组成部分，此文件夹就是用来管理虚拟目录，在站点上传的时候把此文件夹删除。</w:t>
      </w:r>
    </w:p>
    <w:p w:rsidR="00F41BF8" w:rsidRDefault="001C1047" w:rsidP="001C1047">
      <w:pPr>
        <w:pStyle w:val="2"/>
      </w:pPr>
      <w:r>
        <w:t>框架搭建</w:t>
      </w:r>
    </w:p>
    <w:p w:rsidR="000B5BF4" w:rsidRDefault="000B5BF4" w:rsidP="000B5BF4">
      <w:pPr>
        <w:ind w:firstLineChars="0" w:firstLine="0"/>
      </w:pPr>
      <w:r>
        <w:rPr>
          <w:rFonts w:hint="eastAsia"/>
        </w:rPr>
        <w:t>一个项目的代码可以分成两个部分：一部分代码用来保证程序的运行（框架代码），一部分代码用来执行业务逻辑（项目代码）</w:t>
      </w:r>
      <w:r w:rsidR="00CD28EF">
        <w:rPr>
          <w:rFonts w:hint="eastAsia"/>
        </w:rPr>
        <w:t>。</w:t>
      </w:r>
    </w:p>
    <w:p w:rsidR="00CD28EF" w:rsidRPr="00CD28EF" w:rsidRDefault="00CD28EF" w:rsidP="00CD28EF">
      <w:pPr>
        <w:pStyle w:val="a9"/>
        <w:ind w:firstLine="562"/>
      </w:pPr>
      <w:r w:rsidRPr="00CD28EF">
        <w:t>一个框架上可以支持多个项目</w:t>
      </w:r>
    </w:p>
    <w:p w:rsidR="00CA1308" w:rsidRDefault="007665E0" w:rsidP="007665E0">
      <w:pPr>
        <w:pStyle w:val="3"/>
      </w:pPr>
      <w:r>
        <w:t>框架</w:t>
      </w:r>
      <w:r w:rsidR="00FB1708">
        <w:t>目录结构</w:t>
      </w:r>
    </w:p>
    <w:p w:rsidR="00CA1308" w:rsidRDefault="006A1DD5" w:rsidP="005F1BB0">
      <w:pPr>
        <w:pStyle w:val="ad"/>
      </w:pPr>
      <w:r>
        <w:rPr>
          <w:noProof/>
        </w:rPr>
        <w:pict>
          <v:shape id="_x0000_i1033" type="#_x0000_t75" style="width:333.7pt;height:177.2pt;visibility:visible;mso-wrap-style:square">
            <v:imagedata r:id="rId16" o:title=""/>
          </v:shape>
        </w:pict>
      </w:r>
    </w:p>
    <w:p w:rsidR="00CA1308" w:rsidRDefault="008637D2" w:rsidP="00B73F79">
      <w:pPr>
        <w:ind w:firstLineChars="0" w:firstLine="0"/>
      </w:pPr>
      <w:r>
        <w:rPr>
          <w:rFonts w:hint="eastAsia"/>
        </w:rPr>
        <w:t>将上一讲的文件分类摆放到对应文件夹下。</w:t>
      </w:r>
    </w:p>
    <w:p w:rsidR="001517FA" w:rsidRDefault="001517FA" w:rsidP="00B73F79">
      <w:pPr>
        <w:ind w:firstLineChars="0" w:firstLine="0"/>
      </w:pPr>
      <w:r>
        <w:rPr>
          <w:rFonts w:hint="eastAsia"/>
        </w:rPr>
        <w:t>分类摆放上一讲的文件。</w:t>
      </w:r>
      <w:r w:rsidR="00BF2973">
        <w:rPr>
          <w:rFonts w:hint="eastAsia"/>
        </w:rPr>
        <w:t>如下图</w:t>
      </w:r>
    </w:p>
    <w:p w:rsidR="00DA585C" w:rsidRDefault="006A1DD5" w:rsidP="008637D2">
      <w:pPr>
        <w:pStyle w:val="ad"/>
      </w:pPr>
      <w:r>
        <w:rPr>
          <w:noProof/>
        </w:rPr>
        <w:lastRenderedPageBreak/>
        <w:pict>
          <v:shape id="_x0000_i1034" type="#_x0000_t75" style="width:241.65pt;height:217.25pt;visibility:visible;mso-wrap-style:square">
            <v:imagedata r:id="rId17" o:title=""/>
          </v:shape>
        </w:pict>
      </w:r>
    </w:p>
    <w:p w:rsidR="00DA585C" w:rsidRDefault="00BF2973" w:rsidP="00B73F79">
      <w:pPr>
        <w:ind w:firstLineChars="0" w:firstLine="0"/>
      </w:pPr>
      <w:r>
        <w:t>分类摆放后</w:t>
      </w:r>
      <w:r>
        <w:rPr>
          <w:rFonts w:hint="eastAsia"/>
        </w:rPr>
        <w:t>，</w:t>
      </w:r>
      <w:r>
        <w:t>程序无法运行</w:t>
      </w:r>
      <w:r>
        <w:rPr>
          <w:rFonts w:hint="eastAsia"/>
        </w:rPr>
        <w:t>，</w:t>
      </w:r>
      <w:r>
        <w:t>原因是无法加载需要的类</w:t>
      </w:r>
      <w:r>
        <w:rPr>
          <w:rFonts w:hint="eastAsia"/>
        </w:rPr>
        <w:t>。</w:t>
      </w:r>
      <w:r>
        <w:t>下面的重点就是如何实现自动加载类</w:t>
      </w:r>
    </w:p>
    <w:p w:rsidR="00CA3CCF" w:rsidRPr="00CA3CCF" w:rsidRDefault="00CA3CCF" w:rsidP="00CA3CCF">
      <w:pPr>
        <w:pStyle w:val="a9"/>
        <w:ind w:firstLine="562"/>
      </w:pPr>
      <w:r>
        <w:t>脚下留心</w:t>
      </w:r>
      <w:r>
        <w:rPr>
          <w:rFonts w:hint="eastAsia"/>
        </w:rPr>
        <w:t>：因为框架每次请求都是入口文件（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）,那么在框架的（.）表示</w:t>
      </w:r>
      <w:r w:rsidR="00A36A88">
        <w:rPr>
          <w:rFonts w:hint="eastAsia"/>
        </w:rPr>
        <w:t>当前</w:t>
      </w:r>
      <w:r>
        <w:rPr>
          <w:rFonts w:hint="eastAsia"/>
        </w:rPr>
        <w:t>入口文件所在的目录</w:t>
      </w:r>
      <w:r w:rsidR="00A36A88">
        <w:rPr>
          <w:rFonts w:hint="eastAsia"/>
        </w:rPr>
        <w:t>。</w:t>
      </w:r>
    </w:p>
    <w:p w:rsidR="00BF2973" w:rsidRDefault="00D466A6" w:rsidP="00D466A6">
      <w:pPr>
        <w:pStyle w:val="3"/>
      </w:pPr>
      <w:r>
        <w:rPr>
          <w:rFonts w:hint="eastAsia"/>
        </w:rPr>
        <w:t>知识点</w:t>
      </w:r>
    </w:p>
    <w:p w:rsidR="00DA585C" w:rsidRDefault="00D466A6" w:rsidP="00D466A6">
      <w:pPr>
        <w:numPr>
          <w:ilvl w:val="0"/>
          <w:numId w:val="11"/>
        </w:numPr>
        <w:ind w:firstLineChars="0"/>
      </w:pPr>
      <w:r>
        <w:rPr>
          <w:rFonts w:hint="eastAsia"/>
        </w:rPr>
        <w:t>获取入口文件所在的目录</w:t>
      </w:r>
    </w:p>
    <w:p w:rsidR="00D466A6" w:rsidRDefault="006A1DD5" w:rsidP="00D466A6">
      <w:pPr>
        <w:pStyle w:val="ad"/>
      </w:pPr>
      <w:r>
        <w:rPr>
          <w:noProof/>
        </w:rPr>
        <w:pict>
          <v:shape id="_x0000_i1035" type="#_x0000_t75" style="width:328.05pt;height:61.35pt;visibility:visible;mso-wrap-style:square">
            <v:imagedata r:id="rId18" o:title=""/>
          </v:shape>
        </w:pict>
      </w:r>
    </w:p>
    <w:p w:rsidR="00230E29" w:rsidRDefault="00230E29" w:rsidP="00230E29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 w:rsidR="00E01894">
        <w:rPr>
          <w:rFonts w:hint="eastAsia"/>
        </w:rPr>
        <w:t>物理</w:t>
      </w:r>
      <w:r>
        <w:rPr>
          <w:rFonts w:hint="eastAsia"/>
        </w:rPr>
        <w:t>地址的</w:t>
      </w:r>
      <w:r>
        <w:t>分隔</w:t>
      </w:r>
      <w:r>
        <w:rPr>
          <w:rFonts w:hint="eastAsia"/>
        </w:rPr>
        <w:t>用</w:t>
      </w:r>
      <w:r>
        <w:t>”</w:t>
      </w:r>
      <w:r>
        <w:rPr>
          <w:rFonts w:hint="eastAsia"/>
        </w:rPr>
        <w:t>\</w:t>
      </w:r>
      <w:r>
        <w:t>”,网址的分隔</w:t>
      </w:r>
      <w:r>
        <w:rPr>
          <w:rFonts w:hint="eastAsia"/>
        </w:rPr>
        <w:t>用“/”。在Linux中严格区分；</w:t>
      </w:r>
      <w:r>
        <w:t>在windows中</w:t>
      </w:r>
      <w:r>
        <w:rPr>
          <w:rFonts w:hint="eastAsia"/>
        </w:rPr>
        <w:t>，</w:t>
      </w:r>
      <w:r>
        <w:t>表示</w:t>
      </w:r>
      <w:r w:rsidR="007F1E2B">
        <w:t>物理</w:t>
      </w:r>
      <w:r>
        <w:t>地址这两种分隔符都可以</w:t>
      </w:r>
    </w:p>
    <w:p w:rsidR="00DA585C" w:rsidRPr="0088573C" w:rsidRDefault="00A20835" w:rsidP="00A20835">
      <w:pPr>
        <w:numPr>
          <w:ilvl w:val="0"/>
          <w:numId w:val="11"/>
        </w:numPr>
        <w:ind w:firstLineChars="0"/>
      </w:pPr>
      <w:r w:rsidRPr="00A20835">
        <w:t>DIRECTORY_SEPARATOR</w:t>
      </w:r>
      <w:r>
        <w:rPr>
          <w:rFonts w:hint="eastAsia"/>
        </w:rPr>
        <w:t>常量通过判断当前操作系统来确定目录分隔符。</w:t>
      </w:r>
    </w:p>
    <w:p w:rsidR="00D466A6" w:rsidRDefault="006A1DD5" w:rsidP="009272F3">
      <w:pPr>
        <w:pStyle w:val="ad"/>
      </w:pPr>
      <w:r>
        <w:rPr>
          <w:noProof/>
        </w:rPr>
        <w:pict>
          <v:shape id="_x0000_i1036" type="#_x0000_t75" style="width:201pt;height:20.25pt;visibility:visible;mso-wrap-style:square">
            <v:imagedata r:id="rId19" o:title=""/>
          </v:shape>
        </w:pict>
      </w:r>
    </w:p>
    <w:p w:rsidR="00D466A6" w:rsidRDefault="00D466A6" w:rsidP="00B73F79">
      <w:pPr>
        <w:ind w:firstLineChars="0" w:firstLine="0"/>
      </w:pPr>
    </w:p>
    <w:p w:rsidR="000B23F3" w:rsidRDefault="008E7FCC" w:rsidP="00C35966">
      <w:pPr>
        <w:pStyle w:val="3"/>
      </w:pPr>
      <w:r>
        <w:lastRenderedPageBreak/>
        <w:t>配置文件</w:t>
      </w:r>
    </w:p>
    <w:p w:rsidR="008E7FCC" w:rsidRDefault="008E7FCC" w:rsidP="008E7FCC">
      <w:pPr>
        <w:ind w:firstLineChars="0" w:firstLine="0"/>
      </w:pPr>
      <w:r>
        <w:t>在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文件夹下新建一个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页面，此页面中存放配置</w:t>
      </w:r>
      <w:r w:rsidR="00C95DBE">
        <w:rPr>
          <w:rFonts w:hint="eastAsia"/>
        </w:rPr>
        <w:t>信息</w:t>
      </w:r>
    </w:p>
    <w:p w:rsidR="008E7FCC" w:rsidRDefault="008E7FCC" w:rsidP="008E7FCC">
      <w:pPr>
        <w:pStyle w:val="ad"/>
      </w:pPr>
      <w:r>
        <w:t>&lt;?</w:t>
      </w:r>
      <w:proofErr w:type="spellStart"/>
      <w:r>
        <w:t>php</w:t>
      </w:r>
      <w:proofErr w:type="spellEnd"/>
    </w:p>
    <w:p w:rsidR="008E7FCC" w:rsidRDefault="008E7FCC" w:rsidP="008E7FCC">
      <w:pPr>
        <w:pStyle w:val="ad"/>
      </w:pPr>
      <w:r>
        <w:rPr>
          <w:rFonts w:hint="eastAsia"/>
        </w:rPr>
        <w:t>//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配置文件前面要注意有</w:t>
      </w:r>
      <w:r>
        <w:rPr>
          <w:rFonts w:hint="eastAsia"/>
        </w:rPr>
        <w:t>return</w:t>
      </w:r>
    </w:p>
    <w:p w:rsidR="008E7FCC" w:rsidRDefault="008E7FCC" w:rsidP="008E7FCC">
      <w:pPr>
        <w:pStyle w:val="ad"/>
      </w:pPr>
      <w:r>
        <w:t>return array(</w:t>
      </w:r>
    </w:p>
    <w:p w:rsidR="008E7FCC" w:rsidRDefault="008E7FCC" w:rsidP="008E7FCC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数据库的配置信息</w:t>
      </w:r>
    </w:p>
    <w:p w:rsidR="008E7FCC" w:rsidRDefault="008E7FCC" w:rsidP="008E7FCC">
      <w:pPr>
        <w:pStyle w:val="ad"/>
      </w:pPr>
      <w:r>
        <w:t xml:space="preserve">    'database'=&gt;array(</w:t>
      </w:r>
    </w:p>
    <w:p w:rsidR="008E7FCC" w:rsidRDefault="008E7FCC" w:rsidP="008E7FCC">
      <w:pPr>
        <w:pStyle w:val="ad"/>
      </w:pPr>
      <w:r>
        <w:t xml:space="preserve">        'host'  =&gt;  '127.0.0.1',</w:t>
      </w:r>
    </w:p>
    <w:p w:rsidR="008E7FCC" w:rsidRDefault="008E7FCC" w:rsidP="008E7FCC">
      <w:pPr>
        <w:pStyle w:val="ad"/>
      </w:pPr>
      <w:r>
        <w:t xml:space="preserve">        'port'  =&gt;  '3306',</w:t>
      </w:r>
    </w:p>
    <w:p w:rsidR="008E7FCC" w:rsidRDefault="008E7FCC" w:rsidP="008E7FCC">
      <w:pPr>
        <w:pStyle w:val="ad"/>
      </w:pPr>
      <w:r>
        <w:t xml:space="preserve">        'user'  =&gt;  'root',</w:t>
      </w:r>
    </w:p>
    <w:p w:rsidR="008E7FCC" w:rsidRDefault="008E7FCC" w:rsidP="008E7FCC">
      <w:pPr>
        <w:pStyle w:val="ad"/>
      </w:pPr>
      <w:r>
        <w:t xml:space="preserve">        '</w:t>
      </w:r>
      <w:proofErr w:type="spellStart"/>
      <w:r>
        <w:t>pwd</w:t>
      </w:r>
      <w:proofErr w:type="spellEnd"/>
      <w:r>
        <w:t>'   =&gt;  '</w:t>
      </w:r>
      <w:proofErr w:type="spellStart"/>
      <w:r>
        <w:t>aa</w:t>
      </w:r>
      <w:proofErr w:type="spellEnd"/>
      <w:r>
        <w:t>',</w:t>
      </w:r>
    </w:p>
    <w:p w:rsidR="008E7FCC" w:rsidRDefault="008E7FCC" w:rsidP="008E7FCC">
      <w:pPr>
        <w:pStyle w:val="ad"/>
      </w:pPr>
      <w:r>
        <w:t xml:space="preserve">        'charset'=&gt; 'utf8',</w:t>
      </w:r>
    </w:p>
    <w:p w:rsidR="008E7FCC" w:rsidRDefault="008E7FCC" w:rsidP="008E7FCC">
      <w:pPr>
        <w:pStyle w:val="ad"/>
      </w:pPr>
      <w:r>
        <w:t xml:space="preserve">        '</w:t>
      </w:r>
      <w:proofErr w:type="spellStart"/>
      <w:r>
        <w:t>dbname</w:t>
      </w:r>
      <w:proofErr w:type="spellEnd"/>
      <w:r>
        <w:t>'=&gt;  'php4'</w:t>
      </w:r>
    </w:p>
    <w:p w:rsidR="008E7FCC" w:rsidRDefault="008E7FCC" w:rsidP="008E7FCC">
      <w:pPr>
        <w:pStyle w:val="ad"/>
      </w:pPr>
      <w:r>
        <w:t xml:space="preserve">    ),</w:t>
      </w:r>
    </w:p>
    <w:p w:rsidR="008E7FCC" w:rsidRDefault="008E7FCC" w:rsidP="008E7FCC">
      <w:pPr>
        <w:pStyle w:val="ad"/>
      </w:pPr>
      <w:r>
        <w:rPr>
          <w:rFonts w:hint="eastAsia"/>
        </w:rPr>
        <w:t xml:space="preserve">    //</w:t>
      </w:r>
      <w:r>
        <w:rPr>
          <w:rFonts w:hint="eastAsia"/>
        </w:rPr>
        <w:t>应用程序的配置信息</w:t>
      </w:r>
    </w:p>
    <w:p w:rsidR="008E7FCC" w:rsidRDefault="008E7FCC" w:rsidP="008E7FCC">
      <w:pPr>
        <w:pStyle w:val="ad"/>
      </w:pPr>
      <w:r>
        <w:t xml:space="preserve">    'app'       =&gt;array(</w:t>
      </w:r>
    </w:p>
    <w:p w:rsidR="008E7FCC" w:rsidRDefault="008E7FCC" w:rsidP="008E7FCC">
      <w:pPr>
        <w:pStyle w:val="ad"/>
      </w:pPr>
      <w:r>
        <w:t xml:space="preserve">        '</w:t>
      </w:r>
      <w:proofErr w:type="spellStart"/>
      <w:r>
        <w:t>default_platform</w:t>
      </w:r>
      <w:proofErr w:type="spellEnd"/>
      <w:r>
        <w:t>'  =&gt;  'Admin',</w:t>
      </w:r>
    </w:p>
    <w:p w:rsidR="008E7FCC" w:rsidRDefault="008E7FCC" w:rsidP="008E7FCC">
      <w:pPr>
        <w:pStyle w:val="ad"/>
      </w:pPr>
      <w:r>
        <w:t xml:space="preserve">        '</w:t>
      </w:r>
      <w:proofErr w:type="spellStart"/>
      <w:r>
        <w:t>default_controller</w:t>
      </w:r>
      <w:proofErr w:type="spellEnd"/>
      <w:r>
        <w:t>'=&gt;  'Products',</w:t>
      </w:r>
    </w:p>
    <w:p w:rsidR="008E7FCC" w:rsidRDefault="008E7FCC" w:rsidP="008E7FCC">
      <w:pPr>
        <w:pStyle w:val="ad"/>
      </w:pPr>
      <w:r>
        <w:t xml:space="preserve">        '</w:t>
      </w:r>
      <w:proofErr w:type="spellStart"/>
      <w:r>
        <w:t>default_action</w:t>
      </w:r>
      <w:proofErr w:type="spellEnd"/>
      <w:r>
        <w:t>'    =&gt;  'list',</w:t>
      </w:r>
    </w:p>
    <w:p w:rsidR="008E7FCC" w:rsidRDefault="008E7FCC" w:rsidP="008E7FCC">
      <w:pPr>
        <w:pStyle w:val="ad"/>
      </w:pPr>
      <w:r>
        <w:t xml:space="preserve">    )</w:t>
      </w:r>
    </w:p>
    <w:p w:rsidR="008E7FCC" w:rsidRPr="008E7FCC" w:rsidRDefault="008E7FCC" w:rsidP="008E7FCC">
      <w:pPr>
        <w:pStyle w:val="ad"/>
      </w:pPr>
      <w:r>
        <w:t>);</w:t>
      </w:r>
    </w:p>
    <w:p w:rsidR="00C35966" w:rsidRDefault="00C35966" w:rsidP="00C35966">
      <w:pPr>
        <w:pStyle w:val="3"/>
      </w:pPr>
      <w:r>
        <w:t>定义常量</w:t>
      </w:r>
    </w:p>
    <w:p w:rsidR="00BB1E04" w:rsidRDefault="00BB1E04" w:rsidP="00BB1E04">
      <w:pPr>
        <w:pStyle w:val="ad"/>
      </w:pPr>
      <w:r>
        <w:t>/*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定义路径常量</w:t>
      </w:r>
    </w:p>
    <w:p w:rsidR="00BB1E04" w:rsidRDefault="00BB1E04" w:rsidP="00BB1E04">
      <w:pPr>
        <w:pStyle w:val="ad"/>
      </w:pPr>
      <w:r>
        <w:t xml:space="preserve"> */</w:t>
      </w:r>
    </w:p>
    <w:p w:rsidR="00BB1E04" w:rsidRDefault="00BB1E04" w:rsidP="00BB1E04">
      <w:pPr>
        <w:pStyle w:val="ad"/>
      </w:pPr>
      <w:r>
        <w:t xml:space="preserve">private static function </w:t>
      </w:r>
      <w:proofErr w:type="spellStart"/>
      <w:r>
        <w:t>initConst</w:t>
      </w:r>
      <w:proofErr w:type="spellEnd"/>
      <w:r>
        <w:t>(){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define('DS', DIRECTORY_SEPARATOR);  //</w:t>
      </w:r>
      <w:r>
        <w:rPr>
          <w:rFonts w:hint="eastAsia"/>
        </w:rPr>
        <w:t>定义目录分隔符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define('ROOT_PATH', </w:t>
      </w: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>().DS);   //</w:t>
      </w:r>
      <w:r>
        <w:rPr>
          <w:rFonts w:hint="eastAsia"/>
        </w:rPr>
        <w:t>根目录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define('APP_PATH', ROOT_PATH.'Application'.DS); //Application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define('FRAMEWROK_PATH', ROOT_PATH.'Framework'.DS); //Framework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define('PUBLIC_PATH', ROOT_PATH.'Public'.DS);   //Public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define('CONFIG_PATH', APP_PATH.'Config'.DS);    //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define('CONTROLLER_PATH', APP_PATH.'Controller'.DS);    //Controller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lastRenderedPageBreak/>
        <w:t xml:space="preserve">    define('MODEL_PATH', APP_PATH.'Model'.DS);  //Model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define('VIEW_PATH', APP_PATH.'View'.DS);    //View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define('CORE_PATH', FRAMEWROK_PATH.'Core'.DS);  //Core</w:t>
      </w:r>
      <w:r>
        <w:rPr>
          <w:rFonts w:hint="eastAsia"/>
        </w:rPr>
        <w:t>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define('LIB_PATH', FRAMEWROK_PATH.'Lib'.DS);    //Lib</w:t>
      </w:r>
      <w:r>
        <w:rPr>
          <w:rFonts w:hint="eastAsia"/>
        </w:rPr>
        <w:t>目录</w:t>
      </w:r>
    </w:p>
    <w:p w:rsidR="00F41BF8" w:rsidRDefault="00BB1E04" w:rsidP="00BB1E04">
      <w:pPr>
        <w:pStyle w:val="ad"/>
      </w:pPr>
      <w:r>
        <w:t xml:space="preserve"> }</w:t>
      </w:r>
    </w:p>
    <w:p w:rsidR="00C35966" w:rsidRDefault="003D3DF6" w:rsidP="003D3DF6">
      <w:pPr>
        <w:pStyle w:val="3"/>
      </w:pPr>
      <w:r>
        <w:t>导入配置文件</w:t>
      </w:r>
    </w:p>
    <w:p w:rsidR="00BB1E04" w:rsidRDefault="00BB1E04" w:rsidP="00BB1E04">
      <w:pPr>
        <w:pStyle w:val="ad"/>
      </w:pPr>
      <w:r>
        <w:t>/*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* </w:t>
      </w:r>
      <w:r>
        <w:rPr>
          <w:rFonts w:hint="eastAsia"/>
        </w:rPr>
        <w:t>导入配置文件</w:t>
      </w:r>
    </w:p>
    <w:p w:rsidR="00BB1E04" w:rsidRDefault="00BB1E04" w:rsidP="00BB1E04">
      <w:pPr>
        <w:pStyle w:val="ad"/>
      </w:pPr>
      <w:r>
        <w:t xml:space="preserve">  */</w:t>
      </w:r>
    </w:p>
    <w:p w:rsidR="00BB1E04" w:rsidRDefault="00BB1E04" w:rsidP="00BB1E04">
      <w:pPr>
        <w:pStyle w:val="ad"/>
      </w:pPr>
      <w:r>
        <w:t xml:space="preserve"> private static function </w:t>
      </w:r>
      <w:proofErr w:type="spellStart"/>
      <w:r>
        <w:t>initConfig</w:t>
      </w:r>
      <w:proofErr w:type="spellEnd"/>
      <w:r>
        <w:t>(){</w:t>
      </w:r>
    </w:p>
    <w:p w:rsidR="00BB1E04" w:rsidRDefault="00BB1E04" w:rsidP="00BB1E04">
      <w:pPr>
        <w:pStyle w:val="ad"/>
      </w:pPr>
      <w:r>
        <w:t xml:space="preserve">     $GLOBALS['</w:t>
      </w:r>
      <w:proofErr w:type="spellStart"/>
      <w:r>
        <w:t>config</w:t>
      </w:r>
      <w:proofErr w:type="spellEnd"/>
      <w:r>
        <w:t>']=require CONFIG_PATH.'</w:t>
      </w:r>
      <w:proofErr w:type="spellStart"/>
      <w:r>
        <w:t>config.php</w:t>
      </w:r>
      <w:proofErr w:type="spellEnd"/>
      <w:r>
        <w:t>';</w:t>
      </w:r>
    </w:p>
    <w:p w:rsidR="00C35966" w:rsidRDefault="00BB1E04" w:rsidP="00BB1E04">
      <w:pPr>
        <w:pStyle w:val="ad"/>
      </w:pPr>
      <w:r>
        <w:t xml:space="preserve"> }</w:t>
      </w:r>
    </w:p>
    <w:p w:rsidR="003D3DF6" w:rsidRDefault="003D3DF6" w:rsidP="003D3DF6">
      <w:pPr>
        <w:pStyle w:val="3"/>
      </w:pPr>
      <w:r>
        <w:t>确定路由</w:t>
      </w:r>
    </w:p>
    <w:p w:rsidR="00F21045" w:rsidRDefault="006A1DD5" w:rsidP="00B73F79">
      <w:pPr>
        <w:ind w:firstLineChars="0" w:firstLine="0"/>
      </w:pPr>
      <w:r>
        <w:rPr>
          <w:noProof/>
        </w:rPr>
        <w:pict>
          <v:shape id="_x0000_i1037" type="#_x0000_t75" style="width:323.7pt;height:167.15pt;visibility:visible;mso-wrap-style:square">
            <v:imagedata r:id="rId20" o:title=""/>
          </v:shape>
        </w:pict>
      </w:r>
    </w:p>
    <w:p w:rsidR="00BB1E04" w:rsidRDefault="00BB1E04" w:rsidP="00BB1E04">
      <w:pPr>
        <w:pStyle w:val="ad"/>
      </w:pPr>
      <w:r>
        <w:t>/*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* </w:t>
      </w:r>
      <w:r>
        <w:rPr>
          <w:rFonts w:hint="eastAsia"/>
        </w:rPr>
        <w:t>确定路由</w:t>
      </w:r>
    </w:p>
    <w:p w:rsidR="00BB1E04" w:rsidRDefault="00BB1E04" w:rsidP="00BB1E04">
      <w:pPr>
        <w:pStyle w:val="ad"/>
      </w:pPr>
      <w:r>
        <w:t xml:space="preserve">  */</w:t>
      </w:r>
    </w:p>
    <w:p w:rsidR="00BB1E04" w:rsidRDefault="00BB1E04" w:rsidP="00BB1E04">
      <w:pPr>
        <w:pStyle w:val="ad"/>
      </w:pPr>
      <w:r>
        <w:t xml:space="preserve"> private static function </w:t>
      </w:r>
      <w:proofErr w:type="spellStart"/>
      <w:r>
        <w:t>initRoutes</w:t>
      </w:r>
      <w:proofErr w:type="spellEnd"/>
      <w:r>
        <w:t>(){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 $p=isset($_REQUEST['p'])?$_REQUEST['p']:$GLOBALS['config']['app']['default_platform']; //</w:t>
      </w:r>
      <w:r>
        <w:rPr>
          <w:rFonts w:hint="eastAsia"/>
        </w:rPr>
        <w:t>当前平台名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 $c=isset($_REQUEST['c'])?$_REQUEST['c']:$GLOBALS['config']['app']['default_controller'];//</w:t>
      </w:r>
      <w:r>
        <w:rPr>
          <w:rFonts w:hint="eastAsia"/>
        </w:rPr>
        <w:t>当前控制器名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 $a=isset($_REQUEST['a'])?$_REQUEST['a']:$GLOBALS['config']['app']['default_action'];//</w:t>
      </w:r>
      <w:r>
        <w:rPr>
          <w:rFonts w:hint="eastAsia"/>
        </w:rPr>
        <w:t>当前方法名</w:t>
      </w:r>
    </w:p>
    <w:p w:rsidR="00BB1E04" w:rsidRDefault="00BB1E04" w:rsidP="00BB1E04">
      <w:pPr>
        <w:pStyle w:val="ad"/>
      </w:pPr>
      <w:r>
        <w:t xml:space="preserve">     define('PLATFORM_NAME', $p);</w:t>
      </w:r>
    </w:p>
    <w:p w:rsidR="00BB1E04" w:rsidRDefault="00BB1E04" w:rsidP="00BB1E04">
      <w:pPr>
        <w:pStyle w:val="ad"/>
      </w:pPr>
      <w:r>
        <w:lastRenderedPageBreak/>
        <w:t xml:space="preserve">     define('CONTROLLER_NAME',  $c);</w:t>
      </w:r>
    </w:p>
    <w:p w:rsidR="00BB1E04" w:rsidRDefault="00BB1E04" w:rsidP="00BB1E04">
      <w:pPr>
        <w:pStyle w:val="ad"/>
      </w:pPr>
      <w:r>
        <w:t xml:space="preserve">     define('ACTION_NAME', $a);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 define('__URL__', CONTROLLER_PATH.PLATFORM_NAME.DS); //</w:t>
      </w:r>
      <w:r>
        <w:rPr>
          <w:rFonts w:hint="eastAsia"/>
        </w:rPr>
        <w:t>当前控制器的目录</w:t>
      </w:r>
    </w:p>
    <w:p w:rsidR="00BB1E04" w:rsidRDefault="00BB1E04" w:rsidP="00BB1E04">
      <w:pPr>
        <w:pStyle w:val="ad"/>
      </w:pPr>
      <w:r>
        <w:rPr>
          <w:rFonts w:hint="eastAsia"/>
        </w:rPr>
        <w:t xml:space="preserve">     define('__VIEW__', VIEW_PATH.PLATFORM_NAME.DS);        //</w:t>
      </w:r>
      <w:r>
        <w:rPr>
          <w:rFonts w:hint="eastAsia"/>
        </w:rPr>
        <w:t>当前平台的目录</w:t>
      </w:r>
    </w:p>
    <w:p w:rsidR="00F21045" w:rsidRDefault="00BB1E04" w:rsidP="00BB1E04">
      <w:pPr>
        <w:pStyle w:val="ad"/>
      </w:pPr>
      <w:r>
        <w:t xml:space="preserve"> }</w:t>
      </w:r>
    </w:p>
    <w:p w:rsidR="00F21045" w:rsidRDefault="00FD6FA6" w:rsidP="00FD6FA6">
      <w:pPr>
        <w:pStyle w:val="3"/>
      </w:pPr>
      <w:r>
        <w:t>自定义加载类</w:t>
      </w:r>
    </w:p>
    <w:p w:rsidR="00B63E2C" w:rsidRDefault="00B63E2C" w:rsidP="00B63E2C">
      <w:pPr>
        <w:pStyle w:val="ad"/>
      </w:pPr>
      <w:r>
        <w:t>/*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自定义自动加载类</w:t>
      </w:r>
    </w:p>
    <w:p w:rsidR="00B63E2C" w:rsidRDefault="00B63E2C" w:rsidP="00B63E2C">
      <w:pPr>
        <w:pStyle w:val="ad"/>
      </w:pPr>
      <w:r>
        <w:t xml:space="preserve"> */</w:t>
      </w:r>
    </w:p>
    <w:p w:rsidR="00B63E2C" w:rsidRDefault="00B63E2C" w:rsidP="00B63E2C">
      <w:pPr>
        <w:pStyle w:val="ad"/>
      </w:pPr>
      <w:r>
        <w:t xml:space="preserve">private static function </w:t>
      </w:r>
      <w:proofErr w:type="spellStart"/>
      <w:r>
        <w:t>autoLoad</w:t>
      </w:r>
      <w:proofErr w:type="spellEnd"/>
      <w:r>
        <w:t>($</w:t>
      </w:r>
      <w:proofErr w:type="spellStart"/>
      <w:r>
        <w:t>class_name</w:t>
      </w:r>
      <w:proofErr w:type="spellEnd"/>
      <w:r>
        <w:t>){</w:t>
      </w:r>
    </w:p>
    <w:p w:rsidR="00B63E2C" w:rsidRDefault="00B63E2C" w:rsidP="00B63E2C">
      <w:pPr>
        <w:pStyle w:val="ad"/>
      </w:pPr>
      <w:r>
        <w:t xml:space="preserve">    $</w:t>
      </w:r>
      <w:proofErr w:type="spellStart"/>
      <w:r>
        <w:t>class_map</w:t>
      </w:r>
      <w:proofErr w:type="spellEnd"/>
      <w:r>
        <w:t>=array(</w:t>
      </w:r>
    </w:p>
    <w:p w:rsidR="00B63E2C" w:rsidRDefault="00B63E2C" w:rsidP="00B63E2C">
      <w:pPr>
        <w:pStyle w:val="ad"/>
      </w:pPr>
      <w:r>
        <w:t xml:space="preserve">        '</w:t>
      </w:r>
      <w:proofErr w:type="spellStart"/>
      <w:r>
        <w:t>MySQLDB</w:t>
      </w:r>
      <w:proofErr w:type="spellEnd"/>
      <w:r>
        <w:t>'   =&gt;  CORE_PATH.'</w:t>
      </w:r>
      <w:proofErr w:type="spellStart"/>
      <w:r>
        <w:t>MySQLDB.class.php</w:t>
      </w:r>
      <w:proofErr w:type="spellEnd"/>
      <w:r>
        <w:t>',</w:t>
      </w:r>
    </w:p>
    <w:p w:rsidR="00B63E2C" w:rsidRDefault="00B63E2C" w:rsidP="00B63E2C">
      <w:pPr>
        <w:pStyle w:val="ad"/>
      </w:pPr>
      <w:r>
        <w:t xml:space="preserve">        'Model'     =&gt;  CORE_PATH.'</w:t>
      </w:r>
      <w:proofErr w:type="spellStart"/>
      <w:r>
        <w:t>Model.class.php</w:t>
      </w:r>
      <w:proofErr w:type="spellEnd"/>
      <w:r>
        <w:t>',</w:t>
      </w:r>
    </w:p>
    <w:p w:rsidR="00B63E2C" w:rsidRDefault="00B63E2C" w:rsidP="00B63E2C">
      <w:pPr>
        <w:pStyle w:val="ad"/>
      </w:pPr>
      <w:r>
        <w:t xml:space="preserve">        'Controller'=&gt;  CORE_PATH.'</w:t>
      </w:r>
      <w:proofErr w:type="spellStart"/>
      <w:r>
        <w:t>Controller.class.php</w:t>
      </w:r>
      <w:proofErr w:type="spellEnd"/>
      <w:r>
        <w:t>'</w:t>
      </w:r>
    </w:p>
    <w:p w:rsidR="00B63E2C" w:rsidRDefault="00B63E2C" w:rsidP="00B63E2C">
      <w:pPr>
        <w:pStyle w:val="ad"/>
      </w:pPr>
      <w:r>
        <w:t xml:space="preserve">    );</w:t>
      </w:r>
    </w:p>
    <w:p w:rsidR="00B63E2C" w:rsidRDefault="00B63E2C" w:rsidP="00B63E2C">
      <w:pPr>
        <w:pStyle w:val="ad"/>
      </w:pPr>
      <w:r>
        <w:t xml:space="preserve">    if(</w:t>
      </w:r>
      <w:proofErr w:type="spellStart"/>
      <w:r>
        <w:t>isset</w:t>
      </w:r>
      <w:proofErr w:type="spellEnd"/>
      <w:r>
        <w:t>($</w:t>
      </w:r>
      <w:proofErr w:type="spellStart"/>
      <w:r>
        <w:t>class_map</w:t>
      </w:r>
      <w:proofErr w:type="spellEnd"/>
      <w:r>
        <w:t>[$</w:t>
      </w:r>
      <w:proofErr w:type="spellStart"/>
      <w:r>
        <w:t>class_name</w:t>
      </w:r>
      <w:proofErr w:type="spellEnd"/>
      <w:r>
        <w:t>])){</w:t>
      </w:r>
    </w:p>
    <w:p w:rsidR="00B63E2C" w:rsidRDefault="00B63E2C" w:rsidP="00B63E2C">
      <w:pPr>
        <w:pStyle w:val="ad"/>
      </w:pPr>
      <w:r>
        <w:t xml:space="preserve">        require $</w:t>
      </w:r>
      <w:proofErr w:type="spellStart"/>
      <w:r>
        <w:t>class_map</w:t>
      </w:r>
      <w:proofErr w:type="spellEnd"/>
      <w:r>
        <w:t>[$</w:t>
      </w:r>
      <w:proofErr w:type="spellStart"/>
      <w:r>
        <w:t>class_name</w:t>
      </w:r>
      <w:proofErr w:type="spellEnd"/>
      <w:r>
        <w:t>];</w:t>
      </w:r>
    </w:p>
    <w:p w:rsidR="00B63E2C" w:rsidRDefault="00B63E2C" w:rsidP="00B63E2C">
      <w:pPr>
        <w:pStyle w:val="ad"/>
      </w:pPr>
      <w:r>
        <w:t xml:space="preserve">    }</w:t>
      </w:r>
    </w:p>
    <w:p w:rsidR="00B63E2C" w:rsidRDefault="00B63E2C" w:rsidP="00B63E2C">
      <w:pPr>
        <w:pStyle w:val="ad"/>
      </w:pPr>
      <w:r>
        <w:t xml:space="preserve">    </w:t>
      </w:r>
      <w:proofErr w:type="spellStart"/>
      <w:r>
        <w:t>elseif</w:t>
      </w:r>
      <w:proofErr w:type="spellEnd"/>
      <w:r>
        <w:t>(</w:t>
      </w:r>
      <w:proofErr w:type="spellStart"/>
      <w:r>
        <w:t>substr</w:t>
      </w:r>
      <w:proofErr w:type="spellEnd"/>
      <w:r>
        <w:t>($</w:t>
      </w:r>
      <w:proofErr w:type="spellStart"/>
      <w:r>
        <w:t>class_name</w:t>
      </w:r>
      <w:proofErr w:type="spellEnd"/>
      <w:r>
        <w:t>, -5)=='Model'){</w:t>
      </w:r>
    </w:p>
    <w:p w:rsidR="00B63E2C" w:rsidRDefault="00B63E2C" w:rsidP="00B63E2C">
      <w:pPr>
        <w:pStyle w:val="ad"/>
      </w:pPr>
      <w:r>
        <w:t xml:space="preserve">        require MODEL_PATH.$class_name.'.</w:t>
      </w:r>
      <w:proofErr w:type="spellStart"/>
      <w:r>
        <w:t>class.php</w:t>
      </w:r>
      <w:proofErr w:type="spellEnd"/>
      <w:r>
        <w:t>';</w:t>
      </w:r>
    </w:p>
    <w:p w:rsidR="00B63E2C" w:rsidRDefault="00B63E2C" w:rsidP="00B63E2C">
      <w:pPr>
        <w:pStyle w:val="ad"/>
      </w:pPr>
      <w:r>
        <w:t xml:space="preserve">    }</w:t>
      </w:r>
    </w:p>
    <w:p w:rsidR="00B63E2C" w:rsidRDefault="00B63E2C" w:rsidP="00B63E2C">
      <w:pPr>
        <w:pStyle w:val="ad"/>
      </w:pPr>
      <w:r>
        <w:t xml:space="preserve">    </w:t>
      </w:r>
      <w:proofErr w:type="spellStart"/>
      <w:r>
        <w:t>elseif</w:t>
      </w:r>
      <w:proofErr w:type="spellEnd"/>
      <w:r>
        <w:t>(</w:t>
      </w:r>
      <w:proofErr w:type="spellStart"/>
      <w:r>
        <w:t>substr</w:t>
      </w:r>
      <w:proofErr w:type="spellEnd"/>
      <w:r>
        <w:t>($</w:t>
      </w:r>
      <w:proofErr w:type="spellStart"/>
      <w:r>
        <w:t>class_name</w:t>
      </w:r>
      <w:proofErr w:type="spellEnd"/>
      <w:r>
        <w:t>, -10)=='Controller'){</w:t>
      </w:r>
    </w:p>
    <w:p w:rsidR="00B63E2C" w:rsidRDefault="00B63E2C" w:rsidP="00B63E2C">
      <w:pPr>
        <w:pStyle w:val="ad"/>
      </w:pPr>
      <w:r>
        <w:t xml:space="preserve">        require __URL__.$class_name.'.</w:t>
      </w:r>
      <w:proofErr w:type="spellStart"/>
      <w:r>
        <w:t>class.php</w:t>
      </w:r>
      <w:proofErr w:type="spellEnd"/>
      <w:r>
        <w:t>';</w:t>
      </w:r>
    </w:p>
    <w:p w:rsidR="00B63E2C" w:rsidRDefault="00B63E2C" w:rsidP="00B63E2C">
      <w:pPr>
        <w:pStyle w:val="ad"/>
      </w:pPr>
      <w:r>
        <w:t xml:space="preserve">    }</w:t>
      </w:r>
    </w:p>
    <w:p w:rsidR="00B63E2C" w:rsidRDefault="00B63E2C" w:rsidP="00B63E2C">
      <w:pPr>
        <w:pStyle w:val="ad"/>
      </w:pPr>
      <w:r>
        <w:t>}</w:t>
      </w:r>
    </w:p>
    <w:p w:rsidR="003D3DF6" w:rsidRDefault="00B63E2C" w:rsidP="00B63E2C">
      <w:pPr>
        <w:pStyle w:val="3"/>
      </w:pPr>
      <w:r>
        <w:t>注册自动加载类</w:t>
      </w:r>
    </w:p>
    <w:p w:rsidR="00B63E2C" w:rsidRDefault="006A1DD5" w:rsidP="00B73F79">
      <w:pPr>
        <w:ind w:firstLineChars="0" w:firstLine="0"/>
      </w:pPr>
      <w:r>
        <w:rPr>
          <w:noProof/>
        </w:rPr>
        <w:pict>
          <v:shape id="_x0000_i1038" type="#_x0000_t75" style="width:482.1pt;height:96.4pt;visibility:visible;mso-wrap-style:square">
            <v:imagedata r:id="rId21" o:title=""/>
          </v:shape>
        </w:pict>
      </w:r>
    </w:p>
    <w:p w:rsidR="00B63E2C" w:rsidRDefault="00B63E2C" w:rsidP="00B63E2C">
      <w:pPr>
        <w:pStyle w:val="ad"/>
      </w:pPr>
      <w:r>
        <w:t>/*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注册自定义加载类函数</w:t>
      </w:r>
    </w:p>
    <w:p w:rsidR="00B63E2C" w:rsidRDefault="00B63E2C" w:rsidP="00B63E2C">
      <w:pPr>
        <w:pStyle w:val="ad"/>
      </w:pPr>
      <w:r>
        <w:t xml:space="preserve"> */</w:t>
      </w:r>
    </w:p>
    <w:p w:rsidR="00B63E2C" w:rsidRDefault="00B63E2C" w:rsidP="00B63E2C">
      <w:pPr>
        <w:pStyle w:val="ad"/>
      </w:pPr>
      <w:r>
        <w:lastRenderedPageBreak/>
        <w:t xml:space="preserve">private static function </w:t>
      </w:r>
      <w:proofErr w:type="spellStart"/>
      <w:r>
        <w:t>initRegisterAutoLoad</w:t>
      </w:r>
      <w:proofErr w:type="spellEnd"/>
      <w:r>
        <w:t>(){</w:t>
      </w:r>
    </w:p>
    <w:p w:rsidR="00B63E2C" w:rsidRDefault="00B63E2C" w:rsidP="00B63E2C">
      <w:pPr>
        <w:pStyle w:val="ad"/>
      </w:pPr>
      <w:r>
        <w:t xml:space="preserve">    </w:t>
      </w:r>
      <w:proofErr w:type="spellStart"/>
      <w:r>
        <w:t>spl_autoload_register</w:t>
      </w:r>
      <w:proofErr w:type="spellEnd"/>
      <w:r>
        <w:t>('self::</w:t>
      </w:r>
      <w:proofErr w:type="spellStart"/>
      <w:r>
        <w:t>autoLoad</w:t>
      </w:r>
      <w:proofErr w:type="spellEnd"/>
      <w:r>
        <w:t>');</w:t>
      </w:r>
    </w:p>
    <w:p w:rsidR="003D3DF6" w:rsidRDefault="00B63E2C" w:rsidP="00B63E2C">
      <w:pPr>
        <w:pStyle w:val="ad"/>
      </w:pPr>
      <w:r>
        <w:t>}</w:t>
      </w:r>
    </w:p>
    <w:p w:rsidR="00B63E2C" w:rsidRDefault="00B63E2C" w:rsidP="00B63E2C">
      <w:pPr>
        <w:pStyle w:val="3"/>
      </w:pPr>
      <w:r>
        <w:t>请求分发</w:t>
      </w:r>
    </w:p>
    <w:p w:rsidR="00B63E2C" w:rsidRDefault="00B63E2C" w:rsidP="00B63E2C">
      <w:pPr>
        <w:pStyle w:val="ad"/>
      </w:pPr>
      <w:r>
        <w:t>/*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* </w:t>
      </w:r>
      <w:r>
        <w:rPr>
          <w:rFonts w:hint="eastAsia"/>
        </w:rPr>
        <w:t>请求分发</w:t>
      </w:r>
    </w:p>
    <w:p w:rsidR="00B63E2C" w:rsidRDefault="00B63E2C" w:rsidP="00B63E2C">
      <w:pPr>
        <w:pStyle w:val="ad"/>
      </w:pPr>
      <w:r>
        <w:t xml:space="preserve"> */</w:t>
      </w:r>
    </w:p>
    <w:p w:rsidR="00B63E2C" w:rsidRDefault="00B63E2C" w:rsidP="00B63E2C">
      <w:pPr>
        <w:pStyle w:val="ad"/>
      </w:pPr>
      <w:r>
        <w:t xml:space="preserve">private static function </w:t>
      </w:r>
      <w:proofErr w:type="spellStart"/>
      <w:r>
        <w:t>initDispatch</w:t>
      </w:r>
      <w:proofErr w:type="spellEnd"/>
      <w:r>
        <w:t>(){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controller_name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CONTROLLER_NAME.'Controller</w:t>
      </w:r>
      <w:proofErr w:type="spellEnd"/>
      <w:r>
        <w:rPr>
          <w:rFonts w:hint="eastAsia"/>
        </w:rPr>
        <w:t>';</w:t>
      </w:r>
      <w:r>
        <w:rPr>
          <w:rFonts w:hint="eastAsia"/>
        </w:rPr>
        <w:tab/>
        <w:t>//</w:t>
      </w:r>
      <w:r>
        <w:rPr>
          <w:rFonts w:hint="eastAsia"/>
        </w:rPr>
        <w:t>拼接控制器名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ACTION_NAME.'Action</w:t>
      </w:r>
      <w:proofErr w:type="spellEnd"/>
      <w:r>
        <w:rPr>
          <w:rFonts w:hint="eastAsia"/>
        </w:rP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拼接方法名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   $controller=new $</w:t>
      </w:r>
      <w:proofErr w:type="spellStart"/>
      <w:r>
        <w:rPr>
          <w:rFonts w:hint="eastAsia"/>
        </w:rPr>
        <w:t>controller_name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实例化控制器</w:t>
      </w:r>
    </w:p>
    <w:p w:rsidR="00B63E2C" w:rsidRDefault="00B63E2C" w:rsidP="00B63E2C">
      <w:pPr>
        <w:pStyle w:val="ad"/>
      </w:pPr>
      <w:r>
        <w:rPr>
          <w:rFonts w:hint="eastAsia"/>
        </w:rPr>
        <w:t xml:space="preserve">    $controller-&gt;$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调用方法</w:t>
      </w:r>
    </w:p>
    <w:p w:rsidR="00B63E2C" w:rsidRDefault="00B63E2C" w:rsidP="00B63E2C">
      <w:pPr>
        <w:pStyle w:val="ad"/>
      </w:pPr>
      <w:r>
        <w:t>}</w:t>
      </w:r>
    </w:p>
    <w:p w:rsidR="00B63E2C" w:rsidRDefault="00F5188E" w:rsidP="00F5188E">
      <w:pPr>
        <w:pStyle w:val="3"/>
      </w:pPr>
      <w:r>
        <w:rPr>
          <w:rFonts w:hint="eastAsia"/>
        </w:rPr>
        <w:t>run(</w:t>
      </w:r>
      <w:r>
        <w:t>)</w:t>
      </w:r>
      <w:r>
        <w:t>方法</w:t>
      </w:r>
    </w:p>
    <w:p w:rsidR="00F5188E" w:rsidRPr="00F5188E" w:rsidRDefault="00F5188E" w:rsidP="00F5188E">
      <w:pPr>
        <w:ind w:firstLine="560"/>
      </w:pPr>
      <w:r>
        <w:t>运行框架</w:t>
      </w:r>
    </w:p>
    <w:p w:rsidR="00F5188E" w:rsidRDefault="00F5188E" w:rsidP="00F5188E">
      <w:pPr>
        <w:pStyle w:val="ad"/>
      </w:pPr>
      <w:r>
        <w:t>public static function run(){</w:t>
      </w:r>
    </w:p>
    <w:p w:rsidR="00F5188E" w:rsidRDefault="00F5188E" w:rsidP="00F5188E">
      <w:pPr>
        <w:pStyle w:val="ad"/>
      </w:pPr>
      <w:r>
        <w:t xml:space="preserve">    self::</w:t>
      </w:r>
      <w:proofErr w:type="spellStart"/>
      <w:r>
        <w:t>initConst</w:t>
      </w:r>
      <w:proofErr w:type="spellEnd"/>
      <w:r>
        <w:t>();</w:t>
      </w:r>
    </w:p>
    <w:p w:rsidR="00F5188E" w:rsidRDefault="00F5188E" w:rsidP="00F5188E">
      <w:pPr>
        <w:pStyle w:val="ad"/>
      </w:pPr>
      <w:r>
        <w:t xml:space="preserve">    self::</w:t>
      </w:r>
      <w:proofErr w:type="spellStart"/>
      <w:r>
        <w:t>initConfig</w:t>
      </w:r>
      <w:proofErr w:type="spellEnd"/>
      <w:r>
        <w:t>();</w:t>
      </w:r>
    </w:p>
    <w:p w:rsidR="00F5188E" w:rsidRDefault="00F5188E" w:rsidP="00F5188E">
      <w:pPr>
        <w:pStyle w:val="ad"/>
      </w:pPr>
      <w:r>
        <w:t xml:space="preserve">    self::</w:t>
      </w:r>
      <w:proofErr w:type="spellStart"/>
      <w:r>
        <w:t>initRoutes</w:t>
      </w:r>
      <w:proofErr w:type="spellEnd"/>
      <w:r>
        <w:t>();</w:t>
      </w:r>
    </w:p>
    <w:p w:rsidR="00F5188E" w:rsidRDefault="00F5188E" w:rsidP="00F5188E">
      <w:pPr>
        <w:pStyle w:val="ad"/>
      </w:pPr>
      <w:r>
        <w:t xml:space="preserve">    self::</w:t>
      </w:r>
      <w:proofErr w:type="spellStart"/>
      <w:r>
        <w:t>initRegisterAutoLoad</w:t>
      </w:r>
      <w:proofErr w:type="spellEnd"/>
      <w:r>
        <w:t>();</w:t>
      </w:r>
    </w:p>
    <w:p w:rsidR="00F5188E" w:rsidRDefault="00F5188E" w:rsidP="00F5188E">
      <w:pPr>
        <w:pStyle w:val="ad"/>
      </w:pPr>
      <w:r>
        <w:t xml:space="preserve">    self::</w:t>
      </w:r>
      <w:proofErr w:type="spellStart"/>
      <w:r>
        <w:t>initDispatch</w:t>
      </w:r>
      <w:proofErr w:type="spellEnd"/>
      <w:r>
        <w:t>();</w:t>
      </w:r>
    </w:p>
    <w:p w:rsidR="00B63E2C" w:rsidRDefault="00F5188E" w:rsidP="00F5188E">
      <w:pPr>
        <w:pStyle w:val="ad"/>
      </w:pPr>
      <w:r>
        <w:t>}</w:t>
      </w:r>
    </w:p>
    <w:p w:rsidR="006A1DD5" w:rsidRDefault="006A1DD5" w:rsidP="006A1DD5">
      <w:pPr>
        <w:pStyle w:val="a9"/>
        <w:ind w:firstLine="562"/>
      </w:pPr>
      <w:r>
        <w:t>脚下留心</w:t>
      </w:r>
      <w:r>
        <w:rPr>
          <w:rFonts w:hint="eastAsia"/>
        </w:rPr>
        <w:t>：在基础模型中，更改获取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类的实例</w:t>
      </w:r>
    </w:p>
    <w:p w:rsidR="006A1DD5" w:rsidRPr="006A1DD5" w:rsidRDefault="006A1DD5" w:rsidP="006A1DD5">
      <w:pPr>
        <w:pStyle w:val="ad"/>
        <w:rPr>
          <w:rFonts w:hint="eastAsia"/>
        </w:rPr>
      </w:pPr>
      <w:r w:rsidRPr="006A1DD5">
        <w:rPr>
          <w:noProof/>
        </w:rPr>
        <w:pict>
          <v:shape id="_x0000_i1039" type="#_x0000_t75" style="width:446.4pt;height:50.1pt;visibility:visible;mso-wrap-style:square">
            <v:imagedata r:id="rId22" o:title=""/>
          </v:shape>
        </w:pict>
      </w:r>
    </w:p>
    <w:p w:rsidR="00B63E2C" w:rsidRDefault="00F5188E" w:rsidP="00F5188E">
      <w:pPr>
        <w:pStyle w:val="3"/>
      </w:pPr>
      <w:r>
        <w:t>运行框架</w:t>
      </w:r>
    </w:p>
    <w:p w:rsidR="00F5188E" w:rsidRDefault="00F5188E" w:rsidP="00B73F79">
      <w:pPr>
        <w:ind w:firstLineChars="0" w:firstLine="0"/>
      </w:pPr>
      <w:r>
        <w:t>在入口文件</w:t>
      </w:r>
      <w:r>
        <w:rPr>
          <w:rFonts w:hint="eastAsia"/>
        </w:rPr>
        <w:t>(</w:t>
      </w:r>
      <w:proofErr w:type="spellStart"/>
      <w:r>
        <w:t>index.php</w:t>
      </w:r>
      <w:proofErr w:type="spellEnd"/>
      <w:r>
        <w:rPr>
          <w:rFonts w:hint="eastAsia"/>
        </w:rPr>
        <w:t>)</w:t>
      </w:r>
      <w:r>
        <w:rPr>
          <w:rFonts w:hint="eastAsia"/>
        </w:rPr>
        <w:t>页面，引入框架文件并调用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F5188E" w:rsidRDefault="00F5188E" w:rsidP="00F5188E">
      <w:pPr>
        <w:pStyle w:val="ad"/>
      </w:pPr>
      <w:r>
        <w:t>&lt;?</w:t>
      </w:r>
      <w:proofErr w:type="spellStart"/>
      <w:r>
        <w:t>php</w:t>
      </w:r>
      <w:proofErr w:type="spellEnd"/>
    </w:p>
    <w:p w:rsidR="00F5188E" w:rsidRDefault="00F5188E" w:rsidP="00F5188E">
      <w:pPr>
        <w:pStyle w:val="ad"/>
      </w:pPr>
      <w:r>
        <w:t>require './Framework/Core/</w:t>
      </w:r>
      <w:proofErr w:type="spellStart"/>
      <w:r>
        <w:t>Framework.class.php</w:t>
      </w:r>
      <w:proofErr w:type="spellEnd"/>
      <w:r>
        <w:t>';</w:t>
      </w:r>
    </w:p>
    <w:p w:rsidR="00F5188E" w:rsidRDefault="00F5188E" w:rsidP="00F5188E">
      <w:pPr>
        <w:pStyle w:val="ad"/>
      </w:pPr>
      <w:r>
        <w:t>Framework::run();</w:t>
      </w:r>
    </w:p>
    <w:p w:rsidR="00654155" w:rsidRDefault="00955AE7" w:rsidP="00654155">
      <w:pPr>
        <w:pStyle w:val="3"/>
      </w:pPr>
      <w:r>
        <w:rPr>
          <w:rFonts w:hint="eastAsia"/>
        </w:rPr>
        <w:lastRenderedPageBreak/>
        <w:t>测试</w:t>
      </w:r>
      <w:r w:rsidR="00654155">
        <w:rPr>
          <w:rFonts w:hint="eastAsia"/>
        </w:rPr>
        <w:t>页面</w:t>
      </w:r>
    </w:p>
    <w:p w:rsidR="00654155" w:rsidRDefault="00654155" w:rsidP="00654155">
      <w:pPr>
        <w:pStyle w:val="ad"/>
      </w:pPr>
      <w:r w:rsidRPr="00654155">
        <w:rPr>
          <w:noProof/>
        </w:rPr>
        <w:pict>
          <v:shape id="_x0000_i1041" type="#_x0000_t75" style="width:411.95pt;height:76.4pt;visibility:visible;mso-wrap-style:square">
            <v:imagedata r:id="rId23" o:title=""/>
          </v:shape>
        </w:pict>
      </w:r>
    </w:p>
    <w:p w:rsidR="00B63E2C" w:rsidRDefault="00560C73" w:rsidP="00560C73">
      <w:pPr>
        <w:pStyle w:val="2"/>
        <w:rPr>
          <w:rFonts w:hint="eastAsia"/>
        </w:rPr>
      </w:pPr>
      <w:r>
        <w:rPr>
          <w:rFonts w:hint="eastAsia"/>
        </w:rPr>
        <w:t>完善删除功能</w:t>
      </w:r>
    </w:p>
    <w:p w:rsidR="00F5188E" w:rsidRDefault="00560C73" w:rsidP="00560C73">
      <w:pPr>
        <w:pStyle w:val="3"/>
      </w:pPr>
      <w:r>
        <w:t>点击</w:t>
      </w:r>
      <w:r>
        <w:rPr>
          <w:rFonts w:hint="eastAsia"/>
        </w:rPr>
        <w:t>“删除”按钮</w:t>
      </w:r>
    </w:p>
    <w:p w:rsidR="00F5188E" w:rsidRDefault="00707A4F" w:rsidP="00560C73">
      <w:pPr>
        <w:pStyle w:val="ad"/>
        <w:rPr>
          <w:noProof/>
        </w:rPr>
      </w:pPr>
      <w:r w:rsidRPr="00707A4F">
        <w:rPr>
          <w:noProof/>
        </w:rPr>
        <w:pict>
          <v:shape id="_x0000_i1040" type="#_x0000_t75" style="width:445.75pt;height:25.05pt;visibility:visible;mso-wrap-style:square">
            <v:imagedata r:id="rId24" o:title=""/>
          </v:shape>
        </w:pict>
      </w:r>
    </w:p>
    <w:p w:rsidR="002E4CCA" w:rsidRDefault="002E4CCA" w:rsidP="00560C73">
      <w:pPr>
        <w:pStyle w:val="ad"/>
      </w:pPr>
      <w:r w:rsidRPr="002E4CCA">
        <w:rPr>
          <w:rFonts w:hint="eastAsia"/>
        </w:rPr>
        <w:t>&lt;input type="button" value="</w:t>
      </w:r>
      <w:r w:rsidRPr="002E4CCA">
        <w:rPr>
          <w:rFonts w:hint="eastAsia"/>
        </w:rPr>
        <w:t>删除</w:t>
      </w:r>
      <w:r w:rsidRPr="002E4CCA">
        <w:rPr>
          <w:rFonts w:hint="eastAsia"/>
        </w:rPr>
        <w:t xml:space="preserve">" </w:t>
      </w:r>
      <w:proofErr w:type="spellStart"/>
      <w:r w:rsidRPr="002E4CCA">
        <w:rPr>
          <w:rFonts w:hint="eastAsia"/>
        </w:rPr>
        <w:t>onclick</w:t>
      </w:r>
      <w:proofErr w:type="spellEnd"/>
      <w:r w:rsidRPr="002E4CCA">
        <w:rPr>
          <w:rFonts w:hint="eastAsia"/>
        </w:rPr>
        <w:t>="</w:t>
      </w:r>
      <w:r w:rsidRPr="0079701B">
        <w:rPr>
          <w:rFonts w:hint="eastAsia"/>
          <w:color w:val="FF0000"/>
        </w:rPr>
        <w:t>if(confirm('</w:t>
      </w:r>
      <w:r w:rsidRPr="0079701B">
        <w:rPr>
          <w:rFonts w:hint="eastAsia"/>
          <w:color w:val="FF0000"/>
        </w:rPr>
        <w:t>确定要删除吗</w:t>
      </w:r>
      <w:r w:rsidRPr="0079701B">
        <w:rPr>
          <w:rFonts w:hint="eastAsia"/>
          <w:color w:val="FF0000"/>
        </w:rPr>
        <w:t>'))</w:t>
      </w:r>
      <w:proofErr w:type="spellStart"/>
      <w:r w:rsidRPr="0079701B">
        <w:rPr>
          <w:rFonts w:hint="eastAsia"/>
          <w:color w:val="FF0000"/>
        </w:rPr>
        <w:t>location.href</w:t>
      </w:r>
      <w:proofErr w:type="spellEnd"/>
      <w:r w:rsidRPr="0079701B">
        <w:rPr>
          <w:rFonts w:hint="eastAsia"/>
          <w:color w:val="FF0000"/>
        </w:rPr>
        <w:t>='</w:t>
      </w:r>
      <w:proofErr w:type="spellStart"/>
      <w:r w:rsidRPr="0079701B">
        <w:rPr>
          <w:rFonts w:hint="eastAsia"/>
          <w:color w:val="FF0000"/>
        </w:rPr>
        <w:t>index.php?p</w:t>
      </w:r>
      <w:proofErr w:type="spellEnd"/>
      <w:r w:rsidRPr="0079701B">
        <w:rPr>
          <w:rFonts w:hint="eastAsia"/>
          <w:color w:val="FF0000"/>
        </w:rPr>
        <w:t>=</w:t>
      </w:r>
      <w:proofErr w:type="spellStart"/>
      <w:r w:rsidRPr="0079701B">
        <w:rPr>
          <w:rFonts w:hint="eastAsia"/>
          <w:color w:val="FF0000"/>
        </w:rPr>
        <w:t>Admin&amp;c</w:t>
      </w:r>
      <w:proofErr w:type="spellEnd"/>
      <w:r w:rsidRPr="0079701B">
        <w:rPr>
          <w:rFonts w:hint="eastAsia"/>
          <w:color w:val="FF0000"/>
        </w:rPr>
        <w:t>=</w:t>
      </w:r>
      <w:proofErr w:type="spellStart"/>
      <w:r w:rsidRPr="0079701B">
        <w:rPr>
          <w:rFonts w:hint="eastAsia"/>
          <w:color w:val="FF0000"/>
        </w:rPr>
        <w:t>Products&amp;a</w:t>
      </w:r>
      <w:proofErr w:type="spellEnd"/>
      <w:r w:rsidRPr="0079701B">
        <w:rPr>
          <w:rFonts w:hint="eastAsia"/>
          <w:color w:val="FF0000"/>
        </w:rPr>
        <w:t>=</w:t>
      </w:r>
      <w:proofErr w:type="spellStart"/>
      <w:r w:rsidRPr="0079701B">
        <w:rPr>
          <w:rFonts w:hint="eastAsia"/>
          <w:color w:val="FF0000"/>
        </w:rPr>
        <w:t>del&amp;id</w:t>
      </w:r>
      <w:proofErr w:type="spellEnd"/>
      <w:r w:rsidRPr="0079701B">
        <w:rPr>
          <w:rFonts w:hint="eastAsia"/>
          <w:color w:val="FF0000"/>
        </w:rPr>
        <w:t>=&lt;?</w:t>
      </w:r>
      <w:proofErr w:type="spellStart"/>
      <w:r w:rsidRPr="0079701B">
        <w:rPr>
          <w:rFonts w:hint="eastAsia"/>
          <w:color w:val="FF0000"/>
        </w:rPr>
        <w:t>php</w:t>
      </w:r>
      <w:proofErr w:type="spellEnd"/>
      <w:r w:rsidRPr="0079701B">
        <w:rPr>
          <w:rFonts w:hint="eastAsia"/>
          <w:color w:val="FF0000"/>
        </w:rPr>
        <w:t xml:space="preserve"> echo $rows['</w:t>
      </w:r>
      <w:proofErr w:type="spellStart"/>
      <w:r w:rsidRPr="0079701B">
        <w:rPr>
          <w:rFonts w:hint="eastAsia"/>
          <w:color w:val="FF0000"/>
        </w:rPr>
        <w:t>proID</w:t>
      </w:r>
      <w:proofErr w:type="spellEnd"/>
      <w:r w:rsidRPr="0079701B">
        <w:rPr>
          <w:rFonts w:hint="eastAsia"/>
          <w:color w:val="FF0000"/>
        </w:rPr>
        <w:t>'];?&gt;'</w:t>
      </w:r>
      <w:r w:rsidRPr="002E4CCA">
        <w:rPr>
          <w:rFonts w:hint="eastAsia"/>
        </w:rPr>
        <w:t>"&gt;</w:t>
      </w:r>
    </w:p>
    <w:p w:rsidR="00F5188E" w:rsidRDefault="00B72B9A" w:rsidP="00B72B9A">
      <w:pPr>
        <w:pStyle w:val="3"/>
      </w:pPr>
      <w:r>
        <w:rPr>
          <w:rFonts w:hint="eastAsia"/>
        </w:rPr>
        <w:t>跳转方法</w:t>
      </w:r>
    </w:p>
    <w:p w:rsidR="00F5188E" w:rsidRDefault="00B72B9A" w:rsidP="00B72B9A">
      <w:pPr>
        <w:ind w:firstLineChars="0" w:firstLine="0"/>
        <w:jc w:val="both"/>
      </w:pPr>
      <w:r>
        <w:t>方法一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的定时器</w:t>
      </w:r>
    </w:p>
    <w:p w:rsidR="00B72B9A" w:rsidRDefault="00B72B9A" w:rsidP="00B72B9A">
      <w:pPr>
        <w:pStyle w:val="a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72B9A" w:rsidRPr="00B72B9A" w:rsidRDefault="00B72B9A" w:rsidP="00B72B9A">
      <w:pPr>
        <w:pStyle w:val="ad"/>
        <w:rPr>
          <w:color w:val="FF0000"/>
        </w:rPr>
      </w:pPr>
      <w:proofErr w:type="spellStart"/>
      <w:r w:rsidRPr="00B72B9A">
        <w:rPr>
          <w:color w:val="FF0000"/>
        </w:rPr>
        <w:t>window.onload</w:t>
      </w:r>
      <w:proofErr w:type="spellEnd"/>
      <w:r w:rsidRPr="00B72B9A">
        <w:rPr>
          <w:color w:val="FF0000"/>
        </w:rPr>
        <w:t>=function(){</w:t>
      </w:r>
    </w:p>
    <w:p w:rsidR="00B72B9A" w:rsidRPr="00B72B9A" w:rsidRDefault="00B72B9A" w:rsidP="00B72B9A">
      <w:pPr>
        <w:pStyle w:val="ad"/>
        <w:rPr>
          <w:color w:val="FF0000"/>
        </w:rPr>
      </w:pPr>
      <w:r w:rsidRPr="00B72B9A">
        <w:rPr>
          <w:color w:val="FF0000"/>
        </w:rPr>
        <w:tab/>
      </w:r>
      <w:proofErr w:type="spellStart"/>
      <w:r w:rsidRPr="00B72B9A">
        <w:rPr>
          <w:color w:val="FF0000"/>
        </w:rPr>
        <w:t>setTimeout</w:t>
      </w:r>
      <w:proofErr w:type="spellEnd"/>
      <w:r w:rsidRPr="00B72B9A">
        <w:rPr>
          <w:color w:val="FF0000"/>
        </w:rPr>
        <w:t>(function(){</w:t>
      </w:r>
    </w:p>
    <w:p w:rsidR="00B72B9A" w:rsidRPr="00B72B9A" w:rsidRDefault="00B72B9A" w:rsidP="00B72B9A">
      <w:pPr>
        <w:pStyle w:val="ad"/>
        <w:rPr>
          <w:color w:val="FF0000"/>
        </w:rPr>
      </w:pPr>
      <w:r w:rsidRPr="00B72B9A">
        <w:rPr>
          <w:color w:val="FF0000"/>
        </w:rPr>
        <w:tab/>
      </w:r>
      <w:r w:rsidRPr="00B72B9A">
        <w:rPr>
          <w:color w:val="FF0000"/>
        </w:rPr>
        <w:tab/>
      </w:r>
      <w:r w:rsidRPr="00B72B9A">
        <w:rPr>
          <w:color w:val="FF0000"/>
        </w:rPr>
        <w:tab/>
      </w:r>
      <w:proofErr w:type="spellStart"/>
      <w:r w:rsidRPr="00B72B9A">
        <w:rPr>
          <w:color w:val="FF0000"/>
        </w:rPr>
        <w:t>location.href</w:t>
      </w:r>
      <w:proofErr w:type="spellEnd"/>
      <w:r w:rsidRPr="00B72B9A">
        <w:rPr>
          <w:color w:val="FF0000"/>
        </w:rPr>
        <w:t>='http://www.php.com/index.php';</w:t>
      </w:r>
    </w:p>
    <w:p w:rsidR="00B72B9A" w:rsidRPr="00B72B9A" w:rsidRDefault="00B72B9A" w:rsidP="00B72B9A">
      <w:pPr>
        <w:pStyle w:val="ad"/>
        <w:rPr>
          <w:color w:val="FF0000"/>
        </w:rPr>
      </w:pPr>
      <w:r w:rsidRPr="00B72B9A">
        <w:rPr>
          <w:color w:val="FF0000"/>
        </w:rPr>
        <w:tab/>
      </w:r>
      <w:r w:rsidRPr="00B72B9A">
        <w:rPr>
          <w:color w:val="FF0000"/>
        </w:rPr>
        <w:tab/>
        <w:t>},3000);</w:t>
      </w:r>
      <w:r w:rsidRPr="00B72B9A">
        <w:rPr>
          <w:color w:val="FF0000"/>
        </w:rPr>
        <w:tab/>
      </w:r>
    </w:p>
    <w:p w:rsidR="00B72B9A" w:rsidRPr="00B72B9A" w:rsidRDefault="00B72B9A" w:rsidP="00B72B9A">
      <w:pPr>
        <w:pStyle w:val="ad"/>
        <w:rPr>
          <w:color w:val="FF0000"/>
        </w:rPr>
      </w:pPr>
      <w:r w:rsidRPr="00B72B9A">
        <w:rPr>
          <w:color w:val="FF0000"/>
        </w:rPr>
        <w:t>}</w:t>
      </w:r>
    </w:p>
    <w:p w:rsidR="00B72B9A" w:rsidRDefault="00B72B9A" w:rsidP="00B72B9A">
      <w:pPr>
        <w:pStyle w:val="ad"/>
      </w:pPr>
      <w:r>
        <w:t>&lt;/script&gt;</w:t>
      </w:r>
    </w:p>
    <w:p w:rsidR="00B72B9A" w:rsidRDefault="00B72B9A" w:rsidP="00B73F79">
      <w:pPr>
        <w:ind w:firstLineChars="0" w:firstLine="0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&lt;meta&gt;</w:t>
      </w:r>
    </w:p>
    <w:p w:rsidR="00F5188E" w:rsidRPr="00EA4CEC" w:rsidRDefault="00EA4CEC" w:rsidP="00EA4CEC">
      <w:pPr>
        <w:pStyle w:val="ad"/>
        <w:rPr>
          <w:color w:val="FF0000"/>
        </w:rPr>
      </w:pPr>
      <w:r w:rsidRPr="00EA4CEC">
        <w:rPr>
          <w:color w:val="FF0000"/>
        </w:rPr>
        <w:t>&lt;meta http-</w:t>
      </w:r>
      <w:proofErr w:type="spellStart"/>
      <w:r w:rsidRPr="00EA4CEC">
        <w:rPr>
          <w:color w:val="FF0000"/>
        </w:rPr>
        <w:t>equiv</w:t>
      </w:r>
      <w:proofErr w:type="spellEnd"/>
      <w:r w:rsidRPr="00EA4CEC">
        <w:rPr>
          <w:color w:val="FF0000"/>
        </w:rPr>
        <w:t>="refresh" content="3;http://www.php.com" /&gt;</w:t>
      </w:r>
    </w:p>
    <w:p w:rsidR="00B72B9A" w:rsidRDefault="0039792D" w:rsidP="00B73F79">
      <w:pPr>
        <w:ind w:firstLineChars="0" w:firstLine="0"/>
      </w:pPr>
      <w:r>
        <w:rPr>
          <w:rFonts w:hint="eastAsia"/>
        </w:rPr>
        <w:t>可以通过</w:t>
      </w:r>
      <w:r>
        <w:rPr>
          <w:rFonts w:hint="eastAsia"/>
        </w:rPr>
        <w:t>Dreamweaver</w:t>
      </w:r>
      <w:r>
        <w:rPr>
          <w:rFonts w:hint="eastAsia"/>
        </w:rPr>
        <w:t>软件自动生成上面的代码</w:t>
      </w:r>
    </w:p>
    <w:p w:rsidR="0039792D" w:rsidRDefault="0039792D" w:rsidP="0039792D">
      <w:pPr>
        <w:pStyle w:val="ad"/>
        <w:rPr>
          <w:noProof/>
        </w:rPr>
      </w:pPr>
      <w:r w:rsidRPr="0039792D">
        <w:rPr>
          <w:noProof/>
        </w:rPr>
        <w:lastRenderedPageBreak/>
        <w:pict>
          <v:shape id="_x0000_i1042" type="#_x0000_t75" style="width:341.2pt;height:298pt;visibility:visible;mso-wrap-style:square">
            <v:imagedata r:id="rId25" o:title=""/>
          </v:shape>
        </w:pict>
      </w:r>
    </w:p>
    <w:p w:rsidR="0039792D" w:rsidRDefault="00BE24F6" w:rsidP="0039792D">
      <w:pPr>
        <w:pStyle w:val="ad"/>
        <w:rPr>
          <w:rFonts w:hint="eastAsia"/>
        </w:rPr>
      </w:pPr>
      <w:r w:rsidRPr="00BE24F6">
        <w:rPr>
          <w:noProof/>
        </w:rPr>
        <w:pict>
          <v:shape id="_x0000_i1043" type="#_x0000_t75" style="width:250.45pt;height:75.75pt;visibility:visible;mso-wrap-style:square">
            <v:imagedata r:id="rId26" o:title=""/>
          </v:shape>
        </w:pict>
      </w:r>
    </w:p>
    <w:p w:rsidR="00B72B9A" w:rsidRDefault="005C5CDE" w:rsidP="00B73F79">
      <w:pPr>
        <w:ind w:firstLineChars="0" w:firstLine="0"/>
      </w:pPr>
      <w:r>
        <w:t>在基础控制器中写页面跳转的方法</w:t>
      </w:r>
    </w:p>
    <w:p w:rsidR="005C5CDE" w:rsidRDefault="005C5CDE" w:rsidP="005C5CDE">
      <w:pPr>
        <w:pStyle w:val="ad"/>
      </w:pPr>
      <w:r>
        <w:t>&lt;?</w:t>
      </w:r>
      <w:proofErr w:type="spellStart"/>
      <w:r>
        <w:t>php</w:t>
      </w:r>
      <w:proofErr w:type="spellEnd"/>
    </w:p>
    <w:p w:rsidR="005C5CDE" w:rsidRDefault="005C5CDE" w:rsidP="005C5CDE">
      <w:pPr>
        <w:pStyle w:val="ad"/>
      </w:pPr>
      <w:r>
        <w:t>/*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基础控制器类</w:t>
      </w:r>
    </w:p>
    <w:p w:rsidR="005C5CDE" w:rsidRDefault="005C5CDE" w:rsidP="005C5CDE">
      <w:pPr>
        <w:pStyle w:val="ad"/>
      </w:pPr>
      <w:r>
        <w:t xml:space="preserve"> */</w:t>
      </w:r>
    </w:p>
    <w:p w:rsidR="005C5CDE" w:rsidRDefault="005C5CDE" w:rsidP="005C5CDE">
      <w:pPr>
        <w:pStyle w:val="ad"/>
      </w:pPr>
      <w:r>
        <w:t>class Controller{</w:t>
      </w:r>
    </w:p>
    <w:p w:rsidR="005C5CDE" w:rsidRDefault="005C5CDE" w:rsidP="005C5CDE">
      <w:pPr>
        <w:pStyle w:val="ad"/>
      </w:pPr>
      <w:r>
        <w:t xml:space="preserve">        /*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成功跳转的方法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跳转的地址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显示信息，如果</w:t>
      </w:r>
      <w:r>
        <w:rPr>
          <w:rFonts w:hint="eastAsia"/>
        </w:rPr>
        <w:t>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为空，就直接跳转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$time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页面停留时间</w:t>
      </w:r>
    </w:p>
    <w:p w:rsidR="005C5CDE" w:rsidRDefault="005C5CDE" w:rsidP="005C5CDE">
      <w:pPr>
        <w:pStyle w:val="ad"/>
      </w:pPr>
      <w:r>
        <w:t xml:space="preserve">         */</w:t>
      </w:r>
    </w:p>
    <w:p w:rsidR="005C5CDE" w:rsidRDefault="005C5CDE" w:rsidP="005C5CDE">
      <w:pPr>
        <w:pStyle w:val="ad"/>
      </w:pPr>
      <w:r>
        <w:t xml:space="preserve">        public function success($</w:t>
      </w:r>
      <w:proofErr w:type="spellStart"/>
      <w:r>
        <w:t>url</w:t>
      </w:r>
      <w:proofErr w:type="spellEnd"/>
      <w:r>
        <w:t>,$</w:t>
      </w:r>
      <w:proofErr w:type="spellStart"/>
      <w:r>
        <w:t>msg</w:t>
      </w:r>
      <w:proofErr w:type="spellEnd"/>
      <w:r>
        <w:t>='',$time=3){</w:t>
      </w:r>
    </w:p>
    <w:p w:rsidR="005C5CDE" w:rsidRDefault="005C5CDE" w:rsidP="005C5CDE">
      <w:pPr>
        <w:pStyle w:val="ad"/>
      </w:pPr>
      <w:r>
        <w:t xml:space="preserve">            $this-&gt;jump($</w:t>
      </w:r>
      <w:proofErr w:type="spellStart"/>
      <w:r>
        <w:t>url</w:t>
      </w:r>
      <w:proofErr w:type="spellEnd"/>
      <w:r>
        <w:t>,$</w:t>
      </w:r>
      <w:proofErr w:type="spellStart"/>
      <w:r>
        <w:t>msg</w:t>
      </w:r>
      <w:proofErr w:type="spellEnd"/>
      <w:r>
        <w:t>,$</w:t>
      </w:r>
      <w:proofErr w:type="spellStart"/>
      <w:r>
        <w:t>time,true</w:t>
      </w:r>
      <w:proofErr w:type="spellEnd"/>
      <w:r>
        <w:t>);</w:t>
      </w:r>
    </w:p>
    <w:p w:rsidR="005C5CDE" w:rsidRDefault="005C5CDE" w:rsidP="005C5CDE">
      <w:pPr>
        <w:pStyle w:val="ad"/>
      </w:pPr>
      <w:r>
        <w:t xml:space="preserve">        }</w:t>
      </w:r>
    </w:p>
    <w:p w:rsidR="005C5CDE" w:rsidRDefault="005C5CDE" w:rsidP="005C5CDE">
      <w:pPr>
        <w:pStyle w:val="ad"/>
      </w:pPr>
      <w:r>
        <w:t xml:space="preserve">        /*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失败的跳转</w:t>
      </w:r>
    </w:p>
    <w:p w:rsidR="005C5CDE" w:rsidRDefault="005C5CDE" w:rsidP="005C5CDE">
      <w:pPr>
        <w:pStyle w:val="ad"/>
      </w:pPr>
      <w:r>
        <w:t xml:space="preserve">         */</w:t>
      </w:r>
    </w:p>
    <w:p w:rsidR="005C5CDE" w:rsidRDefault="005C5CDE" w:rsidP="005C5CDE">
      <w:pPr>
        <w:pStyle w:val="ad"/>
      </w:pPr>
      <w:r>
        <w:lastRenderedPageBreak/>
        <w:t xml:space="preserve">        public function error($</w:t>
      </w:r>
      <w:proofErr w:type="spellStart"/>
      <w:r>
        <w:t>url</w:t>
      </w:r>
      <w:proofErr w:type="spellEnd"/>
      <w:r>
        <w:t>,$</w:t>
      </w:r>
      <w:proofErr w:type="spellStart"/>
      <w:r>
        <w:t>msg</w:t>
      </w:r>
      <w:proofErr w:type="spellEnd"/>
      <w:r>
        <w:t>='',$time=3){</w:t>
      </w:r>
    </w:p>
    <w:p w:rsidR="005C5CDE" w:rsidRDefault="005C5CDE" w:rsidP="005C5CDE">
      <w:pPr>
        <w:pStyle w:val="ad"/>
      </w:pPr>
      <w:r>
        <w:t xml:space="preserve">            $this-&gt;jump($</w:t>
      </w:r>
      <w:proofErr w:type="spellStart"/>
      <w:r>
        <w:t>url</w:t>
      </w:r>
      <w:proofErr w:type="spellEnd"/>
      <w:r>
        <w:t>,$</w:t>
      </w:r>
      <w:proofErr w:type="spellStart"/>
      <w:r>
        <w:t>msg</w:t>
      </w:r>
      <w:proofErr w:type="spellEnd"/>
      <w:r>
        <w:t>,$</w:t>
      </w:r>
      <w:proofErr w:type="spellStart"/>
      <w:r>
        <w:t>time,false</w:t>
      </w:r>
      <w:proofErr w:type="spellEnd"/>
      <w:r>
        <w:t>);</w:t>
      </w:r>
    </w:p>
    <w:p w:rsidR="005C5CDE" w:rsidRDefault="005C5CDE" w:rsidP="005C5CDE">
      <w:pPr>
        <w:pStyle w:val="ad"/>
      </w:pPr>
      <w:r>
        <w:t xml:space="preserve">        }</w:t>
      </w:r>
    </w:p>
    <w:p w:rsidR="005C5CDE" w:rsidRDefault="005C5CDE" w:rsidP="005C5CDE">
      <w:pPr>
        <w:pStyle w:val="ad"/>
      </w:pPr>
      <w:r>
        <w:t xml:space="preserve">        /*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跳转的方法</w:t>
      </w:r>
    </w:p>
    <w:p w:rsidR="005C5CDE" w:rsidRDefault="005C5CDE" w:rsidP="005C5CDE">
      <w:pPr>
        <w:pStyle w:val="ad"/>
      </w:pPr>
      <w:r>
        <w:t xml:space="preserve">         */</w:t>
      </w:r>
    </w:p>
    <w:p w:rsidR="005C5CDE" w:rsidRDefault="005C5CDE" w:rsidP="005C5CDE">
      <w:pPr>
        <w:pStyle w:val="ad"/>
      </w:pPr>
      <w:r>
        <w:t xml:space="preserve">        private function jump($</w:t>
      </w:r>
      <w:proofErr w:type="spellStart"/>
      <w:r>
        <w:t>url</w:t>
      </w:r>
      <w:proofErr w:type="spellEnd"/>
      <w:r>
        <w:t>,$</w:t>
      </w:r>
      <w:proofErr w:type="spellStart"/>
      <w:r>
        <w:t>msg</w:t>
      </w:r>
      <w:proofErr w:type="spellEnd"/>
      <w:r>
        <w:t>='',$time=3,$flag=true){</w:t>
      </w:r>
    </w:p>
    <w:p w:rsidR="005C5CDE" w:rsidRDefault="005C5CDE" w:rsidP="005C5CDE">
      <w:pPr>
        <w:pStyle w:val="ad"/>
      </w:pPr>
      <w:r>
        <w:t xml:space="preserve">            if($</w:t>
      </w:r>
      <w:proofErr w:type="spellStart"/>
      <w:r>
        <w:t>msg</w:t>
      </w:r>
      <w:proofErr w:type="spellEnd"/>
      <w:r>
        <w:t>==''){</w:t>
      </w:r>
    </w:p>
    <w:p w:rsidR="005C5CDE" w:rsidRDefault="005C5CDE" w:rsidP="005C5CDE">
      <w:pPr>
        <w:pStyle w:val="ad"/>
      </w:pPr>
      <w:r>
        <w:t xml:space="preserve">                header("location:{$</w:t>
      </w:r>
      <w:proofErr w:type="spellStart"/>
      <w:r>
        <w:t>url</w:t>
      </w:r>
      <w:proofErr w:type="spellEnd"/>
      <w:r>
        <w:t>}");</w:t>
      </w:r>
    </w:p>
    <w:p w:rsidR="005C5CDE" w:rsidRDefault="005C5CDE" w:rsidP="005C5CDE">
      <w:pPr>
        <w:pStyle w:val="ad"/>
      </w:pPr>
      <w:r>
        <w:t xml:space="preserve">            }else{</w:t>
      </w:r>
    </w:p>
    <w:p w:rsidR="005C5CDE" w:rsidRDefault="005C5CDE" w:rsidP="005C5CDE">
      <w:pPr>
        <w:pStyle w:val="ad"/>
      </w:pPr>
      <w:r>
        <w:t xml:space="preserve">                if($flag)</w:t>
      </w:r>
    </w:p>
    <w:p w:rsidR="005C5CDE" w:rsidRDefault="005C5CDE" w:rsidP="005C5CDE">
      <w:pPr>
        <w:pStyle w:val="ad"/>
      </w:pPr>
      <w:r>
        <w:t xml:space="preserve">                    $path='&lt;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="/Public/images/success.jpg" /&gt;';</w:t>
      </w:r>
    </w:p>
    <w:p w:rsidR="005C5CDE" w:rsidRDefault="005C5CDE" w:rsidP="005C5CDE">
      <w:pPr>
        <w:pStyle w:val="ad"/>
      </w:pPr>
      <w:r>
        <w:t xml:space="preserve">                else</w:t>
      </w:r>
    </w:p>
    <w:p w:rsidR="005C5CDE" w:rsidRDefault="005C5CDE" w:rsidP="005C5CDE">
      <w:pPr>
        <w:pStyle w:val="ad"/>
      </w:pPr>
      <w:r>
        <w:t xml:space="preserve">                    $path='&lt;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="/Public/images/error.jpg" /&gt;';</w:t>
      </w:r>
    </w:p>
    <w:p w:rsidR="005C5CDE" w:rsidRDefault="005C5CDE" w:rsidP="005C5CDE">
      <w:pPr>
        <w:pStyle w:val="ad"/>
      </w:pPr>
      <w:r>
        <w:t xml:space="preserve">                echo &lt;&lt;&lt;jump</w:t>
      </w:r>
    </w:p>
    <w:p w:rsidR="005C5CDE" w:rsidRDefault="005C5CDE" w:rsidP="005C5CDE">
      <w:pPr>
        <w:pStyle w:val="ad"/>
      </w:pPr>
      <w:r>
        <w:t xml:space="preserve">     &lt;!DOCTYPE html PUBLIC "-//W3C//DTD XHTML 1.0 Transitional//EN" "http://www.w3.org/TR/xhtml1/DTD/xhtml1-transitional.dtd"&gt;</w:t>
      </w:r>
    </w:p>
    <w:p w:rsidR="005C5CDE" w:rsidRDefault="005C5CDE" w:rsidP="005C5CDE">
      <w:pPr>
        <w:pStyle w:val="ad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C5CDE" w:rsidRDefault="005C5CDE" w:rsidP="005C5CDE">
      <w:pPr>
        <w:pStyle w:val="ad"/>
      </w:pPr>
      <w:r>
        <w:t>&lt;head&gt;</w:t>
      </w:r>
    </w:p>
    <w:p w:rsidR="005C5CDE" w:rsidRDefault="005C5CDE" w:rsidP="005C5CDE">
      <w:pPr>
        <w:pStyle w:val="ad"/>
      </w:pPr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C5CDE" w:rsidRPr="00D6231E" w:rsidRDefault="005C5CDE" w:rsidP="005C5CDE">
      <w:pPr>
        <w:pStyle w:val="ad"/>
        <w:rPr>
          <w:color w:val="FF0000"/>
        </w:rPr>
      </w:pPr>
      <w:r w:rsidRPr="00D6231E">
        <w:rPr>
          <w:color w:val="FF0000"/>
        </w:rPr>
        <w:t>&lt;meta http-</w:t>
      </w:r>
      <w:proofErr w:type="spellStart"/>
      <w:r w:rsidRPr="00D6231E">
        <w:rPr>
          <w:color w:val="FF0000"/>
        </w:rPr>
        <w:t>equiv</w:t>
      </w:r>
      <w:proofErr w:type="spellEnd"/>
      <w:r w:rsidRPr="00D6231E">
        <w:rPr>
          <w:color w:val="FF0000"/>
        </w:rPr>
        <w:t>="refresh" content="{$time};URL={$</w:t>
      </w:r>
      <w:proofErr w:type="spellStart"/>
      <w:r w:rsidRPr="00D6231E">
        <w:rPr>
          <w:color w:val="FF0000"/>
        </w:rPr>
        <w:t>url</w:t>
      </w:r>
      <w:proofErr w:type="spellEnd"/>
      <w:r w:rsidRPr="00D6231E">
        <w:rPr>
          <w:color w:val="FF0000"/>
        </w:rPr>
        <w:t>}" /&gt;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5C5CDE" w:rsidRDefault="005C5CDE" w:rsidP="005C5CDE">
      <w:pPr>
        <w:pStyle w:val="ad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5C5CDE" w:rsidRDefault="005C5CDE" w:rsidP="005C5CDE">
      <w:pPr>
        <w:pStyle w:val="ad"/>
      </w:pPr>
      <w:r>
        <w:t>body{</w:t>
      </w:r>
    </w:p>
    <w:p w:rsidR="005C5CDE" w:rsidRDefault="005C5CDE" w:rsidP="005C5CDE">
      <w:pPr>
        <w:pStyle w:val="ad"/>
      </w:pPr>
      <w:r>
        <w:tab/>
      </w:r>
      <w:proofErr w:type="spellStart"/>
      <w:r>
        <w:t>text-align:center</w:t>
      </w:r>
      <w:proofErr w:type="spellEnd"/>
      <w:r>
        <w:t>;</w:t>
      </w:r>
    </w:p>
    <w:p w:rsidR="005C5CDE" w:rsidRDefault="005C5CDE" w:rsidP="005C5CDE">
      <w:pPr>
        <w:pStyle w:val="ad"/>
      </w:pPr>
      <w:r>
        <w:tab/>
        <w:t>font-size:20px;</w:t>
      </w:r>
    </w:p>
    <w:p w:rsidR="005C5CDE" w:rsidRDefault="005C5CDE" w:rsidP="005C5CDE">
      <w:pPr>
        <w:pStyle w:val="ad"/>
      </w:pPr>
      <w:r>
        <w:tab/>
        <w:t>background-color:#F90;</w:t>
      </w:r>
    </w:p>
    <w:p w:rsidR="005C5CDE" w:rsidRDefault="005C5CDE" w:rsidP="005C5CDE">
      <w:pPr>
        <w:pStyle w:val="ad"/>
      </w:pPr>
      <w:r>
        <w:tab/>
        <w:t>color:#F00;</w:t>
      </w:r>
    </w:p>
    <w:p w:rsidR="005C5CDE" w:rsidRDefault="005C5CDE" w:rsidP="005C5CDE">
      <w:pPr>
        <w:pStyle w:val="ad"/>
      </w:pPr>
      <w:r>
        <w:tab/>
        <w:t>padding-top:30px;</w:t>
      </w:r>
    </w:p>
    <w:p w:rsidR="005C5CDE" w:rsidRDefault="005C5CDE" w:rsidP="005C5CDE">
      <w:pPr>
        <w:pStyle w:val="ad"/>
        <w:rPr>
          <w:rFonts w:hint="eastAsia"/>
        </w:rPr>
      </w:pPr>
      <w:r>
        <w:rPr>
          <w:rFonts w:hint="eastAsia"/>
        </w:rPr>
        <w:tab/>
        <w:t>font-family:'</w:t>
      </w:r>
      <w:r>
        <w:rPr>
          <w:rFonts w:hint="eastAsia"/>
        </w:rPr>
        <w:t>微软雅黑</w:t>
      </w:r>
      <w:r>
        <w:rPr>
          <w:rFonts w:hint="eastAsia"/>
        </w:rPr>
        <w:t>'</w:t>
      </w:r>
    </w:p>
    <w:p w:rsidR="005C5CDE" w:rsidRDefault="005C5CDE" w:rsidP="005C5CDE">
      <w:pPr>
        <w:pStyle w:val="ad"/>
      </w:pPr>
      <w:r>
        <w:t>}</w:t>
      </w:r>
    </w:p>
    <w:p w:rsidR="005C5CDE" w:rsidRDefault="005C5CDE" w:rsidP="005C5CDE">
      <w:pPr>
        <w:pStyle w:val="ad"/>
      </w:pPr>
      <w:r>
        <w:t>&lt;/style&gt;</w:t>
      </w:r>
    </w:p>
    <w:p w:rsidR="005C5CDE" w:rsidRDefault="005C5CDE" w:rsidP="005C5CDE">
      <w:pPr>
        <w:pStyle w:val="ad"/>
      </w:pPr>
      <w:r>
        <w:t>&lt;/head&gt;</w:t>
      </w:r>
    </w:p>
    <w:p w:rsidR="005C5CDE" w:rsidRDefault="005C5CDE" w:rsidP="005C5CDE">
      <w:pPr>
        <w:pStyle w:val="ad"/>
      </w:pPr>
    </w:p>
    <w:p w:rsidR="005C5CDE" w:rsidRDefault="005C5CDE" w:rsidP="005C5CDE">
      <w:pPr>
        <w:pStyle w:val="ad"/>
      </w:pPr>
      <w:r>
        <w:t>&lt;body&gt;</w:t>
      </w:r>
    </w:p>
    <w:p w:rsidR="005C5CDE" w:rsidRPr="00D6231E" w:rsidRDefault="005C5CDE" w:rsidP="005C5CDE">
      <w:pPr>
        <w:pStyle w:val="ad"/>
        <w:rPr>
          <w:color w:val="FF0000"/>
        </w:rPr>
      </w:pPr>
      <w:r w:rsidRPr="00D6231E">
        <w:rPr>
          <w:color w:val="FF0000"/>
        </w:rPr>
        <w:t>{$path}</w:t>
      </w:r>
    </w:p>
    <w:p w:rsidR="005C5CDE" w:rsidRPr="00D6231E" w:rsidRDefault="005C5CDE" w:rsidP="005C5CDE">
      <w:pPr>
        <w:pStyle w:val="ad"/>
        <w:rPr>
          <w:color w:val="FF0000"/>
        </w:rPr>
      </w:pPr>
      <w:r w:rsidRPr="00D6231E">
        <w:rPr>
          <w:color w:val="FF0000"/>
        </w:rPr>
        <w:t>{$</w:t>
      </w:r>
      <w:proofErr w:type="spellStart"/>
      <w:r w:rsidRPr="00D6231E">
        <w:rPr>
          <w:color w:val="FF0000"/>
        </w:rPr>
        <w:t>msg</w:t>
      </w:r>
      <w:proofErr w:type="spellEnd"/>
      <w:r w:rsidRPr="00D6231E">
        <w:rPr>
          <w:color w:val="FF0000"/>
        </w:rPr>
        <w:t>}</w:t>
      </w:r>
    </w:p>
    <w:p w:rsidR="005C5CDE" w:rsidRDefault="005C5CDE" w:rsidP="005C5CDE">
      <w:pPr>
        <w:pStyle w:val="ad"/>
      </w:pPr>
      <w:r>
        <w:t>&lt;/body&gt;</w:t>
      </w:r>
    </w:p>
    <w:p w:rsidR="005C5CDE" w:rsidRDefault="005C5CDE" w:rsidP="005C5CDE">
      <w:pPr>
        <w:pStyle w:val="ad"/>
      </w:pPr>
      <w:r>
        <w:t xml:space="preserve">&lt;/html&gt;  </w:t>
      </w:r>
    </w:p>
    <w:p w:rsidR="005C5CDE" w:rsidRDefault="005C5CDE" w:rsidP="005C5CDE">
      <w:pPr>
        <w:pStyle w:val="ad"/>
      </w:pPr>
      <w:r>
        <w:t>jump;</w:t>
      </w:r>
    </w:p>
    <w:p w:rsidR="005C5CDE" w:rsidRDefault="005C5CDE" w:rsidP="005C5CDE">
      <w:pPr>
        <w:pStyle w:val="ad"/>
      </w:pPr>
      <w:r>
        <w:t xml:space="preserve">            }</w:t>
      </w:r>
    </w:p>
    <w:p w:rsidR="005C5CDE" w:rsidRDefault="005C5CDE" w:rsidP="005C5CDE">
      <w:pPr>
        <w:pStyle w:val="ad"/>
      </w:pPr>
      <w:r>
        <w:t xml:space="preserve">        }</w:t>
      </w:r>
    </w:p>
    <w:p w:rsidR="00B72B9A" w:rsidRDefault="005C5CDE" w:rsidP="005C5CDE">
      <w:pPr>
        <w:pStyle w:val="ad"/>
        <w:rPr>
          <w:rFonts w:hint="eastAsia"/>
        </w:rPr>
      </w:pPr>
      <w:r>
        <w:lastRenderedPageBreak/>
        <w:t>}</w:t>
      </w:r>
    </w:p>
    <w:p w:rsidR="00711417" w:rsidRDefault="00711417" w:rsidP="00711417">
      <w:pPr>
        <w:pStyle w:val="3"/>
      </w:pPr>
      <w:r>
        <w:t>调用跳转的方法</w:t>
      </w:r>
    </w:p>
    <w:p w:rsidR="005C5CDE" w:rsidRDefault="00711417" w:rsidP="00B73F79">
      <w:pPr>
        <w:ind w:firstLineChars="0" w:firstLine="0"/>
        <w:rPr>
          <w:rFonts w:hint="eastAsia"/>
        </w:rPr>
      </w:pPr>
      <w:r>
        <w:t>在控制器中</w:t>
      </w:r>
      <w:r>
        <w:rPr>
          <w:rFonts w:hint="eastAsia"/>
        </w:rPr>
        <w:t>，</w:t>
      </w:r>
      <w:r>
        <w:t>如果成功就调用</w:t>
      </w:r>
      <w:r>
        <w:t>success</w:t>
      </w:r>
      <w:r>
        <w:rPr>
          <w:rFonts w:hint="eastAsia"/>
        </w:rPr>
        <w:t>()</w:t>
      </w:r>
      <w:r>
        <w:rPr>
          <w:rFonts w:hint="eastAsia"/>
        </w:rPr>
        <w:t>，失败就调用</w:t>
      </w:r>
      <w:r>
        <w:rPr>
          <w:rFonts w:hint="eastAsia"/>
        </w:rPr>
        <w:t>error()</w:t>
      </w:r>
      <w:r>
        <w:rPr>
          <w:rFonts w:hint="eastAsia"/>
        </w:rPr>
        <w:t>方法</w:t>
      </w:r>
    </w:p>
    <w:p w:rsidR="005C5CDE" w:rsidRDefault="00875E83" w:rsidP="00711417">
      <w:pPr>
        <w:pStyle w:val="ad"/>
      </w:pPr>
      <w:bookmarkStart w:id="0" w:name="_GoBack"/>
      <w:r w:rsidRPr="00875E83">
        <w:rPr>
          <w:noProof/>
        </w:rPr>
        <w:pict>
          <v:shape id="_x0000_i1044" type="#_x0000_t75" style="width:378.15pt;height:121.45pt;visibility:visible;mso-wrap-style:square">
            <v:imagedata r:id="rId27" o:title=""/>
          </v:shape>
        </w:pict>
      </w:r>
      <w:bookmarkEnd w:id="0"/>
    </w:p>
    <w:p w:rsidR="00711417" w:rsidRDefault="00711417" w:rsidP="00B73F79">
      <w:pPr>
        <w:ind w:firstLineChars="0" w:firstLine="0"/>
      </w:pPr>
    </w:p>
    <w:p w:rsidR="00711417" w:rsidRDefault="00711417" w:rsidP="00B73F79">
      <w:pPr>
        <w:ind w:firstLineChars="0" w:firstLine="0"/>
        <w:rPr>
          <w:rFonts w:hint="eastAsia"/>
        </w:rPr>
      </w:pPr>
    </w:p>
    <w:p w:rsidR="005C5CDE" w:rsidRPr="00B72B9A" w:rsidRDefault="005C5CDE" w:rsidP="00B73F79">
      <w:pPr>
        <w:ind w:firstLineChars="0" w:firstLine="0"/>
      </w:pPr>
    </w:p>
    <w:sectPr w:rsidR="005C5CDE" w:rsidRPr="00B72B9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7E" w:rsidRDefault="000A507E">
      <w:pPr>
        <w:ind w:firstLine="560"/>
      </w:pPr>
      <w:r>
        <w:separator/>
      </w:r>
    </w:p>
  </w:endnote>
  <w:endnote w:type="continuationSeparator" w:id="0">
    <w:p w:rsidR="000A507E" w:rsidRDefault="000A507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0A507E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75E83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0A507E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75E83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7E" w:rsidRDefault="000A507E">
      <w:pPr>
        <w:ind w:firstLine="560"/>
      </w:pPr>
      <w:r>
        <w:separator/>
      </w:r>
    </w:p>
  </w:footnote>
  <w:footnote w:type="continuationSeparator" w:id="0">
    <w:p w:rsidR="000A507E" w:rsidRDefault="000A507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B0C7FAF"/>
    <w:multiLevelType w:val="hybridMultilevel"/>
    <w:tmpl w:val="F7E00602"/>
    <w:lvl w:ilvl="0" w:tplc="254C44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7535C"/>
    <w:multiLevelType w:val="hybridMultilevel"/>
    <w:tmpl w:val="C7B29D00"/>
    <w:lvl w:ilvl="0" w:tplc="B99626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DBD"/>
    <w:rsid w:val="00032F7A"/>
    <w:rsid w:val="00044EF6"/>
    <w:rsid w:val="000A507E"/>
    <w:rsid w:val="000B23F3"/>
    <w:rsid w:val="000B5BF4"/>
    <w:rsid w:val="000B6A51"/>
    <w:rsid w:val="000C071B"/>
    <w:rsid w:val="000C2C39"/>
    <w:rsid w:val="000C66D2"/>
    <w:rsid w:val="000D6423"/>
    <w:rsid w:val="001031EE"/>
    <w:rsid w:val="00114E2A"/>
    <w:rsid w:val="0013032D"/>
    <w:rsid w:val="00133367"/>
    <w:rsid w:val="00134EB5"/>
    <w:rsid w:val="001517FA"/>
    <w:rsid w:val="00172A27"/>
    <w:rsid w:val="001C1047"/>
    <w:rsid w:val="001E413F"/>
    <w:rsid w:val="001E79C3"/>
    <w:rsid w:val="00202EC6"/>
    <w:rsid w:val="00230E29"/>
    <w:rsid w:val="002418CC"/>
    <w:rsid w:val="00253ACA"/>
    <w:rsid w:val="0025734D"/>
    <w:rsid w:val="0027456A"/>
    <w:rsid w:val="002802D2"/>
    <w:rsid w:val="002B59D3"/>
    <w:rsid w:val="002E4CCA"/>
    <w:rsid w:val="002F1E5B"/>
    <w:rsid w:val="00313160"/>
    <w:rsid w:val="00330861"/>
    <w:rsid w:val="00337670"/>
    <w:rsid w:val="00375761"/>
    <w:rsid w:val="00377268"/>
    <w:rsid w:val="0039276B"/>
    <w:rsid w:val="0039792D"/>
    <w:rsid w:val="003A3A6F"/>
    <w:rsid w:val="003B5C6E"/>
    <w:rsid w:val="003C5AD7"/>
    <w:rsid w:val="003D3DF6"/>
    <w:rsid w:val="003D49F4"/>
    <w:rsid w:val="003F4674"/>
    <w:rsid w:val="003F7EF7"/>
    <w:rsid w:val="004255F9"/>
    <w:rsid w:val="004455DC"/>
    <w:rsid w:val="004474B6"/>
    <w:rsid w:val="00467882"/>
    <w:rsid w:val="00482D85"/>
    <w:rsid w:val="00490807"/>
    <w:rsid w:val="004A6288"/>
    <w:rsid w:val="004B5F08"/>
    <w:rsid w:val="004B77CD"/>
    <w:rsid w:val="004E09A9"/>
    <w:rsid w:val="00505D38"/>
    <w:rsid w:val="00531A35"/>
    <w:rsid w:val="00533315"/>
    <w:rsid w:val="00536B98"/>
    <w:rsid w:val="00560C73"/>
    <w:rsid w:val="00564299"/>
    <w:rsid w:val="005706FE"/>
    <w:rsid w:val="005A2C9F"/>
    <w:rsid w:val="005B3FA4"/>
    <w:rsid w:val="005C5CDE"/>
    <w:rsid w:val="005F1BB0"/>
    <w:rsid w:val="005F2EC1"/>
    <w:rsid w:val="005F7127"/>
    <w:rsid w:val="0060262A"/>
    <w:rsid w:val="0063793B"/>
    <w:rsid w:val="00654155"/>
    <w:rsid w:val="006548B4"/>
    <w:rsid w:val="00675838"/>
    <w:rsid w:val="00677DB7"/>
    <w:rsid w:val="0068179C"/>
    <w:rsid w:val="006A1DD5"/>
    <w:rsid w:val="006A2F3A"/>
    <w:rsid w:val="006A7AA9"/>
    <w:rsid w:val="006E51C3"/>
    <w:rsid w:val="00707A4F"/>
    <w:rsid w:val="00711417"/>
    <w:rsid w:val="00752B92"/>
    <w:rsid w:val="00763FB2"/>
    <w:rsid w:val="007665E0"/>
    <w:rsid w:val="0079701B"/>
    <w:rsid w:val="007D1F5A"/>
    <w:rsid w:val="007F1E2B"/>
    <w:rsid w:val="0081225B"/>
    <w:rsid w:val="008134E9"/>
    <w:rsid w:val="008145B6"/>
    <w:rsid w:val="008163E2"/>
    <w:rsid w:val="00854DE8"/>
    <w:rsid w:val="008637D2"/>
    <w:rsid w:val="0087293B"/>
    <w:rsid w:val="00875E83"/>
    <w:rsid w:val="0088573C"/>
    <w:rsid w:val="008D4A14"/>
    <w:rsid w:val="008E7FCC"/>
    <w:rsid w:val="00903179"/>
    <w:rsid w:val="00910BFB"/>
    <w:rsid w:val="0091447E"/>
    <w:rsid w:val="009146AE"/>
    <w:rsid w:val="009272F3"/>
    <w:rsid w:val="00955AE7"/>
    <w:rsid w:val="00957601"/>
    <w:rsid w:val="0096426E"/>
    <w:rsid w:val="00972B04"/>
    <w:rsid w:val="00976388"/>
    <w:rsid w:val="00983E09"/>
    <w:rsid w:val="00993A89"/>
    <w:rsid w:val="009A730C"/>
    <w:rsid w:val="00A20835"/>
    <w:rsid w:val="00A34398"/>
    <w:rsid w:val="00A36882"/>
    <w:rsid w:val="00A36A88"/>
    <w:rsid w:val="00A45AE6"/>
    <w:rsid w:val="00A5311F"/>
    <w:rsid w:val="00A6531D"/>
    <w:rsid w:val="00A76622"/>
    <w:rsid w:val="00AA3D23"/>
    <w:rsid w:val="00AB42DA"/>
    <w:rsid w:val="00AE2729"/>
    <w:rsid w:val="00AF01AB"/>
    <w:rsid w:val="00AF2CCA"/>
    <w:rsid w:val="00B0691E"/>
    <w:rsid w:val="00B1080F"/>
    <w:rsid w:val="00B11130"/>
    <w:rsid w:val="00B12F92"/>
    <w:rsid w:val="00B26BB1"/>
    <w:rsid w:val="00B32434"/>
    <w:rsid w:val="00B52DBD"/>
    <w:rsid w:val="00B63E2C"/>
    <w:rsid w:val="00B72B9A"/>
    <w:rsid w:val="00B73F79"/>
    <w:rsid w:val="00B91DBF"/>
    <w:rsid w:val="00BA29C3"/>
    <w:rsid w:val="00BB1E04"/>
    <w:rsid w:val="00BB52C2"/>
    <w:rsid w:val="00BE24F6"/>
    <w:rsid w:val="00BF2973"/>
    <w:rsid w:val="00C35966"/>
    <w:rsid w:val="00C40150"/>
    <w:rsid w:val="00C64284"/>
    <w:rsid w:val="00C80D55"/>
    <w:rsid w:val="00C86B57"/>
    <w:rsid w:val="00C95DBE"/>
    <w:rsid w:val="00CA1308"/>
    <w:rsid w:val="00CA205A"/>
    <w:rsid w:val="00CA3CCF"/>
    <w:rsid w:val="00CB1CD9"/>
    <w:rsid w:val="00CD28EF"/>
    <w:rsid w:val="00CE0A60"/>
    <w:rsid w:val="00CF64E1"/>
    <w:rsid w:val="00D25949"/>
    <w:rsid w:val="00D466A6"/>
    <w:rsid w:val="00D6231E"/>
    <w:rsid w:val="00D638EE"/>
    <w:rsid w:val="00DA585C"/>
    <w:rsid w:val="00DC57F7"/>
    <w:rsid w:val="00E01894"/>
    <w:rsid w:val="00E11C7F"/>
    <w:rsid w:val="00E35182"/>
    <w:rsid w:val="00E40012"/>
    <w:rsid w:val="00EA4CEC"/>
    <w:rsid w:val="00EB0010"/>
    <w:rsid w:val="00EB5E12"/>
    <w:rsid w:val="00EC0B33"/>
    <w:rsid w:val="00EC29E7"/>
    <w:rsid w:val="00ED7D31"/>
    <w:rsid w:val="00EE2844"/>
    <w:rsid w:val="00F1579C"/>
    <w:rsid w:val="00F21045"/>
    <w:rsid w:val="00F3541C"/>
    <w:rsid w:val="00F41BF8"/>
    <w:rsid w:val="00F47607"/>
    <w:rsid w:val="00F5091F"/>
    <w:rsid w:val="00F5188E"/>
    <w:rsid w:val="00F61C24"/>
    <w:rsid w:val="00F70AF3"/>
    <w:rsid w:val="00F776A6"/>
    <w:rsid w:val="00F818A4"/>
    <w:rsid w:val="00FB1708"/>
    <w:rsid w:val="00FD6FA6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1BA4B61-A383-4503-BC67-A60A003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php.itcast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255</TotalTime>
  <Pages>13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70</cp:revision>
  <dcterms:created xsi:type="dcterms:W3CDTF">2016-04-26T06:04:00Z</dcterms:created>
  <dcterms:modified xsi:type="dcterms:W3CDTF">2016-04-27T07:39:00Z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