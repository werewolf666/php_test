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29C3" w:rsidRPr="000C2C39" w:rsidRDefault="00BA29C3" w:rsidP="00F47607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</w:pPr>
    </w:p>
    <w:p w:rsidR="00BA29C3" w:rsidRDefault="00165525">
      <w:pPr>
        <w:ind w:firstLine="56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84.85pt;height:150.25pt;mso-wrap-style:square;mso-position-horizontal-relative:page;mso-position-vertical-relative:page">
            <v:imagedata r:id="rId7" o:title="logo"/>
          </v:shape>
        </w:pict>
      </w:r>
    </w:p>
    <w:p w:rsidR="00BA29C3" w:rsidRDefault="00BA29C3">
      <w:pPr>
        <w:ind w:firstLine="560"/>
        <w:jc w:val="center"/>
      </w:pPr>
    </w:p>
    <w:p w:rsidR="00BA29C3" w:rsidRDefault="00BA29C3">
      <w:pPr>
        <w:ind w:firstLine="560"/>
        <w:jc w:val="center"/>
        <w:rPr>
          <w:rFonts w:ascii="微软雅黑" w:eastAsia="微软雅黑" w:hAnsi="微软雅黑" w:cs="微软雅黑"/>
        </w:rPr>
      </w:pPr>
    </w:p>
    <w:p w:rsidR="00B73F79" w:rsidRDefault="00B73F79">
      <w:pPr>
        <w:ind w:firstLine="560"/>
        <w:jc w:val="center"/>
        <w:rPr>
          <w:rFonts w:ascii="微软雅黑" w:eastAsia="微软雅黑" w:hAnsi="微软雅黑" w:cs="微软雅黑"/>
        </w:rPr>
      </w:pP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C2C39" w:rsidRDefault="000C2C39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044EF6" w:rsidRDefault="00044EF6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0C071B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主讲教师：</w:t>
      </w:r>
      <w:r w:rsidR="00763FB2">
        <w:rPr>
          <w:rFonts w:ascii="微软雅黑" w:eastAsia="微软雅黑" w:hAnsi="微软雅黑" w:cs="微软雅黑" w:hint="eastAsia"/>
          <w:sz w:val="32"/>
          <w:szCs w:val="32"/>
        </w:rPr>
        <w:t>传智.神龙教主</w:t>
      </w:r>
    </w:p>
    <w:p w:rsidR="00BA29C3" w:rsidRDefault="00BA29C3">
      <w:pPr>
        <w:ind w:firstLine="640"/>
        <w:jc w:val="center"/>
        <w:rPr>
          <w:rFonts w:ascii="微软雅黑" w:eastAsia="微软雅黑" w:hAnsi="微软雅黑" w:cs="微软雅黑"/>
          <w:sz w:val="32"/>
          <w:szCs w:val="32"/>
        </w:rPr>
      </w:pPr>
    </w:p>
    <w:p w:rsidR="00BA29C3" w:rsidRDefault="00BA29C3">
      <w:pPr>
        <w:ind w:firstLine="640"/>
        <w:jc w:val="center"/>
        <w:rPr>
          <w:sz w:val="32"/>
          <w:szCs w:val="32"/>
        </w:rPr>
      </w:pPr>
    </w:p>
    <w:p w:rsidR="00BA29C3" w:rsidRDefault="00BA29C3">
      <w:pPr>
        <w:ind w:firstLine="560"/>
        <w:jc w:val="center"/>
      </w:pPr>
    </w:p>
    <w:p w:rsidR="00BA29C3" w:rsidRDefault="003C5AD7">
      <w:pPr>
        <w:ind w:firstLine="600"/>
        <w:jc w:val="center"/>
        <w:rPr>
          <w:rFonts w:ascii="微软雅黑" w:hAnsi="微软雅黑" w:cs="微软雅黑"/>
          <w:sz w:val="30"/>
          <w:szCs w:val="30"/>
        </w:rPr>
      </w:pPr>
      <w:r>
        <w:rPr>
          <w:rFonts w:ascii="微软雅黑" w:hAnsi="微软雅黑" w:cs="微软雅黑" w:hint="eastAsia"/>
          <w:sz w:val="30"/>
          <w:szCs w:val="30"/>
        </w:rPr>
        <w:t>传智播客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r w:rsidR="000C071B">
        <w:rPr>
          <w:rFonts w:ascii="微软雅黑" w:hAnsi="微软雅黑" w:cs="微软雅黑" w:hint="eastAsia"/>
          <w:sz w:val="30"/>
          <w:szCs w:val="30"/>
        </w:rPr>
        <w:t>PHP</w:t>
      </w:r>
      <w:r w:rsidR="000C071B">
        <w:rPr>
          <w:rFonts w:ascii="微软雅黑" w:hAnsi="微软雅黑" w:cs="微软雅黑" w:hint="eastAsia"/>
          <w:sz w:val="30"/>
          <w:szCs w:val="30"/>
        </w:rPr>
        <w:t>学院</w:t>
      </w:r>
      <w:r>
        <w:rPr>
          <w:rFonts w:ascii="微软雅黑" w:hAnsi="微软雅黑" w:cs="微软雅黑" w:hint="eastAsia"/>
          <w:sz w:val="30"/>
          <w:szCs w:val="30"/>
        </w:rPr>
        <w:t xml:space="preserve"> </w:t>
      </w:r>
      <w:hyperlink r:id="rId8" w:history="1">
        <w:r w:rsidR="00B73F79" w:rsidRPr="0063651E">
          <w:rPr>
            <w:rStyle w:val="a6"/>
            <w:rFonts w:ascii="微软雅黑" w:hAnsi="微软雅黑" w:cs="微软雅黑" w:hint="eastAsia"/>
            <w:sz w:val="30"/>
            <w:szCs w:val="30"/>
          </w:rPr>
          <w:t>http://php.itcast.cn</w:t>
        </w:r>
      </w:hyperlink>
      <w:r>
        <w:rPr>
          <w:rFonts w:ascii="微软雅黑" w:hAnsi="微软雅黑" w:cs="微软雅黑" w:hint="eastAsia"/>
          <w:sz w:val="30"/>
          <w:szCs w:val="30"/>
        </w:rPr>
        <w:t xml:space="preserve"> </w:t>
      </w:r>
      <w:r>
        <w:rPr>
          <w:rFonts w:ascii="微软雅黑" w:hAnsi="微软雅黑" w:cs="微软雅黑" w:hint="eastAsia"/>
          <w:sz w:val="30"/>
          <w:szCs w:val="30"/>
        </w:rPr>
        <w:t>发布</w:t>
      </w:r>
    </w:p>
    <w:p w:rsidR="00BA29C3" w:rsidRPr="00337670" w:rsidRDefault="00BA29C3" w:rsidP="00B73F79">
      <w:pPr>
        <w:ind w:firstLineChars="0" w:firstLine="0"/>
        <w:rPr>
          <w:rFonts w:ascii="微软雅黑" w:hAnsi="微软雅黑" w:cs="微软雅黑"/>
          <w:sz w:val="30"/>
          <w:szCs w:val="30"/>
        </w:rPr>
      </w:pPr>
    </w:p>
    <w:p w:rsidR="00B73F79" w:rsidRDefault="00B73F79" w:rsidP="00B73F79">
      <w:pPr>
        <w:ind w:firstLineChars="0" w:firstLine="0"/>
      </w:pPr>
    </w:p>
    <w:p w:rsidR="004820AC" w:rsidRDefault="00FC7F71" w:rsidP="00FC7F71">
      <w:pPr>
        <w:pStyle w:val="2"/>
      </w:pPr>
      <w:r>
        <w:lastRenderedPageBreak/>
        <w:t>Dreamweaver</w:t>
      </w:r>
      <w:r>
        <w:t>新建</w:t>
      </w:r>
      <w:r w:rsidR="00D81512">
        <w:t>动态</w:t>
      </w:r>
      <w:r>
        <w:t>站点</w:t>
      </w:r>
    </w:p>
    <w:p w:rsidR="004820AC" w:rsidRDefault="00FC7F71" w:rsidP="00B73F79">
      <w:pPr>
        <w:ind w:firstLineChars="0" w:firstLine="0"/>
      </w:pPr>
      <w:proofErr w:type="spellStart"/>
      <w:r>
        <w:rPr>
          <w:rFonts w:hint="eastAsia"/>
        </w:rPr>
        <w:t>dw</w:t>
      </w:r>
      <w:proofErr w:type="spellEnd"/>
      <w:r>
        <w:rPr>
          <w:rFonts w:hint="eastAsia"/>
        </w:rPr>
        <w:t>是做前端非常优秀的工具</w:t>
      </w:r>
    </w:p>
    <w:p w:rsidR="00D81512" w:rsidRDefault="00DE6994" w:rsidP="00D81512">
      <w:pPr>
        <w:pStyle w:val="ad"/>
        <w:rPr>
          <w:noProof/>
          <w:shd w:val="clear" w:color="auto" w:fill="auto"/>
        </w:rPr>
      </w:pPr>
      <w:r>
        <w:rPr>
          <w:noProof/>
          <w:shd w:val="clear" w:color="auto" w:fill="auto"/>
        </w:rPr>
        <w:pict>
          <v:shape id="图片 1" o:spid="_x0000_i1026" type="#_x0000_t75" style="width:226.65pt;height:41.3pt;visibility:visible;mso-wrap-style:square">
            <v:imagedata r:id="rId9" o:title=""/>
          </v:shape>
        </w:pict>
      </w:r>
    </w:p>
    <w:p w:rsidR="00D81512" w:rsidRDefault="00DE6994" w:rsidP="00D81512">
      <w:pPr>
        <w:pStyle w:val="ad"/>
        <w:rPr>
          <w:noProof/>
        </w:rPr>
      </w:pPr>
      <w:r>
        <w:rPr>
          <w:noProof/>
        </w:rPr>
        <w:pict>
          <v:shape id="_x0000_i1027" type="#_x0000_t75" style="width:311.15pt;height:101.45pt;visibility:visible;mso-wrap-style:square">
            <v:imagedata r:id="rId10" o:title=""/>
          </v:shape>
        </w:pict>
      </w:r>
    </w:p>
    <w:p w:rsidR="000B2465" w:rsidRDefault="00DE6994" w:rsidP="00D81512">
      <w:pPr>
        <w:pStyle w:val="ad"/>
        <w:rPr>
          <w:noProof/>
        </w:rPr>
      </w:pPr>
      <w:r>
        <w:rPr>
          <w:noProof/>
        </w:rPr>
        <w:pict>
          <v:shape id="_x0000_i1028" type="#_x0000_t75" style="width:272.95pt;height:113.95pt;visibility:visible;mso-wrap-style:square">
            <v:imagedata r:id="rId11" o:title=""/>
          </v:shape>
        </w:pict>
      </w:r>
    </w:p>
    <w:p w:rsidR="000B2465" w:rsidRDefault="00DE6994" w:rsidP="00D81512">
      <w:pPr>
        <w:pStyle w:val="ad"/>
        <w:rPr>
          <w:noProof/>
        </w:rPr>
      </w:pPr>
      <w:r>
        <w:rPr>
          <w:noProof/>
        </w:rPr>
        <w:pict>
          <v:shape id="_x0000_i1029" type="#_x0000_t75" style="width:192.85pt;height:134pt;visibility:visible;mso-wrap-style:square">
            <v:imagedata r:id="rId12" o:title=""/>
          </v:shape>
        </w:pict>
      </w:r>
    </w:p>
    <w:p w:rsidR="000B2465" w:rsidRDefault="00DE6994" w:rsidP="00D81512">
      <w:pPr>
        <w:pStyle w:val="ad"/>
      </w:pPr>
      <w:r>
        <w:rPr>
          <w:noProof/>
        </w:rPr>
        <w:pict>
          <v:shape id="_x0000_i1030" type="#_x0000_t75" style="width:276.1pt;height:141.5pt;visibility:visible;mso-wrap-style:square">
            <v:imagedata r:id="rId13" o:title=""/>
          </v:shape>
        </w:pict>
      </w:r>
    </w:p>
    <w:p w:rsidR="004820AC" w:rsidRDefault="005A174F" w:rsidP="005A174F">
      <w:pPr>
        <w:pStyle w:val="2"/>
      </w:pPr>
      <w:r>
        <w:lastRenderedPageBreak/>
        <w:t>数据导入</w:t>
      </w:r>
    </w:p>
    <w:p w:rsidR="004820AC" w:rsidRDefault="00A1033D" w:rsidP="00B73F79">
      <w:pPr>
        <w:ind w:firstLineChars="0" w:firstLine="0"/>
      </w:pPr>
      <w:r>
        <w:t>方法一</w:t>
      </w:r>
      <w:r>
        <w:rPr>
          <w:rFonts w:hint="eastAsia"/>
        </w:rPr>
        <w:t>：</w:t>
      </w:r>
      <w:r>
        <w:t>通过命令行备份与导入</w:t>
      </w:r>
      <w:r>
        <w:rPr>
          <w:rFonts w:hint="eastAsia"/>
        </w:rPr>
        <w:t>（参照</w:t>
      </w:r>
      <w:r>
        <w:rPr>
          <w:rFonts w:hint="eastAsia"/>
        </w:rPr>
        <w:t>MySQL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讲）</w:t>
      </w:r>
    </w:p>
    <w:p w:rsidR="00A1033D" w:rsidRDefault="00A1033D" w:rsidP="00B73F79">
      <w:pPr>
        <w:ind w:firstLineChars="0" w:firstLine="0"/>
      </w:pPr>
      <w:r>
        <w:rPr>
          <w:rFonts w:hint="eastAsia"/>
        </w:rPr>
        <w:t>方法二：如果是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引擎表可以直接拷贝粘贴到</w:t>
      </w:r>
      <w:r>
        <w:rPr>
          <w:rFonts w:hint="eastAsia"/>
        </w:rPr>
        <w:t>data</w:t>
      </w:r>
      <w:r>
        <w:rPr>
          <w:rFonts w:hint="eastAsia"/>
        </w:rPr>
        <w:t>文件夹中</w:t>
      </w:r>
    </w:p>
    <w:p w:rsidR="00A1033D" w:rsidRPr="00A1033D" w:rsidRDefault="00A1033D" w:rsidP="00B73F79">
      <w:pPr>
        <w:ind w:firstLineChars="0" w:firstLine="0"/>
      </w:pPr>
      <w:r>
        <w:t>方法三</w:t>
      </w:r>
      <w:r>
        <w:rPr>
          <w:rFonts w:hint="eastAsia"/>
        </w:rPr>
        <w:t>：</w:t>
      </w:r>
      <w:r>
        <w:t>通过可视化界面实现</w:t>
      </w:r>
    </w:p>
    <w:p w:rsidR="00DF6B5A" w:rsidRDefault="00DF6B5A" w:rsidP="000519F3">
      <w:pPr>
        <w:pStyle w:val="ad"/>
        <w:rPr>
          <w:noProof/>
        </w:rPr>
      </w:pPr>
      <w:r>
        <w:rPr>
          <w:rFonts w:hint="eastAsia"/>
          <w:noProof/>
        </w:rPr>
        <w:t>数据的导出</w:t>
      </w:r>
    </w:p>
    <w:p w:rsidR="004820AC" w:rsidRDefault="00DE6994" w:rsidP="000519F3">
      <w:pPr>
        <w:pStyle w:val="ad"/>
        <w:rPr>
          <w:noProof/>
        </w:rPr>
      </w:pPr>
      <w:r>
        <w:rPr>
          <w:noProof/>
        </w:rPr>
        <w:pict>
          <v:shape id="_x0000_i1031" type="#_x0000_t75" style="width:355pt;height:70.75pt;visibility:visible;mso-wrap-style:square">
            <v:imagedata r:id="rId14" o:title=""/>
          </v:shape>
        </w:pict>
      </w:r>
    </w:p>
    <w:p w:rsidR="000519F3" w:rsidRDefault="00DE6994" w:rsidP="000519F3">
      <w:pPr>
        <w:pStyle w:val="ad"/>
        <w:rPr>
          <w:noProof/>
        </w:rPr>
      </w:pPr>
      <w:r>
        <w:rPr>
          <w:noProof/>
        </w:rPr>
        <w:pict>
          <v:shape id="_x0000_i1032" type="#_x0000_t75" style="width:222.9pt;height:135.85pt;visibility:visible;mso-wrap-style:square">
            <v:imagedata r:id="rId15" o:title=""/>
          </v:shape>
        </w:pict>
      </w:r>
    </w:p>
    <w:p w:rsidR="008C00C9" w:rsidRDefault="008C00C9" w:rsidP="000519F3">
      <w:pPr>
        <w:pStyle w:val="ad"/>
        <w:rPr>
          <w:noProof/>
        </w:rPr>
      </w:pPr>
      <w:r>
        <w:rPr>
          <w:noProof/>
        </w:rPr>
        <w:t>数据的导入</w:t>
      </w:r>
    </w:p>
    <w:p w:rsidR="008C00C9" w:rsidRDefault="00DE6994" w:rsidP="000519F3">
      <w:pPr>
        <w:pStyle w:val="ad"/>
        <w:rPr>
          <w:noProof/>
        </w:rPr>
      </w:pPr>
      <w:r>
        <w:rPr>
          <w:noProof/>
        </w:rPr>
        <w:pict>
          <v:shape id="_x0000_i1033" type="#_x0000_t75" style="width:252.95pt;height:95.8pt;visibility:visible;mso-wrap-style:square">
            <v:imagedata r:id="rId16" o:title=""/>
          </v:shape>
        </w:pict>
      </w:r>
    </w:p>
    <w:p w:rsidR="008C00C9" w:rsidRDefault="00DE6994" w:rsidP="000519F3">
      <w:pPr>
        <w:pStyle w:val="ad"/>
      </w:pPr>
      <w:r>
        <w:rPr>
          <w:noProof/>
        </w:rPr>
        <w:pict>
          <v:shape id="_x0000_i1034" type="#_x0000_t75" style="width:393.2pt;height:128.35pt;visibility:visible;mso-wrap-style:square">
            <v:imagedata r:id="rId17" o:title=""/>
          </v:shape>
        </w:pict>
      </w:r>
    </w:p>
    <w:p w:rsidR="00544811" w:rsidRPr="00544811" w:rsidRDefault="00403E82" w:rsidP="00B73F79">
      <w:pPr>
        <w:ind w:firstLineChars="0" w:firstLine="0"/>
        <w:rPr>
          <w:b/>
          <w:noProof/>
        </w:rPr>
      </w:pPr>
      <w:r>
        <w:rPr>
          <w:b/>
          <w:noProof/>
        </w:rPr>
        <w:t>导入</w:t>
      </w:r>
      <w:r w:rsidR="00544811" w:rsidRPr="00544811">
        <w:rPr>
          <w:b/>
          <w:noProof/>
        </w:rPr>
        <w:t>笑话数据库</w:t>
      </w:r>
    </w:p>
    <w:p w:rsidR="00544811" w:rsidRDefault="00F8429C" w:rsidP="00B73F79">
      <w:pPr>
        <w:ind w:firstLineChars="0" w:firstLine="0"/>
        <w:rPr>
          <w:noProof/>
        </w:rPr>
      </w:pPr>
      <w:r>
        <w:rPr>
          <w:noProof/>
        </w:rPr>
        <w:t>打开</w:t>
      </w:r>
      <w:r>
        <w:rPr>
          <w:rFonts w:hint="eastAsia"/>
          <w:noProof/>
        </w:rPr>
        <w:t>jokeDB</w:t>
      </w:r>
      <w:r>
        <w:rPr>
          <w:rFonts w:hint="eastAsia"/>
          <w:noProof/>
        </w:rPr>
        <w:t>数据库目录</w:t>
      </w:r>
    </w:p>
    <w:p w:rsidR="00544811" w:rsidRPr="00544811" w:rsidRDefault="00DE6994" w:rsidP="00544811">
      <w:pPr>
        <w:pStyle w:val="ad"/>
        <w:rPr>
          <w:noProof/>
          <w:shd w:val="clear" w:color="auto" w:fill="auto"/>
        </w:rPr>
      </w:pPr>
      <w:r>
        <w:rPr>
          <w:noProof/>
          <w:shd w:val="clear" w:color="auto" w:fill="auto"/>
        </w:rPr>
        <w:lastRenderedPageBreak/>
        <w:pict>
          <v:shape id="_x0000_i1035" type="#_x0000_t75" style="width:370pt;height:137.75pt;visibility:visible;mso-wrap-style:square">
            <v:imagedata r:id="rId18" o:title=""/>
          </v:shape>
        </w:pict>
      </w:r>
    </w:p>
    <w:p w:rsidR="00C2013D" w:rsidRDefault="00C2013D" w:rsidP="00B73F79">
      <w:pPr>
        <w:ind w:firstLineChars="0" w:firstLine="0"/>
      </w:pPr>
      <w:r>
        <w:rPr>
          <w:rFonts w:hint="eastAsia"/>
        </w:rPr>
        <w:t>因为</w:t>
      </w:r>
      <w:proofErr w:type="spellStart"/>
      <w:r w:rsidR="00544811">
        <w:rPr>
          <w:rFonts w:hint="eastAsia"/>
        </w:rPr>
        <w:t>jokedb</w:t>
      </w:r>
      <w:proofErr w:type="spellEnd"/>
      <w:r w:rsidR="00544811">
        <w:rPr>
          <w:rFonts w:hint="eastAsia"/>
        </w:rPr>
        <w:t>数据库</w:t>
      </w:r>
      <w:r>
        <w:rPr>
          <w:rFonts w:hint="eastAsia"/>
        </w:rPr>
        <w:t>是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引擎，所以直接</w:t>
      </w:r>
      <w:r w:rsidR="00544811">
        <w:rPr>
          <w:rFonts w:hint="eastAsia"/>
        </w:rPr>
        <w:t>拷贝到</w:t>
      </w:r>
      <w:r w:rsidR="00544811">
        <w:rPr>
          <w:rFonts w:hint="eastAsia"/>
        </w:rPr>
        <w:t>data</w:t>
      </w:r>
      <w:r w:rsidR="00544811">
        <w:rPr>
          <w:rFonts w:hint="eastAsia"/>
        </w:rPr>
        <w:t>文件夹下</w:t>
      </w:r>
      <w:r>
        <w:rPr>
          <w:rFonts w:hint="eastAsia"/>
        </w:rPr>
        <w:t>即可。</w:t>
      </w:r>
    </w:p>
    <w:p w:rsidR="004820AC" w:rsidRDefault="00544811" w:rsidP="00B73F79">
      <w:pPr>
        <w:ind w:firstLineChars="0" w:firstLine="0"/>
      </w:pPr>
      <w:r>
        <w:rPr>
          <w:rFonts w:hint="eastAsia"/>
        </w:rPr>
        <w:t>查看表结构</w:t>
      </w:r>
    </w:p>
    <w:p w:rsidR="00544811" w:rsidRDefault="00DE6994" w:rsidP="00544811">
      <w:pPr>
        <w:pStyle w:val="ad"/>
        <w:rPr>
          <w:noProof/>
          <w:shd w:val="clear" w:color="auto" w:fill="auto"/>
        </w:rPr>
      </w:pPr>
      <w:r>
        <w:rPr>
          <w:noProof/>
          <w:shd w:val="clear" w:color="auto" w:fill="auto"/>
        </w:rPr>
        <w:pict>
          <v:shape id="_x0000_i1036" type="#_x0000_t75" style="width:167.8pt;height:182.2pt;visibility:visible;mso-wrap-style:square">
            <v:imagedata r:id="rId19" o:title=""/>
          </v:shape>
        </w:pict>
      </w:r>
    </w:p>
    <w:p w:rsidR="00544811" w:rsidRDefault="00DE6994" w:rsidP="00544811">
      <w:pPr>
        <w:pStyle w:val="ad"/>
      </w:pPr>
      <w:r>
        <w:rPr>
          <w:noProof/>
          <w:shd w:val="clear" w:color="auto" w:fill="auto"/>
        </w:rPr>
        <w:pict>
          <v:shape id="_x0000_i1037" type="#_x0000_t75" style="width:285.5pt;height:113.3pt;visibility:visible;mso-wrap-style:square">
            <v:imagedata r:id="rId20" o:title=""/>
          </v:shape>
        </w:pict>
      </w:r>
    </w:p>
    <w:p w:rsidR="004820AC" w:rsidRDefault="00E26A31" w:rsidP="00E26A31">
      <w:pPr>
        <w:pStyle w:val="2"/>
      </w:pPr>
      <w:r>
        <w:rPr>
          <w:rFonts w:hint="eastAsia"/>
        </w:rPr>
        <w:t>连接数据库</w:t>
      </w:r>
    </w:p>
    <w:p w:rsidR="00E26A31" w:rsidRDefault="00E26A31" w:rsidP="00B2615E">
      <w:pPr>
        <w:pStyle w:val="3"/>
      </w:pPr>
      <w:r>
        <w:rPr>
          <w:rFonts w:hint="eastAsia"/>
        </w:rPr>
        <w:t>连接数据库的方法有三种</w:t>
      </w:r>
    </w:p>
    <w:p w:rsidR="00E26A31" w:rsidRDefault="00E26A31" w:rsidP="00E26A31">
      <w:pPr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</w:t>
      </w:r>
      <w:r w:rsidR="00C9702D">
        <w:rPr>
          <w:rFonts w:hint="eastAsia"/>
        </w:rPr>
        <w:t>：开启</w:t>
      </w:r>
      <w:proofErr w:type="spellStart"/>
      <w:r w:rsidR="00C9702D">
        <w:rPr>
          <w:rFonts w:hint="eastAsia"/>
        </w:rPr>
        <w:t>mysql</w:t>
      </w:r>
      <w:proofErr w:type="spellEnd"/>
      <w:r w:rsidR="00C9702D">
        <w:rPr>
          <w:rFonts w:hint="eastAsia"/>
        </w:rPr>
        <w:t>扩展</w:t>
      </w:r>
    </w:p>
    <w:p w:rsidR="00E26A31" w:rsidRDefault="00E26A31" w:rsidP="00E26A31">
      <w:pPr>
        <w:numPr>
          <w:ilvl w:val="0"/>
          <w:numId w:val="10"/>
        </w:numPr>
        <w:ind w:firstLineChars="0"/>
      </w:pPr>
      <w:proofErr w:type="spellStart"/>
      <w:r>
        <w:lastRenderedPageBreak/>
        <w:t>mysqli</w:t>
      </w:r>
      <w:proofErr w:type="spellEnd"/>
      <w:r>
        <w:t>连接</w:t>
      </w:r>
      <w:r w:rsidR="00C9702D">
        <w:rPr>
          <w:rFonts w:hint="eastAsia"/>
        </w:rPr>
        <w:t>：</w:t>
      </w:r>
      <w:r w:rsidR="00C9702D">
        <w:t>开启</w:t>
      </w:r>
      <w:proofErr w:type="spellStart"/>
      <w:r w:rsidR="00C9702D">
        <w:rPr>
          <w:rFonts w:hint="eastAsia"/>
        </w:rPr>
        <w:t>mysqli</w:t>
      </w:r>
      <w:proofErr w:type="spellEnd"/>
      <w:r w:rsidR="00C9702D">
        <w:rPr>
          <w:rFonts w:hint="eastAsia"/>
        </w:rPr>
        <w:t>扩展，</w:t>
      </w:r>
      <w:proofErr w:type="spellStart"/>
      <w:r w:rsidR="00C9702D">
        <w:rPr>
          <w:rFonts w:hint="eastAsia"/>
        </w:rPr>
        <w:t>mysqli</w:t>
      </w:r>
      <w:proofErr w:type="spellEnd"/>
      <w:r w:rsidR="00C9702D">
        <w:rPr>
          <w:rFonts w:hint="eastAsia"/>
        </w:rPr>
        <w:t>是</w:t>
      </w:r>
      <w:proofErr w:type="spellStart"/>
      <w:r w:rsidR="00C9702D">
        <w:rPr>
          <w:rFonts w:hint="eastAsia"/>
        </w:rPr>
        <w:t>mysql</w:t>
      </w:r>
      <w:proofErr w:type="spellEnd"/>
      <w:r w:rsidR="00C9702D">
        <w:rPr>
          <w:rFonts w:hint="eastAsia"/>
        </w:rPr>
        <w:t>的升级版本</w:t>
      </w:r>
    </w:p>
    <w:p w:rsidR="00E26A31" w:rsidRPr="00E26A31" w:rsidRDefault="00E26A31" w:rsidP="00E26A31">
      <w:pPr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>连接</w:t>
      </w:r>
      <w:r w:rsidR="00C9702D">
        <w:rPr>
          <w:rFonts w:hint="eastAsia"/>
        </w:rPr>
        <w:t>：开启</w:t>
      </w:r>
      <w:proofErr w:type="spellStart"/>
      <w:r w:rsidR="00C9702D">
        <w:rPr>
          <w:rFonts w:hint="eastAsia"/>
        </w:rPr>
        <w:t>pdo</w:t>
      </w:r>
      <w:proofErr w:type="spellEnd"/>
      <w:r w:rsidR="00C9702D">
        <w:rPr>
          <w:rFonts w:hint="eastAsia"/>
        </w:rPr>
        <w:t>扩展</w:t>
      </w:r>
    </w:p>
    <w:p w:rsidR="00A7191C" w:rsidRDefault="00DE6994" w:rsidP="00E26A31">
      <w:pPr>
        <w:pStyle w:val="ad"/>
      </w:pPr>
      <w:r>
        <w:rPr>
          <w:noProof/>
        </w:rPr>
        <w:pict>
          <v:shape id="_x0000_i1038" type="#_x0000_t75" style="width:391.95pt;height:46.95pt;visibility:visible;mso-wrap-style:square">
            <v:imagedata r:id="rId21" o:title=""/>
          </v:shape>
        </w:pict>
      </w:r>
    </w:p>
    <w:p w:rsidR="004820AC" w:rsidRDefault="007B7529" w:rsidP="00B73F79">
      <w:pPr>
        <w:ind w:firstLineChars="0" w:firstLine="0"/>
      </w:pP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>：</w:t>
      </w:r>
      <w:r w:rsidR="00C2013D">
        <w:rPr>
          <w:rFonts w:hint="eastAsia"/>
        </w:rPr>
        <w:t>（</w:t>
      </w:r>
      <w:r>
        <w:rPr>
          <w:rFonts w:hint="eastAsia"/>
        </w:rPr>
        <w:t>PHP</w:t>
      </w:r>
      <w:r>
        <w:rPr>
          <w:rFonts w:hint="eastAsia"/>
        </w:rPr>
        <w:t>数据连接对象</w:t>
      </w:r>
      <w:r w:rsidR="00C2013D">
        <w:rPr>
          <w:rFonts w:hint="eastAsia"/>
        </w:rPr>
        <w:t>）</w:t>
      </w:r>
      <w:r>
        <w:rPr>
          <w:rFonts w:hint="eastAsia"/>
        </w:rPr>
        <w:t>应用程序只要操作</w:t>
      </w:r>
      <w:proofErr w:type="spellStart"/>
      <w:r>
        <w:rPr>
          <w:rFonts w:hint="eastAsia"/>
        </w:rPr>
        <w:t>pdo</w:t>
      </w:r>
      <w:proofErr w:type="spellEnd"/>
      <w:r>
        <w:rPr>
          <w:rFonts w:hint="eastAsia"/>
        </w:rPr>
        <w:t>，不用考虑具体的数据库，</w:t>
      </w:r>
      <w:r w:rsidR="00E54CE5">
        <w:rPr>
          <w:rFonts w:hint="eastAsia"/>
        </w:rPr>
        <w:t>由</w:t>
      </w:r>
      <w:proofErr w:type="spellStart"/>
      <w:r w:rsidR="00E54CE5">
        <w:rPr>
          <w:rFonts w:hint="eastAsia"/>
        </w:rPr>
        <w:t>pdo</w:t>
      </w:r>
      <w:proofErr w:type="spellEnd"/>
      <w:r w:rsidR="00E54CE5">
        <w:rPr>
          <w:rFonts w:hint="eastAsia"/>
        </w:rPr>
        <w:t>去和数据库交互。这样应用程序就可以实现跨数据库操作。</w:t>
      </w:r>
    </w:p>
    <w:p w:rsidR="007B7529" w:rsidRDefault="00DE6994" w:rsidP="007B7529">
      <w:pPr>
        <w:pStyle w:val="ad"/>
      </w:pPr>
      <w:r>
        <w:rPr>
          <w:noProof/>
        </w:rPr>
        <w:pict>
          <v:shape id="_x0000_i1039" type="#_x0000_t75" style="width:286.1pt;height:197.85pt;visibility:visible;mso-wrap-style:square">
            <v:imagedata r:id="rId22" o:title=""/>
          </v:shape>
        </w:pict>
      </w:r>
    </w:p>
    <w:p w:rsidR="007B7529" w:rsidRDefault="00C2013D" w:rsidP="00B2615E">
      <w:pPr>
        <w:pStyle w:val="3"/>
      </w:pPr>
      <w:r>
        <w:t>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扩展连接数据库</w:t>
      </w:r>
    </w:p>
    <w:p w:rsidR="007B7529" w:rsidRDefault="00380019" w:rsidP="00B73F79">
      <w:pPr>
        <w:ind w:firstLineChars="0" w:firstLine="0"/>
      </w:pPr>
      <w:proofErr w:type="spellStart"/>
      <w:r>
        <w:rPr>
          <w:rFonts w:hint="eastAsia"/>
        </w:rPr>
        <w:t>mysql_</w:t>
      </w:r>
      <w:r>
        <w:t>connect</w:t>
      </w:r>
      <w:proofErr w:type="spellEnd"/>
      <w:r>
        <w:t>(“</w:t>
      </w:r>
      <w:r>
        <w:t>主机地址</w:t>
      </w:r>
      <w:r>
        <w:rPr>
          <w:rFonts w:hint="eastAsia"/>
        </w:rPr>
        <w:t>[</w:t>
      </w:r>
      <w:r>
        <w:t>:</w:t>
      </w:r>
      <w:r>
        <w:t>端口号</w:t>
      </w:r>
      <w:r>
        <w:rPr>
          <w:rFonts w:hint="eastAsia"/>
        </w:rPr>
        <w:t>]</w:t>
      </w:r>
      <w:r>
        <w:t>”</w:t>
      </w:r>
      <w:r>
        <w:rPr>
          <w:rFonts w:hint="eastAsia"/>
        </w:rPr>
        <w:t>,</w:t>
      </w:r>
      <w:r>
        <w:t>’</w:t>
      </w:r>
      <w:r>
        <w:t>用户名</w:t>
      </w:r>
      <w:r>
        <w:t>’</w:t>
      </w:r>
      <w:r>
        <w:rPr>
          <w:rFonts w:hint="eastAsia"/>
        </w:rPr>
        <w:t>，‘密码’</w:t>
      </w:r>
      <w:r>
        <w:t>);</w:t>
      </w:r>
    </w:p>
    <w:p w:rsidR="007B7529" w:rsidRDefault="00DE6994" w:rsidP="00570531">
      <w:pPr>
        <w:pStyle w:val="ad"/>
      </w:pPr>
      <w:r>
        <w:rPr>
          <w:noProof/>
        </w:rPr>
        <w:pict>
          <v:shape id="_x0000_i1040" type="#_x0000_t75" style="width:482.1pt;height:28.8pt;visibility:visible;mso-wrap-style:square">
            <v:imagedata r:id="rId23" o:title=""/>
          </v:shape>
        </w:pict>
      </w:r>
    </w:p>
    <w:p w:rsidR="007B7529" w:rsidRDefault="00B2615E" w:rsidP="00B2615E">
      <w:pPr>
        <w:pStyle w:val="3"/>
      </w:pPr>
      <w:r>
        <w:rPr>
          <w:rFonts w:hint="eastAsia"/>
        </w:rPr>
        <w:t>选择数据库</w:t>
      </w:r>
    </w:p>
    <w:p w:rsidR="004B2854" w:rsidRDefault="00B2615E" w:rsidP="00B73F79">
      <w:pPr>
        <w:ind w:firstLineChars="0" w:firstLine="0"/>
      </w:pPr>
      <w:r>
        <w:t>方法一</w:t>
      </w:r>
      <w:r>
        <w:rPr>
          <w:rFonts w:hint="eastAsia"/>
        </w:rPr>
        <w:t>：</w:t>
      </w:r>
      <w:r>
        <w:t>通过</w:t>
      </w:r>
      <w:proofErr w:type="spellStart"/>
      <w:r>
        <w:rPr>
          <w:rFonts w:hint="eastAsia"/>
        </w:rPr>
        <w:t>mysql_query</w:t>
      </w:r>
      <w:proofErr w:type="spellEnd"/>
      <w:r>
        <w:rPr>
          <w:rFonts w:hint="eastAsia"/>
        </w:rPr>
        <w:t>()</w:t>
      </w:r>
      <w:r>
        <w:rPr>
          <w:rFonts w:hint="eastAsia"/>
        </w:rPr>
        <w:t>执行</w:t>
      </w:r>
      <w:r>
        <w:rPr>
          <w:rFonts w:hint="eastAsia"/>
        </w:rPr>
        <w:t>use</w:t>
      </w:r>
      <w:r>
        <w:rPr>
          <w:rFonts w:hint="eastAsia"/>
        </w:rPr>
        <w:t>语句来选择数据库</w:t>
      </w:r>
    </w:p>
    <w:p w:rsidR="004B2854" w:rsidRDefault="00DE6994" w:rsidP="00B2615E">
      <w:pPr>
        <w:pStyle w:val="ad"/>
      </w:pPr>
      <w:r>
        <w:rPr>
          <w:noProof/>
        </w:rPr>
        <w:pict>
          <v:shape id="_x0000_i1041" type="#_x0000_t75" style="width:449.55pt;height:16.3pt;visibility:visible;mso-wrap-style:square">
            <v:imagedata r:id="rId24" o:title=""/>
          </v:shape>
        </w:pict>
      </w:r>
    </w:p>
    <w:p w:rsidR="004B2854" w:rsidRDefault="00B2615E" w:rsidP="00B73F79">
      <w:pPr>
        <w:ind w:firstLineChars="0" w:firstLine="0"/>
      </w:pPr>
      <w:r>
        <w:rPr>
          <w:rFonts w:hint="eastAsia"/>
        </w:rPr>
        <w:t>方法二：通过</w:t>
      </w:r>
      <w:proofErr w:type="spellStart"/>
      <w:r>
        <w:rPr>
          <w:rFonts w:hint="eastAsia"/>
        </w:rPr>
        <w:t>mysql_select_db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B2615E" w:rsidRDefault="00165525" w:rsidP="00B2615E">
      <w:pPr>
        <w:pStyle w:val="ad"/>
      </w:pPr>
      <w:r>
        <w:rPr>
          <w:noProof/>
        </w:rPr>
        <w:lastRenderedPageBreak/>
        <w:pict>
          <v:shape id="_x0000_i1042" type="#_x0000_t75" style="width:262.35pt;height:18.15pt;visibility:visible;mso-wrap-style:square">
            <v:imagedata r:id="rId25" o:title=""/>
          </v:shape>
        </w:pict>
      </w:r>
    </w:p>
    <w:p w:rsidR="00B2615E" w:rsidRDefault="003F0E73" w:rsidP="003F0E73">
      <w:pPr>
        <w:pStyle w:val="3"/>
      </w:pPr>
      <w:r>
        <w:t>设置</w:t>
      </w:r>
      <w:r>
        <w:t>MySQL</w:t>
      </w:r>
      <w:r>
        <w:t>客户端的执行环境</w:t>
      </w:r>
    </w:p>
    <w:p w:rsidR="003F0E73" w:rsidRPr="003F0E73" w:rsidRDefault="003F0E73" w:rsidP="003F0E73">
      <w:pPr>
        <w:ind w:firstLine="560"/>
      </w:pPr>
      <w:r>
        <w:t>由于现在是</w:t>
      </w:r>
      <w:r>
        <w:t>PHP</w:t>
      </w:r>
      <w:r>
        <w:t>页面连接数据库</w:t>
      </w:r>
      <w:r>
        <w:rPr>
          <w:rFonts w:hint="eastAsia"/>
        </w:rPr>
        <w:t>，</w:t>
      </w:r>
      <w:r>
        <w:t>所以是</w:t>
      </w:r>
      <w:r>
        <w:t>PHP</w:t>
      </w:r>
      <w:r>
        <w:t>页面充当</w:t>
      </w:r>
      <w:r>
        <w:t>MySQL</w:t>
      </w:r>
      <w:r>
        <w:t>的客户端</w:t>
      </w:r>
      <w:r>
        <w:rPr>
          <w:rFonts w:hint="eastAsia"/>
        </w:rPr>
        <w:t>。</w:t>
      </w:r>
      <w:r w:rsidR="005C1E7F">
        <w:rPr>
          <w:rFonts w:hint="eastAsia"/>
        </w:rPr>
        <w:t>PHP</w:t>
      </w:r>
      <w:r w:rsidR="005C1E7F">
        <w:rPr>
          <w:rFonts w:hint="eastAsia"/>
        </w:rPr>
        <w:t>页面的字符编码是</w:t>
      </w:r>
      <w:r w:rsidR="005C1E7F">
        <w:rPr>
          <w:rFonts w:hint="eastAsia"/>
        </w:rPr>
        <w:t>utf-8</w:t>
      </w:r>
      <w:r w:rsidR="005C1E7F">
        <w:rPr>
          <w:rFonts w:hint="eastAsia"/>
        </w:rPr>
        <w:t>的，所以设置客户端的环境是</w:t>
      </w:r>
      <w:r w:rsidR="005C1E7F">
        <w:rPr>
          <w:rFonts w:hint="eastAsia"/>
        </w:rPr>
        <w:t>utf8;</w:t>
      </w:r>
    </w:p>
    <w:p w:rsidR="00B2615E" w:rsidRDefault="00165525" w:rsidP="003F0E73">
      <w:pPr>
        <w:pStyle w:val="ad"/>
      </w:pPr>
      <w:r>
        <w:rPr>
          <w:noProof/>
        </w:rPr>
        <w:pict>
          <v:shape id="_x0000_i1043" type="#_x0000_t75" style="width:300.5pt;height:20.05pt;visibility:visible;mso-wrap-style:square">
            <v:imagedata r:id="rId26" o:title=""/>
          </v:shape>
        </w:pict>
      </w:r>
    </w:p>
    <w:p w:rsidR="00B2615E" w:rsidRDefault="0060635E" w:rsidP="0060635E">
      <w:pPr>
        <w:pStyle w:val="3"/>
      </w:pPr>
      <w:r>
        <w:rPr>
          <w:rFonts w:hint="eastAsia"/>
        </w:rPr>
        <w:t>完整代码</w:t>
      </w:r>
    </w:p>
    <w:p w:rsidR="0060635E" w:rsidRDefault="0060635E" w:rsidP="0060635E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连接数据库</w:t>
      </w:r>
    </w:p>
    <w:p w:rsidR="0060635E" w:rsidRDefault="0060635E" w:rsidP="0060635E">
      <w:pPr>
        <w:pStyle w:val="ad"/>
      </w:pPr>
      <w:r>
        <w:rPr>
          <w:rFonts w:hint="eastAsia"/>
        </w:rPr>
        <w:t>@</w:t>
      </w:r>
      <w:proofErr w:type="spellStart"/>
      <w:r>
        <w:rPr>
          <w:rFonts w:hint="eastAsia"/>
        </w:rPr>
        <w:t>mysql_connect</w:t>
      </w:r>
      <w:proofErr w:type="spellEnd"/>
      <w:r>
        <w:rPr>
          <w:rFonts w:hint="eastAsia"/>
        </w:rPr>
        <w:t>('127.0.0.1:3306','root','aa') or die('</w:t>
      </w:r>
      <w:r>
        <w:rPr>
          <w:rFonts w:hint="eastAsia"/>
        </w:rPr>
        <w:t>数据库连接失败</w:t>
      </w:r>
      <w:r>
        <w:rPr>
          <w:rFonts w:hint="eastAsia"/>
        </w:rPr>
        <w:t>');</w:t>
      </w:r>
    </w:p>
    <w:p w:rsidR="0060635E" w:rsidRDefault="0060635E" w:rsidP="0060635E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选择数据库方法一：</w:t>
      </w:r>
    </w:p>
    <w:p w:rsidR="0060635E" w:rsidRDefault="0060635E" w:rsidP="0060635E">
      <w:pPr>
        <w:pStyle w:val="ad"/>
      </w:pPr>
      <w:r>
        <w:rPr>
          <w:rFonts w:hint="eastAsia"/>
        </w:rPr>
        <w:t>//</w:t>
      </w:r>
      <w:proofErr w:type="spellStart"/>
      <w:r>
        <w:rPr>
          <w:rFonts w:hint="eastAsia"/>
        </w:rPr>
        <w:t>mysql_query</w:t>
      </w:r>
      <w:proofErr w:type="spellEnd"/>
      <w:r>
        <w:rPr>
          <w:rFonts w:hint="eastAsia"/>
        </w:rPr>
        <w:t>('use `</w:t>
      </w:r>
      <w:proofErr w:type="spellStart"/>
      <w:r>
        <w:rPr>
          <w:rFonts w:hint="eastAsia"/>
        </w:rPr>
        <w:t>jokedb</w:t>
      </w:r>
      <w:proofErr w:type="spellEnd"/>
      <w:r>
        <w:rPr>
          <w:rFonts w:hint="eastAsia"/>
        </w:rPr>
        <w:t>`') or die('</w:t>
      </w:r>
      <w:r>
        <w:rPr>
          <w:rFonts w:hint="eastAsia"/>
        </w:rPr>
        <w:t>数据库不存在</w:t>
      </w:r>
      <w:r>
        <w:rPr>
          <w:rFonts w:hint="eastAsia"/>
        </w:rPr>
        <w:t>');</w:t>
      </w:r>
    </w:p>
    <w:p w:rsidR="0060635E" w:rsidRDefault="0060635E" w:rsidP="0060635E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选择数据库方法二：</w:t>
      </w:r>
    </w:p>
    <w:p w:rsidR="0060635E" w:rsidRDefault="0060635E" w:rsidP="0060635E">
      <w:pPr>
        <w:pStyle w:val="ad"/>
      </w:pPr>
      <w:proofErr w:type="spellStart"/>
      <w:r>
        <w:t>mysql_select_db</w:t>
      </w:r>
      <w:proofErr w:type="spellEnd"/>
      <w:r>
        <w:t>('</w:t>
      </w:r>
      <w:proofErr w:type="spellStart"/>
      <w:r>
        <w:t>jokedb</w:t>
      </w:r>
      <w:proofErr w:type="spellEnd"/>
      <w:r>
        <w:t>');</w:t>
      </w:r>
    </w:p>
    <w:p w:rsidR="0060635E" w:rsidRDefault="0060635E" w:rsidP="0060635E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设置执行环境</w:t>
      </w:r>
    </w:p>
    <w:p w:rsidR="00F92E96" w:rsidRDefault="0060635E" w:rsidP="0060635E">
      <w:pPr>
        <w:pStyle w:val="ad"/>
      </w:pPr>
      <w:proofErr w:type="spellStart"/>
      <w:r>
        <w:t>mysql_query</w:t>
      </w:r>
      <w:proofErr w:type="spellEnd"/>
      <w:r>
        <w:t>('set names utf8');</w:t>
      </w:r>
    </w:p>
    <w:p w:rsidR="00F92E96" w:rsidRDefault="0090240E" w:rsidP="0090240E">
      <w:pPr>
        <w:pStyle w:val="a9"/>
        <w:ind w:firstLine="562"/>
      </w:pPr>
      <w:r>
        <w:t>多学一招</w:t>
      </w:r>
      <w:r>
        <w:rPr>
          <w:rFonts w:hint="eastAsia"/>
        </w:rPr>
        <w:t>：</w:t>
      </w:r>
      <w:r>
        <w:t>项目一旦开发完毕</w:t>
      </w:r>
      <w:r>
        <w:rPr>
          <w:rFonts w:hint="eastAsia"/>
        </w:rPr>
        <w:t>，</w:t>
      </w:r>
      <w:r>
        <w:t>就不能随意更改程序</w:t>
      </w:r>
      <w:r>
        <w:rPr>
          <w:rFonts w:hint="eastAsia"/>
        </w:rPr>
        <w:t>。</w:t>
      </w:r>
      <w:r w:rsidR="005D2A6E">
        <w:rPr>
          <w:rFonts w:hint="eastAsia"/>
        </w:rPr>
        <w:t>程序的参数就必须放到配置文件中。</w:t>
      </w:r>
      <w:r w:rsidR="00552696">
        <w:rPr>
          <w:rFonts w:hint="eastAsia"/>
        </w:rPr>
        <w:t>（在站点下新建一个</w:t>
      </w:r>
      <w:proofErr w:type="spellStart"/>
      <w:r w:rsidR="00552696">
        <w:rPr>
          <w:rFonts w:hint="eastAsia"/>
        </w:rPr>
        <w:t>config</w:t>
      </w:r>
      <w:proofErr w:type="spellEnd"/>
      <w:r w:rsidR="00552696">
        <w:rPr>
          <w:rFonts w:hint="eastAsia"/>
        </w:rPr>
        <w:t>文件夹，</w:t>
      </w:r>
      <w:r w:rsidR="006D6385">
        <w:rPr>
          <w:rFonts w:hint="eastAsia"/>
        </w:rPr>
        <w:t>用来保存配置文件</w:t>
      </w:r>
      <w:r w:rsidR="00552696">
        <w:rPr>
          <w:rFonts w:hint="eastAsia"/>
        </w:rPr>
        <w:t>）</w:t>
      </w:r>
    </w:p>
    <w:p w:rsidR="008A173F" w:rsidRDefault="008A173F" w:rsidP="008A173F">
      <w:pPr>
        <w:pStyle w:val="ad"/>
      </w:pPr>
      <w:r>
        <w:t>return array(</w:t>
      </w:r>
    </w:p>
    <w:p w:rsidR="008A173F" w:rsidRDefault="008A173F" w:rsidP="008A173F">
      <w:pPr>
        <w:pStyle w:val="ad"/>
      </w:pPr>
      <w:r>
        <w:tab/>
        <w:t>'host'</w:t>
      </w:r>
      <w:r>
        <w:tab/>
        <w:t>=&gt;</w:t>
      </w:r>
      <w:r>
        <w:tab/>
        <w:t>'</w:t>
      </w:r>
      <w:proofErr w:type="spellStart"/>
      <w:r>
        <w:t>localhost</w:t>
      </w:r>
      <w:proofErr w:type="spellEnd"/>
      <w:r>
        <w:t>',</w:t>
      </w:r>
    </w:p>
    <w:p w:rsidR="008A173F" w:rsidRDefault="008A173F" w:rsidP="008A173F">
      <w:pPr>
        <w:pStyle w:val="ad"/>
      </w:pPr>
      <w:r>
        <w:tab/>
        <w:t>'port'</w:t>
      </w:r>
      <w:r>
        <w:tab/>
        <w:t>=&gt;</w:t>
      </w:r>
      <w:r>
        <w:tab/>
        <w:t>'3306',</w:t>
      </w:r>
    </w:p>
    <w:p w:rsidR="008A173F" w:rsidRDefault="008A173F" w:rsidP="008A173F">
      <w:pPr>
        <w:pStyle w:val="ad"/>
      </w:pPr>
      <w:r>
        <w:tab/>
        <w:t>'name'</w:t>
      </w:r>
      <w:r>
        <w:tab/>
        <w:t>=&gt;</w:t>
      </w:r>
      <w:r>
        <w:tab/>
        <w:t>'root',</w:t>
      </w:r>
    </w:p>
    <w:p w:rsidR="008A173F" w:rsidRDefault="008A173F" w:rsidP="008A173F">
      <w:pPr>
        <w:pStyle w:val="ad"/>
      </w:pPr>
      <w:r>
        <w:tab/>
        <w:t>'</w:t>
      </w:r>
      <w:proofErr w:type="spellStart"/>
      <w:r>
        <w:t>pwd</w:t>
      </w:r>
      <w:proofErr w:type="spellEnd"/>
      <w:r>
        <w:t>'</w:t>
      </w:r>
      <w:r>
        <w:tab/>
        <w:t>=&gt;</w:t>
      </w:r>
      <w:r>
        <w:tab/>
        <w:t>'</w:t>
      </w:r>
      <w:proofErr w:type="spellStart"/>
      <w:r>
        <w:t>aa</w:t>
      </w:r>
      <w:proofErr w:type="spellEnd"/>
      <w:r>
        <w:t>',</w:t>
      </w:r>
    </w:p>
    <w:p w:rsidR="008A173F" w:rsidRDefault="008A173F" w:rsidP="008A173F">
      <w:pPr>
        <w:pStyle w:val="ad"/>
      </w:pPr>
      <w:r>
        <w:tab/>
        <w:t>'charset'=&gt;</w:t>
      </w:r>
      <w:r>
        <w:tab/>
        <w:t>'utf8',</w:t>
      </w:r>
    </w:p>
    <w:p w:rsidR="008A173F" w:rsidRDefault="008A173F" w:rsidP="008A173F">
      <w:pPr>
        <w:pStyle w:val="ad"/>
      </w:pPr>
      <w:r>
        <w:tab/>
        <w:t>'database'</w:t>
      </w:r>
      <w:r>
        <w:tab/>
        <w:t>=&gt;'</w:t>
      </w:r>
      <w:proofErr w:type="spellStart"/>
      <w:r>
        <w:t>jokedb</w:t>
      </w:r>
      <w:proofErr w:type="spellEnd"/>
      <w:r>
        <w:t>'</w:t>
      </w:r>
      <w:r>
        <w:tab/>
      </w:r>
    </w:p>
    <w:p w:rsidR="00F92E96" w:rsidRDefault="008A173F" w:rsidP="008A173F">
      <w:pPr>
        <w:pStyle w:val="ad"/>
      </w:pPr>
      <w:r>
        <w:t>);</w:t>
      </w:r>
    </w:p>
    <w:p w:rsidR="00DB4F3D" w:rsidRDefault="00DB4F3D" w:rsidP="005D2A6E">
      <w:pPr>
        <w:pStyle w:val="a9"/>
        <w:ind w:firstLine="562"/>
      </w:pPr>
      <w:r>
        <w:t>多学一招</w:t>
      </w:r>
      <w:r>
        <w:rPr>
          <w:rFonts w:hint="eastAsia"/>
        </w:rPr>
        <w:t>：</w:t>
      </w:r>
      <w:r>
        <w:t>连接数据库代码多次使用</w:t>
      </w:r>
      <w:r>
        <w:rPr>
          <w:rFonts w:hint="eastAsia"/>
        </w:rPr>
        <w:t>，</w:t>
      </w:r>
      <w:r>
        <w:t>所有将此代码放到包含文件中</w:t>
      </w:r>
      <w:r>
        <w:rPr>
          <w:rFonts w:hint="eastAsia"/>
        </w:rPr>
        <w:t>。</w:t>
      </w:r>
      <w:r w:rsidR="00282B87">
        <w:rPr>
          <w:rFonts w:hint="eastAsia"/>
        </w:rPr>
        <w:t>（在站点下新建</w:t>
      </w:r>
      <w:proofErr w:type="spellStart"/>
      <w:r w:rsidR="00282B87">
        <w:rPr>
          <w:rFonts w:hint="eastAsia"/>
        </w:rPr>
        <w:t>inc</w:t>
      </w:r>
      <w:proofErr w:type="spellEnd"/>
      <w:r w:rsidR="00282B87">
        <w:rPr>
          <w:rFonts w:hint="eastAsia"/>
        </w:rPr>
        <w:t>文件夹，用来保存包含文件）</w:t>
      </w:r>
    </w:p>
    <w:p w:rsidR="006208B7" w:rsidRDefault="006208B7" w:rsidP="005D2A6E">
      <w:pPr>
        <w:pStyle w:val="a9"/>
        <w:ind w:firstLine="562"/>
      </w:pPr>
      <w:r>
        <w:t>如果A包含B</w:t>
      </w:r>
      <w:r>
        <w:rPr>
          <w:rFonts w:hint="eastAsia"/>
        </w:rPr>
        <w:t>，B包含C，这种情况下，我们要用绝对路径来包含。</w:t>
      </w:r>
    </w:p>
    <w:p w:rsidR="009A741D" w:rsidRDefault="009A741D" w:rsidP="009A741D">
      <w:pPr>
        <w:pStyle w:val="ad"/>
      </w:pPr>
      <w:r>
        <w:lastRenderedPageBreak/>
        <w:t>&lt;?</w:t>
      </w:r>
      <w:proofErr w:type="spellStart"/>
      <w:r>
        <w:t>php</w:t>
      </w:r>
      <w:proofErr w:type="spellEnd"/>
    </w:p>
    <w:p w:rsidR="009A741D" w:rsidRDefault="009A741D" w:rsidP="009A741D">
      <w:pPr>
        <w:pStyle w:val="ad"/>
      </w:pPr>
      <w:r w:rsidRPr="00DB6462">
        <w:rPr>
          <w:color w:val="FF0000"/>
        </w:rPr>
        <w:t>$</w:t>
      </w:r>
      <w:proofErr w:type="spellStart"/>
      <w:r w:rsidRPr="00DB6462">
        <w:rPr>
          <w:color w:val="FF0000"/>
        </w:rPr>
        <w:t>config</w:t>
      </w:r>
      <w:proofErr w:type="spellEnd"/>
      <w:r w:rsidRPr="00DB6462">
        <w:rPr>
          <w:color w:val="FF0000"/>
        </w:rPr>
        <w:t>=</w:t>
      </w:r>
      <w:r w:rsidRPr="00E2333C">
        <w:rPr>
          <w:color w:val="FF0000"/>
        </w:rPr>
        <w:t>require $_SERVER['DOCUMENT_ROOT'].'/</w:t>
      </w:r>
      <w:proofErr w:type="spellStart"/>
      <w:r w:rsidRPr="00E2333C">
        <w:rPr>
          <w:color w:val="FF0000"/>
        </w:rPr>
        <w:t>config</w:t>
      </w:r>
      <w:proofErr w:type="spellEnd"/>
      <w:r w:rsidRPr="00E2333C">
        <w:rPr>
          <w:color w:val="FF0000"/>
        </w:rPr>
        <w:t>/</w:t>
      </w:r>
      <w:proofErr w:type="spellStart"/>
      <w:r w:rsidRPr="00E2333C">
        <w:rPr>
          <w:color w:val="FF0000"/>
        </w:rPr>
        <w:t>config.php</w:t>
      </w:r>
      <w:proofErr w:type="spellEnd"/>
      <w:r w:rsidRPr="00E2333C">
        <w:rPr>
          <w:color w:val="FF0000"/>
        </w:rPr>
        <w:t>';</w:t>
      </w:r>
    </w:p>
    <w:p w:rsidR="009A741D" w:rsidRDefault="009A741D" w:rsidP="009A741D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连接数据库</w:t>
      </w:r>
    </w:p>
    <w:p w:rsidR="009A741D" w:rsidRDefault="009A741D" w:rsidP="009A741D">
      <w:pPr>
        <w:pStyle w:val="ad"/>
      </w:pPr>
      <w:r>
        <w:rPr>
          <w:rFonts w:hint="eastAsia"/>
        </w:rPr>
        <w:t>@mysql_connect($config['host'].':'.$config['port'],$config['name'],$config['pwd']) or die('</w:t>
      </w:r>
      <w:r>
        <w:rPr>
          <w:rFonts w:hint="eastAsia"/>
        </w:rPr>
        <w:t>数据库连接失败</w:t>
      </w:r>
      <w:r>
        <w:rPr>
          <w:rFonts w:hint="eastAsia"/>
        </w:rPr>
        <w:t>');</w:t>
      </w:r>
    </w:p>
    <w:p w:rsidR="009A741D" w:rsidRDefault="009A741D" w:rsidP="009A741D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选择数据库方法一：</w:t>
      </w:r>
    </w:p>
    <w:p w:rsidR="009A741D" w:rsidRDefault="009A741D" w:rsidP="009A741D">
      <w:pPr>
        <w:pStyle w:val="ad"/>
      </w:pPr>
      <w:r>
        <w:rPr>
          <w:rFonts w:hint="eastAsia"/>
        </w:rPr>
        <w:t>//</w:t>
      </w:r>
      <w:proofErr w:type="spellStart"/>
      <w:r>
        <w:rPr>
          <w:rFonts w:hint="eastAsia"/>
        </w:rPr>
        <w:t>mysql_query</w:t>
      </w:r>
      <w:proofErr w:type="spellEnd"/>
      <w:r>
        <w:rPr>
          <w:rFonts w:hint="eastAsia"/>
        </w:rPr>
        <w:t>("use `{$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['database']}`") or die('</w:t>
      </w:r>
      <w:r>
        <w:rPr>
          <w:rFonts w:hint="eastAsia"/>
        </w:rPr>
        <w:t>数据库不存在</w:t>
      </w:r>
      <w:r>
        <w:rPr>
          <w:rFonts w:hint="eastAsia"/>
        </w:rPr>
        <w:t>');</w:t>
      </w:r>
    </w:p>
    <w:p w:rsidR="009A741D" w:rsidRDefault="009A741D" w:rsidP="009A741D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选择数据库方法二：</w:t>
      </w:r>
    </w:p>
    <w:p w:rsidR="009A741D" w:rsidRDefault="009A741D" w:rsidP="009A741D">
      <w:pPr>
        <w:pStyle w:val="ad"/>
      </w:pPr>
      <w:proofErr w:type="spellStart"/>
      <w:r>
        <w:t>mysql_select_db</w:t>
      </w:r>
      <w:proofErr w:type="spellEnd"/>
      <w:r>
        <w:t>($</w:t>
      </w:r>
      <w:proofErr w:type="spellStart"/>
      <w:r>
        <w:t>config</w:t>
      </w:r>
      <w:proofErr w:type="spellEnd"/>
      <w:r>
        <w:t>['database']);</w:t>
      </w:r>
    </w:p>
    <w:p w:rsidR="009A741D" w:rsidRDefault="009A741D" w:rsidP="009A741D">
      <w:pPr>
        <w:pStyle w:val="ad"/>
      </w:pPr>
      <w:r>
        <w:rPr>
          <w:rFonts w:hint="eastAsia"/>
        </w:rPr>
        <w:t>//</w:t>
      </w:r>
      <w:r>
        <w:rPr>
          <w:rFonts w:hint="eastAsia"/>
        </w:rPr>
        <w:t>设置执行环境</w:t>
      </w:r>
    </w:p>
    <w:p w:rsidR="00E76792" w:rsidRDefault="009A741D" w:rsidP="009A741D">
      <w:pPr>
        <w:pStyle w:val="ad"/>
      </w:pPr>
      <w:proofErr w:type="spellStart"/>
      <w:r>
        <w:t>mysql_query</w:t>
      </w:r>
      <w:proofErr w:type="spellEnd"/>
      <w:r>
        <w:t>("set names {$</w:t>
      </w:r>
      <w:proofErr w:type="spellStart"/>
      <w:r>
        <w:t>config</w:t>
      </w:r>
      <w:proofErr w:type="spellEnd"/>
      <w:r>
        <w:t>['charset']}");</w:t>
      </w:r>
    </w:p>
    <w:p w:rsidR="005D2A6E" w:rsidRDefault="005D2A6E" w:rsidP="005D2A6E">
      <w:pPr>
        <w:pStyle w:val="a9"/>
        <w:ind w:firstLine="562"/>
      </w:pPr>
      <w:r>
        <w:t>需要用到的知识点</w:t>
      </w:r>
    </w:p>
    <w:p w:rsidR="005D2A6E" w:rsidRDefault="0084619A" w:rsidP="0084619A">
      <w:pPr>
        <w:pStyle w:val="a9"/>
        <w:ind w:firstLine="562"/>
      </w:pPr>
      <w:r>
        <w:t>1</w:t>
      </w:r>
      <w:r>
        <w:rPr>
          <w:rFonts w:hint="eastAsia"/>
        </w:rPr>
        <w:t>、</w:t>
      </w:r>
      <w:r w:rsidR="005D2A6E" w:rsidRPr="005D2A6E">
        <w:t>$_SERVER['DOCUMENT_ROOT']</w:t>
      </w:r>
      <w:r w:rsidR="005D2A6E">
        <w:rPr>
          <w:rFonts w:hint="eastAsia"/>
        </w:rPr>
        <w:t>：获取根目录地址</w:t>
      </w:r>
    </w:p>
    <w:p w:rsidR="005D2A6E" w:rsidRDefault="00DE6994" w:rsidP="005D2A6E">
      <w:pPr>
        <w:pStyle w:val="ad"/>
      </w:pPr>
      <w:r>
        <w:rPr>
          <w:noProof/>
        </w:rPr>
        <w:pict>
          <v:shape id="_x0000_i1044" type="#_x0000_t75" style="width:482.1pt;height:20.05pt;visibility:visible;mso-wrap-style:square">
            <v:imagedata r:id="rId27" o:title=""/>
          </v:shape>
        </w:pict>
      </w:r>
    </w:p>
    <w:p w:rsidR="00F92E96" w:rsidRDefault="001B5EDB" w:rsidP="001B5EDB">
      <w:pPr>
        <w:pStyle w:val="2"/>
      </w:pPr>
      <w:r>
        <w:t>从数据库中获取数据</w:t>
      </w:r>
    </w:p>
    <w:p w:rsidR="003C3F2F" w:rsidRDefault="003C3F2F" w:rsidP="003C3F2F">
      <w:pPr>
        <w:ind w:firstLine="560"/>
      </w:pPr>
      <w:r>
        <w:t>通过</w:t>
      </w:r>
      <w:proofErr w:type="spellStart"/>
      <w:r>
        <w:rPr>
          <w:rFonts w:hint="eastAsia"/>
        </w:rPr>
        <w:t>mysql_query</w:t>
      </w:r>
      <w:proofErr w:type="spellEnd"/>
      <w:r>
        <w:rPr>
          <w:rFonts w:hint="eastAsia"/>
        </w:rPr>
        <w:t>()</w:t>
      </w:r>
      <w:r w:rsidR="00B633A5">
        <w:rPr>
          <w:rFonts w:hint="eastAsia"/>
        </w:rPr>
        <w:t>执行</w:t>
      </w:r>
      <w:r w:rsidR="00B633A5">
        <w:rPr>
          <w:rFonts w:hint="eastAsia"/>
        </w:rPr>
        <w:t>SQL</w:t>
      </w:r>
      <w:r w:rsidR="00B633A5">
        <w:rPr>
          <w:rFonts w:hint="eastAsia"/>
        </w:rPr>
        <w:t>语句</w:t>
      </w:r>
    </w:p>
    <w:p w:rsidR="00B633A5" w:rsidRDefault="00B633A5" w:rsidP="003C3F2F">
      <w:pPr>
        <w:ind w:firstLine="560"/>
      </w:pPr>
      <w:r>
        <w:t>如果执行的是数据查询语句</w:t>
      </w:r>
      <w:r>
        <w:rPr>
          <w:rFonts w:hint="eastAsia"/>
        </w:rPr>
        <w:t>，成功返回资源，失败返回</w:t>
      </w:r>
      <w:r>
        <w:rPr>
          <w:rFonts w:hint="eastAsia"/>
        </w:rPr>
        <w:t>false</w:t>
      </w:r>
    </w:p>
    <w:p w:rsidR="00B633A5" w:rsidRPr="003C3F2F" w:rsidRDefault="00B633A5" w:rsidP="003C3F2F">
      <w:pPr>
        <w:ind w:firstLine="560"/>
      </w:pPr>
      <w:r>
        <w:t>如果执行的是数据操作语句</w:t>
      </w:r>
      <w:r>
        <w:rPr>
          <w:rFonts w:hint="eastAsia"/>
        </w:rPr>
        <w:t>，</w:t>
      </w:r>
      <w:r>
        <w:t>成功返回</w:t>
      </w:r>
      <w:r>
        <w:rPr>
          <w:rFonts w:hint="eastAsia"/>
        </w:rPr>
        <w:t>true</w:t>
      </w:r>
      <w:r>
        <w:rPr>
          <w:rFonts w:hint="eastAsia"/>
        </w:rPr>
        <w:t>，失败返回</w:t>
      </w:r>
      <w:r>
        <w:rPr>
          <w:rFonts w:hint="eastAsia"/>
        </w:rPr>
        <w:t>false</w:t>
      </w:r>
    </w:p>
    <w:p w:rsidR="00F92E96" w:rsidRDefault="00DE6994" w:rsidP="003C3F2F">
      <w:pPr>
        <w:pStyle w:val="ad"/>
      </w:pPr>
      <w:r>
        <w:rPr>
          <w:noProof/>
          <w:shd w:val="clear" w:color="auto" w:fill="auto"/>
        </w:rPr>
        <w:pict>
          <v:shape id="_x0000_i1045" type="#_x0000_t75" style="width:482.1pt;height:43.2pt;visibility:visible;mso-wrap-style:square">
            <v:imagedata r:id="rId28" o:title=""/>
          </v:shape>
        </w:pict>
      </w:r>
    </w:p>
    <w:p w:rsidR="001B5EDB" w:rsidRDefault="00160849" w:rsidP="00160849">
      <w:pPr>
        <w:pStyle w:val="a9"/>
        <w:ind w:firstLine="562"/>
      </w:pPr>
      <w:r>
        <w:t>脚下留心</w:t>
      </w:r>
      <w:r>
        <w:rPr>
          <w:rFonts w:hint="eastAsia"/>
        </w:rPr>
        <w:t>：资源是PHP以外的数据，不能直接通过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循环遍历。只能将资源转成数组后获取值。</w:t>
      </w:r>
    </w:p>
    <w:p w:rsidR="001B5EDB" w:rsidRDefault="00160849" w:rsidP="00160849">
      <w:pPr>
        <w:pStyle w:val="3"/>
      </w:pPr>
      <w:proofErr w:type="spellStart"/>
      <w:r>
        <w:rPr>
          <w:rFonts w:hint="eastAsia"/>
        </w:rPr>
        <w:t>mysql_</w:t>
      </w:r>
      <w:r>
        <w:t>fetch_row</w:t>
      </w:r>
      <w:proofErr w:type="spellEnd"/>
      <w:r>
        <w:t>()</w:t>
      </w:r>
    </w:p>
    <w:p w:rsidR="001B5EDB" w:rsidRDefault="007B2D14" w:rsidP="00B73F79">
      <w:pPr>
        <w:ind w:firstLineChars="0" w:firstLine="0"/>
      </w:pPr>
      <w:r>
        <w:rPr>
          <w:rFonts w:hint="eastAsia"/>
        </w:rPr>
        <w:t>从资源中获取一条数据，并匹配成索引数组，指针下移</w:t>
      </w:r>
      <w:r w:rsidR="008A7F43">
        <w:rPr>
          <w:rFonts w:hint="eastAsia"/>
        </w:rPr>
        <w:t>，如果匹配不到数据返回</w:t>
      </w:r>
      <w:r w:rsidR="008A7F43">
        <w:rPr>
          <w:rFonts w:hint="eastAsia"/>
        </w:rPr>
        <w:t>false</w:t>
      </w:r>
      <w:r w:rsidR="008A7F43">
        <w:rPr>
          <w:rFonts w:hint="eastAsia"/>
        </w:rPr>
        <w:t>。</w:t>
      </w:r>
      <w:r w:rsidR="00D962AC">
        <w:rPr>
          <w:rFonts w:hint="eastAsia"/>
        </w:rPr>
        <w:t>第一个字段下标是</w:t>
      </w:r>
      <w:r w:rsidR="00D962AC">
        <w:rPr>
          <w:rFonts w:hint="eastAsia"/>
        </w:rPr>
        <w:t>0</w:t>
      </w:r>
      <w:r w:rsidR="00D962AC">
        <w:rPr>
          <w:rFonts w:hint="eastAsia"/>
        </w:rPr>
        <w:t>，第一个是</w:t>
      </w:r>
      <w:r w:rsidR="00D962AC">
        <w:rPr>
          <w:rFonts w:hint="eastAsia"/>
        </w:rPr>
        <w:t>1</w:t>
      </w:r>
      <w:r w:rsidR="00D962AC">
        <w:rPr>
          <w:rFonts w:hint="eastAsia"/>
        </w:rPr>
        <w:t>，以此类推。</w:t>
      </w:r>
    </w:p>
    <w:p w:rsidR="008101C1" w:rsidRDefault="008101C1" w:rsidP="008101C1">
      <w:pPr>
        <w:pStyle w:val="a9"/>
        <w:ind w:firstLine="562"/>
      </w:pPr>
      <w:r>
        <w:t>脚下留心</w:t>
      </w:r>
      <w:r>
        <w:rPr>
          <w:rFonts w:hint="eastAsia"/>
        </w:rPr>
        <w:t>：如果字段的个数发生改变，会影响下标。</w:t>
      </w:r>
    </w:p>
    <w:p w:rsidR="001B5EDB" w:rsidRDefault="00DE6994" w:rsidP="008A7F43">
      <w:pPr>
        <w:pStyle w:val="ad"/>
      </w:pPr>
      <w:r>
        <w:rPr>
          <w:noProof/>
        </w:rPr>
        <w:lastRenderedPageBreak/>
        <w:pict>
          <v:shape id="_x0000_i1046" type="#_x0000_t75" style="width:448.3pt;height:59.5pt;visibility:visible;mso-wrap-style:square">
            <v:imagedata r:id="rId29" o:title=""/>
          </v:shape>
        </w:pict>
      </w:r>
    </w:p>
    <w:p w:rsidR="001B5EDB" w:rsidRDefault="005F72F7" w:rsidP="00B73F79">
      <w:pPr>
        <w:ind w:firstLineChars="0" w:firstLine="0"/>
      </w:pPr>
      <w:r>
        <w:t>将数据全部取出</w:t>
      </w:r>
    </w:p>
    <w:p w:rsidR="005F72F7" w:rsidRDefault="005F72F7" w:rsidP="005F72F7">
      <w:pPr>
        <w:pStyle w:val="ad"/>
      </w:pPr>
      <w:r>
        <w:t>$</w:t>
      </w:r>
      <w:proofErr w:type="spellStart"/>
      <w:r>
        <w:t>rs</w:t>
      </w:r>
      <w:proofErr w:type="spellEnd"/>
      <w:r>
        <w:t>=</w:t>
      </w:r>
      <w:proofErr w:type="spellStart"/>
      <w:r>
        <w:t>mysql_query</w:t>
      </w:r>
      <w:proofErr w:type="spellEnd"/>
      <w:r>
        <w:t>('select * from title');</w:t>
      </w:r>
    </w:p>
    <w:p w:rsidR="005F72F7" w:rsidRDefault="005F72F7" w:rsidP="005F72F7">
      <w:pPr>
        <w:pStyle w:val="ad"/>
      </w:pPr>
      <w:r>
        <w:rPr>
          <w:rFonts w:hint="eastAsia"/>
        </w:rPr>
        <w:t>while($rows=</w:t>
      </w:r>
      <w:proofErr w:type="spellStart"/>
      <w:r>
        <w:rPr>
          <w:rFonts w:hint="eastAsia"/>
        </w:rPr>
        <w:t>mysql_fetch_row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))</w:t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$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中取出一条数据，并匹配成索引数组</w:t>
      </w:r>
    </w:p>
    <w:p w:rsidR="005F72F7" w:rsidRDefault="005F72F7" w:rsidP="005F72F7">
      <w:pPr>
        <w:pStyle w:val="ad"/>
      </w:pPr>
      <w:r>
        <w:t>{</w:t>
      </w:r>
    </w:p>
    <w:p w:rsidR="005F72F7" w:rsidRDefault="005F72F7" w:rsidP="005F72F7">
      <w:pPr>
        <w:pStyle w:val="ad"/>
      </w:pPr>
      <w:r>
        <w:tab/>
        <w:t>echo $rows[0],'-',$rows[1],'&lt;</w:t>
      </w:r>
      <w:proofErr w:type="spellStart"/>
      <w:r>
        <w:t>br</w:t>
      </w:r>
      <w:proofErr w:type="spellEnd"/>
      <w:r>
        <w:t>&gt;';</w:t>
      </w:r>
    </w:p>
    <w:p w:rsidR="001B5EDB" w:rsidRDefault="005F72F7" w:rsidP="005F72F7">
      <w:pPr>
        <w:pStyle w:val="ad"/>
      </w:pPr>
      <w:r>
        <w:t>}</w:t>
      </w:r>
    </w:p>
    <w:p w:rsidR="00CF179E" w:rsidRDefault="00DE6994" w:rsidP="005F72F7">
      <w:pPr>
        <w:pStyle w:val="ad"/>
      </w:pPr>
      <w:r>
        <w:rPr>
          <w:noProof/>
        </w:rPr>
        <w:pict>
          <v:shape id="_x0000_i1047" type="#_x0000_t75" style="width:75.75pt;height:150.9pt;visibility:visible;mso-wrap-style:square">
            <v:imagedata r:id="rId30" o:title=""/>
          </v:shape>
        </w:pict>
      </w:r>
    </w:p>
    <w:p w:rsidR="005F72F7" w:rsidRDefault="001166E7" w:rsidP="001166E7">
      <w:pPr>
        <w:pStyle w:val="3"/>
      </w:pPr>
      <w:proofErr w:type="spellStart"/>
      <w:r>
        <w:t>mysql_fetch_assoc</w:t>
      </w:r>
      <w:proofErr w:type="spellEnd"/>
      <w:r>
        <w:t>()</w:t>
      </w:r>
    </w:p>
    <w:p w:rsidR="005F72F7" w:rsidRDefault="001166E7" w:rsidP="001166E7">
      <w:pPr>
        <w:ind w:firstLineChars="0" w:firstLine="0"/>
      </w:pPr>
      <w:r>
        <w:rPr>
          <w:rFonts w:hint="eastAsia"/>
        </w:rPr>
        <w:t>从资源中获取一条数据，并匹配成关联数组，指针下移。字段名做数组的下标。</w:t>
      </w:r>
    </w:p>
    <w:p w:rsidR="005F72F7" w:rsidRDefault="00DE6994" w:rsidP="001166E7">
      <w:pPr>
        <w:pStyle w:val="ad"/>
      </w:pPr>
      <w:r>
        <w:rPr>
          <w:noProof/>
        </w:rPr>
        <w:pict>
          <v:shape id="_x0000_i1048" type="#_x0000_t75" style="width:482.1pt;height:21.9pt;visibility:visible;mso-wrap-style:square">
            <v:imagedata r:id="rId31" o:title=""/>
          </v:shape>
        </w:pict>
      </w:r>
    </w:p>
    <w:p w:rsidR="00D900F4" w:rsidRDefault="00D900F4" w:rsidP="00D900F4">
      <w:pPr>
        <w:ind w:firstLineChars="0" w:firstLine="0"/>
      </w:pPr>
      <w:r>
        <w:t>将数据全部取出</w:t>
      </w:r>
    </w:p>
    <w:p w:rsidR="00D900F4" w:rsidRDefault="00D900F4" w:rsidP="00D900F4">
      <w:pPr>
        <w:pStyle w:val="ad"/>
      </w:pPr>
      <w:r>
        <w:rPr>
          <w:rFonts w:hint="eastAsia"/>
        </w:rPr>
        <w:t>while(</w:t>
      </w:r>
      <w:r w:rsidRPr="002E4BC2">
        <w:rPr>
          <w:rFonts w:hint="eastAsia"/>
          <w:color w:val="FF0000"/>
        </w:rPr>
        <w:t>$rows=</w:t>
      </w:r>
      <w:proofErr w:type="spellStart"/>
      <w:r w:rsidRPr="002E4BC2">
        <w:rPr>
          <w:rFonts w:hint="eastAsia"/>
          <w:color w:val="FF0000"/>
        </w:rPr>
        <w:t>mysql_fetch_assoc</w:t>
      </w:r>
      <w:proofErr w:type="spellEnd"/>
      <w:r w:rsidRPr="002E4BC2">
        <w:rPr>
          <w:rFonts w:hint="eastAsia"/>
          <w:color w:val="FF0000"/>
        </w:rPr>
        <w:t>($</w:t>
      </w:r>
      <w:proofErr w:type="spellStart"/>
      <w:r w:rsidRPr="002E4BC2">
        <w:rPr>
          <w:rFonts w:hint="eastAsia"/>
          <w:color w:val="FF0000"/>
        </w:rPr>
        <w:t>rs</w:t>
      </w:r>
      <w:proofErr w:type="spellEnd"/>
      <w:r w:rsidRPr="002E4BC2">
        <w:rPr>
          <w:rFonts w:hint="eastAsia"/>
          <w:color w:val="FF0000"/>
        </w:rPr>
        <w:t>)</w:t>
      </w:r>
      <w:r>
        <w:rPr>
          <w:rFonts w:hint="eastAsia"/>
        </w:rPr>
        <w:t>)</w:t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$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中取出一条数据，并匹配成索引数组</w:t>
      </w:r>
    </w:p>
    <w:p w:rsidR="00D900F4" w:rsidRDefault="00D900F4" w:rsidP="00D900F4">
      <w:pPr>
        <w:pStyle w:val="ad"/>
      </w:pPr>
      <w:r>
        <w:t>{</w:t>
      </w:r>
    </w:p>
    <w:p w:rsidR="00D900F4" w:rsidRDefault="00D900F4" w:rsidP="00D900F4">
      <w:pPr>
        <w:pStyle w:val="ad"/>
      </w:pPr>
      <w:r>
        <w:tab/>
        <w:t>echo $rows['Id'],'-',$rows['Title'],'&lt;</w:t>
      </w:r>
      <w:proofErr w:type="spellStart"/>
      <w:r>
        <w:t>br</w:t>
      </w:r>
      <w:proofErr w:type="spellEnd"/>
      <w:r>
        <w:t>&gt;';</w:t>
      </w:r>
    </w:p>
    <w:p w:rsidR="005F72F7" w:rsidRDefault="00D900F4" w:rsidP="00D900F4">
      <w:pPr>
        <w:pStyle w:val="ad"/>
      </w:pPr>
      <w:r>
        <w:t>}</w:t>
      </w:r>
    </w:p>
    <w:p w:rsidR="00A277BE" w:rsidRDefault="002E4BC2" w:rsidP="002E4BC2">
      <w:pPr>
        <w:pStyle w:val="3"/>
      </w:pPr>
      <w:proofErr w:type="spellStart"/>
      <w:r>
        <w:t>mysql_fetch_array</w:t>
      </w:r>
      <w:proofErr w:type="spellEnd"/>
      <w:r>
        <w:t>()</w:t>
      </w:r>
    </w:p>
    <w:p w:rsidR="00A277BE" w:rsidRDefault="002E4BC2" w:rsidP="00B73F79">
      <w:pPr>
        <w:ind w:firstLineChars="0" w:firstLine="0"/>
      </w:pPr>
      <w:r>
        <w:rPr>
          <w:rFonts w:hint="eastAsia"/>
        </w:rPr>
        <w:t>在匹配从结果中，既有关联数组，又有索引数组</w:t>
      </w:r>
    </w:p>
    <w:p w:rsidR="00D44016" w:rsidRDefault="00D44016" w:rsidP="00D44016">
      <w:pPr>
        <w:pStyle w:val="ad"/>
      </w:pPr>
      <w:r>
        <w:t>$rows=</w:t>
      </w:r>
      <w:proofErr w:type="spellStart"/>
      <w:r>
        <w:t>mysql_fetch_array</w:t>
      </w:r>
      <w:proofErr w:type="spellEnd"/>
      <w:r>
        <w:t>($</w:t>
      </w:r>
      <w:proofErr w:type="spellStart"/>
      <w:r>
        <w:t>rs</w:t>
      </w:r>
      <w:proofErr w:type="spellEnd"/>
      <w:r>
        <w:t>);</w:t>
      </w:r>
    </w:p>
    <w:p w:rsidR="00A277BE" w:rsidRDefault="00D44016" w:rsidP="00D44016">
      <w:pPr>
        <w:pStyle w:val="ad"/>
      </w:pPr>
      <w:proofErr w:type="spellStart"/>
      <w:r>
        <w:lastRenderedPageBreak/>
        <w:t>var_dump</w:t>
      </w:r>
      <w:proofErr w:type="spellEnd"/>
      <w:r>
        <w:t>($rows);</w:t>
      </w:r>
    </w:p>
    <w:p w:rsidR="00D44016" w:rsidRDefault="00DE6994" w:rsidP="00D44016">
      <w:pPr>
        <w:pStyle w:val="ad"/>
      </w:pPr>
      <w:r>
        <w:rPr>
          <w:noProof/>
        </w:rPr>
        <w:pict>
          <v:shape id="_x0000_i1049" type="#_x0000_t75" style="width:482.1pt;height:34.45pt;visibility:visible;mso-wrap-style:square">
            <v:imagedata r:id="rId32" o:title=""/>
          </v:shape>
        </w:pict>
      </w:r>
    </w:p>
    <w:p w:rsidR="00E601C6" w:rsidRDefault="00E601C6" w:rsidP="00E601C6">
      <w:pPr>
        <w:ind w:firstLineChars="0" w:firstLine="0"/>
      </w:pPr>
      <w:r>
        <w:t>将数据全部取出</w:t>
      </w:r>
    </w:p>
    <w:p w:rsidR="00E601C6" w:rsidRDefault="00E601C6" w:rsidP="00E601C6">
      <w:pPr>
        <w:pStyle w:val="ad"/>
      </w:pPr>
      <w:r>
        <w:rPr>
          <w:rFonts w:hint="eastAsia"/>
        </w:rPr>
        <w:t>while($rows=</w:t>
      </w:r>
      <w:proofErr w:type="spellStart"/>
      <w:r>
        <w:rPr>
          <w:rFonts w:hint="eastAsia"/>
        </w:rPr>
        <w:t>mysql_fetch_array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))</w:t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>$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中取出一条数据，并匹配成索引数组</w:t>
      </w:r>
    </w:p>
    <w:p w:rsidR="00E601C6" w:rsidRDefault="00E601C6" w:rsidP="00E601C6">
      <w:pPr>
        <w:pStyle w:val="ad"/>
      </w:pPr>
      <w:r>
        <w:t>{</w:t>
      </w:r>
    </w:p>
    <w:p w:rsidR="00E601C6" w:rsidRDefault="00E601C6" w:rsidP="00E601C6">
      <w:pPr>
        <w:pStyle w:val="ad"/>
      </w:pPr>
      <w:r>
        <w:tab/>
        <w:t>echo $rows[0],'-',$rows['Title'],'&lt;</w:t>
      </w:r>
      <w:proofErr w:type="spellStart"/>
      <w:r>
        <w:t>br</w:t>
      </w:r>
      <w:proofErr w:type="spellEnd"/>
      <w:r>
        <w:t>&gt;';</w:t>
      </w:r>
    </w:p>
    <w:p w:rsidR="002E4BC2" w:rsidRDefault="00E601C6" w:rsidP="00E601C6">
      <w:pPr>
        <w:pStyle w:val="ad"/>
      </w:pPr>
      <w:r>
        <w:t>}</w:t>
      </w:r>
    </w:p>
    <w:p w:rsidR="002E4BC2" w:rsidRDefault="00E601C6" w:rsidP="00E601C6">
      <w:pPr>
        <w:pStyle w:val="3"/>
      </w:pPr>
      <w:proofErr w:type="spellStart"/>
      <w:r>
        <w:rPr>
          <w:rFonts w:hint="eastAsia"/>
        </w:rPr>
        <w:t>mysql_</w:t>
      </w:r>
      <w:r>
        <w:t>fetch_object</w:t>
      </w:r>
      <w:proofErr w:type="spellEnd"/>
      <w:r>
        <w:t>()</w:t>
      </w:r>
    </w:p>
    <w:p w:rsidR="00E601C6" w:rsidRDefault="00E601C6" w:rsidP="00B73F79">
      <w:pPr>
        <w:ind w:firstLineChars="0" w:firstLine="0"/>
      </w:pPr>
      <w:r>
        <w:rPr>
          <w:rFonts w:hint="eastAsia"/>
        </w:rPr>
        <w:t>将一条数据匹配成对象</w:t>
      </w:r>
      <w:r w:rsidR="00430361">
        <w:rPr>
          <w:rFonts w:hint="eastAsia"/>
        </w:rPr>
        <w:t>，每个字段是对象的属性</w:t>
      </w:r>
    </w:p>
    <w:p w:rsidR="00430361" w:rsidRDefault="00DE6994" w:rsidP="003143E8">
      <w:pPr>
        <w:pStyle w:val="ad"/>
      </w:pPr>
      <w:r>
        <w:rPr>
          <w:noProof/>
        </w:rPr>
        <w:pict>
          <v:shape id="_x0000_i1050" type="#_x0000_t75" style="width:360.65pt;height:56.95pt;visibility:visible;mso-wrap-style:square">
            <v:imagedata r:id="rId33" o:title=""/>
          </v:shape>
        </w:pict>
      </w:r>
    </w:p>
    <w:p w:rsidR="00E601C6" w:rsidRDefault="006C035F" w:rsidP="006C035F">
      <w:pPr>
        <w:pStyle w:val="3"/>
      </w:pPr>
      <w:r>
        <w:rPr>
          <w:rFonts w:hint="eastAsia"/>
        </w:rPr>
        <w:t>取出所有笑话类别，一行放</w:t>
      </w:r>
      <w:r>
        <w:rPr>
          <w:rFonts w:hint="eastAsia"/>
        </w:rPr>
        <w:t>9</w:t>
      </w:r>
      <w:r>
        <w:rPr>
          <w:rFonts w:hint="eastAsia"/>
        </w:rPr>
        <w:t>个</w:t>
      </w:r>
    </w:p>
    <w:p w:rsidR="00A0270E" w:rsidRDefault="00A0270E" w:rsidP="00A0270E">
      <w:pPr>
        <w:pStyle w:val="ad"/>
      </w:pPr>
      <w:r>
        <w:t>&lt;?</w:t>
      </w:r>
      <w:proofErr w:type="spellStart"/>
      <w:r>
        <w:t>php</w:t>
      </w:r>
      <w:proofErr w:type="spellEnd"/>
    </w:p>
    <w:p w:rsidR="00A0270E" w:rsidRDefault="00A0270E" w:rsidP="00A0270E">
      <w:pPr>
        <w:pStyle w:val="ad"/>
      </w:pPr>
      <w:r>
        <w:rPr>
          <w:rFonts w:hint="eastAsia"/>
        </w:rPr>
        <w:t>require '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conn.php</w:t>
      </w:r>
      <w:proofErr w:type="spellEnd"/>
      <w:r>
        <w:rPr>
          <w:rFonts w:hint="eastAsia"/>
        </w:rPr>
        <w:t>';</w:t>
      </w:r>
      <w:r>
        <w:rPr>
          <w:rFonts w:hint="eastAsia"/>
        </w:rPr>
        <w:tab/>
        <w:t>//</w:t>
      </w:r>
      <w:r>
        <w:rPr>
          <w:rFonts w:hint="eastAsia"/>
        </w:rPr>
        <w:t>连接数据库</w:t>
      </w:r>
    </w:p>
    <w:p w:rsidR="00A0270E" w:rsidRDefault="00A0270E" w:rsidP="00A0270E">
      <w:pPr>
        <w:pStyle w:val="ad"/>
      </w:pPr>
      <w:r>
        <w:t>$</w:t>
      </w:r>
      <w:proofErr w:type="spellStart"/>
      <w:r>
        <w:t>rs</w:t>
      </w:r>
      <w:proofErr w:type="spellEnd"/>
      <w:r>
        <w:t>=</w:t>
      </w:r>
      <w:proofErr w:type="spellStart"/>
      <w:r>
        <w:t>mysql_query</w:t>
      </w:r>
      <w:proofErr w:type="spellEnd"/>
      <w:r>
        <w:t>('select * from title');</w:t>
      </w:r>
    </w:p>
    <w:p w:rsidR="00A0270E" w:rsidRDefault="00A0270E" w:rsidP="00A0270E">
      <w:pPr>
        <w:pStyle w:val="ad"/>
      </w:pPr>
      <w:r>
        <w:t>?&gt;</w:t>
      </w:r>
    </w:p>
    <w:p w:rsidR="00A0270E" w:rsidRDefault="00A0270E" w:rsidP="00A0270E">
      <w:pPr>
        <w:pStyle w:val="ad"/>
      </w:pPr>
      <w:r>
        <w:t>&lt;table&gt;</w:t>
      </w:r>
    </w:p>
    <w:p w:rsidR="00A0270E" w:rsidRDefault="00A0270E" w:rsidP="00A0270E">
      <w:pPr>
        <w:pStyle w:val="ad"/>
      </w:pPr>
      <w:r>
        <w:t>&lt;</w:t>
      </w:r>
      <w:proofErr w:type="spellStart"/>
      <w:r>
        <w:t>tr</w:t>
      </w:r>
      <w:proofErr w:type="spellEnd"/>
      <w:r>
        <w:t>&gt;</w:t>
      </w:r>
    </w:p>
    <w:p w:rsidR="00A0270E" w:rsidRDefault="00A0270E" w:rsidP="00A0270E">
      <w:pPr>
        <w:pStyle w:val="ad"/>
      </w:pPr>
      <w:r>
        <w:tab/>
        <w:t>&lt;?</w:t>
      </w:r>
      <w:proofErr w:type="spellStart"/>
      <w:r>
        <w:t>php</w:t>
      </w:r>
      <w:proofErr w:type="spellEnd"/>
      <w:r>
        <w:t xml:space="preserve"> </w:t>
      </w:r>
    </w:p>
    <w:p w:rsidR="00A0270E" w:rsidRDefault="00A0270E" w:rsidP="00A0270E">
      <w:pPr>
        <w:pStyle w:val="ad"/>
      </w:pPr>
      <w:r>
        <w:tab/>
        <w:t>$n=0;</w:t>
      </w:r>
    </w:p>
    <w:p w:rsidR="00A0270E" w:rsidRDefault="00A0270E" w:rsidP="00A0270E">
      <w:pPr>
        <w:pStyle w:val="ad"/>
      </w:pPr>
      <w:r>
        <w:tab/>
        <w:t>while($rows=</w:t>
      </w:r>
      <w:proofErr w:type="spellStart"/>
      <w:r>
        <w:t>mysql_fetch_assoc</w:t>
      </w:r>
      <w:proofErr w:type="spellEnd"/>
      <w:r>
        <w:t>($</w:t>
      </w:r>
      <w:proofErr w:type="spellStart"/>
      <w:r>
        <w:t>rs</w:t>
      </w:r>
      <w:proofErr w:type="spellEnd"/>
      <w:r>
        <w:t>)):?&gt;</w:t>
      </w:r>
    </w:p>
    <w:p w:rsidR="00A0270E" w:rsidRDefault="00A0270E" w:rsidP="00A0270E">
      <w:pPr>
        <w:pStyle w:val="ad"/>
      </w:pP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="?</w:t>
      </w:r>
      <w:proofErr w:type="spellStart"/>
      <w:r>
        <w:t>titleid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$rows['Id']?&gt;"&gt;&lt;?</w:t>
      </w:r>
      <w:proofErr w:type="spellStart"/>
      <w:r>
        <w:t>php</w:t>
      </w:r>
      <w:proofErr w:type="spellEnd"/>
      <w:r>
        <w:t xml:space="preserve"> echo $rows['Title']?&gt;&lt;/a&gt;&lt;/td&gt;</w:t>
      </w:r>
    </w:p>
    <w:p w:rsidR="00A0270E" w:rsidRDefault="00A0270E" w:rsidP="00A0270E">
      <w:pPr>
        <w:pStyle w:val="ad"/>
      </w:pPr>
      <w:r>
        <w:tab/>
        <w:t>&lt;?</w:t>
      </w:r>
      <w:proofErr w:type="spellStart"/>
      <w:r>
        <w:t>php</w:t>
      </w:r>
      <w:proofErr w:type="spellEnd"/>
      <w:r>
        <w:t xml:space="preserve"> </w:t>
      </w:r>
    </w:p>
    <w:p w:rsidR="00A0270E" w:rsidRDefault="00A0270E" w:rsidP="00A0270E">
      <w:pPr>
        <w:pStyle w:val="ad"/>
      </w:pPr>
      <w:r>
        <w:tab/>
      </w:r>
      <w:r>
        <w:tab/>
        <w:t>//$n++;</w:t>
      </w:r>
    </w:p>
    <w:p w:rsidR="00A0270E" w:rsidRDefault="00A0270E" w:rsidP="00A0270E">
      <w:pPr>
        <w:pStyle w:val="ad"/>
      </w:pPr>
      <w:r>
        <w:tab/>
      </w:r>
      <w:r>
        <w:tab/>
        <w:t>if(++$n%9==0)</w:t>
      </w:r>
    </w:p>
    <w:p w:rsidR="00A0270E" w:rsidRDefault="00A0270E" w:rsidP="00A0270E">
      <w:pPr>
        <w:pStyle w:val="ad"/>
      </w:pPr>
      <w:r>
        <w:tab/>
      </w:r>
      <w:r>
        <w:tab/>
      </w:r>
      <w:r>
        <w:tab/>
        <w:t>echo '&lt;/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&gt;';</w:t>
      </w:r>
    </w:p>
    <w:p w:rsidR="00A0270E" w:rsidRDefault="00A0270E" w:rsidP="00A0270E">
      <w:pPr>
        <w:pStyle w:val="ad"/>
      </w:pPr>
      <w:r>
        <w:tab/>
      </w:r>
      <w:proofErr w:type="spellStart"/>
      <w:r>
        <w:t>endwhile</w:t>
      </w:r>
      <w:proofErr w:type="spellEnd"/>
      <w:r>
        <w:t>?&gt;</w:t>
      </w:r>
    </w:p>
    <w:p w:rsidR="00A0270E" w:rsidRDefault="00A0270E" w:rsidP="00A0270E">
      <w:pPr>
        <w:pStyle w:val="ad"/>
      </w:pPr>
      <w:r>
        <w:t>&lt;/</w:t>
      </w:r>
      <w:proofErr w:type="spellStart"/>
      <w:r>
        <w:t>tr</w:t>
      </w:r>
      <w:proofErr w:type="spellEnd"/>
      <w:r>
        <w:t>&gt;</w:t>
      </w:r>
    </w:p>
    <w:p w:rsidR="006C035F" w:rsidRDefault="00A0270E" w:rsidP="00A0270E">
      <w:pPr>
        <w:pStyle w:val="ad"/>
      </w:pPr>
      <w:r>
        <w:t>&lt;/table&gt;</w:t>
      </w:r>
    </w:p>
    <w:p w:rsidR="005534FA" w:rsidRDefault="00165525" w:rsidP="00A0270E">
      <w:pPr>
        <w:pStyle w:val="ad"/>
      </w:pPr>
      <w:r>
        <w:rPr>
          <w:noProof/>
        </w:rPr>
        <w:lastRenderedPageBreak/>
        <w:pict>
          <v:shape id="_x0000_i1051" type="#_x0000_t75" style="width:481.45pt;height:39.45pt;visibility:visible;mso-wrap-style:square">
            <v:imagedata r:id="rId34" o:title=""/>
          </v:shape>
        </w:pict>
      </w:r>
    </w:p>
    <w:p w:rsidR="003451E3" w:rsidRDefault="003451E3" w:rsidP="003451E3">
      <w:pPr>
        <w:pStyle w:val="a9"/>
        <w:ind w:firstLine="562"/>
      </w:pPr>
      <w:r>
        <w:rPr>
          <w:rFonts w:hint="eastAsia"/>
        </w:rPr>
        <w:t>get和post提交数据,如果地址省略表示提交到本页面。</w:t>
      </w:r>
    </w:p>
    <w:p w:rsidR="003451E3" w:rsidRDefault="003451E3" w:rsidP="003451E3">
      <w:pPr>
        <w:pStyle w:val="ad"/>
      </w:pPr>
      <w:r w:rsidRPr="003B162E">
        <w:rPr>
          <w:rFonts w:hint="eastAsia"/>
        </w:rPr>
        <w:t xml:space="preserve">&lt;a </w:t>
      </w:r>
      <w:proofErr w:type="spellStart"/>
      <w:r w:rsidRPr="003B162E">
        <w:rPr>
          <w:rFonts w:hint="eastAsia"/>
        </w:rPr>
        <w:t>href</w:t>
      </w:r>
      <w:proofErr w:type="spellEnd"/>
      <w:r w:rsidRPr="003B162E">
        <w:rPr>
          <w:rFonts w:hint="eastAsia"/>
        </w:rPr>
        <w:t>="</w:t>
      </w:r>
      <w:r>
        <w:rPr>
          <w:rFonts w:hint="eastAsia"/>
        </w:rPr>
        <w:t>[</w:t>
      </w:r>
      <w:r w:rsidRPr="003451E3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]</w:t>
      </w:r>
      <w:r w:rsidRPr="003B162E">
        <w:rPr>
          <w:rFonts w:hint="eastAsia"/>
        </w:rPr>
        <w:t>?</w:t>
      </w:r>
      <w:r w:rsidRPr="003B162E">
        <w:rPr>
          <w:rFonts w:hint="eastAsia"/>
        </w:rPr>
        <w:t>参数名</w:t>
      </w:r>
      <w:r w:rsidRPr="003B162E">
        <w:rPr>
          <w:rFonts w:hint="eastAsia"/>
        </w:rPr>
        <w:t>=</w:t>
      </w:r>
      <w:r w:rsidRPr="003B162E">
        <w:rPr>
          <w:rFonts w:hint="eastAsia"/>
        </w:rPr>
        <w:t>参数值</w:t>
      </w:r>
      <w:r w:rsidRPr="003B162E">
        <w:rPr>
          <w:rFonts w:hint="eastAsia"/>
        </w:rPr>
        <w:t>&amp;</w:t>
      </w:r>
      <w:r w:rsidRPr="003B162E">
        <w:rPr>
          <w:rFonts w:hint="eastAsia"/>
        </w:rPr>
        <w:t>参数名</w:t>
      </w:r>
      <w:r w:rsidRPr="003B162E">
        <w:rPr>
          <w:rFonts w:hint="eastAsia"/>
        </w:rPr>
        <w:t>=</w:t>
      </w:r>
      <w:r w:rsidRPr="003B162E">
        <w:rPr>
          <w:rFonts w:hint="eastAsia"/>
        </w:rPr>
        <w:t>参数值</w:t>
      </w:r>
      <w:r w:rsidRPr="003B162E">
        <w:rPr>
          <w:rFonts w:hint="eastAsia"/>
        </w:rPr>
        <w:t>"&gt;&lt;/a&gt;</w:t>
      </w:r>
    </w:p>
    <w:p w:rsidR="00E601C6" w:rsidRDefault="00153F83" w:rsidP="00153F83">
      <w:pPr>
        <w:pStyle w:val="2"/>
      </w:pPr>
      <w:r>
        <w:t>获取笑话</w:t>
      </w:r>
      <w:r w:rsidR="00325FF1">
        <w:t>内容</w:t>
      </w:r>
    </w:p>
    <w:p w:rsidR="00E601C6" w:rsidRDefault="00153F83" w:rsidP="00B73F79">
      <w:pPr>
        <w:ind w:firstLineChars="0" w:firstLine="0"/>
      </w:pPr>
      <w:r>
        <w:rPr>
          <w:rFonts w:hint="eastAsia"/>
        </w:rPr>
        <w:t>点击笑话类别，显示对应的笑话</w:t>
      </w:r>
    </w:p>
    <w:p w:rsidR="00BF3D77" w:rsidRDefault="00BF3D77" w:rsidP="00BF3D77">
      <w:pPr>
        <w:pStyle w:val="ad"/>
      </w:pPr>
      <w:r>
        <w:t>&lt;?</w:t>
      </w:r>
      <w:proofErr w:type="spellStart"/>
      <w:r>
        <w:t>php</w:t>
      </w:r>
      <w:proofErr w:type="spellEnd"/>
    </w:p>
    <w:p w:rsidR="00BF3D77" w:rsidRDefault="00BF3D77" w:rsidP="00BF3D77">
      <w:pPr>
        <w:pStyle w:val="ad"/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titleid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isset</w:t>
      </w:r>
      <w:proofErr w:type="spellEnd"/>
      <w:r>
        <w:rPr>
          <w:rFonts w:hint="eastAsia"/>
        </w:rPr>
        <w:t>($_GET['</w:t>
      </w:r>
      <w:proofErr w:type="spellStart"/>
      <w:r>
        <w:rPr>
          <w:rFonts w:hint="eastAsia"/>
        </w:rPr>
        <w:t>titleid</w:t>
      </w:r>
      <w:proofErr w:type="spellEnd"/>
      <w:r>
        <w:rPr>
          <w:rFonts w:hint="eastAsia"/>
        </w:rPr>
        <w:t>'])?$_GET['</w:t>
      </w:r>
      <w:proofErr w:type="spellStart"/>
      <w:r>
        <w:rPr>
          <w:rFonts w:hint="eastAsia"/>
        </w:rPr>
        <w:t>titleid</w:t>
      </w:r>
      <w:proofErr w:type="spellEnd"/>
      <w:r>
        <w:rPr>
          <w:rFonts w:hint="eastAsia"/>
        </w:rPr>
        <w:t>']:1;  //</w:t>
      </w:r>
      <w:r>
        <w:rPr>
          <w:rFonts w:hint="eastAsia"/>
        </w:rPr>
        <w:t>获取笑话类别编号</w:t>
      </w:r>
    </w:p>
    <w:p w:rsidR="00BF3D77" w:rsidRDefault="00BF3D77" w:rsidP="00BF3D77">
      <w:pPr>
        <w:pStyle w:val="ad"/>
      </w:pPr>
      <w:r>
        <w:tab/>
        <w:t>$</w:t>
      </w:r>
      <w:proofErr w:type="spellStart"/>
      <w:r>
        <w:t>sql</w:t>
      </w:r>
      <w:proofErr w:type="spellEnd"/>
      <w:r>
        <w:t>="select * from contents where title=$</w:t>
      </w:r>
      <w:proofErr w:type="spellStart"/>
      <w:r>
        <w:t>titleid</w:t>
      </w:r>
      <w:proofErr w:type="spellEnd"/>
      <w:r>
        <w:t xml:space="preserve"> order by id </w:t>
      </w:r>
      <w:proofErr w:type="spellStart"/>
      <w:r>
        <w:t>desc</w:t>
      </w:r>
      <w:proofErr w:type="spellEnd"/>
      <w:r>
        <w:t>";</w:t>
      </w:r>
    </w:p>
    <w:p w:rsidR="00BF3D77" w:rsidRDefault="00BF3D77" w:rsidP="00BF3D77">
      <w:pPr>
        <w:pStyle w:val="ad"/>
      </w:pPr>
      <w:r>
        <w:tab/>
        <w:t>$</w:t>
      </w:r>
      <w:proofErr w:type="spellStart"/>
      <w:r>
        <w:t>rs</w:t>
      </w:r>
      <w:proofErr w:type="spellEnd"/>
      <w:r>
        <w:t>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BF3D77" w:rsidRDefault="00BF3D77" w:rsidP="00BF3D77">
      <w:pPr>
        <w:pStyle w:val="ad"/>
      </w:pPr>
      <w:r>
        <w:t>?&gt;</w:t>
      </w:r>
    </w:p>
    <w:p w:rsidR="00BF3D77" w:rsidRDefault="00BF3D77" w:rsidP="00BF3D77">
      <w:pPr>
        <w:pStyle w:val="ad"/>
      </w:pPr>
      <w:r>
        <w:t>&lt;table&gt;</w:t>
      </w:r>
    </w:p>
    <w:p w:rsidR="00BF3D77" w:rsidRDefault="00BF3D77" w:rsidP="00BF3D77">
      <w:pPr>
        <w:pStyle w:val="ad"/>
      </w:pPr>
      <w:r>
        <w:t>&lt;</w:t>
      </w:r>
      <w:proofErr w:type="spellStart"/>
      <w:r>
        <w:t>tr</w:t>
      </w:r>
      <w:proofErr w:type="spellEnd"/>
      <w:r>
        <w:t>&gt;</w:t>
      </w:r>
    </w:p>
    <w:p w:rsidR="00BF3D77" w:rsidRDefault="00BF3D77" w:rsidP="00BF3D77">
      <w:pPr>
        <w:pStyle w:val="ad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编号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内容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作者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F3D77" w:rsidRDefault="00BF3D77" w:rsidP="00BF3D77">
      <w:pPr>
        <w:pStyle w:val="ad"/>
      </w:pPr>
      <w:r>
        <w:t>&lt;/</w:t>
      </w:r>
      <w:proofErr w:type="spellStart"/>
      <w:r>
        <w:t>tr</w:t>
      </w:r>
      <w:proofErr w:type="spellEnd"/>
      <w:r>
        <w:t>&gt;</w:t>
      </w:r>
    </w:p>
    <w:p w:rsidR="00BF3D77" w:rsidRDefault="00BF3D77" w:rsidP="00BF3D77">
      <w:pPr>
        <w:pStyle w:val="ad"/>
      </w:pPr>
      <w:r>
        <w:t>&lt;?</w:t>
      </w:r>
      <w:proofErr w:type="spellStart"/>
      <w:r>
        <w:t>php</w:t>
      </w:r>
      <w:proofErr w:type="spellEnd"/>
      <w:r>
        <w:t xml:space="preserve"> while($rows=</w:t>
      </w:r>
      <w:proofErr w:type="spellStart"/>
      <w:r>
        <w:t>mysql_fetch_assoc</w:t>
      </w:r>
      <w:proofErr w:type="spellEnd"/>
      <w:r>
        <w:t>($</w:t>
      </w:r>
      <w:proofErr w:type="spellStart"/>
      <w:r>
        <w:t>rs</w:t>
      </w:r>
      <w:proofErr w:type="spellEnd"/>
      <w:r>
        <w:t>)):?&gt;</w:t>
      </w:r>
    </w:p>
    <w:p w:rsidR="00BF3D77" w:rsidRDefault="00BF3D77" w:rsidP="00BF3D77">
      <w:pPr>
        <w:pStyle w:val="ad"/>
      </w:pPr>
      <w:r>
        <w:t>&lt;</w:t>
      </w:r>
      <w:proofErr w:type="spellStart"/>
      <w:r>
        <w:t>tr</w:t>
      </w:r>
      <w:proofErr w:type="spellEnd"/>
      <w:r>
        <w:t>&gt;</w:t>
      </w:r>
    </w:p>
    <w:p w:rsidR="00BF3D77" w:rsidRDefault="00BF3D77" w:rsidP="00BF3D77">
      <w:pPr>
        <w:pStyle w:val="ad"/>
      </w:pPr>
      <w:r>
        <w:tab/>
        <w:t>&lt;td&gt;&lt;?</w:t>
      </w:r>
      <w:proofErr w:type="spellStart"/>
      <w:r>
        <w:t>php</w:t>
      </w:r>
      <w:proofErr w:type="spellEnd"/>
      <w:r>
        <w:t xml:space="preserve"> echo $rows['Id']?&gt;&lt;/td&gt;</w:t>
      </w:r>
    </w:p>
    <w:p w:rsidR="00BF3D77" w:rsidRDefault="00BF3D77" w:rsidP="00BF3D77">
      <w:pPr>
        <w:pStyle w:val="ad"/>
      </w:pPr>
      <w:r>
        <w:t xml:space="preserve">    &lt;td&gt;&lt;?</w:t>
      </w:r>
      <w:proofErr w:type="spellStart"/>
      <w:r>
        <w:t>php</w:t>
      </w:r>
      <w:proofErr w:type="spellEnd"/>
      <w:r>
        <w:t xml:space="preserve"> echo $rows['Contents']?&gt;&lt;/td&gt;</w:t>
      </w:r>
    </w:p>
    <w:p w:rsidR="00BF3D77" w:rsidRDefault="00BF3D77" w:rsidP="00BF3D77">
      <w:pPr>
        <w:pStyle w:val="ad"/>
      </w:pPr>
      <w:r>
        <w:t xml:space="preserve">    &lt;td&gt;&lt;?</w:t>
      </w:r>
      <w:proofErr w:type="spellStart"/>
      <w:r>
        <w:t>php</w:t>
      </w:r>
      <w:proofErr w:type="spellEnd"/>
      <w:r>
        <w:t xml:space="preserve"> echo $rows['Author']?&gt;&lt;/td&gt;</w:t>
      </w:r>
    </w:p>
    <w:p w:rsidR="00BF3D77" w:rsidRDefault="00BF3D77" w:rsidP="00BF3D77">
      <w:pPr>
        <w:pStyle w:val="ad"/>
      </w:pPr>
      <w:r>
        <w:t>&lt;/</w:t>
      </w:r>
      <w:proofErr w:type="spellStart"/>
      <w:r>
        <w:t>tr</w:t>
      </w:r>
      <w:proofErr w:type="spellEnd"/>
      <w:r>
        <w:t>&gt;</w:t>
      </w:r>
    </w:p>
    <w:p w:rsidR="00BF3D77" w:rsidRDefault="00BF3D77" w:rsidP="00BF3D77">
      <w:pPr>
        <w:pStyle w:val="ad"/>
      </w:pPr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endwhile</w:t>
      </w:r>
      <w:proofErr w:type="spellEnd"/>
      <w:r>
        <w:t>?&gt;</w:t>
      </w:r>
    </w:p>
    <w:p w:rsidR="002E4BC2" w:rsidRDefault="00BF3D77" w:rsidP="00BF3D77">
      <w:pPr>
        <w:pStyle w:val="ad"/>
      </w:pPr>
      <w:r>
        <w:t>&lt;/table&gt;</w:t>
      </w:r>
    </w:p>
    <w:p w:rsidR="00297282" w:rsidRDefault="00165525" w:rsidP="00BF3D77">
      <w:pPr>
        <w:pStyle w:val="ad"/>
      </w:pPr>
      <w:r>
        <w:rPr>
          <w:noProof/>
        </w:rPr>
        <w:pict>
          <v:shape id="_x0000_i1052" type="#_x0000_t75" style="width:388.8pt;height:105.2pt;visibility:visible;mso-wrap-style:square">
            <v:imagedata r:id="rId35" o:title=""/>
          </v:shape>
        </w:pict>
      </w:r>
    </w:p>
    <w:p w:rsidR="00153F83" w:rsidRDefault="004D2E0B" w:rsidP="00DE6994">
      <w:pPr>
        <w:pStyle w:val="2"/>
      </w:pPr>
      <w:r>
        <w:rPr>
          <w:rFonts w:hint="eastAsia"/>
        </w:rPr>
        <w:t>后台管理页面</w:t>
      </w:r>
      <w:r w:rsidR="009945D8">
        <w:rPr>
          <w:rFonts w:hint="eastAsia"/>
        </w:rPr>
        <w:t>(</w:t>
      </w:r>
      <w:proofErr w:type="spellStart"/>
      <w:r w:rsidR="009945D8">
        <w:t>admin.php</w:t>
      </w:r>
      <w:proofErr w:type="spellEnd"/>
      <w:r w:rsidR="009945D8">
        <w:rPr>
          <w:rFonts w:hint="eastAsia"/>
        </w:rPr>
        <w:t>)</w:t>
      </w:r>
    </w:p>
    <w:p w:rsidR="00153F83" w:rsidRDefault="00DE6994" w:rsidP="00B73F79">
      <w:pPr>
        <w:ind w:firstLineChars="0" w:firstLine="0"/>
      </w:pPr>
      <w:r>
        <w:t>在站点下新建一个</w:t>
      </w:r>
      <w:r>
        <w:rPr>
          <w:rFonts w:hint="eastAsia"/>
        </w:rPr>
        <w:t>a</w:t>
      </w:r>
      <w:r>
        <w:t>dmin</w:t>
      </w:r>
      <w:r>
        <w:t>文件夹</w:t>
      </w:r>
      <w:r>
        <w:rPr>
          <w:rFonts w:hint="eastAsia"/>
        </w:rPr>
        <w:t>，</w:t>
      </w:r>
      <w:r>
        <w:t>用来存放后台页面</w:t>
      </w:r>
    </w:p>
    <w:p w:rsidR="002C1F8E" w:rsidRDefault="002C1F8E" w:rsidP="00B73F79">
      <w:pPr>
        <w:ind w:firstLineChars="0" w:firstLine="0"/>
      </w:pPr>
      <w:r>
        <w:lastRenderedPageBreak/>
        <w:t>因为后台管理页面也需要显示笑话的类别</w:t>
      </w:r>
      <w:r>
        <w:rPr>
          <w:rFonts w:hint="eastAsia"/>
        </w:rPr>
        <w:t>，</w:t>
      </w:r>
      <w:r>
        <w:t>可以将笑话的类别做成包含文件</w:t>
      </w:r>
      <w:r>
        <w:rPr>
          <w:rFonts w:hint="eastAsia"/>
        </w:rPr>
        <w:t>。</w:t>
      </w:r>
    </w:p>
    <w:p w:rsidR="00F13FC2" w:rsidRDefault="00F13FC2" w:rsidP="00F13FC2">
      <w:pPr>
        <w:pStyle w:val="ad"/>
        <w:rPr>
          <w:rFonts w:hint="eastAsia"/>
        </w:rPr>
      </w:pPr>
      <w:proofErr w:type="spellStart"/>
      <w:r>
        <w:rPr>
          <w:rFonts w:hint="eastAsia"/>
        </w:rPr>
        <w:t>head.</w:t>
      </w:r>
      <w:r>
        <w:t>php</w:t>
      </w:r>
      <w:proofErr w:type="spellEnd"/>
      <w:r w:rsidR="00BC72AD">
        <w:t>页面</w:t>
      </w:r>
    </w:p>
    <w:p w:rsidR="00F13FC2" w:rsidRDefault="00F13FC2" w:rsidP="00F13FC2">
      <w:pPr>
        <w:pStyle w:val="ad"/>
      </w:pPr>
      <w:r>
        <w:t>&lt;?</w:t>
      </w:r>
      <w:proofErr w:type="spellStart"/>
      <w:r>
        <w:t>php</w:t>
      </w:r>
      <w:proofErr w:type="spellEnd"/>
    </w:p>
    <w:p w:rsidR="00F13FC2" w:rsidRDefault="00F13FC2" w:rsidP="00F13FC2">
      <w:pPr>
        <w:pStyle w:val="ad"/>
        <w:rPr>
          <w:rFonts w:hint="eastAsia"/>
        </w:rPr>
      </w:pPr>
      <w:r w:rsidRPr="00F13FC2">
        <w:rPr>
          <w:rFonts w:hint="eastAsia"/>
          <w:color w:val="FF0000"/>
        </w:rPr>
        <w:t>require $_SERVER['DOCUMENT_ROOT'].'/</w:t>
      </w:r>
      <w:proofErr w:type="spellStart"/>
      <w:r w:rsidRPr="00F13FC2">
        <w:rPr>
          <w:rFonts w:hint="eastAsia"/>
          <w:color w:val="FF0000"/>
        </w:rPr>
        <w:t>inc</w:t>
      </w:r>
      <w:proofErr w:type="spellEnd"/>
      <w:r w:rsidRPr="00F13FC2">
        <w:rPr>
          <w:rFonts w:hint="eastAsia"/>
          <w:color w:val="FF0000"/>
        </w:rPr>
        <w:t>/</w:t>
      </w:r>
      <w:proofErr w:type="spellStart"/>
      <w:r w:rsidRPr="00F13FC2">
        <w:rPr>
          <w:rFonts w:hint="eastAsia"/>
          <w:color w:val="FF0000"/>
        </w:rPr>
        <w:t>conn.php</w:t>
      </w:r>
      <w:proofErr w:type="spellEnd"/>
      <w:r w:rsidRPr="00F13FC2">
        <w:rPr>
          <w:rFonts w:hint="eastAsia"/>
          <w:color w:val="FF0000"/>
        </w:rPr>
        <w:t>';</w:t>
      </w:r>
      <w:r>
        <w:rPr>
          <w:rFonts w:hint="eastAsia"/>
        </w:rPr>
        <w:tab/>
        <w:t>//</w:t>
      </w:r>
      <w:r>
        <w:rPr>
          <w:rFonts w:hint="eastAsia"/>
        </w:rPr>
        <w:t>连接数据库</w:t>
      </w:r>
    </w:p>
    <w:p w:rsidR="00F13FC2" w:rsidRDefault="00F13FC2" w:rsidP="00F13FC2">
      <w:pPr>
        <w:pStyle w:val="ad"/>
      </w:pPr>
      <w:r>
        <w:t>$</w:t>
      </w:r>
      <w:proofErr w:type="spellStart"/>
      <w:r>
        <w:t>rs</w:t>
      </w:r>
      <w:proofErr w:type="spellEnd"/>
      <w:r>
        <w:t>=</w:t>
      </w:r>
      <w:proofErr w:type="spellStart"/>
      <w:r>
        <w:t>mysql_query</w:t>
      </w:r>
      <w:proofErr w:type="spellEnd"/>
      <w:r>
        <w:t>('select * from title');</w:t>
      </w:r>
    </w:p>
    <w:p w:rsidR="00F13FC2" w:rsidRDefault="00F13FC2" w:rsidP="00F13FC2">
      <w:pPr>
        <w:pStyle w:val="ad"/>
      </w:pPr>
      <w:r>
        <w:t>?&gt;</w:t>
      </w:r>
    </w:p>
    <w:p w:rsidR="0043472F" w:rsidRDefault="0043472F" w:rsidP="0043472F">
      <w:pPr>
        <w:pStyle w:val="ad"/>
      </w:pPr>
      <w:r>
        <w:t>&lt;table&gt;</w:t>
      </w:r>
    </w:p>
    <w:p w:rsidR="0043472F" w:rsidRDefault="0043472F" w:rsidP="0043472F">
      <w:pPr>
        <w:pStyle w:val="ad"/>
      </w:pPr>
      <w:r>
        <w:t>&lt;</w:t>
      </w:r>
      <w:proofErr w:type="spellStart"/>
      <w:r>
        <w:t>tr</w:t>
      </w:r>
      <w:proofErr w:type="spellEnd"/>
      <w:r>
        <w:t>&gt;</w:t>
      </w:r>
    </w:p>
    <w:p w:rsidR="0043472F" w:rsidRDefault="0043472F" w:rsidP="0043472F">
      <w:pPr>
        <w:pStyle w:val="ad"/>
      </w:pPr>
      <w:r>
        <w:tab/>
        <w:t>&lt;?</w:t>
      </w:r>
      <w:proofErr w:type="spellStart"/>
      <w:r>
        <w:t>php</w:t>
      </w:r>
      <w:proofErr w:type="spellEnd"/>
      <w:r>
        <w:t xml:space="preserve"> </w:t>
      </w:r>
    </w:p>
    <w:p w:rsidR="0043472F" w:rsidRDefault="0043472F" w:rsidP="0043472F">
      <w:pPr>
        <w:pStyle w:val="ad"/>
      </w:pPr>
      <w:r>
        <w:tab/>
        <w:t>$n=0;</w:t>
      </w:r>
    </w:p>
    <w:p w:rsidR="0043472F" w:rsidRDefault="0043472F" w:rsidP="0043472F">
      <w:pPr>
        <w:pStyle w:val="ad"/>
      </w:pPr>
      <w:r>
        <w:tab/>
        <w:t>while($rows=</w:t>
      </w:r>
      <w:proofErr w:type="spellStart"/>
      <w:r>
        <w:t>mysql_fetch_assoc</w:t>
      </w:r>
      <w:proofErr w:type="spellEnd"/>
      <w:r>
        <w:t>($</w:t>
      </w:r>
      <w:proofErr w:type="spellStart"/>
      <w:r>
        <w:t>rs</w:t>
      </w:r>
      <w:proofErr w:type="spellEnd"/>
      <w:r>
        <w:t>)):?&gt;</w:t>
      </w:r>
    </w:p>
    <w:p w:rsidR="0043472F" w:rsidRDefault="0043472F" w:rsidP="0043472F">
      <w:pPr>
        <w:pStyle w:val="ad"/>
      </w:pPr>
      <w:r>
        <w:tab/>
      </w:r>
      <w:r>
        <w:tab/>
        <w:t xml:space="preserve">&lt;td&gt;&lt;a </w:t>
      </w:r>
      <w:proofErr w:type="spellStart"/>
      <w:r>
        <w:t>href</w:t>
      </w:r>
      <w:proofErr w:type="spellEnd"/>
      <w:r>
        <w:t>="?</w:t>
      </w:r>
      <w:proofErr w:type="spellStart"/>
      <w:r>
        <w:t>titleid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$rows['Id']?&gt;"&gt;&lt;?</w:t>
      </w:r>
      <w:proofErr w:type="spellStart"/>
      <w:r>
        <w:t>php</w:t>
      </w:r>
      <w:proofErr w:type="spellEnd"/>
      <w:r>
        <w:t xml:space="preserve"> echo $rows['Title']?&gt;&lt;/a&gt;&lt;/td&gt;</w:t>
      </w:r>
    </w:p>
    <w:p w:rsidR="0043472F" w:rsidRDefault="0043472F" w:rsidP="0043472F">
      <w:pPr>
        <w:pStyle w:val="ad"/>
      </w:pPr>
      <w:r>
        <w:tab/>
        <w:t>&lt;?</w:t>
      </w:r>
      <w:proofErr w:type="spellStart"/>
      <w:r>
        <w:t>php</w:t>
      </w:r>
      <w:proofErr w:type="spellEnd"/>
      <w:r>
        <w:t xml:space="preserve"> </w:t>
      </w:r>
    </w:p>
    <w:p w:rsidR="0043472F" w:rsidRDefault="0043472F" w:rsidP="0043472F">
      <w:pPr>
        <w:pStyle w:val="ad"/>
      </w:pPr>
      <w:r>
        <w:tab/>
      </w:r>
      <w:r>
        <w:tab/>
        <w:t>//$n++;</w:t>
      </w:r>
    </w:p>
    <w:p w:rsidR="0043472F" w:rsidRDefault="0043472F" w:rsidP="0043472F">
      <w:pPr>
        <w:pStyle w:val="ad"/>
      </w:pPr>
      <w:r>
        <w:tab/>
      </w:r>
      <w:r>
        <w:tab/>
        <w:t>if(++$n%9==0)</w:t>
      </w:r>
    </w:p>
    <w:p w:rsidR="0043472F" w:rsidRDefault="0043472F" w:rsidP="0043472F">
      <w:pPr>
        <w:pStyle w:val="ad"/>
      </w:pPr>
      <w:r>
        <w:tab/>
      </w:r>
      <w:r>
        <w:tab/>
      </w:r>
      <w:r>
        <w:tab/>
        <w:t>echo '&lt;/</w:t>
      </w:r>
      <w:proofErr w:type="spellStart"/>
      <w:r>
        <w:t>tr</w:t>
      </w:r>
      <w:proofErr w:type="spellEnd"/>
      <w:r>
        <w:t>&gt;&lt;</w:t>
      </w:r>
      <w:proofErr w:type="spellStart"/>
      <w:r>
        <w:t>tr</w:t>
      </w:r>
      <w:proofErr w:type="spellEnd"/>
      <w:r>
        <w:t>&gt;';</w:t>
      </w:r>
    </w:p>
    <w:p w:rsidR="0043472F" w:rsidRDefault="0043472F" w:rsidP="0043472F">
      <w:pPr>
        <w:pStyle w:val="ad"/>
      </w:pPr>
      <w:r>
        <w:tab/>
      </w:r>
      <w:proofErr w:type="spellStart"/>
      <w:r>
        <w:t>endwhile</w:t>
      </w:r>
      <w:proofErr w:type="spellEnd"/>
      <w:r>
        <w:t>?&gt;</w:t>
      </w:r>
    </w:p>
    <w:p w:rsidR="0043472F" w:rsidRDefault="0043472F" w:rsidP="0043472F">
      <w:pPr>
        <w:pStyle w:val="ad"/>
      </w:pPr>
      <w:r>
        <w:t>&lt;/</w:t>
      </w:r>
      <w:proofErr w:type="spellStart"/>
      <w:r>
        <w:t>tr</w:t>
      </w:r>
      <w:proofErr w:type="spellEnd"/>
      <w:r>
        <w:t>&gt;</w:t>
      </w:r>
    </w:p>
    <w:p w:rsidR="0043472F" w:rsidRDefault="0043472F" w:rsidP="00F13FC2">
      <w:pPr>
        <w:pStyle w:val="ad"/>
      </w:pPr>
      <w:r>
        <w:t>&lt;/table&gt;</w:t>
      </w:r>
    </w:p>
    <w:p w:rsidR="00DE6994" w:rsidRDefault="00B031E2" w:rsidP="00B73F79">
      <w:pPr>
        <w:ind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index.php</w:t>
      </w:r>
      <w:proofErr w:type="spellEnd"/>
      <w:r>
        <w:rPr>
          <w:rFonts w:hint="eastAsia"/>
        </w:rPr>
        <w:t>页面上包含</w:t>
      </w:r>
      <w:proofErr w:type="spellStart"/>
      <w:r>
        <w:rPr>
          <w:rFonts w:hint="eastAsia"/>
        </w:rPr>
        <w:t>head.php</w:t>
      </w:r>
      <w:proofErr w:type="spellEnd"/>
    </w:p>
    <w:p w:rsidR="00B031E2" w:rsidRDefault="00B031E2" w:rsidP="00B031E2">
      <w:pPr>
        <w:pStyle w:val="ad"/>
        <w:rPr>
          <w:rFonts w:hint="eastAsia"/>
        </w:rPr>
      </w:pPr>
      <w:r w:rsidRPr="00B031E2">
        <w:rPr>
          <w:noProof/>
        </w:rPr>
        <w:pict>
          <v:shape id="_x0000_i1053" type="#_x0000_t75" style="width:306.15pt;height:23.15pt;visibility:visible;mso-wrap-style:square">
            <v:imagedata r:id="rId36" o:title=""/>
          </v:shape>
        </w:pict>
      </w:r>
    </w:p>
    <w:p w:rsidR="00A0270E" w:rsidRDefault="00D73847" w:rsidP="00D73847">
      <w:pPr>
        <w:pStyle w:val="a9"/>
        <w:ind w:firstLine="562"/>
      </w:pPr>
      <w:r>
        <w:rPr>
          <w:rFonts w:hint="eastAsia"/>
        </w:rPr>
        <w:t>关于路径的强调</w:t>
      </w:r>
    </w:p>
    <w:p w:rsidR="00A0270E" w:rsidRDefault="00962F06" w:rsidP="00B67F8E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在html页面中，静态资源（图片，CSS、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）的路径建议用绝对路径</w:t>
      </w:r>
      <w:r w:rsidR="00AF195B">
        <w:rPr>
          <w:rFonts w:hint="eastAsia"/>
        </w:rPr>
        <w:t>(</w:t>
      </w:r>
      <w:r w:rsidR="00AF195B">
        <w:t>从根开始匹配</w:t>
      </w:r>
      <w:r w:rsidR="00AF195B">
        <w:rPr>
          <w:rFonts w:hint="eastAsia"/>
        </w:rPr>
        <w:t>)</w:t>
      </w:r>
    </w:p>
    <w:p w:rsidR="00AF195B" w:rsidRDefault="00AF195B" w:rsidP="00B67F8E">
      <w:pPr>
        <w:pStyle w:val="a9"/>
        <w:numPr>
          <w:ilvl w:val="0"/>
          <w:numId w:val="12"/>
        </w:numPr>
        <w:ind w:firstLineChars="0"/>
      </w:pPr>
      <w:r>
        <w:t>从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页面中，静态资源的路径建议用相对路径。</w:t>
      </w:r>
    </w:p>
    <w:p w:rsidR="00A0270E" w:rsidRDefault="00555DAC" w:rsidP="00555DAC">
      <w:pPr>
        <w:pStyle w:val="a9"/>
        <w:ind w:firstLine="562"/>
      </w:pPr>
      <w:r>
        <w:t>回顾</w:t>
      </w:r>
      <w:r>
        <w:rPr>
          <w:rFonts w:hint="eastAsia"/>
        </w:rPr>
        <w:t>：在引入外部CSS用两种方法link和import,他们的区别是：</w:t>
      </w:r>
    </w:p>
    <w:p w:rsidR="00555DAC" w:rsidRDefault="00025035" w:rsidP="00555DAC">
      <w:pPr>
        <w:pStyle w:val="a9"/>
        <w:ind w:firstLine="562"/>
      </w:pPr>
      <w:r>
        <w:t>1</w:t>
      </w:r>
      <w:r>
        <w:rPr>
          <w:rFonts w:hint="eastAsia"/>
        </w:rPr>
        <w:t>、</w:t>
      </w:r>
      <w:r w:rsidR="00555DAC">
        <w:t>l</w:t>
      </w:r>
      <w:r w:rsidR="00555DAC">
        <w:rPr>
          <w:rFonts w:hint="eastAsia"/>
        </w:rPr>
        <w:t>ink是html标记，只能将CSS引入html页面中</w:t>
      </w:r>
    </w:p>
    <w:p w:rsidR="00555DAC" w:rsidRDefault="00025035" w:rsidP="00555DAC">
      <w:pPr>
        <w:pStyle w:val="a9"/>
        <w:ind w:firstLine="562"/>
        <w:rPr>
          <w:rFonts w:hint="eastAsia"/>
        </w:rPr>
      </w:pPr>
      <w:r>
        <w:t>2</w:t>
      </w:r>
      <w:r>
        <w:rPr>
          <w:rFonts w:hint="eastAsia"/>
        </w:rPr>
        <w:t>、</w:t>
      </w:r>
      <w:r w:rsidR="00555DAC">
        <w:rPr>
          <w:rFonts w:hint="eastAsia"/>
        </w:rPr>
        <w:t>import</w:t>
      </w:r>
      <w:r w:rsidR="00555DAC">
        <w:t>是</w:t>
      </w:r>
      <w:proofErr w:type="spellStart"/>
      <w:r w:rsidR="00555DAC">
        <w:rPr>
          <w:rFonts w:hint="eastAsia"/>
        </w:rPr>
        <w:t>css</w:t>
      </w:r>
      <w:proofErr w:type="spellEnd"/>
      <w:r w:rsidR="00555DAC">
        <w:rPr>
          <w:rFonts w:hint="eastAsia"/>
        </w:rPr>
        <w:t>指令，可以将CSS引入到html页面中，也可以将</w:t>
      </w:r>
      <w:proofErr w:type="spellStart"/>
      <w:r w:rsidR="00555DAC">
        <w:rPr>
          <w:rFonts w:hint="eastAsia"/>
        </w:rPr>
        <w:t>css</w:t>
      </w:r>
      <w:proofErr w:type="spellEnd"/>
      <w:r w:rsidR="00555DAC">
        <w:rPr>
          <w:rFonts w:hint="eastAsia"/>
        </w:rPr>
        <w:t>引入到</w:t>
      </w:r>
      <w:proofErr w:type="spellStart"/>
      <w:r w:rsidR="00555DAC">
        <w:rPr>
          <w:rFonts w:hint="eastAsia"/>
        </w:rPr>
        <w:t>css</w:t>
      </w:r>
      <w:proofErr w:type="spellEnd"/>
      <w:r w:rsidR="00555DAC">
        <w:rPr>
          <w:rFonts w:hint="eastAsia"/>
        </w:rPr>
        <w:t>中。</w:t>
      </w:r>
    </w:p>
    <w:p w:rsidR="005C32F2" w:rsidRDefault="005C32F2" w:rsidP="005C32F2">
      <w:pPr>
        <w:pStyle w:val="ad"/>
        <w:rPr>
          <w:rFonts w:hint="eastAsia"/>
          <w:noProof/>
        </w:rPr>
      </w:pPr>
      <w:r>
        <w:rPr>
          <w:rFonts w:hint="eastAsia"/>
          <w:noProof/>
        </w:rPr>
        <w:t>&lt;a href="add.php"&gt;</w:t>
      </w:r>
      <w:r>
        <w:rPr>
          <w:rFonts w:hint="eastAsia"/>
          <w:noProof/>
        </w:rPr>
        <w:t>添加笑话</w:t>
      </w:r>
      <w:r>
        <w:rPr>
          <w:rFonts w:hint="eastAsia"/>
          <w:noProof/>
        </w:rPr>
        <w:t>&lt;/a&gt;</w:t>
      </w:r>
    </w:p>
    <w:p w:rsidR="005C32F2" w:rsidRDefault="005C32F2" w:rsidP="005C32F2">
      <w:pPr>
        <w:pStyle w:val="ad"/>
        <w:rPr>
          <w:rFonts w:hint="eastAsia"/>
          <w:noProof/>
        </w:rPr>
      </w:pPr>
      <w:r>
        <w:rPr>
          <w:rFonts w:hint="eastAsia"/>
          <w:noProof/>
        </w:rPr>
        <w:t>&lt;!--</w:t>
      </w:r>
      <w:r>
        <w:rPr>
          <w:rFonts w:hint="eastAsia"/>
          <w:noProof/>
        </w:rPr>
        <w:t>引入头</w:t>
      </w:r>
      <w:r>
        <w:rPr>
          <w:rFonts w:hint="eastAsia"/>
          <w:noProof/>
        </w:rPr>
        <w:t>--&gt;</w:t>
      </w:r>
    </w:p>
    <w:p w:rsidR="005C32F2" w:rsidRDefault="005C32F2" w:rsidP="005C32F2">
      <w:pPr>
        <w:pStyle w:val="ad"/>
        <w:rPr>
          <w:noProof/>
        </w:rPr>
      </w:pPr>
      <w:r>
        <w:rPr>
          <w:noProof/>
        </w:rPr>
        <w:lastRenderedPageBreak/>
        <w:t>&lt;?php require '../inc/head.php'?&gt;</w:t>
      </w:r>
    </w:p>
    <w:p w:rsidR="005C32F2" w:rsidRDefault="005C32F2" w:rsidP="005C32F2">
      <w:pPr>
        <w:pStyle w:val="ad"/>
        <w:rPr>
          <w:rFonts w:hint="eastAsia"/>
          <w:noProof/>
        </w:rPr>
      </w:pPr>
      <w:r>
        <w:rPr>
          <w:rFonts w:hint="eastAsia"/>
          <w:noProof/>
        </w:rPr>
        <w:t>&lt;!--</w:t>
      </w:r>
      <w:r>
        <w:rPr>
          <w:rFonts w:hint="eastAsia"/>
          <w:noProof/>
        </w:rPr>
        <w:t>显示笑话</w:t>
      </w:r>
      <w:r>
        <w:rPr>
          <w:rFonts w:hint="eastAsia"/>
          <w:noProof/>
        </w:rPr>
        <w:t>--&gt;</w:t>
      </w:r>
    </w:p>
    <w:p w:rsidR="005C32F2" w:rsidRDefault="005C32F2" w:rsidP="005C32F2">
      <w:pPr>
        <w:pStyle w:val="ad"/>
        <w:rPr>
          <w:noProof/>
        </w:rPr>
      </w:pPr>
      <w:r>
        <w:rPr>
          <w:noProof/>
        </w:rPr>
        <w:t>&lt;?php</w:t>
      </w:r>
    </w:p>
    <w:p w:rsidR="005C32F2" w:rsidRDefault="005C32F2" w:rsidP="005C32F2">
      <w:pPr>
        <w:pStyle w:val="ad"/>
        <w:rPr>
          <w:rFonts w:hint="eastAsia"/>
          <w:noProof/>
        </w:rPr>
      </w:pPr>
      <w:r>
        <w:rPr>
          <w:rFonts w:hint="eastAsia"/>
          <w:noProof/>
        </w:rPr>
        <w:tab/>
        <w:t>$titleid=isset($_GET['titleid'])?$_GET['titleid']:1;  //</w:t>
      </w:r>
      <w:r>
        <w:rPr>
          <w:rFonts w:hint="eastAsia"/>
          <w:noProof/>
        </w:rPr>
        <w:t>获取笑话类别编号</w:t>
      </w:r>
    </w:p>
    <w:p w:rsidR="005C32F2" w:rsidRDefault="005C32F2" w:rsidP="005C32F2">
      <w:pPr>
        <w:pStyle w:val="ad"/>
        <w:rPr>
          <w:noProof/>
        </w:rPr>
      </w:pPr>
      <w:r>
        <w:rPr>
          <w:noProof/>
        </w:rPr>
        <w:tab/>
        <w:t>$sql="select * from contents where title=$titleid order by id desc";</w:t>
      </w:r>
    </w:p>
    <w:p w:rsidR="005C32F2" w:rsidRDefault="005C32F2" w:rsidP="005C32F2">
      <w:pPr>
        <w:pStyle w:val="ad"/>
        <w:rPr>
          <w:noProof/>
        </w:rPr>
      </w:pPr>
      <w:r>
        <w:rPr>
          <w:noProof/>
        </w:rPr>
        <w:tab/>
        <w:t>$rs=mysql_query($sql);</w:t>
      </w:r>
    </w:p>
    <w:p w:rsidR="005C32F2" w:rsidRDefault="005C32F2" w:rsidP="005C32F2">
      <w:pPr>
        <w:pStyle w:val="ad"/>
        <w:rPr>
          <w:noProof/>
        </w:rPr>
      </w:pPr>
      <w:r>
        <w:rPr>
          <w:noProof/>
        </w:rPr>
        <w:t>?&gt;</w:t>
      </w:r>
    </w:p>
    <w:p w:rsidR="005C32F2" w:rsidRDefault="005C32F2" w:rsidP="005C32F2">
      <w:pPr>
        <w:pStyle w:val="ad"/>
        <w:rPr>
          <w:noProof/>
        </w:rPr>
      </w:pPr>
      <w:r>
        <w:rPr>
          <w:noProof/>
        </w:rPr>
        <w:t>&lt;table&gt;</w:t>
      </w:r>
    </w:p>
    <w:p w:rsidR="005C32F2" w:rsidRDefault="005C32F2" w:rsidP="005C32F2">
      <w:pPr>
        <w:pStyle w:val="ad"/>
        <w:rPr>
          <w:noProof/>
        </w:rPr>
      </w:pPr>
      <w:r>
        <w:rPr>
          <w:noProof/>
        </w:rPr>
        <w:t>&lt;tr&gt;</w:t>
      </w:r>
    </w:p>
    <w:p w:rsidR="005C32F2" w:rsidRDefault="005C32F2" w:rsidP="005C32F2">
      <w:pPr>
        <w:pStyle w:val="ad"/>
        <w:rPr>
          <w:rFonts w:hint="eastAsia"/>
          <w:noProof/>
        </w:rPr>
      </w:pPr>
      <w:r>
        <w:rPr>
          <w:rFonts w:hint="eastAsia"/>
          <w:noProof/>
        </w:rPr>
        <w:tab/>
        <w:t>&lt;th&gt;</w:t>
      </w:r>
      <w:r>
        <w:rPr>
          <w:rFonts w:hint="eastAsia"/>
          <w:noProof/>
        </w:rPr>
        <w:t>编号</w:t>
      </w:r>
      <w:r>
        <w:rPr>
          <w:rFonts w:hint="eastAsia"/>
          <w:noProof/>
        </w:rPr>
        <w:t>&lt;/th&gt;&lt;th&gt;</w:t>
      </w:r>
      <w:r>
        <w:rPr>
          <w:rFonts w:hint="eastAsia"/>
          <w:noProof/>
        </w:rPr>
        <w:t>内容</w:t>
      </w:r>
      <w:r>
        <w:rPr>
          <w:rFonts w:hint="eastAsia"/>
          <w:noProof/>
        </w:rPr>
        <w:t>&lt;/th&gt;&lt;th&gt;</w:t>
      </w:r>
      <w:r>
        <w:rPr>
          <w:rFonts w:hint="eastAsia"/>
          <w:noProof/>
        </w:rPr>
        <w:t>作者</w:t>
      </w:r>
      <w:r>
        <w:rPr>
          <w:rFonts w:hint="eastAsia"/>
          <w:noProof/>
        </w:rPr>
        <w:t>&lt;/th&gt;&lt;th&gt;</w:t>
      </w:r>
      <w:r>
        <w:rPr>
          <w:rFonts w:hint="eastAsia"/>
          <w:noProof/>
        </w:rPr>
        <w:t>修改</w:t>
      </w:r>
      <w:r>
        <w:rPr>
          <w:rFonts w:hint="eastAsia"/>
          <w:noProof/>
        </w:rPr>
        <w:t>&lt;/th&gt;&lt;th&gt;</w:t>
      </w:r>
      <w:r>
        <w:rPr>
          <w:rFonts w:hint="eastAsia"/>
          <w:noProof/>
        </w:rPr>
        <w:t>删除</w:t>
      </w:r>
      <w:r>
        <w:rPr>
          <w:rFonts w:hint="eastAsia"/>
          <w:noProof/>
        </w:rPr>
        <w:t>&lt;/th&gt;</w:t>
      </w:r>
    </w:p>
    <w:p w:rsidR="005C32F2" w:rsidRDefault="005C32F2" w:rsidP="005C32F2">
      <w:pPr>
        <w:pStyle w:val="ad"/>
        <w:rPr>
          <w:noProof/>
        </w:rPr>
      </w:pPr>
      <w:r>
        <w:rPr>
          <w:noProof/>
        </w:rPr>
        <w:t>&lt;/tr&gt;</w:t>
      </w:r>
    </w:p>
    <w:p w:rsidR="005C32F2" w:rsidRDefault="005C32F2" w:rsidP="005C32F2">
      <w:pPr>
        <w:pStyle w:val="ad"/>
        <w:rPr>
          <w:noProof/>
        </w:rPr>
      </w:pPr>
      <w:r>
        <w:rPr>
          <w:noProof/>
        </w:rPr>
        <w:t>&lt;?php while($rows=mysql_fetch_assoc($rs)):?&gt;</w:t>
      </w:r>
    </w:p>
    <w:p w:rsidR="005C32F2" w:rsidRDefault="005C32F2" w:rsidP="005C32F2">
      <w:pPr>
        <w:pStyle w:val="ad"/>
        <w:rPr>
          <w:noProof/>
        </w:rPr>
      </w:pPr>
      <w:r>
        <w:rPr>
          <w:noProof/>
        </w:rPr>
        <w:t>&lt;tr&gt;</w:t>
      </w:r>
    </w:p>
    <w:p w:rsidR="005C32F2" w:rsidRDefault="005C32F2" w:rsidP="005C32F2">
      <w:pPr>
        <w:pStyle w:val="ad"/>
        <w:rPr>
          <w:noProof/>
        </w:rPr>
      </w:pPr>
      <w:r>
        <w:rPr>
          <w:noProof/>
        </w:rPr>
        <w:tab/>
        <w:t>&lt;td&gt;&lt;?php echo $rows['Id']?&gt;&lt;/td&gt;</w:t>
      </w:r>
    </w:p>
    <w:p w:rsidR="005C32F2" w:rsidRDefault="005C32F2" w:rsidP="005C32F2">
      <w:pPr>
        <w:pStyle w:val="ad"/>
        <w:rPr>
          <w:noProof/>
        </w:rPr>
      </w:pPr>
      <w:r>
        <w:rPr>
          <w:noProof/>
        </w:rPr>
        <w:t xml:space="preserve">    &lt;td&gt;&lt;?php echo $rows['Contents']?&gt;&lt;/td&gt;</w:t>
      </w:r>
    </w:p>
    <w:p w:rsidR="005C32F2" w:rsidRDefault="005C32F2" w:rsidP="005C32F2">
      <w:pPr>
        <w:pStyle w:val="ad"/>
        <w:rPr>
          <w:noProof/>
        </w:rPr>
      </w:pPr>
      <w:r>
        <w:rPr>
          <w:noProof/>
        </w:rPr>
        <w:t xml:space="preserve">    &lt;td&gt;&lt;?php echo $rows['Author']?&gt;&lt;/td&gt;</w:t>
      </w:r>
    </w:p>
    <w:p w:rsidR="005C32F2" w:rsidRDefault="005C32F2" w:rsidP="005C32F2">
      <w:pPr>
        <w:pStyle w:val="ad"/>
        <w:rPr>
          <w:rFonts w:hint="eastAsia"/>
          <w:noProof/>
        </w:rPr>
      </w:pPr>
      <w:r>
        <w:rPr>
          <w:rFonts w:hint="eastAsia"/>
          <w:noProof/>
        </w:rPr>
        <w:t xml:space="preserve">    &lt;td&gt;&lt;input type="button" value="</w:t>
      </w:r>
      <w:r>
        <w:rPr>
          <w:rFonts w:hint="eastAsia"/>
          <w:noProof/>
        </w:rPr>
        <w:t>修改</w:t>
      </w:r>
      <w:r>
        <w:rPr>
          <w:rFonts w:hint="eastAsia"/>
          <w:noProof/>
        </w:rPr>
        <w:t>" /&gt;&lt;/td&gt;</w:t>
      </w:r>
    </w:p>
    <w:p w:rsidR="005C32F2" w:rsidRDefault="005C32F2" w:rsidP="005C32F2">
      <w:pPr>
        <w:pStyle w:val="ad"/>
        <w:rPr>
          <w:rFonts w:hint="eastAsia"/>
          <w:noProof/>
        </w:rPr>
      </w:pPr>
      <w:r>
        <w:rPr>
          <w:rFonts w:hint="eastAsia"/>
          <w:noProof/>
        </w:rPr>
        <w:t xml:space="preserve">    &lt;td&gt;&lt;input type="button" value="</w:t>
      </w:r>
      <w:r>
        <w:rPr>
          <w:rFonts w:hint="eastAsia"/>
          <w:noProof/>
        </w:rPr>
        <w:t>删除</w:t>
      </w:r>
      <w:r>
        <w:rPr>
          <w:rFonts w:hint="eastAsia"/>
          <w:noProof/>
        </w:rPr>
        <w:t>" /&gt;&lt;/td&gt;</w:t>
      </w:r>
    </w:p>
    <w:p w:rsidR="005C32F2" w:rsidRDefault="005C32F2" w:rsidP="005C32F2">
      <w:pPr>
        <w:pStyle w:val="ad"/>
        <w:rPr>
          <w:noProof/>
        </w:rPr>
      </w:pPr>
      <w:r>
        <w:rPr>
          <w:noProof/>
        </w:rPr>
        <w:t>&lt;/tr&gt;</w:t>
      </w:r>
    </w:p>
    <w:p w:rsidR="005C32F2" w:rsidRDefault="005C32F2" w:rsidP="005C32F2">
      <w:pPr>
        <w:pStyle w:val="ad"/>
        <w:rPr>
          <w:noProof/>
        </w:rPr>
      </w:pPr>
      <w:r>
        <w:rPr>
          <w:noProof/>
        </w:rPr>
        <w:t>&lt;?php endwhile?&gt;</w:t>
      </w:r>
    </w:p>
    <w:p w:rsidR="005C32F2" w:rsidRDefault="005C32F2" w:rsidP="005C32F2">
      <w:pPr>
        <w:pStyle w:val="ad"/>
        <w:rPr>
          <w:noProof/>
        </w:rPr>
      </w:pPr>
      <w:r>
        <w:rPr>
          <w:noProof/>
        </w:rPr>
        <w:t>&lt;/table&gt;</w:t>
      </w:r>
    </w:p>
    <w:p w:rsidR="00A561E2" w:rsidRDefault="005C32F2" w:rsidP="005C32F2">
      <w:pPr>
        <w:pStyle w:val="ad"/>
      </w:pPr>
      <w:r w:rsidRPr="005C32F2">
        <w:rPr>
          <w:noProof/>
        </w:rPr>
        <w:pict>
          <v:shape id="_x0000_i1054" type="#_x0000_t75" style="width:356.25pt;height:58.25pt;visibility:visible;mso-wrap-style:square">
            <v:imagedata r:id="rId37" o:title=""/>
          </v:shape>
        </w:pict>
      </w:r>
    </w:p>
    <w:p w:rsidR="00A561E2" w:rsidRDefault="00A00542" w:rsidP="00A00542">
      <w:pPr>
        <w:pStyle w:val="2"/>
      </w:pPr>
      <w:r>
        <w:rPr>
          <w:rFonts w:hint="eastAsia"/>
        </w:rPr>
        <w:t>后台添加笑话（</w:t>
      </w:r>
      <w:proofErr w:type="spellStart"/>
      <w:r>
        <w:rPr>
          <w:rFonts w:hint="eastAsia"/>
        </w:rPr>
        <w:t>add.php</w:t>
      </w:r>
      <w:proofErr w:type="spellEnd"/>
      <w:r>
        <w:rPr>
          <w:rFonts w:hint="eastAsia"/>
        </w:rPr>
        <w:t>）</w:t>
      </w:r>
    </w:p>
    <w:p w:rsidR="008B7F2A" w:rsidRDefault="008B7F2A" w:rsidP="008B7F2A">
      <w:pPr>
        <w:pStyle w:val="ad"/>
      </w:pPr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72563B" w:rsidRDefault="0072563B" w:rsidP="008B7F2A">
      <w:pPr>
        <w:pStyle w:val="ad"/>
      </w:pPr>
      <w:r>
        <w:t>//</w:t>
      </w:r>
      <w:r>
        <w:t>验证表单</w:t>
      </w:r>
    </w:p>
    <w:p w:rsidR="008B7F2A" w:rsidRDefault="008B7F2A" w:rsidP="008B7F2A">
      <w:pPr>
        <w:pStyle w:val="ad"/>
      </w:pPr>
      <w:r>
        <w:t>function check(){</w:t>
      </w:r>
    </w:p>
    <w:p w:rsidR="008B7F2A" w:rsidRDefault="008B7F2A" w:rsidP="008B7F2A">
      <w:pPr>
        <w:pStyle w:val="ad"/>
      </w:pPr>
      <w:r>
        <w:tab/>
        <w:t>if(</w:t>
      </w:r>
      <w:proofErr w:type="spellStart"/>
      <w:r>
        <w:t>document.getElementById</w:t>
      </w:r>
      <w:proofErr w:type="spellEnd"/>
      <w:r>
        <w:t>('content').value==''){</w:t>
      </w:r>
    </w:p>
    <w:p w:rsidR="008B7F2A" w:rsidRDefault="008B7F2A" w:rsidP="008B7F2A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alert('</w:t>
      </w:r>
      <w:r>
        <w:rPr>
          <w:rFonts w:hint="eastAsia"/>
        </w:rPr>
        <w:t>笑话内容不能为空</w:t>
      </w:r>
      <w:r>
        <w:rPr>
          <w:rFonts w:hint="eastAsia"/>
        </w:rPr>
        <w:t>');</w:t>
      </w:r>
    </w:p>
    <w:p w:rsidR="008B7F2A" w:rsidRDefault="008B7F2A" w:rsidP="008B7F2A">
      <w:pPr>
        <w:pStyle w:val="ad"/>
      </w:pPr>
      <w:r>
        <w:tab/>
      </w:r>
      <w:r>
        <w:tab/>
      </w:r>
      <w:proofErr w:type="spellStart"/>
      <w:r>
        <w:t>document.getElementById</w:t>
      </w:r>
      <w:proofErr w:type="spellEnd"/>
      <w:r>
        <w:t>('content').focus();</w:t>
      </w:r>
    </w:p>
    <w:p w:rsidR="008B7F2A" w:rsidRDefault="008B7F2A" w:rsidP="008B7F2A">
      <w:pPr>
        <w:pStyle w:val="ad"/>
      </w:pPr>
      <w:r>
        <w:tab/>
      </w:r>
      <w:r>
        <w:tab/>
        <w:t>return false;</w:t>
      </w:r>
      <w:r>
        <w:tab/>
      </w:r>
    </w:p>
    <w:p w:rsidR="008B7F2A" w:rsidRDefault="008B7F2A" w:rsidP="008B7F2A">
      <w:pPr>
        <w:pStyle w:val="ad"/>
      </w:pPr>
      <w:r>
        <w:tab/>
        <w:t>}</w:t>
      </w:r>
    </w:p>
    <w:p w:rsidR="008B7F2A" w:rsidRDefault="008B7F2A" w:rsidP="008B7F2A">
      <w:pPr>
        <w:pStyle w:val="ad"/>
      </w:pPr>
      <w:r>
        <w:tab/>
        <w:t>if(</w:t>
      </w:r>
      <w:proofErr w:type="spellStart"/>
      <w:r>
        <w:t>document.getElementById</w:t>
      </w:r>
      <w:proofErr w:type="spellEnd"/>
      <w:r>
        <w:t>('author').value==''){</w:t>
      </w:r>
    </w:p>
    <w:p w:rsidR="008B7F2A" w:rsidRDefault="008B7F2A" w:rsidP="008B7F2A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alert('</w:t>
      </w:r>
      <w:r>
        <w:rPr>
          <w:rFonts w:hint="eastAsia"/>
        </w:rPr>
        <w:t>作者不能为空</w:t>
      </w:r>
      <w:r>
        <w:rPr>
          <w:rFonts w:hint="eastAsia"/>
        </w:rPr>
        <w:t>');</w:t>
      </w:r>
    </w:p>
    <w:p w:rsidR="008B7F2A" w:rsidRDefault="008B7F2A" w:rsidP="008B7F2A">
      <w:pPr>
        <w:pStyle w:val="ad"/>
      </w:pPr>
      <w:r>
        <w:tab/>
      </w:r>
      <w:r>
        <w:tab/>
      </w:r>
      <w:proofErr w:type="spellStart"/>
      <w:r>
        <w:t>document.getElementById</w:t>
      </w:r>
      <w:proofErr w:type="spellEnd"/>
      <w:r>
        <w:t>('author').focus();</w:t>
      </w:r>
    </w:p>
    <w:p w:rsidR="008B7F2A" w:rsidRDefault="008B7F2A" w:rsidP="008B7F2A">
      <w:pPr>
        <w:pStyle w:val="ad"/>
      </w:pPr>
      <w:r>
        <w:tab/>
      </w:r>
      <w:r>
        <w:tab/>
        <w:t>return false;</w:t>
      </w:r>
      <w:r>
        <w:tab/>
      </w:r>
    </w:p>
    <w:p w:rsidR="008B7F2A" w:rsidRDefault="008B7F2A" w:rsidP="008B7F2A">
      <w:pPr>
        <w:pStyle w:val="ad"/>
      </w:pPr>
      <w:r>
        <w:tab/>
        <w:t>}</w:t>
      </w:r>
    </w:p>
    <w:p w:rsidR="008B7F2A" w:rsidRDefault="008B7F2A" w:rsidP="008B7F2A">
      <w:pPr>
        <w:pStyle w:val="ad"/>
      </w:pPr>
      <w:r>
        <w:lastRenderedPageBreak/>
        <w:tab/>
        <w:t>return true;</w:t>
      </w:r>
    </w:p>
    <w:p w:rsidR="008B7F2A" w:rsidRDefault="008B7F2A" w:rsidP="008B7F2A">
      <w:pPr>
        <w:pStyle w:val="ad"/>
      </w:pPr>
      <w:r>
        <w:t>}</w:t>
      </w:r>
    </w:p>
    <w:p w:rsidR="008B7F2A" w:rsidRDefault="008B7F2A" w:rsidP="008B7F2A">
      <w:pPr>
        <w:pStyle w:val="ad"/>
      </w:pPr>
      <w:r>
        <w:t>&lt;/script&gt;</w:t>
      </w:r>
    </w:p>
    <w:p w:rsidR="008B7F2A" w:rsidRDefault="008B7F2A" w:rsidP="008B7F2A">
      <w:pPr>
        <w:pStyle w:val="ad"/>
      </w:pPr>
      <w:r>
        <w:t>&lt;/head&gt;</w:t>
      </w:r>
    </w:p>
    <w:p w:rsidR="008B7F2A" w:rsidRDefault="008B7F2A" w:rsidP="008B7F2A">
      <w:pPr>
        <w:pStyle w:val="ad"/>
      </w:pPr>
    </w:p>
    <w:p w:rsidR="008B7F2A" w:rsidRDefault="008B7F2A" w:rsidP="008B7F2A">
      <w:pPr>
        <w:pStyle w:val="ad"/>
      </w:pPr>
      <w:r>
        <w:t>&lt;body&gt;</w:t>
      </w:r>
    </w:p>
    <w:p w:rsidR="008B7F2A" w:rsidRDefault="008B7F2A" w:rsidP="008B7F2A">
      <w:pPr>
        <w:pStyle w:val="ad"/>
      </w:pPr>
      <w:r>
        <w:t>&lt;?</w:t>
      </w:r>
      <w:proofErr w:type="spellStart"/>
      <w:r>
        <w:t>php</w:t>
      </w:r>
      <w:proofErr w:type="spellEnd"/>
    </w:p>
    <w:p w:rsidR="008B7F2A" w:rsidRDefault="008B7F2A" w:rsidP="008B7F2A">
      <w:pPr>
        <w:pStyle w:val="ad"/>
      </w:pPr>
      <w:r>
        <w:tab/>
        <w:t>require '../</w:t>
      </w:r>
      <w:proofErr w:type="spellStart"/>
      <w:r>
        <w:t>inc</w:t>
      </w:r>
      <w:proofErr w:type="spellEnd"/>
      <w:r>
        <w:t>/</w:t>
      </w:r>
      <w:proofErr w:type="spellStart"/>
      <w:r>
        <w:t>conn.php</w:t>
      </w:r>
      <w:proofErr w:type="spellEnd"/>
      <w:r>
        <w:t>';</w:t>
      </w:r>
    </w:p>
    <w:p w:rsidR="004D4128" w:rsidRDefault="004D4128" w:rsidP="008B7F2A">
      <w:pPr>
        <w:pStyle w:val="ad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执行添加笑话的业务逻辑</w:t>
      </w:r>
    </w:p>
    <w:p w:rsidR="008B7F2A" w:rsidRDefault="008B7F2A" w:rsidP="008B7F2A">
      <w:pPr>
        <w:pStyle w:val="ad"/>
      </w:pPr>
      <w:r>
        <w:tab/>
        <w:t>if(</w:t>
      </w:r>
      <w:proofErr w:type="spellStart"/>
      <w:r>
        <w:t>isset</w:t>
      </w:r>
      <w:proofErr w:type="spellEnd"/>
      <w:r>
        <w:t>($_POST['button'])){</w:t>
      </w:r>
    </w:p>
    <w:p w:rsidR="008B7F2A" w:rsidRDefault="008B7F2A" w:rsidP="008B7F2A">
      <w:pPr>
        <w:pStyle w:val="ad"/>
      </w:pPr>
      <w:r>
        <w:tab/>
      </w:r>
      <w:r>
        <w:tab/>
        <w:t>$type=$_POST['type'];</w:t>
      </w:r>
    </w:p>
    <w:p w:rsidR="008B7F2A" w:rsidRDefault="008B7F2A" w:rsidP="008B7F2A">
      <w:pPr>
        <w:pStyle w:val="ad"/>
      </w:pPr>
      <w:r>
        <w:tab/>
      </w:r>
      <w:r>
        <w:tab/>
        <w:t>$content=$_POST['content'];</w:t>
      </w:r>
    </w:p>
    <w:p w:rsidR="008B7F2A" w:rsidRDefault="008B7F2A" w:rsidP="008B7F2A">
      <w:pPr>
        <w:pStyle w:val="ad"/>
      </w:pPr>
      <w:r>
        <w:tab/>
      </w:r>
      <w:r>
        <w:tab/>
        <w:t>$author=$_POST['author'];</w:t>
      </w:r>
    </w:p>
    <w:p w:rsidR="008B7F2A" w:rsidRDefault="008B7F2A" w:rsidP="008B7F2A">
      <w:pPr>
        <w:pStyle w:val="ad"/>
      </w:pPr>
      <w:r>
        <w:tab/>
      </w:r>
      <w:r>
        <w:tab/>
        <w:t>if(trim($content)=='' || trim($author)==''){</w:t>
      </w:r>
    </w:p>
    <w:p w:rsidR="008B7F2A" w:rsidRDefault="008B7F2A" w:rsidP="008B7F2A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内容或作者为空</w:t>
      </w:r>
      <w:r>
        <w:rPr>
          <w:rFonts w:hint="eastAsia"/>
        </w:rPr>
        <w:t>';</w:t>
      </w:r>
    </w:p>
    <w:p w:rsidR="008B7F2A" w:rsidRDefault="008B7F2A" w:rsidP="008B7F2A">
      <w:pPr>
        <w:pStyle w:val="ad"/>
      </w:pPr>
      <w:r>
        <w:tab/>
      </w:r>
      <w:r>
        <w:tab/>
      </w:r>
      <w:r>
        <w:tab/>
        <w:t>exit;</w:t>
      </w:r>
      <w:r>
        <w:tab/>
      </w:r>
    </w:p>
    <w:p w:rsidR="008B7F2A" w:rsidRDefault="008B7F2A" w:rsidP="008B7F2A">
      <w:pPr>
        <w:pStyle w:val="ad"/>
      </w:pPr>
      <w:r>
        <w:tab/>
      </w:r>
      <w:r>
        <w:tab/>
        <w:t>}</w:t>
      </w:r>
    </w:p>
    <w:p w:rsidR="008B7F2A" w:rsidRDefault="008B7F2A" w:rsidP="008B7F2A">
      <w:pPr>
        <w:pStyle w:val="ad"/>
      </w:pPr>
      <w:r>
        <w:tab/>
      </w:r>
      <w:r>
        <w:tab/>
        <w:t>$</w:t>
      </w:r>
      <w:proofErr w:type="spellStart"/>
      <w:r>
        <w:t>sql</w:t>
      </w:r>
      <w:proofErr w:type="spellEnd"/>
      <w:r>
        <w:t>="insert into contents (</w:t>
      </w:r>
      <w:proofErr w:type="spellStart"/>
      <w:r>
        <w:t>title,contents,author</w:t>
      </w:r>
      <w:proofErr w:type="spellEnd"/>
      <w:r>
        <w:t>) values ($</w:t>
      </w:r>
      <w:proofErr w:type="spellStart"/>
      <w:r>
        <w:t>type,'$content','$author</w:t>
      </w:r>
      <w:proofErr w:type="spellEnd"/>
      <w:r>
        <w:t>')";</w:t>
      </w:r>
    </w:p>
    <w:p w:rsidR="008B7F2A" w:rsidRDefault="008B7F2A" w:rsidP="008B7F2A">
      <w:pPr>
        <w:pStyle w:val="ad"/>
      </w:pPr>
      <w:r>
        <w:tab/>
      </w:r>
      <w:r>
        <w:tab/>
        <w:t>if(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))</w:t>
      </w:r>
    </w:p>
    <w:p w:rsidR="008B7F2A" w:rsidRDefault="008B7F2A" w:rsidP="008B7F2A">
      <w:pPr>
        <w:pStyle w:val="ad"/>
      </w:pPr>
      <w:r>
        <w:tab/>
      </w:r>
      <w:r>
        <w:tab/>
      </w:r>
      <w:r>
        <w:tab/>
        <w:t>header('</w:t>
      </w:r>
      <w:proofErr w:type="spellStart"/>
      <w:r>
        <w:t>location:admin.php?titleid</w:t>
      </w:r>
      <w:proofErr w:type="spellEnd"/>
      <w:r>
        <w:t>='.$type);</w:t>
      </w:r>
    </w:p>
    <w:p w:rsidR="008B7F2A" w:rsidRDefault="008B7F2A" w:rsidP="008B7F2A">
      <w:pPr>
        <w:pStyle w:val="ad"/>
      </w:pPr>
      <w:r>
        <w:tab/>
      </w:r>
      <w:r>
        <w:tab/>
        <w:t>else</w:t>
      </w:r>
    </w:p>
    <w:p w:rsidR="008B7F2A" w:rsidRDefault="008B7F2A" w:rsidP="008B7F2A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插入失败</w:t>
      </w:r>
      <w:r>
        <w:rPr>
          <w:rFonts w:hint="eastAsia"/>
        </w:rPr>
        <w:t>','&lt;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&gt;','&lt;a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add.php</w:t>
      </w:r>
      <w:proofErr w:type="spellEnd"/>
      <w:r>
        <w:rPr>
          <w:rFonts w:hint="eastAsia"/>
        </w:rPr>
        <w:t>"&gt;</w:t>
      </w:r>
      <w:r>
        <w:rPr>
          <w:rFonts w:hint="eastAsia"/>
        </w:rPr>
        <w:t>点击返回</w:t>
      </w:r>
      <w:r>
        <w:rPr>
          <w:rFonts w:hint="eastAsia"/>
        </w:rPr>
        <w:t>&lt;/a&gt;';</w:t>
      </w:r>
    </w:p>
    <w:p w:rsidR="008B7F2A" w:rsidRDefault="008B7F2A" w:rsidP="008B7F2A">
      <w:pPr>
        <w:pStyle w:val="ad"/>
      </w:pPr>
      <w:r>
        <w:tab/>
      </w:r>
      <w:r>
        <w:tab/>
        <w:t>exit;</w:t>
      </w:r>
    </w:p>
    <w:p w:rsidR="008B7F2A" w:rsidRDefault="008B7F2A" w:rsidP="008B7F2A">
      <w:pPr>
        <w:pStyle w:val="ad"/>
      </w:pPr>
      <w:r>
        <w:tab/>
        <w:t>}</w:t>
      </w:r>
    </w:p>
    <w:p w:rsidR="008B7F2A" w:rsidRDefault="008B7F2A" w:rsidP="008B7F2A">
      <w:pPr>
        <w:pStyle w:val="ad"/>
      </w:pPr>
      <w:r>
        <w:t>?&gt;</w:t>
      </w:r>
    </w:p>
    <w:p w:rsidR="008B7F2A" w:rsidRDefault="008B7F2A" w:rsidP="008B7F2A">
      <w:pPr>
        <w:pStyle w:val="ad"/>
      </w:pPr>
      <w:r>
        <w:t xml:space="preserve">&lt;form id="form1" name="form1" method="post" action="" </w:t>
      </w:r>
      <w:proofErr w:type="spellStart"/>
      <w:r>
        <w:t>onsubmit</w:t>
      </w:r>
      <w:proofErr w:type="spellEnd"/>
      <w:r>
        <w:t>="return check()"&gt;</w:t>
      </w:r>
    </w:p>
    <w:p w:rsidR="008B7F2A" w:rsidRDefault="008B7F2A" w:rsidP="008B7F2A">
      <w:pPr>
        <w:pStyle w:val="ad"/>
      </w:pPr>
      <w:r>
        <w:t xml:space="preserve">  &lt;table width="500" border="1"&gt;</w:t>
      </w:r>
    </w:p>
    <w:p w:rsidR="008B7F2A" w:rsidRDefault="008B7F2A" w:rsidP="008B7F2A">
      <w:pPr>
        <w:pStyle w:val="ad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8B7F2A" w:rsidRDefault="008B7F2A" w:rsidP="008B7F2A">
      <w:pPr>
        <w:pStyle w:val="ad"/>
        <w:rPr>
          <w:rFonts w:hint="eastAsia"/>
        </w:rPr>
      </w:pPr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="2"&gt;</w:t>
      </w:r>
      <w:r>
        <w:rPr>
          <w:rFonts w:hint="eastAsia"/>
        </w:rPr>
        <w:t>添加笑话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8B7F2A" w:rsidRDefault="008B7F2A" w:rsidP="008B7F2A">
      <w:pPr>
        <w:pStyle w:val="ad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8B7F2A" w:rsidRDefault="008B7F2A" w:rsidP="008B7F2A">
      <w:pPr>
        <w:pStyle w:val="ad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8B7F2A" w:rsidRDefault="008B7F2A" w:rsidP="008B7F2A">
      <w:pPr>
        <w:pStyle w:val="ad"/>
        <w:rPr>
          <w:rFonts w:hint="eastAsia"/>
        </w:rPr>
      </w:pPr>
      <w:r>
        <w:rPr>
          <w:rFonts w:hint="eastAsia"/>
        </w:rPr>
        <w:t xml:space="preserve">      &lt;td&gt;</w:t>
      </w:r>
      <w:r>
        <w:rPr>
          <w:rFonts w:hint="eastAsia"/>
        </w:rPr>
        <w:t>类别：</w:t>
      </w:r>
      <w:r>
        <w:rPr>
          <w:rFonts w:hint="eastAsia"/>
        </w:rPr>
        <w:t>&lt;/td&gt;</w:t>
      </w:r>
    </w:p>
    <w:p w:rsidR="008B7F2A" w:rsidRDefault="008B7F2A" w:rsidP="008B7F2A">
      <w:pPr>
        <w:pStyle w:val="ad"/>
      </w:pPr>
      <w:r>
        <w:t xml:space="preserve">      &lt;td&gt;&lt;select name="type" id="type"&gt;</w:t>
      </w:r>
    </w:p>
    <w:p w:rsidR="008B7F2A" w:rsidRDefault="008B7F2A" w:rsidP="008B7F2A">
      <w:pPr>
        <w:pStyle w:val="ad"/>
      </w:pPr>
      <w:r>
        <w:t xml:space="preserve">      &lt;?</w:t>
      </w:r>
      <w:proofErr w:type="spellStart"/>
      <w:r>
        <w:t>php</w:t>
      </w:r>
      <w:proofErr w:type="spellEnd"/>
    </w:p>
    <w:p w:rsidR="008B7F2A" w:rsidRDefault="008B7F2A" w:rsidP="008B7F2A">
      <w:pPr>
        <w:pStyle w:val="ad"/>
      </w:pPr>
      <w:r>
        <w:t xml:space="preserve">      </w:t>
      </w:r>
      <w:r>
        <w:tab/>
        <w:t>$</w:t>
      </w:r>
      <w:proofErr w:type="spellStart"/>
      <w:r>
        <w:t>sql</w:t>
      </w:r>
      <w:proofErr w:type="spellEnd"/>
      <w:r>
        <w:t>='select * from title';</w:t>
      </w:r>
    </w:p>
    <w:p w:rsidR="008B7F2A" w:rsidRDefault="008B7F2A" w:rsidP="008B7F2A">
      <w:pPr>
        <w:pStyle w:val="ad"/>
      </w:pPr>
      <w:r>
        <w:tab/>
      </w:r>
      <w:r>
        <w:tab/>
        <w:t>$</w:t>
      </w:r>
      <w:proofErr w:type="spellStart"/>
      <w:r>
        <w:t>rs</w:t>
      </w:r>
      <w:proofErr w:type="spellEnd"/>
      <w:r>
        <w:t>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8B7F2A" w:rsidRDefault="008B7F2A" w:rsidP="008B7F2A">
      <w:pPr>
        <w:pStyle w:val="ad"/>
      </w:pPr>
      <w:r>
        <w:tab/>
      </w:r>
      <w:r>
        <w:tab/>
        <w:t>while($rows=</w:t>
      </w:r>
      <w:proofErr w:type="spellStart"/>
      <w:r>
        <w:t>mysql_fetch_assoc</w:t>
      </w:r>
      <w:proofErr w:type="spellEnd"/>
      <w:r>
        <w:t>($</w:t>
      </w:r>
      <w:proofErr w:type="spellStart"/>
      <w:r>
        <w:t>rs</w:t>
      </w:r>
      <w:proofErr w:type="spellEnd"/>
      <w:r>
        <w:t>)):</w:t>
      </w:r>
    </w:p>
    <w:p w:rsidR="008B7F2A" w:rsidRDefault="008B7F2A" w:rsidP="008B7F2A">
      <w:pPr>
        <w:pStyle w:val="ad"/>
      </w:pPr>
      <w:r>
        <w:tab/>
      </w:r>
      <w:r>
        <w:tab/>
        <w:t>?&gt;</w:t>
      </w:r>
    </w:p>
    <w:p w:rsidR="008B7F2A" w:rsidRDefault="008B7F2A" w:rsidP="008B7F2A">
      <w:pPr>
        <w:pStyle w:val="ad"/>
      </w:pPr>
      <w:r>
        <w:t xml:space="preserve">        </w:t>
      </w:r>
      <w:r>
        <w:tab/>
        <w:t>&lt;option value="&lt;?</w:t>
      </w:r>
      <w:proofErr w:type="spellStart"/>
      <w:r>
        <w:t>php</w:t>
      </w:r>
      <w:proofErr w:type="spellEnd"/>
      <w:r>
        <w:t xml:space="preserve"> echo $rows['Id']?&gt;"&gt;&lt;?</w:t>
      </w:r>
      <w:proofErr w:type="spellStart"/>
      <w:r>
        <w:t>php</w:t>
      </w:r>
      <w:proofErr w:type="spellEnd"/>
      <w:r>
        <w:t xml:space="preserve"> echo $rows['Title']?&gt;&lt;/option&gt;</w:t>
      </w:r>
    </w:p>
    <w:p w:rsidR="008B7F2A" w:rsidRDefault="008B7F2A" w:rsidP="008B7F2A">
      <w:pPr>
        <w:pStyle w:val="ad"/>
      </w:pPr>
      <w:r>
        <w:t xml:space="preserve">        &lt;?</w:t>
      </w:r>
      <w:proofErr w:type="spellStart"/>
      <w:r>
        <w:t>php</w:t>
      </w:r>
      <w:proofErr w:type="spellEnd"/>
    </w:p>
    <w:p w:rsidR="008B7F2A" w:rsidRDefault="008B7F2A" w:rsidP="008B7F2A">
      <w:pPr>
        <w:pStyle w:val="ad"/>
      </w:pPr>
      <w:r>
        <w:tab/>
      </w:r>
      <w:r>
        <w:tab/>
      </w:r>
      <w:proofErr w:type="spellStart"/>
      <w:r>
        <w:t>endwhile</w:t>
      </w:r>
      <w:proofErr w:type="spellEnd"/>
      <w:r>
        <w:t>;</w:t>
      </w:r>
    </w:p>
    <w:p w:rsidR="008B7F2A" w:rsidRDefault="008B7F2A" w:rsidP="008B7F2A">
      <w:pPr>
        <w:pStyle w:val="ad"/>
      </w:pPr>
      <w:r>
        <w:lastRenderedPageBreak/>
        <w:tab/>
        <w:t xml:space="preserve">  ?&gt;</w:t>
      </w:r>
    </w:p>
    <w:p w:rsidR="008B7F2A" w:rsidRDefault="008B7F2A" w:rsidP="008B7F2A">
      <w:pPr>
        <w:pStyle w:val="ad"/>
      </w:pPr>
      <w:r>
        <w:t xml:space="preserve">      &lt;/select&gt;&lt;/td&gt;</w:t>
      </w:r>
    </w:p>
    <w:p w:rsidR="008B7F2A" w:rsidRDefault="008B7F2A" w:rsidP="008B7F2A">
      <w:pPr>
        <w:pStyle w:val="ad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8B7F2A" w:rsidRDefault="008B7F2A" w:rsidP="008B7F2A">
      <w:pPr>
        <w:pStyle w:val="ad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8B7F2A" w:rsidRDefault="008B7F2A" w:rsidP="008B7F2A">
      <w:pPr>
        <w:pStyle w:val="ad"/>
        <w:rPr>
          <w:rFonts w:hint="eastAsia"/>
        </w:rPr>
      </w:pPr>
      <w:r>
        <w:rPr>
          <w:rFonts w:hint="eastAsia"/>
        </w:rPr>
        <w:t xml:space="preserve">      &lt;td&gt;</w:t>
      </w:r>
      <w:r>
        <w:rPr>
          <w:rFonts w:hint="eastAsia"/>
        </w:rPr>
        <w:t>内容：</w:t>
      </w:r>
      <w:r>
        <w:rPr>
          <w:rFonts w:hint="eastAsia"/>
        </w:rPr>
        <w:t>&lt;/td&gt;</w:t>
      </w:r>
    </w:p>
    <w:p w:rsidR="008B7F2A" w:rsidRDefault="008B7F2A" w:rsidP="008B7F2A">
      <w:pPr>
        <w:pStyle w:val="ad"/>
      </w:pPr>
      <w:r>
        <w:t xml:space="preserve">      &lt;td&gt;&lt;</w:t>
      </w:r>
      <w:proofErr w:type="spellStart"/>
      <w:r>
        <w:t>textarea</w:t>
      </w:r>
      <w:proofErr w:type="spellEnd"/>
      <w:r>
        <w:t xml:space="preserve"> name="content" id="content" cols="45" rows="5"&gt;&lt;/</w:t>
      </w:r>
      <w:proofErr w:type="spellStart"/>
      <w:r>
        <w:t>textarea</w:t>
      </w:r>
      <w:proofErr w:type="spellEnd"/>
      <w:r>
        <w:t>&gt;&lt;/td&gt;</w:t>
      </w:r>
    </w:p>
    <w:p w:rsidR="008B7F2A" w:rsidRDefault="008B7F2A" w:rsidP="008B7F2A">
      <w:pPr>
        <w:pStyle w:val="ad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8B7F2A" w:rsidRDefault="008B7F2A" w:rsidP="008B7F2A">
      <w:pPr>
        <w:pStyle w:val="ad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8B7F2A" w:rsidRDefault="008B7F2A" w:rsidP="008B7F2A">
      <w:pPr>
        <w:pStyle w:val="ad"/>
        <w:rPr>
          <w:rFonts w:hint="eastAsia"/>
        </w:rPr>
      </w:pPr>
      <w:r>
        <w:rPr>
          <w:rFonts w:hint="eastAsia"/>
        </w:rPr>
        <w:t xml:space="preserve">      &lt;td&gt;</w:t>
      </w:r>
      <w:r>
        <w:rPr>
          <w:rFonts w:hint="eastAsia"/>
        </w:rPr>
        <w:t>作者：</w:t>
      </w:r>
      <w:r>
        <w:rPr>
          <w:rFonts w:hint="eastAsia"/>
        </w:rPr>
        <w:t>&lt;/td&gt;</w:t>
      </w:r>
    </w:p>
    <w:p w:rsidR="008B7F2A" w:rsidRDefault="008B7F2A" w:rsidP="008B7F2A">
      <w:pPr>
        <w:pStyle w:val="ad"/>
      </w:pPr>
      <w:r>
        <w:t xml:space="preserve">      &lt;td&gt;&lt;input type="text" name="author" id="author" /&gt;&lt;/td&gt;</w:t>
      </w:r>
    </w:p>
    <w:p w:rsidR="008B7F2A" w:rsidRDefault="008B7F2A" w:rsidP="008B7F2A">
      <w:pPr>
        <w:pStyle w:val="ad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8B7F2A" w:rsidRDefault="008B7F2A" w:rsidP="008B7F2A">
      <w:pPr>
        <w:pStyle w:val="ad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8B7F2A" w:rsidRDefault="008B7F2A" w:rsidP="008B7F2A">
      <w:pPr>
        <w:pStyle w:val="ad"/>
        <w:rPr>
          <w:rFonts w:hint="eastAsia"/>
        </w:rPr>
      </w:pPr>
      <w:r>
        <w:rPr>
          <w:rFonts w:hint="eastAsia"/>
        </w:rPr>
        <w:t xml:space="preserve">      &lt;td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="2" align="center"&gt;&lt;input type="submit" name="button" id="button" value="</w:t>
      </w:r>
      <w:r>
        <w:rPr>
          <w:rFonts w:hint="eastAsia"/>
        </w:rPr>
        <w:t>添加笑话</w:t>
      </w:r>
      <w:r>
        <w:rPr>
          <w:rFonts w:hint="eastAsia"/>
        </w:rPr>
        <w:t>" /&gt;</w:t>
      </w:r>
    </w:p>
    <w:p w:rsidR="008B7F2A" w:rsidRDefault="008B7F2A" w:rsidP="008B7F2A">
      <w:pPr>
        <w:pStyle w:val="ad"/>
        <w:rPr>
          <w:rFonts w:hint="eastAsia"/>
        </w:rPr>
      </w:pPr>
      <w:r>
        <w:rPr>
          <w:rFonts w:hint="eastAsia"/>
        </w:rPr>
        <w:t xml:space="preserve">      &lt;input type="button" name="button2" id="button2" value="</w:t>
      </w:r>
      <w:r>
        <w:rPr>
          <w:rFonts w:hint="eastAsia"/>
        </w:rPr>
        <w:t>返回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admin.php</w:t>
      </w:r>
      <w:proofErr w:type="spellEnd"/>
      <w:r>
        <w:rPr>
          <w:rFonts w:hint="eastAsia"/>
        </w:rPr>
        <w:t>'" /&gt;&lt;/td&gt;</w:t>
      </w:r>
    </w:p>
    <w:p w:rsidR="008B7F2A" w:rsidRDefault="008B7F2A" w:rsidP="008B7F2A">
      <w:pPr>
        <w:pStyle w:val="ad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8B7F2A" w:rsidRDefault="008B7F2A" w:rsidP="008B7F2A">
      <w:pPr>
        <w:pStyle w:val="ad"/>
      </w:pPr>
      <w:r>
        <w:t xml:space="preserve">  &lt;/table&gt;</w:t>
      </w:r>
    </w:p>
    <w:p w:rsidR="00A561E2" w:rsidRDefault="008B7F2A" w:rsidP="008B7F2A">
      <w:pPr>
        <w:pStyle w:val="ad"/>
      </w:pPr>
      <w:r>
        <w:t>&lt;/form&gt;</w:t>
      </w:r>
    </w:p>
    <w:p w:rsidR="00BA3424" w:rsidRDefault="00BA3424" w:rsidP="008B7F2A">
      <w:pPr>
        <w:pStyle w:val="ad"/>
      </w:pPr>
      <w:r w:rsidRPr="00BA3424">
        <w:rPr>
          <w:noProof/>
        </w:rPr>
        <w:pict>
          <v:shape id="_x0000_i1056" type="#_x0000_t75" style="width:409.45pt;height:105.8pt;visibility:visible;mso-wrap-style:square">
            <v:imagedata r:id="rId38" o:title=""/>
          </v:shape>
        </w:pict>
      </w:r>
    </w:p>
    <w:p w:rsidR="00A00542" w:rsidRDefault="00DE3874" w:rsidP="00DE3874">
      <w:pPr>
        <w:pStyle w:val="a9"/>
        <w:ind w:firstLine="562"/>
      </w:pPr>
      <w:r>
        <w:rPr>
          <w:rFonts w:hint="eastAsia"/>
        </w:rPr>
        <w:t>脚下留心：浏览器是可以禁用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运行，如果禁用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,通过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来验证数据就形同虚设（绕过了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验证）。所以在客户端验证数据的同时还要在服务器端再验证一次。</w:t>
      </w:r>
    </w:p>
    <w:p w:rsidR="00A00542" w:rsidRDefault="00DE3874" w:rsidP="00DE3874">
      <w:pPr>
        <w:pStyle w:val="ad"/>
      </w:pPr>
      <w:r w:rsidRPr="00DE3874">
        <w:rPr>
          <w:noProof/>
        </w:rPr>
        <w:pict>
          <v:shape id="_x0000_i1055" type="#_x0000_t75" style="width:264.2pt;height:129.6pt;visibility:visible;mso-wrap-style:square">
            <v:imagedata r:id="rId39" o:title=""/>
          </v:shape>
        </w:pict>
      </w:r>
    </w:p>
    <w:p w:rsidR="00A00542" w:rsidRDefault="009A70C8" w:rsidP="009A70C8">
      <w:pPr>
        <w:pStyle w:val="2"/>
      </w:pPr>
      <w:r>
        <w:lastRenderedPageBreak/>
        <w:t>后台修改笑话</w:t>
      </w:r>
    </w:p>
    <w:p w:rsidR="009A70C8" w:rsidRDefault="004665A3" w:rsidP="00A77D8E">
      <w:pPr>
        <w:pStyle w:val="3"/>
      </w:pPr>
      <w:r>
        <w:t>点击</w:t>
      </w:r>
      <w:r>
        <w:rPr>
          <w:rFonts w:hint="eastAsia"/>
        </w:rPr>
        <w:t>“修过”按钮跳转到修改的页面上</w:t>
      </w:r>
    </w:p>
    <w:p w:rsidR="004665A3" w:rsidRDefault="00A77D8E" w:rsidP="004665A3">
      <w:pPr>
        <w:pStyle w:val="ad"/>
        <w:rPr>
          <w:rFonts w:hint="eastAsia"/>
        </w:rPr>
      </w:pPr>
      <w:r w:rsidRPr="00A77D8E">
        <w:rPr>
          <w:rFonts w:hint="eastAsia"/>
        </w:rPr>
        <w:t>&lt;input type="button" value="</w:t>
      </w:r>
      <w:r w:rsidRPr="00A77D8E">
        <w:rPr>
          <w:rFonts w:hint="eastAsia"/>
        </w:rPr>
        <w:t>修改</w:t>
      </w:r>
      <w:r w:rsidRPr="00A77D8E">
        <w:rPr>
          <w:rFonts w:hint="eastAsia"/>
        </w:rPr>
        <w:t xml:space="preserve">" </w:t>
      </w:r>
      <w:proofErr w:type="spellStart"/>
      <w:r w:rsidRPr="00A77D8E">
        <w:rPr>
          <w:rFonts w:hint="eastAsia"/>
        </w:rPr>
        <w:t>onclick</w:t>
      </w:r>
      <w:proofErr w:type="spellEnd"/>
      <w:r w:rsidRPr="00A77D8E">
        <w:rPr>
          <w:rFonts w:hint="eastAsia"/>
        </w:rPr>
        <w:t>="</w:t>
      </w:r>
      <w:proofErr w:type="spellStart"/>
      <w:r w:rsidRPr="00A77D8E">
        <w:rPr>
          <w:rFonts w:hint="eastAsia"/>
          <w:color w:val="FF0000"/>
        </w:rPr>
        <w:t>location.href</w:t>
      </w:r>
      <w:proofErr w:type="spellEnd"/>
      <w:r w:rsidRPr="00A77D8E">
        <w:rPr>
          <w:rFonts w:hint="eastAsia"/>
          <w:color w:val="FF0000"/>
        </w:rPr>
        <w:t>='</w:t>
      </w:r>
      <w:proofErr w:type="spellStart"/>
      <w:r w:rsidRPr="00A77D8E">
        <w:rPr>
          <w:rFonts w:hint="eastAsia"/>
          <w:color w:val="FF0000"/>
        </w:rPr>
        <w:t>update.php?id</w:t>
      </w:r>
      <w:proofErr w:type="spellEnd"/>
      <w:r w:rsidRPr="00A77D8E">
        <w:rPr>
          <w:rFonts w:hint="eastAsia"/>
          <w:color w:val="FF0000"/>
        </w:rPr>
        <w:t>=&lt;?</w:t>
      </w:r>
      <w:proofErr w:type="spellStart"/>
      <w:r w:rsidRPr="00A77D8E">
        <w:rPr>
          <w:rFonts w:hint="eastAsia"/>
          <w:color w:val="FF0000"/>
        </w:rPr>
        <w:t>php</w:t>
      </w:r>
      <w:proofErr w:type="spellEnd"/>
      <w:r w:rsidRPr="00A77D8E">
        <w:rPr>
          <w:rFonts w:hint="eastAsia"/>
          <w:color w:val="FF0000"/>
        </w:rPr>
        <w:t xml:space="preserve"> echo $rows['Id']?&gt;'</w:t>
      </w:r>
      <w:r w:rsidRPr="00A77D8E">
        <w:rPr>
          <w:rFonts w:hint="eastAsia"/>
        </w:rPr>
        <w:t>" /&gt;</w:t>
      </w:r>
    </w:p>
    <w:p w:rsidR="00D1786E" w:rsidRDefault="00A77D8E" w:rsidP="00A77D8E">
      <w:pPr>
        <w:pStyle w:val="3"/>
      </w:pPr>
      <w:r>
        <w:t>显示修过的页面</w:t>
      </w:r>
    </w:p>
    <w:p w:rsidR="00A77D8E" w:rsidRDefault="00A77D8E" w:rsidP="00A77D8E">
      <w:pPr>
        <w:pStyle w:val="ad"/>
      </w:pPr>
      <w:r>
        <w:t>&lt;?</w:t>
      </w:r>
      <w:proofErr w:type="spellStart"/>
      <w:r>
        <w:t>php</w:t>
      </w:r>
      <w:proofErr w:type="spellEnd"/>
    </w:p>
    <w:p w:rsidR="00A77D8E" w:rsidRDefault="00A77D8E" w:rsidP="00A77D8E">
      <w:pPr>
        <w:pStyle w:val="ad"/>
      </w:pPr>
      <w:r>
        <w:t>require '../</w:t>
      </w:r>
      <w:proofErr w:type="spellStart"/>
      <w:r>
        <w:t>inc</w:t>
      </w:r>
      <w:proofErr w:type="spellEnd"/>
      <w:r>
        <w:t>/</w:t>
      </w:r>
      <w:proofErr w:type="spellStart"/>
      <w:r>
        <w:t>conn.php</w:t>
      </w:r>
      <w:proofErr w:type="spellEnd"/>
      <w:r>
        <w:t>';</w:t>
      </w:r>
    </w:p>
    <w:p w:rsidR="00A77D8E" w:rsidRDefault="00A77D8E" w:rsidP="00A77D8E">
      <w:pPr>
        <w:pStyle w:val="ad"/>
      </w:pPr>
      <w:r>
        <w:t>$id=(</w:t>
      </w:r>
      <w:proofErr w:type="spellStart"/>
      <w:r>
        <w:t>int</w:t>
      </w:r>
      <w:proofErr w:type="spellEnd"/>
      <w:r>
        <w:t>)$_GET['id'];</w:t>
      </w:r>
    </w:p>
    <w:p w:rsidR="00A77D8E" w:rsidRDefault="00A77D8E" w:rsidP="00A77D8E">
      <w:pPr>
        <w:pStyle w:val="ad"/>
      </w:pPr>
      <w:r>
        <w:t>$</w:t>
      </w:r>
      <w:proofErr w:type="spellStart"/>
      <w:r>
        <w:t>sql</w:t>
      </w:r>
      <w:proofErr w:type="spellEnd"/>
      <w:r>
        <w:t>="select * from contents where id=$id";</w:t>
      </w:r>
    </w:p>
    <w:p w:rsidR="00A77D8E" w:rsidRDefault="00A77D8E" w:rsidP="00A77D8E">
      <w:pPr>
        <w:pStyle w:val="ad"/>
      </w:pPr>
      <w:r>
        <w:t>$</w:t>
      </w:r>
      <w:proofErr w:type="spellStart"/>
      <w:r>
        <w:t>rs</w:t>
      </w:r>
      <w:proofErr w:type="spellEnd"/>
      <w:r>
        <w:t>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A77D8E" w:rsidRDefault="00A77D8E" w:rsidP="00A77D8E">
      <w:pPr>
        <w:pStyle w:val="ad"/>
        <w:rPr>
          <w:rFonts w:hint="eastAsia"/>
        </w:rPr>
      </w:pPr>
      <w:r>
        <w:rPr>
          <w:rFonts w:hint="eastAsia"/>
        </w:rPr>
        <w:t>if(</w:t>
      </w:r>
      <w:proofErr w:type="spellStart"/>
      <w:r>
        <w:rPr>
          <w:rFonts w:hint="eastAsia"/>
        </w:rPr>
        <w:t>mysql_num_rows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)==0)</w:t>
      </w:r>
      <w:r>
        <w:rPr>
          <w:rFonts w:hint="eastAsia"/>
        </w:rPr>
        <w:tab/>
        <w:t>//</w:t>
      </w:r>
      <w:r>
        <w:rPr>
          <w:rFonts w:hint="eastAsia"/>
        </w:rPr>
        <w:t>如果资源中没有记录就终止执行</w:t>
      </w:r>
    </w:p>
    <w:p w:rsidR="00A77D8E" w:rsidRDefault="00A77D8E" w:rsidP="00A77D8E">
      <w:pPr>
        <w:pStyle w:val="ad"/>
        <w:rPr>
          <w:rFonts w:hint="eastAsia"/>
        </w:rPr>
      </w:pPr>
      <w:r>
        <w:rPr>
          <w:rFonts w:hint="eastAsia"/>
        </w:rPr>
        <w:tab/>
        <w:t>die('</w:t>
      </w:r>
      <w:r>
        <w:rPr>
          <w:rFonts w:hint="eastAsia"/>
        </w:rPr>
        <w:t>你是一个坏人</w:t>
      </w:r>
      <w:r>
        <w:rPr>
          <w:rFonts w:hint="eastAsia"/>
        </w:rPr>
        <w:t>');</w:t>
      </w:r>
    </w:p>
    <w:p w:rsidR="00A77D8E" w:rsidRDefault="00A77D8E" w:rsidP="00A77D8E">
      <w:pPr>
        <w:pStyle w:val="ad"/>
      </w:pPr>
      <w:r>
        <w:t>$info=</w:t>
      </w:r>
      <w:proofErr w:type="spellStart"/>
      <w:r>
        <w:t>mysql_fetch_assoc</w:t>
      </w:r>
      <w:proofErr w:type="spellEnd"/>
      <w:r>
        <w:t>($</w:t>
      </w:r>
      <w:proofErr w:type="spellStart"/>
      <w:r>
        <w:t>rs</w:t>
      </w:r>
      <w:proofErr w:type="spellEnd"/>
      <w:r>
        <w:t>);</w:t>
      </w:r>
    </w:p>
    <w:p w:rsidR="00A77D8E" w:rsidRDefault="00A77D8E" w:rsidP="00A77D8E">
      <w:pPr>
        <w:pStyle w:val="ad"/>
      </w:pPr>
      <w:r>
        <w:t>?&gt;</w:t>
      </w:r>
    </w:p>
    <w:p w:rsidR="00A77D8E" w:rsidRDefault="00A77D8E" w:rsidP="00A77D8E">
      <w:pPr>
        <w:pStyle w:val="ad"/>
      </w:pPr>
      <w:r>
        <w:t xml:space="preserve">&lt;form id="form1" name="form1" method="post" action="" </w:t>
      </w:r>
      <w:proofErr w:type="spellStart"/>
      <w:r>
        <w:t>onsubmit</w:t>
      </w:r>
      <w:proofErr w:type="spellEnd"/>
      <w:r>
        <w:t>="return check()"&gt;</w:t>
      </w:r>
    </w:p>
    <w:p w:rsidR="00A77D8E" w:rsidRDefault="00A77D8E" w:rsidP="00A77D8E">
      <w:pPr>
        <w:pStyle w:val="ad"/>
      </w:pPr>
      <w:r>
        <w:t xml:space="preserve">  &lt;table width="500" border="1"&gt;</w:t>
      </w:r>
    </w:p>
    <w:p w:rsidR="00A77D8E" w:rsidRDefault="00A77D8E" w:rsidP="00A77D8E">
      <w:pPr>
        <w:pStyle w:val="ad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A77D8E" w:rsidRDefault="00A77D8E" w:rsidP="00A77D8E">
      <w:pPr>
        <w:pStyle w:val="ad"/>
        <w:rPr>
          <w:rFonts w:hint="eastAsia"/>
        </w:rPr>
      </w:pPr>
      <w:r>
        <w:rPr>
          <w:rFonts w:hint="eastAsia"/>
        </w:rPr>
        <w:t xml:space="preserve">      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="2"&gt;</w:t>
      </w:r>
      <w:r>
        <w:rPr>
          <w:rFonts w:hint="eastAsia"/>
        </w:rPr>
        <w:t>修改笑话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A77D8E" w:rsidRDefault="00A77D8E" w:rsidP="00A77D8E">
      <w:pPr>
        <w:pStyle w:val="ad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A77D8E" w:rsidRDefault="00A77D8E" w:rsidP="00A77D8E">
      <w:pPr>
        <w:pStyle w:val="ad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A77D8E" w:rsidRDefault="00A77D8E" w:rsidP="00A77D8E">
      <w:pPr>
        <w:pStyle w:val="ad"/>
        <w:rPr>
          <w:rFonts w:hint="eastAsia"/>
        </w:rPr>
      </w:pPr>
      <w:r>
        <w:rPr>
          <w:rFonts w:hint="eastAsia"/>
        </w:rPr>
        <w:t xml:space="preserve">      &lt;td&gt;</w:t>
      </w:r>
      <w:r>
        <w:rPr>
          <w:rFonts w:hint="eastAsia"/>
        </w:rPr>
        <w:t>类别：</w:t>
      </w:r>
      <w:r>
        <w:rPr>
          <w:rFonts w:hint="eastAsia"/>
        </w:rPr>
        <w:t>&lt;/td&gt;</w:t>
      </w:r>
    </w:p>
    <w:p w:rsidR="00A77D8E" w:rsidRDefault="00A77D8E" w:rsidP="00A77D8E">
      <w:pPr>
        <w:pStyle w:val="ad"/>
      </w:pPr>
      <w:r>
        <w:t xml:space="preserve">      &lt;td&gt;&lt;select name="type" id="type"&gt;</w:t>
      </w:r>
    </w:p>
    <w:p w:rsidR="00A77D8E" w:rsidRDefault="00A77D8E" w:rsidP="00A77D8E">
      <w:pPr>
        <w:pStyle w:val="ad"/>
      </w:pPr>
      <w:r>
        <w:t xml:space="preserve">      &lt;?</w:t>
      </w:r>
      <w:proofErr w:type="spellStart"/>
      <w:r>
        <w:t>php</w:t>
      </w:r>
      <w:proofErr w:type="spellEnd"/>
    </w:p>
    <w:p w:rsidR="00A77D8E" w:rsidRDefault="00A77D8E" w:rsidP="00A77D8E">
      <w:pPr>
        <w:pStyle w:val="ad"/>
      </w:pPr>
      <w:r>
        <w:t xml:space="preserve">      </w:t>
      </w:r>
      <w:r>
        <w:tab/>
        <w:t>$</w:t>
      </w:r>
      <w:proofErr w:type="spellStart"/>
      <w:r>
        <w:t>sql</w:t>
      </w:r>
      <w:proofErr w:type="spellEnd"/>
      <w:r>
        <w:t>='select * from title';</w:t>
      </w:r>
    </w:p>
    <w:p w:rsidR="00A77D8E" w:rsidRDefault="00A77D8E" w:rsidP="00A77D8E">
      <w:pPr>
        <w:pStyle w:val="ad"/>
      </w:pPr>
      <w:r>
        <w:tab/>
      </w:r>
      <w:r>
        <w:tab/>
        <w:t>$</w:t>
      </w:r>
      <w:proofErr w:type="spellStart"/>
      <w:r>
        <w:t>rs</w:t>
      </w:r>
      <w:proofErr w:type="spellEnd"/>
      <w:r>
        <w:t>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A77D8E" w:rsidRDefault="00A77D8E" w:rsidP="00A77D8E">
      <w:pPr>
        <w:pStyle w:val="ad"/>
      </w:pPr>
      <w:r>
        <w:tab/>
      </w:r>
      <w:r>
        <w:tab/>
        <w:t>while($rows=</w:t>
      </w:r>
      <w:proofErr w:type="spellStart"/>
      <w:r>
        <w:t>mysql_fetch_assoc</w:t>
      </w:r>
      <w:proofErr w:type="spellEnd"/>
      <w:r>
        <w:t>($</w:t>
      </w:r>
      <w:proofErr w:type="spellStart"/>
      <w:r>
        <w:t>rs</w:t>
      </w:r>
      <w:proofErr w:type="spellEnd"/>
      <w:r>
        <w:t>)):</w:t>
      </w:r>
    </w:p>
    <w:p w:rsidR="00A77D8E" w:rsidRDefault="00A77D8E" w:rsidP="00A77D8E">
      <w:pPr>
        <w:pStyle w:val="ad"/>
      </w:pPr>
      <w:r>
        <w:tab/>
      </w:r>
      <w:r>
        <w:tab/>
        <w:t>?&gt;</w:t>
      </w:r>
    </w:p>
    <w:p w:rsidR="00A77D8E" w:rsidRDefault="00A77D8E" w:rsidP="00A77D8E">
      <w:pPr>
        <w:pStyle w:val="ad"/>
      </w:pPr>
      <w:r>
        <w:t xml:space="preserve">        </w:t>
      </w:r>
      <w:r>
        <w:tab/>
        <w:t>&lt;option value="&lt;?</w:t>
      </w:r>
      <w:proofErr w:type="spellStart"/>
      <w:r>
        <w:t>php</w:t>
      </w:r>
      <w:proofErr w:type="spellEnd"/>
      <w:r>
        <w:t xml:space="preserve"> echo $rows['Id']?&gt;" &lt;?</w:t>
      </w:r>
      <w:proofErr w:type="spellStart"/>
      <w:r>
        <w:t>php</w:t>
      </w:r>
      <w:proofErr w:type="spellEnd"/>
      <w:r>
        <w:t xml:space="preserve"> if($rows['Id']==$info['Title']) echo 'selected'?&gt;&gt;&lt;?</w:t>
      </w:r>
      <w:proofErr w:type="spellStart"/>
      <w:r>
        <w:t>php</w:t>
      </w:r>
      <w:proofErr w:type="spellEnd"/>
      <w:r>
        <w:t xml:space="preserve"> echo $rows['Title']?&gt;&lt;/option&gt;</w:t>
      </w:r>
    </w:p>
    <w:p w:rsidR="00A77D8E" w:rsidRDefault="00A77D8E" w:rsidP="00A77D8E">
      <w:pPr>
        <w:pStyle w:val="ad"/>
      </w:pPr>
      <w:r>
        <w:t xml:space="preserve">        &lt;?</w:t>
      </w:r>
      <w:proofErr w:type="spellStart"/>
      <w:r>
        <w:t>php</w:t>
      </w:r>
      <w:proofErr w:type="spellEnd"/>
    </w:p>
    <w:p w:rsidR="00A77D8E" w:rsidRDefault="00A77D8E" w:rsidP="00A77D8E">
      <w:pPr>
        <w:pStyle w:val="ad"/>
      </w:pPr>
      <w:r>
        <w:tab/>
      </w:r>
      <w:r>
        <w:tab/>
      </w:r>
      <w:proofErr w:type="spellStart"/>
      <w:r>
        <w:t>endwhile</w:t>
      </w:r>
      <w:proofErr w:type="spellEnd"/>
      <w:r>
        <w:t>;</w:t>
      </w:r>
    </w:p>
    <w:p w:rsidR="00A77D8E" w:rsidRDefault="00A77D8E" w:rsidP="00A77D8E">
      <w:pPr>
        <w:pStyle w:val="ad"/>
      </w:pPr>
      <w:r>
        <w:tab/>
        <w:t xml:space="preserve">  ?&gt;</w:t>
      </w:r>
    </w:p>
    <w:p w:rsidR="00A77D8E" w:rsidRDefault="00A77D8E" w:rsidP="00A77D8E">
      <w:pPr>
        <w:pStyle w:val="ad"/>
      </w:pPr>
      <w:r>
        <w:t xml:space="preserve">      &lt;/select&gt;&lt;/td&gt;</w:t>
      </w:r>
    </w:p>
    <w:p w:rsidR="00A77D8E" w:rsidRDefault="00A77D8E" w:rsidP="00A77D8E">
      <w:pPr>
        <w:pStyle w:val="ad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A77D8E" w:rsidRDefault="00A77D8E" w:rsidP="00A77D8E">
      <w:pPr>
        <w:pStyle w:val="ad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A77D8E" w:rsidRDefault="00A77D8E" w:rsidP="00A77D8E">
      <w:pPr>
        <w:pStyle w:val="ad"/>
        <w:rPr>
          <w:rFonts w:hint="eastAsia"/>
        </w:rPr>
      </w:pPr>
      <w:r>
        <w:rPr>
          <w:rFonts w:hint="eastAsia"/>
        </w:rPr>
        <w:lastRenderedPageBreak/>
        <w:t xml:space="preserve">      &lt;td&gt;</w:t>
      </w:r>
      <w:r>
        <w:rPr>
          <w:rFonts w:hint="eastAsia"/>
        </w:rPr>
        <w:t>内容：</w:t>
      </w:r>
      <w:r>
        <w:rPr>
          <w:rFonts w:hint="eastAsia"/>
        </w:rPr>
        <w:t>&lt;/td&gt;</w:t>
      </w:r>
    </w:p>
    <w:p w:rsidR="00A77D8E" w:rsidRDefault="00A77D8E" w:rsidP="00A77D8E">
      <w:pPr>
        <w:pStyle w:val="ad"/>
      </w:pPr>
      <w:r>
        <w:t xml:space="preserve">      &lt;td&gt;&lt;</w:t>
      </w:r>
      <w:proofErr w:type="spellStart"/>
      <w:r>
        <w:t>textarea</w:t>
      </w:r>
      <w:proofErr w:type="spellEnd"/>
      <w:r>
        <w:t xml:space="preserve"> name="content" id="content" cols="45" rows="5"&gt;&lt;?</w:t>
      </w:r>
      <w:proofErr w:type="spellStart"/>
      <w:r>
        <w:t>php</w:t>
      </w:r>
      <w:proofErr w:type="spellEnd"/>
      <w:r>
        <w:t xml:space="preserve"> echo $info['Contents']?&gt;&lt;/</w:t>
      </w:r>
      <w:proofErr w:type="spellStart"/>
      <w:r>
        <w:t>textarea</w:t>
      </w:r>
      <w:proofErr w:type="spellEnd"/>
      <w:r>
        <w:t>&gt;&lt;/td&gt;</w:t>
      </w:r>
    </w:p>
    <w:p w:rsidR="00A77D8E" w:rsidRDefault="00A77D8E" w:rsidP="00A77D8E">
      <w:pPr>
        <w:pStyle w:val="ad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A77D8E" w:rsidRDefault="00A77D8E" w:rsidP="00A77D8E">
      <w:pPr>
        <w:pStyle w:val="ad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A77D8E" w:rsidRDefault="00A77D8E" w:rsidP="00A77D8E">
      <w:pPr>
        <w:pStyle w:val="ad"/>
        <w:rPr>
          <w:rFonts w:hint="eastAsia"/>
        </w:rPr>
      </w:pPr>
      <w:r>
        <w:rPr>
          <w:rFonts w:hint="eastAsia"/>
        </w:rPr>
        <w:t xml:space="preserve">      &lt;td&gt;</w:t>
      </w:r>
      <w:r>
        <w:rPr>
          <w:rFonts w:hint="eastAsia"/>
        </w:rPr>
        <w:t>作者：</w:t>
      </w:r>
      <w:r>
        <w:rPr>
          <w:rFonts w:hint="eastAsia"/>
        </w:rPr>
        <w:t>&lt;/td&gt;</w:t>
      </w:r>
    </w:p>
    <w:p w:rsidR="00A77D8E" w:rsidRDefault="00A77D8E" w:rsidP="00A77D8E">
      <w:pPr>
        <w:pStyle w:val="ad"/>
      </w:pPr>
      <w:r>
        <w:t xml:space="preserve">      &lt;td&gt;&lt;input type="text" name="author" id="author" value="&lt;?</w:t>
      </w:r>
      <w:proofErr w:type="spellStart"/>
      <w:r>
        <w:t>php</w:t>
      </w:r>
      <w:proofErr w:type="spellEnd"/>
      <w:r>
        <w:t xml:space="preserve"> echo $info['Author']?&gt;" /&gt;&lt;/td&gt;</w:t>
      </w:r>
    </w:p>
    <w:p w:rsidR="00A77D8E" w:rsidRDefault="00A77D8E" w:rsidP="00A77D8E">
      <w:pPr>
        <w:pStyle w:val="ad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A77D8E" w:rsidRDefault="00A77D8E" w:rsidP="00A77D8E">
      <w:pPr>
        <w:pStyle w:val="ad"/>
      </w:pPr>
      <w:r>
        <w:t xml:space="preserve">    &lt;</w:t>
      </w:r>
      <w:proofErr w:type="spellStart"/>
      <w:r>
        <w:t>tr</w:t>
      </w:r>
      <w:proofErr w:type="spellEnd"/>
      <w:r>
        <w:t>&gt;</w:t>
      </w:r>
    </w:p>
    <w:p w:rsidR="00A77D8E" w:rsidRDefault="00A77D8E" w:rsidP="00A77D8E">
      <w:pPr>
        <w:pStyle w:val="ad"/>
        <w:rPr>
          <w:rFonts w:hint="eastAsia"/>
        </w:rPr>
      </w:pPr>
      <w:r>
        <w:rPr>
          <w:rFonts w:hint="eastAsia"/>
        </w:rPr>
        <w:t xml:space="preserve">      &lt;td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="2" align="center"&gt;&lt;input type="submit" name="button" id="button" value="</w:t>
      </w:r>
      <w:r>
        <w:rPr>
          <w:rFonts w:hint="eastAsia"/>
        </w:rPr>
        <w:t>修改笑话</w:t>
      </w:r>
      <w:r>
        <w:rPr>
          <w:rFonts w:hint="eastAsia"/>
        </w:rPr>
        <w:t>" /&gt;</w:t>
      </w:r>
    </w:p>
    <w:p w:rsidR="00A77D8E" w:rsidRDefault="00A77D8E" w:rsidP="00A77D8E">
      <w:pPr>
        <w:pStyle w:val="ad"/>
        <w:rPr>
          <w:rFonts w:hint="eastAsia"/>
        </w:rPr>
      </w:pPr>
      <w:r>
        <w:rPr>
          <w:rFonts w:hint="eastAsia"/>
        </w:rPr>
        <w:t xml:space="preserve">      &lt;input type="button" name="button2" id="button2" value="</w:t>
      </w:r>
      <w:r>
        <w:rPr>
          <w:rFonts w:hint="eastAsia"/>
        </w:rPr>
        <w:t>返回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location.href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admin.php</w:t>
      </w:r>
      <w:proofErr w:type="spellEnd"/>
      <w:r>
        <w:rPr>
          <w:rFonts w:hint="eastAsia"/>
        </w:rPr>
        <w:t>'" /&gt;&lt;/td&gt;</w:t>
      </w:r>
    </w:p>
    <w:p w:rsidR="00A77D8E" w:rsidRDefault="00A77D8E" w:rsidP="00A77D8E">
      <w:pPr>
        <w:pStyle w:val="ad"/>
      </w:pPr>
      <w:r>
        <w:t xml:space="preserve">    &lt;/</w:t>
      </w:r>
      <w:proofErr w:type="spellStart"/>
      <w:r>
        <w:t>tr</w:t>
      </w:r>
      <w:proofErr w:type="spellEnd"/>
      <w:r>
        <w:t>&gt;</w:t>
      </w:r>
    </w:p>
    <w:p w:rsidR="00A77D8E" w:rsidRDefault="00A77D8E" w:rsidP="00A77D8E">
      <w:pPr>
        <w:pStyle w:val="ad"/>
      </w:pPr>
      <w:r>
        <w:t xml:space="preserve">  &lt;/table&gt;</w:t>
      </w:r>
    </w:p>
    <w:p w:rsidR="00D1786E" w:rsidRDefault="00A77D8E" w:rsidP="00A77D8E">
      <w:pPr>
        <w:pStyle w:val="ad"/>
      </w:pPr>
      <w:r>
        <w:t>&lt;/form&gt;</w:t>
      </w:r>
    </w:p>
    <w:p w:rsidR="00A77D8E" w:rsidRDefault="00A77D8E" w:rsidP="00A77D8E">
      <w:pPr>
        <w:pStyle w:val="ad"/>
      </w:pPr>
      <w:r w:rsidRPr="00A77D8E">
        <w:rPr>
          <w:noProof/>
        </w:rPr>
        <w:pict>
          <v:shape id="_x0000_i1057" type="#_x0000_t75" style="width:361.9pt;height:113.3pt;visibility:visible;mso-wrap-style:square">
            <v:imagedata r:id="rId40" o:title=""/>
          </v:shape>
        </w:pict>
      </w:r>
    </w:p>
    <w:p w:rsidR="00D1786E" w:rsidRDefault="00A77D8E" w:rsidP="00A77D8E">
      <w:pPr>
        <w:pStyle w:val="3"/>
      </w:pPr>
      <w:r>
        <w:t>实现修改的业务</w:t>
      </w:r>
    </w:p>
    <w:p w:rsidR="00E5464C" w:rsidRDefault="00E5464C" w:rsidP="00E5464C">
      <w:pPr>
        <w:pStyle w:val="ad"/>
      </w:pPr>
      <w:r>
        <w:t>if(</w:t>
      </w:r>
      <w:proofErr w:type="spellStart"/>
      <w:r>
        <w:t>isset</w:t>
      </w:r>
      <w:proofErr w:type="spellEnd"/>
      <w:r>
        <w:t>($_POST['button'])){</w:t>
      </w:r>
    </w:p>
    <w:p w:rsidR="00E5464C" w:rsidRDefault="00E5464C" w:rsidP="00E5464C">
      <w:pPr>
        <w:pStyle w:val="ad"/>
      </w:pPr>
      <w:r>
        <w:tab/>
        <w:t>$type=$_POST['type'];</w:t>
      </w:r>
    </w:p>
    <w:p w:rsidR="00E5464C" w:rsidRDefault="00E5464C" w:rsidP="00E5464C">
      <w:pPr>
        <w:pStyle w:val="ad"/>
      </w:pPr>
      <w:r>
        <w:tab/>
        <w:t>$content=$_POST['content'];</w:t>
      </w:r>
    </w:p>
    <w:p w:rsidR="00E5464C" w:rsidRDefault="00E5464C" w:rsidP="00E5464C">
      <w:pPr>
        <w:pStyle w:val="ad"/>
      </w:pPr>
      <w:r>
        <w:tab/>
        <w:t>$author=$_POST['author'];</w:t>
      </w:r>
    </w:p>
    <w:p w:rsidR="00E5464C" w:rsidRDefault="00E5464C" w:rsidP="00E5464C">
      <w:pPr>
        <w:pStyle w:val="ad"/>
      </w:pPr>
      <w:r>
        <w:tab/>
        <w:t>$</w:t>
      </w:r>
      <w:proofErr w:type="spellStart"/>
      <w:r>
        <w:t>sql</w:t>
      </w:r>
      <w:proofErr w:type="spellEnd"/>
      <w:r>
        <w:t>="update contents set title=$</w:t>
      </w:r>
      <w:proofErr w:type="spellStart"/>
      <w:r>
        <w:t>type,contents</w:t>
      </w:r>
      <w:proofErr w:type="spellEnd"/>
      <w:r>
        <w:t>='$</w:t>
      </w:r>
      <w:proofErr w:type="spellStart"/>
      <w:r>
        <w:t>content',author</w:t>
      </w:r>
      <w:proofErr w:type="spellEnd"/>
      <w:r>
        <w:t>='$author' where id=$id";</w:t>
      </w:r>
    </w:p>
    <w:p w:rsidR="00E5464C" w:rsidRDefault="00E5464C" w:rsidP="00E5464C">
      <w:pPr>
        <w:pStyle w:val="ad"/>
      </w:pPr>
      <w:r>
        <w:tab/>
        <w:t>if(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))</w:t>
      </w:r>
    </w:p>
    <w:p w:rsidR="00E5464C" w:rsidRDefault="00E5464C" w:rsidP="00E5464C">
      <w:pPr>
        <w:pStyle w:val="ad"/>
      </w:pPr>
      <w:r>
        <w:tab/>
      </w:r>
      <w:r>
        <w:tab/>
        <w:t>header('</w:t>
      </w:r>
      <w:proofErr w:type="spellStart"/>
      <w:r>
        <w:t>location:admin.php?titleid</w:t>
      </w:r>
      <w:proofErr w:type="spellEnd"/>
      <w:r>
        <w:t>='.$type);</w:t>
      </w:r>
    </w:p>
    <w:p w:rsidR="00E5464C" w:rsidRDefault="00E5464C" w:rsidP="00E5464C">
      <w:pPr>
        <w:pStyle w:val="ad"/>
      </w:pPr>
      <w:r>
        <w:tab/>
        <w:t>else</w:t>
      </w:r>
    </w:p>
    <w:p w:rsidR="00E5464C" w:rsidRDefault="00E5464C" w:rsidP="00E5464C">
      <w:pPr>
        <w:pStyle w:val="ad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echo '</w:t>
      </w:r>
      <w:r>
        <w:rPr>
          <w:rFonts w:hint="eastAsia"/>
        </w:rPr>
        <w:t>修改失败</w:t>
      </w:r>
      <w:r>
        <w:rPr>
          <w:rFonts w:hint="eastAsia"/>
        </w:rPr>
        <w:t>';</w:t>
      </w:r>
    </w:p>
    <w:p w:rsidR="00E5464C" w:rsidRDefault="00E5464C" w:rsidP="00E5464C">
      <w:pPr>
        <w:pStyle w:val="ad"/>
      </w:pPr>
      <w:r>
        <w:tab/>
        <w:t>exit;</w:t>
      </w:r>
    </w:p>
    <w:p w:rsidR="00D1786E" w:rsidRDefault="00E5464C" w:rsidP="00E5464C">
      <w:pPr>
        <w:pStyle w:val="ad"/>
      </w:pPr>
      <w:r>
        <w:t>}</w:t>
      </w:r>
    </w:p>
    <w:p w:rsidR="007A49A3" w:rsidRDefault="007A49A3" w:rsidP="007A49A3">
      <w:pPr>
        <w:pStyle w:val="2"/>
      </w:pPr>
      <w:r>
        <w:lastRenderedPageBreak/>
        <w:t>后台删除笑话</w:t>
      </w:r>
      <w:r w:rsidR="005873C1">
        <w:rPr>
          <w:rFonts w:hint="eastAsia"/>
        </w:rPr>
        <w:t>（</w:t>
      </w:r>
      <w:proofErr w:type="spellStart"/>
      <w:r w:rsidR="005873C1">
        <w:rPr>
          <w:rFonts w:hint="eastAsia"/>
        </w:rPr>
        <w:t>del.php</w:t>
      </w:r>
      <w:proofErr w:type="spellEnd"/>
      <w:r w:rsidR="005873C1">
        <w:rPr>
          <w:rFonts w:hint="eastAsia"/>
        </w:rPr>
        <w:t>）</w:t>
      </w:r>
    </w:p>
    <w:p w:rsidR="00A77D8E" w:rsidRDefault="00F05A23" w:rsidP="00F05A23">
      <w:pPr>
        <w:pStyle w:val="3"/>
      </w:pPr>
      <w:r>
        <w:t>点击</w:t>
      </w:r>
      <w:r>
        <w:rPr>
          <w:rFonts w:hint="eastAsia"/>
        </w:rPr>
        <w:t>“删除”按钮，跳转到</w:t>
      </w:r>
      <w:proofErr w:type="spellStart"/>
      <w:r>
        <w:rPr>
          <w:rFonts w:hint="eastAsia"/>
        </w:rPr>
        <w:t>del.php</w:t>
      </w:r>
      <w:proofErr w:type="spellEnd"/>
      <w:r>
        <w:rPr>
          <w:rFonts w:hint="eastAsia"/>
        </w:rPr>
        <w:t>页面</w:t>
      </w:r>
    </w:p>
    <w:p w:rsidR="00F05A23" w:rsidRPr="00F05A23" w:rsidRDefault="006F0415" w:rsidP="00F05A23">
      <w:pPr>
        <w:pStyle w:val="ad"/>
        <w:rPr>
          <w:rFonts w:hint="eastAsia"/>
        </w:rPr>
      </w:pPr>
      <w:r w:rsidRPr="006F0415">
        <w:rPr>
          <w:rFonts w:hint="eastAsia"/>
        </w:rPr>
        <w:t>&lt;input type="button" value="</w:t>
      </w:r>
      <w:r w:rsidRPr="006F0415">
        <w:rPr>
          <w:rFonts w:hint="eastAsia"/>
        </w:rPr>
        <w:t>删除</w:t>
      </w:r>
      <w:r w:rsidRPr="006F0415">
        <w:rPr>
          <w:rFonts w:hint="eastAsia"/>
        </w:rPr>
        <w:t xml:space="preserve">" </w:t>
      </w:r>
      <w:proofErr w:type="spellStart"/>
      <w:r w:rsidRPr="006F0415">
        <w:rPr>
          <w:rFonts w:hint="eastAsia"/>
        </w:rPr>
        <w:t>onclick</w:t>
      </w:r>
      <w:proofErr w:type="spellEnd"/>
      <w:r w:rsidRPr="006F0415">
        <w:rPr>
          <w:rFonts w:hint="eastAsia"/>
        </w:rPr>
        <w:t>="</w:t>
      </w:r>
      <w:r w:rsidRPr="006F0415">
        <w:rPr>
          <w:rFonts w:hint="eastAsia"/>
          <w:color w:val="FF0000"/>
        </w:rPr>
        <w:t>if(confirm('</w:t>
      </w:r>
      <w:r w:rsidRPr="006F0415">
        <w:rPr>
          <w:rFonts w:hint="eastAsia"/>
          <w:color w:val="FF0000"/>
        </w:rPr>
        <w:t>确定要删除吗</w:t>
      </w:r>
      <w:r w:rsidRPr="006F0415">
        <w:rPr>
          <w:rFonts w:hint="eastAsia"/>
          <w:color w:val="FF0000"/>
        </w:rPr>
        <w:t>'))</w:t>
      </w:r>
      <w:proofErr w:type="spellStart"/>
      <w:r w:rsidRPr="006F0415">
        <w:rPr>
          <w:rFonts w:hint="eastAsia"/>
          <w:color w:val="FF0000"/>
        </w:rPr>
        <w:t>location.href</w:t>
      </w:r>
      <w:proofErr w:type="spellEnd"/>
      <w:r w:rsidRPr="006F0415">
        <w:rPr>
          <w:rFonts w:hint="eastAsia"/>
          <w:color w:val="FF0000"/>
        </w:rPr>
        <w:t>='</w:t>
      </w:r>
      <w:proofErr w:type="spellStart"/>
      <w:r w:rsidRPr="006F0415">
        <w:rPr>
          <w:rFonts w:hint="eastAsia"/>
          <w:color w:val="FF0000"/>
        </w:rPr>
        <w:t>del.php?id</w:t>
      </w:r>
      <w:proofErr w:type="spellEnd"/>
      <w:r w:rsidRPr="006F0415">
        <w:rPr>
          <w:rFonts w:hint="eastAsia"/>
          <w:color w:val="FF0000"/>
        </w:rPr>
        <w:t>=&lt;?</w:t>
      </w:r>
      <w:proofErr w:type="spellStart"/>
      <w:r w:rsidRPr="006F0415">
        <w:rPr>
          <w:rFonts w:hint="eastAsia"/>
          <w:color w:val="FF0000"/>
        </w:rPr>
        <w:t>php</w:t>
      </w:r>
      <w:proofErr w:type="spellEnd"/>
      <w:r w:rsidRPr="006F0415">
        <w:rPr>
          <w:rFonts w:hint="eastAsia"/>
          <w:color w:val="FF0000"/>
        </w:rPr>
        <w:t xml:space="preserve"> echo $rows['Id']?&gt;&amp;</w:t>
      </w:r>
      <w:proofErr w:type="spellStart"/>
      <w:r w:rsidRPr="006F0415">
        <w:rPr>
          <w:rFonts w:hint="eastAsia"/>
          <w:color w:val="FF0000"/>
        </w:rPr>
        <w:t>titleid</w:t>
      </w:r>
      <w:proofErr w:type="spellEnd"/>
      <w:r w:rsidRPr="006F0415">
        <w:rPr>
          <w:rFonts w:hint="eastAsia"/>
          <w:color w:val="FF0000"/>
        </w:rPr>
        <w:t>=&lt;?</w:t>
      </w:r>
      <w:proofErr w:type="spellStart"/>
      <w:r w:rsidRPr="006F0415">
        <w:rPr>
          <w:rFonts w:hint="eastAsia"/>
          <w:color w:val="FF0000"/>
        </w:rPr>
        <w:t>php</w:t>
      </w:r>
      <w:proofErr w:type="spellEnd"/>
      <w:r w:rsidRPr="006F0415">
        <w:rPr>
          <w:rFonts w:hint="eastAsia"/>
          <w:color w:val="FF0000"/>
        </w:rPr>
        <w:t xml:space="preserve"> echo $rows['Title']?&gt;'</w:t>
      </w:r>
      <w:r w:rsidRPr="006F0415">
        <w:rPr>
          <w:rFonts w:hint="eastAsia"/>
        </w:rPr>
        <w:t>" /&gt;</w:t>
      </w:r>
    </w:p>
    <w:p w:rsidR="00A77D8E" w:rsidRDefault="006F0415" w:rsidP="006F0415">
      <w:pPr>
        <w:pStyle w:val="3"/>
      </w:pPr>
      <w:r>
        <w:t>执行业务逻辑</w:t>
      </w:r>
    </w:p>
    <w:p w:rsidR="006F0415" w:rsidRDefault="006F0415" w:rsidP="006F0415">
      <w:pPr>
        <w:pStyle w:val="ad"/>
      </w:pPr>
      <w:r>
        <w:t>require '../</w:t>
      </w:r>
      <w:proofErr w:type="spellStart"/>
      <w:r>
        <w:t>inc</w:t>
      </w:r>
      <w:proofErr w:type="spellEnd"/>
      <w:r>
        <w:t>/</w:t>
      </w:r>
      <w:proofErr w:type="spellStart"/>
      <w:r>
        <w:t>conn.php</w:t>
      </w:r>
      <w:proofErr w:type="spellEnd"/>
      <w:r>
        <w:t>';</w:t>
      </w:r>
    </w:p>
    <w:p w:rsidR="006F0415" w:rsidRDefault="006F0415" w:rsidP="006F0415">
      <w:pPr>
        <w:pStyle w:val="ad"/>
      </w:pPr>
      <w:r>
        <w:t>$id=(</w:t>
      </w:r>
      <w:proofErr w:type="spellStart"/>
      <w:r>
        <w:t>int</w:t>
      </w:r>
      <w:proofErr w:type="spellEnd"/>
      <w:r>
        <w:t>)$_GET['id'];</w:t>
      </w:r>
    </w:p>
    <w:p w:rsidR="006F0415" w:rsidRDefault="006F0415" w:rsidP="006F0415">
      <w:pPr>
        <w:pStyle w:val="ad"/>
      </w:pPr>
      <w:r>
        <w:t>$</w:t>
      </w:r>
      <w:proofErr w:type="spellStart"/>
      <w:r>
        <w:t>titleid</w:t>
      </w:r>
      <w:proofErr w:type="spellEnd"/>
      <w:r>
        <w:t>=(</w:t>
      </w:r>
      <w:proofErr w:type="spellStart"/>
      <w:r>
        <w:t>int</w:t>
      </w:r>
      <w:proofErr w:type="spellEnd"/>
      <w:r>
        <w:t>)$_GET['</w:t>
      </w:r>
      <w:proofErr w:type="spellStart"/>
      <w:r>
        <w:t>titleid</w:t>
      </w:r>
      <w:proofErr w:type="spellEnd"/>
      <w:r>
        <w:t>'];</w:t>
      </w:r>
    </w:p>
    <w:p w:rsidR="006F0415" w:rsidRDefault="006F0415" w:rsidP="006F0415">
      <w:pPr>
        <w:pStyle w:val="ad"/>
      </w:pPr>
      <w:r>
        <w:t>$</w:t>
      </w:r>
      <w:proofErr w:type="spellStart"/>
      <w:r>
        <w:t>sql</w:t>
      </w:r>
      <w:proofErr w:type="spellEnd"/>
      <w:r>
        <w:t>="delete from contents where id=$id";</w:t>
      </w:r>
    </w:p>
    <w:p w:rsidR="006F0415" w:rsidRDefault="006F0415" w:rsidP="006F0415">
      <w:pPr>
        <w:pStyle w:val="ad"/>
      </w:pPr>
      <w:r>
        <w:t>if(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))</w:t>
      </w:r>
    </w:p>
    <w:p w:rsidR="006F0415" w:rsidRDefault="006F0415" w:rsidP="006F0415">
      <w:pPr>
        <w:pStyle w:val="ad"/>
      </w:pPr>
      <w:r>
        <w:tab/>
        <w:t>header('</w:t>
      </w:r>
      <w:proofErr w:type="spellStart"/>
      <w:r>
        <w:t>location:admin.php?titleid</w:t>
      </w:r>
      <w:proofErr w:type="spellEnd"/>
      <w:r>
        <w:t>='.$</w:t>
      </w:r>
      <w:proofErr w:type="spellStart"/>
      <w:r>
        <w:t>titleid</w:t>
      </w:r>
      <w:proofErr w:type="spellEnd"/>
      <w:r>
        <w:t>);</w:t>
      </w:r>
    </w:p>
    <w:p w:rsidR="006F0415" w:rsidRDefault="006F0415" w:rsidP="006F0415">
      <w:pPr>
        <w:pStyle w:val="ad"/>
      </w:pPr>
      <w:r>
        <w:t>else</w:t>
      </w:r>
    </w:p>
    <w:p w:rsidR="006F0415" w:rsidRDefault="006F0415" w:rsidP="006F0415">
      <w:pPr>
        <w:pStyle w:val="ad"/>
        <w:rPr>
          <w:rFonts w:hint="eastAsia"/>
        </w:rPr>
      </w:pPr>
      <w:r>
        <w:tab/>
        <w:t>echo 'delete error';</w:t>
      </w:r>
    </w:p>
    <w:p w:rsidR="009A70C8" w:rsidRPr="0060477D" w:rsidRDefault="0060477D" w:rsidP="0060477D">
      <w:pPr>
        <w:pStyle w:val="a9"/>
        <w:ind w:firstLine="562"/>
        <w:rPr>
          <w:rFonts w:hint="eastAsia"/>
        </w:rPr>
      </w:pPr>
      <w:r>
        <w:t>脚下留心</w:t>
      </w:r>
      <w:r>
        <w:rPr>
          <w:rFonts w:hint="eastAsia"/>
        </w:rPr>
        <w:t>：如果一个页面被其他页面包含，或者一个页面不起显示作用只用来执行业务逻辑，那么这样的页面不要用html框架结构</w:t>
      </w:r>
    </w:p>
    <w:p w:rsidR="00B438BA" w:rsidRDefault="00B438BA" w:rsidP="00B438BA">
      <w:pPr>
        <w:pStyle w:val="2"/>
      </w:pPr>
      <w:r>
        <w:t>分页</w:t>
      </w:r>
    </w:p>
    <w:p w:rsidR="009A70C8" w:rsidRDefault="00FF67B3" w:rsidP="00FF67B3">
      <w:pPr>
        <w:pStyle w:val="3"/>
      </w:pPr>
      <w:r>
        <w:t>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7335"/>
      </w:tblGrid>
      <w:tr w:rsidR="00FF67B3" w:rsidTr="00165525">
        <w:tc>
          <w:tcPr>
            <w:tcW w:w="2518" w:type="dxa"/>
            <w:shd w:val="clear" w:color="auto" w:fill="auto"/>
          </w:tcPr>
          <w:p w:rsidR="00FF67B3" w:rsidRDefault="00FF67B3" w:rsidP="00165525">
            <w:pPr>
              <w:widowControl w:val="0"/>
              <w:ind w:firstLineChars="0" w:firstLine="0"/>
              <w:jc w:val="center"/>
              <w:rPr>
                <w:rFonts w:hint="eastAsia"/>
              </w:rPr>
            </w:pPr>
            <w:r>
              <w:t>页码</w:t>
            </w:r>
            <w:r>
              <w:rPr>
                <w:rFonts w:hint="eastAsia"/>
              </w:rPr>
              <w:t>(</w:t>
            </w:r>
            <w:proofErr w:type="spellStart"/>
            <w:r>
              <w:t>pageno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7335" w:type="dxa"/>
            <w:shd w:val="clear" w:color="auto" w:fill="auto"/>
          </w:tcPr>
          <w:p w:rsidR="00FF67B3" w:rsidRDefault="00FF67B3" w:rsidP="00165525">
            <w:pPr>
              <w:widowControl w:val="0"/>
              <w:ind w:firstLineChars="0" w:firstLine="0"/>
              <w:jc w:val="center"/>
            </w:pPr>
            <w:r>
              <w:t>SQL</w:t>
            </w:r>
            <w:r>
              <w:t>语句</w:t>
            </w:r>
            <w:r>
              <w:rPr>
                <w:rFonts w:hint="eastAsia"/>
              </w:rPr>
              <w:t>（一页放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条记录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pagesize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FF67B3" w:rsidTr="00165525">
        <w:tc>
          <w:tcPr>
            <w:tcW w:w="2518" w:type="dxa"/>
            <w:shd w:val="clear" w:color="auto" w:fill="auto"/>
          </w:tcPr>
          <w:p w:rsidR="00FF67B3" w:rsidRDefault="00FF67B3" w:rsidP="00165525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1</w:t>
            </w:r>
          </w:p>
        </w:tc>
        <w:tc>
          <w:tcPr>
            <w:tcW w:w="7335" w:type="dxa"/>
            <w:shd w:val="clear" w:color="auto" w:fill="auto"/>
          </w:tcPr>
          <w:p w:rsidR="00FF67B3" w:rsidRDefault="00FF67B3" w:rsidP="00165525">
            <w:pPr>
              <w:widowControl w:val="0"/>
              <w:ind w:firstLineChars="0" w:firstLine="0"/>
              <w:jc w:val="both"/>
            </w:pPr>
            <w:r>
              <w:t xml:space="preserve">select </w:t>
            </w:r>
            <w:r>
              <w:rPr>
                <w:rFonts w:hint="eastAsia"/>
              </w:rPr>
              <w:t>*</w:t>
            </w:r>
            <w:r>
              <w:t xml:space="preserve"> from </w:t>
            </w:r>
            <w:r>
              <w:t>表</w:t>
            </w:r>
            <w:r>
              <w:rPr>
                <w:rFonts w:hint="eastAsia"/>
              </w:rPr>
              <w:t xml:space="preserve"> limit 0,10</w:t>
            </w:r>
          </w:p>
        </w:tc>
      </w:tr>
      <w:tr w:rsidR="00FF67B3" w:rsidTr="00165525">
        <w:tc>
          <w:tcPr>
            <w:tcW w:w="2518" w:type="dxa"/>
            <w:shd w:val="clear" w:color="auto" w:fill="auto"/>
          </w:tcPr>
          <w:p w:rsidR="00FF67B3" w:rsidRDefault="00FF67B3" w:rsidP="00165525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2</w:t>
            </w:r>
          </w:p>
        </w:tc>
        <w:tc>
          <w:tcPr>
            <w:tcW w:w="7335" w:type="dxa"/>
            <w:shd w:val="clear" w:color="auto" w:fill="auto"/>
          </w:tcPr>
          <w:p w:rsidR="00FF67B3" w:rsidRDefault="00FF67B3" w:rsidP="00165525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 xml:space="preserve">select </w:t>
            </w:r>
            <w:r>
              <w:t xml:space="preserve">* from </w:t>
            </w:r>
            <w:r>
              <w:t>表</w:t>
            </w:r>
            <w:r>
              <w:rPr>
                <w:rFonts w:hint="eastAsia"/>
              </w:rPr>
              <w:t xml:space="preserve"> limit 10,10</w:t>
            </w:r>
          </w:p>
        </w:tc>
      </w:tr>
      <w:tr w:rsidR="00FF67B3" w:rsidTr="00165525">
        <w:tc>
          <w:tcPr>
            <w:tcW w:w="2518" w:type="dxa"/>
            <w:shd w:val="clear" w:color="auto" w:fill="auto"/>
          </w:tcPr>
          <w:p w:rsidR="00FF67B3" w:rsidRDefault="00FF67B3" w:rsidP="00165525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7335" w:type="dxa"/>
            <w:shd w:val="clear" w:color="auto" w:fill="auto"/>
          </w:tcPr>
          <w:p w:rsidR="00FF67B3" w:rsidRDefault="00FF67B3" w:rsidP="00165525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select </w:t>
            </w:r>
            <w:r>
              <w:t xml:space="preserve">* from </w:t>
            </w:r>
            <w:r>
              <w:t>表</w:t>
            </w:r>
            <w:r>
              <w:rPr>
                <w:rFonts w:hint="eastAsia"/>
              </w:rPr>
              <w:t xml:space="preserve"> limit 20,10</w:t>
            </w:r>
          </w:p>
        </w:tc>
      </w:tr>
    </w:tbl>
    <w:p w:rsidR="009A70C8" w:rsidRDefault="00FF67B3" w:rsidP="00A97613">
      <w:pPr>
        <w:pStyle w:val="a9"/>
        <w:ind w:firstLine="562"/>
      </w:pPr>
      <w:r>
        <w:rPr>
          <w:rFonts w:hint="eastAsia"/>
        </w:rPr>
        <w:t>起始值</w:t>
      </w:r>
      <w:r w:rsidR="00A97613">
        <w:rPr>
          <w:rFonts w:hint="eastAsia"/>
        </w:rPr>
        <w:t>: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startno</w:t>
      </w:r>
      <w:proofErr w:type="spellEnd"/>
      <w:r>
        <w:rPr>
          <w:rFonts w:hint="eastAsia"/>
        </w:rPr>
        <w:t>）=（pageno-1）*</w:t>
      </w:r>
      <w:proofErr w:type="spellStart"/>
      <w:r>
        <w:rPr>
          <w:rFonts w:hint="eastAsia"/>
        </w:rPr>
        <w:t>pagesize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A97613" w:rsidTr="00165525">
        <w:tc>
          <w:tcPr>
            <w:tcW w:w="4926" w:type="dxa"/>
            <w:shd w:val="clear" w:color="auto" w:fill="auto"/>
          </w:tcPr>
          <w:p w:rsidR="00A97613" w:rsidRDefault="00A97613" w:rsidP="00165525">
            <w:pPr>
              <w:widowControl w:val="0"/>
              <w:ind w:firstLineChars="0" w:firstLine="0"/>
              <w:jc w:val="center"/>
            </w:pPr>
            <w:r>
              <w:rPr>
                <w:rFonts w:hint="eastAsia"/>
              </w:rPr>
              <w:t>记录数（</w:t>
            </w:r>
            <w:proofErr w:type="spellStart"/>
            <w:r>
              <w:rPr>
                <w:rFonts w:hint="eastAsia"/>
              </w:rPr>
              <w:t>recordcount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4927" w:type="dxa"/>
            <w:shd w:val="clear" w:color="auto" w:fill="auto"/>
          </w:tcPr>
          <w:p w:rsidR="00A97613" w:rsidRDefault="00A97613" w:rsidP="00165525">
            <w:pPr>
              <w:widowControl w:val="0"/>
              <w:ind w:firstLineChars="0" w:firstLine="0"/>
              <w:jc w:val="center"/>
            </w:pPr>
            <w:r>
              <w:t>总页数</w:t>
            </w:r>
            <w:r>
              <w:rPr>
                <w:rFonts w:hint="eastAsia"/>
              </w:rPr>
              <w:t>(</w:t>
            </w:r>
            <w:proofErr w:type="spellStart"/>
            <w:r>
              <w:t>pagecount</w:t>
            </w:r>
            <w:proofErr w:type="spellEnd"/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一页放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条记录</w:t>
            </w:r>
          </w:p>
        </w:tc>
      </w:tr>
      <w:tr w:rsidR="00A97613" w:rsidTr="00165525">
        <w:tc>
          <w:tcPr>
            <w:tcW w:w="4926" w:type="dxa"/>
            <w:shd w:val="clear" w:color="auto" w:fill="auto"/>
          </w:tcPr>
          <w:p w:rsidR="00A97613" w:rsidRDefault="00A97613" w:rsidP="00165525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lastRenderedPageBreak/>
              <w:t>60</w:t>
            </w:r>
          </w:p>
        </w:tc>
        <w:tc>
          <w:tcPr>
            <w:tcW w:w="4927" w:type="dxa"/>
            <w:shd w:val="clear" w:color="auto" w:fill="auto"/>
          </w:tcPr>
          <w:p w:rsidR="00A97613" w:rsidRDefault="00A97613" w:rsidP="00165525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60/10=6</w:t>
            </w:r>
            <w:r>
              <w:rPr>
                <w:rFonts w:hint="eastAsia"/>
              </w:rPr>
              <w:t>页</w:t>
            </w:r>
          </w:p>
        </w:tc>
      </w:tr>
      <w:tr w:rsidR="00A97613" w:rsidTr="00165525">
        <w:tc>
          <w:tcPr>
            <w:tcW w:w="4926" w:type="dxa"/>
            <w:shd w:val="clear" w:color="auto" w:fill="auto"/>
          </w:tcPr>
          <w:p w:rsidR="00A97613" w:rsidRDefault="00A97613" w:rsidP="00165525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59</w:t>
            </w:r>
          </w:p>
        </w:tc>
        <w:tc>
          <w:tcPr>
            <w:tcW w:w="4927" w:type="dxa"/>
            <w:shd w:val="clear" w:color="auto" w:fill="auto"/>
          </w:tcPr>
          <w:p w:rsidR="00A97613" w:rsidRDefault="00A97613" w:rsidP="00165525">
            <w:pPr>
              <w:widowControl w:val="0"/>
              <w:ind w:firstLineChars="0" w:firstLine="0"/>
              <w:jc w:val="both"/>
            </w:pPr>
            <w:r>
              <w:rPr>
                <w:rFonts w:hint="eastAsia"/>
              </w:rPr>
              <w:t>59/10</w:t>
            </w:r>
            <w:r>
              <w:t>=6</w:t>
            </w:r>
            <w:r>
              <w:t>页</w:t>
            </w:r>
          </w:p>
        </w:tc>
      </w:tr>
      <w:tr w:rsidR="00A97613" w:rsidTr="00165525">
        <w:tc>
          <w:tcPr>
            <w:tcW w:w="4926" w:type="dxa"/>
            <w:shd w:val="clear" w:color="auto" w:fill="auto"/>
          </w:tcPr>
          <w:p w:rsidR="00A97613" w:rsidRDefault="00A97613" w:rsidP="00165525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4927" w:type="dxa"/>
            <w:shd w:val="clear" w:color="auto" w:fill="auto"/>
          </w:tcPr>
          <w:p w:rsidR="00A97613" w:rsidRDefault="00A97613" w:rsidP="00165525">
            <w:pPr>
              <w:widowControl w:val="0"/>
              <w:ind w:firstLineChars="0" w:firstLine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51/10=6</w:t>
            </w:r>
            <w:r>
              <w:rPr>
                <w:rFonts w:hint="eastAsia"/>
              </w:rPr>
              <w:t>页</w:t>
            </w:r>
          </w:p>
        </w:tc>
      </w:tr>
    </w:tbl>
    <w:p w:rsidR="009A70C8" w:rsidRPr="00A97613" w:rsidRDefault="00A97613" w:rsidP="00A97613">
      <w:pPr>
        <w:pStyle w:val="a9"/>
        <w:ind w:firstLine="562"/>
      </w:pPr>
      <w:r>
        <w:rPr>
          <w:rFonts w:hint="eastAsia"/>
        </w:rPr>
        <w:t>结论：</w:t>
      </w:r>
      <w:proofErr w:type="spellStart"/>
      <w:r>
        <w:t>pagecount</w:t>
      </w:r>
      <w:proofErr w:type="spellEnd"/>
      <w:r>
        <w:rPr>
          <w:rFonts w:hint="eastAsia"/>
        </w:rPr>
        <w:t>=</w:t>
      </w:r>
      <w:r>
        <w:t>ceil(</w:t>
      </w:r>
      <w:proofErr w:type="spellStart"/>
      <w:r>
        <w:t>recordcount</w:t>
      </w:r>
      <w:proofErr w:type="spellEnd"/>
      <w:r>
        <w:t>/</w:t>
      </w:r>
      <w:proofErr w:type="spellStart"/>
      <w:r>
        <w:t>pagesize</w:t>
      </w:r>
      <w:proofErr w:type="spellEnd"/>
      <w:r>
        <w:t>)</w:t>
      </w:r>
    </w:p>
    <w:p w:rsidR="00225579" w:rsidRDefault="00851C67" w:rsidP="00B93617">
      <w:pPr>
        <w:pStyle w:val="3"/>
      </w:pPr>
      <w:r>
        <w:t>分页的思路</w:t>
      </w:r>
    </w:p>
    <w:p w:rsidR="00851C67" w:rsidRDefault="00851C67" w:rsidP="004F2574">
      <w:pPr>
        <w:pStyle w:val="ad"/>
        <w:ind w:firstLineChars="0" w:firstLine="0"/>
        <w:rPr>
          <w:rFonts w:hint="eastAsia"/>
        </w:rPr>
      </w:pPr>
      <w:r w:rsidRPr="00376C6A">
        <w:rPr>
          <w:noProof/>
          <w:shd w:val="clear" w:color="auto" w:fill="auto"/>
        </w:rPr>
        <w:pict>
          <v:shape id="_x0000_i1058" type="#_x0000_t75" style="width:481.45pt;height:54.45pt;visibility:visible;mso-wrap-style:square">
            <v:imagedata r:id="rId41" o:title=""/>
          </v:shape>
        </w:pict>
      </w:r>
    </w:p>
    <w:p w:rsidR="00225579" w:rsidRDefault="00B93617" w:rsidP="00B93617">
      <w:pPr>
        <w:pStyle w:val="3"/>
      </w:pPr>
      <w:r>
        <w:t>代码实现</w:t>
      </w:r>
    </w:p>
    <w:p w:rsidR="00BA54CE" w:rsidRDefault="00BA54CE" w:rsidP="00BA54CE">
      <w:pPr>
        <w:pStyle w:val="ad"/>
      </w:pPr>
      <w:r>
        <w:t>&lt;?</w:t>
      </w:r>
      <w:proofErr w:type="spellStart"/>
      <w:r>
        <w:t>php</w:t>
      </w:r>
      <w:proofErr w:type="spellEnd"/>
      <w:r>
        <w:t xml:space="preserve"> require '</w:t>
      </w:r>
      <w:proofErr w:type="spellStart"/>
      <w:r>
        <w:t>inc</w:t>
      </w:r>
      <w:proofErr w:type="spellEnd"/>
      <w:r>
        <w:t>/</w:t>
      </w:r>
      <w:proofErr w:type="spellStart"/>
      <w:r>
        <w:t>head.php</w:t>
      </w:r>
      <w:proofErr w:type="spellEnd"/>
      <w:r>
        <w:t>'?&gt;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>&lt;!--</w:t>
      </w:r>
      <w:r>
        <w:rPr>
          <w:rFonts w:hint="eastAsia"/>
        </w:rPr>
        <w:t>获取笑话</w:t>
      </w:r>
      <w:r>
        <w:rPr>
          <w:rFonts w:hint="eastAsia"/>
        </w:rPr>
        <w:t>--&gt;</w:t>
      </w:r>
    </w:p>
    <w:p w:rsidR="00BA54CE" w:rsidRDefault="00BA54CE" w:rsidP="00BA54CE">
      <w:pPr>
        <w:pStyle w:val="ad"/>
      </w:pPr>
      <w:r>
        <w:t>&lt;?</w:t>
      </w:r>
      <w:proofErr w:type="spellStart"/>
      <w:r>
        <w:t>php</w:t>
      </w:r>
      <w:proofErr w:type="spellEnd"/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titleid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isset</w:t>
      </w:r>
      <w:proofErr w:type="spellEnd"/>
      <w:r>
        <w:rPr>
          <w:rFonts w:hint="eastAsia"/>
        </w:rPr>
        <w:t>($_GET['</w:t>
      </w:r>
      <w:proofErr w:type="spellStart"/>
      <w:r>
        <w:rPr>
          <w:rFonts w:hint="eastAsia"/>
        </w:rPr>
        <w:t>titleid</w:t>
      </w:r>
      <w:proofErr w:type="spellEnd"/>
      <w:r>
        <w:rPr>
          <w:rFonts w:hint="eastAsia"/>
        </w:rPr>
        <w:t>'])?$_GET['</w:t>
      </w:r>
      <w:proofErr w:type="spellStart"/>
      <w:r>
        <w:rPr>
          <w:rFonts w:hint="eastAsia"/>
        </w:rPr>
        <w:t>titleid</w:t>
      </w:r>
      <w:proofErr w:type="spellEnd"/>
      <w:r>
        <w:rPr>
          <w:rFonts w:hint="eastAsia"/>
        </w:rPr>
        <w:t>']:1;  //</w:t>
      </w:r>
      <w:r>
        <w:rPr>
          <w:rFonts w:hint="eastAsia"/>
        </w:rPr>
        <w:t>获取笑话类别编号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=10;</w:t>
      </w:r>
      <w:r>
        <w:rPr>
          <w:rFonts w:hint="eastAsia"/>
        </w:rPr>
        <w:tab/>
        <w:t>//</w:t>
      </w:r>
      <w:r>
        <w:rPr>
          <w:rFonts w:hint="eastAsia"/>
        </w:rPr>
        <w:t>一页放</w:t>
      </w:r>
      <w:r>
        <w:rPr>
          <w:rFonts w:hint="eastAsia"/>
        </w:rPr>
        <w:t>10</w:t>
      </w:r>
      <w:r>
        <w:rPr>
          <w:rFonts w:hint="eastAsia"/>
        </w:rPr>
        <w:t>条记录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第一步：获取总记录数</w:t>
      </w:r>
    </w:p>
    <w:p w:rsidR="00BA54CE" w:rsidRDefault="00BA54CE" w:rsidP="00BA54CE">
      <w:pPr>
        <w:pStyle w:val="ad"/>
      </w:pPr>
      <w:r>
        <w:tab/>
        <w:t>$</w:t>
      </w:r>
      <w:proofErr w:type="spellStart"/>
      <w:r>
        <w:t>sql</w:t>
      </w:r>
      <w:proofErr w:type="spellEnd"/>
      <w:r>
        <w:t>="select count(*) from contents where title=$</w:t>
      </w:r>
      <w:proofErr w:type="spellStart"/>
      <w:r>
        <w:t>titleid</w:t>
      </w:r>
      <w:proofErr w:type="spellEnd"/>
      <w:r>
        <w:t>";</w:t>
      </w:r>
    </w:p>
    <w:p w:rsidR="00BA54CE" w:rsidRDefault="00BA54CE" w:rsidP="00BA54CE">
      <w:pPr>
        <w:pStyle w:val="ad"/>
      </w:pPr>
      <w:r>
        <w:tab/>
        <w:t>$</w:t>
      </w:r>
      <w:proofErr w:type="spellStart"/>
      <w:r>
        <w:t>rs</w:t>
      </w:r>
      <w:proofErr w:type="spellEnd"/>
      <w:r>
        <w:t>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BA54CE" w:rsidRDefault="00BA54CE" w:rsidP="00BA54CE">
      <w:pPr>
        <w:pStyle w:val="ad"/>
      </w:pPr>
      <w:r>
        <w:tab/>
        <w:t>$rows=</w:t>
      </w:r>
      <w:proofErr w:type="spellStart"/>
      <w:r>
        <w:t>mysql_fetch_row</w:t>
      </w:r>
      <w:proofErr w:type="spellEnd"/>
      <w:r>
        <w:t>($</w:t>
      </w:r>
      <w:proofErr w:type="spellStart"/>
      <w:r>
        <w:t>rs</w:t>
      </w:r>
      <w:proofErr w:type="spellEnd"/>
      <w:r>
        <w:t>);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ab/>
        <w:t>$</w:t>
      </w:r>
      <w:proofErr w:type="spellStart"/>
      <w:r>
        <w:rPr>
          <w:rFonts w:hint="eastAsia"/>
        </w:rPr>
        <w:t>recordcount</w:t>
      </w:r>
      <w:proofErr w:type="spellEnd"/>
      <w:r>
        <w:rPr>
          <w:rFonts w:hint="eastAsia"/>
        </w:rPr>
        <w:t>=$rows[0];</w:t>
      </w:r>
      <w:r>
        <w:rPr>
          <w:rFonts w:hint="eastAsia"/>
        </w:rPr>
        <w:tab/>
        <w:t>//</w:t>
      </w:r>
      <w:r>
        <w:rPr>
          <w:rFonts w:hint="eastAsia"/>
        </w:rPr>
        <w:t>总记录数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第二步：求出总页数</w:t>
      </w:r>
    </w:p>
    <w:p w:rsidR="00BA54CE" w:rsidRDefault="00BA54CE" w:rsidP="00BA54CE">
      <w:pPr>
        <w:pStyle w:val="ad"/>
      </w:pPr>
      <w:r>
        <w:tab/>
        <w:t>$</w:t>
      </w:r>
      <w:proofErr w:type="spellStart"/>
      <w:r>
        <w:t>pagecount</w:t>
      </w:r>
      <w:proofErr w:type="spellEnd"/>
      <w:r>
        <w:t>=ceil($</w:t>
      </w:r>
      <w:proofErr w:type="spellStart"/>
      <w:r>
        <w:t>recordcount</w:t>
      </w:r>
      <w:proofErr w:type="spellEnd"/>
      <w:r>
        <w:t>/$</w:t>
      </w:r>
      <w:proofErr w:type="spellStart"/>
      <w:r>
        <w:t>pagesize</w:t>
      </w:r>
      <w:proofErr w:type="spellEnd"/>
      <w:r>
        <w:t>);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第四步：获取当前页</w:t>
      </w:r>
    </w:p>
    <w:p w:rsidR="00BA54CE" w:rsidRDefault="00BA54CE" w:rsidP="00BA54CE">
      <w:pPr>
        <w:pStyle w:val="ad"/>
      </w:pPr>
      <w:r>
        <w:tab/>
        <w:t>$</w:t>
      </w:r>
      <w:proofErr w:type="spellStart"/>
      <w:r>
        <w:t>pageno</w:t>
      </w:r>
      <w:proofErr w:type="spellEnd"/>
      <w:r>
        <w:t>=</w:t>
      </w:r>
      <w:proofErr w:type="spellStart"/>
      <w:r>
        <w:t>isset</w:t>
      </w:r>
      <w:proofErr w:type="spellEnd"/>
      <w:r>
        <w:t>($_GET['</w:t>
      </w:r>
      <w:proofErr w:type="spellStart"/>
      <w:r>
        <w:t>pageno</w:t>
      </w:r>
      <w:proofErr w:type="spellEnd"/>
      <w:r>
        <w:t>'])?$_GET['</w:t>
      </w:r>
      <w:proofErr w:type="spellStart"/>
      <w:r>
        <w:t>pageno</w:t>
      </w:r>
      <w:proofErr w:type="spellEnd"/>
      <w:r>
        <w:t>']:1;</w:t>
      </w:r>
    </w:p>
    <w:p w:rsidR="00BA54CE" w:rsidRDefault="00BA54CE" w:rsidP="00BA54CE">
      <w:pPr>
        <w:pStyle w:val="ad"/>
      </w:pPr>
      <w:r>
        <w:tab/>
        <w:t>if($</w:t>
      </w:r>
      <w:proofErr w:type="spellStart"/>
      <w:r>
        <w:t>pageno</w:t>
      </w:r>
      <w:proofErr w:type="spellEnd"/>
      <w:r>
        <w:t>&lt;1)</w:t>
      </w:r>
    </w:p>
    <w:p w:rsidR="00BA54CE" w:rsidRDefault="00BA54CE" w:rsidP="00BA54CE">
      <w:pPr>
        <w:pStyle w:val="ad"/>
      </w:pPr>
      <w:r>
        <w:tab/>
      </w:r>
      <w:r>
        <w:tab/>
        <w:t>$</w:t>
      </w:r>
      <w:proofErr w:type="spellStart"/>
      <w:r>
        <w:t>pageno</w:t>
      </w:r>
      <w:proofErr w:type="spellEnd"/>
      <w:r>
        <w:t>=1;</w:t>
      </w:r>
    </w:p>
    <w:p w:rsidR="00BA54CE" w:rsidRDefault="00BA54CE" w:rsidP="00BA54CE">
      <w:pPr>
        <w:pStyle w:val="ad"/>
      </w:pPr>
      <w:r>
        <w:tab/>
        <w:t>if($</w:t>
      </w:r>
      <w:proofErr w:type="spellStart"/>
      <w:r>
        <w:t>pageno</w:t>
      </w:r>
      <w:proofErr w:type="spellEnd"/>
      <w:r>
        <w:t>&gt;$</w:t>
      </w:r>
      <w:proofErr w:type="spellStart"/>
      <w:r>
        <w:t>pagecount</w:t>
      </w:r>
      <w:proofErr w:type="spellEnd"/>
      <w:r>
        <w:t>)</w:t>
      </w:r>
    </w:p>
    <w:p w:rsidR="00BA54CE" w:rsidRDefault="00BA54CE" w:rsidP="00BA54CE">
      <w:pPr>
        <w:pStyle w:val="ad"/>
      </w:pPr>
      <w:r>
        <w:tab/>
      </w:r>
      <w:r>
        <w:tab/>
        <w:t>$</w:t>
      </w:r>
      <w:proofErr w:type="spellStart"/>
      <w:r>
        <w:t>pageno</w:t>
      </w:r>
      <w:proofErr w:type="spellEnd"/>
      <w:r>
        <w:t>=$</w:t>
      </w:r>
      <w:proofErr w:type="spellStart"/>
      <w:r>
        <w:t>pagecount</w:t>
      </w:r>
      <w:proofErr w:type="spellEnd"/>
      <w:r>
        <w:t>;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第五步：求每个页面的起始位置</w:t>
      </w:r>
    </w:p>
    <w:p w:rsidR="00BA54CE" w:rsidRDefault="00BA54CE" w:rsidP="00BA54CE">
      <w:pPr>
        <w:pStyle w:val="ad"/>
      </w:pPr>
      <w:r>
        <w:tab/>
        <w:t>$</w:t>
      </w:r>
      <w:proofErr w:type="spellStart"/>
      <w:r>
        <w:t>startno</w:t>
      </w:r>
      <w:proofErr w:type="spellEnd"/>
      <w:r>
        <w:t>=($pageno-1)*$</w:t>
      </w:r>
      <w:proofErr w:type="spellStart"/>
      <w:r>
        <w:t>pagesize</w:t>
      </w:r>
      <w:proofErr w:type="spellEnd"/>
      <w:r>
        <w:t>;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第六步：获取当前页面的内容</w:t>
      </w:r>
    </w:p>
    <w:p w:rsidR="00BA54CE" w:rsidRDefault="00BA54CE" w:rsidP="00BA54CE">
      <w:pPr>
        <w:pStyle w:val="ad"/>
      </w:pPr>
      <w:r>
        <w:tab/>
        <w:t>$</w:t>
      </w:r>
      <w:proofErr w:type="spellStart"/>
      <w:r>
        <w:t>sql</w:t>
      </w:r>
      <w:proofErr w:type="spellEnd"/>
      <w:r>
        <w:t>="select * from contents where title=$</w:t>
      </w:r>
      <w:proofErr w:type="spellStart"/>
      <w:r>
        <w:t>titleid</w:t>
      </w:r>
      <w:proofErr w:type="spellEnd"/>
      <w:r>
        <w:t xml:space="preserve"> order by id </w:t>
      </w:r>
      <w:proofErr w:type="spellStart"/>
      <w:r>
        <w:t>desc</w:t>
      </w:r>
      <w:proofErr w:type="spellEnd"/>
      <w:r>
        <w:t xml:space="preserve"> limit $</w:t>
      </w:r>
      <w:proofErr w:type="spellStart"/>
      <w:r>
        <w:t>startno</w:t>
      </w:r>
      <w:proofErr w:type="spellEnd"/>
      <w:r>
        <w:t>,$</w:t>
      </w:r>
      <w:proofErr w:type="spellStart"/>
      <w:r>
        <w:t>pagesize</w:t>
      </w:r>
      <w:proofErr w:type="spellEnd"/>
      <w:r>
        <w:t>";</w:t>
      </w:r>
    </w:p>
    <w:p w:rsidR="00BA54CE" w:rsidRDefault="00BA54CE" w:rsidP="00BA54CE">
      <w:pPr>
        <w:pStyle w:val="ad"/>
      </w:pPr>
      <w:r>
        <w:lastRenderedPageBreak/>
        <w:tab/>
        <w:t>$</w:t>
      </w:r>
      <w:proofErr w:type="spellStart"/>
      <w:r>
        <w:t>rs</w:t>
      </w:r>
      <w:proofErr w:type="spellEnd"/>
      <w:r>
        <w:t>=</w:t>
      </w:r>
      <w:proofErr w:type="spellStart"/>
      <w:r>
        <w:t>mysql_query</w:t>
      </w:r>
      <w:proofErr w:type="spellEnd"/>
      <w:r>
        <w:t>($</w:t>
      </w:r>
      <w:proofErr w:type="spellStart"/>
      <w:r>
        <w:t>sql</w:t>
      </w:r>
      <w:proofErr w:type="spellEnd"/>
      <w:r>
        <w:t>);</w:t>
      </w:r>
    </w:p>
    <w:p w:rsidR="00BA54CE" w:rsidRDefault="00BA54CE" w:rsidP="00BA54CE">
      <w:pPr>
        <w:pStyle w:val="ad"/>
      </w:pPr>
      <w:r>
        <w:t>?&gt;</w:t>
      </w:r>
    </w:p>
    <w:p w:rsidR="00BA54CE" w:rsidRDefault="00BA54CE" w:rsidP="00BA54CE">
      <w:pPr>
        <w:pStyle w:val="ad"/>
      </w:pPr>
      <w:r>
        <w:t>&lt;table&gt;</w:t>
      </w:r>
    </w:p>
    <w:p w:rsidR="00BA54CE" w:rsidRDefault="00BA54CE" w:rsidP="00BA54CE">
      <w:pPr>
        <w:pStyle w:val="ad"/>
      </w:pPr>
      <w:r>
        <w:t>&lt;</w:t>
      </w:r>
      <w:proofErr w:type="spellStart"/>
      <w:r>
        <w:t>tr</w:t>
      </w:r>
      <w:proofErr w:type="spellEnd"/>
      <w:r>
        <w:t>&gt;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编号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内容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作者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BA54CE" w:rsidRDefault="00BA54CE" w:rsidP="00BA54CE">
      <w:pPr>
        <w:pStyle w:val="ad"/>
      </w:pPr>
      <w:r>
        <w:t>&lt;/</w:t>
      </w:r>
      <w:proofErr w:type="spellStart"/>
      <w:r>
        <w:t>tr</w:t>
      </w:r>
      <w:proofErr w:type="spellEnd"/>
      <w:r>
        <w:t>&gt;</w:t>
      </w:r>
    </w:p>
    <w:p w:rsidR="00BA54CE" w:rsidRDefault="00BA54CE" w:rsidP="00BA54CE">
      <w:pPr>
        <w:pStyle w:val="ad"/>
      </w:pPr>
      <w:r>
        <w:t>&lt;?</w:t>
      </w:r>
      <w:proofErr w:type="spellStart"/>
      <w:r>
        <w:t>php</w:t>
      </w:r>
      <w:proofErr w:type="spellEnd"/>
      <w:r>
        <w:t xml:space="preserve"> while($rows=</w:t>
      </w:r>
      <w:proofErr w:type="spellStart"/>
      <w:r>
        <w:t>mysql_fetch_assoc</w:t>
      </w:r>
      <w:proofErr w:type="spellEnd"/>
      <w:r>
        <w:t>($</w:t>
      </w:r>
      <w:proofErr w:type="spellStart"/>
      <w:r>
        <w:t>rs</w:t>
      </w:r>
      <w:proofErr w:type="spellEnd"/>
      <w:r>
        <w:t>)):?&gt;</w:t>
      </w:r>
    </w:p>
    <w:p w:rsidR="00BA54CE" w:rsidRDefault="00BA54CE" w:rsidP="00BA54CE">
      <w:pPr>
        <w:pStyle w:val="ad"/>
      </w:pPr>
      <w:r>
        <w:t>&lt;</w:t>
      </w:r>
      <w:proofErr w:type="spellStart"/>
      <w:r>
        <w:t>tr</w:t>
      </w:r>
      <w:proofErr w:type="spellEnd"/>
      <w:r>
        <w:t>&gt;</w:t>
      </w:r>
    </w:p>
    <w:p w:rsidR="00BA54CE" w:rsidRDefault="00BA54CE" w:rsidP="00BA54CE">
      <w:pPr>
        <w:pStyle w:val="ad"/>
      </w:pPr>
      <w:r>
        <w:tab/>
        <w:t>&lt;td&gt;&lt;?</w:t>
      </w:r>
      <w:proofErr w:type="spellStart"/>
      <w:r>
        <w:t>php</w:t>
      </w:r>
      <w:proofErr w:type="spellEnd"/>
      <w:r>
        <w:t xml:space="preserve"> echo $rows['Id']?&gt;&lt;/td&gt;</w:t>
      </w:r>
    </w:p>
    <w:p w:rsidR="00BA54CE" w:rsidRDefault="00BA54CE" w:rsidP="00BA54CE">
      <w:pPr>
        <w:pStyle w:val="ad"/>
      </w:pPr>
      <w:r>
        <w:t xml:space="preserve">    &lt;td&gt;&lt;?</w:t>
      </w:r>
      <w:proofErr w:type="spellStart"/>
      <w:r>
        <w:t>php</w:t>
      </w:r>
      <w:proofErr w:type="spellEnd"/>
      <w:r>
        <w:t xml:space="preserve"> echo $rows['Contents']?&gt;&lt;/td&gt;</w:t>
      </w:r>
    </w:p>
    <w:p w:rsidR="00BA54CE" w:rsidRDefault="00BA54CE" w:rsidP="00BA54CE">
      <w:pPr>
        <w:pStyle w:val="ad"/>
      </w:pPr>
      <w:r>
        <w:t xml:space="preserve">    &lt;td&gt;&lt;?</w:t>
      </w:r>
      <w:proofErr w:type="spellStart"/>
      <w:r>
        <w:t>php</w:t>
      </w:r>
      <w:proofErr w:type="spellEnd"/>
      <w:r>
        <w:t xml:space="preserve"> echo $rows['Author']?&gt;&lt;/td&gt;</w:t>
      </w:r>
    </w:p>
    <w:p w:rsidR="00BA54CE" w:rsidRDefault="00BA54CE" w:rsidP="00BA54CE">
      <w:pPr>
        <w:pStyle w:val="ad"/>
      </w:pPr>
      <w:r>
        <w:t>&lt;/</w:t>
      </w:r>
      <w:proofErr w:type="spellStart"/>
      <w:r>
        <w:t>tr</w:t>
      </w:r>
      <w:proofErr w:type="spellEnd"/>
      <w:r>
        <w:t>&gt;</w:t>
      </w:r>
    </w:p>
    <w:p w:rsidR="00BA54CE" w:rsidRDefault="00BA54CE" w:rsidP="00BA54CE">
      <w:pPr>
        <w:pStyle w:val="ad"/>
      </w:pPr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endwhile</w:t>
      </w:r>
      <w:proofErr w:type="spellEnd"/>
      <w:r>
        <w:t>?&gt;</w:t>
      </w:r>
    </w:p>
    <w:p w:rsidR="00BA54CE" w:rsidRDefault="00BA54CE" w:rsidP="00BA54CE">
      <w:pPr>
        <w:pStyle w:val="ad"/>
      </w:pPr>
      <w:r>
        <w:t>&lt;/table&gt;</w:t>
      </w:r>
    </w:p>
    <w:p w:rsidR="00BA54CE" w:rsidRDefault="00BA54CE" w:rsidP="00BA54CE">
      <w:pPr>
        <w:pStyle w:val="ad"/>
      </w:pPr>
    </w:p>
    <w:p w:rsidR="00BA54CE" w:rsidRDefault="00BA54CE" w:rsidP="00BA54CE">
      <w:pPr>
        <w:pStyle w:val="ad"/>
      </w:pPr>
      <w:r>
        <w:t>&lt;table&gt;</w:t>
      </w:r>
    </w:p>
    <w:p w:rsidR="00BA54CE" w:rsidRDefault="00BA54CE" w:rsidP="00BA54CE">
      <w:pPr>
        <w:pStyle w:val="ad"/>
      </w:pPr>
      <w:r>
        <w:t>&lt;</w:t>
      </w:r>
      <w:proofErr w:type="spellStart"/>
      <w:r>
        <w:t>tr</w:t>
      </w:r>
      <w:proofErr w:type="spellEnd"/>
      <w:r>
        <w:t>&gt;</w:t>
      </w:r>
    </w:p>
    <w:p w:rsidR="00BA54CE" w:rsidRDefault="00BA54CE" w:rsidP="00BA54CE">
      <w:pPr>
        <w:pStyle w:val="ad"/>
      </w:pPr>
      <w:r>
        <w:tab/>
        <w:t>&lt;td&gt;</w:t>
      </w:r>
    </w:p>
    <w:p w:rsidR="00BA54CE" w:rsidRDefault="00BA54CE" w:rsidP="00BA54CE">
      <w:pPr>
        <w:pStyle w:val="ad"/>
      </w:pPr>
      <w:r>
        <w:t xml:space="preserve">    &lt;?</w:t>
      </w:r>
      <w:proofErr w:type="spellStart"/>
      <w:r>
        <w:t>php</w:t>
      </w:r>
      <w:proofErr w:type="spellEnd"/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第三步：循环页码</w:t>
      </w:r>
    </w:p>
    <w:p w:rsidR="00BA54CE" w:rsidRDefault="00BA54CE" w:rsidP="00BA54CE">
      <w:pPr>
        <w:pStyle w:val="ad"/>
      </w:pPr>
      <w:r>
        <w:tab/>
        <w:t>for($</w:t>
      </w:r>
      <w:proofErr w:type="spellStart"/>
      <w:r>
        <w:t>i</w:t>
      </w:r>
      <w:proofErr w:type="spellEnd"/>
      <w:r>
        <w:t>=1;$</w:t>
      </w:r>
      <w:proofErr w:type="spellStart"/>
      <w:r>
        <w:t>i</w:t>
      </w:r>
      <w:proofErr w:type="spellEnd"/>
      <w:r>
        <w:t>&lt;=$</w:t>
      </w:r>
      <w:proofErr w:type="spellStart"/>
      <w:r>
        <w:t>pagecount</w:t>
      </w:r>
      <w:proofErr w:type="spellEnd"/>
      <w:r>
        <w:t>;$</w:t>
      </w:r>
      <w:proofErr w:type="spellStart"/>
      <w:r>
        <w:t>i</w:t>
      </w:r>
      <w:proofErr w:type="spellEnd"/>
      <w:r>
        <w:t>++):</w:t>
      </w:r>
    </w:p>
    <w:p w:rsidR="00BA54CE" w:rsidRDefault="00BA54CE" w:rsidP="00BA54CE">
      <w:pPr>
        <w:pStyle w:val="ad"/>
      </w:pPr>
      <w:r>
        <w:tab/>
        <w:t>?&gt;</w:t>
      </w:r>
    </w:p>
    <w:p w:rsidR="00BA54CE" w:rsidRDefault="00BA54CE" w:rsidP="00BA54CE">
      <w:pPr>
        <w:pStyle w:val="ad"/>
      </w:pPr>
      <w:r>
        <w:t xml:space="preserve">    </w:t>
      </w:r>
      <w:r>
        <w:tab/>
        <w:t xml:space="preserve">&lt;a </w:t>
      </w:r>
      <w:proofErr w:type="spellStart"/>
      <w:r>
        <w:t>href</w:t>
      </w:r>
      <w:proofErr w:type="spellEnd"/>
      <w:r>
        <w:t>="?</w:t>
      </w:r>
      <w:proofErr w:type="spellStart"/>
      <w:r>
        <w:t>pageno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i</w:t>
      </w:r>
      <w:proofErr w:type="spellEnd"/>
      <w:r>
        <w:t>?&gt;&amp;</w:t>
      </w:r>
      <w:proofErr w:type="spellStart"/>
      <w:r>
        <w:t>titleid</w:t>
      </w:r>
      <w:proofErr w:type="spellEnd"/>
      <w:r>
        <w:t>=&lt;?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titleid</w:t>
      </w:r>
      <w:proofErr w:type="spellEnd"/>
      <w:r>
        <w:t>?&gt;"&gt;&lt;?</w:t>
      </w:r>
      <w:proofErr w:type="spellStart"/>
      <w:r>
        <w:t>php</w:t>
      </w:r>
      <w:proofErr w:type="spellEnd"/>
      <w:r>
        <w:t xml:space="preserve"> echo $</w:t>
      </w:r>
      <w:proofErr w:type="spellStart"/>
      <w:r>
        <w:t>i</w:t>
      </w:r>
      <w:proofErr w:type="spellEnd"/>
      <w:r>
        <w:t>?&gt;&lt;/a&gt;</w:t>
      </w:r>
    </w:p>
    <w:p w:rsidR="00BA54CE" w:rsidRDefault="00BA54CE" w:rsidP="00BA54CE">
      <w:pPr>
        <w:pStyle w:val="ad"/>
      </w:pPr>
      <w:r>
        <w:t xml:space="preserve">    &lt;?</w:t>
      </w:r>
      <w:proofErr w:type="spellStart"/>
      <w:r>
        <w:t>php</w:t>
      </w:r>
      <w:proofErr w:type="spellEnd"/>
    </w:p>
    <w:p w:rsidR="00BA54CE" w:rsidRDefault="00BA54CE" w:rsidP="00BA54CE">
      <w:pPr>
        <w:pStyle w:val="ad"/>
      </w:pPr>
      <w:r>
        <w:tab/>
      </w:r>
      <w:proofErr w:type="spellStart"/>
      <w:r>
        <w:t>endfor</w:t>
      </w:r>
      <w:proofErr w:type="spellEnd"/>
      <w:r>
        <w:t>;</w:t>
      </w:r>
    </w:p>
    <w:p w:rsidR="00BA54CE" w:rsidRDefault="00BA54CE" w:rsidP="00BA54CE">
      <w:pPr>
        <w:pStyle w:val="ad"/>
      </w:pPr>
      <w:r>
        <w:tab/>
        <w:t>?&gt;</w:t>
      </w:r>
    </w:p>
    <w:p w:rsidR="00BA54CE" w:rsidRDefault="00BA54CE" w:rsidP="00BA54CE">
      <w:pPr>
        <w:pStyle w:val="ad"/>
      </w:pPr>
      <w:r>
        <w:t xml:space="preserve">    &lt;/td&gt;</w:t>
      </w:r>
    </w:p>
    <w:p w:rsidR="00BA54CE" w:rsidRDefault="00BA54CE" w:rsidP="00BA54CE">
      <w:pPr>
        <w:pStyle w:val="ad"/>
      </w:pPr>
      <w:r>
        <w:t xml:space="preserve">    &lt;td&gt;</w:t>
      </w:r>
    </w:p>
    <w:p w:rsidR="00BA54CE" w:rsidRDefault="00BA54CE" w:rsidP="00BA54CE">
      <w:pPr>
        <w:pStyle w:val="ad"/>
      </w:pPr>
      <w:r>
        <w:t xml:space="preserve">    </w:t>
      </w:r>
      <w:r>
        <w:tab/>
        <w:t>&lt;?</w:t>
      </w:r>
      <w:proofErr w:type="spellStart"/>
      <w:r>
        <w:t>php</w:t>
      </w:r>
      <w:proofErr w:type="spellEnd"/>
      <w:r>
        <w:t xml:space="preserve"> if($</w:t>
      </w:r>
      <w:proofErr w:type="spellStart"/>
      <w:r>
        <w:t>pageno</w:t>
      </w:r>
      <w:proofErr w:type="spellEnd"/>
      <w:r>
        <w:t>==1):?&gt;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【首页】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【上一页】</w:t>
      </w:r>
    </w:p>
    <w:p w:rsidR="00BA54CE" w:rsidRDefault="00BA54CE" w:rsidP="00BA54CE">
      <w:pPr>
        <w:pStyle w:val="ad"/>
      </w:pPr>
      <w:r>
        <w:t xml:space="preserve">        &lt;?</w:t>
      </w:r>
      <w:proofErr w:type="spellStart"/>
      <w:r>
        <w:t>php</w:t>
      </w:r>
      <w:proofErr w:type="spellEnd"/>
      <w:r>
        <w:t xml:space="preserve"> else:?&gt;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【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="?</w:t>
      </w:r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>=1&amp;titleid=&lt;?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echo $</w:t>
      </w:r>
      <w:proofErr w:type="spellStart"/>
      <w:r>
        <w:rPr>
          <w:rFonts w:hint="eastAsia"/>
        </w:rPr>
        <w:t>titleid</w:t>
      </w:r>
      <w:proofErr w:type="spellEnd"/>
      <w:r>
        <w:rPr>
          <w:rFonts w:hint="eastAsia"/>
        </w:rPr>
        <w:t>?&gt;"&gt;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  <w:r>
        <w:rPr>
          <w:rFonts w:hint="eastAsia"/>
        </w:rPr>
        <w:t>】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【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="?</w:t>
      </w:r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>=&lt;?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echo $pageno-1?&gt;&amp;</w:t>
      </w:r>
      <w:proofErr w:type="spellStart"/>
      <w:r>
        <w:rPr>
          <w:rFonts w:hint="eastAsia"/>
        </w:rPr>
        <w:t>titleid</w:t>
      </w:r>
      <w:proofErr w:type="spellEnd"/>
      <w:r>
        <w:rPr>
          <w:rFonts w:hint="eastAsia"/>
        </w:rPr>
        <w:t>=&lt;?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echo $</w:t>
      </w:r>
      <w:proofErr w:type="spellStart"/>
      <w:r>
        <w:rPr>
          <w:rFonts w:hint="eastAsia"/>
        </w:rPr>
        <w:t>titleid</w:t>
      </w:r>
      <w:proofErr w:type="spellEnd"/>
      <w:r>
        <w:rPr>
          <w:rFonts w:hint="eastAsia"/>
        </w:rPr>
        <w:t>?&gt;"&gt;</w:t>
      </w:r>
      <w:r>
        <w:rPr>
          <w:rFonts w:hint="eastAsia"/>
        </w:rPr>
        <w:t>上一页</w:t>
      </w:r>
      <w:r>
        <w:rPr>
          <w:rFonts w:hint="eastAsia"/>
        </w:rPr>
        <w:t>&lt;/a&gt;</w:t>
      </w:r>
      <w:r>
        <w:rPr>
          <w:rFonts w:hint="eastAsia"/>
        </w:rPr>
        <w:t>】</w:t>
      </w:r>
    </w:p>
    <w:p w:rsidR="00BA54CE" w:rsidRDefault="00BA54CE" w:rsidP="00BA54CE">
      <w:pPr>
        <w:pStyle w:val="ad"/>
      </w:pPr>
      <w:r>
        <w:t xml:space="preserve">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endif</w:t>
      </w:r>
      <w:proofErr w:type="spellEnd"/>
      <w:r>
        <w:t>?&gt;</w:t>
      </w:r>
    </w:p>
    <w:p w:rsidR="00BA54CE" w:rsidRDefault="00BA54CE" w:rsidP="00BA54CE">
      <w:pPr>
        <w:pStyle w:val="ad"/>
      </w:pPr>
      <w:r>
        <w:t xml:space="preserve">    </w:t>
      </w:r>
      <w:r>
        <w:tab/>
      </w:r>
    </w:p>
    <w:p w:rsidR="00BA54CE" w:rsidRDefault="00BA54CE" w:rsidP="00BA54CE">
      <w:pPr>
        <w:pStyle w:val="ad"/>
      </w:pPr>
      <w:r>
        <w:t xml:space="preserve">        &lt;?</w:t>
      </w:r>
      <w:proofErr w:type="spellStart"/>
      <w:r>
        <w:t>php</w:t>
      </w:r>
      <w:proofErr w:type="spellEnd"/>
      <w:r>
        <w:t xml:space="preserve"> if($</w:t>
      </w:r>
      <w:proofErr w:type="spellStart"/>
      <w:r>
        <w:t>pageno</w:t>
      </w:r>
      <w:proofErr w:type="spellEnd"/>
      <w:r>
        <w:t>==$</w:t>
      </w:r>
      <w:proofErr w:type="spellStart"/>
      <w:r>
        <w:t>pagecount</w:t>
      </w:r>
      <w:proofErr w:type="spellEnd"/>
      <w:r>
        <w:t>):?&gt;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【下一页】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【末页】</w:t>
      </w:r>
    </w:p>
    <w:p w:rsidR="00BA54CE" w:rsidRDefault="00BA54CE" w:rsidP="00BA54CE">
      <w:pPr>
        <w:pStyle w:val="ad"/>
      </w:pPr>
      <w:r>
        <w:t xml:space="preserve">        &lt;?</w:t>
      </w:r>
      <w:proofErr w:type="spellStart"/>
      <w:r>
        <w:t>php</w:t>
      </w:r>
      <w:proofErr w:type="spellEnd"/>
      <w:r>
        <w:t xml:space="preserve"> else:?&gt;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【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="?</w:t>
      </w:r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>=&lt;?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echo $pageno+1?&gt;&amp;</w:t>
      </w:r>
      <w:proofErr w:type="spellStart"/>
      <w:r>
        <w:rPr>
          <w:rFonts w:hint="eastAsia"/>
        </w:rPr>
        <w:t>titleid</w:t>
      </w:r>
      <w:proofErr w:type="spellEnd"/>
      <w:r>
        <w:rPr>
          <w:rFonts w:hint="eastAsia"/>
        </w:rPr>
        <w:t>=&lt;?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echo $</w:t>
      </w:r>
      <w:proofErr w:type="spellStart"/>
      <w:r>
        <w:rPr>
          <w:rFonts w:hint="eastAsia"/>
        </w:rPr>
        <w:t>titleid</w:t>
      </w:r>
      <w:proofErr w:type="spellEnd"/>
      <w:r>
        <w:rPr>
          <w:rFonts w:hint="eastAsia"/>
        </w:rPr>
        <w:t>?&gt;"&gt;</w:t>
      </w:r>
      <w:r>
        <w:rPr>
          <w:rFonts w:hint="eastAsia"/>
        </w:rPr>
        <w:t>下一页</w:t>
      </w:r>
      <w:r>
        <w:rPr>
          <w:rFonts w:hint="eastAsia"/>
        </w:rPr>
        <w:t>&lt;/a&gt;</w:t>
      </w:r>
      <w:r>
        <w:rPr>
          <w:rFonts w:hint="eastAsia"/>
        </w:rPr>
        <w:t>】</w:t>
      </w:r>
    </w:p>
    <w:p w:rsidR="00BA54CE" w:rsidRDefault="00BA54CE" w:rsidP="00BA54CE">
      <w:pPr>
        <w:pStyle w:val="ad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【</w:t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="?</w:t>
      </w:r>
      <w:proofErr w:type="spellStart"/>
      <w:r>
        <w:rPr>
          <w:rFonts w:hint="eastAsia"/>
        </w:rPr>
        <w:t>pageno</w:t>
      </w:r>
      <w:proofErr w:type="spellEnd"/>
      <w:r>
        <w:rPr>
          <w:rFonts w:hint="eastAsia"/>
        </w:rPr>
        <w:t>=&lt;?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echo $</w:t>
      </w:r>
      <w:proofErr w:type="spellStart"/>
      <w:r>
        <w:rPr>
          <w:rFonts w:hint="eastAsia"/>
        </w:rPr>
        <w:t>pagecount</w:t>
      </w:r>
      <w:proofErr w:type="spellEnd"/>
      <w:r>
        <w:rPr>
          <w:rFonts w:hint="eastAsia"/>
        </w:rPr>
        <w:t>?&gt;&amp;</w:t>
      </w:r>
      <w:proofErr w:type="spellStart"/>
      <w:r>
        <w:rPr>
          <w:rFonts w:hint="eastAsia"/>
        </w:rPr>
        <w:t>titleid</w:t>
      </w:r>
      <w:proofErr w:type="spellEnd"/>
      <w:r>
        <w:rPr>
          <w:rFonts w:hint="eastAsia"/>
        </w:rPr>
        <w:t>=&lt;?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echo $</w:t>
      </w:r>
      <w:proofErr w:type="spellStart"/>
      <w:r>
        <w:rPr>
          <w:rFonts w:hint="eastAsia"/>
        </w:rPr>
        <w:t>titleid</w:t>
      </w:r>
      <w:proofErr w:type="spellEnd"/>
      <w:r>
        <w:rPr>
          <w:rFonts w:hint="eastAsia"/>
        </w:rPr>
        <w:t>?&gt;"&gt;</w:t>
      </w:r>
      <w:r>
        <w:rPr>
          <w:rFonts w:hint="eastAsia"/>
        </w:rPr>
        <w:t>末页</w:t>
      </w:r>
      <w:r>
        <w:rPr>
          <w:rFonts w:hint="eastAsia"/>
        </w:rPr>
        <w:t>&lt;/a&gt;</w:t>
      </w:r>
      <w:r>
        <w:rPr>
          <w:rFonts w:hint="eastAsia"/>
        </w:rPr>
        <w:t>】</w:t>
      </w:r>
    </w:p>
    <w:p w:rsidR="00BA54CE" w:rsidRDefault="00BA54CE" w:rsidP="00BA54CE">
      <w:pPr>
        <w:pStyle w:val="ad"/>
      </w:pPr>
      <w:r>
        <w:t xml:space="preserve"> 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endif</w:t>
      </w:r>
      <w:proofErr w:type="spellEnd"/>
      <w:r>
        <w:t>;?&gt;</w:t>
      </w:r>
    </w:p>
    <w:p w:rsidR="00BA54CE" w:rsidRDefault="00BA54CE" w:rsidP="00BA54CE">
      <w:pPr>
        <w:pStyle w:val="ad"/>
      </w:pPr>
      <w:r>
        <w:t xml:space="preserve">    &lt;/td&gt;</w:t>
      </w:r>
    </w:p>
    <w:p w:rsidR="00BA54CE" w:rsidRDefault="00BA54CE" w:rsidP="00BA54CE">
      <w:pPr>
        <w:pStyle w:val="ad"/>
      </w:pPr>
      <w:r>
        <w:t>&lt;/</w:t>
      </w:r>
      <w:proofErr w:type="spellStart"/>
      <w:r>
        <w:t>tr</w:t>
      </w:r>
      <w:proofErr w:type="spellEnd"/>
      <w:r>
        <w:t>&gt;</w:t>
      </w:r>
    </w:p>
    <w:p w:rsidR="00225579" w:rsidRDefault="00BA54CE" w:rsidP="00BA54CE">
      <w:pPr>
        <w:pStyle w:val="ad"/>
      </w:pPr>
      <w:r>
        <w:t>&lt;/table&gt;</w:t>
      </w:r>
    </w:p>
    <w:p w:rsidR="00BA54CE" w:rsidRDefault="00BA54CE" w:rsidP="00BA54CE">
      <w:pPr>
        <w:pStyle w:val="ad"/>
      </w:pPr>
      <w:bookmarkStart w:id="0" w:name="_GoBack"/>
      <w:bookmarkEnd w:id="0"/>
      <w:r w:rsidRPr="00BA54CE">
        <w:rPr>
          <w:noProof/>
        </w:rPr>
        <w:pict>
          <v:shape id="_x0000_i1059" type="#_x0000_t75" style="width:482.1pt;height:25.05pt;visibility:visible;mso-wrap-style:square">
            <v:imagedata r:id="rId42" o:title=""/>
          </v:shape>
        </w:pict>
      </w:r>
    </w:p>
    <w:p w:rsidR="00225579" w:rsidRDefault="00225579" w:rsidP="00B73F79">
      <w:pPr>
        <w:ind w:firstLineChars="0" w:firstLine="0"/>
        <w:rPr>
          <w:rFonts w:hint="eastAsia"/>
        </w:rPr>
      </w:pPr>
    </w:p>
    <w:p w:rsidR="009A70C8" w:rsidRDefault="009A70C8" w:rsidP="00B73F79">
      <w:pPr>
        <w:ind w:firstLineChars="0" w:firstLine="0"/>
      </w:pPr>
    </w:p>
    <w:p w:rsidR="009A70C8" w:rsidRDefault="009A70C8" w:rsidP="00B73F79">
      <w:pPr>
        <w:ind w:firstLineChars="0" w:firstLine="0"/>
      </w:pPr>
    </w:p>
    <w:p w:rsidR="009A70C8" w:rsidRDefault="009A70C8" w:rsidP="00B73F79">
      <w:pPr>
        <w:ind w:firstLineChars="0" w:firstLine="0"/>
      </w:pPr>
    </w:p>
    <w:p w:rsidR="009A70C8" w:rsidRPr="00555DAC" w:rsidRDefault="009A70C8" w:rsidP="00B73F79">
      <w:pPr>
        <w:ind w:firstLineChars="0" w:firstLine="0"/>
        <w:rPr>
          <w:rFonts w:hint="eastAsia"/>
        </w:rPr>
      </w:pPr>
    </w:p>
    <w:sectPr w:rsidR="009A70C8" w:rsidRPr="00555DAC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525" w:rsidRDefault="00165525">
      <w:pPr>
        <w:ind w:firstLine="560"/>
      </w:pPr>
      <w:r>
        <w:separator/>
      </w:r>
    </w:p>
  </w:endnote>
  <w:endnote w:type="continuationSeparator" w:id="0">
    <w:p w:rsidR="00165525" w:rsidRDefault="00165525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165525">
    <w:pPr>
      <w:ind w:right="360" w:firstLine="560"/>
      <w:jc w:val="center"/>
      <w:rPr>
        <w:sz w:val="21"/>
        <w:szCs w:val="21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2049" type="#_x0000_t202" style="position:absolute;left:0;text-align:left;margin-left:222.15pt;margin-top:2.25pt;width:22.55pt;height:10.35pt;z-index:2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A54CE">
                  <w:rPr>
                    <w:noProof/>
                    <w:sz w:val="18"/>
                  </w:rPr>
                  <w:t>20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</w:rPr>
      <w:t xml:space="preserve">             </w:t>
    </w:r>
    <w:r w:rsidR="003C5AD7">
      <w:rPr>
        <w:rFonts w:hint="eastAsia"/>
        <w:sz w:val="21"/>
      </w:rPr>
      <w:t xml:space="preserve">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  <w:p w:rsidR="00BA29C3" w:rsidRDefault="00BA29C3">
    <w:pPr>
      <w:ind w:firstLine="560"/>
      <w:jc w:val="center"/>
    </w:pPr>
  </w:p>
  <w:p w:rsidR="00BA29C3" w:rsidRDefault="00BA29C3">
    <w:pPr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165525">
    <w:pPr>
      <w:ind w:right="360" w:firstLine="420"/>
      <w:jc w:val="center"/>
      <w:rPr>
        <w:sz w:val="21"/>
        <w:szCs w:val="21"/>
      </w:rPr>
    </w:pPr>
    <w:r>
      <w:rPr>
        <w:sz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4" o:spid="_x0000_s2050" type="#_x0000_t202" style="position:absolute;left:0;text-align:left;margin-left:225.9pt;margin-top:2.25pt;width:22.55pt;height:10.35pt;z-index:1;mso-wrap-style:none;mso-position-horizontal-relative:margin" filled="f" stroked="f">
          <v:textbox style="mso-fit-shape-to-text:t" inset="0,0,0,0">
            <w:txbxContent>
              <w:p w:rsidR="00BA29C3" w:rsidRDefault="003C5AD7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BA54CE">
                  <w:rPr>
                    <w:noProof/>
                    <w:sz w:val="18"/>
                  </w:rPr>
                  <w:t>19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C5AD7">
      <w:rPr>
        <w:rFonts w:hint="eastAsia"/>
        <w:sz w:val="21"/>
      </w:rPr>
      <w:t xml:space="preserve">                                       </w:t>
    </w:r>
    <w:r w:rsidR="003C5AD7">
      <w:rPr>
        <w:rFonts w:hint="eastAsia"/>
        <w:sz w:val="21"/>
      </w:rPr>
      <w:t>第</w:t>
    </w:r>
    <w:r w:rsidR="003C5AD7">
      <w:rPr>
        <w:rFonts w:hint="eastAsia"/>
        <w:sz w:val="21"/>
      </w:rPr>
      <w:t xml:space="preserve">   </w:t>
    </w:r>
    <w:r w:rsidR="003C5AD7">
      <w:rPr>
        <w:rFonts w:hint="eastAsia"/>
        <w:sz w:val="21"/>
      </w:rPr>
      <w:t>页</w:t>
    </w:r>
    <w:r w:rsidR="003C5AD7">
      <w:rPr>
        <w:rFonts w:hint="eastAsia"/>
        <w:sz w:val="21"/>
        <w:szCs w:val="21"/>
      </w:rPr>
      <w:t xml:space="preserve">                         </w:t>
    </w:r>
    <w:r w:rsidR="00763FB2" w:rsidRPr="00763FB2">
      <w:rPr>
        <w:rFonts w:hint="eastAsia"/>
        <w:sz w:val="21"/>
        <w:szCs w:val="21"/>
      </w:rPr>
      <w:t>传智</w:t>
    </w:r>
    <w:r w:rsidR="00763FB2" w:rsidRPr="00763FB2">
      <w:rPr>
        <w:rFonts w:hint="eastAsia"/>
        <w:sz w:val="21"/>
        <w:szCs w:val="21"/>
      </w:rPr>
      <w:t>.</w:t>
    </w:r>
    <w:r w:rsidR="00763FB2" w:rsidRPr="00763FB2">
      <w:rPr>
        <w:rFonts w:hint="eastAsia"/>
        <w:sz w:val="21"/>
        <w:szCs w:val="21"/>
      </w:rPr>
      <w:t>神龙教主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525" w:rsidRDefault="00165525">
      <w:pPr>
        <w:ind w:firstLine="560"/>
      </w:pPr>
      <w:r>
        <w:separator/>
      </w:r>
    </w:p>
  </w:footnote>
  <w:footnote w:type="continuationSeparator" w:id="0">
    <w:p w:rsidR="00165525" w:rsidRDefault="00165525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B73F79">
    <w:pPr>
      <w:ind w:firstLineChars="0" w:firstLine="0"/>
    </w:pPr>
    <w:r>
      <w:rPr>
        <w:rFonts w:ascii="微软雅黑" w:hAnsi="微软雅黑" w:cs="微软雅黑" w:hint="eastAsia"/>
        <w:sz w:val="21"/>
      </w:rPr>
      <w:t>传智播客</w:t>
    </w:r>
    <w:r>
      <w:rPr>
        <w:rFonts w:ascii="微软雅黑" w:hAnsi="微软雅黑" w:cs="微软雅黑" w:hint="eastAsia"/>
        <w:sz w:val="21"/>
      </w:rPr>
      <w:t>PHP</w:t>
    </w:r>
    <w:r>
      <w:rPr>
        <w:rFonts w:ascii="微软雅黑" w:hAnsi="微软雅黑" w:cs="微软雅黑" w:hint="eastAsia"/>
        <w:sz w:val="21"/>
      </w:rPr>
      <w:t>学院</w:t>
    </w:r>
    <w:r>
      <w:rPr>
        <w:rFonts w:ascii="微软雅黑" w:hAnsi="微软雅黑" w:cs="微软雅黑" w:hint="eastAsia"/>
        <w:sz w:val="21"/>
      </w:rPr>
      <w:t xml:space="preserve">                                                      </w:t>
    </w:r>
    <w:r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  <w:p w:rsidR="00BA29C3" w:rsidRDefault="00BA29C3">
    <w:pPr>
      <w:ind w:firstLine="5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9C3" w:rsidRDefault="003C5AD7">
    <w:pPr>
      <w:ind w:firstLineChars="0" w:firstLine="0"/>
      <w:rPr>
        <w:rFonts w:ascii="微软雅黑" w:hAnsi="微软雅黑" w:cs="微软雅黑"/>
        <w:sz w:val="21"/>
      </w:rPr>
    </w:pPr>
    <w:r>
      <w:rPr>
        <w:rFonts w:ascii="微软雅黑" w:hAnsi="微软雅黑" w:cs="微软雅黑" w:hint="eastAsia"/>
        <w:sz w:val="21"/>
      </w:rPr>
      <w:t>传智播客</w:t>
    </w:r>
    <w:r w:rsidR="000C071B">
      <w:rPr>
        <w:rFonts w:ascii="微软雅黑" w:hAnsi="微软雅黑" w:cs="微软雅黑" w:hint="eastAsia"/>
        <w:sz w:val="21"/>
      </w:rPr>
      <w:t>PHP</w:t>
    </w:r>
    <w:r w:rsidR="000C071B">
      <w:rPr>
        <w:rFonts w:ascii="微软雅黑" w:hAnsi="微软雅黑" w:cs="微软雅黑" w:hint="eastAsia"/>
        <w:sz w:val="21"/>
      </w:rPr>
      <w:t>学院</w:t>
    </w:r>
    <w:r w:rsidR="000C071B">
      <w:rPr>
        <w:rFonts w:ascii="微软雅黑" w:hAnsi="微软雅黑" w:cs="微软雅黑" w:hint="eastAsia"/>
        <w:sz w:val="21"/>
      </w:rPr>
      <w:t xml:space="preserve">                                                   </w:t>
    </w:r>
    <w:r>
      <w:rPr>
        <w:rFonts w:ascii="微软雅黑" w:hAnsi="微软雅黑" w:cs="微软雅黑" w:hint="eastAsia"/>
        <w:sz w:val="21"/>
      </w:rPr>
      <w:t xml:space="preserve">   </w:t>
    </w:r>
    <w:r w:rsidR="000C071B">
      <w:rPr>
        <w:rFonts w:ascii="微软雅黑" w:hAnsi="微软雅黑" w:cs="微软雅黑"/>
        <w:sz w:val="21"/>
      </w:rPr>
      <w:t xml:space="preserve"> </w:t>
    </w:r>
    <w:r>
      <w:rPr>
        <w:rFonts w:ascii="微软雅黑" w:hAnsi="微软雅黑" w:cs="微软雅黑" w:hint="eastAsia"/>
        <w:sz w:val="21"/>
      </w:rPr>
      <w:t>http://</w:t>
    </w:r>
    <w:r w:rsidR="000C071B">
      <w:rPr>
        <w:rFonts w:ascii="微软雅黑" w:hAnsi="微软雅黑" w:cs="微软雅黑"/>
        <w:sz w:val="21"/>
      </w:rPr>
      <w:t>php</w:t>
    </w:r>
    <w:r>
      <w:rPr>
        <w:rFonts w:ascii="微软雅黑" w:hAnsi="微软雅黑" w:cs="微软雅黑" w:hint="eastAsia"/>
        <w:sz w:val="21"/>
      </w:rPr>
      <w:t>.itcast.cn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71B" w:rsidRDefault="000C071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3"/>
    <w:multiLevelType w:val="multilevel"/>
    <w:tmpl w:val="00000013"/>
    <w:lvl w:ilvl="0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26"/>
    <w:multiLevelType w:val="multilevel"/>
    <w:tmpl w:val="00000026"/>
    <w:lvl w:ilvl="0">
      <w:start w:val="1"/>
      <w:numFmt w:val="bullet"/>
      <w:pStyle w:val="a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">
    <w:nsid w:val="28B97C2C"/>
    <w:multiLevelType w:val="hybridMultilevel"/>
    <w:tmpl w:val="9814B516"/>
    <w:lvl w:ilvl="0" w:tplc="674434EC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3F381972"/>
    <w:multiLevelType w:val="hybridMultilevel"/>
    <w:tmpl w:val="4224E9D2"/>
    <w:lvl w:ilvl="0" w:tplc="646034FE">
      <w:start w:val="1"/>
      <w:numFmt w:val="decimal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5">
    <w:nsid w:val="53266D95"/>
    <w:multiLevelType w:val="multilevel"/>
    <w:tmpl w:val="53266D95"/>
    <w:lvl w:ilvl="0">
      <w:start w:val="1"/>
      <w:numFmt w:val="decimal"/>
      <w:lvlText w:val="例 9-%1"/>
      <w:lvlJc w:val="left"/>
      <w:pPr>
        <w:ind w:left="630" w:hanging="42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534E3148"/>
    <w:multiLevelType w:val="multilevel"/>
    <w:tmpl w:val="534E3148"/>
    <w:lvl w:ilvl="0">
      <w:start w:val="1"/>
      <w:numFmt w:val="decimal"/>
      <w:pStyle w:val="1"/>
      <w:suff w:val="nothing"/>
      <w:lvlText w:val="第%1章"/>
      <w:lvlJc w:val="left"/>
      <w:pPr>
        <w:tabs>
          <w:tab w:val="num" w:pos="0"/>
        </w:tabs>
        <w:ind w:left="425" w:hanging="425"/>
      </w:pPr>
      <w:rPr>
        <w:rFonts w:eastAsia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>
    <w:nsid w:val="6CFF38A5"/>
    <w:multiLevelType w:val="hybridMultilevel"/>
    <w:tmpl w:val="9DCAD13C"/>
    <w:lvl w:ilvl="0" w:tplc="5F6055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3"/>
  </w:num>
  <w:num w:numId="11">
    <w:abstractNumId w:val="8"/>
  </w:num>
  <w:num w:numId="12">
    <w:abstractNumId w:val="4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20AC"/>
    <w:rsid w:val="00025035"/>
    <w:rsid w:val="00026E03"/>
    <w:rsid w:val="00032F7A"/>
    <w:rsid w:val="00044EF6"/>
    <w:rsid w:val="000519F3"/>
    <w:rsid w:val="00072110"/>
    <w:rsid w:val="000B2465"/>
    <w:rsid w:val="000C071B"/>
    <w:rsid w:val="000C2C39"/>
    <w:rsid w:val="000C66D2"/>
    <w:rsid w:val="000D6423"/>
    <w:rsid w:val="00114E2A"/>
    <w:rsid w:val="001166E7"/>
    <w:rsid w:val="0013032D"/>
    <w:rsid w:val="00153F83"/>
    <w:rsid w:val="00160849"/>
    <w:rsid w:val="00165525"/>
    <w:rsid w:val="00172A27"/>
    <w:rsid w:val="001B5EDB"/>
    <w:rsid w:val="001E413F"/>
    <w:rsid w:val="001E79C3"/>
    <w:rsid w:val="00202EC6"/>
    <w:rsid w:val="00225579"/>
    <w:rsid w:val="002418CC"/>
    <w:rsid w:val="00253ACA"/>
    <w:rsid w:val="0025734D"/>
    <w:rsid w:val="002802D2"/>
    <w:rsid w:val="00282B87"/>
    <w:rsid w:val="00297282"/>
    <w:rsid w:val="002B59D3"/>
    <w:rsid w:val="002C0077"/>
    <w:rsid w:val="002C1F8E"/>
    <w:rsid w:val="002E4BC2"/>
    <w:rsid w:val="002F1E5B"/>
    <w:rsid w:val="00313160"/>
    <w:rsid w:val="003143E8"/>
    <w:rsid w:val="003205F7"/>
    <w:rsid w:val="00325FF1"/>
    <w:rsid w:val="00330861"/>
    <w:rsid w:val="00337670"/>
    <w:rsid w:val="003451E3"/>
    <w:rsid w:val="00375761"/>
    <w:rsid w:val="00377268"/>
    <w:rsid w:val="00380019"/>
    <w:rsid w:val="0039276B"/>
    <w:rsid w:val="003A3A6F"/>
    <w:rsid w:val="003B162E"/>
    <w:rsid w:val="003B5C6E"/>
    <w:rsid w:val="003C3F2F"/>
    <w:rsid w:val="003C5AD7"/>
    <w:rsid w:val="003D49F4"/>
    <w:rsid w:val="003D62CE"/>
    <w:rsid w:val="003F0E73"/>
    <w:rsid w:val="003F4674"/>
    <w:rsid w:val="003F7EF7"/>
    <w:rsid w:val="00403E82"/>
    <w:rsid w:val="004255F9"/>
    <w:rsid w:val="00430361"/>
    <w:rsid w:val="0043472F"/>
    <w:rsid w:val="004474B6"/>
    <w:rsid w:val="004665A3"/>
    <w:rsid w:val="00467882"/>
    <w:rsid w:val="004820AC"/>
    <w:rsid w:val="00482D85"/>
    <w:rsid w:val="00490807"/>
    <w:rsid w:val="00496E79"/>
    <w:rsid w:val="004A6288"/>
    <w:rsid w:val="004B2854"/>
    <w:rsid w:val="004B5F08"/>
    <w:rsid w:val="004D2E0B"/>
    <w:rsid w:val="004D4128"/>
    <w:rsid w:val="004F2574"/>
    <w:rsid w:val="00505D38"/>
    <w:rsid w:val="00531A35"/>
    <w:rsid w:val="00533315"/>
    <w:rsid w:val="00536B98"/>
    <w:rsid w:val="00544811"/>
    <w:rsid w:val="00552696"/>
    <w:rsid w:val="005534FA"/>
    <w:rsid w:val="00555DAC"/>
    <w:rsid w:val="00564299"/>
    <w:rsid w:val="00570531"/>
    <w:rsid w:val="005873C1"/>
    <w:rsid w:val="005A174F"/>
    <w:rsid w:val="005A2C9F"/>
    <w:rsid w:val="005B3FA4"/>
    <w:rsid w:val="005C1E7F"/>
    <w:rsid w:val="005C32F2"/>
    <w:rsid w:val="005D2A6E"/>
    <w:rsid w:val="005F2EC1"/>
    <w:rsid w:val="005F7127"/>
    <w:rsid w:val="005F72F7"/>
    <w:rsid w:val="0060262A"/>
    <w:rsid w:val="0060477D"/>
    <w:rsid w:val="0060635E"/>
    <w:rsid w:val="006208B7"/>
    <w:rsid w:val="006548B4"/>
    <w:rsid w:val="00675838"/>
    <w:rsid w:val="00677DB7"/>
    <w:rsid w:val="006A2F3A"/>
    <w:rsid w:val="006C035F"/>
    <w:rsid w:val="006D6385"/>
    <w:rsid w:val="006E51C3"/>
    <w:rsid w:val="006F0415"/>
    <w:rsid w:val="0072563B"/>
    <w:rsid w:val="00752B92"/>
    <w:rsid w:val="00763FB2"/>
    <w:rsid w:val="00774EF9"/>
    <w:rsid w:val="007A49A3"/>
    <w:rsid w:val="007B2D14"/>
    <w:rsid w:val="007B7529"/>
    <w:rsid w:val="007D1F5A"/>
    <w:rsid w:val="008101C1"/>
    <w:rsid w:val="008145B6"/>
    <w:rsid w:val="008163E2"/>
    <w:rsid w:val="0084619A"/>
    <w:rsid w:val="00851C67"/>
    <w:rsid w:val="00854DE8"/>
    <w:rsid w:val="008A173F"/>
    <w:rsid w:val="008A7F43"/>
    <w:rsid w:val="008B7F2A"/>
    <w:rsid w:val="008C00C9"/>
    <w:rsid w:val="008D4A14"/>
    <w:rsid w:val="0090240E"/>
    <w:rsid w:val="00903179"/>
    <w:rsid w:val="00910BFB"/>
    <w:rsid w:val="0091447E"/>
    <w:rsid w:val="00957601"/>
    <w:rsid w:val="00962F06"/>
    <w:rsid w:val="00972B04"/>
    <w:rsid w:val="00976388"/>
    <w:rsid w:val="00983E09"/>
    <w:rsid w:val="00993A89"/>
    <w:rsid w:val="009945D8"/>
    <w:rsid w:val="009A70C8"/>
    <w:rsid w:val="009A730C"/>
    <w:rsid w:val="009A741D"/>
    <w:rsid w:val="00A00542"/>
    <w:rsid w:val="00A0270E"/>
    <w:rsid w:val="00A1033D"/>
    <w:rsid w:val="00A277BE"/>
    <w:rsid w:val="00A34398"/>
    <w:rsid w:val="00A45AE6"/>
    <w:rsid w:val="00A5311F"/>
    <w:rsid w:val="00A561E2"/>
    <w:rsid w:val="00A6531D"/>
    <w:rsid w:val="00A7191C"/>
    <w:rsid w:val="00A756C6"/>
    <w:rsid w:val="00A76622"/>
    <w:rsid w:val="00A77D8E"/>
    <w:rsid w:val="00A81131"/>
    <w:rsid w:val="00A85A9B"/>
    <w:rsid w:val="00A97613"/>
    <w:rsid w:val="00AA3D23"/>
    <w:rsid w:val="00AB42DA"/>
    <w:rsid w:val="00AC0739"/>
    <w:rsid w:val="00AE2729"/>
    <w:rsid w:val="00AF01AB"/>
    <w:rsid w:val="00AF195B"/>
    <w:rsid w:val="00B031E2"/>
    <w:rsid w:val="00B0691E"/>
    <w:rsid w:val="00B11130"/>
    <w:rsid w:val="00B2615E"/>
    <w:rsid w:val="00B26BB1"/>
    <w:rsid w:val="00B32434"/>
    <w:rsid w:val="00B438BA"/>
    <w:rsid w:val="00B633A5"/>
    <w:rsid w:val="00B67F8E"/>
    <w:rsid w:val="00B73F79"/>
    <w:rsid w:val="00B91DBF"/>
    <w:rsid w:val="00B93617"/>
    <w:rsid w:val="00BA29C3"/>
    <w:rsid w:val="00BA3424"/>
    <w:rsid w:val="00BA54CE"/>
    <w:rsid w:val="00BB52C2"/>
    <w:rsid w:val="00BC72AD"/>
    <w:rsid w:val="00BF3D77"/>
    <w:rsid w:val="00C2013D"/>
    <w:rsid w:val="00C40150"/>
    <w:rsid w:val="00C64284"/>
    <w:rsid w:val="00C80D55"/>
    <w:rsid w:val="00C86B57"/>
    <w:rsid w:val="00C9702D"/>
    <w:rsid w:val="00CA205A"/>
    <w:rsid w:val="00CB1CD9"/>
    <w:rsid w:val="00CD4B83"/>
    <w:rsid w:val="00CE0A60"/>
    <w:rsid w:val="00CF179E"/>
    <w:rsid w:val="00CF64E1"/>
    <w:rsid w:val="00D1786E"/>
    <w:rsid w:val="00D44016"/>
    <w:rsid w:val="00D638EE"/>
    <w:rsid w:val="00D67FCB"/>
    <w:rsid w:val="00D73847"/>
    <w:rsid w:val="00D81512"/>
    <w:rsid w:val="00D900F4"/>
    <w:rsid w:val="00D962AC"/>
    <w:rsid w:val="00DB4F3D"/>
    <w:rsid w:val="00DB6462"/>
    <w:rsid w:val="00DC57F7"/>
    <w:rsid w:val="00DE3874"/>
    <w:rsid w:val="00DE6994"/>
    <w:rsid w:val="00DF6B5A"/>
    <w:rsid w:val="00E11C7F"/>
    <w:rsid w:val="00E2333C"/>
    <w:rsid w:val="00E26A31"/>
    <w:rsid w:val="00E35182"/>
    <w:rsid w:val="00E5464C"/>
    <w:rsid w:val="00E54CE5"/>
    <w:rsid w:val="00E601C6"/>
    <w:rsid w:val="00E76792"/>
    <w:rsid w:val="00EB0010"/>
    <w:rsid w:val="00EB5E12"/>
    <w:rsid w:val="00EC29E7"/>
    <w:rsid w:val="00F05A23"/>
    <w:rsid w:val="00F13FC2"/>
    <w:rsid w:val="00F1579C"/>
    <w:rsid w:val="00F3541C"/>
    <w:rsid w:val="00F47607"/>
    <w:rsid w:val="00F5091F"/>
    <w:rsid w:val="00F61C24"/>
    <w:rsid w:val="00F776A6"/>
    <w:rsid w:val="00F818A4"/>
    <w:rsid w:val="00F8429C"/>
    <w:rsid w:val="00F92E96"/>
    <w:rsid w:val="00FC7F71"/>
    <w:rsid w:val="00FF4AB2"/>
    <w:rsid w:val="00FF67B3"/>
    <w:rsid w:val="0106443D"/>
    <w:rsid w:val="01071EBF"/>
    <w:rsid w:val="01092E43"/>
    <w:rsid w:val="010A08C5"/>
    <w:rsid w:val="010B2AC3"/>
    <w:rsid w:val="010F14C9"/>
    <w:rsid w:val="011027CE"/>
    <w:rsid w:val="01106F4B"/>
    <w:rsid w:val="01110250"/>
    <w:rsid w:val="011646D7"/>
    <w:rsid w:val="011768D6"/>
    <w:rsid w:val="01184357"/>
    <w:rsid w:val="01187BDA"/>
    <w:rsid w:val="01204FE7"/>
    <w:rsid w:val="01214C67"/>
    <w:rsid w:val="012226E8"/>
    <w:rsid w:val="01256EF0"/>
    <w:rsid w:val="012610EE"/>
    <w:rsid w:val="012F3F7C"/>
    <w:rsid w:val="013019FE"/>
    <w:rsid w:val="01336206"/>
    <w:rsid w:val="01361389"/>
    <w:rsid w:val="01376E0A"/>
    <w:rsid w:val="013A3612"/>
    <w:rsid w:val="013C6B15"/>
    <w:rsid w:val="01420A1F"/>
    <w:rsid w:val="014519A3"/>
    <w:rsid w:val="0145478B"/>
    <w:rsid w:val="014A5E2B"/>
    <w:rsid w:val="014D1D6F"/>
    <w:rsid w:val="014E4831"/>
    <w:rsid w:val="01511039"/>
    <w:rsid w:val="015441BC"/>
    <w:rsid w:val="01557A3F"/>
    <w:rsid w:val="015676BF"/>
    <w:rsid w:val="015679D0"/>
    <w:rsid w:val="015D28CD"/>
    <w:rsid w:val="015E034F"/>
    <w:rsid w:val="015E6F9B"/>
    <w:rsid w:val="01603852"/>
    <w:rsid w:val="01607FCF"/>
    <w:rsid w:val="01626D55"/>
    <w:rsid w:val="016469D5"/>
    <w:rsid w:val="01654456"/>
    <w:rsid w:val="01661ED8"/>
    <w:rsid w:val="016853DB"/>
    <w:rsid w:val="016A4161"/>
    <w:rsid w:val="016B1BE3"/>
    <w:rsid w:val="016E4D66"/>
    <w:rsid w:val="01703E3E"/>
    <w:rsid w:val="0170606B"/>
    <w:rsid w:val="01715CEB"/>
    <w:rsid w:val="01746C6F"/>
    <w:rsid w:val="017546F1"/>
    <w:rsid w:val="017B65FA"/>
    <w:rsid w:val="017F0884"/>
    <w:rsid w:val="01823A06"/>
    <w:rsid w:val="0185498B"/>
    <w:rsid w:val="0189664D"/>
    <w:rsid w:val="018A4696"/>
    <w:rsid w:val="018E7819"/>
    <w:rsid w:val="018F0B1E"/>
    <w:rsid w:val="01914021"/>
    <w:rsid w:val="01944FA6"/>
    <w:rsid w:val="01970BC3"/>
    <w:rsid w:val="019B6B2F"/>
    <w:rsid w:val="019C23B2"/>
    <w:rsid w:val="01A00DB8"/>
    <w:rsid w:val="01A83C46"/>
    <w:rsid w:val="01B01053"/>
    <w:rsid w:val="01B354EA"/>
    <w:rsid w:val="01B47A59"/>
    <w:rsid w:val="01B74261"/>
    <w:rsid w:val="01B91719"/>
    <w:rsid w:val="01BA51E5"/>
    <w:rsid w:val="01BB2C92"/>
    <w:rsid w:val="01BE5DEA"/>
    <w:rsid w:val="01C012ED"/>
    <w:rsid w:val="01C14B70"/>
    <w:rsid w:val="01C35AF5"/>
    <w:rsid w:val="01C55775"/>
    <w:rsid w:val="01C66A79"/>
    <w:rsid w:val="01CC0983"/>
    <w:rsid w:val="01D14E0A"/>
    <w:rsid w:val="01D3030E"/>
    <w:rsid w:val="01D55A0F"/>
    <w:rsid w:val="01D61292"/>
    <w:rsid w:val="01D70F12"/>
    <w:rsid w:val="01D76D14"/>
    <w:rsid w:val="01DB7918"/>
    <w:rsid w:val="01E11822"/>
    <w:rsid w:val="01E150A5"/>
    <w:rsid w:val="01E272A3"/>
    <w:rsid w:val="01E41154"/>
    <w:rsid w:val="01E50228"/>
    <w:rsid w:val="01E811AC"/>
    <w:rsid w:val="01EC5634"/>
    <w:rsid w:val="01ED7CB1"/>
    <w:rsid w:val="01EE6939"/>
    <w:rsid w:val="01EF65B9"/>
    <w:rsid w:val="01F22DC1"/>
    <w:rsid w:val="01F34FBF"/>
    <w:rsid w:val="01FB23CB"/>
    <w:rsid w:val="01FC36D0"/>
    <w:rsid w:val="01FE3350"/>
    <w:rsid w:val="02040ADD"/>
    <w:rsid w:val="02071A61"/>
    <w:rsid w:val="020F48EF"/>
    <w:rsid w:val="02101F44"/>
    <w:rsid w:val="021332F5"/>
    <w:rsid w:val="02140D77"/>
    <w:rsid w:val="021567F9"/>
    <w:rsid w:val="0216427A"/>
    <w:rsid w:val="02171CFC"/>
    <w:rsid w:val="021951FF"/>
    <w:rsid w:val="021B0702"/>
    <w:rsid w:val="021D3C05"/>
    <w:rsid w:val="02215E8E"/>
    <w:rsid w:val="02262316"/>
    <w:rsid w:val="022A0D1C"/>
    <w:rsid w:val="022B099C"/>
    <w:rsid w:val="022B421F"/>
    <w:rsid w:val="022E51A4"/>
    <w:rsid w:val="022F07BE"/>
    <w:rsid w:val="02304E24"/>
    <w:rsid w:val="023625B0"/>
    <w:rsid w:val="02386B05"/>
    <w:rsid w:val="02397CB2"/>
    <w:rsid w:val="024318C6"/>
    <w:rsid w:val="02454DC9"/>
    <w:rsid w:val="024824CB"/>
    <w:rsid w:val="024D21D6"/>
    <w:rsid w:val="02510BDC"/>
    <w:rsid w:val="02515359"/>
    <w:rsid w:val="025340DF"/>
    <w:rsid w:val="02541B61"/>
    <w:rsid w:val="02574CE3"/>
    <w:rsid w:val="025B14EB"/>
    <w:rsid w:val="025D214D"/>
    <w:rsid w:val="025D6BED"/>
    <w:rsid w:val="025F5973"/>
    <w:rsid w:val="02607B71"/>
    <w:rsid w:val="026268F8"/>
    <w:rsid w:val="02650493"/>
    <w:rsid w:val="026A1815"/>
    <w:rsid w:val="026A3B24"/>
    <w:rsid w:val="026E67DA"/>
    <w:rsid w:val="0271368F"/>
    <w:rsid w:val="02742095"/>
    <w:rsid w:val="02757B17"/>
    <w:rsid w:val="0277301A"/>
    <w:rsid w:val="027F0426"/>
    <w:rsid w:val="02852330"/>
    <w:rsid w:val="028945B9"/>
    <w:rsid w:val="028A203B"/>
    <w:rsid w:val="028C773C"/>
    <w:rsid w:val="02913BC4"/>
    <w:rsid w:val="029A778E"/>
    <w:rsid w:val="029D79D6"/>
    <w:rsid w:val="029F2ED9"/>
    <w:rsid w:val="02AB476E"/>
    <w:rsid w:val="02AD34F4"/>
    <w:rsid w:val="02AD7C71"/>
    <w:rsid w:val="02AF69F7"/>
    <w:rsid w:val="02B04479"/>
    <w:rsid w:val="02B17E86"/>
    <w:rsid w:val="02B240F8"/>
    <w:rsid w:val="02B5507D"/>
    <w:rsid w:val="02B93A83"/>
    <w:rsid w:val="02BB280A"/>
    <w:rsid w:val="02BE598D"/>
    <w:rsid w:val="02C22194"/>
    <w:rsid w:val="02C6661C"/>
    <w:rsid w:val="02C81B1F"/>
    <w:rsid w:val="02CF14AA"/>
    <w:rsid w:val="02D06F2C"/>
    <w:rsid w:val="02D149AD"/>
    <w:rsid w:val="02D37EB0"/>
    <w:rsid w:val="02D768B7"/>
    <w:rsid w:val="02D91DBA"/>
    <w:rsid w:val="02DB623C"/>
    <w:rsid w:val="02DC2D3E"/>
    <w:rsid w:val="02DC76FD"/>
    <w:rsid w:val="02E610CF"/>
    <w:rsid w:val="02E910D4"/>
    <w:rsid w:val="02E958D7"/>
    <w:rsid w:val="02EA7AD6"/>
    <w:rsid w:val="02EC685C"/>
    <w:rsid w:val="02EE1D5F"/>
    <w:rsid w:val="02EF77E1"/>
    <w:rsid w:val="02F30994"/>
    <w:rsid w:val="02F361E7"/>
    <w:rsid w:val="02F900F0"/>
    <w:rsid w:val="02F922EE"/>
    <w:rsid w:val="02FA7D70"/>
    <w:rsid w:val="02FB35F3"/>
    <w:rsid w:val="02FC6AF6"/>
    <w:rsid w:val="03051984"/>
    <w:rsid w:val="0305345B"/>
    <w:rsid w:val="03087086"/>
    <w:rsid w:val="030A5E0C"/>
    <w:rsid w:val="030C130F"/>
    <w:rsid w:val="030D350D"/>
    <w:rsid w:val="03101F14"/>
    <w:rsid w:val="03107D15"/>
    <w:rsid w:val="03123218"/>
    <w:rsid w:val="03130C9A"/>
    <w:rsid w:val="0314091A"/>
    <w:rsid w:val="0314671B"/>
    <w:rsid w:val="03182BA3"/>
    <w:rsid w:val="03187320"/>
    <w:rsid w:val="031A2823"/>
    <w:rsid w:val="031B60F3"/>
    <w:rsid w:val="031C5D26"/>
    <w:rsid w:val="03230F34"/>
    <w:rsid w:val="03250BB4"/>
    <w:rsid w:val="03255B77"/>
    <w:rsid w:val="03271B39"/>
    <w:rsid w:val="0327793A"/>
    <w:rsid w:val="032875BA"/>
    <w:rsid w:val="03292E3E"/>
    <w:rsid w:val="032B053F"/>
    <w:rsid w:val="032B6341"/>
    <w:rsid w:val="032F27C8"/>
    <w:rsid w:val="033433CD"/>
    <w:rsid w:val="03346C50"/>
    <w:rsid w:val="03362153"/>
    <w:rsid w:val="03385656"/>
    <w:rsid w:val="03425F66"/>
    <w:rsid w:val="034443F1"/>
    <w:rsid w:val="034B11BF"/>
    <w:rsid w:val="034D1D78"/>
    <w:rsid w:val="034F527C"/>
    <w:rsid w:val="03526200"/>
    <w:rsid w:val="035A6E90"/>
    <w:rsid w:val="035C2393"/>
    <w:rsid w:val="035D2013"/>
    <w:rsid w:val="035D4591"/>
    <w:rsid w:val="035F3318"/>
    <w:rsid w:val="03602F97"/>
    <w:rsid w:val="0361681B"/>
    <w:rsid w:val="0362429C"/>
    <w:rsid w:val="03672922"/>
    <w:rsid w:val="036803A4"/>
    <w:rsid w:val="03683C27"/>
    <w:rsid w:val="036B1176"/>
    <w:rsid w:val="036C6DAA"/>
    <w:rsid w:val="036F7D2F"/>
    <w:rsid w:val="03720CB3"/>
    <w:rsid w:val="03751C38"/>
    <w:rsid w:val="037576B9"/>
    <w:rsid w:val="037A3B41"/>
    <w:rsid w:val="037B4C65"/>
    <w:rsid w:val="037D4AC6"/>
    <w:rsid w:val="03805A4B"/>
    <w:rsid w:val="03816D4F"/>
    <w:rsid w:val="03832248"/>
    <w:rsid w:val="03851ED2"/>
    <w:rsid w:val="03854360"/>
    <w:rsid w:val="03855756"/>
    <w:rsid w:val="038A1BDD"/>
    <w:rsid w:val="038D72DF"/>
    <w:rsid w:val="03905CE5"/>
    <w:rsid w:val="03926FEA"/>
    <w:rsid w:val="039B407E"/>
    <w:rsid w:val="039C537B"/>
    <w:rsid w:val="039F78D2"/>
    <w:rsid w:val="03B0401B"/>
    <w:rsid w:val="03B81428"/>
    <w:rsid w:val="03BB23AC"/>
    <w:rsid w:val="03BF0DB3"/>
    <w:rsid w:val="03BF4636"/>
    <w:rsid w:val="03C10264"/>
    <w:rsid w:val="03C874C4"/>
    <w:rsid w:val="03CC5ECA"/>
    <w:rsid w:val="03CE6E4F"/>
    <w:rsid w:val="03D06ACE"/>
    <w:rsid w:val="03D52F56"/>
    <w:rsid w:val="03D567D9"/>
    <w:rsid w:val="03D56A09"/>
    <w:rsid w:val="03DD0363"/>
    <w:rsid w:val="03E125EC"/>
    <w:rsid w:val="03E7444B"/>
    <w:rsid w:val="03EE1902"/>
    <w:rsid w:val="03F66D0E"/>
    <w:rsid w:val="03FA5714"/>
    <w:rsid w:val="03FB2BEF"/>
    <w:rsid w:val="03FE4FA5"/>
    <w:rsid w:val="0400509F"/>
    <w:rsid w:val="04036024"/>
    <w:rsid w:val="04041910"/>
    <w:rsid w:val="040B3430"/>
    <w:rsid w:val="040D0631"/>
    <w:rsid w:val="040F1E36"/>
    <w:rsid w:val="041078B8"/>
    <w:rsid w:val="0411533A"/>
    <w:rsid w:val="041A5C49"/>
    <w:rsid w:val="041C114C"/>
    <w:rsid w:val="041D6BCE"/>
    <w:rsid w:val="041F20D1"/>
    <w:rsid w:val="042155D4"/>
    <w:rsid w:val="04241DDC"/>
    <w:rsid w:val="0425785D"/>
    <w:rsid w:val="04261A5C"/>
    <w:rsid w:val="042807E2"/>
    <w:rsid w:val="042E26EB"/>
    <w:rsid w:val="043128C5"/>
    <w:rsid w:val="043210F1"/>
    <w:rsid w:val="043467F3"/>
    <w:rsid w:val="04354274"/>
    <w:rsid w:val="04367AF8"/>
    <w:rsid w:val="04377778"/>
    <w:rsid w:val="043964FE"/>
    <w:rsid w:val="043A06FC"/>
    <w:rsid w:val="043B1A01"/>
    <w:rsid w:val="043D1681"/>
    <w:rsid w:val="04436E0D"/>
    <w:rsid w:val="04452310"/>
    <w:rsid w:val="04471F90"/>
    <w:rsid w:val="04475814"/>
    <w:rsid w:val="04485493"/>
    <w:rsid w:val="044A4F10"/>
    <w:rsid w:val="044F06A2"/>
    <w:rsid w:val="044F2C20"/>
    <w:rsid w:val="044F4E1E"/>
    <w:rsid w:val="045647A9"/>
    <w:rsid w:val="04575AAE"/>
    <w:rsid w:val="04587CAC"/>
    <w:rsid w:val="045A6A33"/>
    <w:rsid w:val="045C66B2"/>
    <w:rsid w:val="045D79B7"/>
    <w:rsid w:val="045F2EBA"/>
    <w:rsid w:val="04654DC4"/>
    <w:rsid w:val="046C21D0"/>
    <w:rsid w:val="04762AE0"/>
    <w:rsid w:val="04770561"/>
    <w:rsid w:val="04793A64"/>
    <w:rsid w:val="047B6F67"/>
    <w:rsid w:val="048168F2"/>
    <w:rsid w:val="04824374"/>
    <w:rsid w:val="04862D7A"/>
    <w:rsid w:val="04893CFE"/>
    <w:rsid w:val="04897582"/>
    <w:rsid w:val="048A1780"/>
    <w:rsid w:val="048B7202"/>
    <w:rsid w:val="048C0506"/>
    <w:rsid w:val="04922410"/>
    <w:rsid w:val="0493460E"/>
    <w:rsid w:val="04953394"/>
    <w:rsid w:val="04965593"/>
    <w:rsid w:val="04976897"/>
    <w:rsid w:val="04A348A8"/>
    <w:rsid w:val="04A5362F"/>
    <w:rsid w:val="04A80D30"/>
    <w:rsid w:val="04A845B3"/>
    <w:rsid w:val="04A92035"/>
    <w:rsid w:val="04A967B2"/>
    <w:rsid w:val="04AA4233"/>
    <w:rsid w:val="04AB1CB5"/>
    <w:rsid w:val="04AB5538"/>
    <w:rsid w:val="04AC2FBA"/>
    <w:rsid w:val="04AC7736"/>
    <w:rsid w:val="04AD0A3B"/>
    <w:rsid w:val="04AF06BB"/>
    <w:rsid w:val="04AF3F3E"/>
    <w:rsid w:val="04B019C0"/>
    <w:rsid w:val="04B03BBE"/>
    <w:rsid w:val="04B11640"/>
    <w:rsid w:val="04B21DC8"/>
    <w:rsid w:val="04B403C6"/>
    <w:rsid w:val="04B64A7E"/>
    <w:rsid w:val="04BB57D2"/>
    <w:rsid w:val="04BF0955"/>
    <w:rsid w:val="04C141AF"/>
    <w:rsid w:val="04C176DC"/>
    <w:rsid w:val="04C32BDF"/>
    <w:rsid w:val="04C40660"/>
    <w:rsid w:val="04C715E5"/>
    <w:rsid w:val="04CD34EE"/>
    <w:rsid w:val="04CE0F70"/>
    <w:rsid w:val="04D253F8"/>
    <w:rsid w:val="04D32E79"/>
    <w:rsid w:val="04DB00C6"/>
    <w:rsid w:val="04DC5D07"/>
    <w:rsid w:val="04E35692"/>
    <w:rsid w:val="04E74098"/>
    <w:rsid w:val="04E92477"/>
    <w:rsid w:val="04E92E1E"/>
    <w:rsid w:val="04EA08A0"/>
    <w:rsid w:val="04EB0520"/>
    <w:rsid w:val="04F12429"/>
    <w:rsid w:val="04F62134"/>
    <w:rsid w:val="04F77BB6"/>
    <w:rsid w:val="04F85637"/>
    <w:rsid w:val="04FB65BC"/>
    <w:rsid w:val="04FE3CBD"/>
    <w:rsid w:val="05056ECB"/>
    <w:rsid w:val="05066B4B"/>
    <w:rsid w:val="0508204E"/>
    <w:rsid w:val="050B6856"/>
    <w:rsid w:val="050D64D6"/>
    <w:rsid w:val="050F19D9"/>
    <w:rsid w:val="050F525C"/>
    <w:rsid w:val="05133C63"/>
    <w:rsid w:val="051538E2"/>
    <w:rsid w:val="05195B6C"/>
    <w:rsid w:val="051A35ED"/>
    <w:rsid w:val="051A60E2"/>
    <w:rsid w:val="051B326D"/>
    <w:rsid w:val="051E41F2"/>
    <w:rsid w:val="052076F5"/>
    <w:rsid w:val="052A0005"/>
    <w:rsid w:val="052B5A86"/>
    <w:rsid w:val="052D0F89"/>
    <w:rsid w:val="052E6A0B"/>
    <w:rsid w:val="05313213"/>
    <w:rsid w:val="05315411"/>
    <w:rsid w:val="05322E93"/>
    <w:rsid w:val="05362844"/>
    <w:rsid w:val="053B15A4"/>
    <w:rsid w:val="053C7025"/>
    <w:rsid w:val="053E2528"/>
    <w:rsid w:val="05444432"/>
    <w:rsid w:val="05476D0D"/>
    <w:rsid w:val="054C2543"/>
    <w:rsid w:val="054D72C0"/>
    <w:rsid w:val="05513747"/>
    <w:rsid w:val="055446CC"/>
    <w:rsid w:val="05567BCF"/>
    <w:rsid w:val="055830D2"/>
    <w:rsid w:val="05590B54"/>
    <w:rsid w:val="055E085F"/>
    <w:rsid w:val="055F0D07"/>
    <w:rsid w:val="0568116E"/>
    <w:rsid w:val="056E5276"/>
    <w:rsid w:val="0570657B"/>
    <w:rsid w:val="05765F06"/>
    <w:rsid w:val="05773987"/>
    <w:rsid w:val="057A490C"/>
    <w:rsid w:val="057B6B0A"/>
    <w:rsid w:val="05810A13"/>
    <w:rsid w:val="05814297"/>
    <w:rsid w:val="05826495"/>
    <w:rsid w:val="058A7125"/>
    <w:rsid w:val="058D22A7"/>
    <w:rsid w:val="05937A34"/>
    <w:rsid w:val="05941C32"/>
    <w:rsid w:val="059454B6"/>
    <w:rsid w:val="05952F37"/>
    <w:rsid w:val="059576B4"/>
    <w:rsid w:val="05965135"/>
    <w:rsid w:val="059960BA"/>
    <w:rsid w:val="05A84156"/>
    <w:rsid w:val="05AD05DE"/>
    <w:rsid w:val="05B47F69"/>
    <w:rsid w:val="05B5126E"/>
    <w:rsid w:val="05B57DF5"/>
    <w:rsid w:val="05BB5375"/>
    <w:rsid w:val="05BD0878"/>
    <w:rsid w:val="05BF3D7B"/>
    <w:rsid w:val="05C017FD"/>
    <w:rsid w:val="05C32781"/>
    <w:rsid w:val="05C63706"/>
    <w:rsid w:val="05C71188"/>
    <w:rsid w:val="05CA794E"/>
    <w:rsid w:val="05CC0E93"/>
    <w:rsid w:val="05CD3091"/>
    <w:rsid w:val="05D24F9A"/>
    <w:rsid w:val="05D617A2"/>
    <w:rsid w:val="05D92727"/>
    <w:rsid w:val="05DB36AB"/>
    <w:rsid w:val="05E21783"/>
    <w:rsid w:val="05E74E14"/>
    <w:rsid w:val="05EB2641"/>
    <w:rsid w:val="05EB5EC4"/>
    <w:rsid w:val="05EE1047"/>
    <w:rsid w:val="05EF48CA"/>
    <w:rsid w:val="05F146D3"/>
    <w:rsid w:val="05F332D1"/>
    <w:rsid w:val="05F354CF"/>
    <w:rsid w:val="05F467D4"/>
    <w:rsid w:val="05F61CD7"/>
    <w:rsid w:val="05FD5DDE"/>
    <w:rsid w:val="060025E6"/>
    <w:rsid w:val="0603173B"/>
    <w:rsid w:val="06095474"/>
    <w:rsid w:val="060A2EF6"/>
    <w:rsid w:val="060B63F9"/>
    <w:rsid w:val="06133805"/>
    <w:rsid w:val="06156D08"/>
    <w:rsid w:val="061D7998"/>
    <w:rsid w:val="061E1B96"/>
    <w:rsid w:val="0620091D"/>
    <w:rsid w:val="06212B1B"/>
    <w:rsid w:val="06241521"/>
    <w:rsid w:val="06284F47"/>
    <w:rsid w:val="062A342B"/>
    <w:rsid w:val="062D43AF"/>
    <w:rsid w:val="062E56B4"/>
    <w:rsid w:val="06305334"/>
    <w:rsid w:val="0635503F"/>
    <w:rsid w:val="06362AC0"/>
    <w:rsid w:val="0636723D"/>
    <w:rsid w:val="06370542"/>
    <w:rsid w:val="063901C2"/>
    <w:rsid w:val="06393A45"/>
    <w:rsid w:val="063A5C43"/>
    <w:rsid w:val="063B1146"/>
    <w:rsid w:val="063B36C5"/>
    <w:rsid w:val="063C49CA"/>
    <w:rsid w:val="063D464A"/>
    <w:rsid w:val="063F563F"/>
    <w:rsid w:val="06434355"/>
    <w:rsid w:val="06447858"/>
    <w:rsid w:val="06493CDF"/>
    <w:rsid w:val="064C4C64"/>
    <w:rsid w:val="064E48E4"/>
    <w:rsid w:val="06507DE7"/>
    <w:rsid w:val="06513245"/>
    <w:rsid w:val="06542070"/>
    <w:rsid w:val="065467ED"/>
    <w:rsid w:val="06551CF0"/>
    <w:rsid w:val="06565574"/>
    <w:rsid w:val="06580A77"/>
    <w:rsid w:val="065906F6"/>
    <w:rsid w:val="065C167B"/>
    <w:rsid w:val="065E4B7E"/>
    <w:rsid w:val="0664230B"/>
    <w:rsid w:val="067425A5"/>
    <w:rsid w:val="06744B24"/>
    <w:rsid w:val="068176BD"/>
    <w:rsid w:val="0682513E"/>
    <w:rsid w:val="0685283F"/>
    <w:rsid w:val="06875D43"/>
    <w:rsid w:val="068A254B"/>
    <w:rsid w:val="068A6CC7"/>
    <w:rsid w:val="068C5A4E"/>
    <w:rsid w:val="068D34CF"/>
    <w:rsid w:val="068D56CD"/>
    <w:rsid w:val="068E0F51"/>
    <w:rsid w:val="068F69D2"/>
    <w:rsid w:val="069140D4"/>
    <w:rsid w:val="06927957"/>
    <w:rsid w:val="06952ADA"/>
    <w:rsid w:val="0695635D"/>
    <w:rsid w:val="06971860"/>
    <w:rsid w:val="069E5968"/>
    <w:rsid w:val="069F33E9"/>
    <w:rsid w:val="069F6C6D"/>
    <w:rsid w:val="06A168EC"/>
    <w:rsid w:val="06A35673"/>
    <w:rsid w:val="06A607F6"/>
    <w:rsid w:val="06A665F7"/>
    <w:rsid w:val="06A83CF9"/>
    <w:rsid w:val="06AB4C7D"/>
    <w:rsid w:val="06B27E8C"/>
    <w:rsid w:val="06B3590D"/>
    <w:rsid w:val="06B47B0B"/>
    <w:rsid w:val="06B70A90"/>
    <w:rsid w:val="06B81D95"/>
    <w:rsid w:val="06BF4168"/>
    <w:rsid w:val="06C14C23"/>
    <w:rsid w:val="06C226A4"/>
    <w:rsid w:val="06C66B2C"/>
    <w:rsid w:val="06C745AE"/>
    <w:rsid w:val="06C8202F"/>
    <w:rsid w:val="06C9422E"/>
    <w:rsid w:val="06CC51B2"/>
    <w:rsid w:val="06CD64B7"/>
    <w:rsid w:val="06CE3F39"/>
    <w:rsid w:val="06D2293F"/>
    <w:rsid w:val="06D82C35"/>
    <w:rsid w:val="06D867B3"/>
    <w:rsid w:val="06DA7D4B"/>
    <w:rsid w:val="06DD0CD0"/>
    <w:rsid w:val="06E36073"/>
    <w:rsid w:val="06E64E63"/>
    <w:rsid w:val="06EF7CF0"/>
    <w:rsid w:val="06F51BFA"/>
    <w:rsid w:val="06FC3783"/>
    <w:rsid w:val="06FF7F8B"/>
    <w:rsid w:val="07002189"/>
    <w:rsid w:val="0701348E"/>
    <w:rsid w:val="07017C0B"/>
    <w:rsid w:val="07036991"/>
    <w:rsid w:val="07046D8D"/>
    <w:rsid w:val="07051E94"/>
    <w:rsid w:val="07075397"/>
    <w:rsid w:val="070A2A99"/>
    <w:rsid w:val="0716432D"/>
    <w:rsid w:val="07167BB0"/>
    <w:rsid w:val="07204C3C"/>
    <w:rsid w:val="072239C3"/>
    <w:rsid w:val="07246EC6"/>
    <w:rsid w:val="072510C4"/>
    <w:rsid w:val="07254947"/>
    <w:rsid w:val="072645C7"/>
    <w:rsid w:val="07280C98"/>
    <w:rsid w:val="07287ACA"/>
    <w:rsid w:val="072C64D0"/>
    <w:rsid w:val="072D1D54"/>
    <w:rsid w:val="072F2CD8"/>
    <w:rsid w:val="072F7455"/>
    <w:rsid w:val="073203DA"/>
    <w:rsid w:val="07402F73"/>
    <w:rsid w:val="074573FA"/>
    <w:rsid w:val="074628FE"/>
    <w:rsid w:val="074676D6"/>
    <w:rsid w:val="0747037F"/>
    <w:rsid w:val="074A1304"/>
    <w:rsid w:val="07510C8F"/>
    <w:rsid w:val="07526710"/>
    <w:rsid w:val="07534192"/>
    <w:rsid w:val="0757641B"/>
    <w:rsid w:val="075A5E7B"/>
    <w:rsid w:val="076B1838"/>
    <w:rsid w:val="076D05BF"/>
    <w:rsid w:val="076F023F"/>
    <w:rsid w:val="07713742"/>
    <w:rsid w:val="07736C45"/>
    <w:rsid w:val="07747F4A"/>
    <w:rsid w:val="07780B4E"/>
    <w:rsid w:val="07786950"/>
    <w:rsid w:val="077965D0"/>
    <w:rsid w:val="077C5356"/>
    <w:rsid w:val="077E2A57"/>
    <w:rsid w:val="07832762"/>
    <w:rsid w:val="07871169"/>
    <w:rsid w:val="078758E5"/>
    <w:rsid w:val="078B42EC"/>
    <w:rsid w:val="078B7B6F"/>
    <w:rsid w:val="078C1D6D"/>
    <w:rsid w:val="078E2CF2"/>
    <w:rsid w:val="078E5270"/>
    <w:rsid w:val="078F0773"/>
    <w:rsid w:val="07963981"/>
    <w:rsid w:val="07965F00"/>
    <w:rsid w:val="07986E84"/>
    <w:rsid w:val="079D330C"/>
    <w:rsid w:val="079E0D8E"/>
    <w:rsid w:val="07A50719"/>
    <w:rsid w:val="07A8169D"/>
    <w:rsid w:val="07A9711F"/>
    <w:rsid w:val="07AB2622"/>
    <w:rsid w:val="07AD5B25"/>
    <w:rsid w:val="07AE1028"/>
    <w:rsid w:val="07B0452B"/>
    <w:rsid w:val="07B567B5"/>
    <w:rsid w:val="07B64236"/>
    <w:rsid w:val="07B81938"/>
    <w:rsid w:val="07B851BB"/>
    <w:rsid w:val="07BF12C2"/>
    <w:rsid w:val="07C40FCD"/>
    <w:rsid w:val="07C766CF"/>
    <w:rsid w:val="07C879D4"/>
    <w:rsid w:val="07C97654"/>
    <w:rsid w:val="07CE18DD"/>
    <w:rsid w:val="07CE3ADB"/>
    <w:rsid w:val="07CF155D"/>
    <w:rsid w:val="07D56CE9"/>
    <w:rsid w:val="07DA78EE"/>
    <w:rsid w:val="07DB0BF3"/>
    <w:rsid w:val="07E07279"/>
    <w:rsid w:val="07E12AFC"/>
    <w:rsid w:val="07EB0E8D"/>
    <w:rsid w:val="07EB560A"/>
    <w:rsid w:val="07ED0B0D"/>
    <w:rsid w:val="07ED4390"/>
    <w:rsid w:val="07EF4010"/>
    <w:rsid w:val="07F20818"/>
    <w:rsid w:val="07F36299"/>
    <w:rsid w:val="07FA7E23"/>
    <w:rsid w:val="07FB36A6"/>
    <w:rsid w:val="07FB4797"/>
    <w:rsid w:val="07FB495C"/>
    <w:rsid w:val="07FC3326"/>
    <w:rsid w:val="07FF20AC"/>
    <w:rsid w:val="080B3940"/>
    <w:rsid w:val="08107DC8"/>
    <w:rsid w:val="08115849"/>
    <w:rsid w:val="081467CE"/>
    <w:rsid w:val="08161CD1"/>
    <w:rsid w:val="08177753"/>
    <w:rsid w:val="08182C56"/>
    <w:rsid w:val="081964D9"/>
    <w:rsid w:val="081C165C"/>
    <w:rsid w:val="081C745E"/>
    <w:rsid w:val="081E2961"/>
    <w:rsid w:val="081F5E64"/>
    <w:rsid w:val="08223565"/>
    <w:rsid w:val="08230FE7"/>
    <w:rsid w:val="08246A68"/>
    <w:rsid w:val="082641D3"/>
    <w:rsid w:val="08280CF2"/>
    <w:rsid w:val="082A41F5"/>
    <w:rsid w:val="082B7863"/>
    <w:rsid w:val="082C3E75"/>
    <w:rsid w:val="082E7378"/>
    <w:rsid w:val="082F067D"/>
    <w:rsid w:val="083060FE"/>
    <w:rsid w:val="08313B80"/>
    <w:rsid w:val="08315D7E"/>
    <w:rsid w:val="08354784"/>
    <w:rsid w:val="0837350B"/>
    <w:rsid w:val="08375A89"/>
    <w:rsid w:val="083A0C0C"/>
    <w:rsid w:val="083E2E96"/>
    <w:rsid w:val="08406399"/>
    <w:rsid w:val="084A0EA6"/>
    <w:rsid w:val="084F3130"/>
    <w:rsid w:val="08500BB1"/>
    <w:rsid w:val="085140B5"/>
    <w:rsid w:val="08521B36"/>
    <w:rsid w:val="085245E8"/>
    <w:rsid w:val="08552ABB"/>
    <w:rsid w:val="08585B9E"/>
    <w:rsid w:val="085A36BF"/>
    <w:rsid w:val="085F33CA"/>
    <w:rsid w:val="08630AB1"/>
    <w:rsid w:val="08631DD0"/>
    <w:rsid w:val="08647852"/>
    <w:rsid w:val="086552D4"/>
    <w:rsid w:val="08686258"/>
    <w:rsid w:val="0869175B"/>
    <w:rsid w:val="086A6259"/>
    <w:rsid w:val="086C26E0"/>
    <w:rsid w:val="086F3665"/>
    <w:rsid w:val="0873206B"/>
    <w:rsid w:val="08747AEC"/>
    <w:rsid w:val="087864F3"/>
    <w:rsid w:val="087D3E5F"/>
    <w:rsid w:val="087E3C7F"/>
    <w:rsid w:val="087F5E7D"/>
    <w:rsid w:val="08824884"/>
    <w:rsid w:val="08855808"/>
    <w:rsid w:val="0886328A"/>
    <w:rsid w:val="08870D0B"/>
    <w:rsid w:val="088A5513"/>
    <w:rsid w:val="088C0A16"/>
    <w:rsid w:val="088E3F19"/>
    <w:rsid w:val="08973524"/>
    <w:rsid w:val="089B79AC"/>
    <w:rsid w:val="089E0931"/>
    <w:rsid w:val="089E6732"/>
    <w:rsid w:val="089F41B4"/>
    <w:rsid w:val="08A01C35"/>
    <w:rsid w:val="08A22BBA"/>
    <w:rsid w:val="08A2766C"/>
    <w:rsid w:val="08A3063C"/>
    <w:rsid w:val="08A4283A"/>
    <w:rsid w:val="08A81240"/>
    <w:rsid w:val="08A92545"/>
    <w:rsid w:val="08AD56C8"/>
    <w:rsid w:val="08B0664C"/>
    <w:rsid w:val="08B17951"/>
    <w:rsid w:val="08B550AD"/>
    <w:rsid w:val="08B7185B"/>
    <w:rsid w:val="08B96F5C"/>
    <w:rsid w:val="08BB245F"/>
    <w:rsid w:val="08BC2A1A"/>
    <w:rsid w:val="08C14368"/>
    <w:rsid w:val="08C52D6F"/>
    <w:rsid w:val="08C76272"/>
    <w:rsid w:val="08C87576"/>
    <w:rsid w:val="08CA2A7A"/>
    <w:rsid w:val="08D11B99"/>
    <w:rsid w:val="08D33112"/>
    <w:rsid w:val="08D5688C"/>
    <w:rsid w:val="08D87811"/>
    <w:rsid w:val="08D95292"/>
    <w:rsid w:val="08DC1C6E"/>
    <w:rsid w:val="08E04C1D"/>
    <w:rsid w:val="08E54928"/>
    <w:rsid w:val="08E623AA"/>
    <w:rsid w:val="08E858AD"/>
    <w:rsid w:val="08E9332E"/>
    <w:rsid w:val="08EC64B1"/>
    <w:rsid w:val="08ED3F33"/>
    <w:rsid w:val="08F1073B"/>
    <w:rsid w:val="08F203BB"/>
    <w:rsid w:val="08F66DC1"/>
    <w:rsid w:val="08F822C4"/>
    <w:rsid w:val="08FC0CCA"/>
    <w:rsid w:val="08FD1FCF"/>
    <w:rsid w:val="08FD2989"/>
    <w:rsid w:val="09012BD3"/>
    <w:rsid w:val="0904195A"/>
    <w:rsid w:val="09064E5D"/>
    <w:rsid w:val="090728DE"/>
    <w:rsid w:val="090A5A61"/>
    <w:rsid w:val="090B34E3"/>
    <w:rsid w:val="090E7CEB"/>
    <w:rsid w:val="09110C6F"/>
    <w:rsid w:val="091266F1"/>
    <w:rsid w:val="091647BE"/>
    <w:rsid w:val="091772F6"/>
    <w:rsid w:val="091A5CFC"/>
    <w:rsid w:val="091C7001"/>
    <w:rsid w:val="09207C05"/>
    <w:rsid w:val="09223108"/>
    <w:rsid w:val="09235FD0"/>
    <w:rsid w:val="09246B6F"/>
    <w:rsid w:val="09257549"/>
    <w:rsid w:val="09270AC2"/>
    <w:rsid w:val="09296316"/>
    <w:rsid w:val="092B1819"/>
    <w:rsid w:val="092D1499"/>
    <w:rsid w:val="092D4D1C"/>
    <w:rsid w:val="092F0220"/>
    <w:rsid w:val="09313723"/>
    <w:rsid w:val="09352129"/>
    <w:rsid w:val="09353A12"/>
    <w:rsid w:val="093830AD"/>
    <w:rsid w:val="09467E45"/>
    <w:rsid w:val="094F6556"/>
    <w:rsid w:val="09503FD7"/>
    <w:rsid w:val="095216D9"/>
    <w:rsid w:val="095274DB"/>
    <w:rsid w:val="095600DF"/>
    <w:rsid w:val="09563B8E"/>
    <w:rsid w:val="09573962"/>
    <w:rsid w:val="095A48E7"/>
    <w:rsid w:val="095B4567"/>
    <w:rsid w:val="095B7DEA"/>
    <w:rsid w:val="095C586C"/>
    <w:rsid w:val="095F67F0"/>
    <w:rsid w:val="09604272"/>
    <w:rsid w:val="09623EF2"/>
    <w:rsid w:val="09654E76"/>
    <w:rsid w:val="0969387C"/>
    <w:rsid w:val="096A4B81"/>
    <w:rsid w:val="096D5B06"/>
    <w:rsid w:val="096E3588"/>
    <w:rsid w:val="09700C89"/>
    <w:rsid w:val="09721F8E"/>
    <w:rsid w:val="09750994"/>
    <w:rsid w:val="09770614"/>
    <w:rsid w:val="09773E97"/>
    <w:rsid w:val="097A1598"/>
    <w:rsid w:val="097C4A9B"/>
    <w:rsid w:val="097E3822"/>
    <w:rsid w:val="098034A2"/>
    <w:rsid w:val="09862E2D"/>
    <w:rsid w:val="09884131"/>
    <w:rsid w:val="09891BB3"/>
    <w:rsid w:val="098A2126"/>
    <w:rsid w:val="098B72B4"/>
    <w:rsid w:val="098D423D"/>
    <w:rsid w:val="098D603B"/>
    <w:rsid w:val="098F5CBA"/>
    <w:rsid w:val="0990373C"/>
    <w:rsid w:val="09957BC4"/>
    <w:rsid w:val="09965645"/>
    <w:rsid w:val="099843CC"/>
    <w:rsid w:val="099B5350"/>
    <w:rsid w:val="099B67B3"/>
    <w:rsid w:val="099E2C10"/>
    <w:rsid w:val="09A61163"/>
    <w:rsid w:val="09B671FF"/>
    <w:rsid w:val="09BE460B"/>
    <w:rsid w:val="09C1778E"/>
    <w:rsid w:val="09C30A93"/>
    <w:rsid w:val="09CA5EA0"/>
    <w:rsid w:val="09CB3921"/>
    <w:rsid w:val="09CE1022"/>
    <w:rsid w:val="09D04526"/>
    <w:rsid w:val="09D1582A"/>
    <w:rsid w:val="09D27A29"/>
    <w:rsid w:val="09D354AA"/>
    <w:rsid w:val="09D61B19"/>
    <w:rsid w:val="09DC163D"/>
    <w:rsid w:val="09DF09FE"/>
    <w:rsid w:val="09E27CC3"/>
    <w:rsid w:val="09E46A49"/>
    <w:rsid w:val="09E92ED1"/>
    <w:rsid w:val="09EB2B51"/>
    <w:rsid w:val="09F25D5F"/>
    <w:rsid w:val="09F36FDE"/>
    <w:rsid w:val="09F46CE4"/>
    <w:rsid w:val="09F61C94"/>
    <w:rsid w:val="09F743E5"/>
    <w:rsid w:val="09F81E67"/>
    <w:rsid w:val="09FA536A"/>
    <w:rsid w:val="09FC40F0"/>
    <w:rsid w:val="09FD62EE"/>
    <w:rsid w:val="0A033A7B"/>
    <w:rsid w:val="0A064A00"/>
    <w:rsid w:val="0A075F99"/>
    <w:rsid w:val="0A0D1E0C"/>
    <w:rsid w:val="0A1914A2"/>
    <w:rsid w:val="0A1C2427"/>
    <w:rsid w:val="0A1F33AB"/>
    <w:rsid w:val="0A200E2D"/>
    <w:rsid w:val="0A2055A9"/>
    <w:rsid w:val="0A220AAD"/>
    <w:rsid w:val="0A231DB1"/>
    <w:rsid w:val="0A262D36"/>
    <w:rsid w:val="0A2B71BE"/>
    <w:rsid w:val="0A2C4C3F"/>
    <w:rsid w:val="0A2E5BC4"/>
    <w:rsid w:val="0A2F7DC2"/>
    <w:rsid w:val="0A3010C7"/>
    <w:rsid w:val="0A3132C5"/>
    <w:rsid w:val="0A316B49"/>
    <w:rsid w:val="0A320D47"/>
    <w:rsid w:val="0A33204C"/>
    <w:rsid w:val="0A34424A"/>
    <w:rsid w:val="0A362FD0"/>
    <w:rsid w:val="0A36774D"/>
    <w:rsid w:val="0A3864D3"/>
    <w:rsid w:val="0A393F55"/>
    <w:rsid w:val="0A3A6153"/>
    <w:rsid w:val="0A3E03DD"/>
    <w:rsid w:val="0A4422E6"/>
    <w:rsid w:val="0A4B3E6F"/>
    <w:rsid w:val="0A4E4DF4"/>
    <w:rsid w:val="0A4F2875"/>
    <w:rsid w:val="0A546CFD"/>
    <w:rsid w:val="0A550002"/>
    <w:rsid w:val="0A5A6688"/>
    <w:rsid w:val="0A5B410A"/>
    <w:rsid w:val="0A5D2E90"/>
    <w:rsid w:val="0A616013"/>
    <w:rsid w:val="0A663F6C"/>
    <w:rsid w:val="0A681221"/>
    <w:rsid w:val="0A696CA3"/>
    <w:rsid w:val="0A721B30"/>
    <w:rsid w:val="0A745034"/>
    <w:rsid w:val="0A750537"/>
    <w:rsid w:val="0A79447B"/>
    <w:rsid w:val="0A7C3C8A"/>
    <w:rsid w:val="0A7F0E46"/>
    <w:rsid w:val="0A7F46C9"/>
    <w:rsid w:val="0A8068C8"/>
    <w:rsid w:val="0A83784C"/>
    <w:rsid w:val="0A840B51"/>
    <w:rsid w:val="0A9145E4"/>
    <w:rsid w:val="0A940DEC"/>
    <w:rsid w:val="0A945ABF"/>
    <w:rsid w:val="0A95686D"/>
    <w:rsid w:val="0A983F6E"/>
    <w:rsid w:val="0A9A2CF5"/>
    <w:rsid w:val="0A9B4EF3"/>
    <w:rsid w:val="0A9F717D"/>
    <w:rsid w:val="0AA0137B"/>
    <w:rsid w:val="0AA12680"/>
    <w:rsid w:val="0AA27E70"/>
    <w:rsid w:val="0AA51F88"/>
    <w:rsid w:val="0AA55803"/>
    <w:rsid w:val="0AA66B07"/>
    <w:rsid w:val="0AA76787"/>
    <w:rsid w:val="0AA8200A"/>
    <w:rsid w:val="0AAB518D"/>
    <w:rsid w:val="0AB01615"/>
    <w:rsid w:val="0AB04E98"/>
    <w:rsid w:val="0AB2039C"/>
    <w:rsid w:val="0AB3259A"/>
    <w:rsid w:val="0AB97D26"/>
    <w:rsid w:val="0ABA1F25"/>
    <w:rsid w:val="0AC018B0"/>
    <w:rsid w:val="0AC22BB4"/>
    <w:rsid w:val="0ACA5794"/>
    <w:rsid w:val="0ADC27FC"/>
    <w:rsid w:val="0AE230E9"/>
    <w:rsid w:val="0AE578F1"/>
    <w:rsid w:val="0AE72C5A"/>
    <w:rsid w:val="0AE80876"/>
    <w:rsid w:val="0AE962F7"/>
    <w:rsid w:val="0AEC39F9"/>
    <w:rsid w:val="0AED4CFD"/>
    <w:rsid w:val="0AF21185"/>
    <w:rsid w:val="0AF54308"/>
    <w:rsid w:val="0AF67B8B"/>
    <w:rsid w:val="0AF8308E"/>
    <w:rsid w:val="0AFB4013"/>
    <w:rsid w:val="0AFB6211"/>
    <w:rsid w:val="0AFC3C93"/>
    <w:rsid w:val="0B002699"/>
    <w:rsid w:val="0B01011B"/>
    <w:rsid w:val="0B044923"/>
    <w:rsid w:val="0B067E26"/>
    <w:rsid w:val="0B0C64AC"/>
    <w:rsid w:val="0B0D3F2D"/>
    <w:rsid w:val="0B0D6C7C"/>
    <w:rsid w:val="0B0E7430"/>
    <w:rsid w:val="0B125E37"/>
    <w:rsid w:val="0B154424"/>
    <w:rsid w:val="0B1957C1"/>
    <w:rsid w:val="0B1A6AC6"/>
    <w:rsid w:val="0B295A5C"/>
    <w:rsid w:val="0B2B6D61"/>
    <w:rsid w:val="0B331BEE"/>
    <w:rsid w:val="0B347670"/>
    <w:rsid w:val="0B362B73"/>
    <w:rsid w:val="0B4153D8"/>
    <w:rsid w:val="0B441E89"/>
    <w:rsid w:val="0B462E0D"/>
    <w:rsid w:val="0B4C2B18"/>
    <w:rsid w:val="0B5224A3"/>
    <w:rsid w:val="0B542123"/>
    <w:rsid w:val="0B560EAA"/>
    <w:rsid w:val="0B574F31"/>
    <w:rsid w:val="0B5A402C"/>
    <w:rsid w:val="0B5B1AAE"/>
    <w:rsid w:val="0B5F5F36"/>
    <w:rsid w:val="0B624CBC"/>
    <w:rsid w:val="0B635D6A"/>
    <w:rsid w:val="0B657E3F"/>
    <w:rsid w:val="0B6636C2"/>
    <w:rsid w:val="0B673342"/>
    <w:rsid w:val="0B6920C9"/>
    <w:rsid w:val="0B6F074F"/>
    <w:rsid w:val="0B6F3FD2"/>
    <w:rsid w:val="0B7216D3"/>
    <w:rsid w:val="0B74045A"/>
    <w:rsid w:val="0B753B34"/>
    <w:rsid w:val="0B76395D"/>
    <w:rsid w:val="0B796AE0"/>
    <w:rsid w:val="0B7F09E9"/>
    <w:rsid w:val="0B801CEE"/>
    <w:rsid w:val="0B81776F"/>
    <w:rsid w:val="0B856175"/>
    <w:rsid w:val="0B875DF5"/>
    <w:rsid w:val="0B8B2716"/>
    <w:rsid w:val="0B8F05A5"/>
    <w:rsid w:val="0B8F617F"/>
    <w:rsid w:val="0B994E16"/>
    <w:rsid w:val="0B9F1C6E"/>
    <w:rsid w:val="0BA04E28"/>
    <w:rsid w:val="0BA12222"/>
    <w:rsid w:val="0BA35725"/>
    <w:rsid w:val="0BA9762F"/>
    <w:rsid w:val="0BAA50B0"/>
    <w:rsid w:val="0BB25D40"/>
    <w:rsid w:val="0BB43441"/>
    <w:rsid w:val="0BBC084E"/>
    <w:rsid w:val="0BBD62CF"/>
    <w:rsid w:val="0BBF5056"/>
    <w:rsid w:val="0BC22757"/>
    <w:rsid w:val="0BC414DD"/>
    <w:rsid w:val="0BC452B6"/>
    <w:rsid w:val="0BC56F5F"/>
    <w:rsid w:val="0BC72462"/>
    <w:rsid w:val="0BC97B63"/>
    <w:rsid w:val="0BCC68EA"/>
    <w:rsid w:val="0BD30473"/>
    <w:rsid w:val="0BD45F05"/>
    <w:rsid w:val="0BD571F9"/>
    <w:rsid w:val="0BDD0D82"/>
    <w:rsid w:val="0BDF1D07"/>
    <w:rsid w:val="0BDF4286"/>
    <w:rsid w:val="0BE22C8C"/>
    <w:rsid w:val="0BE3650F"/>
    <w:rsid w:val="0BE51A12"/>
    <w:rsid w:val="0BE80418"/>
    <w:rsid w:val="0BEB5B1A"/>
    <w:rsid w:val="0BEE2322"/>
    <w:rsid w:val="0BEF4520"/>
    <w:rsid w:val="0BF367A9"/>
    <w:rsid w:val="0BF6772E"/>
    <w:rsid w:val="0BF751B0"/>
    <w:rsid w:val="0BF82C31"/>
    <w:rsid w:val="0BF84E2F"/>
    <w:rsid w:val="0BFC1637"/>
    <w:rsid w:val="0BFE4B3A"/>
    <w:rsid w:val="0BFF003E"/>
    <w:rsid w:val="0C020FC2"/>
    <w:rsid w:val="0C051F47"/>
    <w:rsid w:val="0C07544A"/>
    <w:rsid w:val="0C0B1618"/>
    <w:rsid w:val="0C0C18D2"/>
    <w:rsid w:val="0C105683"/>
    <w:rsid w:val="0C154760"/>
    <w:rsid w:val="0C165A64"/>
    <w:rsid w:val="0C1B1EEC"/>
    <w:rsid w:val="0C1C1B6C"/>
    <w:rsid w:val="0C1D75EE"/>
    <w:rsid w:val="0C246F78"/>
    <w:rsid w:val="0C26247C"/>
    <w:rsid w:val="0C273780"/>
    <w:rsid w:val="0C293400"/>
    <w:rsid w:val="0C2B2187"/>
    <w:rsid w:val="0C2D1E06"/>
    <w:rsid w:val="0C302D8B"/>
    <w:rsid w:val="0C304C60"/>
    <w:rsid w:val="0C31628E"/>
    <w:rsid w:val="0C331791"/>
    <w:rsid w:val="0C3A499F"/>
    <w:rsid w:val="0C3C5A98"/>
    <w:rsid w:val="0C3E7B22"/>
    <w:rsid w:val="0C3F0E27"/>
    <w:rsid w:val="0C3F55A4"/>
    <w:rsid w:val="0C41432A"/>
    <w:rsid w:val="0C491737"/>
    <w:rsid w:val="0C4B6E38"/>
    <w:rsid w:val="0C4C48B9"/>
    <w:rsid w:val="0C4F583E"/>
    <w:rsid w:val="0C5032C0"/>
    <w:rsid w:val="0C5257B6"/>
    <w:rsid w:val="0C545549"/>
    <w:rsid w:val="0C572C4B"/>
    <w:rsid w:val="0C5C2956"/>
    <w:rsid w:val="0C60355A"/>
    <w:rsid w:val="0C631EA3"/>
    <w:rsid w:val="0C663265"/>
    <w:rsid w:val="0C686768"/>
    <w:rsid w:val="0C6B516E"/>
    <w:rsid w:val="0C7015F6"/>
    <w:rsid w:val="0C7634FF"/>
    <w:rsid w:val="0C794484"/>
    <w:rsid w:val="0C803E0F"/>
    <w:rsid w:val="0C853B1A"/>
    <w:rsid w:val="0C892520"/>
    <w:rsid w:val="0C8B7C21"/>
    <w:rsid w:val="0C8C56A3"/>
    <w:rsid w:val="0C8F1EAB"/>
    <w:rsid w:val="0C9308B1"/>
    <w:rsid w:val="0C970F7A"/>
    <w:rsid w:val="0C9927BA"/>
    <w:rsid w:val="0C9B5CBE"/>
    <w:rsid w:val="0C9D33BF"/>
    <w:rsid w:val="0C9E0E40"/>
    <w:rsid w:val="0C9F46C4"/>
    <w:rsid w:val="0CA230CA"/>
    <w:rsid w:val="0CA81750"/>
    <w:rsid w:val="0CA84FD3"/>
    <w:rsid w:val="0CA971D2"/>
    <w:rsid w:val="0CAA04D6"/>
    <w:rsid w:val="0CAA6B80"/>
    <w:rsid w:val="0CAF495E"/>
    <w:rsid w:val="0CB56867"/>
    <w:rsid w:val="0CB877EC"/>
    <w:rsid w:val="0CBB296F"/>
    <w:rsid w:val="0CBC03F1"/>
    <w:rsid w:val="0CBD16F5"/>
    <w:rsid w:val="0CC100FC"/>
    <w:rsid w:val="0CC17E16"/>
    <w:rsid w:val="0CC64583"/>
    <w:rsid w:val="0CCB0A0B"/>
    <w:rsid w:val="0CCD3F0E"/>
    <w:rsid w:val="0CCE17EE"/>
    <w:rsid w:val="0CD25E17"/>
    <w:rsid w:val="0CE12BAF"/>
    <w:rsid w:val="0CEA34BE"/>
    <w:rsid w:val="0CEB0F40"/>
    <w:rsid w:val="0CEB6D41"/>
    <w:rsid w:val="0CED4443"/>
    <w:rsid w:val="0CF3634C"/>
    <w:rsid w:val="0CF5184F"/>
    <w:rsid w:val="0CF672D1"/>
    <w:rsid w:val="0CF74D52"/>
    <w:rsid w:val="0CF93AD9"/>
    <w:rsid w:val="0CFA155A"/>
    <w:rsid w:val="0CFA1A3F"/>
    <w:rsid w:val="0CFB6FDC"/>
    <w:rsid w:val="0D0343E8"/>
    <w:rsid w:val="0D044068"/>
    <w:rsid w:val="0D072DEE"/>
    <w:rsid w:val="0D083DF0"/>
    <w:rsid w:val="0D0D2779"/>
    <w:rsid w:val="0D0D6EF6"/>
    <w:rsid w:val="0D0F5C7C"/>
    <w:rsid w:val="0D107E7B"/>
    <w:rsid w:val="0D11117F"/>
    <w:rsid w:val="0D12337E"/>
    <w:rsid w:val="0D126C01"/>
    <w:rsid w:val="0D154302"/>
    <w:rsid w:val="0D1B1A8F"/>
    <w:rsid w:val="0D1E4C12"/>
    <w:rsid w:val="0D215B97"/>
    <w:rsid w:val="0D25459D"/>
    <w:rsid w:val="0D296826"/>
    <w:rsid w:val="0D2D19A9"/>
    <w:rsid w:val="0D2D522C"/>
    <w:rsid w:val="0D39103F"/>
    <w:rsid w:val="0D3F09CA"/>
    <w:rsid w:val="0D4528D3"/>
    <w:rsid w:val="0D460355"/>
    <w:rsid w:val="0D4870DB"/>
    <w:rsid w:val="0D4A6D5B"/>
    <w:rsid w:val="0D4B47DC"/>
    <w:rsid w:val="0D5044E7"/>
    <w:rsid w:val="0D5166E6"/>
    <w:rsid w:val="0D521BE9"/>
    <w:rsid w:val="0D53546C"/>
    <w:rsid w:val="0D5A6FF5"/>
    <w:rsid w:val="0D5B4A77"/>
    <w:rsid w:val="0D5C24F8"/>
    <w:rsid w:val="0D67410D"/>
    <w:rsid w:val="0D6B2B13"/>
    <w:rsid w:val="0D6C0594"/>
    <w:rsid w:val="0D6D6016"/>
    <w:rsid w:val="0D6D61B7"/>
    <w:rsid w:val="0D737F1F"/>
    <w:rsid w:val="0D755621"/>
    <w:rsid w:val="0D794027"/>
    <w:rsid w:val="0D7978AA"/>
    <w:rsid w:val="0D7A1AA8"/>
    <w:rsid w:val="0D7D2A2D"/>
    <w:rsid w:val="0D7F17B3"/>
    <w:rsid w:val="0D8039B2"/>
    <w:rsid w:val="0D8536BD"/>
    <w:rsid w:val="0D86113E"/>
    <w:rsid w:val="0D86333C"/>
    <w:rsid w:val="0D8920C3"/>
    <w:rsid w:val="0D8E0749"/>
    <w:rsid w:val="0D985A2E"/>
    <w:rsid w:val="0DA14AAF"/>
    <w:rsid w:val="0DA306EE"/>
    <w:rsid w:val="0DA32C6D"/>
    <w:rsid w:val="0DA61673"/>
    <w:rsid w:val="0DAB5AFB"/>
    <w:rsid w:val="0DAC4BAD"/>
    <w:rsid w:val="0DB01F82"/>
    <w:rsid w:val="0DB17A04"/>
    <w:rsid w:val="0DB3678A"/>
    <w:rsid w:val="0DB63E8C"/>
    <w:rsid w:val="0DC34AA9"/>
    <w:rsid w:val="0DC4363C"/>
    <w:rsid w:val="0DC82EAC"/>
    <w:rsid w:val="0DCA63AF"/>
    <w:rsid w:val="0DCC18B3"/>
    <w:rsid w:val="0DCF6FB4"/>
    <w:rsid w:val="0DD40EBD"/>
    <w:rsid w:val="0DD643C0"/>
    <w:rsid w:val="0DD856C5"/>
    <w:rsid w:val="0DD878C3"/>
    <w:rsid w:val="0DD93147"/>
    <w:rsid w:val="0DDA2DC7"/>
    <w:rsid w:val="0DDB40CB"/>
    <w:rsid w:val="0DDB664A"/>
    <w:rsid w:val="0DDC1B4D"/>
    <w:rsid w:val="0DDD3D4B"/>
    <w:rsid w:val="0DDF1BCC"/>
    <w:rsid w:val="0DE00553"/>
    <w:rsid w:val="0DE15FD5"/>
    <w:rsid w:val="0DE201D3"/>
    <w:rsid w:val="0DE314D8"/>
    <w:rsid w:val="0DE77EDE"/>
    <w:rsid w:val="0DEA55DF"/>
    <w:rsid w:val="0DEF74E9"/>
    <w:rsid w:val="0DF04F6A"/>
    <w:rsid w:val="0DF129EC"/>
    <w:rsid w:val="0DF2046D"/>
    <w:rsid w:val="0DF33CF1"/>
    <w:rsid w:val="0DF43970"/>
    <w:rsid w:val="0DF66E74"/>
    <w:rsid w:val="0DF70178"/>
    <w:rsid w:val="0DF85BFA"/>
    <w:rsid w:val="0DFA10FD"/>
    <w:rsid w:val="0DFE7B03"/>
    <w:rsid w:val="0E06678C"/>
    <w:rsid w:val="0E072991"/>
    <w:rsid w:val="0E134225"/>
    <w:rsid w:val="0E157728"/>
    <w:rsid w:val="0E1A3BB0"/>
    <w:rsid w:val="0E1D4B35"/>
    <w:rsid w:val="0E1E05C2"/>
    <w:rsid w:val="0E1F0038"/>
    <w:rsid w:val="0E21353B"/>
    <w:rsid w:val="0E216DBE"/>
    <w:rsid w:val="0E265444"/>
    <w:rsid w:val="0E286749"/>
    <w:rsid w:val="0E2A36F8"/>
    <w:rsid w:val="0E2B76CE"/>
    <w:rsid w:val="0E2C734E"/>
    <w:rsid w:val="0E2E60D4"/>
    <w:rsid w:val="0E2F02D2"/>
    <w:rsid w:val="0E2F3B55"/>
    <w:rsid w:val="0E347FDD"/>
    <w:rsid w:val="0E3C6626"/>
    <w:rsid w:val="0E3D2E6B"/>
    <w:rsid w:val="0E4272F3"/>
    <w:rsid w:val="0E4711FC"/>
    <w:rsid w:val="0E486C7E"/>
    <w:rsid w:val="0E4B437F"/>
    <w:rsid w:val="0E4E5304"/>
    <w:rsid w:val="0E4F2D85"/>
    <w:rsid w:val="0E4F6609"/>
    <w:rsid w:val="0E565F93"/>
    <w:rsid w:val="0E5723AE"/>
    <w:rsid w:val="0E5A499A"/>
    <w:rsid w:val="0E5C209B"/>
    <w:rsid w:val="0E5C7E9D"/>
    <w:rsid w:val="0E681731"/>
    <w:rsid w:val="0E6D5BB9"/>
    <w:rsid w:val="0E6F10BC"/>
    <w:rsid w:val="0E79524F"/>
    <w:rsid w:val="0E7D16D6"/>
    <w:rsid w:val="0E7E38D5"/>
    <w:rsid w:val="0E7F4BD9"/>
    <w:rsid w:val="0E837D5C"/>
    <w:rsid w:val="0E856AE3"/>
    <w:rsid w:val="0E8841E4"/>
    <w:rsid w:val="0E891C66"/>
    <w:rsid w:val="0E8F35FC"/>
    <w:rsid w:val="0E922575"/>
    <w:rsid w:val="0E960F7B"/>
    <w:rsid w:val="0E995783"/>
    <w:rsid w:val="0E9A7981"/>
    <w:rsid w:val="0E9F3E09"/>
    <w:rsid w:val="0EA1103E"/>
    <w:rsid w:val="0EA1730C"/>
    <w:rsid w:val="0EA3280F"/>
    <w:rsid w:val="0EA36093"/>
    <w:rsid w:val="0EA53794"/>
    <w:rsid w:val="0EA8251A"/>
    <w:rsid w:val="0EAD4424"/>
    <w:rsid w:val="0EAE1EA5"/>
    <w:rsid w:val="0EAE203B"/>
    <w:rsid w:val="0EB25028"/>
    <w:rsid w:val="0EB55FAD"/>
    <w:rsid w:val="0EB63A2E"/>
    <w:rsid w:val="0EB672B2"/>
    <w:rsid w:val="0EB949B3"/>
    <w:rsid w:val="0EBD0E3B"/>
    <w:rsid w:val="0EC1061B"/>
    <w:rsid w:val="0EC6754C"/>
    <w:rsid w:val="0EC82A4F"/>
    <w:rsid w:val="0ECE4958"/>
    <w:rsid w:val="0ED07E5C"/>
    <w:rsid w:val="0EDE7171"/>
    <w:rsid w:val="0EE000F6"/>
    <w:rsid w:val="0EE448FE"/>
    <w:rsid w:val="0EE63C63"/>
    <w:rsid w:val="0EE67E01"/>
    <w:rsid w:val="0EE73304"/>
    <w:rsid w:val="0EE77A81"/>
    <w:rsid w:val="0EE80D86"/>
    <w:rsid w:val="0EE85502"/>
    <w:rsid w:val="0EE97F39"/>
    <w:rsid w:val="0EEA0A05"/>
    <w:rsid w:val="0EEB1D0A"/>
    <w:rsid w:val="0EEC778C"/>
    <w:rsid w:val="0EF10390"/>
    <w:rsid w:val="0EF75B1D"/>
    <w:rsid w:val="0EF8359E"/>
    <w:rsid w:val="0EF9321E"/>
    <w:rsid w:val="0EFA6AA1"/>
    <w:rsid w:val="0EFC1FA5"/>
    <w:rsid w:val="0EFE54A8"/>
    <w:rsid w:val="0F01062B"/>
    <w:rsid w:val="0F0260AC"/>
    <w:rsid w:val="0F0373B1"/>
    <w:rsid w:val="0F044E32"/>
    <w:rsid w:val="0F0528B4"/>
    <w:rsid w:val="0F057031"/>
    <w:rsid w:val="0F064AB2"/>
    <w:rsid w:val="0F0912BA"/>
    <w:rsid w:val="0F0B0F3A"/>
    <w:rsid w:val="0F0B47BD"/>
    <w:rsid w:val="0F0D443D"/>
    <w:rsid w:val="0F134C17"/>
    <w:rsid w:val="0F162B4E"/>
    <w:rsid w:val="0F1727CE"/>
    <w:rsid w:val="0F195CD1"/>
    <w:rsid w:val="0F1A6FD6"/>
    <w:rsid w:val="0F1F7BDB"/>
    <w:rsid w:val="0F2365E1"/>
    <w:rsid w:val="0F2862EC"/>
    <w:rsid w:val="0F295F6C"/>
    <w:rsid w:val="0F2E09A0"/>
    <w:rsid w:val="0F2E5C77"/>
    <w:rsid w:val="0F355602"/>
    <w:rsid w:val="0F3D2A0E"/>
    <w:rsid w:val="0F3F5F11"/>
    <w:rsid w:val="0F46589C"/>
    <w:rsid w:val="0F4942A2"/>
    <w:rsid w:val="0F4A1D24"/>
    <w:rsid w:val="0F4A7B25"/>
    <w:rsid w:val="0F4E3FAD"/>
    <w:rsid w:val="0F514F32"/>
    <w:rsid w:val="0F530435"/>
    <w:rsid w:val="0F545EB6"/>
    <w:rsid w:val="0F576E3B"/>
    <w:rsid w:val="0F581039"/>
    <w:rsid w:val="0F611949"/>
    <w:rsid w:val="0F634E4C"/>
    <w:rsid w:val="0F65034F"/>
    <w:rsid w:val="0F671654"/>
    <w:rsid w:val="0F6770D5"/>
    <w:rsid w:val="0F68332B"/>
    <w:rsid w:val="0F6925D8"/>
    <w:rsid w:val="0F6A48A4"/>
    <w:rsid w:val="0F6C7CDA"/>
    <w:rsid w:val="0F6D575B"/>
    <w:rsid w:val="0F6F0C5E"/>
    <w:rsid w:val="0F714162"/>
    <w:rsid w:val="0F7179E5"/>
    <w:rsid w:val="0F77606B"/>
    <w:rsid w:val="0F787370"/>
    <w:rsid w:val="0F7C5D76"/>
    <w:rsid w:val="0F7D22E5"/>
    <w:rsid w:val="0F7E1279"/>
    <w:rsid w:val="0F7F477C"/>
    <w:rsid w:val="0F7F6CFB"/>
    <w:rsid w:val="0F817C7F"/>
    <w:rsid w:val="0F845381"/>
    <w:rsid w:val="0F871B88"/>
    <w:rsid w:val="0F8B058F"/>
    <w:rsid w:val="0F8C278D"/>
    <w:rsid w:val="0F8C6010"/>
    <w:rsid w:val="0F8E1513"/>
    <w:rsid w:val="0F8F1193"/>
    <w:rsid w:val="0F8F3712"/>
    <w:rsid w:val="0F914696"/>
    <w:rsid w:val="0F93599B"/>
    <w:rsid w:val="0F943740"/>
    <w:rsid w:val="0F9B0829"/>
    <w:rsid w:val="0F9D3D2C"/>
    <w:rsid w:val="0FA04CB1"/>
    <w:rsid w:val="0FA201B4"/>
    <w:rsid w:val="0FA47BA1"/>
    <w:rsid w:val="0FAB3042"/>
    <w:rsid w:val="0FAB68C5"/>
    <w:rsid w:val="0FAD1DC8"/>
    <w:rsid w:val="0FAD5F50"/>
    <w:rsid w:val="0FAF52CB"/>
    <w:rsid w:val="0FB2044E"/>
    <w:rsid w:val="0FB33CD1"/>
    <w:rsid w:val="0FB43951"/>
    <w:rsid w:val="0FB7580F"/>
    <w:rsid w:val="0FB97DD9"/>
    <w:rsid w:val="0FBA10DE"/>
    <w:rsid w:val="0FBB32DC"/>
    <w:rsid w:val="0FBE2419"/>
    <w:rsid w:val="0FC53BEC"/>
    <w:rsid w:val="0FC5746F"/>
    <w:rsid w:val="0FC72972"/>
    <w:rsid w:val="0FC825F2"/>
    <w:rsid w:val="0FD05800"/>
    <w:rsid w:val="0FD15480"/>
    <w:rsid w:val="0FD22F01"/>
    <w:rsid w:val="0FD34206"/>
    <w:rsid w:val="0FD46404"/>
    <w:rsid w:val="0FD53E86"/>
    <w:rsid w:val="0FDC3811"/>
    <w:rsid w:val="0FDD4B16"/>
    <w:rsid w:val="0FE02217"/>
    <w:rsid w:val="0FE07C99"/>
    <w:rsid w:val="0FE1351C"/>
    <w:rsid w:val="0FEA05A8"/>
    <w:rsid w:val="0FEB18AD"/>
    <w:rsid w:val="0FEC73DC"/>
    <w:rsid w:val="0FF024B1"/>
    <w:rsid w:val="0FF21238"/>
    <w:rsid w:val="0FF4473B"/>
    <w:rsid w:val="0FF643BB"/>
    <w:rsid w:val="10036F54"/>
    <w:rsid w:val="10090E5D"/>
    <w:rsid w:val="100B4360"/>
    <w:rsid w:val="100F2D66"/>
    <w:rsid w:val="10123CEB"/>
    <w:rsid w:val="10165F74"/>
    <w:rsid w:val="10170173"/>
    <w:rsid w:val="101A6B79"/>
    <w:rsid w:val="10223F85"/>
    <w:rsid w:val="10231A07"/>
    <w:rsid w:val="1023528A"/>
    <w:rsid w:val="10247488"/>
    <w:rsid w:val="102C4895"/>
    <w:rsid w:val="1031679E"/>
    <w:rsid w:val="10331CA1"/>
    <w:rsid w:val="103551A4"/>
    <w:rsid w:val="103D79C9"/>
    <w:rsid w:val="10476743"/>
    <w:rsid w:val="104E02CD"/>
    <w:rsid w:val="104F5D4E"/>
    <w:rsid w:val="10514AD4"/>
    <w:rsid w:val="10526CD3"/>
    <w:rsid w:val="10545A59"/>
    <w:rsid w:val="105534DB"/>
    <w:rsid w:val="10557C57"/>
    <w:rsid w:val="1057315A"/>
    <w:rsid w:val="105C75E2"/>
    <w:rsid w:val="106946FA"/>
    <w:rsid w:val="106C3100"/>
    <w:rsid w:val="106D0B81"/>
    <w:rsid w:val="10732A8B"/>
    <w:rsid w:val="10755F8E"/>
    <w:rsid w:val="10782796"/>
    <w:rsid w:val="107C5919"/>
    <w:rsid w:val="1080431F"/>
    <w:rsid w:val="108125EE"/>
    <w:rsid w:val="10817822"/>
    <w:rsid w:val="1085402A"/>
    <w:rsid w:val="10861AAB"/>
    <w:rsid w:val="1087752D"/>
    <w:rsid w:val="10892A30"/>
    <w:rsid w:val="108A0770"/>
    <w:rsid w:val="108A26B0"/>
    <w:rsid w:val="108D6EB8"/>
    <w:rsid w:val="108E10B6"/>
    <w:rsid w:val="109158BE"/>
    <w:rsid w:val="109B61CD"/>
    <w:rsid w:val="109C5E4D"/>
    <w:rsid w:val="109E1350"/>
    <w:rsid w:val="10A11BCB"/>
    <w:rsid w:val="10A3105B"/>
    <w:rsid w:val="10A46ADD"/>
    <w:rsid w:val="10A6675D"/>
    <w:rsid w:val="10A741DE"/>
    <w:rsid w:val="10AE73EC"/>
    <w:rsid w:val="10B2256F"/>
    <w:rsid w:val="10B25DF3"/>
    <w:rsid w:val="10B56D77"/>
    <w:rsid w:val="10BA4216"/>
    <w:rsid w:val="10BB6702"/>
    <w:rsid w:val="10C45D0D"/>
    <w:rsid w:val="10C72515"/>
    <w:rsid w:val="10C75BED"/>
    <w:rsid w:val="10CF7921"/>
    <w:rsid w:val="10D26327"/>
    <w:rsid w:val="10D41E94"/>
    <w:rsid w:val="10D64D2E"/>
    <w:rsid w:val="10D727AF"/>
    <w:rsid w:val="10DF343F"/>
    <w:rsid w:val="10DF7048"/>
    <w:rsid w:val="10E00EC0"/>
    <w:rsid w:val="10E31E45"/>
    <w:rsid w:val="10E478C7"/>
    <w:rsid w:val="10E62DCA"/>
    <w:rsid w:val="10ED4953"/>
    <w:rsid w:val="10F26BDC"/>
    <w:rsid w:val="10F320DF"/>
    <w:rsid w:val="10F90765"/>
    <w:rsid w:val="10FA1A6A"/>
    <w:rsid w:val="10FC16EA"/>
    <w:rsid w:val="10FD29EF"/>
    <w:rsid w:val="10FE4BED"/>
    <w:rsid w:val="10FE629D"/>
    <w:rsid w:val="11021075"/>
    <w:rsid w:val="11031AF2"/>
    <w:rsid w:val="11051FFA"/>
    <w:rsid w:val="11057DFB"/>
    <w:rsid w:val="11063C09"/>
    <w:rsid w:val="1106587D"/>
    <w:rsid w:val="110A6481"/>
    <w:rsid w:val="110F618C"/>
    <w:rsid w:val="1111168F"/>
    <w:rsid w:val="11115E0C"/>
    <w:rsid w:val="1113130F"/>
    <w:rsid w:val="111355E0"/>
    <w:rsid w:val="1118101A"/>
    <w:rsid w:val="111A0C9A"/>
    <w:rsid w:val="111E2F24"/>
    <w:rsid w:val="112160A6"/>
    <w:rsid w:val="1122192A"/>
    <w:rsid w:val="11223B28"/>
    <w:rsid w:val="112315AA"/>
    <w:rsid w:val="11234E2D"/>
    <w:rsid w:val="11254AAD"/>
    <w:rsid w:val="112C7CBB"/>
    <w:rsid w:val="11352B49"/>
    <w:rsid w:val="113B24D4"/>
    <w:rsid w:val="113C7F55"/>
    <w:rsid w:val="113F0EDA"/>
    <w:rsid w:val="1140695B"/>
    <w:rsid w:val="11421E5E"/>
    <w:rsid w:val="11440BE5"/>
    <w:rsid w:val="114875EB"/>
    <w:rsid w:val="114A2AEE"/>
    <w:rsid w:val="114A5C90"/>
    <w:rsid w:val="114C5FF1"/>
    <w:rsid w:val="114E5C71"/>
    <w:rsid w:val="114F36F3"/>
    <w:rsid w:val="11501174"/>
    <w:rsid w:val="115433FE"/>
    <w:rsid w:val="115455FC"/>
    <w:rsid w:val="115A5307"/>
    <w:rsid w:val="115B2D88"/>
    <w:rsid w:val="115D048A"/>
    <w:rsid w:val="115D3D0D"/>
    <w:rsid w:val="11612713"/>
    <w:rsid w:val="11655896"/>
    <w:rsid w:val="1168681B"/>
    <w:rsid w:val="1169429C"/>
    <w:rsid w:val="116A55A1"/>
    <w:rsid w:val="116D0724"/>
    <w:rsid w:val="117016A9"/>
    <w:rsid w:val="11724BAC"/>
    <w:rsid w:val="11782338"/>
    <w:rsid w:val="11794537"/>
    <w:rsid w:val="117C54BB"/>
    <w:rsid w:val="117D2F3D"/>
    <w:rsid w:val="117F4DC6"/>
    <w:rsid w:val="11811943"/>
    <w:rsid w:val="118151C6"/>
    <w:rsid w:val="118D31D7"/>
    <w:rsid w:val="11915461"/>
    <w:rsid w:val="1194410A"/>
    <w:rsid w:val="119463E5"/>
    <w:rsid w:val="1196605D"/>
    <w:rsid w:val="1197736A"/>
    <w:rsid w:val="119E6CF5"/>
    <w:rsid w:val="119F43A3"/>
    <w:rsid w:val="11A021F8"/>
    <w:rsid w:val="11A92B07"/>
    <w:rsid w:val="11AE2812"/>
    <w:rsid w:val="11B33417"/>
    <w:rsid w:val="11B5219D"/>
    <w:rsid w:val="11B71E1D"/>
    <w:rsid w:val="11BB0823"/>
    <w:rsid w:val="11BF2AAD"/>
    <w:rsid w:val="11BF4CAB"/>
    <w:rsid w:val="11C101AE"/>
    <w:rsid w:val="11C37011"/>
    <w:rsid w:val="11C46F35"/>
    <w:rsid w:val="11C60F64"/>
    <w:rsid w:val="11C720B8"/>
    <w:rsid w:val="11C87B39"/>
    <w:rsid w:val="11CC5193"/>
    <w:rsid w:val="11D1624A"/>
    <w:rsid w:val="11D72352"/>
    <w:rsid w:val="11DC205D"/>
    <w:rsid w:val="11DC67DA"/>
    <w:rsid w:val="11DE1CDD"/>
    <w:rsid w:val="11DF2FE2"/>
    <w:rsid w:val="11DF775E"/>
    <w:rsid w:val="11E00A63"/>
    <w:rsid w:val="11E12C61"/>
    <w:rsid w:val="11E36164"/>
    <w:rsid w:val="11E3642A"/>
    <w:rsid w:val="11EB3571"/>
    <w:rsid w:val="11F2097D"/>
    <w:rsid w:val="11F2677F"/>
    <w:rsid w:val="11F51902"/>
    <w:rsid w:val="11F62C07"/>
    <w:rsid w:val="11F67383"/>
    <w:rsid w:val="11FE0013"/>
    <w:rsid w:val="12041F1C"/>
    <w:rsid w:val="12065420"/>
    <w:rsid w:val="12080923"/>
    <w:rsid w:val="120C7329"/>
    <w:rsid w:val="120E02AD"/>
    <w:rsid w:val="120F5D2F"/>
    <w:rsid w:val="12126CB4"/>
    <w:rsid w:val="12147FB8"/>
    <w:rsid w:val="121769BF"/>
    <w:rsid w:val="121C0216"/>
    <w:rsid w:val="121C75C3"/>
    <w:rsid w:val="121F0548"/>
    <w:rsid w:val="12263756"/>
    <w:rsid w:val="12280E57"/>
    <w:rsid w:val="122946DB"/>
    <w:rsid w:val="122B1DDC"/>
    <w:rsid w:val="122D30E1"/>
    <w:rsid w:val="122D52DF"/>
    <w:rsid w:val="123639F0"/>
    <w:rsid w:val="12386EF3"/>
    <w:rsid w:val="12394975"/>
    <w:rsid w:val="123B45F5"/>
    <w:rsid w:val="123C58FA"/>
    <w:rsid w:val="123E2FFB"/>
    <w:rsid w:val="124064FE"/>
    <w:rsid w:val="12460407"/>
    <w:rsid w:val="12463C8B"/>
    <w:rsid w:val="124A2691"/>
    <w:rsid w:val="12531C9B"/>
    <w:rsid w:val="12542FA0"/>
    <w:rsid w:val="12550A22"/>
    <w:rsid w:val="12552C20"/>
    <w:rsid w:val="125664A3"/>
    <w:rsid w:val="12583BA5"/>
    <w:rsid w:val="12591626"/>
    <w:rsid w:val="1259182D"/>
    <w:rsid w:val="125A4EAA"/>
    <w:rsid w:val="125B4B29"/>
    <w:rsid w:val="125D0185"/>
    <w:rsid w:val="12604834"/>
    <w:rsid w:val="12681C41"/>
    <w:rsid w:val="12787CDD"/>
    <w:rsid w:val="1279575E"/>
    <w:rsid w:val="127A31E0"/>
    <w:rsid w:val="127A564B"/>
    <w:rsid w:val="127B2E60"/>
    <w:rsid w:val="127C08E1"/>
    <w:rsid w:val="127D4165"/>
    <w:rsid w:val="127E0301"/>
    <w:rsid w:val="127F1866"/>
    <w:rsid w:val="1282606E"/>
    <w:rsid w:val="12841571"/>
    <w:rsid w:val="12887BC1"/>
    <w:rsid w:val="128A6237"/>
    <w:rsid w:val="128B5679"/>
    <w:rsid w:val="12915003"/>
    <w:rsid w:val="12945F88"/>
    <w:rsid w:val="1295728D"/>
    <w:rsid w:val="1296148B"/>
    <w:rsid w:val="1298498E"/>
    <w:rsid w:val="129A7E91"/>
    <w:rsid w:val="129F7B9C"/>
    <w:rsid w:val="12A130A0"/>
    <w:rsid w:val="12A407A1"/>
    <w:rsid w:val="12A51AA6"/>
    <w:rsid w:val="12A74FA9"/>
    <w:rsid w:val="12A904AC"/>
    <w:rsid w:val="12AB5BAD"/>
    <w:rsid w:val="12AC1431"/>
    <w:rsid w:val="12AD10B0"/>
    <w:rsid w:val="12AF45B4"/>
    <w:rsid w:val="12B058B8"/>
    <w:rsid w:val="12B51D40"/>
    <w:rsid w:val="12BB3C49"/>
    <w:rsid w:val="12BD714C"/>
    <w:rsid w:val="12BF484E"/>
    <w:rsid w:val="12C257D3"/>
    <w:rsid w:val="12C46AD7"/>
    <w:rsid w:val="12C61FDA"/>
    <w:rsid w:val="12C754DE"/>
    <w:rsid w:val="12CF28EA"/>
    <w:rsid w:val="12D312F0"/>
    <w:rsid w:val="12D316BB"/>
    <w:rsid w:val="12D61506"/>
    <w:rsid w:val="12D77CF6"/>
    <w:rsid w:val="12D931F9"/>
    <w:rsid w:val="12DE5103"/>
    <w:rsid w:val="12E2190B"/>
    <w:rsid w:val="12E438B8"/>
    <w:rsid w:val="12E81295"/>
    <w:rsid w:val="12EA0F15"/>
    <w:rsid w:val="12EE319F"/>
    <w:rsid w:val="12F108A0"/>
    <w:rsid w:val="12F37627"/>
    <w:rsid w:val="12F52B2A"/>
    <w:rsid w:val="12FB6C31"/>
    <w:rsid w:val="12FD2134"/>
    <w:rsid w:val="12FD7F36"/>
    <w:rsid w:val="130762C7"/>
    <w:rsid w:val="13095F47"/>
    <w:rsid w:val="130A724C"/>
    <w:rsid w:val="130E5C52"/>
    <w:rsid w:val="130F58D2"/>
    <w:rsid w:val="130F7E50"/>
    <w:rsid w:val="13141D5A"/>
    <w:rsid w:val="13147B5B"/>
    <w:rsid w:val="1315712F"/>
    <w:rsid w:val="1316305E"/>
    <w:rsid w:val="1316525D"/>
    <w:rsid w:val="13183FE3"/>
    <w:rsid w:val="131A74E6"/>
    <w:rsid w:val="131B4F68"/>
    <w:rsid w:val="131C7166"/>
    <w:rsid w:val="132318D4"/>
    <w:rsid w:val="13232374"/>
    <w:rsid w:val="13236AF1"/>
    <w:rsid w:val="13244572"/>
    <w:rsid w:val="13255877"/>
    <w:rsid w:val="132B7780"/>
    <w:rsid w:val="132F3C08"/>
    <w:rsid w:val="1331710B"/>
    <w:rsid w:val="13340090"/>
    <w:rsid w:val="13391FCB"/>
    <w:rsid w:val="133A1F99"/>
    <w:rsid w:val="133D2F1E"/>
    <w:rsid w:val="133F6421"/>
    <w:rsid w:val="1344242A"/>
    <w:rsid w:val="1344612C"/>
    <w:rsid w:val="13453BAE"/>
    <w:rsid w:val="1346162F"/>
    <w:rsid w:val="134747F7"/>
    <w:rsid w:val="13486D30"/>
    <w:rsid w:val="134D0FBA"/>
    <w:rsid w:val="13511BBE"/>
    <w:rsid w:val="13566046"/>
    <w:rsid w:val="135A02D0"/>
    <w:rsid w:val="135D59D1"/>
    <w:rsid w:val="136043D7"/>
    <w:rsid w:val="1365085F"/>
    <w:rsid w:val="13692AE8"/>
    <w:rsid w:val="136A4CE7"/>
    <w:rsid w:val="136D5C6B"/>
    <w:rsid w:val="136E36ED"/>
    <w:rsid w:val="137220F3"/>
    <w:rsid w:val="13753078"/>
    <w:rsid w:val="13771DFE"/>
    <w:rsid w:val="137A2D83"/>
    <w:rsid w:val="137E3987"/>
    <w:rsid w:val="1381018F"/>
    <w:rsid w:val="1381490C"/>
    <w:rsid w:val="13825809"/>
    <w:rsid w:val="13872098"/>
    <w:rsid w:val="13891D18"/>
    <w:rsid w:val="138D071E"/>
    <w:rsid w:val="138F3C22"/>
    <w:rsid w:val="13923D70"/>
    <w:rsid w:val="1394392D"/>
    <w:rsid w:val="13966E30"/>
    <w:rsid w:val="139748B1"/>
    <w:rsid w:val="13995836"/>
    <w:rsid w:val="139C67BB"/>
    <w:rsid w:val="13A51648"/>
    <w:rsid w:val="13A74B4C"/>
    <w:rsid w:val="13A9004F"/>
    <w:rsid w:val="13AB3552"/>
    <w:rsid w:val="13AF57DB"/>
    <w:rsid w:val="13B41C63"/>
    <w:rsid w:val="13B43E61"/>
    <w:rsid w:val="13B72BE8"/>
    <w:rsid w:val="13B82867"/>
    <w:rsid w:val="13B93B6C"/>
    <w:rsid w:val="13BB706F"/>
    <w:rsid w:val="13BD6CEF"/>
    <w:rsid w:val="13C156F5"/>
    <w:rsid w:val="13C3447C"/>
    <w:rsid w:val="13C4667A"/>
    <w:rsid w:val="13C5797F"/>
    <w:rsid w:val="13C61B7D"/>
    <w:rsid w:val="13C85080"/>
    <w:rsid w:val="13D26C95"/>
    <w:rsid w:val="13D57C19"/>
    <w:rsid w:val="13D61E18"/>
    <w:rsid w:val="13D7311C"/>
    <w:rsid w:val="13D9661F"/>
    <w:rsid w:val="13DA081E"/>
    <w:rsid w:val="13DC75A4"/>
    <w:rsid w:val="13E236AC"/>
    <w:rsid w:val="13E52432"/>
    <w:rsid w:val="13EE2D42"/>
    <w:rsid w:val="13EE708C"/>
    <w:rsid w:val="13F029C1"/>
    <w:rsid w:val="13F21748"/>
    <w:rsid w:val="13F526CC"/>
    <w:rsid w:val="13F75BCF"/>
    <w:rsid w:val="13F910D3"/>
    <w:rsid w:val="13FD7AD9"/>
    <w:rsid w:val="140164DF"/>
    <w:rsid w:val="14037464"/>
    <w:rsid w:val="14044EE5"/>
    <w:rsid w:val="140603E8"/>
    <w:rsid w:val="14075E6A"/>
    <w:rsid w:val="140E57F5"/>
    <w:rsid w:val="14116779"/>
    <w:rsid w:val="141241FB"/>
    <w:rsid w:val="14131C7C"/>
    <w:rsid w:val="14132899"/>
    <w:rsid w:val="14135500"/>
    <w:rsid w:val="14137271"/>
    <w:rsid w:val="14166484"/>
    <w:rsid w:val="14173F06"/>
    <w:rsid w:val="14186104"/>
    <w:rsid w:val="14191607"/>
    <w:rsid w:val="141A4E8B"/>
    <w:rsid w:val="141A7089"/>
    <w:rsid w:val="141C038E"/>
    <w:rsid w:val="141F3511"/>
    <w:rsid w:val="14216A14"/>
    <w:rsid w:val="1423579A"/>
    <w:rsid w:val="14247998"/>
    <w:rsid w:val="14293E20"/>
    <w:rsid w:val="142A5125"/>
    <w:rsid w:val="142B46CE"/>
    <w:rsid w:val="142B7323"/>
    <w:rsid w:val="142D2826"/>
    <w:rsid w:val="142F5D29"/>
    <w:rsid w:val="1431122C"/>
    <w:rsid w:val="14370BB7"/>
    <w:rsid w:val="143A1B3C"/>
    <w:rsid w:val="143A745A"/>
    <w:rsid w:val="14426F48"/>
    <w:rsid w:val="1444244B"/>
    <w:rsid w:val="14445CCF"/>
    <w:rsid w:val="144733D0"/>
    <w:rsid w:val="14494355"/>
    <w:rsid w:val="144B7858"/>
    <w:rsid w:val="144C7873"/>
    <w:rsid w:val="14501AE1"/>
    <w:rsid w:val="145539EB"/>
    <w:rsid w:val="145A6BFB"/>
    <w:rsid w:val="146177FD"/>
    <w:rsid w:val="14632D00"/>
    <w:rsid w:val="14640782"/>
    <w:rsid w:val="14687188"/>
    <w:rsid w:val="14691B4B"/>
    <w:rsid w:val="14702016"/>
    <w:rsid w:val="14732F9B"/>
    <w:rsid w:val="147719A1"/>
    <w:rsid w:val="14775224"/>
    <w:rsid w:val="14794EA4"/>
    <w:rsid w:val="147A6014"/>
    <w:rsid w:val="147A61A9"/>
    <w:rsid w:val="147D712D"/>
    <w:rsid w:val="1485453A"/>
    <w:rsid w:val="148641BA"/>
    <w:rsid w:val="148D3B44"/>
    <w:rsid w:val="14935A4E"/>
    <w:rsid w:val="14A02B65"/>
    <w:rsid w:val="14A105E7"/>
    <w:rsid w:val="14A26068"/>
    <w:rsid w:val="14A45A4F"/>
    <w:rsid w:val="14A511EB"/>
    <w:rsid w:val="14A624F0"/>
    <w:rsid w:val="14AE4770"/>
    <w:rsid w:val="14B02E00"/>
    <w:rsid w:val="14B35F82"/>
    <w:rsid w:val="14BF5618"/>
    <w:rsid w:val="14C64FA3"/>
    <w:rsid w:val="14CA39A9"/>
    <w:rsid w:val="14CB142B"/>
    <w:rsid w:val="14CC6EAC"/>
    <w:rsid w:val="14CD492E"/>
    <w:rsid w:val="14D13334"/>
    <w:rsid w:val="14D26837"/>
    <w:rsid w:val="14D514F5"/>
    <w:rsid w:val="14DA3C44"/>
    <w:rsid w:val="14DE264A"/>
    <w:rsid w:val="14E16E52"/>
    <w:rsid w:val="14E248D3"/>
    <w:rsid w:val="14E909DB"/>
    <w:rsid w:val="14EB2147"/>
    <w:rsid w:val="14ED4E63"/>
    <w:rsid w:val="14F90C75"/>
    <w:rsid w:val="14FA1F7A"/>
    <w:rsid w:val="14FE0980"/>
    <w:rsid w:val="15027387"/>
    <w:rsid w:val="15031585"/>
    <w:rsid w:val="1504288A"/>
    <w:rsid w:val="150B2214"/>
    <w:rsid w:val="150D7916"/>
    <w:rsid w:val="151472A1"/>
    <w:rsid w:val="151505A6"/>
    <w:rsid w:val="151D59B2"/>
    <w:rsid w:val="151E6C0C"/>
    <w:rsid w:val="151F0EB5"/>
    <w:rsid w:val="15242DBE"/>
    <w:rsid w:val="15254FBD"/>
    <w:rsid w:val="152704C0"/>
    <w:rsid w:val="152B05E3"/>
    <w:rsid w:val="152C01CB"/>
    <w:rsid w:val="152D1B5C"/>
    <w:rsid w:val="152E3299"/>
    <w:rsid w:val="152E36CE"/>
    <w:rsid w:val="153220D4"/>
    <w:rsid w:val="15353059"/>
    <w:rsid w:val="15391A5F"/>
    <w:rsid w:val="15406E6B"/>
    <w:rsid w:val="15456B76"/>
    <w:rsid w:val="154B51FC"/>
    <w:rsid w:val="154C6501"/>
    <w:rsid w:val="154F7486"/>
    <w:rsid w:val="15501684"/>
    <w:rsid w:val="15504F07"/>
    <w:rsid w:val="15525368"/>
    <w:rsid w:val="15535E8C"/>
    <w:rsid w:val="15545B0C"/>
    <w:rsid w:val="155A7A15"/>
    <w:rsid w:val="1563166D"/>
    <w:rsid w:val="156712A9"/>
    <w:rsid w:val="15674B2D"/>
    <w:rsid w:val="15686D2B"/>
    <w:rsid w:val="156A5AB1"/>
    <w:rsid w:val="156D0C34"/>
    <w:rsid w:val="157250BC"/>
    <w:rsid w:val="15756040"/>
    <w:rsid w:val="15763AC2"/>
    <w:rsid w:val="15774DC7"/>
    <w:rsid w:val="157A5D4B"/>
    <w:rsid w:val="15807C55"/>
    <w:rsid w:val="15811E53"/>
    <w:rsid w:val="158156D6"/>
    <w:rsid w:val="158540DD"/>
    <w:rsid w:val="158775E0"/>
    <w:rsid w:val="158C14E9"/>
    <w:rsid w:val="158E49EC"/>
    <w:rsid w:val="15930E74"/>
    <w:rsid w:val="159468F5"/>
    <w:rsid w:val="1597787A"/>
    <w:rsid w:val="159A07FF"/>
    <w:rsid w:val="15A3368D"/>
    <w:rsid w:val="15A46B90"/>
    <w:rsid w:val="15AA0A99"/>
    <w:rsid w:val="15AD1A1E"/>
    <w:rsid w:val="15AF07A4"/>
    <w:rsid w:val="15B25EA5"/>
    <w:rsid w:val="15B413A8"/>
    <w:rsid w:val="15B66808"/>
    <w:rsid w:val="15BC67B5"/>
    <w:rsid w:val="15C26140"/>
    <w:rsid w:val="15C27640"/>
    <w:rsid w:val="15C319C3"/>
    <w:rsid w:val="15C52948"/>
    <w:rsid w:val="15C62CD0"/>
    <w:rsid w:val="15C725C7"/>
    <w:rsid w:val="15C838CC"/>
    <w:rsid w:val="15C9134E"/>
    <w:rsid w:val="15CA354C"/>
    <w:rsid w:val="15CC22D2"/>
    <w:rsid w:val="15D00CD9"/>
    <w:rsid w:val="15D01BB6"/>
    <w:rsid w:val="15D55160"/>
    <w:rsid w:val="15D66983"/>
    <w:rsid w:val="15D802E3"/>
    <w:rsid w:val="15DA15E8"/>
    <w:rsid w:val="15DF7C6E"/>
    <w:rsid w:val="15E13171"/>
    <w:rsid w:val="15E169F5"/>
    <w:rsid w:val="15E47979"/>
    <w:rsid w:val="15E51B78"/>
    <w:rsid w:val="15E675F9"/>
    <w:rsid w:val="15E708FE"/>
    <w:rsid w:val="15EB3A81"/>
    <w:rsid w:val="15EB7304"/>
    <w:rsid w:val="15EC1502"/>
    <w:rsid w:val="15EF5D0A"/>
    <w:rsid w:val="15F1340C"/>
    <w:rsid w:val="15F3690F"/>
    <w:rsid w:val="15FA0A52"/>
    <w:rsid w:val="15FE0523"/>
    <w:rsid w:val="160114A8"/>
    <w:rsid w:val="160349AB"/>
    <w:rsid w:val="160A4336"/>
    <w:rsid w:val="160B1DB7"/>
    <w:rsid w:val="160E65BF"/>
    <w:rsid w:val="161810CD"/>
    <w:rsid w:val="16184950"/>
    <w:rsid w:val="16196B4E"/>
    <w:rsid w:val="161B2052"/>
    <w:rsid w:val="162064D9"/>
    <w:rsid w:val="16225260"/>
    <w:rsid w:val="16232CE1"/>
    <w:rsid w:val="162503E3"/>
    <w:rsid w:val="162738E6"/>
    <w:rsid w:val="162C5B6F"/>
    <w:rsid w:val="162F4575"/>
    <w:rsid w:val="16352BFB"/>
    <w:rsid w:val="163A7E23"/>
    <w:rsid w:val="163B0388"/>
    <w:rsid w:val="163C2586"/>
    <w:rsid w:val="163D0008"/>
    <w:rsid w:val="163D5A89"/>
    <w:rsid w:val="16414490"/>
    <w:rsid w:val="16435794"/>
    <w:rsid w:val="16443216"/>
    <w:rsid w:val="1649189C"/>
    <w:rsid w:val="164A7406"/>
    <w:rsid w:val="164C2821"/>
    <w:rsid w:val="164C60A4"/>
    <w:rsid w:val="164E5D24"/>
    <w:rsid w:val="164F37A5"/>
    <w:rsid w:val="164F7029"/>
    <w:rsid w:val="165006DF"/>
    <w:rsid w:val="16527FAD"/>
    <w:rsid w:val="165434B0"/>
    <w:rsid w:val="1656474A"/>
    <w:rsid w:val="16597938"/>
    <w:rsid w:val="165A53BA"/>
    <w:rsid w:val="165F72C3"/>
    <w:rsid w:val="1664374B"/>
    <w:rsid w:val="166A5654"/>
    <w:rsid w:val="166F1ADC"/>
    <w:rsid w:val="16761466"/>
    <w:rsid w:val="167B1172"/>
    <w:rsid w:val="167D6873"/>
    <w:rsid w:val="167E20F6"/>
    <w:rsid w:val="167F1D76"/>
    <w:rsid w:val="16810AFC"/>
    <w:rsid w:val="1683077C"/>
    <w:rsid w:val="1688192D"/>
    <w:rsid w:val="16884C04"/>
    <w:rsid w:val="168924CC"/>
    <w:rsid w:val="16895F09"/>
    <w:rsid w:val="168A0107"/>
    <w:rsid w:val="168A398A"/>
    <w:rsid w:val="168C6E8D"/>
    <w:rsid w:val="168D490F"/>
    <w:rsid w:val="168E2390"/>
    <w:rsid w:val="168E6B0D"/>
    <w:rsid w:val="16915513"/>
    <w:rsid w:val="16920D97"/>
    <w:rsid w:val="16922F95"/>
    <w:rsid w:val="16936818"/>
    <w:rsid w:val="1694429A"/>
    <w:rsid w:val="16953F1A"/>
    <w:rsid w:val="16992920"/>
    <w:rsid w:val="169B736F"/>
    <w:rsid w:val="169C38A4"/>
    <w:rsid w:val="16A15FC9"/>
    <w:rsid w:val="16A67A37"/>
    <w:rsid w:val="16A85139"/>
    <w:rsid w:val="16AA643D"/>
    <w:rsid w:val="16AE7042"/>
    <w:rsid w:val="16AF4AC3"/>
    <w:rsid w:val="16B1384A"/>
    <w:rsid w:val="16B17C2B"/>
    <w:rsid w:val="16B36D4D"/>
    <w:rsid w:val="16B953D3"/>
    <w:rsid w:val="16BA2E55"/>
    <w:rsid w:val="16BC6358"/>
    <w:rsid w:val="16BF2B60"/>
    <w:rsid w:val="16BF4D5E"/>
    <w:rsid w:val="16C16063"/>
    <w:rsid w:val="16C31566"/>
    <w:rsid w:val="16C66BE6"/>
    <w:rsid w:val="16C67F6C"/>
    <w:rsid w:val="16C77949"/>
    <w:rsid w:val="16CB43F4"/>
    <w:rsid w:val="16CE5378"/>
    <w:rsid w:val="16D30781"/>
    <w:rsid w:val="16D31800"/>
    <w:rsid w:val="16DC7F11"/>
    <w:rsid w:val="16DD5993"/>
    <w:rsid w:val="16E14399"/>
    <w:rsid w:val="16E21E1B"/>
    <w:rsid w:val="16E3789C"/>
    <w:rsid w:val="16E817A5"/>
    <w:rsid w:val="16EC4928"/>
    <w:rsid w:val="16F220B5"/>
    <w:rsid w:val="16F37B36"/>
    <w:rsid w:val="16F51CB1"/>
    <w:rsid w:val="16F577B6"/>
    <w:rsid w:val="16FA74C1"/>
    <w:rsid w:val="16FC29C4"/>
    <w:rsid w:val="16FC4BC3"/>
    <w:rsid w:val="17001571"/>
    <w:rsid w:val="170148CE"/>
    <w:rsid w:val="17037DD1"/>
    <w:rsid w:val="170532D4"/>
    <w:rsid w:val="17057A51"/>
    <w:rsid w:val="170F0360"/>
    <w:rsid w:val="17101665"/>
    <w:rsid w:val="17103863"/>
    <w:rsid w:val="171112E5"/>
    <w:rsid w:val="1711679D"/>
    <w:rsid w:val="17126D66"/>
    <w:rsid w:val="17142269"/>
    <w:rsid w:val="17191F74"/>
    <w:rsid w:val="171C2EF9"/>
    <w:rsid w:val="17201528"/>
    <w:rsid w:val="1720607C"/>
    <w:rsid w:val="17222C66"/>
    <w:rsid w:val="17240306"/>
    <w:rsid w:val="17263809"/>
    <w:rsid w:val="172A220F"/>
    <w:rsid w:val="172F6697"/>
    <w:rsid w:val="173C6014"/>
    <w:rsid w:val="173F012B"/>
    <w:rsid w:val="174156B7"/>
    <w:rsid w:val="17473D3D"/>
    <w:rsid w:val="174817BF"/>
    <w:rsid w:val="17487240"/>
    <w:rsid w:val="175468D6"/>
    <w:rsid w:val="175852DC"/>
    <w:rsid w:val="175B6261"/>
    <w:rsid w:val="175D1764"/>
    <w:rsid w:val="1761016A"/>
    <w:rsid w:val="17625BEC"/>
    <w:rsid w:val="1763586C"/>
    <w:rsid w:val="176645F2"/>
    <w:rsid w:val="176667F0"/>
    <w:rsid w:val="17692FF8"/>
    <w:rsid w:val="176B64FB"/>
    <w:rsid w:val="176D617B"/>
    <w:rsid w:val="176F167E"/>
    <w:rsid w:val="176F4F02"/>
    <w:rsid w:val="17725CE9"/>
    <w:rsid w:val="17776A8B"/>
    <w:rsid w:val="17781F8E"/>
    <w:rsid w:val="17797A0F"/>
    <w:rsid w:val="177A3293"/>
    <w:rsid w:val="177B2F13"/>
    <w:rsid w:val="177D4217"/>
    <w:rsid w:val="177D6416"/>
    <w:rsid w:val="177E1C99"/>
    <w:rsid w:val="1781069F"/>
    <w:rsid w:val="178570A5"/>
    <w:rsid w:val="178612A4"/>
    <w:rsid w:val="17896F7F"/>
    <w:rsid w:val="178C31AD"/>
    <w:rsid w:val="17912EB8"/>
    <w:rsid w:val="17974DC1"/>
    <w:rsid w:val="17982843"/>
    <w:rsid w:val="179E21CE"/>
    <w:rsid w:val="17A82ADD"/>
    <w:rsid w:val="17A93DE2"/>
    <w:rsid w:val="17AE026A"/>
    <w:rsid w:val="17B03166"/>
    <w:rsid w:val="17B07EE9"/>
    <w:rsid w:val="17B65676"/>
    <w:rsid w:val="17BA627B"/>
    <w:rsid w:val="17BC177E"/>
    <w:rsid w:val="17BC5001"/>
    <w:rsid w:val="17BF5F86"/>
    <w:rsid w:val="17C00184"/>
    <w:rsid w:val="17C31108"/>
    <w:rsid w:val="17C46B8A"/>
    <w:rsid w:val="17C65910"/>
    <w:rsid w:val="17C80E13"/>
    <w:rsid w:val="17C93012"/>
    <w:rsid w:val="17CA4317"/>
    <w:rsid w:val="17CC78C9"/>
    <w:rsid w:val="17D06220"/>
    <w:rsid w:val="17D13AF8"/>
    <w:rsid w:val="17D15EA0"/>
    <w:rsid w:val="17D46E24"/>
    <w:rsid w:val="17D932AC"/>
    <w:rsid w:val="17DC7AB4"/>
    <w:rsid w:val="17DD1CB2"/>
    <w:rsid w:val="17DF51B5"/>
    <w:rsid w:val="17E30B5F"/>
    <w:rsid w:val="17E3163D"/>
    <w:rsid w:val="17E3743F"/>
    <w:rsid w:val="17E603C4"/>
    <w:rsid w:val="17E70043"/>
    <w:rsid w:val="17E75E45"/>
    <w:rsid w:val="17E91348"/>
    <w:rsid w:val="17EA484B"/>
    <w:rsid w:val="17ED1F4D"/>
    <w:rsid w:val="17EE3251"/>
    <w:rsid w:val="17F263D4"/>
    <w:rsid w:val="17F4515B"/>
    <w:rsid w:val="17F6065E"/>
    <w:rsid w:val="17FC2567"/>
    <w:rsid w:val="18000F6D"/>
    <w:rsid w:val="180169EF"/>
    <w:rsid w:val="18037974"/>
    <w:rsid w:val="1807637A"/>
    <w:rsid w:val="180A72FE"/>
    <w:rsid w:val="180B4D80"/>
    <w:rsid w:val="180E1588"/>
    <w:rsid w:val="1811250D"/>
    <w:rsid w:val="18147C0E"/>
    <w:rsid w:val="18170B93"/>
    <w:rsid w:val="181A13D3"/>
    <w:rsid w:val="181A7599"/>
    <w:rsid w:val="181D631F"/>
    <w:rsid w:val="181E5F9F"/>
    <w:rsid w:val="18235CAA"/>
    <w:rsid w:val="18251831"/>
    <w:rsid w:val="182746B0"/>
    <w:rsid w:val="18297BB3"/>
    <w:rsid w:val="182A5635"/>
    <w:rsid w:val="182D2D36"/>
    <w:rsid w:val="182D65B9"/>
    <w:rsid w:val="182E07B8"/>
    <w:rsid w:val="18303CBB"/>
    <w:rsid w:val="183945CA"/>
    <w:rsid w:val="18397E4E"/>
    <w:rsid w:val="183B7ACD"/>
    <w:rsid w:val="183E42D5"/>
    <w:rsid w:val="183F1D57"/>
    <w:rsid w:val="183F4A1B"/>
    <w:rsid w:val="18422CDC"/>
    <w:rsid w:val="18434EDA"/>
    <w:rsid w:val="184503DD"/>
    <w:rsid w:val="184616E2"/>
    <w:rsid w:val="18484BE5"/>
    <w:rsid w:val="18492666"/>
    <w:rsid w:val="184E0CEC"/>
    <w:rsid w:val="184F676E"/>
    <w:rsid w:val="185041F0"/>
    <w:rsid w:val="185A7C04"/>
    <w:rsid w:val="185C3885"/>
    <w:rsid w:val="185D28BB"/>
    <w:rsid w:val="18633210"/>
    <w:rsid w:val="186A061D"/>
    <w:rsid w:val="186E6D83"/>
    <w:rsid w:val="18702526"/>
    <w:rsid w:val="187212AC"/>
    <w:rsid w:val="18767CB3"/>
    <w:rsid w:val="187831B6"/>
    <w:rsid w:val="187A66B9"/>
    <w:rsid w:val="187B413A"/>
    <w:rsid w:val="187C6339"/>
    <w:rsid w:val="187D763D"/>
    <w:rsid w:val="188127C0"/>
    <w:rsid w:val="18820242"/>
    <w:rsid w:val="18846FC8"/>
    <w:rsid w:val="18854A4A"/>
    <w:rsid w:val="18856C48"/>
    <w:rsid w:val="1887214B"/>
    <w:rsid w:val="1889564E"/>
    <w:rsid w:val="188A0ED1"/>
    <w:rsid w:val="189204DC"/>
    <w:rsid w:val="18923D5F"/>
    <w:rsid w:val="18935F5E"/>
    <w:rsid w:val="189823E5"/>
    <w:rsid w:val="18985C69"/>
    <w:rsid w:val="189E1D70"/>
    <w:rsid w:val="18A361F8"/>
    <w:rsid w:val="18A62A00"/>
    <w:rsid w:val="18A70482"/>
    <w:rsid w:val="18A74BFE"/>
    <w:rsid w:val="18AA1406"/>
    <w:rsid w:val="18B22F8F"/>
    <w:rsid w:val="18B43F14"/>
    <w:rsid w:val="18B51996"/>
    <w:rsid w:val="18B67417"/>
    <w:rsid w:val="18BE1FCB"/>
    <w:rsid w:val="18BE4823"/>
    <w:rsid w:val="18C72F35"/>
    <w:rsid w:val="18CB193B"/>
    <w:rsid w:val="18CF62D0"/>
    <w:rsid w:val="18D205AB"/>
    <w:rsid w:val="18DC7657"/>
    <w:rsid w:val="18DD50D8"/>
    <w:rsid w:val="18E24DE3"/>
    <w:rsid w:val="18E44A63"/>
    <w:rsid w:val="18E80CA3"/>
    <w:rsid w:val="18E9167E"/>
    <w:rsid w:val="18EC78F1"/>
    <w:rsid w:val="18ED5373"/>
    <w:rsid w:val="18F062F7"/>
    <w:rsid w:val="18F17B89"/>
    <w:rsid w:val="18F40581"/>
    <w:rsid w:val="18F56002"/>
    <w:rsid w:val="18F95331"/>
    <w:rsid w:val="18FC598D"/>
    <w:rsid w:val="19016592"/>
    <w:rsid w:val="19024013"/>
    <w:rsid w:val="19027896"/>
    <w:rsid w:val="19035318"/>
    <w:rsid w:val="190A6EA1"/>
    <w:rsid w:val="190B2724"/>
    <w:rsid w:val="190B4923"/>
    <w:rsid w:val="190F6BAC"/>
    <w:rsid w:val="19100DAA"/>
    <w:rsid w:val="1911682C"/>
    <w:rsid w:val="19162CB4"/>
    <w:rsid w:val="19183BAB"/>
    <w:rsid w:val="19193C38"/>
    <w:rsid w:val="191974BC"/>
    <w:rsid w:val="191B29BF"/>
    <w:rsid w:val="191C263F"/>
    <w:rsid w:val="19224548"/>
    <w:rsid w:val="19231FC9"/>
    <w:rsid w:val="192432CE"/>
    <w:rsid w:val="192667D1"/>
    <w:rsid w:val="192F165F"/>
    <w:rsid w:val="193070E1"/>
    <w:rsid w:val="19353569"/>
    <w:rsid w:val="193B5472"/>
    <w:rsid w:val="193C0975"/>
    <w:rsid w:val="193C2EF3"/>
    <w:rsid w:val="193D71F3"/>
    <w:rsid w:val="193E3E78"/>
    <w:rsid w:val="193E7F56"/>
    <w:rsid w:val="1940517D"/>
    <w:rsid w:val="19495A8C"/>
    <w:rsid w:val="194C2F77"/>
    <w:rsid w:val="194C318E"/>
    <w:rsid w:val="194D0C0F"/>
    <w:rsid w:val="194D4493"/>
    <w:rsid w:val="194F7996"/>
    <w:rsid w:val="19501B94"/>
    <w:rsid w:val="1954059A"/>
    <w:rsid w:val="1954601C"/>
    <w:rsid w:val="195E692B"/>
    <w:rsid w:val="196178B0"/>
    <w:rsid w:val="1967503C"/>
    <w:rsid w:val="19697BC5"/>
    <w:rsid w:val="196B3A43"/>
    <w:rsid w:val="196C5C41"/>
    <w:rsid w:val="196E6BC6"/>
    <w:rsid w:val="197255CC"/>
    <w:rsid w:val="197468D1"/>
    <w:rsid w:val="19756550"/>
    <w:rsid w:val="19763FD2"/>
    <w:rsid w:val="19767855"/>
    <w:rsid w:val="197C5EDB"/>
    <w:rsid w:val="197D395D"/>
    <w:rsid w:val="197D6787"/>
    <w:rsid w:val="197D71E0"/>
    <w:rsid w:val="198567EB"/>
    <w:rsid w:val="1986540C"/>
    <w:rsid w:val="198D747A"/>
    <w:rsid w:val="198F297E"/>
    <w:rsid w:val="199003FF"/>
    <w:rsid w:val="19962308"/>
    <w:rsid w:val="19977D8A"/>
    <w:rsid w:val="1999328D"/>
    <w:rsid w:val="199A0D0F"/>
    <w:rsid w:val="199C4212"/>
    <w:rsid w:val="199E7715"/>
    <w:rsid w:val="19A410F8"/>
    <w:rsid w:val="19A4161E"/>
    <w:rsid w:val="19A75E26"/>
    <w:rsid w:val="19AB482C"/>
    <w:rsid w:val="19AC22AE"/>
    <w:rsid w:val="19AE3232"/>
    <w:rsid w:val="19AF5431"/>
    <w:rsid w:val="19B5733A"/>
    <w:rsid w:val="19B83B42"/>
    <w:rsid w:val="19B92850"/>
    <w:rsid w:val="19BC4967"/>
    <w:rsid w:val="19BE7C49"/>
    <w:rsid w:val="19BF34CD"/>
    <w:rsid w:val="19C15150"/>
    <w:rsid w:val="19C26650"/>
    <w:rsid w:val="19C65056"/>
    <w:rsid w:val="19CA3A5C"/>
    <w:rsid w:val="19CB76F3"/>
    <w:rsid w:val="19D133E7"/>
    <w:rsid w:val="19D4436C"/>
    <w:rsid w:val="19D55670"/>
    <w:rsid w:val="19D5786F"/>
    <w:rsid w:val="19D8128E"/>
    <w:rsid w:val="19DA1AF8"/>
    <w:rsid w:val="19DC38F9"/>
    <w:rsid w:val="19DC4FFB"/>
    <w:rsid w:val="19E05C00"/>
    <w:rsid w:val="19E16F05"/>
    <w:rsid w:val="19E6338C"/>
    <w:rsid w:val="19E63640"/>
    <w:rsid w:val="19E8300C"/>
    <w:rsid w:val="19E85757"/>
    <w:rsid w:val="19E90A8E"/>
    <w:rsid w:val="19EC5296"/>
    <w:rsid w:val="19ED2D17"/>
    <w:rsid w:val="19ED7494"/>
    <w:rsid w:val="19F2719F"/>
    <w:rsid w:val="19F50124"/>
    <w:rsid w:val="19F55BA5"/>
    <w:rsid w:val="19FC3D38"/>
    <w:rsid w:val="19FD2FB1"/>
    <w:rsid w:val="1A027439"/>
    <w:rsid w:val="1A0738C1"/>
    <w:rsid w:val="1A081343"/>
    <w:rsid w:val="1A0A00C9"/>
    <w:rsid w:val="1A0D324C"/>
    <w:rsid w:val="1A0F4551"/>
    <w:rsid w:val="1A0F674F"/>
    <w:rsid w:val="1A1041D0"/>
    <w:rsid w:val="1A1773DF"/>
    <w:rsid w:val="1A1B2562"/>
    <w:rsid w:val="1A1B5DE5"/>
    <w:rsid w:val="1A20226D"/>
    <w:rsid w:val="1A225770"/>
    <w:rsid w:val="1A2331F1"/>
    <w:rsid w:val="1A252E71"/>
    <w:rsid w:val="1A2608F3"/>
    <w:rsid w:val="1A273DF6"/>
    <w:rsid w:val="1A287679"/>
    <w:rsid w:val="1A2972F9"/>
    <w:rsid w:val="1A2D3B01"/>
    <w:rsid w:val="1A37660E"/>
    <w:rsid w:val="1A384090"/>
    <w:rsid w:val="1A3D0518"/>
    <w:rsid w:val="1A440A74"/>
    <w:rsid w:val="1A4533A6"/>
    <w:rsid w:val="1A4D4035"/>
    <w:rsid w:val="1A4E1AB7"/>
    <w:rsid w:val="1A512A3C"/>
    <w:rsid w:val="1A5171B8"/>
    <w:rsid w:val="1A5204BD"/>
    <w:rsid w:val="1A524C3A"/>
    <w:rsid w:val="1A555BBE"/>
    <w:rsid w:val="1A563640"/>
    <w:rsid w:val="1A574945"/>
    <w:rsid w:val="1A5D684E"/>
    <w:rsid w:val="1A5F77D3"/>
    <w:rsid w:val="1A620757"/>
    <w:rsid w:val="1A643C5B"/>
    <w:rsid w:val="1A66715E"/>
    <w:rsid w:val="1A6B35E5"/>
    <w:rsid w:val="1A710D72"/>
    <w:rsid w:val="1A7309F2"/>
    <w:rsid w:val="1A772C7B"/>
    <w:rsid w:val="1A807D07"/>
    <w:rsid w:val="1A82320B"/>
    <w:rsid w:val="1A83450F"/>
    <w:rsid w:val="1A84670E"/>
    <w:rsid w:val="1A85418F"/>
    <w:rsid w:val="1A877692"/>
    <w:rsid w:val="1A8A0617"/>
    <w:rsid w:val="1A8A3E9A"/>
    <w:rsid w:val="1A8B6099"/>
    <w:rsid w:val="1A8C3B1A"/>
    <w:rsid w:val="1A8D4E1F"/>
    <w:rsid w:val="1A8E4A9F"/>
    <w:rsid w:val="1A915A23"/>
    <w:rsid w:val="1A936D28"/>
    <w:rsid w:val="1A9447AA"/>
    <w:rsid w:val="1A9F05BC"/>
    <w:rsid w:val="1AA21541"/>
    <w:rsid w:val="1AA56C42"/>
    <w:rsid w:val="1AA77BC7"/>
    <w:rsid w:val="1AA81F13"/>
    <w:rsid w:val="1AAD1AD0"/>
    <w:rsid w:val="1AAD78D2"/>
    <w:rsid w:val="1AB217D3"/>
    <w:rsid w:val="1AB32536"/>
    <w:rsid w:val="1AB42F10"/>
    <w:rsid w:val="1AB56EDD"/>
    <w:rsid w:val="1AB836E5"/>
    <w:rsid w:val="1AC00AF1"/>
    <w:rsid w:val="1AC23FF4"/>
    <w:rsid w:val="1ACC2385"/>
    <w:rsid w:val="1AD66518"/>
    <w:rsid w:val="1AD9749D"/>
    <w:rsid w:val="1ADA72BB"/>
    <w:rsid w:val="1ADB711C"/>
    <w:rsid w:val="1ADC0670"/>
    <w:rsid w:val="1ADD2620"/>
    <w:rsid w:val="1ADE056F"/>
    <w:rsid w:val="1AE01026"/>
    <w:rsid w:val="1AE06E27"/>
    <w:rsid w:val="1AE16AA7"/>
    <w:rsid w:val="1AE2232B"/>
    <w:rsid w:val="1AE532AF"/>
    <w:rsid w:val="1AE60D31"/>
    <w:rsid w:val="1AED613D"/>
    <w:rsid w:val="1AEF1640"/>
    <w:rsid w:val="1AF070C2"/>
    <w:rsid w:val="1AF26BB7"/>
    <w:rsid w:val="1AF347C3"/>
    <w:rsid w:val="1AF60FCB"/>
    <w:rsid w:val="1AF65748"/>
    <w:rsid w:val="1AF70C4B"/>
    <w:rsid w:val="1AF9414E"/>
    <w:rsid w:val="1AFE05D6"/>
    <w:rsid w:val="1AFF18DB"/>
    <w:rsid w:val="1B003AD9"/>
    <w:rsid w:val="1B014DDE"/>
    <w:rsid w:val="1B034A5E"/>
    <w:rsid w:val="1B0353F5"/>
    <w:rsid w:val="1B045D62"/>
    <w:rsid w:val="1B0659E2"/>
    <w:rsid w:val="1B080EE5"/>
    <w:rsid w:val="1B0E2DEF"/>
    <w:rsid w:val="1B127276"/>
    <w:rsid w:val="1B134CF8"/>
    <w:rsid w:val="1B14057B"/>
    <w:rsid w:val="1B142779"/>
    <w:rsid w:val="1B1501FB"/>
    <w:rsid w:val="1B1A4683"/>
    <w:rsid w:val="1B1B5988"/>
    <w:rsid w:val="1B1F0B0A"/>
    <w:rsid w:val="1B20658C"/>
    <w:rsid w:val="1B256297"/>
    <w:rsid w:val="1B263D19"/>
    <w:rsid w:val="1B28721C"/>
    <w:rsid w:val="1B294C9D"/>
    <w:rsid w:val="1B32775E"/>
    <w:rsid w:val="1B340AB0"/>
    <w:rsid w:val="1B3B3CBE"/>
    <w:rsid w:val="1B3C5EBC"/>
    <w:rsid w:val="1B3E13BF"/>
    <w:rsid w:val="1B4048C2"/>
    <w:rsid w:val="1B4432C9"/>
    <w:rsid w:val="1B4545CD"/>
    <w:rsid w:val="1B4667CC"/>
    <w:rsid w:val="1B477AD1"/>
    <w:rsid w:val="1B481CCF"/>
    <w:rsid w:val="1B4951D2"/>
    <w:rsid w:val="1B4B2131"/>
    <w:rsid w:val="1B5003E0"/>
    <w:rsid w:val="1B5125DE"/>
    <w:rsid w:val="1B516EFF"/>
    <w:rsid w:val="1B535AE1"/>
    <w:rsid w:val="1B550FE4"/>
    <w:rsid w:val="1B566A66"/>
    <w:rsid w:val="1B5744E8"/>
    <w:rsid w:val="1B577D6B"/>
    <w:rsid w:val="1B5857EC"/>
    <w:rsid w:val="1B59326E"/>
    <w:rsid w:val="1B5C096F"/>
    <w:rsid w:val="1B601C8B"/>
    <w:rsid w:val="1B612879"/>
    <w:rsid w:val="1B6260FC"/>
    <w:rsid w:val="1B661988"/>
    <w:rsid w:val="1B680005"/>
    <w:rsid w:val="1B682203"/>
    <w:rsid w:val="1B6D668B"/>
    <w:rsid w:val="1B6E410D"/>
    <w:rsid w:val="1B6F1B8E"/>
    <w:rsid w:val="1B710915"/>
    <w:rsid w:val="1B77281E"/>
    <w:rsid w:val="1B7B1224"/>
    <w:rsid w:val="1B7C6CA6"/>
    <w:rsid w:val="1B7E21A9"/>
    <w:rsid w:val="1B7F1E29"/>
    <w:rsid w:val="1B80312D"/>
    <w:rsid w:val="1B8056AC"/>
    <w:rsid w:val="1B8462B0"/>
    <w:rsid w:val="1B853C2D"/>
    <w:rsid w:val="1B8575B5"/>
    <w:rsid w:val="1B872AB8"/>
    <w:rsid w:val="1B895FBB"/>
    <w:rsid w:val="1B8A0CEC"/>
    <w:rsid w:val="1B8C6F40"/>
    <w:rsid w:val="1B9907D4"/>
    <w:rsid w:val="1BA05BE1"/>
    <w:rsid w:val="1BA24967"/>
    <w:rsid w:val="1BA323E9"/>
    <w:rsid w:val="1BA445E7"/>
    <w:rsid w:val="1BA6336D"/>
    <w:rsid w:val="1BA7556B"/>
    <w:rsid w:val="1BA90A6F"/>
    <w:rsid w:val="1BA942F2"/>
    <w:rsid w:val="1BAA1D73"/>
    <w:rsid w:val="1BAA64F0"/>
    <w:rsid w:val="1BAD2CF8"/>
    <w:rsid w:val="1BB27180"/>
    <w:rsid w:val="1BB36E00"/>
    <w:rsid w:val="1BB52303"/>
    <w:rsid w:val="1BB90D09"/>
    <w:rsid w:val="1BB9458C"/>
    <w:rsid w:val="1BBC1C8E"/>
    <w:rsid w:val="1BBF7E22"/>
    <w:rsid w:val="1BC11999"/>
    <w:rsid w:val="1BC31618"/>
    <w:rsid w:val="1BC54B1C"/>
    <w:rsid w:val="1BC6259D"/>
    <w:rsid w:val="1BC82E20"/>
    <w:rsid w:val="1BC96DA5"/>
    <w:rsid w:val="1BCA4827"/>
    <w:rsid w:val="1BCE542B"/>
    <w:rsid w:val="1BD0092E"/>
    <w:rsid w:val="1BD11C33"/>
    <w:rsid w:val="1BD163B0"/>
    <w:rsid w:val="1BD42BB8"/>
    <w:rsid w:val="1BD50639"/>
    <w:rsid w:val="1BD73B3C"/>
    <w:rsid w:val="1BD815BE"/>
    <w:rsid w:val="1BD937BC"/>
    <w:rsid w:val="1BD9703F"/>
    <w:rsid w:val="1BDA123E"/>
    <w:rsid w:val="1BDA4AC1"/>
    <w:rsid w:val="1BDD21C2"/>
    <w:rsid w:val="1BDD5A46"/>
    <w:rsid w:val="1BE31B4D"/>
    <w:rsid w:val="1BE3794F"/>
    <w:rsid w:val="1BE475CF"/>
    <w:rsid w:val="1BE76355"/>
    <w:rsid w:val="1BEC025E"/>
    <w:rsid w:val="1BF146E6"/>
    <w:rsid w:val="1BF57AF7"/>
    <w:rsid w:val="1BF84071"/>
    <w:rsid w:val="1BFB4FF6"/>
    <w:rsid w:val="1BFD04F9"/>
    <w:rsid w:val="1C010930"/>
    <w:rsid w:val="1C060E08"/>
    <w:rsid w:val="1C063FC0"/>
    <w:rsid w:val="1C072396"/>
    <w:rsid w:val="1C0A780E"/>
    <w:rsid w:val="1C0E6215"/>
    <w:rsid w:val="1C0F3C96"/>
    <w:rsid w:val="1C104F9B"/>
    <w:rsid w:val="1C174926"/>
    <w:rsid w:val="1C1823A7"/>
    <w:rsid w:val="1C197E29"/>
    <w:rsid w:val="1C1A2027"/>
    <w:rsid w:val="1C1A58AA"/>
    <w:rsid w:val="1C1A7AA9"/>
    <w:rsid w:val="1C1C2FAC"/>
    <w:rsid w:val="1C2077B4"/>
    <w:rsid w:val="1C2403B8"/>
    <w:rsid w:val="1C255E3A"/>
    <w:rsid w:val="1C27133D"/>
    <w:rsid w:val="1C2B35C6"/>
    <w:rsid w:val="1C2E454B"/>
    <w:rsid w:val="1C3154D0"/>
    <w:rsid w:val="1C340653"/>
    <w:rsid w:val="1C346454"/>
    <w:rsid w:val="1C3560D4"/>
    <w:rsid w:val="1C361957"/>
    <w:rsid w:val="1C3928DC"/>
    <w:rsid w:val="1C3A255C"/>
    <w:rsid w:val="1C4353EA"/>
    <w:rsid w:val="1C4466EF"/>
    <w:rsid w:val="1C4850F5"/>
    <w:rsid w:val="1C4A05F8"/>
    <w:rsid w:val="1C4B6079"/>
    <w:rsid w:val="1C4E11FC"/>
    <w:rsid w:val="1C502501"/>
    <w:rsid w:val="1C534F2C"/>
    <w:rsid w:val="1C57790E"/>
    <w:rsid w:val="1C58538F"/>
    <w:rsid w:val="1C625C9F"/>
    <w:rsid w:val="1C656C23"/>
    <w:rsid w:val="1C6646A5"/>
    <w:rsid w:val="1C6840AB"/>
    <w:rsid w:val="1C6E5335"/>
    <w:rsid w:val="1C7104B7"/>
    <w:rsid w:val="1C744CBF"/>
    <w:rsid w:val="1C7C24C7"/>
    <w:rsid w:val="1C7D42CA"/>
    <w:rsid w:val="1C7E55CF"/>
    <w:rsid w:val="1C800AD2"/>
    <w:rsid w:val="1C80524F"/>
    <w:rsid w:val="1C8054A9"/>
    <w:rsid w:val="1C831A57"/>
    <w:rsid w:val="1C833C55"/>
    <w:rsid w:val="1C8361D3"/>
    <w:rsid w:val="1C8416D6"/>
    <w:rsid w:val="1C864BDA"/>
    <w:rsid w:val="1C885EDE"/>
    <w:rsid w:val="1C8A35E0"/>
    <w:rsid w:val="1C8B5FB5"/>
    <w:rsid w:val="1C8F32EB"/>
    <w:rsid w:val="1C912F6B"/>
    <w:rsid w:val="1C962C76"/>
    <w:rsid w:val="1C9828F5"/>
    <w:rsid w:val="1C9D2600"/>
    <w:rsid w:val="1CA11007"/>
    <w:rsid w:val="1CA20C86"/>
    <w:rsid w:val="1CA51C0B"/>
    <w:rsid w:val="1CAA1916"/>
    <w:rsid w:val="1CAB3B14"/>
    <w:rsid w:val="1CB42226"/>
    <w:rsid w:val="1CB44424"/>
    <w:rsid w:val="1CB6582C"/>
    <w:rsid w:val="1CB966AD"/>
    <w:rsid w:val="1CBA412F"/>
    <w:rsid w:val="1CBC50B4"/>
    <w:rsid w:val="1CBE05B7"/>
    <w:rsid w:val="1CBF6038"/>
    <w:rsid w:val="1CC03ABA"/>
    <w:rsid w:val="1CCF0851"/>
    <w:rsid w:val="1CD217D6"/>
    <w:rsid w:val="1CD37257"/>
    <w:rsid w:val="1CD4275A"/>
    <w:rsid w:val="1CD736DF"/>
    <w:rsid w:val="1CD81161"/>
    <w:rsid w:val="1CDC33EA"/>
    <w:rsid w:val="1CE0656D"/>
    <w:rsid w:val="1CE13FEE"/>
    <w:rsid w:val="1CE60476"/>
    <w:rsid w:val="1CE83979"/>
    <w:rsid w:val="1CE94C7E"/>
    <w:rsid w:val="1CEC5C03"/>
    <w:rsid w:val="1CEF6B87"/>
    <w:rsid w:val="1CF3558E"/>
    <w:rsid w:val="1CF76192"/>
    <w:rsid w:val="1CFB041C"/>
    <w:rsid w:val="1CFB0451"/>
    <w:rsid w:val="1CFB4B98"/>
    <w:rsid w:val="1CFC5E9D"/>
    <w:rsid w:val="1D001020"/>
    <w:rsid w:val="1D0048A3"/>
    <w:rsid w:val="1D016AA2"/>
    <w:rsid w:val="1D0454A8"/>
    <w:rsid w:val="1D0609AB"/>
    <w:rsid w:val="1D0A73B1"/>
    <w:rsid w:val="1D0D3BB9"/>
    <w:rsid w:val="1D0E621C"/>
    <w:rsid w:val="1D104B3E"/>
    <w:rsid w:val="1D143544"/>
    <w:rsid w:val="1D1A1BCA"/>
    <w:rsid w:val="1D1A544D"/>
    <w:rsid w:val="1D1C2B4F"/>
    <w:rsid w:val="1D1C50CD"/>
    <w:rsid w:val="1D2A0BDE"/>
    <w:rsid w:val="1D2B3169"/>
    <w:rsid w:val="1D3075F1"/>
    <w:rsid w:val="1D330575"/>
    <w:rsid w:val="1D345FF7"/>
    <w:rsid w:val="1D353A79"/>
    <w:rsid w:val="1D3614FA"/>
    <w:rsid w:val="1D3F7C0B"/>
    <w:rsid w:val="1D472A99"/>
    <w:rsid w:val="1D48051B"/>
    <w:rsid w:val="1D4B34D5"/>
    <w:rsid w:val="1D50131F"/>
    <w:rsid w:val="1D5020A4"/>
    <w:rsid w:val="1D5A6237"/>
    <w:rsid w:val="1D5D4C3D"/>
    <w:rsid w:val="1D5E6E3B"/>
    <w:rsid w:val="1D5F48BD"/>
    <w:rsid w:val="1D613643"/>
    <w:rsid w:val="1D6332C3"/>
    <w:rsid w:val="1D640D44"/>
    <w:rsid w:val="1D652049"/>
    <w:rsid w:val="1D671CC9"/>
    <w:rsid w:val="1D682FCE"/>
    <w:rsid w:val="1D690A4F"/>
    <w:rsid w:val="1D6951CC"/>
    <w:rsid w:val="1D6A2C4E"/>
    <w:rsid w:val="1D6F4B57"/>
    <w:rsid w:val="1D715E5C"/>
    <w:rsid w:val="1D7644E2"/>
    <w:rsid w:val="1D7A676B"/>
    <w:rsid w:val="1D8B6A06"/>
    <w:rsid w:val="1D923E12"/>
    <w:rsid w:val="1D95194F"/>
    <w:rsid w:val="1D9A4FDF"/>
    <w:rsid w:val="1D9C4722"/>
    <w:rsid w:val="1DA446DA"/>
    <w:rsid w:val="1DA97D6B"/>
    <w:rsid w:val="1DAC49BC"/>
    <w:rsid w:val="1DAD243E"/>
    <w:rsid w:val="1DB807CF"/>
    <w:rsid w:val="1DBA3CD2"/>
    <w:rsid w:val="1DBD4C56"/>
    <w:rsid w:val="1DBD6EEA"/>
    <w:rsid w:val="1DBE5F5B"/>
    <w:rsid w:val="1DBF5BDB"/>
    <w:rsid w:val="1DC16EE0"/>
    <w:rsid w:val="1DC26B60"/>
    <w:rsid w:val="1DC65566"/>
    <w:rsid w:val="1DD05E75"/>
    <w:rsid w:val="1DD21378"/>
    <w:rsid w:val="1DD400FF"/>
    <w:rsid w:val="1DD65800"/>
    <w:rsid w:val="1DD86B05"/>
    <w:rsid w:val="1DDA4206"/>
    <w:rsid w:val="1DDB1C88"/>
    <w:rsid w:val="1DE06110"/>
    <w:rsid w:val="1DE17414"/>
    <w:rsid w:val="1DE5480D"/>
    <w:rsid w:val="1DE55E1B"/>
    <w:rsid w:val="1DE7131E"/>
    <w:rsid w:val="1DE8351C"/>
    <w:rsid w:val="1DE86D9F"/>
    <w:rsid w:val="1DEA0062"/>
    <w:rsid w:val="1DEC1417"/>
    <w:rsid w:val="1DFD647E"/>
    <w:rsid w:val="1DFF69C5"/>
    <w:rsid w:val="1E027949"/>
    <w:rsid w:val="1E061BD3"/>
    <w:rsid w:val="1E06634F"/>
    <w:rsid w:val="1E081852"/>
    <w:rsid w:val="1E0850D6"/>
    <w:rsid w:val="1E0B27D7"/>
    <w:rsid w:val="1E0E2B0B"/>
    <w:rsid w:val="1E0F6C5F"/>
    <w:rsid w:val="1E17406B"/>
    <w:rsid w:val="1E192F6A"/>
    <w:rsid w:val="1E1A4FF0"/>
    <w:rsid w:val="1E206EF9"/>
    <w:rsid w:val="1E225C80"/>
    <w:rsid w:val="1E287B89"/>
    <w:rsid w:val="1E2B7FD1"/>
    <w:rsid w:val="1E2E3C90"/>
    <w:rsid w:val="1E314200"/>
    <w:rsid w:val="1E345B9A"/>
    <w:rsid w:val="1E36109D"/>
    <w:rsid w:val="1E3819A8"/>
    <w:rsid w:val="1E387E23"/>
    <w:rsid w:val="1E3C2FA6"/>
    <w:rsid w:val="1E3E1D2D"/>
    <w:rsid w:val="1E40742E"/>
    <w:rsid w:val="1E412CB1"/>
    <w:rsid w:val="1E420733"/>
    <w:rsid w:val="1E4800BE"/>
    <w:rsid w:val="1E4F41C5"/>
    <w:rsid w:val="1E5209CD"/>
    <w:rsid w:val="1E5828D6"/>
    <w:rsid w:val="1E5A5DD9"/>
    <w:rsid w:val="1E5B309D"/>
    <w:rsid w:val="1E5D6D5E"/>
    <w:rsid w:val="1E5F2261"/>
    <w:rsid w:val="1E605764"/>
    <w:rsid w:val="1E651BEC"/>
    <w:rsid w:val="1E6B3AF5"/>
    <w:rsid w:val="1E703800"/>
    <w:rsid w:val="1E7159FF"/>
    <w:rsid w:val="1E730F02"/>
    <w:rsid w:val="1E77318B"/>
    <w:rsid w:val="1E7B1B91"/>
    <w:rsid w:val="1E7C1811"/>
    <w:rsid w:val="1E7F2796"/>
    <w:rsid w:val="1E81151C"/>
    <w:rsid w:val="1E83119C"/>
    <w:rsid w:val="1E85469F"/>
    <w:rsid w:val="1E862121"/>
    <w:rsid w:val="1E877BA2"/>
    <w:rsid w:val="1E885624"/>
    <w:rsid w:val="1E8930A5"/>
    <w:rsid w:val="1E90200F"/>
    <w:rsid w:val="1E993340"/>
    <w:rsid w:val="1E9B6843"/>
    <w:rsid w:val="1E9C7B48"/>
    <w:rsid w:val="1E9D1D46"/>
    <w:rsid w:val="1EA416D1"/>
    <w:rsid w:val="1EA57152"/>
    <w:rsid w:val="1EA72655"/>
    <w:rsid w:val="1EAA6E5D"/>
    <w:rsid w:val="1EAC455F"/>
    <w:rsid w:val="1EAD74D5"/>
    <w:rsid w:val="1EAF0D67"/>
    <w:rsid w:val="1EAF32E5"/>
    <w:rsid w:val="1EB02F65"/>
    <w:rsid w:val="1EB067E8"/>
    <w:rsid w:val="1EB1426A"/>
    <w:rsid w:val="1EB64E6E"/>
    <w:rsid w:val="1EBE5AFE"/>
    <w:rsid w:val="1EBF330F"/>
    <w:rsid w:val="1EC7640D"/>
    <w:rsid w:val="1ECE5D98"/>
    <w:rsid w:val="1ECF42FE"/>
    <w:rsid w:val="1ED20022"/>
    <w:rsid w:val="1ED47CA2"/>
    <w:rsid w:val="1ED55723"/>
    <w:rsid w:val="1ED94129"/>
    <w:rsid w:val="1EDC0931"/>
    <w:rsid w:val="1EDC50AE"/>
    <w:rsid w:val="1EDF18B6"/>
    <w:rsid w:val="1EE24A39"/>
    <w:rsid w:val="1EE324BA"/>
    <w:rsid w:val="1EE47F3C"/>
    <w:rsid w:val="1EE537BF"/>
    <w:rsid w:val="1EE93DB3"/>
    <w:rsid w:val="1EEA56C8"/>
    <w:rsid w:val="1EEE40CF"/>
    <w:rsid w:val="1EF34CD3"/>
    <w:rsid w:val="1EF614DB"/>
    <w:rsid w:val="1EF6594F"/>
    <w:rsid w:val="1EFB7B61"/>
    <w:rsid w:val="1EFF6567"/>
    <w:rsid w:val="1F001DEB"/>
    <w:rsid w:val="1F003FE9"/>
    <w:rsid w:val="1F00786C"/>
    <w:rsid w:val="1F022D6F"/>
    <w:rsid w:val="1F046272"/>
    <w:rsid w:val="1F061775"/>
    <w:rsid w:val="1F0A3F2F"/>
    <w:rsid w:val="1F0B5BFD"/>
    <w:rsid w:val="1F111D05"/>
    <w:rsid w:val="1F15650D"/>
    <w:rsid w:val="1F16618C"/>
    <w:rsid w:val="1F171A10"/>
    <w:rsid w:val="1F181690"/>
    <w:rsid w:val="1F184F13"/>
    <w:rsid w:val="1F1C0096"/>
    <w:rsid w:val="1F1D5B17"/>
    <w:rsid w:val="1F1F489E"/>
    <w:rsid w:val="1F325ABD"/>
    <w:rsid w:val="1F33353E"/>
    <w:rsid w:val="1F390CCB"/>
    <w:rsid w:val="1F395447"/>
    <w:rsid w:val="1F3C1C4F"/>
    <w:rsid w:val="1F466CDC"/>
    <w:rsid w:val="1F47475D"/>
    <w:rsid w:val="1F4821DF"/>
    <w:rsid w:val="1F485A62"/>
    <w:rsid w:val="1F492760"/>
    <w:rsid w:val="1F4A0F65"/>
    <w:rsid w:val="1F4C6666"/>
    <w:rsid w:val="1F4E796B"/>
    <w:rsid w:val="1F5008F0"/>
    <w:rsid w:val="1F50506D"/>
    <w:rsid w:val="1F520CB4"/>
    <w:rsid w:val="1F531875"/>
    <w:rsid w:val="1F554D78"/>
    <w:rsid w:val="1F585CFC"/>
    <w:rsid w:val="1F5F5687"/>
    <w:rsid w:val="1F68119F"/>
    <w:rsid w:val="1F6A5C17"/>
    <w:rsid w:val="1F6E7EA0"/>
    <w:rsid w:val="1F734328"/>
    <w:rsid w:val="1F753FA8"/>
    <w:rsid w:val="1F772D2E"/>
    <w:rsid w:val="1F79582C"/>
    <w:rsid w:val="1F7A3CB3"/>
    <w:rsid w:val="1F7C71B6"/>
    <w:rsid w:val="1F7F013A"/>
    <w:rsid w:val="1F81363D"/>
    <w:rsid w:val="1F81583C"/>
    <w:rsid w:val="1F8232BD"/>
    <w:rsid w:val="1F8345C2"/>
    <w:rsid w:val="1F845AC6"/>
    <w:rsid w:val="1F8467C0"/>
    <w:rsid w:val="1F9E2BED"/>
    <w:rsid w:val="1F9F066F"/>
    <w:rsid w:val="1FA03EF2"/>
    <w:rsid w:val="1FA215F4"/>
    <w:rsid w:val="1FA75A7B"/>
    <w:rsid w:val="1FA834FD"/>
    <w:rsid w:val="1FAA6A00"/>
    <w:rsid w:val="1FAB7D05"/>
    <w:rsid w:val="1FAD7985"/>
    <w:rsid w:val="1FB11C0E"/>
    <w:rsid w:val="1FB81599"/>
    <w:rsid w:val="1FB843E7"/>
    <w:rsid w:val="1FBF3122"/>
    <w:rsid w:val="1FBF69A5"/>
    <w:rsid w:val="1FC04427"/>
    <w:rsid w:val="1FC16625"/>
    <w:rsid w:val="1FC2792A"/>
    <w:rsid w:val="1FC85FB0"/>
    <w:rsid w:val="1FCB1E28"/>
    <w:rsid w:val="1FCC023A"/>
    <w:rsid w:val="1FCE593B"/>
    <w:rsid w:val="1FD27BC4"/>
    <w:rsid w:val="1FD35646"/>
    <w:rsid w:val="1FD430C8"/>
    <w:rsid w:val="1FDA174E"/>
    <w:rsid w:val="1FE06EDA"/>
    <w:rsid w:val="1FE3205D"/>
    <w:rsid w:val="1FE33C5E"/>
    <w:rsid w:val="1FE37E5F"/>
    <w:rsid w:val="1FE551D6"/>
    <w:rsid w:val="1FE62FE2"/>
    <w:rsid w:val="1FE70A63"/>
    <w:rsid w:val="1FE76865"/>
    <w:rsid w:val="1FF22678"/>
    <w:rsid w:val="1FF937B7"/>
    <w:rsid w:val="20022912"/>
    <w:rsid w:val="20024E90"/>
    <w:rsid w:val="20030393"/>
    <w:rsid w:val="20051698"/>
    <w:rsid w:val="20061318"/>
    <w:rsid w:val="20074B9B"/>
    <w:rsid w:val="2009229D"/>
    <w:rsid w:val="200C6AA5"/>
    <w:rsid w:val="200F7A29"/>
    <w:rsid w:val="20101C28"/>
    <w:rsid w:val="20194AB6"/>
    <w:rsid w:val="201E47C1"/>
    <w:rsid w:val="20207CC4"/>
    <w:rsid w:val="202231C7"/>
    <w:rsid w:val="2025634A"/>
    <w:rsid w:val="20263DCB"/>
    <w:rsid w:val="202872CE"/>
    <w:rsid w:val="202A27D1"/>
    <w:rsid w:val="202E11D8"/>
    <w:rsid w:val="202F6C59"/>
    <w:rsid w:val="203159E0"/>
    <w:rsid w:val="20330EE3"/>
    <w:rsid w:val="20364066"/>
    <w:rsid w:val="2038536A"/>
    <w:rsid w:val="203A086E"/>
    <w:rsid w:val="203A2A6C"/>
    <w:rsid w:val="203A62EF"/>
    <w:rsid w:val="203D7274"/>
    <w:rsid w:val="203F2777"/>
    <w:rsid w:val="204001F8"/>
    <w:rsid w:val="20415C7A"/>
    <w:rsid w:val="20454680"/>
    <w:rsid w:val="204A0B08"/>
    <w:rsid w:val="204A5285"/>
    <w:rsid w:val="204B2D06"/>
    <w:rsid w:val="204C078D"/>
    <w:rsid w:val="204D1A8C"/>
    <w:rsid w:val="20502A11"/>
    <w:rsid w:val="205B6824"/>
    <w:rsid w:val="205C42A5"/>
    <w:rsid w:val="20663D00"/>
    <w:rsid w:val="20685E17"/>
    <w:rsid w:val="20713F99"/>
    <w:rsid w:val="2072424B"/>
    <w:rsid w:val="20726449"/>
    <w:rsid w:val="2073774E"/>
    <w:rsid w:val="2074194C"/>
    <w:rsid w:val="207577EE"/>
    <w:rsid w:val="20764E4F"/>
    <w:rsid w:val="20776154"/>
    <w:rsid w:val="207C6D58"/>
    <w:rsid w:val="207D005D"/>
    <w:rsid w:val="207D47DA"/>
    <w:rsid w:val="207E5ADF"/>
    <w:rsid w:val="207F3560"/>
    <w:rsid w:val="2080575F"/>
    <w:rsid w:val="20806EE9"/>
    <w:rsid w:val="20816A63"/>
    <w:rsid w:val="20872B6B"/>
    <w:rsid w:val="208805ED"/>
    <w:rsid w:val="208C2876"/>
    <w:rsid w:val="208D02F8"/>
    <w:rsid w:val="20915264"/>
    <w:rsid w:val="2093697E"/>
    <w:rsid w:val="20947C82"/>
    <w:rsid w:val="20951E81"/>
    <w:rsid w:val="20975384"/>
    <w:rsid w:val="209916F9"/>
    <w:rsid w:val="2099410A"/>
    <w:rsid w:val="209A1B8C"/>
    <w:rsid w:val="209A2298"/>
    <w:rsid w:val="209B180C"/>
    <w:rsid w:val="209D2B10"/>
    <w:rsid w:val="209E2790"/>
    <w:rsid w:val="20A11517"/>
    <w:rsid w:val="20A5211B"/>
    <w:rsid w:val="20A67B9D"/>
    <w:rsid w:val="20A70EA1"/>
    <w:rsid w:val="20A943A5"/>
    <w:rsid w:val="20AD2DAB"/>
    <w:rsid w:val="20AE082C"/>
    <w:rsid w:val="20AE4FA9"/>
    <w:rsid w:val="20B004AC"/>
    <w:rsid w:val="20B239AF"/>
    <w:rsid w:val="20B27232"/>
    <w:rsid w:val="20B46EB2"/>
    <w:rsid w:val="20B523B5"/>
    <w:rsid w:val="20BB20C0"/>
    <w:rsid w:val="20BC55C4"/>
    <w:rsid w:val="20BF6548"/>
    <w:rsid w:val="20C16E58"/>
    <w:rsid w:val="20C34F4E"/>
    <w:rsid w:val="20C429D0"/>
    <w:rsid w:val="20C50451"/>
    <w:rsid w:val="20C95363"/>
    <w:rsid w:val="20D21CE6"/>
    <w:rsid w:val="20D32FEA"/>
    <w:rsid w:val="20D34C23"/>
    <w:rsid w:val="20D37767"/>
    <w:rsid w:val="20D719F1"/>
    <w:rsid w:val="20D802B3"/>
    <w:rsid w:val="20DB25F5"/>
    <w:rsid w:val="20DF487F"/>
    <w:rsid w:val="20E25803"/>
    <w:rsid w:val="20E353BE"/>
    <w:rsid w:val="20E52F05"/>
    <w:rsid w:val="20E64209"/>
    <w:rsid w:val="20E83E89"/>
    <w:rsid w:val="20E8770D"/>
    <w:rsid w:val="20EB4E0E"/>
    <w:rsid w:val="20EC6894"/>
    <w:rsid w:val="20F06D17"/>
    <w:rsid w:val="20F2349D"/>
    <w:rsid w:val="20F879A7"/>
    <w:rsid w:val="20F91BA5"/>
    <w:rsid w:val="20FB092C"/>
    <w:rsid w:val="20FE602D"/>
    <w:rsid w:val="21024A33"/>
    <w:rsid w:val="21040504"/>
    <w:rsid w:val="2107473E"/>
    <w:rsid w:val="21093B95"/>
    <w:rsid w:val="21097C41"/>
    <w:rsid w:val="210C6647"/>
    <w:rsid w:val="210F3D49"/>
    <w:rsid w:val="2110504E"/>
    <w:rsid w:val="2118245A"/>
    <w:rsid w:val="211A595D"/>
    <w:rsid w:val="211B7B5B"/>
    <w:rsid w:val="211E4363"/>
    <w:rsid w:val="21204FF0"/>
    <w:rsid w:val="21243CEE"/>
    <w:rsid w:val="2124626D"/>
    <w:rsid w:val="212671F1"/>
    <w:rsid w:val="212C10FB"/>
    <w:rsid w:val="21346507"/>
    <w:rsid w:val="21361A0A"/>
    <w:rsid w:val="213B5E92"/>
    <w:rsid w:val="213F231A"/>
    <w:rsid w:val="214210A0"/>
    <w:rsid w:val="21430D20"/>
    <w:rsid w:val="214467A1"/>
    <w:rsid w:val="21465528"/>
    <w:rsid w:val="21472FA9"/>
    <w:rsid w:val="214F03B6"/>
    <w:rsid w:val="214F4B32"/>
    <w:rsid w:val="215025B4"/>
    <w:rsid w:val="215138B9"/>
    <w:rsid w:val="21561F3F"/>
    <w:rsid w:val="215C3E48"/>
    <w:rsid w:val="215D18CA"/>
    <w:rsid w:val="216215D5"/>
    <w:rsid w:val="21641254"/>
    <w:rsid w:val="21667FDB"/>
    <w:rsid w:val="216D40E2"/>
    <w:rsid w:val="216D7966"/>
    <w:rsid w:val="216E53E7"/>
    <w:rsid w:val="216E75E5"/>
    <w:rsid w:val="21723DED"/>
    <w:rsid w:val="217414EF"/>
    <w:rsid w:val="217527F4"/>
    <w:rsid w:val="217649F2"/>
    <w:rsid w:val="21774C7C"/>
    <w:rsid w:val="21775CF7"/>
    <w:rsid w:val="21795977"/>
    <w:rsid w:val="217C68FB"/>
    <w:rsid w:val="217D7C00"/>
    <w:rsid w:val="21816606"/>
    <w:rsid w:val="21831B09"/>
    <w:rsid w:val="218A1494"/>
    <w:rsid w:val="219707AA"/>
    <w:rsid w:val="21993CAD"/>
    <w:rsid w:val="219D5F36"/>
    <w:rsid w:val="219F1439"/>
    <w:rsid w:val="21A06EBB"/>
    <w:rsid w:val="21A110B9"/>
    <w:rsid w:val="21A1493D"/>
    <w:rsid w:val="21A37E40"/>
    <w:rsid w:val="21A53343"/>
    <w:rsid w:val="21A76846"/>
    <w:rsid w:val="21A864C6"/>
    <w:rsid w:val="21A93F47"/>
    <w:rsid w:val="21AF5E51"/>
    <w:rsid w:val="21B57D5A"/>
    <w:rsid w:val="21BB1C63"/>
    <w:rsid w:val="21C0196E"/>
    <w:rsid w:val="21C42573"/>
    <w:rsid w:val="21C612F9"/>
    <w:rsid w:val="21C67161"/>
    <w:rsid w:val="21C76D7B"/>
    <w:rsid w:val="21CA447C"/>
    <w:rsid w:val="21CF4187"/>
    <w:rsid w:val="21D41512"/>
    <w:rsid w:val="21D71593"/>
    <w:rsid w:val="21DC7C19"/>
    <w:rsid w:val="21E32E28"/>
    <w:rsid w:val="21E872AF"/>
    <w:rsid w:val="21E914AE"/>
    <w:rsid w:val="21F05FFE"/>
    <w:rsid w:val="21F35640"/>
    <w:rsid w:val="21F665C5"/>
    <w:rsid w:val="21F94B5A"/>
    <w:rsid w:val="21FC5F50"/>
    <w:rsid w:val="21FF6ED4"/>
    <w:rsid w:val="220123D8"/>
    <w:rsid w:val="22023065"/>
    <w:rsid w:val="22027E59"/>
    <w:rsid w:val="220358DB"/>
    <w:rsid w:val="22050DDE"/>
    <w:rsid w:val="220A0AE9"/>
    <w:rsid w:val="220A5266"/>
    <w:rsid w:val="220B1BC2"/>
    <w:rsid w:val="220B2CE7"/>
    <w:rsid w:val="220E3E9E"/>
    <w:rsid w:val="2217457B"/>
    <w:rsid w:val="22177DFE"/>
    <w:rsid w:val="221B6805"/>
    <w:rsid w:val="221C4286"/>
    <w:rsid w:val="2221247E"/>
    <w:rsid w:val="22214E8B"/>
    <w:rsid w:val="22226190"/>
    <w:rsid w:val="2223038E"/>
    <w:rsid w:val="22233C11"/>
    <w:rsid w:val="22245E0F"/>
    <w:rsid w:val="22272617"/>
    <w:rsid w:val="22274816"/>
    <w:rsid w:val="222B321C"/>
    <w:rsid w:val="22315125"/>
    <w:rsid w:val="22353B2B"/>
    <w:rsid w:val="22364E30"/>
    <w:rsid w:val="223942B3"/>
    <w:rsid w:val="223D47BB"/>
    <w:rsid w:val="223F443B"/>
    <w:rsid w:val="22420C43"/>
    <w:rsid w:val="2245454D"/>
    <w:rsid w:val="224C6FD4"/>
    <w:rsid w:val="224F7F58"/>
    <w:rsid w:val="2251345B"/>
    <w:rsid w:val="225C17EC"/>
    <w:rsid w:val="225F01F3"/>
    <w:rsid w:val="22664EDF"/>
    <w:rsid w:val="226E4F8A"/>
    <w:rsid w:val="226F2A0B"/>
    <w:rsid w:val="22746E93"/>
    <w:rsid w:val="22747619"/>
    <w:rsid w:val="2278331B"/>
    <w:rsid w:val="227C1D21"/>
    <w:rsid w:val="227D77A3"/>
    <w:rsid w:val="227F6529"/>
    <w:rsid w:val="228161A9"/>
    <w:rsid w:val="228316AC"/>
    <w:rsid w:val="22865EB4"/>
    <w:rsid w:val="228700B2"/>
    <w:rsid w:val="22885B34"/>
    <w:rsid w:val="228B6AB8"/>
    <w:rsid w:val="228F54BF"/>
    <w:rsid w:val="229628CB"/>
    <w:rsid w:val="22973BD0"/>
    <w:rsid w:val="22993850"/>
    <w:rsid w:val="229E7CD7"/>
    <w:rsid w:val="22A45464"/>
    <w:rsid w:val="22A63A99"/>
    <w:rsid w:val="22A918EC"/>
    <w:rsid w:val="22AF37F5"/>
    <w:rsid w:val="22B10EF6"/>
    <w:rsid w:val="22B343FA"/>
    <w:rsid w:val="22BB5089"/>
    <w:rsid w:val="22BC2B0B"/>
    <w:rsid w:val="22BD058C"/>
    <w:rsid w:val="22C01511"/>
    <w:rsid w:val="22C47F17"/>
    <w:rsid w:val="22CF3D2A"/>
    <w:rsid w:val="22D12AB0"/>
    <w:rsid w:val="22D20532"/>
    <w:rsid w:val="22D32730"/>
    <w:rsid w:val="22D42010"/>
    <w:rsid w:val="22D66F38"/>
    <w:rsid w:val="22D86BB8"/>
    <w:rsid w:val="22DE0AC1"/>
    <w:rsid w:val="22DF6543"/>
    <w:rsid w:val="22E174C7"/>
    <w:rsid w:val="22E22D4A"/>
    <w:rsid w:val="22E24F49"/>
    <w:rsid w:val="22E329CA"/>
    <w:rsid w:val="22E55ECD"/>
    <w:rsid w:val="22E6394F"/>
    <w:rsid w:val="22E713D0"/>
    <w:rsid w:val="22E86E52"/>
    <w:rsid w:val="22E90157"/>
    <w:rsid w:val="22EA2355"/>
    <w:rsid w:val="22EA5BD8"/>
    <w:rsid w:val="22ED6B5D"/>
    <w:rsid w:val="22F07AE2"/>
    <w:rsid w:val="22F27762"/>
    <w:rsid w:val="22F30A66"/>
    <w:rsid w:val="22F92970"/>
    <w:rsid w:val="230157FE"/>
    <w:rsid w:val="23073E84"/>
    <w:rsid w:val="23092C0A"/>
    <w:rsid w:val="23112215"/>
    <w:rsid w:val="23140F9B"/>
    <w:rsid w:val="231F4DAE"/>
    <w:rsid w:val="232102B1"/>
    <w:rsid w:val="232337B4"/>
    <w:rsid w:val="23241049"/>
    <w:rsid w:val="23264738"/>
    <w:rsid w:val="232B0BC0"/>
    <w:rsid w:val="232C6642"/>
    <w:rsid w:val="232C67F1"/>
    <w:rsid w:val="232D40C3"/>
    <w:rsid w:val="2331054B"/>
    <w:rsid w:val="233A33D9"/>
    <w:rsid w:val="233A6C5C"/>
    <w:rsid w:val="233D435E"/>
    <w:rsid w:val="234165E7"/>
    <w:rsid w:val="23431AEA"/>
    <w:rsid w:val="23483118"/>
    <w:rsid w:val="234939F4"/>
    <w:rsid w:val="23495BF2"/>
    <w:rsid w:val="234B10F5"/>
    <w:rsid w:val="234B4F0F"/>
    <w:rsid w:val="234D23FA"/>
    <w:rsid w:val="23510E00"/>
    <w:rsid w:val="23531D85"/>
    <w:rsid w:val="23551A04"/>
    <w:rsid w:val="23567486"/>
    <w:rsid w:val="235A5E8C"/>
    <w:rsid w:val="235E0116"/>
    <w:rsid w:val="235F41EA"/>
    <w:rsid w:val="235F5B97"/>
    <w:rsid w:val="23603619"/>
    <w:rsid w:val="23613299"/>
    <w:rsid w:val="23620D1A"/>
    <w:rsid w:val="23682C23"/>
    <w:rsid w:val="236B51E7"/>
    <w:rsid w:val="23711335"/>
    <w:rsid w:val="23734838"/>
    <w:rsid w:val="23780CBF"/>
    <w:rsid w:val="23796741"/>
    <w:rsid w:val="237E2BC9"/>
    <w:rsid w:val="237F2849"/>
    <w:rsid w:val="238060CC"/>
    <w:rsid w:val="238258DF"/>
    <w:rsid w:val="238824E9"/>
    <w:rsid w:val="238B1EDE"/>
    <w:rsid w:val="23921869"/>
    <w:rsid w:val="239372EB"/>
    <w:rsid w:val="239A46F7"/>
    <w:rsid w:val="239B2179"/>
    <w:rsid w:val="239D347E"/>
    <w:rsid w:val="23A45007"/>
    <w:rsid w:val="23A52A88"/>
    <w:rsid w:val="23A6054D"/>
    <w:rsid w:val="23A75F8B"/>
    <w:rsid w:val="23A9148E"/>
    <w:rsid w:val="23AE1199"/>
    <w:rsid w:val="23B1211E"/>
    <w:rsid w:val="23B27BA0"/>
    <w:rsid w:val="23B430A3"/>
    <w:rsid w:val="23B607A4"/>
    <w:rsid w:val="23BE5BB1"/>
    <w:rsid w:val="23C04937"/>
    <w:rsid w:val="23C50DBF"/>
    <w:rsid w:val="23D63257"/>
    <w:rsid w:val="23DC09E4"/>
    <w:rsid w:val="23DE3EE7"/>
    <w:rsid w:val="23E073EA"/>
    <w:rsid w:val="23E115E8"/>
    <w:rsid w:val="23E3036F"/>
    <w:rsid w:val="23E634F2"/>
    <w:rsid w:val="23E76D75"/>
    <w:rsid w:val="23EB31FD"/>
    <w:rsid w:val="23EF1C03"/>
    <w:rsid w:val="23F4608B"/>
    <w:rsid w:val="23F92512"/>
    <w:rsid w:val="23F95523"/>
    <w:rsid w:val="23FD0F19"/>
    <w:rsid w:val="24046325"/>
    <w:rsid w:val="24084D2B"/>
    <w:rsid w:val="240A3AB2"/>
    <w:rsid w:val="240C3731"/>
    <w:rsid w:val="24190849"/>
    <w:rsid w:val="241B04C9"/>
    <w:rsid w:val="241C39CC"/>
    <w:rsid w:val="241D724F"/>
    <w:rsid w:val="241E4CD1"/>
    <w:rsid w:val="241F4950"/>
    <w:rsid w:val="242023D2"/>
    <w:rsid w:val="24217E53"/>
    <w:rsid w:val="24231158"/>
    <w:rsid w:val="24240DD8"/>
    <w:rsid w:val="24244D9A"/>
    <w:rsid w:val="242A2CE1"/>
    <w:rsid w:val="242D74E9"/>
    <w:rsid w:val="2430046E"/>
    <w:rsid w:val="2431266C"/>
    <w:rsid w:val="24323971"/>
    <w:rsid w:val="24362377"/>
    <w:rsid w:val="24371FF7"/>
    <w:rsid w:val="243954FA"/>
    <w:rsid w:val="243C647F"/>
    <w:rsid w:val="243E1982"/>
    <w:rsid w:val="243F2C87"/>
    <w:rsid w:val="244A1018"/>
    <w:rsid w:val="244B0C98"/>
    <w:rsid w:val="24533EA6"/>
    <w:rsid w:val="245628AC"/>
    <w:rsid w:val="245D6B87"/>
    <w:rsid w:val="245E7CB8"/>
    <w:rsid w:val="246A734E"/>
    <w:rsid w:val="246C4A50"/>
    <w:rsid w:val="246D02D3"/>
    <w:rsid w:val="246E3050"/>
    <w:rsid w:val="24726959"/>
    <w:rsid w:val="24741E5C"/>
    <w:rsid w:val="2476535F"/>
    <w:rsid w:val="24771F35"/>
    <w:rsid w:val="247B17E7"/>
    <w:rsid w:val="247E5FEF"/>
    <w:rsid w:val="248221CF"/>
    <w:rsid w:val="24836BF3"/>
    <w:rsid w:val="248542E6"/>
    <w:rsid w:val="2485597A"/>
    <w:rsid w:val="248C5304"/>
    <w:rsid w:val="248C7503"/>
    <w:rsid w:val="2490178C"/>
    <w:rsid w:val="2491398A"/>
    <w:rsid w:val="249D3020"/>
    <w:rsid w:val="249E2CA0"/>
    <w:rsid w:val="24A34F2A"/>
    <w:rsid w:val="24AB4534"/>
    <w:rsid w:val="24B03D22"/>
    <w:rsid w:val="24B0423F"/>
    <w:rsid w:val="24B351C4"/>
    <w:rsid w:val="24BB25D0"/>
    <w:rsid w:val="24BC0052"/>
    <w:rsid w:val="24C50961"/>
    <w:rsid w:val="24C97368"/>
    <w:rsid w:val="24CC02EC"/>
    <w:rsid w:val="24D06CF2"/>
    <w:rsid w:val="24DE3A8A"/>
    <w:rsid w:val="24E33795"/>
    <w:rsid w:val="24E9569E"/>
    <w:rsid w:val="24EC2D9F"/>
    <w:rsid w:val="24ED62A3"/>
    <w:rsid w:val="24F301AC"/>
    <w:rsid w:val="24F56F32"/>
    <w:rsid w:val="250174C1"/>
    <w:rsid w:val="250207C6"/>
    <w:rsid w:val="25040446"/>
    <w:rsid w:val="250671CD"/>
    <w:rsid w:val="25074388"/>
    <w:rsid w:val="250848CE"/>
    <w:rsid w:val="250A7DD1"/>
    <w:rsid w:val="250D6B57"/>
    <w:rsid w:val="250F7ADC"/>
    <w:rsid w:val="25101CDA"/>
    <w:rsid w:val="2511775C"/>
    <w:rsid w:val="251251DD"/>
    <w:rsid w:val="25156162"/>
    <w:rsid w:val="25167467"/>
    <w:rsid w:val="25171665"/>
    <w:rsid w:val="25174EE8"/>
    <w:rsid w:val="25180A16"/>
    <w:rsid w:val="251B38EF"/>
    <w:rsid w:val="251D6DF2"/>
    <w:rsid w:val="251E4873"/>
    <w:rsid w:val="25207D76"/>
    <w:rsid w:val="252541FE"/>
    <w:rsid w:val="25282C04"/>
    <w:rsid w:val="25300011"/>
    <w:rsid w:val="25334819"/>
    <w:rsid w:val="25361F1A"/>
    <w:rsid w:val="2538541D"/>
    <w:rsid w:val="253A41A3"/>
    <w:rsid w:val="253B1C25"/>
    <w:rsid w:val="253F2829"/>
    <w:rsid w:val="25415D2D"/>
    <w:rsid w:val="25444AB3"/>
    <w:rsid w:val="25457FB6"/>
    <w:rsid w:val="25477C36"/>
    <w:rsid w:val="25493139"/>
    <w:rsid w:val="254B1EBF"/>
    <w:rsid w:val="25533A48"/>
    <w:rsid w:val="25533D7B"/>
    <w:rsid w:val="2556244F"/>
    <w:rsid w:val="255911D5"/>
    <w:rsid w:val="255D7BDB"/>
    <w:rsid w:val="256065E1"/>
    <w:rsid w:val="25644FE8"/>
    <w:rsid w:val="25652A69"/>
    <w:rsid w:val="2568016B"/>
    <w:rsid w:val="256A366E"/>
    <w:rsid w:val="256D7129"/>
    <w:rsid w:val="2571687C"/>
    <w:rsid w:val="25733F7D"/>
    <w:rsid w:val="257D488D"/>
    <w:rsid w:val="25805811"/>
    <w:rsid w:val="258B7426"/>
    <w:rsid w:val="259322B4"/>
    <w:rsid w:val="2598673B"/>
    <w:rsid w:val="259E0645"/>
    <w:rsid w:val="25A073CB"/>
    <w:rsid w:val="25A14E4D"/>
    <w:rsid w:val="25A76D56"/>
    <w:rsid w:val="25A92259"/>
    <w:rsid w:val="25AC31DE"/>
    <w:rsid w:val="25AD66BE"/>
    <w:rsid w:val="25AF1BE4"/>
    <w:rsid w:val="25B150E7"/>
    <w:rsid w:val="25B272E5"/>
    <w:rsid w:val="25B65CEB"/>
    <w:rsid w:val="25BA0095"/>
    <w:rsid w:val="25BD0EF9"/>
    <w:rsid w:val="25C17900"/>
    <w:rsid w:val="25C65F86"/>
    <w:rsid w:val="25C81489"/>
    <w:rsid w:val="25C9278E"/>
    <w:rsid w:val="25CD5911"/>
    <w:rsid w:val="25CF4697"/>
    <w:rsid w:val="25D21D06"/>
    <w:rsid w:val="25D565A0"/>
    <w:rsid w:val="25D73CA2"/>
    <w:rsid w:val="25D87525"/>
    <w:rsid w:val="25DA4C26"/>
    <w:rsid w:val="25E145B1"/>
    <w:rsid w:val="25E22033"/>
    <w:rsid w:val="25EA5B86"/>
    <w:rsid w:val="25F35B50"/>
    <w:rsid w:val="25FA2F5D"/>
    <w:rsid w:val="25FB0004"/>
    <w:rsid w:val="25FE211B"/>
    <w:rsid w:val="260128E8"/>
    <w:rsid w:val="26023BEC"/>
    <w:rsid w:val="26105100"/>
    <w:rsid w:val="26152813"/>
    <w:rsid w:val="26174A8B"/>
    <w:rsid w:val="2618250D"/>
    <w:rsid w:val="26193812"/>
    <w:rsid w:val="261C4796"/>
    <w:rsid w:val="261D6994"/>
    <w:rsid w:val="2623089E"/>
    <w:rsid w:val="262650A6"/>
    <w:rsid w:val="262772A4"/>
    <w:rsid w:val="262827A7"/>
    <w:rsid w:val="262A5CAA"/>
    <w:rsid w:val="262C11AD"/>
    <w:rsid w:val="262F2132"/>
    <w:rsid w:val="262F59B5"/>
    <w:rsid w:val="26303437"/>
    <w:rsid w:val="26384FC0"/>
    <w:rsid w:val="26395481"/>
    <w:rsid w:val="263E6EC9"/>
    <w:rsid w:val="264158CF"/>
    <w:rsid w:val="264542D6"/>
    <w:rsid w:val="26492CDC"/>
    <w:rsid w:val="26536E6E"/>
    <w:rsid w:val="265832F6"/>
    <w:rsid w:val="265F2C81"/>
    <w:rsid w:val="266235BB"/>
    <w:rsid w:val="2665260C"/>
    <w:rsid w:val="26655897"/>
    <w:rsid w:val="26665E8F"/>
    <w:rsid w:val="26694895"/>
    <w:rsid w:val="266C1F97"/>
    <w:rsid w:val="266C581A"/>
    <w:rsid w:val="266E549A"/>
    <w:rsid w:val="26704220"/>
    <w:rsid w:val="26711CA2"/>
    <w:rsid w:val="26754E25"/>
    <w:rsid w:val="2678382B"/>
    <w:rsid w:val="267A4B30"/>
    <w:rsid w:val="267A6D2E"/>
    <w:rsid w:val="267B25B1"/>
    <w:rsid w:val="267B47B0"/>
    <w:rsid w:val="267C0033"/>
    <w:rsid w:val="267F0FB7"/>
    <w:rsid w:val="26831BBC"/>
    <w:rsid w:val="2683543F"/>
    <w:rsid w:val="268663C4"/>
    <w:rsid w:val="268D5D4F"/>
    <w:rsid w:val="2697085D"/>
    <w:rsid w:val="269975E3"/>
    <w:rsid w:val="269B7263"/>
    <w:rsid w:val="269C4CE4"/>
    <w:rsid w:val="269D2766"/>
    <w:rsid w:val="269D6920"/>
    <w:rsid w:val="269E3A6B"/>
    <w:rsid w:val="26A00A38"/>
    <w:rsid w:val="26A1116C"/>
    <w:rsid w:val="26A149EF"/>
    <w:rsid w:val="26A22471"/>
    <w:rsid w:val="26A57B72"/>
    <w:rsid w:val="26A768F9"/>
    <w:rsid w:val="26AB74FD"/>
    <w:rsid w:val="26AF3D05"/>
    <w:rsid w:val="26AF5F03"/>
    <w:rsid w:val="26B14C8A"/>
    <w:rsid w:val="26B2270B"/>
    <w:rsid w:val="26B26E88"/>
    <w:rsid w:val="26B61111"/>
    <w:rsid w:val="26B76B93"/>
    <w:rsid w:val="26BF3F9F"/>
    <w:rsid w:val="26C6392A"/>
    <w:rsid w:val="26C92330"/>
    <w:rsid w:val="26CC10B7"/>
    <w:rsid w:val="26DA5E4E"/>
    <w:rsid w:val="26DC5ACE"/>
    <w:rsid w:val="26DE0FD1"/>
    <w:rsid w:val="26E30CDC"/>
    <w:rsid w:val="26E4675D"/>
    <w:rsid w:val="26E563DD"/>
    <w:rsid w:val="26E63E5F"/>
    <w:rsid w:val="26EA788C"/>
    <w:rsid w:val="26EC15EB"/>
    <w:rsid w:val="26EC5D68"/>
    <w:rsid w:val="26ED706D"/>
    <w:rsid w:val="26EF6CED"/>
    <w:rsid w:val="26F121F0"/>
    <w:rsid w:val="26F25034"/>
    <w:rsid w:val="26F54479"/>
    <w:rsid w:val="26FE7307"/>
    <w:rsid w:val="27031211"/>
    <w:rsid w:val="27046C92"/>
    <w:rsid w:val="27064377"/>
    <w:rsid w:val="27066912"/>
    <w:rsid w:val="270A0B9B"/>
    <w:rsid w:val="270B661D"/>
    <w:rsid w:val="270C081B"/>
    <w:rsid w:val="270F5023"/>
    <w:rsid w:val="27110526"/>
    <w:rsid w:val="271813DF"/>
    <w:rsid w:val="271A0E36"/>
    <w:rsid w:val="27264C48"/>
    <w:rsid w:val="27282656"/>
    <w:rsid w:val="272B10D0"/>
    <w:rsid w:val="272C6B52"/>
    <w:rsid w:val="272E1AD7"/>
    <w:rsid w:val="272E2055"/>
    <w:rsid w:val="27355263"/>
    <w:rsid w:val="273568A4"/>
    <w:rsid w:val="27372964"/>
    <w:rsid w:val="27395E67"/>
    <w:rsid w:val="273B4BEE"/>
    <w:rsid w:val="273D486E"/>
    <w:rsid w:val="273F7D71"/>
    <w:rsid w:val="27401076"/>
    <w:rsid w:val="27431FFA"/>
    <w:rsid w:val="27436777"/>
    <w:rsid w:val="27441630"/>
    <w:rsid w:val="27447A7C"/>
    <w:rsid w:val="27462F7F"/>
    <w:rsid w:val="274D0515"/>
    <w:rsid w:val="274F000B"/>
    <w:rsid w:val="274F5E0D"/>
    <w:rsid w:val="27511310"/>
    <w:rsid w:val="27516D91"/>
    <w:rsid w:val="27524813"/>
    <w:rsid w:val="27570C9B"/>
    <w:rsid w:val="2759419E"/>
    <w:rsid w:val="275C5122"/>
    <w:rsid w:val="275F60A7"/>
    <w:rsid w:val="27634AAD"/>
    <w:rsid w:val="27636CAC"/>
    <w:rsid w:val="276521AF"/>
    <w:rsid w:val="27657FB0"/>
    <w:rsid w:val="27680F35"/>
    <w:rsid w:val="27683133"/>
    <w:rsid w:val="276C1B3A"/>
    <w:rsid w:val="276C53BD"/>
    <w:rsid w:val="276D2E3E"/>
    <w:rsid w:val="276E08C0"/>
    <w:rsid w:val="276F6341"/>
    <w:rsid w:val="27703DC3"/>
    <w:rsid w:val="27711845"/>
    <w:rsid w:val="2775024B"/>
    <w:rsid w:val="27765CCC"/>
    <w:rsid w:val="277811CF"/>
    <w:rsid w:val="27842A64"/>
    <w:rsid w:val="27896EEB"/>
    <w:rsid w:val="278B57CE"/>
    <w:rsid w:val="278D58F1"/>
    <w:rsid w:val="278E2FB5"/>
    <w:rsid w:val="279142F8"/>
    <w:rsid w:val="279377FB"/>
    <w:rsid w:val="27983C83"/>
    <w:rsid w:val="279A7186"/>
    <w:rsid w:val="279B048A"/>
    <w:rsid w:val="279D398E"/>
    <w:rsid w:val="279E140F"/>
    <w:rsid w:val="279E360D"/>
    <w:rsid w:val="27A22014"/>
    <w:rsid w:val="27A33318"/>
    <w:rsid w:val="27A37A95"/>
    <w:rsid w:val="27A5681B"/>
    <w:rsid w:val="27AA2CA3"/>
    <w:rsid w:val="27AA7420"/>
    <w:rsid w:val="27AC2923"/>
    <w:rsid w:val="27AC6936"/>
    <w:rsid w:val="27AF38A8"/>
    <w:rsid w:val="27B222AE"/>
    <w:rsid w:val="27B91C39"/>
    <w:rsid w:val="27B97A3A"/>
    <w:rsid w:val="27BA2F3E"/>
    <w:rsid w:val="27BE60C1"/>
    <w:rsid w:val="27C015C4"/>
    <w:rsid w:val="27C128C8"/>
    <w:rsid w:val="27C2034A"/>
    <w:rsid w:val="27C61896"/>
    <w:rsid w:val="27C634CD"/>
    <w:rsid w:val="27C66D50"/>
    <w:rsid w:val="27CB53D6"/>
    <w:rsid w:val="27CD08D9"/>
    <w:rsid w:val="27D0185E"/>
    <w:rsid w:val="27D22B63"/>
    <w:rsid w:val="27DA59F1"/>
    <w:rsid w:val="27DB7BEF"/>
    <w:rsid w:val="27DE0B74"/>
    <w:rsid w:val="27E34FFB"/>
    <w:rsid w:val="27E404FE"/>
    <w:rsid w:val="27E77285"/>
    <w:rsid w:val="27F07B94"/>
    <w:rsid w:val="27F4659B"/>
    <w:rsid w:val="27F92A22"/>
    <w:rsid w:val="28005C30"/>
    <w:rsid w:val="280255D6"/>
    <w:rsid w:val="28030DB3"/>
    <w:rsid w:val="28036BB5"/>
    <w:rsid w:val="2808523B"/>
    <w:rsid w:val="280B3FC1"/>
    <w:rsid w:val="280F4BC6"/>
    <w:rsid w:val="281431DC"/>
    <w:rsid w:val="28152353"/>
    <w:rsid w:val="28156ACF"/>
    <w:rsid w:val="28164551"/>
    <w:rsid w:val="28175856"/>
    <w:rsid w:val="281C1CDD"/>
    <w:rsid w:val="281C3EDC"/>
    <w:rsid w:val="281E73DF"/>
    <w:rsid w:val="2820139C"/>
    <w:rsid w:val="2820363B"/>
    <w:rsid w:val="28210363"/>
    <w:rsid w:val="28214BB3"/>
    <w:rsid w:val="282525ED"/>
    <w:rsid w:val="28256D6A"/>
    <w:rsid w:val="2827226D"/>
    <w:rsid w:val="28290FF3"/>
    <w:rsid w:val="282C1F78"/>
    <w:rsid w:val="282E547B"/>
    <w:rsid w:val="282F2EFC"/>
    <w:rsid w:val="283163FF"/>
    <w:rsid w:val="28354E06"/>
    <w:rsid w:val="283C698F"/>
    <w:rsid w:val="283D4410"/>
    <w:rsid w:val="28443D9B"/>
    <w:rsid w:val="2844761E"/>
    <w:rsid w:val="28456ABE"/>
    <w:rsid w:val="284827A1"/>
    <w:rsid w:val="28486025"/>
    <w:rsid w:val="284B3726"/>
    <w:rsid w:val="284B388C"/>
    <w:rsid w:val="284C442A"/>
    <w:rsid w:val="284F6542"/>
    <w:rsid w:val="28503431"/>
    <w:rsid w:val="28526934"/>
    <w:rsid w:val="285343B6"/>
    <w:rsid w:val="28562DBC"/>
    <w:rsid w:val="28595E01"/>
    <w:rsid w:val="285D2747"/>
    <w:rsid w:val="285F5C4A"/>
    <w:rsid w:val="28626BCE"/>
    <w:rsid w:val="28634650"/>
    <w:rsid w:val="286420D2"/>
    <w:rsid w:val="28645955"/>
    <w:rsid w:val="286533D6"/>
    <w:rsid w:val="28657B53"/>
    <w:rsid w:val="286A3FDB"/>
    <w:rsid w:val="286A785E"/>
    <w:rsid w:val="286D29E1"/>
    <w:rsid w:val="28726E69"/>
    <w:rsid w:val="287326EC"/>
    <w:rsid w:val="2874016E"/>
    <w:rsid w:val="2874236C"/>
    <w:rsid w:val="287A4275"/>
    <w:rsid w:val="287A7AF8"/>
    <w:rsid w:val="287B1CF7"/>
    <w:rsid w:val="287C2FFC"/>
    <w:rsid w:val="287C6351"/>
    <w:rsid w:val="288129C2"/>
    <w:rsid w:val="28855E8A"/>
    <w:rsid w:val="2887358B"/>
    <w:rsid w:val="28894890"/>
    <w:rsid w:val="2892191C"/>
    <w:rsid w:val="28994B2A"/>
    <w:rsid w:val="289C222B"/>
    <w:rsid w:val="28A63E40"/>
    <w:rsid w:val="28AA0CC0"/>
    <w:rsid w:val="28AB02C8"/>
    <w:rsid w:val="28AF6CCE"/>
    <w:rsid w:val="28B00ECC"/>
    <w:rsid w:val="28B81B5C"/>
    <w:rsid w:val="28B975DD"/>
    <w:rsid w:val="28C1246B"/>
    <w:rsid w:val="28C81DF6"/>
    <w:rsid w:val="28CA52F9"/>
    <w:rsid w:val="28CB65FE"/>
    <w:rsid w:val="28CE7583"/>
    <w:rsid w:val="28D66B8D"/>
    <w:rsid w:val="28D7460F"/>
    <w:rsid w:val="28D82090"/>
    <w:rsid w:val="28DB3015"/>
    <w:rsid w:val="28DC08BE"/>
    <w:rsid w:val="28E41726"/>
    <w:rsid w:val="28E65763"/>
    <w:rsid w:val="28EB582E"/>
    <w:rsid w:val="28ED0D31"/>
    <w:rsid w:val="28F20A3C"/>
    <w:rsid w:val="28F22C3A"/>
    <w:rsid w:val="28F57442"/>
    <w:rsid w:val="28F64EC4"/>
    <w:rsid w:val="28F72945"/>
    <w:rsid w:val="28F84B43"/>
    <w:rsid w:val="28F925C5"/>
    <w:rsid w:val="28FA0047"/>
    <w:rsid w:val="28FB5AC8"/>
    <w:rsid w:val="28FF44CE"/>
    <w:rsid w:val="28FF7D52"/>
    <w:rsid w:val="290057D3"/>
    <w:rsid w:val="29013255"/>
    <w:rsid w:val="29043603"/>
    <w:rsid w:val="29053FDD"/>
    <w:rsid w:val="29090661"/>
    <w:rsid w:val="290D1266"/>
    <w:rsid w:val="290E256A"/>
    <w:rsid w:val="29105A6E"/>
    <w:rsid w:val="29144474"/>
    <w:rsid w:val="29151EF5"/>
    <w:rsid w:val="291D7302"/>
    <w:rsid w:val="291E4D83"/>
    <w:rsid w:val="29223789"/>
    <w:rsid w:val="29246C8C"/>
    <w:rsid w:val="29296E0F"/>
    <w:rsid w:val="292B01C4"/>
    <w:rsid w:val="292E501E"/>
    <w:rsid w:val="29365CAD"/>
    <w:rsid w:val="293B68B2"/>
    <w:rsid w:val="293D5638"/>
    <w:rsid w:val="294007BB"/>
    <w:rsid w:val="294626C4"/>
    <w:rsid w:val="294B23CF"/>
    <w:rsid w:val="294B6B4C"/>
    <w:rsid w:val="294D204F"/>
    <w:rsid w:val="294F5552"/>
    <w:rsid w:val="29502FD4"/>
    <w:rsid w:val="29510A55"/>
    <w:rsid w:val="29552CDF"/>
    <w:rsid w:val="295B4BE8"/>
    <w:rsid w:val="295B6DE6"/>
    <w:rsid w:val="295D00EB"/>
    <w:rsid w:val="295E35EE"/>
    <w:rsid w:val="2960326E"/>
    <w:rsid w:val="29652F79"/>
    <w:rsid w:val="296609FB"/>
    <w:rsid w:val="2967647C"/>
    <w:rsid w:val="296A3B7E"/>
    <w:rsid w:val="296B15FF"/>
    <w:rsid w:val="296C7758"/>
    <w:rsid w:val="296F5A87"/>
    <w:rsid w:val="2970130A"/>
    <w:rsid w:val="29703508"/>
    <w:rsid w:val="29716D8C"/>
    <w:rsid w:val="29726A0C"/>
    <w:rsid w:val="29780915"/>
    <w:rsid w:val="297B511D"/>
    <w:rsid w:val="297C731B"/>
    <w:rsid w:val="29832529"/>
    <w:rsid w:val="298634AE"/>
    <w:rsid w:val="298F1827"/>
    <w:rsid w:val="29997F50"/>
    <w:rsid w:val="299B3453"/>
    <w:rsid w:val="299D30D3"/>
    <w:rsid w:val="299E0B55"/>
    <w:rsid w:val="29A30860"/>
    <w:rsid w:val="29A462E1"/>
    <w:rsid w:val="29A65F61"/>
    <w:rsid w:val="29A77266"/>
    <w:rsid w:val="29AE6BF1"/>
    <w:rsid w:val="29B23078"/>
    <w:rsid w:val="29B277F5"/>
    <w:rsid w:val="29B661FB"/>
    <w:rsid w:val="29B77500"/>
    <w:rsid w:val="29B92A03"/>
    <w:rsid w:val="29BD5B86"/>
    <w:rsid w:val="29BE6E8B"/>
    <w:rsid w:val="29C33313"/>
    <w:rsid w:val="29C35511"/>
    <w:rsid w:val="29C50A14"/>
    <w:rsid w:val="29C81999"/>
    <w:rsid w:val="29CA4B8D"/>
    <w:rsid w:val="29CC039F"/>
    <w:rsid w:val="29CE38A2"/>
    <w:rsid w:val="29D02628"/>
    <w:rsid w:val="29D5322D"/>
    <w:rsid w:val="29D71FB3"/>
    <w:rsid w:val="29D976B5"/>
    <w:rsid w:val="29DA2F38"/>
    <w:rsid w:val="29DD3EBD"/>
    <w:rsid w:val="29DF15BE"/>
    <w:rsid w:val="29DF4E41"/>
    <w:rsid w:val="29E56D4B"/>
    <w:rsid w:val="29E95751"/>
    <w:rsid w:val="29EA31D2"/>
    <w:rsid w:val="29EB0C54"/>
    <w:rsid w:val="29EC6282"/>
    <w:rsid w:val="29F12B5D"/>
    <w:rsid w:val="29F14773"/>
    <w:rsid w:val="29F74A66"/>
    <w:rsid w:val="29FB0EEE"/>
    <w:rsid w:val="29FD21F3"/>
    <w:rsid w:val="2A012DF7"/>
    <w:rsid w:val="2A0240FC"/>
    <w:rsid w:val="2A031B7E"/>
    <w:rsid w:val="2A055081"/>
    <w:rsid w:val="2A082782"/>
    <w:rsid w:val="2A0B3707"/>
    <w:rsid w:val="2A105610"/>
    <w:rsid w:val="2A126915"/>
    <w:rsid w:val="2A17081E"/>
    <w:rsid w:val="2A182A1D"/>
    <w:rsid w:val="2A186697"/>
    <w:rsid w:val="2A19049E"/>
    <w:rsid w:val="2A1E01A9"/>
    <w:rsid w:val="2A226BAF"/>
    <w:rsid w:val="2A2420B3"/>
    <w:rsid w:val="2A290739"/>
    <w:rsid w:val="2A2A61BA"/>
    <w:rsid w:val="2A2C74BF"/>
    <w:rsid w:val="2A303947"/>
    <w:rsid w:val="2A353B5D"/>
    <w:rsid w:val="2A380D53"/>
    <w:rsid w:val="2A392F51"/>
    <w:rsid w:val="2A3B1CD8"/>
    <w:rsid w:val="2A3F06DE"/>
    <w:rsid w:val="2A3F4E5B"/>
    <w:rsid w:val="2A4028DC"/>
    <w:rsid w:val="2A415DDF"/>
    <w:rsid w:val="2A421663"/>
    <w:rsid w:val="2A4525E7"/>
    <w:rsid w:val="2A475AEA"/>
    <w:rsid w:val="2A48356C"/>
    <w:rsid w:val="2A48576A"/>
    <w:rsid w:val="2A4A44F0"/>
    <w:rsid w:val="2A4B1F72"/>
    <w:rsid w:val="2A4D5475"/>
    <w:rsid w:val="2A5218FD"/>
    <w:rsid w:val="2A5D7C8E"/>
    <w:rsid w:val="2A5E1C96"/>
    <w:rsid w:val="2A5F3191"/>
    <w:rsid w:val="2A606694"/>
    <w:rsid w:val="2A66059D"/>
    <w:rsid w:val="2A66639F"/>
    <w:rsid w:val="2A6818A2"/>
    <w:rsid w:val="2A697432"/>
    <w:rsid w:val="2A6A6FA4"/>
    <w:rsid w:val="2A6B4A25"/>
    <w:rsid w:val="2A6D7F28"/>
    <w:rsid w:val="2A6E59AA"/>
    <w:rsid w:val="2A71692E"/>
    <w:rsid w:val="2A731E32"/>
    <w:rsid w:val="2A7478B3"/>
    <w:rsid w:val="2A755335"/>
    <w:rsid w:val="2A762DB6"/>
    <w:rsid w:val="2A7862B9"/>
    <w:rsid w:val="2A7D01C3"/>
    <w:rsid w:val="2A7E3A46"/>
    <w:rsid w:val="2A8049CB"/>
    <w:rsid w:val="2A827ECE"/>
    <w:rsid w:val="2A83594F"/>
    <w:rsid w:val="2A870AD2"/>
    <w:rsid w:val="2A893FD5"/>
    <w:rsid w:val="2A897858"/>
    <w:rsid w:val="2A8B74D8"/>
    <w:rsid w:val="2A8C4F5A"/>
    <w:rsid w:val="2A8D29DB"/>
    <w:rsid w:val="2A8F5EDF"/>
    <w:rsid w:val="2A9113E2"/>
    <w:rsid w:val="2A9226E6"/>
    <w:rsid w:val="2A932366"/>
    <w:rsid w:val="2A997AF3"/>
    <w:rsid w:val="2A9C51F4"/>
    <w:rsid w:val="2A9D2C76"/>
    <w:rsid w:val="2A9D64F9"/>
    <w:rsid w:val="2A9F6179"/>
    <w:rsid w:val="2AA0747E"/>
    <w:rsid w:val="2AA14EFF"/>
    <w:rsid w:val="2AA42601"/>
    <w:rsid w:val="2AA73585"/>
    <w:rsid w:val="2AAB7A0D"/>
    <w:rsid w:val="2AAD2F10"/>
    <w:rsid w:val="2AAF6413"/>
    <w:rsid w:val="2AB17718"/>
    <w:rsid w:val="2AB22C1B"/>
    <w:rsid w:val="2AB40F49"/>
    <w:rsid w:val="2AB61621"/>
    <w:rsid w:val="2AC8733D"/>
    <w:rsid w:val="2ACA02C2"/>
    <w:rsid w:val="2ACD3758"/>
    <w:rsid w:val="2AD16DE9"/>
    <w:rsid w:val="2AD17C4D"/>
    <w:rsid w:val="2AD51ED6"/>
    <w:rsid w:val="2ADA635E"/>
    <w:rsid w:val="2ADB3DDF"/>
    <w:rsid w:val="2ADC1861"/>
    <w:rsid w:val="2AE00267"/>
    <w:rsid w:val="2AE15CE9"/>
    <w:rsid w:val="2AE311EC"/>
    <w:rsid w:val="2AE65F68"/>
    <w:rsid w:val="2AEE177B"/>
    <w:rsid w:val="2AEE4FFE"/>
    <w:rsid w:val="2AEF2A80"/>
    <w:rsid w:val="2AF6240B"/>
    <w:rsid w:val="2AF8208B"/>
    <w:rsid w:val="2AF9558E"/>
    <w:rsid w:val="2AFC6824"/>
    <w:rsid w:val="2AFD3F94"/>
    <w:rsid w:val="2AFF5299"/>
    <w:rsid w:val="2B043E08"/>
    <w:rsid w:val="2B0513A0"/>
    <w:rsid w:val="2B0549A6"/>
    <w:rsid w:val="2B070127"/>
    <w:rsid w:val="2B0748A3"/>
    <w:rsid w:val="2B08765C"/>
    <w:rsid w:val="2B097DA7"/>
    <w:rsid w:val="2B0B32AA"/>
    <w:rsid w:val="2B0C0D2B"/>
    <w:rsid w:val="2B0D2030"/>
    <w:rsid w:val="2B0F1CB0"/>
    <w:rsid w:val="2B110A36"/>
    <w:rsid w:val="2B1206B6"/>
    <w:rsid w:val="2B122C35"/>
    <w:rsid w:val="2B133F39"/>
    <w:rsid w:val="2B136F1C"/>
    <w:rsid w:val="2B143BB9"/>
    <w:rsid w:val="2B1803C1"/>
    <w:rsid w:val="2B1A38C4"/>
    <w:rsid w:val="2B1E737A"/>
    <w:rsid w:val="2B28065B"/>
    <w:rsid w:val="2B3012EB"/>
    <w:rsid w:val="2B3134E9"/>
    <w:rsid w:val="2B320F6B"/>
    <w:rsid w:val="2B357971"/>
    <w:rsid w:val="2B372E74"/>
    <w:rsid w:val="2B3C5056"/>
    <w:rsid w:val="2B3C72FC"/>
    <w:rsid w:val="2B417007"/>
    <w:rsid w:val="2B447F8C"/>
    <w:rsid w:val="2B46348F"/>
    <w:rsid w:val="2B490B90"/>
    <w:rsid w:val="2B4B7916"/>
    <w:rsid w:val="2B4C5398"/>
    <w:rsid w:val="2B4D5018"/>
    <w:rsid w:val="2B4F631D"/>
    <w:rsid w:val="2B511820"/>
    <w:rsid w:val="2B5214A0"/>
    <w:rsid w:val="2B536F21"/>
    <w:rsid w:val="2B552424"/>
    <w:rsid w:val="2B567EA6"/>
    <w:rsid w:val="2B5711AB"/>
    <w:rsid w:val="2B575927"/>
    <w:rsid w:val="2B5B7BB1"/>
    <w:rsid w:val="2B5C5632"/>
    <w:rsid w:val="2B5E0B35"/>
    <w:rsid w:val="2B5F2D34"/>
    <w:rsid w:val="2B604039"/>
    <w:rsid w:val="2B611ABA"/>
    <w:rsid w:val="2B681445"/>
    <w:rsid w:val="2B683643"/>
    <w:rsid w:val="2B6910C5"/>
    <w:rsid w:val="2B723F53"/>
    <w:rsid w:val="2B762959"/>
    <w:rsid w:val="2B7661DC"/>
    <w:rsid w:val="2B7703DB"/>
    <w:rsid w:val="2B7938DE"/>
    <w:rsid w:val="2B7B2664"/>
    <w:rsid w:val="2B821FEF"/>
    <w:rsid w:val="2B827A70"/>
    <w:rsid w:val="2B8354F2"/>
    <w:rsid w:val="2B873EF8"/>
    <w:rsid w:val="2B8A4E7D"/>
    <w:rsid w:val="2B8B753A"/>
    <w:rsid w:val="2B8C0380"/>
    <w:rsid w:val="2B8E3883"/>
    <w:rsid w:val="2B906D86"/>
    <w:rsid w:val="2B922289"/>
    <w:rsid w:val="2B971F94"/>
    <w:rsid w:val="2B984192"/>
    <w:rsid w:val="2B992BD8"/>
    <w:rsid w:val="2B9A7696"/>
    <w:rsid w:val="2B9B2B99"/>
    <w:rsid w:val="2BA7222F"/>
    <w:rsid w:val="2BA87CB0"/>
    <w:rsid w:val="2BA91EAE"/>
    <w:rsid w:val="2BAA7930"/>
    <w:rsid w:val="2BAE1BB9"/>
    <w:rsid w:val="2BB51544"/>
    <w:rsid w:val="2BB611C4"/>
    <w:rsid w:val="2BBB0ECF"/>
    <w:rsid w:val="2BBB564C"/>
    <w:rsid w:val="2BBE65D0"/>
    <w:rsid w:val="2BC12DD8"/>
    <w:rsid w:val="2BC362DB"/>
    <w:rsid w:val="2BC43D5D"/>
    <w:rsid w:val="2BC949B7"/>
    <w:rsid w:val="2BCE686B"/>
    <w:rsid w:val="2BCF42EC"/>
    <w:rsid w:val="2BD25271"/>
    <w:rsid w:val="2BD30AF4"/>
    <w:rsid w:val="2BD32CF3"/>
    <w:rsid w:val="2BD43FF7"/>
    <w:rsid w:val="2BD51A79"/>
    <w:rsid w:val="2BD829FE"/>
    <w:rsid w:val="2BDA5F01"/>
    <w:rsid w:val="2BE12008"/>
    <w:rsid w:val="2BE85216"/>
    <w:rsid w:val="2BEB3C1D"/>
    <w:rsid w:val="2BF000A4"/>
    <w:rsid w:val="2BFD51BC"/>
    <w:rsid w:val="2BFF4E3C"/>
    <w:rsid w:val="2C0028BD"/>
    <w:rsid w:val="2C01033F"/>
    <w:rsid w:val="2C044B47"/>
    <w:rsid w:val="2C0525C8"/>
    <w:rsid w:val="2C06004A"/>
    <w:rsid w:val="2C08574B"/>
    <w:rsid w:val="2C0A0C4E"/>
    <w:rsid w:val="2C0C4151"/>
    <w:rsid w:val="2C0D5456"/>
    <w:rsid w:val="2C0E7654"/>
    <w:rsid w:val="2C113E5C"/>
    <w:rsid w:val="2C1218DE"/>
    <w:rsid w:val="2C12605B"/>
    <w:rsid w:val="2C13735F"/>
    <w:rsid w:val="2C144DE1"/>
    <w:rsid w:val="2C1B1B52"/>
    <w:rsid w:val="2C1C21ED"/>
    <w:rsid w:val="2C1D1E6D"/>
    <w:rsid w:val="2C1D7C6F"/>
    <w:rsid w:val="2C216675"/>
    <w:rsid w:val="2C231B78"/>
    <w:rsid w:val="2C2417F8"/>
    <w:rsid w:val="2C24507B"/>
    <w:rsid w:val="2C26057E"/>
    <w:rsid w:val="2C291503"/>
    <w:rsid w:val="2C2A3701"/>
    <w:rsid w:val="2C2C2488"/>
    <w:rsid w:val="2C31308C"/>
    <w:rsid w:val="2C320B0E"/>
    <w:rsid w:val="2C354361"/>
    <w:rsid w:val="2C364F95"/>
    <w:rsid w:val="2C365A9F"/>
    <w:rsid w:val="2C370819"/>
    <w:rsid w:val="2C372A17"/>
    <w:rsid w:val="2C3A179D"/>
    <w:rsid w:val="2C3E3247"/>
    <w:rsid w:val="2C416BAA"/>
    <w:rsid w:val="2C4509EF"/>
    <w:rsid w:val="2C470AB3"/>
    <w:rsid w:val="2C482CB1"/>
    <w:rsid w:val="2C5348C6"/>
    <w:rsid w:val="2C547DC9"/>
    <w:rsid w:val="2C5D2C57"/>
    <w:rsid w:val="2C603BDB"/>
    <w:rsid w:val="2C622962"/>
    <w:rsid w:val="2C6538E6"/>
    <w:rsid w:val="2C661368"/>
    <w:rsid w:val="2C665AE5"/>
    <w:rsid w:val="2C6C79EE"/>
    <w:rsid w:val="2C6D2EF1"/>
    <w:rsid w:val="2C7118F7"/>
    <w:rsid w:val="2C7176F9"/>
    <w:rsid w:val="2C72517A"/>
    <w:rsid w:val="2C773801"/>
    <w:rsid w:val="2C784B05"/>
    <w:rsid w:val="2C796D04"/>
    <w:rsid w:val="2C801F12"/>
    <w:rsid w:val="2C825415"/>
    <w:rsid w:val="2C840918"/>
    <w:rsid w:val="2C845095"/>
    <w:rsid w:val="2C852B16"/>
    <w:rsid w:val="2C866019"/>
    <w:rsid w:val="2C88151C"/>
    <w:rsid w:val="2C8A2821"/>
    <w:rsid w:val="2C8B02A3"/>
    <w:rsid w:val="2C906929"/>
    <w:rsid w:val="2C921E2C"/>
    <w:rsid w:val="2C94532F"/>
    <w:rsid w:val="2C9762B4"/>
    <w:rsid w:val="2CA049C5"/>
    <w:rsid w:val="2CA12446"/>
    <w:rsid w:val="2CA35449"/>
    <w:rsid w:val="2CA433CB"/>
    <w:rsid w:val="2CA5304B"/>
    <w:rsid w:val="2CA568CE"/>
    <w:rsid w:val="2CA7654E"/>
    <w:rsid w:val="2CAC6259"/>
    <w:rsid w:val="2CB04C5F"/>
    <w:rsid w:val="2CB8206C"/>
    <w:rsid w:val="2CBD64F3"/>
    <w:rsid w:val="2CC1297B"/>
    <w:rsid w:val="2CC203FD"/>
    <w:rsid w:val="2CCA108C"/>
    <w:rsid w:val="2CCA5809"/>
    <w:rsid w:val="2CCE420F"/>
    <w:rsid w:val="2CD10A17"/>
    <w:rsid w:val="2CD843BB"/>
    <w:rsid w:val="2CDA38A5"/>
    <w:rsid w:val="2CDA5AA3"/>
    <w:rsid w:val="2CDC0FA6"/>
    <w:rsid w:val="2CDD482A"/>
    <w:rsid w:val="2CDE44AA"/>
    <w:rsid w:val="2CDF1F2B"/>
    <w:rsid w:val="2CE02702"/>
    <w:rsid w:val="2CE9283B"/>
    <w:rsid w:val="2CEA02BC"/>
    <w:rsid w:val="2CEC7043"/>
    <w:rsid w:val="2CED40D9"/>
    <w:rsid w:val="2CED4AC4"/>
    <w:rsid w:val="2CF4664D"/>
    <w:rsid w:val="2CF57952"/>
    <w:rsid w:val="2CF775D2"/>
    <w:rsid w:val="2CF92AD5"/>
    <w:rsid w:val="2CFE27E0"/>
    <w:rsid w:val="2CFE6F5D"/>
    <w:rsid w:val="2D005CE3"/>
    <w:rsid w:val="2D013765"/>
    <w:rsid w:val="2D017EE1"/>
    <w:rsid w:val="2D025963"/>
    <w:rsid w:val="2D0568E8"/>
    <w:rsid w:val="2D061DEB"/>
    <w:rsid w:val="2D0852EE"/>
    <w:rsid w:val="2D0C3CF4"/>
    <w:rsid w:val="2D0F04FC"/>
    <w:rsid w:val="2D125BFD"/>
    <w:rsid w:val="2D1A508D"/>
    <w:rsid w:val="2D1D7812"/>
    <w:rsid w:val="2D201C96"/>
    <w:rsid w:val="2D223C99"/>
    <w:rsid w:val="2D254C1E"/>
    <w:rsid w:val="2D260121"/>
    <w:rsid w:val="2D275BA3"/>
    <w:rsid w:val="2D2910A6"/>
    <w:rsid w:val="2D2E552D"/>
    <w:rsid w:val="2D2F6832"/>
    <w:rsid w:val="2D3042B4"/>
    <w:rsid w:val="2D342CBA"/>
    <w:rsid w:val="2D347437"/>
    <w:rsid w:val="2D35073C"/>
    <w:rsid w:val="2D3703BB"/>
    <w:rsid w:val="2D3816C0"/>
    <w:rsid w:val="2D3A1340"/>
    <w:rsid w:val="2D3D5B48"/>
    <w:rsid w:val="2D3E7D46"/>
    <w:rsid w:val="2D41454E"/>
    <w:rsid w:val="2D455153"/>
    <w:rsid w:val="2D462BD4"/>
    <w:rsid w:val="2D466457"/>
    <w:rsid w:val="2D48195B"/>
    <w:rsid w:val="2D4A4E5E"/>
    <w:rsid w:val="2D4C0361"/>
    <w:rsid w:val="2D4C4ADE"/>
    <w:rsid w:val="2D4F12E5"/>
    <w:rsid w:val="2D5A1875"/>
    <w:rsid w:val="2D5C2B7A"/>
    <w:rsid w:val="2D5E607D"/>
    <w:rsid w:val="2D611200"/>
    <w:rsid w:val="2D673109"/>
    <w:rsid w:val="2D67698C"/>
    <w:rsid w:val="2D6F0515"/>
    <w:rsid w:val="2D6F3D99"/>
    <w:rsid w:val="2D714D1A"/>
    <w:rsid w:val="2D71729C"/>
    <w:rsid w:val="2D724D1D"/>
    <w:rsid w:val="2D740220"/>
    <w:rsid w:val="2D7846A8"/>
    <w:rsid w:val="2D7968A6"/>
    <w:rsid w:val="2D7C30AE"/>
    <w:rsid w:val="2D821D81"/>
    <w:rsid w:val="2D8404BB"/>
    <w:rsid w:val="2D8A23C4"/>
    <w:rsid w:val="2D8B7E46"/>
    <w:rsid w:val="2D8C58C7"/>
    <w:rsid w:val="2D8D147C"/>
    <w:rsid w:val="2D8E0DCA"/>
    <w:rsid w:val="2D8F3758"/>
    <w:rsid w:val="2D932CD3"/>
    <w:rsid w:val="2D946557"/>
    <w:rsid w:val="2D974F5D"/>
    <w:rsid w:val="2D9774DB"/>
    <w:rsid w:val="2D98715B"/>
    <w:rsid w:val="2D9B00E0"/>
    <w:rsid w:val="2D9C43CC"/>
    <w:rsid w:val="2D9C5B61"/>
    <w:rsid w:val="2D9E1065"/>
    <w:rsid w:val="2DA1586C"/>
    <w:rsid w:val="2DA30D70"/>
    <w:rsid w:val="2DA467F1"/>
    <w:rsid w:val="2DA509EF"/>
    <w:rsid w:val="2DA77776"/>
    <w:rsid w:val="2DA851F7"/>
    <w:rsid w:val="2DA873F6"/>
    <w:rsid w:val="2DAA28F9"/>
    <w:rsid w:val="2DAC0A59"/>
    <w:rsid w:val="2DAE12FF"/>
    <w:rsid w:val="2DAE7101"/>
    <w:rsid w:val="2DB04802"/>
    <w:rsid w:val="2DB27D05"/>
    <w:rsid w:val="2DB35787"/>
    <w:rsid w:val="2DB43208"/>
    <w:rsid w:val="2DB46201"/>
    <w:rsid w:val="2DB50C8A"/>
    <w:rsid w:val="2DB61F8F"/>
    <w:rsid w:val="2DB87198"/>
    <w:rsid w:val="2DB92F13"/>
    <w:rsid w:val="2DBB2B93"/>
    <w:rsid w:val="2DBC3E98"/>
    <w:rsid w:val="2DBE5AC1"/>
    <w:rsid w:val="2DBF1599"/>
    <w:rsid w:val="2DC0289E"/>
    <w:rsid w:val="2DC1251E"/>
    <w:rsid w:val="2DC33823"/>
    <w:rsid w:val="2DC50F24"/>
    <w:rsid w:val="2DC74427"/>
    <w:rsid w:val="2DC81EA9"/>
    <w:rsid w:val="2DCA53AC"/>
    <w:rsid w:val="2DCD6330"/>
    <w:rsid w:val="2DCE3DB2"/>
    <w:rsid w:val="2DD3023A"/>
    <w:rsid w:val="2DDD3FC1"/>
    <w:rsid w:val="2DEC6BE5"/>
    <w:rsid w:val="2DF80479"/>
    <w:rsid w:val="2DFA177E"/>
    <w:rsid w:val="2DFB13FE"/>
    <w:rsid w:val="2DFE2383"/>
    <w:rsid w:val="2E001109"/>
    <w:rsid w:val="2E005886"/>
    <w:rsid w:val="2E04428C"/>
    <w:rsid w:val="2E047B0F"/>
    <w:rsid w:val="2E051D0E"/>
    <w:rsid w:val="2E055591"/>
    <w:rsid w:val="2E0B749A"/>
    <w:rsid w:val="2E0C1698"/>
    <w:rsid w:val="2E0C4F1C"/>
    <w:rsid w:val="2E0E041F"/>
    <w:rsid w:val="2E142328"/>
    <w:rsid w:val="2E151FA8"/>
    <w:rsid w:val="2E157DAA"/>
    <w:rsid w:val="2E166977"/>
    <w:rsid w:val="2E1732AD"/>
    <w:rsid w:val="2E180D2E"/>
    <w:rsid w:val="2E1B7734"/>
    <w:rsid w:val="2E1E06B9"/>
    <w:rsid w:val="2E1F28B7"/>
    <w:rsid w:val="2E200339"/>
    <w:rsid w:val="2E203BBC"/>
    <w:rsid w:val="2E21163E"/>
    <w:rsid w:val="2E262242"/>
    <w:rsid w:val="2E280FC9"/>
    <w:rsid w:val="2E285745"/>
    <w:rsid w:val="2E2A66CA"/>
    <w:rsid w:val="2E2D764F"/>
    <w:rsid w:val="2E3624DD"/>
    <w:rsid w:val="2E393461"/>
    <w:rsid w:val="2E3C43E6"/>
    <w:rsid w:val="2E3D2EAD"/>
    <w:rsid w:val="2E3E78E9"/>
    <w:rsid w:val="2E3F536B"/>
    <w:rsid w:val="2E404FC4"/>
    <w:rsid w:val="2E424AD5"/>
    <w:rsid w:val="2E445076"/>
    <w:rsid w:val="2E51438B"/>
    <w:rsid w:val="2E576295"/>
    <w:rsid w:val="2E5B4C9B"/>
    <w:rsid w:val="2E5D019E"/>
    <w:rsid w:val="2E601123"/>
    <w:rsid w:val="2E63592A"/>
    <w:rsid w:val="2E697834"/>
    <w:rsid w:val="2E6A3E61"/>
    <w:rsid w:val="2E6D0438"/>
    <w:rsid w:val="2E6F393B"/>
    <w:rsid w:val="2E6F71BF"/>
    <w:rsid w:val="2E700C2F"/>
    <w:rsid w:val="2E716E3E"/>
    <w:rsid w:val="2E732342"/>
    <w:rsid w:val="2E743646"/>
    <w:rsid w:val="2E755845"/>
    <w:rsid w:val="2E764E5E"/>
    <w:rsid w:val="2E766B49"/>
    <w:rsid w:val="2E7A5550"/>
    <w:rsid w:val="2E7B51CF"/>
    <w:rsid w:val="2E7C0A53"/>
    <w:rsid w:val="2E7C6529"/>
    <w:rsid w:val="2E7E3F56"/>
    <w:rsid w:val="2E7F3BD6"/>
    <w:rsid w:val="2E8438E1"/>
    <w:rsid w:val="2E855ADF"/>
    <w:rsid w:val="2E8D17C7"/>
    <w:rsid w:val="2E8E096D"/>
    <w:rsid w:val="2E903E70"/>
    <w:rsid w:val="2E954277"/>
    <w:rsid w:val="2E97707E"/>
    <w:rsid w:val="2E984B00"/>
    <w:rsid w:val="2E9B7C83"/>
    <w:rsid w:val="2E9C5704"/>
    <w:rsid w:val="2EA0410A"/>
    <w:rsid w:val="2EA22E91"/>
    <w:rsid w:val="2EA3508F"/>
    <w:rsid w:val="2EA61897"/>
    <w:rsid w:val="2EA66014"/>
    <w:rsid w:val="2EA81517"/>
    <w:rsid w:val="2EAC599E"/>
    <w:rsid w:val="2EB85034"/>
    <w:rsid w:val="2EB92AB6"/>
    <w:rsid w:val="2EBC045D"/>
    <w:rsid w:val="2EBC3A3B"/>
    <w:rsid w:val="2EBD19D6"/>
    <w:rsid w:val="2EC333C5"/>
    <w:rsid w:val="2EC40E47"/>
    <w:rsid w:val="2EC952CF"/>
    <w:rsid w:val="2ECB4055"/>
    <w:rsid w:val="2ECB6253"/>
    <w:rsid w:val="2ECC3CD5"/>
    <w:rsid w:val="2ECF4C5A"/>
    <w:rsid w:val="2ED1015D"/>
    <w:rsid w:val="2ED21461"/>
    <w:rsid w:val="2ED25BDE"/>
    <w:rsid w:val="2ED33660"/>
    <w:rsid w:val="2ED90DEC"/>
    <w:rsid w:val="2ED964C1"/>
    <w:rsid w:val="2EDB42EF"/>
    <w:rsid w:val="2EDC1D71"/>
    <w:rsid w:val="2EDD77F3"/>
    <w:rsid w:val="2EDF2CF6"/>
    <w:rsid w:val="2EE6487F"/>
    <w:rsid w:val="2EE67135"/>
    <w:rsid w:val="2EEB3529"/>
    <w:rsid w:val="2EED420A"/>
    <w:rsid w:val="2EF0518E"/>
    <w:rsid w:val="2EF67098"/>
    <w:rsid w:val="2EF85E1E"/>
    <w:rsid w:val="2EFA1321"/>
    <w:rsid w:val="2EFC6A22"/>
    <w:rsid w:val="2EFD22A6"/>
    <w:rsid w:val="2EFE7D27"/>
    <w:rsid w:val="2F043E2F"/>
    <w:rsid w:val="2F0518B0"/>
    <w:rsid w:val="2F067332"/>
    <w:rsid w:val="2F0A5D38"/>
    <w:rsid w:val="2F0D6CBD"/>
    <w:rsid w:val="2F1156C3"/>
    <w:rsid w:val="2F152201"/>
    <w:rsid w:val="2F15794C"/>
    <w:rsid w:val="2F1C4D59"/>
    <w:rsid w:val="2F1C7B6E"/>
    <w:rsid w:val="2F1E025C"/>
    <w:rsid w:val="2F234777"/>
    <w:rsid w:val="2F257BE7"/>
    <w:rsid w:val="2F265668"/>
    <w:rsid w:val="2F280B6B"/>
    <w:rsid w:val="2F2965ED"/>
    <w:rsid w:val="2F2B1AF0"/>
    <w:rsid w:val="2F2C7572"/>
    <w:rsid w:val="2F31727D"/>
    <w:rsid w:val="2F332780"/>
    <w:rsid w:val="2F340201"/>
    <w:rsid w:val="2F342400"/>
    <w:rsid w:val="2F380E06"/>
    <w:rsid w:val="2F3E6592"/>
    <w:rsid w:val="2F406212"/>
    <w:rsid w:val="2F432A1A"/>
    <w:rsid w:val="2F475B9D"/>
    <w:rsid w:val="2F486EA2"/>
    <w:rsid w:val="2F4910A0"/>
    <w:rsid w:val="2F4A23A5"/>
    <w:rsid w:val="2F4B7E26"/>
    <w:rsid w:val="2F4C7AA6"/>
    <w:rsid w:val="2F511D30"/>
    <w:rsid w:val="2F563C39"/>
    <w:rsid w:val="2F5716BB"/>
    <w:rsid w:val="2F5A263F"/>
    <w:rsid w:val="2F5B00C1"/>
    <w:rsid w:val="2F5E57C2"/>
    <w:rsid w:val="2F601055"/>
    <w:rsid w:val="2F6446E6"/>
    <w:rsid w:val="2F666452"/>
    <w:rsid w:val="2F673ED3"/>
    <w:rsid w:val="2F6973D6"/>
    <w:rsid w:val="2F6B4AD8"/>
    <w:rsid w:val="2F700F60"/>
    <w:rsid w:val="2F7047E3"/>
    <w:rsid w:val="2F712264"/>
    <w:rsid w:val="2F781BEF"/>
    <w:rsid w:val="2F78636C"/>
    <w:rsid w:val="2F797671"/>
    <w:rsid w:val="2F7B2B74"/>
    <w:rsid w:val="2F7C05F5"/>
    <w:rsid w:val="2F8224FF"/>
    <w:rsid w:val="2F8A538D"/>
    <w:rsid w:val="2F92601C"/>
    <w:rsid w:val="2F933A9E"/>
    <w:rsid w:val="2F96119F"/>
    <w:rsid w:val="2F964A23"/>
    <w:rsid w:val="2F9846A2"/>
    <w:rsid w:val="2F987F26"/>
    <w:rsid w:val="2FA05332"/>
    <w:rsid w:val="2FA12DB4"/>
    <w:rsid w:val="2FA33D38"/>
    <w:rsid w:val="2FA5723B"/>
    <w:rsid w:val="2FA6143A"/>
    <w:rsid w:val="2FAA7E40"/>
    <w:rsid w:val="2FAC6BC6"/>
    <w:rsid w:val="2FAD4648"/>
    <w:rsid w:val="2FAE20C9"/>
    <w:rsid w:val="2FAE299B"/>
    <w:rsid w:val="2FAF7B4B"/>
    <w:rsid w:val="2FB3074F"/>
    <w:rsid w:val="2FB32CCE"/>
    <w:rsid w:val="2FB616D4"/>
    <w:rsid w:val="2FB92659"/>
    <w:rsid w:val="2FBA00DA"/>
    <w:rsid w:val="2FBA5EDC"/>
    <w:rsid w:val="2FBB13DF"/>
    <w:rsid w:val="2FC05867"/>
    <w:rsid w:val="2FC7196E"/>
    <w:rsid w:val="2FCA6176"/>
    <w:rsid w:val="2FCB0375"/>
    <w:rsid w:val="2FD0227E"/>
    <w:rsid w:val="2FE0031A"/>
    <w:rsid w:val="2FE210F8"/>
    <w:rsid w:val="2FE547A2"/>
    <w:rsid w:val="2FE95D01"/>
    <w:rsid w:val="2FE95EC5"/>
    <w:rsid w:val="2FEB66AB"/>
    <w:rsid w:val="2FED1556"/>
    <w:rsid w:val="2FF16036"/>
    <w:rsid w:val="2FF23AB7"/>
    <w:rsid w:val="2FFB6945"/>
    <w:rsid w:val="2FFD1E48"/>
    <w:rsid w:val="30041C4E"/>
    <w:rsid w:val="30047255"/>
    <w:rsid w:val="30083A5D"/>
    <w:rsid w:val="300C7DD0"/>
    <w:rsid w:val="300D5966"/>
    <w:rsid w:val="300E7B64"/>
    <w:rsid w:val="30110AE9"/>
    <w:rsid w:val="30133FEC"/>
    <w:rsid w:val="301452F1"/>
    <w:rsid w:val="301574EF"/>
    <w:rsid w:val="301607F4"/>
    <w:rsid w:val="30221728"/>
    <w:rsid w:val="30224607"/>
    <w:rsid w:val="30234286"/>
    <w:rsid w:val="30272C8D"/>
    <w:rsid w:val="30276510"/>
    <w:rsid w:val="302C2998"/>
    <w:rsid w:val="302D0419"/>
    <w:rsid w:val="30332322"/>
    <w:rsid w:val="30347DA4"/>
    <w:rsid w:val="30351FA2"/>
    <w:rsid w:val="3039642A"/>
    <w:rsid w:val="303B772F"/>
    <w:rsid w:val="303C2C32"/>
    <w:rsid w:val="303D06B3"/>
    <w:rsid w:val="303F0333"/>
    <w:rsid w:val="30427AA5"/>
    <w:rsid w:val="30430644"/>
    <w:rsid w:val="30463541"/>
    <w:rsid w:val="304E094E"/>
    <w:rsid w:val="30555D5A"/>
    <w:rsid w:val="3059019D"/>
    <w:rsid w:val="30594760"/>
    <w:rsid w:val="305C56E5"/>
    <w:rsid w:val="305F1EED"/>
    <w:rsid w:val="305F666A"/>
    <w:rsid w:val="30611B6D"/>
    <w:rsid w:val="30635070"/>
    <w:rsid w:val="30661878"/>
    <w:rsid w:val="30673A76"/>
    <w:rsid w:val="30696F79"/>
    <w:rsid w:val="306D1203"/>
    <w:rsid w:val="306E0E83"/>
    <w:rsid w:val="3073310C"/>
    <w:rsid w:val="3076628F"/>
    <w:rsid w:val="30785015"/>
    <w:rsid w:val="307F49A0"/>
    <w:rsid w:val="30850AA8"/>
    <w:rsid w:val="30866529"/>
    <w:rsid w:val="308A2D31"/>
    <w:rsid w:val="308D1737"/>
    <w:rsid w:val="308E3936"/>
    <w:rsid w:val="308F0A11"/>
    <w:rsid w:val="308F7E72"/>
    <w:rsid w:val="309026BC"/>
    <w:rsid w:val="309148BA"/>
    <w:rsid w:val="309440A1"/>
    <w:rsid w:val="309767C4"/>
    <w:rsid w:val="309B0A4D"/>
    <w:rsid w:val="309B51CA"/>
    <w:rsid w:val="309D06CD"/>
    <w:rsid w:val="309E19D2"/>
    <w:rsid w:val="309F7453"/>
    <w:rsid w:val="30AC6769"/>
    <w:rsid w:val="30B12BF1"/>
    <w:rsid w:val="30BA5A7F"/>
    <w:rsid w:val="30BE4485"/>
    <w:rsid w:val="30CA5D19"/>
    <w:rsid w:val="30CB379B"/>
    <w:rsid w:val="30CB701E"/>
    <w:rsid w:val="30CF21A1"/>
    <w:rsid w:val="30D23125"/>
    <w:rsid w:val="30D90532"/>
    <w:rsid w:val="30DB1837"/>
    <w:rsid w:val="30DB3A35"/>
    <w:rsid w:val="30DE27BB"/>
    <w:rsid w:val="30E03740"/>
    <w:rsid w:val="30E233C0"/>
    <w:rsid w:val="30E65649"/>
    <w:rsid w:val="30E71077"/>
    <w:rsid w:val="30E77847"/>
    <w:rsid w:val="30EB624E"/>
    <w:rsid w:val="30ED546B"/>
    <w:rsid w:val="30EF26D5"/>
    <w:rsid w:val="30F05F59"/>
    <w:rsid w:val="30F10937"/>
    <w:rsid w:val="30F2145C"/>
    <w:rsid w:val="30F4495F"/>
    <w:rsid w:val="30F67E62"/>
    <w:rsid w:val="30F73365"/>
    <w:rsid w:val="30F960DF"/>
    <w:rsid w:val="30FD526E"/>
    <w:rsid w:val="31037178"/>
    <w:rsid w:val="31041376"/>
    <w:rsid w:val="31064879"/>
    <w:rsid w:val="31075B7E"/>
    <w:rsid w:val="31077D7C"/>
    <w:rsid w:val="310D1C85"/>
    <w:rsid w:val="31102C0A"/>
    <w:rsid w:val="31137412"/>
    <w:rsid w:val="3114202C"/>
    <w:rsid w:val="31144E94"/>
    <w:rsid w:val="31216728"/>
    <w:rsid w:val="312241A9"/>
    <w:rsid w:val="31231C2B"/>
    <w:rsid w:val="312A4E39"/>
    <w:rsid w:val="312B4AB9"/>
    <w:rsid w:val="312E12C1"/>
    <w:rsid w:val="312E5A3D"/>
    <w:rsid w:val="312F6D42"/>
    <w:rsid w:val="313431CA"/>
    <w:rsid w:val="313553C8"/>
    <w:rsid w:val="313A63D7"/>
    <w:rsid w:val="313C05D6"/>
    <w:rsid w:val="313C4D53"/>
    <w:rsid w:val="313D27D5"/>
    <w:rsid w:val="313E0256"/>
    <w:rsid w:val="31406FDD"/>
    <w:rsid w:val="31445AD2"/>
    <w:rsid w:val="31460EE6"/>
    <w:rsid w:val="314743E9"/>
    <w:rsid w:val="31476967"/>
    <w:rsid w:val="314D62F2"/>
    <w:rsid w:val="314F5556"/>
    <w:rsid w:val="31507277"/>
    <w:rsid w:val="315423FA"/>
    <w:rsid w:val="31576C02"/>
    <w:rsid w:val="315A1D85"/>
    <w:rsid w:val="315C5288"/>
    <w:rsid w:val="315F620C"/>
    <w:rsid w:val="31607511"/>
    <w:rsid w:val="31653999"/>
    <w:rsid w:val="31696B1C"/>
    <w:rsid w:val="316A7E21"/>
    <w:rsid w:val="316C3324"/>
    <w:rsid w:val="316C7AA1"/>
    <w:rsid w:val="317177AC"/>
    <w:rsid w:val="3172742B"/>
    <w:rsid w:val="3174292F"/>
    <w:rsid w:val="31751578"/>
    <w:rsid w:val="31763C33"/>
    <w:rsid w:val="31765E32"/>
    <w:rsid w:val="318254C8"/>
    <w:rsid w:val="3187194F"/>
    <w:rsid w:val="318B0355"/>
    <w:rsid w:val="318C280E"/>
    <w:rsid w:val="31917CE0"/>
    <w:rsid w:val="319331E3"/>
    <w:rsid w:val="3198766B"/>
    <w:rsid w:val="319A63F2"/>
    <w:rsid w:val="319B3E73"/>
    <w:rsid w:val="319F2879"/>
    <w:rsid w:val="31A002FB"/>
    <w:rsid w:val="31A27F7B"/>
    <w:rsid w:val="31A3127F"/>
    <w:rsid w:val="31A81E84"/>
    <w:rsid w:val="31A93189"/>
    <w:rsid w:val="31AC410D"/>
    <w:rsid w:val="31AC630C"/>
    <w:rsid w:val="31B02B14"/>
    <w:rsid w:val="31B46F9B"/>
    <w:rsid w:val="31B5119A"/>
    <w:rsid w:val="31BA5621"/>
    <w:rsid w:val="31BD65A6"/>
    <w:rsid w:val="31BE4028"/>
    <w:rsid w:val="31BF532C"/>
    <w:rsid w:val="31C12A2E"/>
    <w:rsid w:val="31C74937"/>
    <w:rsid w:val="31C801BA"/>
    <w:rsid w:val="31C85C3C"/>
    <w:rsid w:val="31C936BD"/>
    <w:rsid w:val="31CA113F"/>
    <w:rsid w:val="31CA58BC"/>
    <w:rsid w:val="31CE42C2"/>
    <w:rsid w:val="31CF55C7"/>
    <w:rsid w:val="31D10ACA"/>
    <w:rsid w:val="31D33FCD"/>
    <w:rsid w:val="31D41A4F"/>
    <w:rsid w:val="31DF7DE0"/>
    <w:rsid w:val="31E10D64"/>
    <w:rsid w:val="31E74F8D"/>
    <w:rsid w:val="31F9640B"/>
    <w:rsid w:val="31FB190E"/>
    <w:rsid w:val="31FD5849"/>
    <w:rsid w:val="31FE2893"/>
    <w:rsid w:val="31FF0314"/>
    <w:rsid w:val="32001619"/>
    <w:rsid w:val="3201709B"/>
    <w:rsid w:val="32042FF1"/>
    <w:rsid w:val="32063522"/>
    <w:rsid w:val="320B7BFA"/>
    <w:rsid w:val="320F63B0"/>
    <w:rsid w:val="32106030"/>
    <w:rsid w:val="32127335"/>
    <w:rsid w:val="321759BB"/>
    <w:rsid w:val="3218123E"/>
    <w:rsid w:val="321B7C44"/>
    <w:rsid w:val="322162CA"/>
    <w:rsid w:val="322275CF"/>
    <w:rsid w:val="322C7EDF"/>
    <w:rsid w:val="32311DE8"/>
    <w:rsid w:val="323460BD"/>
    <w:rsid w:val="323474E9"/>
    <w:rsid w:val="32354F6B"/>
    <w:rsid w:val="323629ED"/>
    <w:rsid w:val="32381773"/>
    <w:rsid w:val="323E367C"/>
    <w:rsid w:val="324032FC"/>
    <w:rsid w:val="32410D7E"/>
    <w:rsid w:val="32417A94"/>
    <w:rsid w:val="32453007"/>
    <w:rsid w:val="32460A89"/>
    <w:rsid w:val="3249748F"/>
    <w:rsid w:val="324C0413"/>
    <w:rsid w:val="324C0DBC"/>
    <w:rsid w:val="324C7D2D"/>
    <w:rsid w:val="32560D23"/>
    <w:rsid w:val="32584226"/>
    <w:rsid w:val="325C2C2C"/>
    <w:rsid w:val="32601632"/>
    <w:rsid w:val="32604EB6"/>
    <w:rsid w:val="326822C2"/>
    <w:rsid w:val="32691F42"/>
    <w:rsid w:val="32697D44"/>
    <w:rsid w:val="326B0CC8"/>
    <w:rsid w:val="327018CD"/>
    <w:rsid w:val="327348EE"/>
    <w:rsid w:val="327515D8"/>
    <w:rsid w:val="32774ADB"/>
    <w:rsid w:val="327921DC"/>
    <w:rsid w:val="327B225B"/>
    <w:rsid w:val="327C2C35"/>
    <w:rsid w:val="327D69E4"/>
    <w:rsid w:val="327F1EE7"/>
    <w:rsid w:val="328175E9"/>
    <w:rsid w:val="328A5CFA"/>
    <w:rsid w:val="328C11FD"/>
    <w:rsid w:val="32955444"/>
    <w:rsid w:val="32956289"/>
    <w:rsid w:val="32961B0D"/>
    <w:rsid w:val="32990513"/>
    <w:rsid w:val="329C1497"/>
    <w:rsid w:val="329F241C"/>
    <w:rsid w:val="329F4D04"/>
    <w:rsid w:val="32A07E9E"/>
    <w:rsid w:val="32A50AA2"/>
    <w:rsid w:val="32A73FA5"/>
    <w:rsid w:val="32A974A8"/>
    <w:rsid w:val="32AD1732"/>
    <w:rsid w:val="32B026B6"/>
    <w:rsid w:val="32B310BD"/>
    <w:rsid w:val="32B85544"/>
    <w:rsid w:val="32BD19CC"/>
    <w:rsid w:val="32C37159"/>
    <w:rsid w:val="32C41357"/>
    <w:rsid w:val="32C600DD"/>
    <w:rsid w:val="32C835E0"/>
    <w:rsid w:val="32CD1C66"/>
    <w:rsid w:val="32CD7A68"/>
    <w:rsid w:val="32CF5169"/>
    <w:rsid w:val="32D11349"/>
    <w:rsid w:val="32D21971"/>
    <w:rsid w:val="32D33B70"/>
    <w:rsid w:val="32D44E75"/>
    <w:rsid w:val="32D528F6"/>
    <w:rsid w:val="32D75DF9"/>
    <w:rsid w:val="32D8387B"/>
    <w:rsid w:val="32E20907"/>
    <w:rsid w:val="32E26388"/>
    <w:rsid w:val="32E31C0C"/>
    <w:rsid w:val="32E36F4F"/>
    <w:rsid w:val="32E5510F"/>
    <w:rsid w:val="32EC6C98"/>
    <w:rsid w:val="32F0569E"/>
    <w:rsid w:val="32F47928"/>
    <w:rsid w:val="32F675A7"/>
    <w:rsid w:val="32F708AC"/>
    <w:rsid w:val="32F82AAB"/>
    <w:rsid w:val="32F93DAF"/>
    <w:rsid w:val="330111BC"/>
    <w:rsid w:val="330133BA"/>
    <w:rsid w:val="3304433F"/>
    <w:rsid w:val="33051DC0"/>
    <w:rsid w:val="330630C5"/>
    <w:rsid w:val="33070B47"/>
    <w:rsid w:val="330A1ACB"/>
    <w:rsid w:val="330B46AE"/>
    <w:rsid w:val="330B754D"/>
    <w:rsid w:val="330E04D1"/>
    <w:rsid w:val="331423DB"/>
    <w:rsid w:val="33157E5C"/>
    <w:rsid w:val="332735FA"/>
    <w:rsid w:val="332B3C8B"/>
    <w:rsid w:val="332C3305"/>
    <w:rsid w:val="33306488"/>
    <w:rsid w:val="3333740C"/>
    <w:rsid w:val="33340711"/>
    <w:rsid w:val="33371696"/>
    <w:rsid w:val="33381316"/>
    <w:rsid w:val="33396D97"/>
    <w:rsid w:val="333C7D1C"/>
    <w:rsid w:val="333D579D"/>
    <w:rsid w:val="334141A4"/>
    <w:rsid w:val="33417A27"/>
    <w:rsid w:val="33463EAF"/>
    <w:rsid w:val="33494E33"/>
    <w:rsid w:val="334F0F3B"/>
    <w:rsid w:val="33535743"/>
    <w:rsid w:val="335B756D"/>
    <w:rsid w:val="33604A58"/>
    <w:rsid w:val="33681E65"/>
    <w:rsid w:val="33684063"/>
    <w:rsid w:val="336B2DEA"/>
    <w:rsid w:val="336C2A69"/>
    <w:rsid w:val="336E17F0"/>
    <w:rsid w:val="33724973"/>
    <w:rsid w:val="33730803"/>
    <w:rsid w:val="33747E76"/>
    <w:rsid w:val="3375117B"/>
    <w:rsid w:val="337D6587"/>
    <w:rsid w:val="337E4009"/>
    <w:rsid w:val="33851415"/>
    <w:rsid w:val="3388239A"/>
    <w:rsid w:val="338A1C5E"/>
    <w:rsid w:val="338B331E"/>
    <w:rsid w:val="338F55A8"/>
    <w:rsid w:val="33903029"/>
    <w:rsid w:val="33910AAB"/>
    <w:rsid w:val="33922CA9"/>
    <w:rsid w:val="339461AC"/>
    <w:rsid w:val="339B5B37"/>
    <w:rsid w:val="339F7DC0"/>
    <w:rsid w:val="33A05842"/>
    <w:rsid w:val="33A46447"/>
    <w:rsid w:val="33A66585"/>
    <w:rsid w:val="33A773CB"/>
    <w:rsid w:val="33A9069D"/>
    <w:rsid w:val="33AB5DD1"/>
    <w:rsid w:val="33AC70D6"/>
    <w:rsid w:val="33AF005B"/>
    <w:rsid w:val="33B02259"/>
    <w:rsid w:val="33B331DE"/>
    <w:rsid w:val="33B466E1"/>
    <w:rsid w:val="33B61BE4"/>
    <w:rsid w:val="33B77665"/>
    <w:rsid w:val="33B9096A"/>
    <w:rsid w:val="33BB3E6D"/>
    <w:rsid w:val="33BF02F5"/>
    <w:rsid w:val="33C5697B"/>
    <w:rsid w:val="33C95381"/>
    <w:rsid w:val="33CB0884"/>
    <w:rsid w:val="33CC1B89"/>
    <w:rsid w:val="33CC6306"/>
    <w:rsid w:val="33D00590"/>
    <w:rsid w:val="33D16011"/>
    <w:rsid w:val="33D33712"/>
    <w:rsid w:val="33D41194"/>
    <w:rsid w:val="33D67F1A"/>
    <w:rsid w:val="33DA4B1D"/>
    <w:rsid w:val="33E13BC3"/>
    <w:rsid w:val="33E317AE"/>
    <w:rsid w:val="33E54CB2"/>
    <w:rsid w:val="33E701B5"/>
    <w:rsid w:val="33E83B03"/>
    <w:rsid w:val="33ED7B40"/>
    <w:rsid w:val="33EE55C1"/>
    <w:rsid w:val="33F23FC7"/>
    <w:rsid w:val="33F971D5"/>
    <w:rsid w:val="33FB6E55"/>
    <w:rsid w:val="33FC48D7"/>
    <w:rsid w:val="33FF10DF"/>
    <w:rsid w:val="34041CE3"/>
    <w:rsid w:val="34052FE8"/>
    <w:rsid w:val="340A166E"/>
    <w:rsid w:val="340E0074"/>
    <w:rsid w:val="340F1379"/>
    <w:rsid w:val="3411487C"/>
    <w:rsid w:val="341222FE"/>
    <w:rsid w:val="34137D7F"/>
    <w:rsid w:val="34180984"/>
    <w:rsid w:val="341A3E87"/>
    <w:rsid w:val="341B4A8C"/>
    <w:rsid w:val="341D068F"/>
    <w:rsid w:val="34224B16"/>
    <w:rsid w:val="34226D15"/>
    <w:rsid w:val="34234796"/>
    <w:rsid w:val="3424001A"/>
    <w:rsid w:val="34257C99"/>
    <w:rsid w:val="34260F9E"/>
    <w:rsid w:val="342844A1"/>
    <w:rsid w:val="342D0929"/>
    <w:rsid w:val="342E2B27"/>
    <w:rsid w:val="34313AAC"/>
    <w:rsid w:val="34357F34"/>
    <w:rsid w:val="343659B5"/>
    <w:rsid w:val="343A01EC"/>
    <w:rsid w:val="344175CA"/>
    <w:rsid w:val="34455FD0"/>
    <w:rsid w:val="344F280E"/>
    <w:rsid w:val="34511DE2"/>
    <w:rsid w:val="34546879"/>
    <w:rsid w:val="345B5F75"/>
    <w:rsid w:val="345C5BF5"/>
    <w:rsid w:val="345F23FD"/>
    <w:rsid w:val="345F6B7A"/>
    <w:rsid w:val="34615900"/>
    <w:rsid w:val="34627AFE"/>
    <w:rsid w:val="34692D0C"/>
    <w:rsid w:val="346959F8"/>
    <w:rsid w:val="346B298C"/>
    <w:rsid w:val="346E7194"/>
    <w:rsid w:val="34712317"/>
    <w:rsid w:val="347A0A28"/>
    <w:rsid w:val="347A1EC1"/>
    <w:rsid w:val="347F162D"/>
    <w:rsid w:val="34802932"/>
    <w:rsid w:val="34806E53"/>
    <w:rsid w:val="34824CA8"/>
    <w:rsid w:val="34825E35"/>
    <w:rsid w:val="34856DB9"/>
    <w:rsid w:val="348744BB"/>
    <w:rsid w:val="34881F3C"/>
    <w:rsid w:val="34884FD5"/>
    <w:rsid w:val="348957C0"/>
    <w:rsid w:val="348E76C9"/>
    <w:rsid w:val="3491064E"/>
    <w:rsid w:val="34945433"/>
    <w:rsid w:val="34976CD4"/>
    <w:rsid w:val="349921D7"/>
    <w:rsid w:val="349C315B"/>
    <w:rsid w:val="349E40E0"/>
    <w:rsid w:val="349F1B61"/>
    <w:rsid w:val="349F7963"/>
    <w:rsid w:val="34A15065"/>
    <w:rsid w:val="34A53A6B"/>
    <w:rsid w:val="34A672EE"/>
    <w:rsid w:val="34AA3776"/>
    <w:rsid w:val="34AC6C79"/>
    <w:rsid w:val="34B0567F"/>
    <w:rsid w:val="34B20B82"/>
    <w:rsid w:val="34B7500A"/>
    <w:rsid w:val="34BD6F13"/>
    <w:rsid w:val="34C26C1E"/>
    <w:rsid w:val="34C67823"/>
    <w:rsid w:val="34CE4C2F"/>
    <w:rsid w:val="34D039B6"/>
    <w:rsid w:val="34D26EB9"/>
    <w:rsid w:val="34D3493A"/>
    <w:rsid w:val="34D423BC"/>
    <w:rsid w:val="34D6203C"/>
    <w:rsid w:val="34D73340"/>
    <w:rsid w:val="34D82FC0"/>
    <w:rsid w:val="34DB1D47"/>
    <w:rsid w:val="34DE2CCB"/>
    <w:rsid w:val="34DE40C3"/>
    <w:rsid w:val="34DF294B"/>
    <w:rsid w:val="34E03C50"/>
    <w:rsid w:val="34E622D6"/>
    <w:rsid w:val="34E735DB"/>
    <w:rsid w:val="34E8485A"/>
    <w:rsid w:val="34EE2F66"/>
    <w:rsid w:val="34EE76E2"/>
    <w:rsid w:val="34F13EEA"/>
    <w:rsid w:val="34F373ED"/>
    <w:rsid w:val="34F934F5"/>
    <w:rsid w:val="34FF53FE"/>
    <w:rsid w:val="35021C06"/>
    <w:rsid w:val="35026383"/>
    <w:rsid w:val="3507608E"/>
    <w:rsid w:val="35083B0F"/>
    <w:rsid w:val="350C2516"/>
    <w:rsid w:val="350E5A19"/>
    <w:rsid w:val="3510699D"/>
    <w:rsid w:val="35121EA0"/>
    <w:rsid w:val="351B4D2E"/>
    <w:rsid w:val="351F3735"/>
    <w:rsid w:val="35247BBC"/>
    <w:rsid w:val="35270B41"/>
    <w:rsid w:val="35291AC6"/>
    <w:rsid w:val="352978C7"/>
    <w:rsid w:val="352A7547"/>
    <w:rsid w:val="352D62CE"/>
    <w:rsid w:val="352E5F4D"/>
    <w:rsid w:val="35312755"/>
    <w:rsid w:val="35316ED2"/>
    <w:rsid w:val="353323D5"/>
    <w:rsid w:val="353327D7"/>
    <w:rsid w:val="353431B1"/>
    <w:rsid w:val="353558D8"/>
    <w:rsid w:val="3538685D"/>
    <w:rsid w:val="353B77E2"/>
    <w:rsid w:val="35414F6E"/>
    <w:rsid w:val="35424BEE"/>
    <w:rsid w:val="35430471"/>
    <w:rsid w:val="35445EF3"/>
    <w:rsid w:val="354A587E"/>
    <w:rsid w:val="354B7A7C"/>
    <w:rsid w:val="354C0D81"/>
    <w:rsid w:val="354E0A01"/>
    <w:rsid w:val="3551355F"/>
    <w:rsid w:val="3557388E"/>
    <w:rsid w:val="355B5B18"/>
    <w:rsid w:val="3560419E"/>
    <w:rsid w:val="35611C20"/>
    <w:rsid w:val="356154A3"/>
    <w:rsid w:val="35642BA4"/>
    <w:rsid w:val="356474E0"/>
    <w:rsid w:val="35650626"/>
    <w:rsid w:val="35653EA9"/>
    <w:rsid w:val="356773AC"/>
    <w:rsid w:val="356928AF"/>
    <w:rsid w:val="3569702C"/>
    <w:rsid w:val="356A4AAD"/>
    <w:rsid w:val="356B252F"/>
    <w:rsid w:val="356D12B5"/>
    <w:rsid w:val="357A05CB"/>
    <w:rsid w:val="358B0865"/>
    <w:rsid w:val="358C62E7"/>
    <w:rsid w:val="358E17EA"/>
    <w:rsid w:val="35915FF2"/>
    <w:rsid w:val="35923A74"/>
    <w:rsid w:val="35964678"/>
    <w:rsid w:val="35977EFB"/>
    <w:rsid w:val="359B0B00"/>
    <w:rsid w:val="359D0A43"/>
    <w:rsid w:val="359E5308"/>
    <w:rsid w:val="35A1628C"/>
    <w:rsid w:val="35A5140F"/>
    <w:rsid w:val="35A61D02"/>
    <w:rsid w:val="35A74912"/>
    <w:rsid w:val="35AB0D9A"/>
    <w:rsid w:val="35AE1D1F"/>
    <w:rsid w:val="35AE7B20"/>
    <w:rsid w:val="35B05222"/>
    <w:rsid w:val="35B16527"/>
    <w:rsid w:val="35B31A2A"/>
    <w:rsid w:val="35B474AB"/>
    <w:rsid w:val="35BA5F09"/>
    <w:rsid w:val="35BB35B3"/>
    <w:rsid w:val="35BE0BBF"/>
    <w:rsid w:val="35BE7DBB"/>
    <w:rsid w:val="35BF1FB9"/>
    <w:rsid w:val="35C236B1"/>
    <w:rsid w:val="35C34243"/>
    <w:rsid w:val="35C41CC4"/>
    <w:rsid w:val="35C806CA"/>
    <w:rsid w:val="35CB384D"/>
    <w:rsid w:val="35CE0055"/>
    <w:rsid w:val="35D03558"/>
    <w:rsid w:val="35D344DD"/>
    <w:rsid w:val="35D61BDE"/>
    <w:rsid w:val="35D65462"/>
    <w:rsid w:val="35D83F6D"/>
    <w:rsid w:val="35E05D71"/>
    <w:rsid w:val="35E421F9"/>
    <w:rsid w:val="35E7317D"/>
    <w:rsid w:val="35ED5087"/>
    <w:rsid w:val="35EE2B08"/>
    <w:rsid w:val="35F13A8D"/>
    <w:rsid w:val="35F7121A"/>
    <w:rsid w:val="35F83418"/>
    <w:rsid w:val="35FB1E1E"/>
    <w:rsid w:val="35FB7C20"/>
    <w:rsid w:val="35FD5321"/>
    <w:rsid w:val="35FE0BA4"/>
    <w:rsid w:val="360175AB"/>
    <w:rsid w:val="36032AAE"/>
    <w:rsid w:val="36063A32"/>
    <w:rsid w:val="36075C31"/>
    <w:rsid w:val="3607649B"/>
    <w:rsid w:val="360949B7"/>
    <w:rsid w:val="360B2EED"/>
    <w:rsid w:val="360B4637"/>
    <w:rsid w:val="360C20B8"/>
    <w:rsid w:val="360F68C0"/>
    <w:rsid w:val="36113FC2"/>
    <w:rsid w:val="36121A43"/>
    <w:rsid w:val="36127845"/>
    <w:rsid w:val="361374C5"/>
    <w:rsid w:val="36173CCD"/>
    <w:rsid w:val="361E5856"/>
    <w:rsid w:val="362045DC"/>
    <w:rsid w:val="36227ADF"/>
    <w:rsid w:val="36242FE2"/>
    <w:rsid w:val="36250A64"/>
    <w:rsid w:val="362E5AF0"/>
    <w:rsid w:val="36300FF3"/>
    <w:rsid w:val="363122F8"/>
    <w:rsid w:val="363357FB"/>
    <w:rsid w:val="3633728A"/>
    <w:rsid w:val="36381C83"/>
    <w:rsid w:val="363A1903"/>
    <w:rsid w:val="364A5420"/>
    <w:rsid w:val="3650732A"/>
    <w:rsid w:val="3655577A"/>
    <w:rsid w:val="365A34BC"/>
    <w:rsid w:val="365C69BF"/>
    <w:rsid w:val="366053C6"/>
    <w:rsid w:val="366217B8"/>
    <w:rsid w:val="3663634A"/>
    <w:rsid w:val="36645FCA"/>
    <w:rsid w:val="3665184D"/>
    <w:rsid w:val="36676F4F"/>
    <w:rsid w:val="366A3757"/>
    <w:rsid w:val="366C6C5A"/>
    <w:rsid w:val="366D46DB"/>
    <w:rsid w:val="366F7BDE"/>
    <w:rsid w:val="367E4976"/>
    <w:rsid w:val="368158FA"/>
    <w:rsid w:val="36817AF9"/>
    <w:rsid w:val="3682337C"/>
    <w:rsid w:val="3682557A"/>
    <w:rsid w:val="36844301"/>
    <w:rsid w:val="36887484"/>
    <w:rsid w:val="36890788"/>
    <w:rsid w:val="368A2987"/>
    <w:rsid w:val="36904890"/>
    <w:rsid w:val="36931098"/>
    <w:rsid w:val="36971C9C"/>
    <w:rsid w:val="36977A9E"/>
    <w:rsid w:val="3698771E"/>
    <w:rsid w:val="369E4EAA"/>
    <w:rsid w:val="36A04B2A"/>
    <w:rsid w:val="36A422C5"/>
    <w:rsid w:val="36A622B7"/>
    <w:rsid w:val="36A857BA"/>
    <w:rsid w:val="36A95955"/>
    <w:rsid w:val="36AE1B85"/>
    <w:rsid w:val="36B030FD"/>
    <w:rsid w:val="36B260C9"/>
    <w:rsid w:val="36B808A5"/>
    <w:rsid w:val="36BC40FA"/>
    <w:rsid w:val="36BF53DF"/>
    <w:rsid w:val="36C33DE5"/>
    <w:rsid w:val="36C416DE"/>
    <w:rsid w:val="36C7606F"/>
    <w:rsid w:val="36CA3770"/>
    <w:rsid w:val="36CB6E86"/>
    <w:rsid w:val="36CC46F5"/>
    <w:rsid w:val="36CF5679"/>
    <w:rsid w:val="36D21E81"/>
    <w:rsid w:val="36D45384"/>
    <w:rsid w:val="36D57583"/>
    <w:rsid w:val="36D72A86"/>
    <w:rsid w:val="36DA728E"/>
    <w:rsid w:val="36DD0212"/>
    <w:rsid w:val="36DE2411"/>
    <w:rsid w:val="36DE5C94"/>
    <w:rsid w:val="36E13395"/>
    <w:rsid w:val="36E2757E"/>
    <w:rsid w:val="36E3431A"/>
    <w:rsid w:val="36E47B9D"/>
    <w:rsid w:val="36E630A0"/>
    <w:rsid w:val="36ED4C29"/>
    <w:rsid w:val="36F05BAE"/>
    <w:rsid w:val="36F445E5"/>
    <w:rsid w:val="36F558B9"/>
    <w:rsid w:val="36FE0747"/>
    <w:rsid w:val="37032650"/>
    <w:rsid w:val="37051811"/>
    <w:rsid w:val="370522D0"/>
    <w:rsid w:val="37055B53"/>
    <w:rsid w:val="370757D3"/>
    <w:rsid w:val="370D2F60"/>
    <w:rsid w:val="370F6463"/>
    <w:rsid w:val="37103EE5"/>
    <w:rsid w:val="37111966"/>
    <w:rsid w:val="37133D87"/>
    <w:rsid w:val="37165DEE"/>
    <w:rsid w:val="371B2276"/>
    <w:rsid w:val="371E0C7C"/>
    <w:rsid w:val="37235104"/>
    <w:rsid w:val="372617C9"/>
    <w:rsid w:val="37273B0A"/>
    <w:rsid w:val="372B2510"/>
    <w:rsid w:val="372F04E9"/>
    <w:rsid w:val="372F4799"/>
    <w:rsid w:val="37306998"/>
    <w:rsid w:val="37314419"/>
    <w:rsid w:val="37321E9B"/>
    <w:rsid w:val="373B05AC"/>
    <w:rsid w:val="373C3AAF"/>
    <w:rsid w:val="373D5CAD"/>
    <w:rsid w:val="37437BB7"/>
    <w:rsid w:val="37440EBB"/>
    <w:rsid w:val="37445638"/>
    <w:rsid w:val="37471E40"/>
    <w:rsid w:val="37491AC0"/>
    <w:rsid w:val="374A2DC5"/>
    <w:rsid w:val="374A7542"/>
    <w:rsid w:val="374B4FC3"/>
    <w:rsid w:val="374D3D49"/>
    <w:rsid w:val="374D6389"/>
    <w:rsid w:val="37560DD6"/>
    <w:rsid w:val="375A77DC"/>
    <w:rsid w:val="375C2CDF"/>
    <w:rsid w:val="375E61E2"/>
    <w:rsid w:val="376513F0"/>
    <w:rsid w:val="376748F3"/>
    <w:rsid w:val="376A7A76"/>
    <w:rsid w:val="376B32F9"/>
    <w:rsid w:val="376B54F8"/>
    <w:rsid w:val="37743C09"/>
    <w:rsid w:val="3776710C"/>
    <w:rsid w:val="377D6A97"/>
    <w:rsid w:val="37836223"/>
    <w:rsid w:val="37843EA3"/>
    <w:rsid w:val="37846422"/>
    <w:rsid w:val="378828AA"/>
    <w:rsid w:val="379344BE"/>
    <w:rsid w:val="37972EC4"/>
    <w:rsid w:val="379963C7"/>
    <w:rsid w:val="379A05C5"/>
    <w:rsid w:val="379C734C"/>
    <w:rsid w:val="379E284F"/>
    <w:rsid w:val="37A778DB"/>
    <w:rsid w:val="37AA40E3"/>
    <w:rsid w:val="37AB1B65"/>
    <w:rsid w:val="37AB62E1"/>
    <w:rsid w:val="37AC3D63"/>
    <w:rsid w:val="37AE2AE9"/>
    <w:rsid w:val="37AF4CE7"/>
    <w:rsid w:val="37B05FEC"/>
    <w:rsid w:val="37B13A6E"/>
    <w:rsid w:val="37B31CC9"/>
    <w:rsid w:val="37B449F3"/>
    <w:rsid w:val="37B855F7"/>
    <w:rsid w:val="37BC7880"/>
    <w:rsid w:val="37C06287"/>
    <w:rsid w:val="37C134DB"/>
    <w:rsid w:val="37C24A54"/>
    <w:rsid w:val="37C4140A"/>
    <w:rsid w:val="37C7238E"/>
    <w:rsid w:val="37CD7B1B"/>
    <w:rsid w:val="37CE559C"/>
    <w:rsid w:val="37D529A9"/>
    <w:rsid w:val="37D8392D"/>
    <w:rsid w:val="37DA6E30"/>
    <w:rsid w:val="37DF32B8"/>
    <w:rsid w:val="37EF5A09"/>
    <w:rsid w:val="37F37D5B"/>
    <w:rsid w:val="37FD60EC"/>
    <w:rsid w:val="37FE02EA"/>
    <w:rsid w:val="37FF5D6B"/>
    <w:rsid w:val="38026CF0"/>
    <w:rsid w:val="380421F3"/>
    <w:rsid w:val="380940FC"/>
    <w:rsid w:val="380B5401"/>
    <w:rsid w:val="38111509"/>
    <w:rsid w:val="3813028F"/>
    <w:rsid w:val="3814248D"/>
    <w:rsid w:val="38161214"/>
    <w:rsid w:val="38173168"/>
    <w:rsid w:val="38176C95"/>
    <w:rsid w:val="38183D07"/>
    <w:rsid w:val="381C311D"/>
    <w:rsid w:val="381C789A"/>
    <w:rsid w:val="381D7397"/>
    <w:rsid w:val="381E6620"/>
    <w:rsid w:val="38201B23"/>
    <w:rsid w:val="38203D22"/>
    <w:rsid w:val="3824052A"/>
    <w:rsid w:val="38242728"/>
    <w:rsid w:val="38265C2B"/>
    <w:rsid w:val="38313FBC"/>
    <w:rsid w:val="383407C4"/>
    <w:rsid w:val="38360444"/>
    <w:rsid w:val="38394C4C"/>
    <w:rsid w:val="383A26CD"/>
    <w:rsid w:val="383B014F"/>
    <w:rsid w:val="383E32D2"/>
    <w:rsid w:val="38432FDD"/>
    <w:rsid w:val="3843357E"/>
    <w:rsid w:val="38487464"/>
    <w:rsid w:val="384A2968"/>
    <w:rsid w:val="38595180"/>
    <w:rsid w:val="385B0683"/>
    <w:rsid w:val="385E1608"/>
    <w:rsid w:val="385F290D"/>
    <w:rsid w:val="38631313"/>
    <w:rsid w:val="38654816"/>
    <w:rsid w:val="38677D19"/>
    <w:rsid w:val="386E76A4"/>
    <w:rsid w:val="38702BA7"/>
    <w:rsid w:val="38712827"/>
    <w:rsid w:val="387415AD"/>
    <w:rsid w:val="38764AB1"/>
    <w:rsid w:val="38777FB4"/>
    <w:rsid w:val="38797C33"/>
    <w:rsid w:val="387C0BB8"/>
    <w:rsid w:val="387E40BB"/>
    <w:rsid w:val="387F1B3D"/>
    <w:rsid w:val="388108C3"/>
    <w:rsid w:val="38822AC1"/>
    <w:rsid w:val="38833DC6"/>
    <w:rsid w:val="388614C8"/>
    <w:rsid w:val="388E2157"/>
    <w:rsid w:val="388E4356"/>
    <w:rsid w:val="388E7BD9"/>
    <w:rsid w:val="389265DF"/>
    <w:rsid w:val="38934061"/>
    <w:rsid w:val="389A33CF"/>
    <w:rsid w:val="389B5BEA"/>
    <w:rsid w:val="389D10ED"/>
    <w:rsid w:val="389F2071"/>
    <w:rsid w:val="389F7E73"/>
    <w:rsid w:val="38A442FB"/>
    <w:rsid w:val="38AA3C86"/>
    <w:rsid w:val="38AD4C0A"/>
    <w:rsid w:val="38B67A98"/>
    <w:rsid w:val="38BA3386"/>
    <w:rsid w:val="38BA649F"/>
    <w:rsid w:val="38BB3F20"/>
    <w:rsid w:val="38BF03A8"/>
    <w:rsid w:val="38C03C2B"/>
    <w:rsid w:val="38C74D5D"/>
    <w:rsid w:val="38C757B4"/>
    <w:rsid w:val="38C86AB9"/>
    <w:rsid w:val="38C90CB7"/>
    <w:rsid w:val="38C9453B"/>
    <w:rsid w:val="38CB41BA"/>
    <w:rsid w:val="38CC1C3C"/>
    <w:rsid w:val="38CD76BE"/>
    <w:rsid w:val="38CF6444"/>
    <w:rsid w:val="38D428CC"/>
    <w:rsid w:val="38D5034D"/>
    <w:rsid w:val="38D6254B"/>
    <w:rsid w:val="38D812D2"/>
    <w:rsid w:val="38D834D0"/>
    <w:rsid w:val="38DB4455"/>
    <w:rsid w:val="38DE31DB"/>
    <w:rsid w:val="38E472E3"/>
    <w:rsid w:val="38E54D64"/>
    <w:rsid w:val="38E8156C"/>
    <w:rsid w:val="38E9376A"/>
    <w:rsid w:val="38F4537F"/>
    <w:rsid w:val="38F60882"/>
    <w:rsid w:val="38F6728A"/>
    <w:rsid w:val="38FA4D0A"/>
    <w:rsid w:val="38FB278B"/>
    <w:rsid w:val="38FF1191"/>
    <w:rsid w:val="39003390"/>
    <w:rsid w:val="39022116"/>
    <w:rsid w:val="39045619"/>
    <w:rsid w:val="3905309B"/>
    <w:rsid w:val="39093C9F"/>
    <w:rsid w:val="390C2A26"/>
    <w:rsid w:val="390D04A7"/>
    <w:rsid w:val="39160DB7"/>
    <w:rsid w:val="391C02D9"/>
    <w:rsid w:val="391D0741"/>
    <w:rsid w:val="391E61C3"/>
    <w:rsid w:val="39217148"/>
    <w:rsid w:val="39224BC9"/>
    <w:rsid w:val="39255B4E"/>
    <w:rsid w:val="392840E5"/>
    <w:rsid w:val="39297DD7"/>
    <w:rsid w:val="392B32DA"/>
    <w:rsid w:val="392F0EB2"/>
    <w:rsid w:val="392F7762"/>
    <w:rsid w:val="393328E5"/>
    <w:rsid w:val="3936386A"/>
    <w:rsid w:val="393C0FF6"/>
    <w:rsid w:val="393C5773"/>
    <w:rsid w:val="3941547E"/>
    <w:rsid w:val="39440601"/>
    <w:rsid w:val="394A5D8E"/>
    <w:rsid w:val="394B380F"/>
    <w:rsid w:val="394F2215"/>
    <w:rsid w:val="39561BA0"/>
    <w:rsid w:val="39577622"/>
    <w:rsid w:val="395B0226"/>
    <w:rsid w:val="395C3AA9"/>
    <w:rsid w:val="395C5CA8"/>
    <w:rsid w:val="39623434"/>
    <w:rsid w:val="396430B4"/>
    <w:rsid w:val="39646937"/>
    <w:rsid w:val="396543B9"/>
    <w:rsid w:val="39674039"/>
    <w:rsid w:val="396A4FBD"/>
    <w:rsid w:val="396B62C2"/>
    <w:rsid w:val="396D5F42"/>
    <w:rsid w:val="39725C4D"/>
    <w:rsid w:val="39756BD2"/>
    <w:rsid w:val="397855D8"/>
    <w:rsid w:val="397E74E1"/>
    <w:rsid w:val="398029E4"/>
    <w:rsid w:val="39820FA3"/>
    <w:rsid w:val="39833969"/>
    <w:rsid w:val="39856E6C"/>
    <w:rsid w:val="3987236F"/>
    <w:rsid w:val="398A32F4"/>
    <w:rsid w:val="398C67F7"/>
    <w:rsid w:val="398D4278"/>
    <w:rsid w:val="398E557D"/>
    <w:rsid w:val="399051FD"/>
    <w:rsid w:val="39923F83"/>
    <w:rsid w:val="39941685"/>
    <w:rsid w:val="39947487"/>
    <w:rsid w:val="3996298A"/>
    <w:rsid w:val="3998008B"/>
    <w:rsid w:val="39985E8D"/>
    <w:rsid w:val="39995B0D"/>
    <w:rsid w:val="399B4893"/>
    <w:rsid w:val="399F7A16"/>
    <w:rsid w:val="39A00D1B"/>
    <w:rsid w:val="39A31C9F"/>
    <w:rsid w:val="39A5011C"/>
    <w:rsid w:val="39A5191F"/>
    <w:rsid w:val="39AB70AC"/>
    <w:rsid w:val="39AC4B2D"/>
    <w:rsid w:val="39B16A37"/>
    <w:rsid w:val="39B479BB"/>
    <w:rsid w:val="39B5543D"/>
    <w:rsid w:val="39B62EBE"/>
    <w:rsid w:val="39B70940"/>
    <w:rsid w:val="39B750BD"/>
    <w:rsid w:val="39B82B3E"/>
    <w:rsid w:val="39B905C0"/>
    <w:rsid w:val="39C159CC"/>
    <w:rsid w:val="39C20ECF"/>
    <w:rsid w:val="39C26CD1"/>
    <w:rsid w:val="39C656D7"/>
    <w:rsid w:val="39C678D5"/>
    <w:rsid w:val="39C80BDA"/>
    <w:rsid w:val="39C82DD9"/>
    <w:rsid w:val="39CC5062"/>
    <w:rsid w:val="39CD2AE4"/>
    <w:rsid w:val="39CE4CE2"/>
    <w:rsid w:val="39D15C66"/>
    <w:rsid w:val="39D57EF0"/>
    <w:rsid w:val="39DA66B4"/>
    <w:rsid w:val="39DD52FC"/>
    <w:rsid w:val="39E06281"/>
    <w:rsid w:val="39E35599"/>
    <w:rsid w:val="39ED4E59"/>
    <w:rsid w:val="39F0651B"/>
    <w:rsid w:val="39F13F9D"/>
    <w:rsid w:val="39F17820"/>
    <w:rsid w:val="39F44F22"/>
    <w:rsid w:val="39F60425"/>
    <w:rsid w:val="39FC7DAF"/>
    <w:rsid w:val="39FD0783"/>
    <w:rsid w:val="39FD3633"/>
    <w:rsid w:val="39FD5831"/>
    <w:rsid w:val="39FE32B3"/>
    <w:rsid w:val="39FF6B36"/>
    <w:rsid w:val="3A012039"/>
    <w:rsid w:val="3A03773A"/>
    <w:rsid w:val="3A0606BF"/>
    <w:rsid w:val="3A0D004A"/>
    <w:rsid w:val="3A1122D3"/>
    <w:rsid w:val="3A16675B"/>
    <w:rsid w:val="3A1741DD"/>
    <w:rsid w:val="3A1A2BE3"/>
    <w:rsid w:val="3A1C2863"/>
    <w:rsid w:val="3A1F706B"/>
    <w:rsid w:val="3A21256E"/>
    <w:rsid w:val="3A216CEA"/>
    <w:rsid w:val="3A286675"/>
    <w:rsid w:val="3A2940F7"/>
    <w:rsid w:val="3A29797A"/>
    <w:rsid w:val="3A2B2E7D"/>
    <w:rsid w:val="3A314D86"/>
    <w:rsid w:val="3A330458"/>
    <w:rsid w:val="3A374711"/>
    <w:rsid w:val="3A3D7D18"/>
    <w:rsid w:val="3A476BFD"/>
    <w:rsid w:val="3A546240"/>
    <w:rsid w:val="3A564FC6"/>
    <w:rsid w:val="3A584C46"/>
    <w:rsid w:val="3A5926C8"/>
    <w:rsid w:val="3A5C691B"/>
    <w:rsid w:val="3A5F45D1"/>
    <w:rsid w:val="3A613357"/>
    <w:rsid w:val="3A622FD7"/>
    <w:rsid w:val="3A6677DF"/>
    <w:rsid w:val="3A684EE0"/>
    <w:rsid w:val="3A6A03E3"/>
    <w:rsid w:val="3A6A3C67"/>
    <w:rsid w:val="3A6E266D"/>
    <w:rsid w:val="3A6E37BE"/>
    <w:rsid w:val="3A705B70"/>
    <w:rsid w:val="3A716474"/>
    <w:rsid w:val="3A733271"/>
    <w:rsid w:val="3A751FF8"/>
    <w:rsid w:val="3A7A2BFC"/>
    <w:rsid w:val="3A7A47BA"/>
    <w:rsid w:val="3A7B3F01"/>
    <w:rsid w:val="3A7F2907"/>
    <w:rsid w:val="3A7F7C86"/>
    <w:rsid w:val="3A800389"/>
    <w:rsid w:val="3A815E0A"/>
    <w:rsid w:val="3A82388C"/>
    <w:rsid w:val="3A83350C"/>
    <w:rsid w:val="3A867D14"/>
    <w:rsid w:val="3A883217"/>
    <w:rsid w:val="3A895415"/>
    <w:rsid w:val="3A897546"/>
    <w:rsid w:val="3A8F4314"/>
    <w:rsid w:val="3A912821"/>
    <w:rsid w:val="3A935D24"/>
    <w:rsid w:val="3A96252C"/>
    <w:rsid w:val="3A987C2E"/>
    <w:rsid w:val="3A9A0F33"/>
    <w:rsid w:val="3A9C1EB7"/>
    <w:rsid w:val="3AA0503A"/>
    <w:rsid w:val="3AA54D45"/>
    <w:rsid w:val="3AAB546E"/>
    <w:rsid w:val="3AAC46D0"/>
    <w:rsid w:val="3AB31ADC"/>
    <w:rsid w:val="3AB4755E"/>
    <w:rsid w:val="3AB62A61"/>
    <w:rsid w:val="3AB71A73"/>
    <w:rsid w:val="3ABC496A"/>
    <w:rsid w:val="3ABF721B"/>
    <w:rsid w:val="3AC06BF4"/>
    <w:rsid w:val="3AC37B79"/>
    <w:rsid w:val="3AC84000"/>
    <w:rsid w:val="3AC91A82"/>
    <w:rsid w:val="3ACB4F85"/>
    <w:rsid w:val="3ACD0488"/>
    <w:rsid w:val="3AD26B0E"/>
    <w:rsid w:val="3AD34590"/>
    <w:rsid w:val="3AD37E13"/>
    <w:rsid w:val="3AD53316"/>
    <w:rsid w:val="3ADA3F1A"/>
    <w:rsid w:val="3ADE2921"/>
    <w:rsid w:val="3AE05E24"/>
    <w:rsid w:val="3AE138A5"/>
    <w:rsid w:val="3AE3482A"/>
    <w:rsid w:val="3AE36DA8"/>
    <w:rsid w:val="3AE635B0"/>
    <w:rsid w:val="3AE94535"/>
    <w:rsid w:val="3AEF3EC0"/>
    <w:rsid w:val="3AF060BE"/>
    <w:rsid w:val="3AF55DC9"/>
    <w:rsid w:val="3AFC5754"/>
    <w:rsid w:val="3AFE0C57"/>
    <w:rsid w:val="3B011BDC"/>
    <w:rsid w:val="3B0208C7"/>
    <w:rsid w:val="3B044D5F"/>
    <w:rsid w:val="3B0527E0"/>
    <w:rsid w:val="3B071567"/>
    <w:rsid w:val="3B075CE3"/>
    <w:rsid w:val="3B0B7F6D"/>
    <w:rsid w:val="3B0D3470"/>
    <w:rsid w:val="3B142DFB"/>
    <w:rsid w:val="3B1662FE"/>
    <w:rsid w:val="3B1C0207"/>
    <w:rsid w:val="3B1F6C0D"/>
    <w:rsid w:val="3B25439A"/>
    <w:rsid w:val="3B266598"/>
    <w:rsid w:val="3B27789D"/>
    <w:rsid w:val="3B281A9B"/>
    <w:rsid w:val="3B28531E"/>
    <w:rsid w:val="3B2C3D25"/>
    <w:rsid w:val="3B3336B0"/>
    <w:rsid w:val="3B350DB1"/>
    <w:rsid w:val="3B356BB3"/>
    <w:rsid w:val="3B3D1A41"/>
    <w:rsid w:val="3B3F51A6"/>
    <w:rsid w:val="3B422645"/>
    <w:rsid w:val="3B445B48"/>
    <w:rsid w:val="3B487DD2"/>
    <w:rsid w:val="3B4B0D56"/>
    <w:rsid w:val="3B4C2F55"/>
    <w:rsid w:val="3B4D00F6"/>
    <w:rsid w:val="3B4E1CDB"/>
    <w:rsid w:val="3B4F1833"/>
    <w:rsid w:val="3B543BE4"/>
    <w:rsid w:val="3B553864"/>
    <w:rsid w:val="3B5612E6"/>
    <w:rsid w:val="3B5879B5"/>
    <w:rsid w:val="3B59226A"/>
    <w:rsid w:val="3B5B0FF1"/>
    <w:rsid w:val="3B5D44F4"/>
    <w:rsid w:val="3B5E1F75"/>
    <w:rsid w:val="3B605478"/>
    <w:rsid w:val="3B617677"/>
    <w:rsid w:val="3B6363FD"/>
    <w:rsid w:val="3B65138C"/>
    <w:rsid w:val="3B653AFE"/>
    <w:rsid w:val="3B667382"/>
    <w:rsid w:val="3B674E03"/>
    <w:rsid w:val="3B677002"/>
    <w:rsid w:val="3B6C6D0D"/>
    <w:rsid w:val="3B6F7C91"/>
    <w:rsid w:val="3B7F24AA"/>
    <w:rsid w:val="3B7F48FF"/>
    <w:rsid w:val="3B82342F"/>
    <w:rsid w:val="3B89083B"/>
    <w:rsid w:val="3B8A40BE"/>
    <w:rsid w:val="3B8F2FA7"/>
    <w:rsid w:val="3B9620CF"/>
    <w:rsid w:val="3B977B51"/>
    <w:rsid w:val="3B9855D2"/>
    <w:rsid w:val="3B993054"/>
    <w:rsid w:val="3B9968D7"/>
    <w:rsid w:val="3B9A4359"/>
    <w:rsid w:val="3B9F29DF"/>
    <w:rsid w:val="3BA371E7"/>
    <w:rsid w:val="3BA5016B"/>
    <w:rsid w:val="3BA62369"/>
    <w:rsid w:val="3BAA45F3"/>
    <w:rsid w:val="3BB219FF"/>
    <w:rsid w:val="3BB43871"/>
    <w:rsid w:val="3BB57101"/>
    <w:rsid w:val="3BB75988"/>
    <w:rsid w:val="3BB83909"/>
    <w:rsid w:val="3BBA6E0C"/>
    <w:rsid w:val="3BBD1F8F"/>
    <w:rsid w:val="3BBF0D15"/>
    <w:rsid w:val="3BBF5492"/>
    <w:rsid w:val="3BC14218"/>
    <w:rsid w:val="3BC26416"/>
    <w:rsid w:val="3BC4191A"/>
    <w:rsid w:val="3BC4735F"/>
    <w:rsid w:val="3BC52C1E"/>
    <w:rsid w:val="3BC606A0"/>
    <w:rsid w:val="3BCB4B28"/>
    <w:rsid w:val="3BD479B6"/>
    <w:rsid w:val="3BD6093A"/>
    <w:rsid w:val="3BD83E3D"/>
    <w:rsid w:val="3BD918BF"/>
    <w:rsid w:val="3BDE5D47"/>
    <w:rsid w:val="3BE16CCB"/>
    <w:rsid w:val="3BE2474D"/>
    <w:rsid w:val="3BE251FF"/>
    <w:rsid w:val="3BE63153"/>
    <w:rsid w:val="3BEC505C"/>
    <w:rsid w:val="3BED055F"/>
    <w:rsid w:val="3BF072E6"/>
    <w:rsid w:val="3BF16F66"/>
    <w:rsid w:val="3BF3026A"/>
    <w:rsid w:val="3BF633ED"/>
    <w:rsid w:val="3BF746F2"/>
    <w:rsid w:val="3BF868F0"/>
    <w:rsid w:val="3BFA5677"/>
    <w:rsid w:val="3BFC05AD"/>
    <w:rsid w:val="3C027200"/>
    <w:rsid w:val="3C034C82"/>
    <w:rsid w:val="3C050185"/>
    <w:rsid w:val="3C09240E"/>
    <w:rsid w:val="3C0C409C"/>
    <w:rsid w:val="3C0D0E14"/>
    <w:rsid w:val="3C13079F"/>
    <w:rsid w:val="3C161724"/>
    <w:rsid w:val="3C1744FA"/>
    <w:rsid w:val="3C1813A4"/>
    <w:rsid w:val="3C196E25"/>
    <w:rsid w:val="3C1B2328"/>
    <w:rsid w:val="3C20321B"/>
    <w:rsid w:val="3C213BF5"/>
    <w:rsid w:val="3C217AB5"/>
    <w:rsid w:val="3C225536"/>
    <w:rsid w:val="3C232FB8"/>
    <w:rsid w:val="3C2506B9"/>
    <w:rsid w:val="3C2970C0"/>
    <w:rsid w:val="3C2B5E46"/>
    <w:rsid w:val="3C2D5AC6"/>
    <w:rsid w:val="3C2E3547"/>
    <w:rsid w:val="3C3022CE"/>
    <w:rsid w:val="3C3178A8"/>
    <w:rsid w:val="3C317D4F"/>
    <w:rsid w:val="3C39515C"/>
    <w:rsid w:val="3C3F4AE6"/>
    <w:rsid w:val="3C425A6B"/>
    <w:rsid w:val="3C4C637B"/>
    <w:rsid w:val="3C4E4D6E"/>
    <w:rsid w:val="3C4E622B"/>
    <w:rsid w:val="3C530DD9"/>
    <w:rsid w:val="3C535D05"/>
    <w:rsid w:val="3C54700A"/>
    <w:rsid w:val="3C577F8F"/>
    <w:rsid w:val="3C5A3112"/>
    <w:rsid w:val="3C5B6995"/>
    <w:rsid w:val="3C5D7CBE"/>
    <w:rsid w:val="3C5E791A"/>
    <w:rsid w:val="3C616320"/>
    <w:rsid w:val="3C62051E"/>
    <w:rsid w:val="3C654D26"/>
    <w:rsid w:val="3C697EA9"/>
    <w:rsid w:val="3C6A11AE"/>
    <w:rsid w:val="3C6B6C2F"/>
    <w:rsid w:val="3C6E1DB2"/>
    <w:rsid w:val="3C6E4B61"/>
    <w:rsid w:val="3C712D37"/>
    <w:rsid w:val="3C75753F"/>
    <w:rsid w:val="3C762A42"/>
    <w:rsid w:val="3C7704C4"/>
    <w:rsid w:val="3C785F45"/>
    <w:rsid w:val="3C7939C7"/>
    <w:rsid w:val="3C7A1448"/>
    <w:rsid w:val="3C7D6B4A"/>
    <w:rsid w:val="3C830A53"/>
    <w:rsid w:val="3C8342D6"/>
    <w:rsid w:val="3C874EDB"/>
    <w:rsid w:val="3C88075E"/>
    <w:rsid w:val="3C8A5E5F"/>
    <w:rsid w:val="3C8B16E3"/>
    <w:rsid w:val="3C8B38E1"/>
    <w:rsid w:val="3C90587B"/>
    <w:rsid w:val="3C91106D"/>
    <w:rsid w:val="3C92326C"/>
    <w:rsid w:val="3C957A74"/>
    <w:rsid w:val="3C9654F5"/>
    <w:rsid w:val="3C9C3B7B"/>
    <w:rsid w:val="3C9D4E80"/>
    <w:rsid w:val="3C9F0383"/>
    <w:rsid w:val="3C9F4B00"/>
    <w:rsid w:val="3CA21308"/>
    <w:rsid w:val="3CA5228C"/>
    <w:rsid w:val="3CA80C93"/>
    <w:rsid w:val="3CAE2B9C"/>
    <w:rsid w:val="3CB13B21"/>
    <w:rsid w:val="3CB20F63"/>
    <w:rsid w:val="3CB215A2"/>
    <w:rsid w:val="3CB834AB"/>
    <w:rsid w:val="3CBA2232"/>
    <w:rsid w:val="3CBF2E36"/>
    <w:rsid w:val="3CC2183C"/>
    <w:rsid w:val="3CC505C3"/>
    <w:rsid w:val="3CC66044"/>
    <w:rsid w:val="3CC911C7"/>
    <w:rsid w:val="3CC94A4B"/>
    <w:rsid w:val="3CCB46CA"/>
    <w:rsid w:val="3CD00B52"/>
    <w:rsid w:val="3CD043D5"/>
    <w:rsid w:val="3CD165D4"/>
    <w:rsid w:val="3CD3535A"/>
    <w:rsid w:val="3CD47558"/>
    <w:rsid w:val="3CD502DC"/>
    <w:rsid w:val="3CD91462"/>
    <w:rsid w:val="3CDA4CE5"/>
    <w:rsid w:val="3CDA6EE3"/>
    <w:rsid w:val="3CDE36EB"/>
    <w:rsid w:val="3CDE58E9"/>
    <w:rsid w:val="3CDF116D"/>
    <w:rsid w:val="3CDF6BEE"/>
    <w:rsid w:val="3CE242F0"/>
    <w:rsid w:val="3CE50AF7"/>
    <w:rsid w:val="3CE55274"/>
    <w:rsid w:val="3CE73FFB"/>
    <w:rsid w:val="3CE81A7C"/>
    <w:rsid w:val="3CEA16FC"/>
    <w:rsid w:val="3CEB717E"/>
    <w:rsid w:val="3CED2681"/>
    <w:rsid w:val="3CED5F04"/>
    <w:rsid w:val="3CF1490A"/>
    <w:rsid w:val="3CF3200B"/>
    <w:rsid w:val="3CF37E0D"/>
    <w:rsid w:val="3CF5550F"/>
    <w:rsid w:val="3CF60458"/>
    <w:rsid w:val="3CF76813"/>
    <w:rsid w:val="3CF93F15"/>
    <w:rsid w:val="3CF97798"/>
    <w:rsid w:val="3CFB7418"/>
    <w:rsid w:val="3CFC4E99"/>
    <w:rsid w:val="3CFE039D"/>
    <w:rsid w:val="3D021290"/>
    <w:rsid w:val="3D034824"/>
    <w:rsid w:val="3D0422A6"/>
    <w:rsid w:val="3D045B29"/>
    <w:rsid w:val="3D145DC3"/>
    <w:rsid w:val="3D19224B"/>
    <w:rsid w:val="3D1C31D0"/>
    <w:rsid w:val="3D1D0C51"/>
    <w:rsid w:val="3D1E66D3"/>
    <w:rsid w:val="3D217658"/>
    <w:rsid w:val="3D22095C"/>
    <w:rsid w:val="3D2250D9"/>
    <w:rsid w:val="3D271561"/>
    <w:rsid w:val="3D2A69F0"/>
    <w:rsid w:val="3D2C126C"/>
    <w:rsid w:val="3D2E696D"/>
    <w:rsid w:val="3D2F21F1"/>
    <w:rsid w:val="3D3056F4"/>
    <w:rsid w:val="3D3A6003"/>
    <w:rsid w:val="3D3C5C83"/>
    <w:rsid w:val="3D3D6F88"/>
    <w:rsid w:val="3D3E1186"/>
    <w:rsid w:val="3D40210B"/>
    <w:rsid w:val="3D454394"/>
    <w:rsid w:val="3D464014"/>
    <w:rsid w:val="3D482D9A"/>
    <w:rsid w:val="3D487517"/>
    <w:rsid w:val="3D49081C"/>
    <w:rsid w:val="3D494F99"/>
    <w:rsid w:val="3D4A629D"/>
    <w:rsid w:val="3D4B049C"/>
    <w:rsid w:val="3D4D7222"/>
    <w:rsid w:val="3D4E1420"/>
    <w:rsid w:val="3D4E4CA4"/>
    <w:rsid w:val="3D527E27"/>
    <w:rsid w:val="3D53112B"/>
    <w:rsid w:val="3D54332A"/>
    <w:rsid w:val="3D593035"/>
    <w:rsid w:val="3D5B6538"/>
    <w:rsid w:val="3D5C3FB9"/>
    <w:rsid w:val="3D5D3C39"/>
    <w:rsid w:val="3D5F713C"/>
    <w:rsid w:val="3D604BBE"/>
    <w:rsid w:val="3D646E47"/>
    <w:rsid w:val="3D651046"/>
    <w:rsid w:val="3D666AC7"/>
    <w:rsid w:val="3D6B6B23"/>
    <w:rsid w:val="3D6F51D8"/>
    <w:rsid w:val="3D702C5A"/>
    <w:rsid w:val="3D7106DB"/>
    <w:rsid w:val="3D7A0FEB"/>
    <w:rsid w:val="3D7C44EE"/>
    <w:rsid w:val="3D7F5473"/>
    <w:rsid w:val="3D8418FA"/>
    <w:rsid w:val="3D876102"/>
    <w:rsid w:val="3D8A3804"/>
    <w:rsid w:val="3D8C258A"/>
    <w:rsid w:val="3D8D000C"/>
    <w:rsid w:val="3D8E220A"/>
    <w:rsid w:val="3D8F7C8C"/>
    <w:rsid w:val="3D90570D"/>
    <w:rsid w:val="3D924493"/>
    <w:rsid w:val="3D934113"/>
    <w:rsid w:val="3D9C2824"/>
    <w:rsid w:val="3D9E5D28"/>
    <w:rsid w:val="3D9F7F26"/>
    <w:rsid w:val="3DA13429"/>
    <w:rsid w:val="3DA16CAC"/>
    <w:rsid w:val="3DAC723C"/>
    <w:rsid w:val="3DB05C42"/>
    <w:rsid w:val="3DB249C8"/>
    <w:rsid w:val="3DB65977"/>
    <w:rsid w:val="3DB67B4B"/>
    <w:rsid w:val="3DB70E50"/>
    <w:rsid w:val="3DBB3FD3"/>
    <w:rsid w:val="3DBB7856"/>
    <w:rsid w:val="3DBE07DB"/>
    <w:rsid w:val="3DBF625C"/>
    <w:rsid w:val="3DC03CDE"/>
    <w:rsid w:val="3DC75867"/>
    <w:rsid w:val="3DC810EA"/>
    <w:rsid w:val="3DC96B6C"/>
    <w:rsid w:val="3DCF2C73"/>
    <w:rsid w:val="3DD3167A"/>
    <w:rsid w:val="3DD441F1"/>
    <w:rsid w:val="3DD50400"/>
    <w:rsid w:val="3DD81385"/>
    <w:rsid w:val="3DDC7D8B"/>
    <w:rsid w:val="3DE35197"/>
    <w:rsid w:val="3DE5069A"/>
    <w:rsid w:val="3DF56736"/>
    <w:rsid w:val="3DF71C39"/>
    <w:rsid w:val="3DF758E6"/>
    <w:rsid w:val="3DF763B6"/>
    <w:rsid w:val="3DF86485"/>
    <w:rsid w:val="3DFA4DBC"/>
    <w:rsid w:val="3DFA733B"/>
    <w:rsid w:val="3DFC02BF"/>
    <w:rsid w:val="3DFC60C1"/>
    <w:rsid w:val="3DFD3B43"/>
    <w:rsid w:val="3E076650"/>
    <w:rsid w:val="3E0953D7"/>
    <w:rsid w:val="3E0B5057"/>
    <w:rsid w:val="3E0C5604"/>
    <w:rsid w:val="3E0F72E0"/>
    <w:rsid w:val="3E137EE5"/>
    <w:rsid w:val="3E1768EB"/>
    <w:rsid w:val="3E186278"/>
    <w:rsid w:val="3E197BF0"/>
    <w:rsid w:val="3E1D4077"/>
    <w:rsid w:val="3E1E266B"/>
    <w:rsid w:val="3E1F3CF7"/>
    <w:rsid w:val="3E2204FF"/>
    <w:rsid w:val="3E235F81"/>
    <w:rsid w:val="3E251484"/>
    <w:rsid w:val="3E2607ED"/>
    <w:rsid w:val="3E294607"/>
    <w:rsid w:val="3E2F6B34"/>
    <w:rsid w:val="3E310271"/>
    <w:rsid w:val="3E320799"/>
    <w:rsid w:val="3E3826A3"/>
    <w:rsid w:val="3E386E20"/>
    <w:rsid w:val="3E3A6F92"/>
    <w:rsid w:val="3E3E1C48"/>
    <w:rsid w:val="3E4A5E40"/>
    <w:rsid w:val="3E546750"/>
    <w:rsid w:val="3E5541D1"/>
    <w:rsid w:val="3E557A55"/>
    <w:rsid w:val="3E572F58"/>
    <w:rsid w:val="3E574293"/>
    <w:rsid w:val="3E5B195E"/>
    <w:rsid w:val="3E5E705F"/>
    <w:rsid w:val="3E5F0364"/>
    <w:rsid w:val="3E613D17"/>
    <w:rsid w:val="3E6447EC"/>
    <w:rsid w:val="3E6469EA"/>
    <w:rsid w:val="3E65226D"/>
    <w:rsid w:val="3E65446C"/>
    <w:rsid w:val="3E67796F"/>
    <w:rsid w:val="3E6853F0"/>
    <w:rsid w:val="3E6E2B7D"/>
    <w:rsid w:val="3E6E72FA"/>
    <w:rsid w:val="3E6F05FE"/>
    <w:rsid w:val="3E713B01"/>
    <w:rsid w:val="3E767F89"/>
    <w:rsid w:val="3E7B0B8E"/>
    <w:rsid w:val="3E7B4411"/>
    <w:rsid w:val="3E7D047A"/>
    <w:rsid w:val="3E7E7594"/>
    <w:rsid w:val="3E7F19F3"/>
    <w:rsid w:val="3E7F5015"/>
    <w:rsid w:val="3E813130"/>
    <w:rsid w:val="3E83181D"/>
    <w:rsid w:val="3E8567C1"/>
    <w:rsid w:val="3E860224"/>
    <w:rsid w:val="3E873299"/>
    <w:rsid w:val="3E887EA3"/>
    <w:rsid w:val="3E8911A8"/>
    <w:rsid w:val="3E8C68AA"/>
    <w:rsid w:val="3E8E1DAD"/>
    <w:rsid w:val="3E8E5630"/>
    <w:rsid w:val="3E9165B5"/>
    <w:rsid w:val="3E9207B3"/>
    <w:rsid w:val="3E941738"/>
    <w:rsid w:val="3E954FBB"/>
    <w:rsid w:val="3E964C3B"/>
    <w:rsid w:val="3E9B4946"/>
    <w:rsid w:val="3E9B6EC4"/>
    <w:rsid w:val="3EA01B6F"/>
    <w:rsid w:val="3EA242D1"/>
    <w:rsid w:val="3EAC4BE0"/>
    <w:rsid w:val="3EAD2662"/>
    <w:rsid w:val="3EAE00E3"/>
    <w:rsid w:val="3EB31FEC"/>
    <w:rsid w:val="3EB86474"/>
    <w:rsid w:val="3EBD28FC"/>
    <w:rsid w:val="3EC9670E"/>
    <w:rsid w:val="3ECA4190"/>
    <w:rsid w:val="3ECB5495"/>
    <w:rsid w:val="3ED24E20"/>
    <w:rsid w:val="3ED34AA0"/>
    <w:rsid w:val="3ED42521"/>
    <w:rsid w:val="3ED53826"/>
    <w:rsid w:val="3ED57FA3"/>
    <w:rsid w:val="3ED612A7"/>
    <w:rsid w:val="3ED847AB"/>
    <w:rsid w:val="3ED9222C"/>
    <w:rsid w:val="3EDE2E31"/>
    <w:rsid w:val="3EE06334"/>
    <w:rsid w:val="3EE13DB5"/>
    <w:rsid w:val="3EE427BB"/>
    <w:rsid w:val="3EE44D3A"/>
    <w:rsid w:val="3EE6455D"/>
    <w:rsid w:val="3EE65CBF"/>
    <w:rsid w:val="3EEB2146"/>
    <w:rsid w:val="3EEB7F48"/>
    <w:rsid w:val="3EED5649"/>
    <w:rsid w:val="3EF604D7"/>
    <w:rsid w:val="3EFA2761"/>
    <w:rsid w:val="3EFA6EDE"/>
    <w:rsid w:val="3EFB01E2"/>
    <w:rsid w:val="3EFC7E62"/>
    <w:rsid w:val="3EFE3365"/>
    <w:rsid w:val="3F00051C"/>
    <w:rsid w:val="3F00466A"/>
    <w:rsid w:val="3F056573"/>
    <w:rsid w:val="3F077588"/>
    <w:rsid w:val="3F0D5703"/>
    <w:rsid w:val="3F16680E"/>
    <w:rsid w:val="3F17428F"/>
    <w:rsid w:val="3F200698"/>
    <w:rsid w:val="3F225EA4"/>
    <w:rsid w:val="3F2435A5"/>
    <w:rsid w:val="3F246E28"/>
    <w:rsid w:val="3F2752A1"/>
    <w:rsid w:val="3F2A54AE"/>
    <w:rsid w:val="3F2D1CB6"/>
    <w:rsid w:val="3F2E7738"/>
    <w:rsid w:val="3F302C3B"/>
    <w:rsid w:val="3F32613E"/>
    <w:rsid w:val="3F3570C3"/>
    <w:rsid w:val="3F380047"/>
    <w:rsid w:val="3F3B31CA"/>
    <w:rsid w:val="3F3C44CF"/>
    <w:rsid w:val="3F3D1F51"/>
    <w:rsid w:val="3F3E79D2"/>
    <w:rsid w:val="3F3F0CEA"/>
    <w:rsid w:val="3F3F1BD0"/>
    <w:rsid w:val="3F422B55"/>
    <w:rsid w:val="3F4263D8"/>
    <w:rsid w:val="3F446058"/>
    <w:rsid w:val="3F46155B"/>
    <w:rsid w:val="3F464DDE"/>
    <w:rsid w:val="3F472860"/>
    <w:rsid w:val="3F4A37E5"/>
    <w:rsid w:val="3F4D0EE6"/>
    <w:rsid w:val="3F4E21EB"/>
    <w:rsid w:val="3F4F7C6C"/>
    <w:rsid w:val="3F5056EE"/>
    <w:rsid w:val="3F51536E"/>
    <w:rsid w:val="3F536673"/>
    <w:rsid w:val="3F565079"/>
    <w:rsid w:val="3F577277"/>
    <w:rsid w:val="3F58057C"/>
    <w:rsid w:val="3F5A01FC"/>
    <w:rsid w:val="3F5E2485"/>
    <w:rsid w:val="3F610607"/>
    <w:rsid w:val="3F620E8B"/>
    <w:rsid w:val="3F690816"/>
    <w:rsid w:val="3F6C179B"/>
    <w:rsid w:val="3F790AB1"/>
    <w:rsid w:val="3F8548C3"/>
    <w:rsid w:val="3F867DC6"/>
    <w:rsid w:val="3F875848"/>
    <w:rsid w:val="3F8832C9"/>
    <w:rsid w:val="3F8954F2"/>
    <w:rsid w:val="3F8A45CE"/>
    <w:rsid w:val="3F8B424E"/>
    <w:rsid w:val="3F8D0A1C"/>
    <w:rsid w:val="3F8D5553"/>
    <w:rsid w:val="3F8E0A56"/>
    <w:rsid w:val="3F9006D6"/>
    <w:rsid w:val="3F981365"/>
    <w:rsid w:val="3F993564"/>
    <w:rsid w:val="3F9B6A67"/>
    <w:rsid w:val="3F9E326F"/>
    <w:rsid w:val="3FA376F7"/>
    <w:rsid w:val="3FA45178"/>
    <w:rsid w:val="3FA5067B"/>
    <w:rsid w:val="3FA660FD"/>
    <w:rsid w:val="3FA97081"/>
    <w:rsid w:val="3FAB6A81"/>
    <w:rsid w:val="3FAD2204"/>
    <w:rsid w:val="3FAF5707"/>
    <w:rsid w:val="3FB41B8F"/>
    <w:rsid w:val="3FBC281F"/>
    <w:rsid w:val="3FC03423"/>
    <w:rsid w:val="3FC221AA"/>
    <w:rsid w:val="3FC306F2"/>
    <w:rsid w:val="3FC37C2B"/>
    <w:rsid w:val="3FC840B3"/>
    <w:rsid w:val="3FC962B1"/>
    <w:rsid w:val="3FCD4CB7"/>
    <w:rsid w:val="3FD014BF"/>
    <w:rsid w:val="3FD036BE"/>
    <w:rsid w:val="3FD1113F"/>
    <w:rsid w:val="3FD55947"/>
    <w:rsid w:val="3FD91DCF"/>
    <w:rsid w:val="3FDD07D5"/>
    <w:rsid w:val="3FDE5A59"/>
    <w:rsid w:val="3FE171DB"/>
    <w:rsid w:val="3FE55BE1"/>
    <w:rsid w:val="3FEB7AEB"/>
    <w:rsid w:val="3FF11EBC"/>
    <w:rsid w:val="3FF403FA"/>
    <w:rsid w:val="3FF616FF"/>
    <w:rsid w:val="3FF74C02"/>
    <w:rsid w:val="3FF760EB"/>
    <w:rsid w:val="3FF82684"/>
    <w:rsid w:val="3FF86E00"/>
    <w:rsid w:val="3FF90105"/>
    <w:rsid w:val="3FFA5B87"/>
    <w:rsid w:val="3FFD3288"/>
    <w:rsid w:val="3FFE0D0A"/>
    <w:rsid w:val="40050695"/>
    <w:rsid w:val="40066116"/>
    <w:rsid w:val="40093CF1"/>
    <w:rsid w:val="400B526A"/>
    <w:rsid w:val="400F6A26"/>
    <w:rsid w:val="40107D2A"/>
    <w:rsid w:val="40146731"/>
    <w:rsid w:val="40161C34"/>
    <w:rsid w:val="401C02BA"/>
    <w:rsid w:val="401D5D3B"/>
    <w:rsid w:val="40204742"/>
    <w:rsid w:val="40227C45"/>
    <w:rsid w:val="40240F49"/>
    <w:rsid w:val="40250BC9"/>
    <w:rsid w:val="4026444D"/>
    <w:rsid w:val="402B6356"/>
    <w:rsid w:val="403149DC"/>
    <w:rsid w:val="4032245D"/>
    <w:rsid w:val="40345961"/>
    <w:rsid w:val="403768E5"/>
    <w:rsid w:val="40387BEA"/>
    <w:rsid w:val="403C65F0"/>
    <w:rsid w:val="403D18AE"/>
    <w:rsid w:val="403F4FF6"/>
    <w:rsid w:val="40404565"/>
    <w:rsid w:val="404104F9"/>
    <w:rsid w:val="40447056"/>
    <w:rsid w:val="40487E84"/>
    <w:rsid w:val="40495906"/>
    <w:rsid w:val="404A3387"/>
    <w:rsid w:val="404E1D8E"/>
    <w:rsid w:val="40531A99"/>
    <w:rsid w:val="40543C97"/>
    <w:rsid w:val="4054751A"/>
    <w:rsid w:val="4055351F"/>
    <w:rsid w:val="40554F9C"/>
    <w:rsid w:val="4057049F"/>
    <w:rsid w:val="405939A2"/>
    <w:rsid w:val="40595BA0"/>
    <w:rsid w:val="405B10A3"/>
    <w:rsid w:val="4060397D"/>
    <w:rsid w:val="4066074B"/>
    <w:rsid w:val="40662CB8"/>
    <w:rsid w:val="40674EB6"/>
    <w:rsid w:val="406B713F"/>
    <w:rsid w:val="406C133E"/>
    <w:rsid w:val="406E4841"/>
    <w:rsid w:val="406F7D44"/>
    <w:rsid w:val="407035C7"/>
    <w:rsid w:val="407057C5"/>
    <w:rsid w:val="40713247"/>
    <w:rsid w:val="407A60D5"/>
    <w:rsid w:val="407C15D8"/>
    <w:rsid w:val="408234E1"/>
    <w:rsid w:val="40830F63"/>
    <w:rsid w:val="408731EC"/>
    <w:rsid w:val="408E2B77"/>
    <w:rsid w:val="408F05F9"/>
    <w:rsid w:val="40903AFC"/>
    <w:rsid w:val="40954700"/>
    <w:rsid w:val="40965A05"/>
    <w:rsid w:val="40A96C24"/>
    <w:rsid w:val="40AD562A"/>
    <w:rsid w:val="40AE30AC"/>
    <w:rsid w:val="40AE52C3"/>
    <w:rsid w:val="40B9762F"/>
    <w:rsid w:val="40BD7E43"/>
    <w:rsid w:val="40C024EF"/>
    <w:rsid w:val="40CF6E64"/>
    <w:rsid w:val="40D27DE8"/>
    <w:rsid w:val="40D5220D"/>
    <w:rsid w:val="40D554EA"/>
    <w:rsid w:val="40D709ED"/>
    <w:rsid w:val="40DB4E75"/>
    <w:rsid w:val="40DF167D"/>
    <w:rsid w:val="40E35B04"/>
    <w:rsid w:val="40E51007"/>
    <w:rsid w:val="40E81F8C"/>
    <w:rsid w:val="40EF1917"/>
    <w:rsid w:val="40EF6094"/>
    <w:rsid w:val="40F01597"/>
    <w:rsid w:val="40F16B34"/>
    <w:rsid w:val="40F2289C"/>
    <w:rsid w:val="40F45D9F"/>
    <w:rsid w:val="40F55A1F"/>
    <w:rsid w:val="40F634A0"/>
    <w:rsid w:val="40FA572A"/>
    <w:rsid w:val="40FB31AB"/>
    <w:rsid w:val="40FC53A9"/>
    <w:rsid w:val="40FC622F"/>
    <w:rsid w:val="41007633"/>
    <w:rsid w:val="41011831"/>
    <w:rsid w:val="410427B6"/>
    <w:rsid w:val="41046039"/>
    <w:rsid w:val="41053ABB"/>
    <w:rsid w:val="41084A3F"/>
    <w:rsid w:val="410A07A5"/>
    <w:rsid w:val="4113768A"/>
    <w:rsid w:val="411617D6"/>
    <w:rsid w:val="411B5C5E"/>
    <w:rsid w:val="411D1161"/>
    <w:rsid w:val="411E7924"/>
    <w:rsid w:val="41220E6C"/>
    <w:rsid w:val="41233179"/>
    <w:rsid w:val="412368EE"/>
    <w:rsid w:val="41240AEC"/>
    <w:rsid w:val="41243B53"/>
    <w:rsid w:val="4124436F"/>
    <w:rsid w:val="412A6279"/>
    <w:rsid w:val="412D71FD"/>
    <w:rsid w:val="41302380"/>
    <w:rsid w:val="41305C04"/>
    <w:rsid w:val="41325883"/>
    <w:rsid w:val="4134747D"/>
    <w:rsid w:val="4135208B"/>
    <w:rsid w:val="413936AC"/>
    <w:rsid w:val="4139520E"/>
    <w:rsid w:val="413E1696"/>
    <w:rsid w:val="41415E9E"/>
    <w:rsid w:val="4142391F"/>
    <w:rsid w:val="414954A9"/>
    <w:rsid w:val="414A67AD"/>
    <w:rsid w:val="41504E33"/>
    <w:rsid w:val="4153163B"/>
    <w:rsid w:val="4154383A"/>
    <w:rsid w:val="41571710"/>
    <w:rsid w:val="41595743"/>
    <w:rsid w:val="415B0C46"/>
    <w:rsid w:val="415C44C9"/>
    <w:rsid w:val="415E1BCB"/>
    <w:rsid w:val="415F7893"/>
    <w:rsid w:val="41610951"/>
    <w:rsid w:val="41612B4F"/>
    <w:rsid w:val="416318D6"/>
    <w:rsid w:val="416C4764"/>
    <w:rsid w:val="416F56E8"/>
    <w:rsid w:val="41710BEB"/>
    <w:rsid w:val="417A14FB"/>
    <w:rsid w:val="417F5983"/>
    <w:rsid w:val="4184568E"/>
    <w:rsid w:val="4185309F"/>
    <w:rsid w:val="4185788C"/>
    <w:rsid w:val="418A7597"/>
    <w:rsid w:val="418B5019"/>
    <w:rsid w:val="418C2A9A"/>
    <w:rsid w:val="418F019B"/>
    <w:rsid w:val="41905C1D"/>
    <w:rsid w:val="41947EA6"/>
    <w:rsid w:val="41992059"/>
    <w:rsid w:val="419D4F33"/>
    <w:rsid w:val="419F6289"/>
    <w:rsid w:val="41A0173B"/>
    <w:rsid w:val="41A13939"/>
    <w:rsid w:val="41A424B8"/>
    <w:rsid w:val="41A67DC1"/>
    <w:rsid w:val="41AB1CCA"/>
    <w:rsid w:val="41AD2FCF"/>
    <w:rsid w:val="41B02916"/>
    <w:rsid w:val="41B06152"/>
    <w:rsid w:val="41B16C01"/>
    <w:rsid w:val="41B21655"/>
    <w:rsid w:val="41B525D9"/>
    <w:rsid w:val="41B90FE0"/>
    <w:rsid w:val="41B91637"/>
    <w:rsid w:val="41BB44E3"/>
    <w:rsid w:val="41BD79E6"/>
    <w:rsid w:val="41BE5467"/>
    <w:rsid w:val="41C163EC"/>
    <w:rsid w:val="41C73B79"/>
    <w:rsid w:val="41C815FA"/>
    <w:rsid w:val="41C84587"/>
    <w:rsid w:val="41C9127A"/>
    <w:rsid w:val="41CB0000"/>
    <w:rsid w:val="41D11F0A"/>
    <w:rsid w:val="41D2798B"/>
    <w:rsid w:val="41D81894"/>
    <w:rsid w:val="41D97316"/>
    <w:rsid w:val="41DA2351"/>
    <w:rsid w:val="41DE379E"/>
    <w:rsid w:val="41E06CA1"/>
    <w:rsid w:val="41E40EAE"/>
    <w:rsid w:val="41E6662C"/>
    <w:rsid w:val="41E975B0"/>
    <w:rsid w:val="41EA5032"/>
    <w:rsid w:val="41EC0535"/>
    <w:rsid w:val="41F027BE"/>
    <w:rsid w:val="41F10240"/>
    <w:rsid w:val="41F33743"/>
    <w:rsid w:val="41F533C3"/>
    <w:rsid w:val="41F56C46"/>
    <w:rsid w:val="41F646C8"/>
    <w:rsid w:val="41F87BCB"/>
    <w:rsid w:val="41F91DC9"/>
    <w:rsid w:val="41FA176A"/>
    <w:rsid w:val="41FB0B50"/>
    <w:rsid w:val="41FD4053"/>
    <w:rsid w:val="42012A59"/>
    <w:rsid w:val="4204145F"/>
    <w:rsid w:val="42056EE1"/>
    <w:rsid w:val="420D0A6A"/>
    <w:rsid w:val="420E1D6F"/>
    <w:rsid w:val="42120775"/>
    <w:rsid w:val="42122973"/>
    <w:rsid w:val="421303F5"/>
    <w:rsid w:val="421538F8"/>
    <w:rsid w:val="42161379"/>
    <w:rsid w:val="4216717B"/>
    <w:rsid w:val="421A5B81"/>
    <w:rsid w:val="421B1084"/>
    <w:rsid w:val="421B5801"/>
    <w:rsid w:val="421C6B06"/>
    <w:rsid w:val="421E6786"/>
    <w:rsid w:val="42243F12"/>
    <w:rsid w:val="422B001A"/>
    <w:rsid w:val="422B389D"/>
    <w:rsid w:val="422B5210"/>
    <w:rsid w:val="422E6A20"/>
    <w:rsid w:val="42323228"/>
    <w:rsid w:val="42325426"/>
    <w:rsid w:val="42332EA8"/>
    <w:rsid w:val="4233672B"/>
    <w:rsid w:val="4236566E"/>
    <w:rsid w:val="423676B0"/>
    <w:rsid w:val="42375131"/>
    <w:rsid w:val="423D703A"/>
    <w:rsid w:val="42492E4D"/>
    <w:rsid w:val="4252375D"/>
    <w:rsid w:val="425E756F"/>
    <w:rsid w:val="42602A72"/>
    <w:rsid w:val="426104F4"/>
    <w:rsid w:val="426217F9"/>
    <w:rsid w:val="42685900"/>
    <w:rsid w:val="426A0E03"/>
    <w:rsid w:val="426E780A"/>
    <w:rsid w:val="42733C91"/>
    <w:rsid w:val="42737515"/>
    <w:rsid w:val="42741713"/>
    <w:rsid w:val="42775F1B"/>
    <w:rsid w:val="427D2022"/>
    <w:rsid w:val="427D7E24"/>
    <w:rsid w:val="427F3327"/>
    <w:rsid w:val="42833F2C"/>
    <w:rsid w:val="42845230"/>
    <w:rsid w:val="428F7D3E"/>
    <w:rsid w:val="429057C0"/>
    <w:rsid w:val="429576C9"/>
    <w:rsid w:val="4296514B"/>
    <w:rsid w:val="429B73D4"/>
    <w:rsid w:val="429C28D7"/>
    <w:rsid w:val="429C4E56"/>
    <w:rsid w:val="429D0359"/>
    <w:rsid w:val="429E5DDA"/>
    <w:rsid w:val="42A55765"/>
    <w:rsid w:val="42AC4713"/>
    <w:rsid w:val="42AC50F0"/>
    <w:rsid w:val="42B11578"/>
    <w:rsid w:val="42B34A7B"/>
    <w:rsid w:val="42B424FC"/>
    <w:rsid w:val="42B70F03"/>
    <w:rsid w:val="42B86984"/>
    <w:rsid w:val="42BE4111"/>
    <w:rsid w:val="42C03D90"/>
    <w:rsid w:val="42C96C1E"/>
    <w:rsid w:val="42CB2122"/>
    <w:rsid w:val="42CC7BA3"/>
    <w:rsid w:val="42CE0B28"/>
    <w:rsid w:val="42CE6929"/>
    <w:rsid w:val="42D178AE"/>
    <w:rsid w:val="42D2752E"/>
    <w:rsid w:val="42D32DB1"/>
    <w:rsid w:val="42D34FAF"/>
    <w:rsid w:val="42D462B4"/>
    <w:rsid w:val="42D53D36"/>
    <w:rsid w:val="42D7414F"/>
    <w:rsid w:val="42DB23BC"/>
    <w:rsid w:val="42E874D3"/>
    <w:rsid w:val="42EE35DB"/>
    <w:rsid w:val="42EE5221"/>
    <w:rsid w:val="42F27ED7"/>
    <w:rsid w:val="42F332E6"/>
    <w:rsid w:val="42F454E4"/>
    <w:rsid w:val="42F951EF"/>
    <w:rsid w:val="42FA2C71"/>
    <w:rsid w:val="42FB4E6F"/>
    <w:rsid w:val="42FC6174"/>
    <w:rsid w:val="42FD0171"/>
    <w:rsid w:val="430125FC"/>
    <w:rsid w:val="430147FA"/>
    <w:rsid w:val="43035AFF"/>
    <w:rsid w:val="43056A83"/>
    <w:rsid w:val="43071F86"/>
    <w:rsid w:val="430A2F0B"/>
    <w:rsid w:val="430C30C1"/>
    <w:rsid w:val="430D3E90"/>
    <w:rsid w:val="430E47FE"/>
    <w:rsid w:val="431F762D"/>
    <w:rsid w:val="43210932"/>
    <w:rsid w:val="43251536"/>
    <w:rsid w:val="43257338"/>
    <w:rsid w:val="43274A3A"/>
    <w:rsid w:val="432A1241"/>
    <w:rsid w:val="432C4745"/>
    <w:rsid w:val="432D323D"/>
    <w:rsid w:val="432E7C48"/>
    <w:rsid w:val="432F56C9"/>
    <w:rsid w:val="4330314B"/>
    <w:rsid w:val="43315349"/>
    <w:rsid w:val="4332664E"/>
    <w:rsid w:val="43341B51"/>
    <w:rsid w:val="43367252"/>
    <w:rsid w:val="43380557"/>
    <w:rsid w:val="433A3A5A"/>
    <w:rsid w:val="433B14DC"/>
    <w:rsid w:val="433D2460"/>
    <w:rsid w:val="433D6BDD"/>
    <w:rsid w:val="433E465F"/>
    <w:rsid w:val="434033E5"/>
    <w:rsid w:val="43461A6B"/>
    <w:rsid w:val="434807F2"/>
    <w:rsid w:val="434A0471"/>
    <w:rsid w:val="434C3974"/>
    <w:rsid w:val="434C71F8"/>
    <w:rsid w:val="43507DFC"/>
    <w:rsid w:val="4351587E"/>
    <w:rsid w:val="43515EAA"/>
    <w:rsid w:val="43554284"/>
    <w:rsid w:val="4357300A"/>
    <w:rsid w:val="435B55A5"/>
    <w:rsid w:val="435D1690"/>
    <w:rsid w:val="4361391A"/>
    <w:rsid w:val="4364489E"/>
    <w:rsid w:val="43690D26"/>
    <w:rsid w:val="436A67A8"/>
    <w:rsid w:val="43744B39"/>
    <w:rsid w:val="43750B18"/>
    <w:rsid w:val="43775ABD"/>
    <w:rsid w:val="43790FC1"/>
    <w:rsid w:val="43854607"/>
    <w:rsid w:val="43875D58"/>
    <w:rsid w:val="438A4ADE"/>
    <w:rsid w:val="438C21E0"/>
    <w:rsid w:val="43900BE6"/>
    <w:rsid w:val="43903EC6"/>
    <w:rsid w:val="439148A0"/>
    <w:rsid w:val="439240E9"/>
    <w:rsid w:val="439353EE"/>
    <w:rsid w:val="439508F1"/>
    <w:rsid w:val="439C49F8"/>
    <w:rsid w:val="439D247A"/>
    <w:rsid w:val="43A00E80"/>
    <w:rsid w:val="43A10F2E"/>
    <w:rsid w:val="43A22185"/>
    <w:rsid w:val="43A5310A"/>
    <w:rsid w:val="43AB7211"/>
    <w:rsid w:val="43AC0516"/>
    <w:rsid w:val="43AE2740"/>
    <w:rsid w:val="43AF6949"/>
    <w:rsid w:val="43B4209F"/>
    <w:rsid w:val="43B533A4"/>
    <w:rsid w:val="43BF1735"/>
    <w:rsid w:val="43C3013B"/>
    <w:rsid w:val="43C52E38"/>
    <w:rsid w:val="43C610C0"/>
    <w:rsid w:val="43C6583D"/>
    <w:rsid w:val="43CA545D"/>
    <w:rsid w:val="43CC2FC9"/>
    <w:rsid w:val="43CC7746"/>
    <w:rsid w:val="43CE64CC"/>
    <w:rsid w:val="43D17451"/>
    <w:rsid w:val="43D24ED2"/>
    <w:rsid w:val="43D6135A"/>
    <w:rsid w:val="43D638D9"/>
    <w:rsid w:val="43D96E8D"/>
    <w:rsid w:val="43DE6767"/>
    <w:rsid w:val="43E32BEE"/>
    <w:rsid w:val="43E40670"/>
    <w:rsid w:val="43E42415"/>
    <w:rsid w:val="43EB7FFB"/>
    <w:rsid w:val="43ED34FE"/>
    <w:rsid w:val="43EF2284"/>
    <w:rsid w:val="43F01F04"/>
    <w:rsid w:val="43F03412"/>
    <w:rsid w:val="43F07D06"/>
    <w:rsid w:val="43F32E89"/>
    <w:rsid w:val="43F94D92"/>
    <w:rsid w:val="43FA6097"/>
    <w:rsid w:val="43FC159A"/>
    <w:rsid w:val="43FC5D17"/>
    <w:rsid w:val="43FE4A9D"/>
    <w:rsid w:val="440740A8"/>
    <w:rsid w:val="440853AC"/>
    <w:rsid w:val="440875AB"/>
    <w:rsid w:val="440C3DB3"/>
    <w:rsid w:val="4413593C"/>
    <w:rsid w:val="441433BD"/>
    <w:rsid w:val="441668C0"/>
    <w:rsid w:val="44185647"/>
    <w:rsid w:val="441B2D48"/>
    <w:rsid w:val="441B65CB"/>
    <w:rsid w:val="441F71D0"/>
    <w:rsid w:val="442104D5"/>
    <w:rsid w:val="44243658"/>
    <w:rsid w:val="442510D9"/>
    <w:rsid w:val="442723DE"/>
    <w:rsid w:val="4429449C"/>
    <w:rsid w:val="442A5561"/>
    <w:rsid w:val="44302CEE"/>
    <w:rsid w:val="4430746A"/>
    <w:rsid w:val="443261F1"/>
    <w:rsid w:val="44345E70"/>
    <w:rsid w:val="44366A11"/>
    <w:rsid w:val="44372678"/>
    <w:rsid w:val="443A35FD"/>
    <w:rsid w:val="443F7D0C"/>
    <w:rsid w:val="44402F88"/>
    <w:rsid w:val="44440F87"/>
    <w:rsid w:val="444F35A2"/>
    <w:rsid w:val="44516AA5"/>
    <w:rsid w:val="44536725"/>
    <w:rsid w:val="44562F2D"/>
    <w:rsid w:val="4458062F"/>
    <w:rsid w:val="445960B0"/>
    <w:rsid w:val="445A1933"/>
    <w:rsid w:val="445C4E37"/>
    <w:rsid w:val="44647CC4"/>
    <w:rsid w:val="446631C8"/>
    <w:rsid w:val="446B3DCC"/>
    <w:rsid w:val="446E70C1"/>
    <w:rsid w:val="4470139D"/>
    <w:rsid w:val="44736C5A"/>
    <w:rsid w:val="447943E7"/>
    <w:rsid w:val="447F62F0"/>
    <w:rsid w:val="44815F70"/>
    <w:rsid w:val="44834CF6"/>
    <w:rsid w:val="44854976"/>
    <w:rsid w:val="44882FDB"/>
    <w:rsid w:val="448A4681"/>
    <w:rsid w:val="4490658A"/>
    <w:rsid w:val="44921D2E"/>
    <w:rsid w:val="44923C8C"/>
    <w:rsid w:val="4494346C"/>
    <w:rsid w:val="44950494"/>
    <w:rsid w:val="44970113"/>
    <w:rsid w:val="449A1098"/>
    <w:rsid w:val="449E3321"/>
    <w:rsid w:val="44A142A6"/>
    <w:rsid w:val="44A52CAC"/>
    <w:rsid w:val="44A761AF"/>
    <w:rsid w:val="44A97134"/>
    <w:rsid w:val="44B06ABF"/>
    <w:rsid w:val="44B21147"/>
    <w:rsid w:val="44B37A44"/>
    <w:rsid w:val="44B454C5"/>
    <w:rsid w:val="44B50DCE"/>
    <w:rsid w:val="44B7644A"/>
    <w:rsid w:val="44B83ECB"/>
    <w:rsid w:val="44B90713"/>
    <w:rsid w:val="44BC6155"/>
    <w:rsid w:val="44C012D8"/>
    <w:rsid w:val="44C125DD"/>
    <w:rsid w:val="44C35AE0"/>
    <w:rsid w:val="44CA2EEC"/>
    <w:rsid w:val="44CC44F5"/>
    <w:rsid w:val="44CC63EF"/>
    <w:rsid w:val="44CD3E71"/>
    <w:rsid w:val="44CE18F2"/>
    <w:rsid w:val="44CF3AF0"/>
    <w:rsid w:val="44D04DF5"/>
    <w:rsid w:val="44D437FB"/>
    <w:rsid w:val="44D82202"/>
    <w:rsid w:val="44D84400"/>
    <w:rsid w:val="44D91E82"/>
    <w:rsid w:val="44DB5385"/>
    <w:rsid w:val="44DD6689"/>
    <w:rsid w:val="44E51517"/>
    <w:rsid w:val="44E74A1A"/>
    <w:rsid w:val="44EE0B22"/>
    <w:rsid w:val="44F11AA7"/>
    <w:rsid w:val="44F1532A"/>
    <w:rsid w:val="44F32A2B"/>
    <w:rsid w:val="44F462AF"/>
    <w:rsid w:val="44F55F2E"/>
    <w:rsid w:val="44F92736"/>
    <w:rsid w:val="45030AC7"/>
    <w:rsid w:val="45046549"/>
    <w:rsid w:val="45061A4C"/>
    <w:rsid w:val="45091972"/>
    <w:rsid w:val="450B2EEB"/>
    <w:rsid w:val="451232E0"/>
    <w:rsid w:val="45161CE6"/>
    <w:rsid w:val="45173EE8"/>
    <w:rsid w:val="45192C6B"/>
    <w:rsid w:val="45195625"/>
    <w:rsid w:val="451C3BF0"/>
    <w:rsid w:val="451E2976"/>
    <w:rsid w:val="45210077"/>
    <w:rsid w:val="452138FB"/>
    <w:rsid w:val="45256A7E"/>
    <w:rsid w:val="45271F81"/>
    <w:rsid w:val="45275804"/>
    <w:rsid w:val="452A6789"/>
    <w:rsid w:val="45333815"/>
    <w:rsid w:val="453F2EAB"/>
    <w:rsid w:val="4542375F"/>
    <w:rsid w:val="45433AAF"/>
    <w:rsid w:val="45454DB4"/>
    <w:rsid w:val="45456FB2"/>
    <w:rsid w:val="454724B5"/>
    <w:rsid w:val="45485D39"/>
    <w:rsid w:val="45487F37"/>
    <w:rsid w:val="454937BA"/>
    <w:rsid w:val="454959B9"/>
    <w:rsid w:val="455240CA"/>
    <w:rsid w:val="45543D4A"/>
    <w:rsid w:val="455901D1"/>
    <w:rsid w:val="455D245B"/>
    <w:rsid w:val="455D4659"/>
    <w:rsid w:val="456033DF"/>
    <w:rsid w:val="456168E3"/>
    <w:rsid w:val="45624364"/>
    <w:rsid w:val="45636562"/>
    <w:rsid w:val="456E0177"/>
    <w:rsid w:val="45726B7D"/>
    <w:rsid w:val="457345FE"/>
    <w:rsid w:val="45757B02"/>
    <w:rsid w:val="457C4F0E"/>
    <w:rsid w:val="457F5E93"/>
    <w:rsid w:val="45803914"/>
    <w:rsid w:val="45826E17"/>
    <w:rsid w:val="4586581D"/>
    <w:rsid w:val="458C2FAA"/>
    <w:rsid w:val="458E2C2A"/>
    <w:rsid w:val="458F6F6B"/>
    <w:rsid w:val="4590612D"/>
    <w:rsid w:val="45913BAE"/>
    <w:rsid w:val="45947D5B"/>
    <w:rsid w:val="45955E38"/>
    <w:rsid w:val="45996A3C"/>
    <w:rsid w:val="459A22C0"/>
    <w:rsid w:val="459B1F40"/>
    <w:rsid w:val="45AC7C5B"/>
    <w:rsid w:val="45AD34DF"/>
    <w:rsid w:val="45AE0F60"/>
    <w:rsid w:val="45B140E3"/>
    <w:rsid w:val="45B21B65"/>
    <w:rsid w:val="45B32E6A"/>
    <w:rsid w:val="45B6056B"/>
    <w:rsid w:val="45B83A6E"/>
    <w:rsid w:val="45BA3253"/>
    <w:rsid w:val="45BB0276"/>
    <w:rsid w:val="45BD7EF6"/>
    <w:rsid w:val="45C27C01"/>
    <w:rsid w:val="45C66607"/>
    <w:rsid w:val="45C74089"/>
    <w:rsid w:val="45C76287"/>
    <w:rsid w:val="45C9178A"/>
    <w:rsid w:val="45CA500D"/>
    <w:rsid w:val="45CC5F92"/>
    <w:rsid w:val="45D27E9B"/>
    <w:rsid w:val="45D872AB"/>
    <w:rsid w:val="45E14C32"/>
    <w:rsid w:val="45E510BA"/>
    <w:rsid w:val="45E66B3C"/>
    <w:rsid w:val="45F0744B"/>
    <w:rsid w:val="45F33C53"/>
    <w:rsid w:val="45F95B5C"/>
    <w:rsid w:val="45FB105F"/>
    <w:rsid w:val="45FE1FE4"/>
    <w:rsid w:val="4603646C"/>
    <w:rsid w:val="4604196F"/>
    <w:rsid w:val="460A3878"/>
    <w:rsid w:val="460B12FA"/>
    <w:rsid w:val="460C34F8"/>
    <w:rsid w:val="46136706"/>
    <w:rsid w:val="4617730B"/>
    <w:rsid w:val="46182B8E"/>
    <w:rsid w:val="461B1594"/>
    <w:rsid w:val="461C7016"/>
    <w:rsid w:val="462176BD"/>
    <w:rsid w:val="46217C1A"/>
    <w:rsid w:val="46220F1F"/>
    <w:rsid w:val="46252D4D"/>
    <w:rsid w:val="46263727"/>
    <w:rsid w:val="462908AA"/>
    <w:rsid w:val="462B052A"/>
    <w:rsid w:val="462D14AE"/>
    <w:rsid w:val="46315CB6"/>
    <w:rsid w:val="46317EB5"/>
    <w:rsid w:val="46380953"/>
    <w:rsid w:val="463A65C6"/>
    <w:rsid w:val="463F2A4E"/>
    <w:rsid w:val="464623D8"/>
    <w:rsid w:val="46462D05"/>
    <w:rsid w:val="464B6860"/>
    <w:rsid w:val="464C1D63"/>
    <w:rsid w:val="464F0AEA"/>
    <w:rsid w:val="464F2CE8"/>
    <w:rsid w:val="465025C4"/>
    <w:rsid w:val="46523C6D"/>
    <w:rsid w:val="465316EE"/>
    <w:rsid w:val="46534F71"/>
    <w:rsid w:val="46547170"/>
    <w:rsid w:val="46573978"/>
    <w:rsid w:val="465D5881"/>
    <w:rsid w:val="46602F82"/>
    <w:rsid w:val="4666290D"/>
    <w:rsid w:val="46676190"/>
    <w:rsid w:val="46685E10"/>
    <w:rsid w:val="466B6511"/>
    <w:rsid w:val="466E359D"/>
    <w:rsid w:val="466F11C7"/>
    <w:rsid w:val="4670321D"/>
    <w:rsid w:val="46721FA3"/>
    <w:rsid w:val="46726720"/>
    <w:rsid w:val="467B15AE"/>
    <w:rsid w:val="467D2532"/>
    <w:rsid w:val="46826C09"/>
    <w:rsid w:val="4683223D"/>
    <w:rsid w:val="46841EBD"/>
    <w:rsid w:val="46847CBF"/>
    <w:rsid w:val="468531C2"/>
    <w:rsid w:val="46896345"/>
    <w:rsid w:val="468C72C9"/>
    <w:rsid w:val="468E27CD"/>
    <w:rsid w:val="46901553"/>
    <w:rsid w:val="46916FD5"/>
    <w:rsid w:val="469324D8"/>
    <w:rsid w:val="4696565B"/>
    <w:rsid w:val="46965D88"/>
    <w:rsid w:val="469B15DD"/>
    <w:rsid w:val="469B78E4"/>
    <w:rsid w:val="46A24CF0"/>
    <w:rsid w:val="46A9467B"/>
    <w:rsid w:val="46AA20FD"/>
    <w:rsid w:val="46AB7B7E"/>
    <w:rsid w:val="46AE0B03"/>
    <w:rsid w:val="46B11A88"/>
    <w:rsid w:val="46B27509"/>
    <w:rsid w:val="46BB09F6"/>
    <w:rsid w:val="46BC111E"/>
    <w:rsid w:val="46BD331C"/>
    <w:rsid w:val="46BE4621"/>
    <w:rsid w:val="46C04C25"/>
    <w:rsid w:val="46C11D22"/>
    <w:rsid w:val="46C35225"/>
    <w:rsid w:val="46C4652A"/>
    <w:rsid w:val="46C53FAB"/>
    <w:rsid w:val="46C929B2"/>
    <w:rsid w:val="46CC00B3"/>
    <w:rsid w:val="46CE1038"/>
    <w:rsid w:val="46D25840"/>
    <w:rsid w:val="46D332C1"/>
    <w:rsid w:val="46D354BF"/>
    <w:rsid w:val="46D467C4"/>
    <w:rsid w:val="46D61CC7"/>
    <w:rsid w:val="46D92C4C"/>
    <w:rsid w:val="46DB30D4"/>
    <w:rsid w:val="46DC034D"/>
    <w:rsid w:val="46DF4B55"/>
    <w:rsid w:val="46E40FDD"/>
    <w:rsid w:val="46E717E5"/>
    <w:rsid w:val="46E81BE2"/>
    <w:rsid w:val="46E95465"/>
    <w:rsid w:val="46EC05E8"/>
    <w:rsid w:val="46EC63E9"/>
    <w:rsid w:val="46EE736E"/>
    <w:rsid w:val="46F02871"/>
    <w:rsid w:val="46F41277"/>
    <w:rsid w:val="46F53476"/>
    <w:rsid w:val="46F60EF7"/>
    <w:rsid w:val="46F6477A"/>
    <w:rsid w:val="46FA3181"/>
    <w:rsid w:val="46FC6684"/>
    <w:rsid w:val="46FD0882"/>
    <w:rsid w:val="46FD4105"/>
    <w:rsid w:val="47043A90"/>
    <w:rsid w:val="47064A15"/>
    <w:rsid w:val="470F78A3"/>
    <w:rsid w:val="47105324"/>
    <w:rsid w:val="47110682"/>
    <w:rsid w:val="47112DA6"/>
    <w:rsid w:val="47193A36"/>
    <w:rsid w:val="47195E2A"/>
    <w:rsid w:val="471A5C34"/>
    <w:rsid w:val="471C1137"/>
    <w:rsid w:val="471C49BA"/>
    <w:rsid w:val="471E20BC"/>
    <w:rsid w:val="47210E42"/>
    <w:rsid w:val="47213040"/>
    <w:rsid w:val="47274F4A"/>
    <w:rsid w:val="47293CD0"/>
    <w:rsid w:val="472B386C"/>
    <w:rsid w:val="472B71D3"/>
    <w:rsid w:val="472C4C55"/>
    <w:rsid w:val="472D6E53"/>
    <w:rsid w:val="472F5BD9"/>
    <w:rsid w:val="473110DC"/>
    <w:rsid w:val="473232DB"/>
    <w:rsid w:val="47330B7F"/>
    <w:rsid w:val="47351CE1"/>
    <w:rsid w:val="47357AE2"/>
    <w:rsid w:val="47367762"/>
    <w:rsid w:val="47382C65"/>
    <w:rsid w:val="473964E9"/>
    <w:rsid w:val="473C166C"/>
    <w:rsid w:val="47400072"/>
    <w:rsid w:val="47415AF3"/>
    <w:rsid w:val="474544FA"/>
    <w:rsid w:val="4750669E"/>
    <w:rsid w:val="47513B8F"/>
    <w:rsid w:val="47513E2B"/>
    <w:rsid w:val="47514501"/>
    <w:rsid w:val="47531291"/>
    <w:rsid w:val="47537093"/>
    <w:rsid w:val="47541D2E"/>
    <w:rsid w:val="47552596"/>
    <w:rsid w:val="47560017"/>
    <w:rsid w:val="47577C97"/>
    <w:rsid w:val="4759319A"/>
    <w:rsid w:val="475D5424"/>
    <w:rsid w:val="475E2EA5"/>
    <w:rsid w:val="47602B25"/>
    <w:rsid w:val="476105A6"/>
    <w:rsid w:val="4764152B"/>
    <w:rsid w:val="47675D33"/>
    <w:rsid w:val="476B4739"/>
    <w:rsid w:val="476C21BB"/>
    <w:rsid w:val="477914D1"/>
    <w:rsid w:val="477E5958"/>
    <w:rsid w:val="478046DF"/>
    <w:rsid w:val="47812160"/>
    <w:rsid w:val="47827BE2"/>
    <w:rsid w:val="4783425B"/>
    <w:rsid w:val="478552E3"/>
    <w:rsid w:val="478D5F73"/>
    <w:rsid w:val="478E39F4"/>
    <w:rsid w:val="47916B77"/>
    <w:rsid w:val="47927E7C"/>
    <w:rsid w:val="479358FE"/>
    <w:rsid w:val="4795557D"/>
    <w:rsid w:val="47970A81"/>
    <w:rsid w:val="47974304"/>
    <w:rsid w:val="47986502"/>
    <w:rsid w:val="479A1A05"/>
    <w:rsid w:val="479B2D0A"/>
    <w:rsid w:val="479C4F08"/>
    <w:rsid w:val="479E040B"/>
    <w:rsid w:val="47A07192"/>
    <w:rsid w:val="47A7327A"/>
    <w:rsid w:val="47A878A3"/>
    <w:rsid w:val="47AB2FA4"/>
    <w:rsid w:val="47AD64A7"/>
    <w:rsid w:val="47B2292F"/>
    <w:rsid w:val="47B63534"/>
    <w:rsid w:val="47B727F3"/>
    <w:rsid w:val="47B922BA"/>
    <w:rsid w:val="47BD2EBF"/>
    <w:rsid w:val="47BE41C3"/>
    <w:rsid w:val="47C22BCA"/>
    <w:rsid w:val="47C34DC8"/>
    <w:rsid w:val="47C615D0"/>
    <w:rsid w:val="47C81250"/>
    <w:rsid w:val="47C96CD1"/>
    <w:rsid w:val="47CA7FD6"/>
    <w:rsid w:val="47CD2511"/>
    <w:rsid w:val="47CF445E"/>
    <w:rsid w:val="47CF4628"/>
    <w:rsid w:val="47D253E2"/>
    <w:rsid w:val="47D7186A"/>
    <w:rsid w:val="47D93185"/>
    <w:rsid w:val="47DF7F53"/>
    <w:rsid w:val="47E17BFB"/>
    <w:rsid w:val="47E330FE"/>
    <w:rsid w:val="47E64083"/>
    <w:rsid w:val="47E87586"/>
    <w:rsid w:val="47E9088B"/>
    <w:rsid w:val="47ED3A0E"/>
    <w:rsid w:val="47ED7291"/>
    <w:rsid w:val="47EE4D13"/>
    <w:rsid w:val="47F02414"/>
    <w:rsid w:val="47F155E6"/>
    <w:rsid w:val="47F33399"/>
    <w:rsid w:val="47F75622"/>
    <w:rsid w:val="47F830A4"/>
    <w:rsid w:val="47F90B25"/>
    <w:rsid w:val="47FA2D23"/>
    <w:rsid w:val="47FB4028"/>
    <w:rsid w:val="47FC1AAA"/>
    <w:rsid w:val="47FC6227"/>
    <w:rsid w:val="47FD5FB7"/>
    <w:rsid w:val="48072039"/>
    <w:rsid w:val="4809553C"/>
    <w:rsid w:val="480A2FBE"/>
    <w:rsid w:val="48112949"/>
    <w:rsid w:val="48123C4D"/>
    <w:rsid w:val="48162654"/>
    <w:rsid w:val="481935D8"/>
    <w:rsid w:val="481A105A"/>
    <w:rsid w:val="481A57D7"/>
    <w:rsid w:val="481C0CDA"/>
    <w:rsid w:val="481C455D"/>
    <w:rsid w:val="481D1FDE"/>
    <w:rsid w:val="481F1C5E"/>
    <w:rsid w:val="482109E5"/>
    <w:rsid w:val="482360E6"/>
    <w:rsid w:val="482515E9"/>
    <w:rsid w:val="482573EB"/>
    <w:rsid w:val="48270370"/>
    <w:rsid w:val="482728EE"/>
    <w:rsid w:val="482A0307"/>
    <w:rsid w:val="482C47F7"/>
    <w:rsid w:val="482E4477"/>
    <w:rsid w:val="483031FD"/>
    <w:rsid w:val="48326701"/>
    <w:rsid w:val="48334182"/>
    <w:rsid w:val="48357685"/>
    <w:rsid w:val="4838060A"/>
    <w:rsid w:val="483B3270"/>
    <w:rsid w:val="48410F19"/>
    <w:rsid w:val="48483767"/>
    <w:rsid w:val="484C049B"/>
    <w:rsid w:val="48516FB5"/>
    <w:rsid w:val="48524A37"/>
    <w:rsid w:val="485559BC"/>
    <w:rsid w:val="48567BBA"/>
    <w:rsid w:val="485830BD"/>
    <w:rsid w:val="48591CAE"/>
    <w:rsid w:val="485943C2"/>
    <w:rsid w:val="485B1AC3"/>
    <w:rsid w:val="485C5346"/>
    <w:rsid w:val="485C7545"/>
    <w:rsid w:val="486017CE"/>
    <w:rsid w:val="48617250"/>
    <w:rsid w:val="48617456"/>
    <w:rsid w:val="48624CD1"/>
    <w:rsid w:val="486636D8"/>
    <w:rsid w:val="486758D6"/>
    <w:rsid w:val="486C1D5E"/>
    <w:rsid w:val="486E0AE4"/>
    <w:rsid w:val="48700764"/>
    <w:rsid w:val="4875455D"/>
    <w:rsid w:val="487565D5"/>
    <w:rsid w:val="48773972"/>
    <w:rsid w:val="487A6AF5"/>
    <w:rsid w:val="487E4AE0"/>
    <w:rsid w:val="48847404"/>
    <w:rsid w:val="48850DF5"/>
    <w:rsid w:val="48862907"/>
    <w:rsid w:val="4888168E"/>
    <w:rsid w:val="4888388C"/>
    <w:rsid w:val="48885E0A"/>
    <w:rsid w:val="488A6D8F"/>
    <w:rsid w:val="488C2292"/>
    <w:rsid w:val="488F3217"/>
    <w:rsid w:val="48900C98"/>
    <w:rsid w:val="48955120"/>
    <w:rsid w:val="48981928"/>
    <w:rsid w:val="48A4573B"/>
    <w:rsid w:val="48AD604A"/>
    <w:rsid w:val="48B01AFF"/>
    <w:rsid w:val="48B14A50"/>
    <w:rsid w:val="48B6475B"/>
    <w:rsid w:val="48BA3162"/>
    <w:rsid w:val="48BB5360"/>
    <w:rsid w:val="48BC2DE1"/>
    <w:rsid w:val="48BC6665"/>
    <w:rsid w:val="48BD40E6"/>
    <w:rsid w:val="48BF75E9"/>
    <w:rsid w:val="48C0506B"/>
    <w:rsid w:val="48C2276C"/>
    <w:rsid w:val="48C35FF0"/>
    <w:rsid w:val="48C514F3"/>
    <w:rsid w:val="48C66F74"/>
    <w:rsid w:val="48CA33FC"/>
    <w:rsid w:val="48CB55FA"/>
    <w:rsid w:val="48CF4000"/>
    <w:rsid w:val="48D01A82"/>
    <w:rsid w:val="48D17504"/>
    <w:rsid w:val="48D24F85"/>
    <w:rsid w:val="48D32A07"/>
    <w:rsid w:val="48D3302F"/>
    <w:rsid w:val="48D40488"/>
    <w:rsid w:val="48D43D0B"/>
    <w:rsid w:val="48D5178D"/>
    <w:rsid w:val="48D6398B"/>
    <w:rsid w:val="48D92391"/>
    <w:rsid w:val="48DA7E13"/>
    <w:rsid w:val="48DB3696"/>
    <w:rsid w:val="48DE461B"/>
    <w:rsid w:val="48DF429B"/>
    <w:rsid w:val="48E16144"/>
    <w:rsid w:val="48E2521F"/>
    <w:rsid w:val="48E36524"/>
    <w:rsid w:val="48ED35B0"/>
    <w:rsid w:val="48EF2337"/>
    <w:rsid w:val="48F5643E"/>
    <w:rsid w:val="48F873C3"/>
    <w:rsid w:val="48F906C8"/>
    <w:rsid w:val="49046A59"/>
    <w:rsid w:val="4908545F"/>
    <w:rsid w:val="490A0962"/>
    <w:rsid w:val="49121BEA"/>
    <w:rsid w:val="491621F6"/>
    <w:rsid w:val="491A0BFD"/>
    <w:rsid w:val="49206389"/>
    <w:rsid w:val="4922188C"/>
    <w:rsid w:val="49256F8E"/>
    <w:rsid w:val="49287F12"/>
    <w:rsid w:val="492C219C"/>
    <w:rsid w:val="492F531F"/>
    <w:rsid w:val="49316623"/>
    <w:rsid w:val="49321B27"/>
    <w:rsid w:val="4934502A"/>
    <w:rsid w:val="493A6F33"/>
    <w:rsid w:val="493B49B5"/>
    <w:rsid w:val="493D4634"/>
    <w:rsid w:val="49400E3C"/>
    <w:rsid w:val="494055B9"/>
    <w:rsid w:val="49420ABC"/>
    <w:rsid w:val="49495EC9"/>
    <w:rsid w:val="494A71CD"/>
    <w:rsid w:val="494B4C4F"/>
    <w:rsid w:val="494C26D0"/>
    <w:rsid w:val="494C43B1"/>
    <w:rsid w:val="494E2350"/>
    <w:rsid w:val="49505853"/>
    <w:rsid w:val="49516B58"/>
    <w:rsid w:val="49520D56"/>
    <w:rsid w:val="4954425A"/>
    <w:rsid w:val="49562FE0"/>
    <w:rsid w:val="495906E1"/>
    <w:rsid w:val="495A6163"/>
    <w:rsid w:val="495A6762"/>
    <w:rsid w:val="495D0879"/>
    <w:rsid w:val="495D4B69"/>
    <w:rsid w:val="495F006C"/>
    <w:rsid w:val="49636A72"/>
    <w:rsid w:val="496557F9"/>
    <w:rsid w:val="497A1F1B"/>
    <w:rsid w:val="497F63A3"/>
    <w:rsid w:val="49803E24"/>
    <w:rsid w:val="4983062C"/>
    <w:rsid w:val="498460AE"/>
    <w:rsid w:val="498A4734"/>
    <w:rsid w:val="498C34BA"/>
    <w:rsid w:val="498D0F3C"/>
    <w:rsid w:val="498D56B8"/>
    <w:rsid w:val="499275C2"/>
    <w:rsid w:val="49951AC7"/>
    <w:rsid w:val="49952A14"/>
    <w:rsid w:val="49965FC8"/>
    <w:rsid w:val="49994D4E"/>
    <w:rsid w:val="4999531C"/>
    <w:rsid w:val="499A5CF7"/>
    <w:rsid w:val="49A0215B"/>
    <w:rsid w:val="49AE1470"/>
    <w:rsid w:val="49AF6EF2"/>
    <w:rsid w:val="49BC2984"/>
    <w:rsid w:val="49BD0406"/>
    <w:rsid w:val="49BD7227"/>
    <w:rsid w:val="49BE7DC6"/>
    <w:rsid w:val="49BF3909"/>
    <w:rsid w:val="49C0138A"/>
    <w:rsid w:val="49C16E0C"/>
    <w:rsid w:val="49C43614"/>
    <w:rsid w:val="49C51095"/>
    <w:rsid w:val="49C76797"/>
    <w:rsid w:val="49C84218"/>
    <w:rsid w:val="49C9005F"/>
    <w:rsid w:val="49CE19A5"/>
    <w:rsid w:val="49D04EA8"/>
    <w:rsid w:val="49D51330"/>
    <w:rsid w:val="49D83174"/>
    <w:rsid w:val="49DA57B7"/>
    <w:rsid w:val="49DC6804"/>
    <w:rsid w:val="49DD673C"/>
    <w:rsid w:val="49DF1C3F"/>
    <w:rsid w:val="49E43FAC"/>
    <w:rsid w:val="49E64E4D"/>
    <w:rsid w:val="49E76C62"/>
    <w:rsid w:val="49E80350"/>
    <w:rsid w:val="49EA3854"/>
    <w:rsid w:val="49EF575D"/>
    <w:rsid w:val="49F031DE"/>
    <w:rsid w:val="49F153DD"/>
    <w:rsid w:val="49F46361"/>
    <w:rsid w:val="49F84D68"/>
    <w:rsid w:val="49FA3AEE"/>
    <w:rsid w:val="49FC6FF1"/>
    <w:rsid w:val="49FD6C71"/>
    <w:rsid w:val="4A0059F7"/>
    <w:rsid w:val="4A007BF5"/>
    <w:rsid w:val="4A0112AD"/>
    <w:rsid w:val="4A015677"/>
    <w:rsid w:val="4A033589"/>
    <w:rsid w:val="4A0343FD"/>
    <w:rsid w:val="4A03697C"/>
    <w:rsid w:val="4A077580"/>
    <w:rsid w:val="4A080885"/>
    <w:rsid w:val="4A0975F4"/>
    <w:rsid w:val="4A0A0505"/>
    <w:rsid w:val="4A0B5F87"/>
    <w:rsid w:val="4A0C3A08"/>
    <w:rsid w:val="4A0D148A"/>
    <w:rsid w:val="4A0D4D0D"/>
    <w:rsid w:val="4A121195"/>
    <w:rsid w:val="4A133393"/>
    <w:rsid w:val="4A171B6A"/>
    <w:rsid w:val="4A18529C"/>
    <w:rsid w:val="4A190B1F"/>
    <w:rsid w:val="4A1A079F"/>
    <w:rsid w:val="4A1D4FA7"/>
    <w:rsid w:val="4A1F7EB0"/>
    <w:rsid w:val="4A22142F"/>
    <w:rsid w:val="4A2329A2"/>
    <w:rsid w:val="4A244932"/>
    <w:rsid w:val="4A2B0A3A"/>
    <w:rsid w:val="4A35264E"/>
    <w:rsid w:val="4A375B51"/>
    <w:rsid w:val="4A3835D3"/>
    <w:rsid w:val="4A3C51B1"/>
    <w:rsid w:val="4A4536BD"/>
    <w:rsid w:val="4A485DEB"/>
    <w:rsid w:val="4A4E3578"/>
    <w:rsid w:val="4A521F7E"/>
    <w:rsid w:val="4A547680"/>
    <w:rsid w:val="4A5C030F"/>
    <w:rsid w:val="4A5D250E"/>
    <w:rsid w:val="4A5D532D"/>
    <w:rsid w:val="4A606D15"/>
    <w:rsid w:val="4A614797"/>
    <w:rsid w:val="4A622219"/>
    <w:rsid w:val="4A6534B0"/>
    <w:rsid w:val="4A674BED"/>
    <w:rsid w:val="4A6D602B"/>
    <w:rsid w:val="4A6E0229"/>
    <w:rsid w:val="4A706FB0"/>
    <w:rsid w:val="4A7224B3"/>
    <w:rsid w:val="4A726C30"/>
    <w:rsid w:val="4A753438"/>
    <w:rsid w:val="4A791E3E"/>
    <w:rsid w:val="4A7A78BF"/>
    <w:rsid w:val="4A7D0844"/>
    <w:rsid w:val="4A7E62C5"/>
    <w:rsid w:val="4A83274D"/>
    <w:rsid w:val="4A845C50"/>
    <w:rsid w:val="4A857E4F"/>
    <w:rsid w:val="4A8658D0"/>
    <w:rsid w:val="4A940469"/>
    <w:rsid w:val="4A944BE6"/>
    <w:rsid w:val="4A9500E9"/>
    <w:rsid w:val="4A9563B7"/>
    <w:rsid w:val="4A9713EE"/>
    <w:rsid w:val="4A9F5E3B"/>
    <w:rsid w:val="4AA1777F"/>
    <w:rsid w:val="4AAC5B10"/>
    <w:rsid w:val="4AB07D99"/>
    <w:rsid w:val="4AB27A19"/>
    <w:rsid w:val="4AB873A4"/>
    <w:rsid w:val="4ABA06A9"/>
    <w:rsid w:val="4ABA28A7"/>
    <w:rsid w:val="4AC431B7"/>
    <w:rsid w:val="4AC544BB"/>
    <w:rsid w:val="4ACD18C8"/>
    <w:rsid w:val="4ACD6045"/>
    <w:rsid w:val="4AD124CC"/>
    <w:rsid w:val="4AD337D1"/>
    <w:rsid w:val="4AD41253"/>
    <w:rsid w:val="4AD743D6"/>
    <w:rsid w:val="4AD90602"/>
    <w:rsid w:val="4AD978D9"/>
    <w:rsid w:val="4ADE75E4"/>
    <w:rsid w:val="4AE14CE5"/>
    <w:rsid w:val="4AE25FEA"/>
    <w:rsid w:val="4AE66BEE"/>
    <w:rsid w:val="4AE74670"/>
    <w:rsid w:val="4AED6BE2"/>
    <w:rsid w:val="4AEF5300"/>
    <w:rsid w:val="4AF02D81"/>
    <w:rsid w:val="4AF10803"/>
    <w:rsid w:val="4AF76E89"/>
    <w:rsid w:val="4AF8490A"/>
    <w:rsid w:val="4AFA3691"/>
    <w:rsid w:val="4AFA7E0D"/>
    <w:rsid w:val="4AFB1112"/>
    <w:rsid w:val="4B0574A3"/>
    <w:rsid w:val="4B111A14"/>
    <w:rsid w:val="4B132DC9"/>
    <w:rsid w:val="4B132F8D"/>
    <w:rsid w:val="4B151CBC"/>
    <w:rsid w:val="4B1751BF"/>
    <w:rsid w:val="4B193F45"/>
    <w:rsid w:val="4B1C4ECA"/>
    <w:rsid w:val="4B1E4B4A"/>
    <w:rsid w:val="4B213550"/>
    <w:rsid w:val="4B2422D7"/>
    <w:rsid w:val="4B257D58"/>
    <w:rsid w:val="4B26325B"/>
    <w:rsid w:val="4B2679D8"/>
    <w:rsid w:val="4B2A63DE"/>
    <w:rsid w:val="4B3969F9"/>
    <w:rsid w:val="4B3A447A"/>
    <w:rsid w:val="4B3E2E80"/>
    <w:rsid w:val="4B411887"/>
    <w:rsid w:val="4B51409F"/>
    <w:rsid w:val="4B51629E"/>
    <w:rsid w:val="4B565FA9"/>
    <w:rsid w:val="4B676243"/>
    <w:rsid w:val="4B6A71C8"/>
    <w:rsid w:val="4B706B53"/>
    <w:rsid w:val="4B722056"/>
    <w:rsid w:val="4B760A5C"/>
    <w:rsid w:val="4B76442C"/>
    <w:rsid w:val="4B7E16EB"/>
    <w:rsid w:val="4B8200F2"/>
    <w:rsid w:val="4B870CF6"/>
    <w:rsid w:val="4B897A7D"/>
    <w:rsid w:val="4B8A54FE"/>
    <w:rsid w:val="4B8A76FC"/>
    <w:rsid w:val="4B8D0681"/>
    <w:rsid w:val="4B901606"/>
    <w:rsid w:val="4B917087"/>
    <w:rsid w:val="4B955A8D"/>
    <w:rsid w:val="4B96350F"/>
    <w:rsid w:val="4B974814"/>
    <w:rsid w:val="4B995B21"/>
    <w:rsid w:val="4B9C5418"/>
    <w:rsid w:val="4B9F3E1E"/>
    <w:rsid w:val="4BA076A2"/>
    <w:rsid w:val="4BA15123"/>
    <w:rsid w:val="4BA24DA3"/>
    <w:rsid w:val="4BA30626"/>
    <w:rsid w:val="4BA637A9"/>
    <w:rsid w:val="4BA74AAE"/>
    <w:rsid w:val="4BAC0F36"/>
    <w:rsid w:val="4BAC3563"/>
    <w:rsid w:val="4BAF6637"/>
    <w:rsid w:val="4BB275BC"/>
    <w:rsid w:val="4BB3503D"/>
    <w:rsid w:val="4BB418A9"/>
    <w:rsid w:val="4BB42ABF"/>
    <w:rsid w:val="4BB73A44"/>
    <w:rsid w:val="4BB86F47"/>
    <w:rsid w:val="4BB927CA"/>
    <w:rsid w:val="4BBA244A"/>
    <w:rsid w:val="4BBD078F"/>
    <w:rsid w:val="4BC61AE0"/>
    <w:rsid w:val="4BC6625C"/>
    <w:rsid w:val="4BCA04E6"/>
    <w:rsid w:val="4BCB5F67"/>
    <w:rsid w:val="4BCC39E9"/>
    <w:rsid w:val="4BCE3C8F"/>
    <w:rsid w:val="4BD023EF"/>
    <w:rsid w:val="4BD40DF5"/>
    <w:rsid w:val="4BD51A25"/>
    <w:rsid w:val="4BD8527D"/>
    <w:rsid w:val="4BDF4C08"/>
    <w:rsid w:val="4BE1398E"/>
    <w:rsid w:val="4BE44913"/>
    <w:rsid w:val="4BE64593"/>
    <w:rsid w:val="4BE67E16"/>
    <w:rsid w:val="4BE95517"/>
    <w:rsid w:val="4BEA19F6"/>
    <w:rsid w:val="4BED77A1"/>
    <w:rsid w:val="4BF103A5"/>
    <w:rsid w:val="4BF23C29"/>
    <w:rsid w:val="4BF4132A"/>
    <w:rsid w:val="4BF87D30"/>
    <w:rsid w:val="4BF944CE"/>
    <w:rsid w:val="4BFB4538"/>
    <w:rsid w:val="4BFC67AA"/>
    <w:rsid w:val="4BFD41B8"/>
    <w:rsid w:val="4BFF2F3E"/>
    <w:rsid w:val="4C0009C0"/>
    <w:rsid w:val="4C016441"/>
    <w:rsid w:val="4C0473C6"/>
    <w:rsid w:val="4C082549"/>
    <w:rsid w:val="4C090181"/>
    <w:rsid w:val="4C097FBD"/>
    <w:rsid w:val="4C0C47D3"/>
    <w:rsid w:val="4C0D2254"/>
    <w:rsid w:val="4C1031D9"/>
    <w:rsid w:val="4C1166DC"/>
    <w:rsid w:val="4C12423D"/>
    <w:rsid w:val="4C162B64"/>
    <w:rsid w:val="4C1827E3"/>
    <w:rsid w:val="4C190265"/>
    <w:rsid w:val="4C193AE8"/>
    <w:rsid w:val="4C1D24EE"/>
    <w:rsid w:val="4C1E46ED"/>
    <w:rsid w:val="4C207BF0"/>
    <w:rsid w:val="4C226976"/>
    <w:rsid w:val="4C251AF9"/>
    <w:rsid w:val="4C286301"/>
    <w:rsid w:val="4C2A1804"/>
    <w:rsid w:val="4C39659B"/>
    <w:rsid w:val="4C3B4FDC"/>
    <w:rsid w:val="4C4039A8"/>
    <w:rsid w:val="4C405F26"/>
    <w:rsid w:val="4C4423AE"/>
    <w:rsid w:val="4C473333"/>
    <w:rsid w:val="4C486B77"/>
    <w:rsid w:val="4C486BB6"/>
    <w:rsid w:val="4C4A7B3B"/>
    <w:rsid w:val="4C4C303E"/>
    <w:rsid w:val="4C4E2CBD"/>
    <w:rsid w:val="4C513C42"/>
    <w:rsid w:val="4C5216C4"/>
    <w:rsid w:val="4C544BC7"/>
    <w:rsid w:val="4C552648"/>
    <w:rsid w:val="4C56394D"/>
    <w:rsid w:val="4C5948D2"/>
    <w:rsid w:val="4C5C5856"/>
    <w:rsid w:val="4C5D32D8"/>
    <w:rsid w:val="4C60645B"/>
    <w:rsid w:val="4C62195E"/>
    <w:rsid w:val="4C6251E1"/>
    <w:rsid w:val="4C644E61"/>
    <w:rsid w:val="4C675DE6"/>
    <w:rsid w:val="4C6B47EC"/>
    <w:rsid w:val="4C7450FB"/>
    <w:rsid w:val="4C746DC9"/>
    <w:rsid w:val="4C773E82"/>
    <w:rsid w:val="4C794E06"/>
    <w:rsid w:val="4C7C2508"/>
    <w:rsid w:val="4C7C5D8B"/>
    <w:rsid w:val="4C831E93"/>
    <w:rsid w:val="4C8E3AA7"/>
    <w:rsid w:val="4C9011A8"/>
    <w:rsid w:val="4C9246AB"/>
    <w:rsid w:val="4C947BAF"/>
    <w:rsid w:val="4C956D80"/>
    <w:rsid w:val="4C981E38"/>
    <w:rsid w:val="4C9978BA"/>
    <w:rsid w:val="4C9F17C3"/>
    <w:rsid w:val="4CB1386B"/>
    <w:rsid w:val="4CB229E2"/>
    <w:rsid w:val="4CB70C39"/>
    <w:rsid w:val="4CB726ED"/>
    <w:rsid w:val="4CB9236D"/>
    <w:rsid w:val="4CBF7AF9"/>
    <w:rsid w:val="4CC0557B"/>
    <w:rsid w:val="4CC306FE"/>
    <w:rsid w:val="4CC61682"/>
    <w:rsid w:val="4CC82987"/>
    <w:rsid w:val="4CD4421B"/>
    <w:rsid w:val="4CD7191D"/>
    <w:rsid w:val="4CD751A0"/>
    <w:rsid w:val="4CD82C22"/>
    <w:rsid w:val="4CDA19A5"/>
    <w:rsid w:val="4CDB3BA6"/>
    <w:rsid w:val="4CDD70A9"/>
    <w:rsid w:val="4CDE6D29"/>
    <w:rsid w:val="4CDF47AB"/>
    <w:rsid w:val="4CE0222C"/>
    <w:rsid w:val="4CE13531"/>
    <w:rsid w:val="4CE15AB0"/>
    <w:rsid w:val="4CE2572F"/>
    <w:rsid w:val="4CE71BB7"/>
    <w:rsid w:val="4CE950BA"/>
    <w:rsid w:val="4CEB3E41"/>
    <w:rsid w:val="4CEE1542"/>
    <w:rsid w:val="4CEE4DC5"/>
    <w:rsid w:val="4CF27F48"/>
    <w:rsid w:val="4CF3124D"/>
    <w:rsid w:val="4CF3344B"/>
    <w:rsid w:val="4CF44F18"/>
    <w:rsid w:val="4CFA2DD6"/>
    <w:rsid w:val="4CFE5060"/>
    <w:rsid w:val="4D0314E7"/>
    <w:rsid w:val="4D0549EA"/>
    <w:rsid w:val="4D06246C"/>
    <w:rsid w:val="4D08596F"/>
    <w:rsid w:val="4D0933F1"/>
    <w:rsid w:val="4D0A0E72"/>
    <w:rsid w:val="4D0F7D63"/>
    <w:rsid w:val="4D147203"/>
    <w:rsid w:val="4D185C09"/>
    <w:rsid w:val="4D1879C1"/>
    <w:rsid w:val="4D1A6F0E"/>
    <w:rsid w:val="4D1B2411"/>
    <w:rsid w:val="4D2607A2"/>
    <w:rsid w:val="4D2E5BAF"/>
    <w:rsid w:val="4D3245B5"/>
    <w:rsid w:val="4D334235"/>
    <w:rsid w:val="4D357738"/>
    <w:rsid w:val="4D372C3B"/>
    <w:rsid w:val="4D3D03C8"/>
    <w:rsid w:val="4D426A4E"/>
    <w:rsid w:val="4D4322D1"/>
    <w:rsid w:val="4D441F51"/>
    <w:rsid w:val="4D4579D2"/>
    <w:rsid w:val="4D472ED5"/>
    <w:rsid w:val="4D4A76DD"/>
    <w:rsid w:val="4D4D6AF7"/>
    <w:rsid w:val="4D4F3B65"/>
    <w:rsid w:val="4D524AEA"/>
    <w:rsid w:val="4D554464"/>
    <w:rsid w:val="4D5634F0"/>
    <w:rsid w:val="4D5756EE"/>
    <w:rsid w:val="4D5B1B76"/>
    <w:rsid w:val="4D5B7978"/>
    <w:rsid w:val="4D5C75F7"/>
    <w:rsid w:val="4D6046FD"/>
    <w:rsid w:val="4D66378A"/>
    <w:rsid w:val="4D69470F"/>
    <w:rsid w:val="4D6B7C12"/>
    <w:rsid w:val="4D711B1B"/>
    <w:rsid w:val="4D7471F9"/>
    <w:rsid w:val="4D796F28"/>
    <w:rsid w:val="4D7B7EAC"/>
    <w:rsid w:val="4D7F46B4"/>
    <w:rsid w:val="4D802136"/>
    <w:rsid w:val="4D8330BA"/>
    <w:rsid w:val="4D881740"/>
    <w:rsid w:val="4D8A04C7"/>
    <w:rsid w:val="4D8B5F48"/>
    <w:rsid w:val="4D8C39CA"/>
    <w:rsid w:val="4D906B4D"/>
    <w:rsid w:val="4D9145CE"/>
    <w:rsid w:val="4D922050"/>
    <w:rsid w:val="4D92309B"/>
    <w:rsid w:val="4D950A56"/>
    <w:rsid w:val="4D9A4EDE"/>
    <w:rsid w:val="4D9B0761"/>
    <w:rsid w:val="4D9B61E3"/>
    <w:rsid w:val="4D9C3C64"/>
    <w:rsid w:val="4DA06DE7"/>
    <w:rsid w:val="4DA222EA"/>
    <w:rsid w:val="4DA37D6C"/>
    <w:rsid w:val="4DA41071"/>
    <w:rsid w:val="4DA76772"/>
    <w:rsid w:val="4DAB09FB"/>
    <w:rsid w:val="4DAB2BFA"/>
    <w:rsid w:val="4DAB5178"/>
    <w:rsid w:val="4DAC067B"/>
    <w:rsid w:val="4DB07082"/>
    <w:rsid w:val="4DB20B35"/>
    <w:rsid w:val="4DB33889"/>
    <w:rsid w:val="4DB35E08"/>
    <w:rsid w:val="4DB4130B"/>
    <w:rsid w:val="4DB8448E"/>
    <w:rsid w:val="4DBA3214"/>
    <w:rsid w:val="4DBA7991"/>
    <w:rsid w:val="4DBB0C96"/>
    <w:rsid w:val="4DBB7A1A"/>
    <w:rsid w:val="4DBC6717"/>
    <w:rsid w:val="4DBE1C1A"/>
    <w:rsid w:val="4DBE6397"/>
    <w:rsid w:val="4DC360A2"/>
    <w:rsid w:val="4DC515A5"/>
    <w:rsid w:val="4DD12E39"/>
    <w:rsid w:val="4DDC11CB"/>
    <w:rsid w:val="4DE343D9"/>
    <w:rsid w:val="4DE465D7"/>
    <w:rsid w:val="4DE72DDF"/>
    <w:rsid w:val="4DEA5F62"/>
    <w:rsid w:val="4DEF23EA"/>
    <w:rsid w:val="4DF420F5"/>
    <w:rsid w:val="4DFC3C7E"/>
    <w:rsid w:val="4DFC7501"/>
    <w:rsid w:val="4DFD4F82"/>
    <w:rsid w:val="4E04238F"/>
    <w:rsid w:val="4E05458D"/>
    <w:rsid w:val="4E073314"/>
    <w:rsid w:val="4E092F93"/>
    <w:rsid w:val="4E0B1D1A"/>
    <w:rsid w:val="4E0B6496"/>
    <w:rsid w:val="4E1061A1"/>
    <w:rsid w:val="4E125E21"/>
    <w:rsid w:val="4E1338A3"/>
    <w:rsid w:val="4E137126"/>
    <w:rsid w:val="4E154828"/>
    <w:rsid w:val="4E1C6F66"/>
    <w:rsid w:val="4E21063A"/>
    <w:rsid w:val="4E233B3D"/>
    <w:rsid w:val="4E2528C4"/>
    <w:rsid w:val="4E2912CA"/>
    <w:rsid w:val="4E2B0F4A"/>
    <w:rsid w:val="4E2E5752"/>
    <w:rsid w:val="4E300C55"/>
    <w:rsid w:val="4E3166D6"/>
    <w:rsid w:val="4E3A6FE6"/>
    <w:rsid w:val="4E3B4A67"/>
    <w:rsid w:val="4E3D7F6A"/>
    <w:rsid w:val="4E3E59EC"/>
    <w:rsid w:val="4E3F065B"/>
    <w:rsid w:val="4E431E74"/>
    <w:rsid w:val="4E501189"/>
    <w:rsid w:val="4E506F8B"/>
    <w:rsid w:val="4E545991"/>
    <w:rsid w:val="4E5C081F"/>
    <w:rsid w:val="4E5E049F"/>
    <w:rsid w:val="4E614CA7"/>
    <w:rsid w:val="4E622728"/>
    <w:rsid w:val="4E626EA5"/>
    <w:rsid w:val="4E670DAE"/>
    <w:rsid w:val="4E676BB0"/>
    <w:rsid w:val="4E684632"/>
    <w:rsid w:val="4E6942B2"/>
    <w:rsid w:val="4E6B77B5"/>
    <w:rsid w:val="4E6E0739"/>
    <w:rsid w:val="4E734BC1"/>
    <w:rsid w:val="4E75016C"/>
    <w:rsid w:val="4E753947"/>
    <w:rsid w:val="4E801CD9"/>
    <w:rsid w:val="4E8B2268"/>
    <w:rsid w:val="4E8C356D"/>
    <w:rsid w:val="4E8E31EC"/>
    <w:rsid w:val="4E8F44F1"/>
    <w:rsid w:val="4E914171"/>
    <w:rsid w:val="4E921BF3"/>
    <w:rsid w:val="4E932EF7"/>
    <w:rsid w:val="4E937674"/>
    <w:rsid w:val="4E9563FB"/>
    <w:rsid w:val="4E963E7C"/>
    <w:rsid w:val="4EA17C8F"/>
    <w:rsid w:val="4EA71B98"/>
    <w:rsid w:val="4EAC6020"/>
    <w:rsid w:val="4EB5692F"/>
    <w:rsid w:val="4EBB663A"/>
    <w:rsid w:val="4EC77ECE"/>
    <w:rsid w:val="4EC97B4E"/>
    <w:rsid w:val="4ECC0AD3"/>
    <w:rsid w:val="4ECC4356"/>
    <w:rsid w:val="4ECD1DD8"/>
    <w:rsid w:val="4ED04F5B"/>
    <w:rsid w:val="4ED2045E"/>
    <w:rsid w:val="4ED82367"/>
    <w:rsid w:val="4ED9236E"/>
    <w:rsid w:val="4ED97DE9"/>
    <w:rsid w:val="4EDB32EC"/>
    <w:rsid w:val="4EDB6B6F"/>
    <w:rsid w:val="4EDC0D6D"/>
    <w:rsid w:val="4EDE2BD4"/>
    <w:rsid w:val="4EDF1CF2"/>
    <w:rsid w:val="4EDF5575"/>
    <w:rsid w:val="4EE10A78"/>
    <w:rsid w:val="4EE33F7B"/>
    <w:rsid w:val="4EE6167D"/>
    <w:rsid w:val="4EE74B80"/>
    <w:rsid w:val="4EEB3586"/>
    <w:rsid w:val="4EED488B"/>
    <w:rsid w:val="4EEE230C"/>
    <w:rsid w:val="4EEE450B"/>
    <w:rsid w:val="4EF10D13"/>
    <w:rsid w:val="4EF26794"/>
    <w:rsid w:val="4EF77399"/>
    <w:rsid w:val="4EF8069D"/>
    <w:rsid w:val="4F065435"/>
    <w:rsid w:val="4F09192A"/>
    <w:rsid w:val="4F1137C6"/>
    <w:rsid w:val="4F121247"/>
    <w:rsid w:val="4F136CC9"/>
    <w:rsid w:val="4F147FCE"/>
    <w:rsid w:val="4F1634D1"/>
    <w:rsid w:val="4F1C53DA"/>
    <w:rsid w:val="4F1E505A"/>
    <w:rsid w:val="4F2272E3"/>
    <w:rsid w:val="4F236F63"/>
    <w:rsid w:val="4F2833EB"/>
    <w:rsid w:val="4F2C5674"/>
    <w:rsid w:val="4F2D30F6"/>
    <w:rsid w:val="4F2D7873"/>
    <w:rsid w:val="4F316279"/>
    <w:rsid w:val="4F323738"/>
    <w:rsid w:val="4F3B240C"/>
    <w:rsid w:val="4F3B2459"/>
    <w:rsid w:val="4F3B460A"/>
    <w:rsid w:val="4F3D590F"/>
    <w:rsid w:val="4F3F3010"/>
    <w:rsid w:val="4F431A16"/>
    <w:rsid w:val="4F442D1B"/>
    <w:rsid w:val="4F4A4C24"/>
    <w:rsid w:val="4F4C6922"/>
    <w:rsid w:val="4F4F5829"/>
    <w:rsid w:val="4F562C35"/>
    <w:rsid w:val="4F5706B7"/>
    <w:rsid w:val="4F593BBA"/>
    <w:rsid w:val="4F59743D"/>
    <w:rsid w:val="4F5B7CF9"/>
    <w:rsid w:val="4F5D5E43"/>
    <w:rsid w:val="4F5F1347"/>
    <w:rsid w:val="4F653250"/>
    <w:rsid w:val="4F67286E"/>
    <w:rsid w:val="4F676753"/>
    <w:rsid w:val="4F691C56"/>
    <w:rsid w:val="4F693DE7"/>
    <w:rsid w:val="4F6B5159"/>
    <w:rsid w:val="4F6F15E1"/>
    <w:rsid w:val="4F707062"/>
    <w:rsid w:val="4F714AE4"/>
    <w:rsid w:val="4F722566"/>
    <w:rsid w:val="4F7A31F5"/>
    <w:rsid w:val="4F7A7972"/>
    <w:rsid w:val="4F7B0C77"/>
    <w:rsid w:val="4F7B53F3"/>
    <w:rsid w:val="4F7D08F7"/>
    <w:rsid w:val="4F7D417A"/>
    <w:rsid w:val="4F8172FD"/>
    <w:rsid w:val="4F824D7E"/>
    <w:rsid w:val="4F855D03"/>
    <w:rsid w:val="4F8B3490"/>
    <w:rsid w:val="4F8D0B91"/>
    <w:rsid w:val="4F8F4094"/>
    <w:rsid w:val="4F905399"/>
    <w:rsid w:val="4F932C84"/>
    <w:rsid w:val="4F94051C"/>
    <w:rsid w:val="4F9D33AA"/>
    <w:rsid w:val="4F9D6C2D"/>
    <w:rsid w:val="4F9E46AF"/>
    <w:rsid w:val="4FA407B6"/>
    <w:rsid w:val="4FA74FBE"/>
    <w:rsid w:val="4FA82A40"/>
    <w:rsid w:val="4FA871BC"/>
    <w:rsid w:val="4FAA5F43"/>
    <w:rsid w:val="4FAD6EC7"/>
    <w:rsid w:val="4FB045C9"/>
    <w:rsid w:val="4FB42FCF"/>
    <w:rsid w:val="4FBA3D69"/>
    <w:rsid w:val="4FBC3C5F"/>
    <w:rsid w:val="4FBC5E5D"/>
    <w:rsid w:val="4FBD16E0"/>
    <w:rsid w:val="4FBD38DE"/>
    <w:rsid w:val="4FBE1360"/>
    <w:rsid w:val="4FC357E8"/>
    <w:rsid w:val="4FD25E02"/>
    <w:rsid w:val="4FD56D87"/>
    <w:rsid w:val="4FD64808"/>
    <w:rsid w:val="4FD9320F"/>
    <w:rsid w:val="4FDC4193"/>
    <w:rsid w:val="4FE02B99"/>
    <w:rsid w:val="4FE0641D"/>
    <w:rsid w:val="4FE373A1"/>
    <w:rsid w:val="4FE415A0"/>
    <w:rsid w:val="4FE528A4"/>
    <w:rsid w:val="4FE64AA3"/>
    <w:rsid w:val="4FE87FA6"/>
    <w:rsid w:val="4FE95A27"/>
    <w:rsid w:val="4FEA6D2C"/>
    <w:rsid w:val="4FED442E"/>
    <w:rsid w:val="4FED5402"/>
    <w:rsid w:val="4FEE5FA1"/>
    <w:rsid w:val="4FEF7931"/>
    <w:rsid w:val="4FF108B5"/>
    <w:rsid w:val="4FF17EF4"/>
    <w:rsid w:val="4FF572BC"/>
    <w:rsid w:val="4FF705C0"/>
    <w:rsid w:val="4FFA3743"/>
    <w:rsid w:val="4FFB4A48"/>
    <w:rsid w:val="4FFD46C8"/>
    <w:rsid w:val="50067556"/>
    <w:rsid w:val="5007085B"/>
    <w:rsid w:val="50074FD7"/>
    <w:rsid w:val="500B7261"/>
    <w:rsid w:val="500D49E0"/>
    <w:rsid w:val="50103002"/>
    <w:rsid w:val="5012466D"/>
    <w:rsid w:val="50152B62"/>
    <w:rsid w:val="501677F0"/>
    <w:rsid w:val="50170AF5"/>
    <w:rsid w:val="50190775"/>
    <w:rsid w:val="50195818"/>
    <w:rsid w:val="501B74FB"/>
    <w:rsid w:val="501F267E"/>
    <w:rsid w:val="50236B06"/>
    <w:rsid w:val="50252009"/>
    <w:rsid w:val="50280D8F"/>
    <w:rsid w:val="5031169F"/>
    <w:rsid w:val="50334BA2"/>
    <w:rsid w:val="503E1024"/>
    <w:rsid w:val="50406436"/>
    <w:rsid w:val="5041313C"/>
    <w:rsid w:val="504273BB"/>
    <w:rsid w:val="504925C9"/>
    <w:rsid w:val="50496D46"/>
    <w:rsid w:val="504A004A"/>
    <w:rsid w:val="504A47C7"/>
    <w:rsid w:val="504D0FCF"/>
    <w:rsid w:val="504D574C"/>
    <w:rsid w:val="50501F54"/>
    <w:rsid w:val="505066D1"/>
    <w:rsid w:val="505301A3"/>
    <w:rsid w:val="505450D7"/>
    <w:rsid w:val="505563DC"/>
    <w:rsid w:val="50563E5D"/>
    <w:rsid w:val="50583ADD"/>
    <w:rsid w:val="50587360"/>
    <w:rsid w:val="505A2863"/>
    <w:rsid w:val="505D37E8"/>
    <w:rsid w:val="505E3468"/>
    <w:rsid w:val="50640BF4"/>
    <w:rsid w:val="50660874"/>
    <w:rsid w:val="506917F9"/>
    <w:rsid w:val="506A727A"/>
    <w:rsid w:val="506B057F"/>
    <w:rsid w:val="506C6001"/>
    <w:rsid w:val="506D01FF"/>
    <w:rsid w:val="506E1504"/>
    <w:rsid w:val="50740B35"/>
    <w:rsid w:val="5074560B"/>
    <w:rsid w:val="50774392"/>
    <w:rsid w:val="50795316"/>
    <w:rsid w:val="507A2D98"/>
    <w:rsid w:val="507E179E"/>
    <w:rsid w:val="50833C49"/>
    <w:rsid w:val="50851129"/>
    <w:rsid w:val="50863327"/>
    <w:rsid w:val="50866BAB"/>
    <w:rsid w:val="508E3FB7"/>
    <w:rsid w:val="50935EC0"/>
    <w:rsid w:val="50997DCA"/>
    <w:rsid w:val="509E4251"/>
    <w:rsid w:val="50A4615B"/>
    <w:rsid w:val="50A97291"/>
    <w:rsid w:val="50AC0FE9"/>
    <w:rsid w:val="50B30973"/>
    <w:rsid w:val="50B41C78"/>
    <w:rsid w:val="50B463F5"/>
    <w:rsid w:val="50BA3B81"/>
    <w:rsid w:val="50BA42F9"/>
    <w:rsid w:val="50BB1603"/>
    <w:rsid w:val="50BE2588"/>
    <w:rsid w:val="50BF4786"/>
    <w:rsid w:val="50C2318C"/>
    <w:rsid w:val="50C2570B"/>
    <w:rsid w:val="50C30C0E"/>
    <w:rsid w:val="50C36A0F"/>
    <w:rsid w:val="50C51F13"/>
    <w:rsid w:val="50C67994"/>
    <w:rsid w:val="50CB189D"/>
    <w:rsid w:val="50CE02F4"/>
    <w:rsid w:val="50D024A2"/>
    <w:rsid w:val="50D137A7"/>
    <w:rsid w:val="50D36CAA"/>
    <w:rsid w:val="50D67C2E"/>
    <w:rsid w:val="50D71E2D"/>
    <w:rsid w:val="50D83132"/>
    <w:rsid w:val="50D878AE"/>
    <w:rsid w:val="50DA0833"/>
    <w:rsid w:val="50DE63C8"/>
    <w:rsid w:val="50DF4CBB"/>
    <w:rsid w:val="50E07940"/>
    <w:rsid w:val="50E1107E"/>
    <w:rsid w:val="50E336C1"/>
    <w:rsid w:val="50E720C7"/>
    <w:rsid w:val="50ED7854"/>
    <w:rsid w:val="50EE1CF2"/>
    <w:rsid w:val="50F129D7"/>
    <w:rsid w:val="50F25EDA"/>
    <w:rsid w:val="50F54C60"/>
    <w:rsid w:val="50F626E2"/>
    <w:rsid w:val="50F648E0"/>
    <w:rsid w:val="50F93666"/>
    <w:rsid w:val="510164F4"/>
    <w:rsid w:val="51023F76"/>
    <w:rsid w:val="510A67DD"/>
    <w:rsid w:val="51122012"/>
    <w:rsid w:val="51137A93"/>
    <w:rsid w:val="5117649A"/>
    <w:rsid w:val="511E595C"/>
    <w:rsid w:val="51237D2E"/>
    <w:rsid w:val="512457AF"/>
    <w:rsid w:val="51260CB2"/>
    <w:rsid w:val="5126542F"/>
    <w:rsid w:val="51276734"/>
    <w:rsid w:val="512D063D"/>
    <w:rsid w:val="512E02BD"/>
    <w:rsid w:val="512F3B40"/>
    <w:rsid w:val="5131339E"/>
    <w:rsid w:val="51322546"/>
    <w:rsid w:val="51357C48"/>
    <w:rsid w:val="51384450"/>
    <w:rsid w:val="513916E5"/>
    <w:rsid w:val="5139664E"/>
    <w:rsid w:val="513B2C5D"/>
    <w:rsid w:val="513B53D4"/>
    <w:rsid w:val="513D439B"/>
    <w:rsid w:val="513D5054"/>
    <w:rsid w:val="51405FD9"/>
    <w:rsid w:val="51424D5F"/>
    <w:rsid w:val="51440262"/>
    <w:rsid w:val="51463765"/>
    <w:rsid w:val="514C30F0"/>
    <w:rsid w:val="51532A7B"/>
    <w:rsid w:val="515B7E88"/>
    <w:rsid w:val="515C2C15"/>
    <w:rsid w:val="515C5909"/>
    <w:rsid w:val="515C7B07"/>
    <w:rsid w:val="515D5589"/>
    <w:rsid w:val="515F688E"/>
    <w:rsid w:val="516279E3"/>
    <w:rsid w:val="516F6B28"/>
    <w:rsid w:val="517045AA"/>
    <w:rsid w:val="51773F34"/>
    <w:rsid w:val="517777B8"/>
    <w:rsid w:val="51792CBB"/>
    <w:rsid w:val="51797438"/>
    <w:rsid w:val="517A4EB9"/>
    <w:rsid w:val="517D392F"/>
    <w:rsid w:val="517E1341"/>
    <w:rsid w:val="517E7143"/>
    <w:rsid w:val="51804844"/>
    <w:rsid w:val="518122C6"/>
    <w:rsid w:val="51816421"/>
    <w:rsid w:val="51825B49"/>
    <w:rsid w:val="51827D47"/>
    <w:rsid w:val="51861C76"/>
    <w:rsid w:val="51861FD1"/>
    <w:rsid w:val="5186674D"/>
    <w:rsid w:val="518741CF"/>
    <w:rsid w:val="5188302A"/>
    <w:rsid w:val="51894768"/>
    <w:rsid w:val="518976D2"/>
    <w:rsid w:val="518A6C1F"/>
    <w:rsid w:val="518B2BD5"/>
    <w:rsid w:val="518B6458"/>
    <w:rsid w:val="518E73DD"/>
    <w:rsid w:val="51925DE3"/>
    <w:rsid w:val="519434E5"/>
    <w:rsid w:val="51950F66"/>
    <w:rsid w:val="519647E9"/>
    <w:rsid w:val="5197226B"/>
    <w:rsid w:val="51981EEB"/>
    <w:rsid w:val="5199576E"/>
    <w:rsid w:val="519A53EE"/>
    <w:rsid w:val="51A5377F"/>
    <w:rsid w:val="51A72505"/>
    <w:rsid w:val="51AC5C98"/>
    <w:rsid w:val="51AE1E90"/>
    <w:rsid w:val="51AF1B10"/>
    <w:rsid w:val="51B22A95"/>
    <w:rsid w:val="51B4181B"/>
    <w:rsid w:val="51B43D99"/>
    <w:rsid w:val="51B45F98"/>
    <w:rsid w:val="51B53A19"/>
    <w:rsid w:val="51B5729C"/>
    <w:rsid w:val="51BA3724"/>
    <w:rsid w:val="51BB11A6"/>
    <w:rsid w:val="51BD0E26"/>
    <w:rsid w:val="51BE68A7"/>
    <w:rsid w:val="51C407B0"/>
    <w:rsid w:val="51C51AB5"/>
    <w:rsid w:val="51C825BF"/>
    <w:rsid w:val="51C82A3A"/>
    <w:rsid w:val="51C904BB"/>
    <w:rsid w:val="51D75253"/>
    <w:rsid w:val="51DA01C5"/>
    <w:rsid w:val="51DA61D7"/>
    <w:rsid w:val="51DD715C"/>
    <w:rsid w:val="51E113E5"/>
    <w:rsid w:val="51E26E67"/>
    <w:rsid w:val="51E51FEA"/>
    <w:rsid w:val="51E967F2"/>
    <w:rsid w:val="51EF617D"/>
    <w:rsid w:val="51F2387E"/>
    <w:rsid w:val="51F31300"/>
    <w:rsid w:val="51F62284"/>
    <w:rsid w:val="51F8100B"/>
    <w:rsid w:val="51FA0C8B"/>
    <w:rsid w:val="51FB1F8F"/>
    <w:rsid w:val="5203739C"/>
    <w:rsid w:val="52050320"/>
    <w:rsid w:val="52057A3C"/>
    <w:rsid w:val="520605DB"/>
    <w:rsid w:val="520A0F25"/>
    <w:rsid w:val="520D572D"/>
    <w:rsid w:val="520F53AD"/>
    <w:rsid w:val="521108B0"/>
    <w:rsid w:val="52126331"/>
    <w:rsid w:val="521572B6"/>
    <w:rsid w:val="521A11BF"/>
    <w:rsid w:val="521A6D80"/>
    <w:rsid w:val="521C24C4"/>
    <w:rsid w:val="521C7F46"/>
    <w:rsid w:val="521D59C7"/>
    <w:rsid w:val="522030C9"/>
    <w:rsid w:val="52210B4A"/>
    <w:rsid w:val="52257550"/>
    <w:rsid w:val="52272A53"/>
    <w:rsid w:val="522E5C61"/>
    <w:rsid w:val="52424902"/>
    <w:rsid w:val="52463308"/>
    <w:rsid w:val="52466B8B"/>
    <w:rsid w:val="524A5592"/>
    <w:rsid w:val="524B3013"/>
    <w:rsid w:val="524B3200"/>
    <w:rsid w:val="524C5212"/>
    <w:rsid w:val="524D2C93"/>
    <w:rsid w:val="524F1A19"/>
    <w:rsid w:val="5252299E"/>
    <w:rsid w:val="52530420"/>
    <w:rsid w:val="525955B1"/>
    <w:rsid w:val="525B32AE"/>
    <w:rsid w:val="525C54AC"/>
    <w:rsid w:val="52607735"/>
    <w:rsid w:val="5265033A"/>
    <w:rsid w:val="52684B42"/>
    <w:rsid w:val="526C5746"/>
    <w:rsid w:val="52781559"/>
    <w:rsid w:val="528043E7"/>
    <w:rsid w:val="528256EC"/>
    <w:rsid w:val="52825B1B"/>
    <w:rsid w:val="528278EA"/>
    <w:rsid w:val="52844E28"/>
    <w:rsid w:val="5285086E"/>
    <w:rsid w:val="528540F2"/>
    <w:rsid w:val="52873D72"/>
    <w:rsid w:val="52885076"/>
    <w:rsid w:val="52897275"/>
    <w:rsid w:val="528C01F9"/>
    <w:rsid w:val="5296438C"/>
    <w:rsid w:val="52971E0E"/>
    <w:rsid w:val="5298788F"/>
    <w:rsid w:val="529B0814"/>
    <w:rsid w:val="529C6C5D"/>
    <w:rsid w:val="529E721A"/>
    <w:rsid w:val="52A25C20"/>
    <w:rsid w:val="52A336A2"/>
    <w:rsid w:val="52A720A8"/>
    <w:rsid w:val="52AA302D"/>
    <w:rsid w:val="52AB1D72"/>
    <w:rsid w:val="52AC6530"/>
    <w:rsid w:val="52AE52B6"/>
    <w:rsid w:val="52B129B7"/>
    <w:rsid w:val="52B4393C"/>
    <w:rsid w:val="52B626C2"/>
    <w:rsid w:val="52BE5550"/>
    <w:rsid w:val="52C00A54"/>
    <w:rsid w:val="52C164D5"/>
    <w:rsid w:val="52C23F57"/>
    <w:rsid w:val="52C6295D"/>
    <w:rsid w:val="52C87073"/>
    <w:rsid w:val="52C9005E"/>
    <w:rsid w:val="52CB3561"/>
    <w:rsid w:val="52CE1F68"/>
    <w:rsid w:val="52D2676F"/>
    <w:rsid w:val="52D363EF"/>
    <w:rsid w:val="52D43E71"/>
    <w:rsid w:val="52D576F4"/>
    <w:rsid w:val="52D82877"/>
    <w:rsid w:val="52E03507"/>
    <w:rsid w:val="52E650D7"/>
    <w:rsid w:val="52E6760E"/>
    <w:rsid w:val="52E8648C"/>
    <w:rsid w:val="52E96395"/>
    <w:rsid w:val="52EE029E"/>
    <w:rsid w:val="52F037A1"/>
    <w:rsid w:val="52F1599F"/>
    <w:rsid w:val="52F26CA4"/>
    <w:rsid w:val="52F421A7"/>
    <w:rsid w:val="52F46924"/>
    <w:rsid w:val="52F656AA"/>
    <w:rsid w:val="52FB1B32"/>
    <w:rsid w:val="52FC75B4"/>
    <w:rsid w:val="53005FBA"/>
    <w:rsid w:val="530B1DCC"/>
    <w:rsid w:val="53171462"/>
    <w:rsid w:val="53175BDF"/>
    <w:rsid w:val="53183661"/>
    <w:rsid w:val="531B7E68"/>
    <w:rsid w:val="531C2067"/>
    <w:rsid w:val="531D336C"/>
    <w:rsid w:val="532076DA"/>
    <w:rsid w:val="532219F2"/>
    <w:rsid w:val="53237473"/>
    <w:rsid w:val="53244EF5"/>
    <w:rsid w:val="53252976"/>
    <w:rsid w:val="53273C7B"/>
    <w:rsid w:val="532A2681"/>
    <w:rsid w:val="532C5B84"/>
    <w:rsid w:val="532D7D83"/>
    <w:rsid w:val="5331200C"/>
    <w:rsid w:val="53331C8C"/>
    <w:rsid w:val="5333550F"/>
    <w:rsid w:val="53376114"/>
    <w:rsid w:val="53397419"/>
    <w:rsid w:val="533F3520"/>
    <w:rsid w:val="53400FA2"/>
    <w:rsid w:val="534479A8"/>
    <w:rsid w:val="53462EAB"/>
    <w:rsid w:val="5347092C"/>
    <w:rsid w:val="534C4DB4"/>
    <w:rsid w:val="535321C1"/>
    <w:rsid w:val="535534C5"/>
    <w:rsid w:val="5357444A"/>
    <w:rsid w:val="535769C9"/>
    <w:rsid w:val="53586648"/>
    <w:rsid w:val="5359794D"/>
    <w:rsid w:val="535C08D2"/>
    <w:rsid w:val="535C417D"/>
    <w:rsid w:val="53630D86"/>
    <w:rsid w:val="536A7BE8"/>
    <w:rsid w:val="53714FF4"/>
    <w:rsid w:val="53774CFF"/>
    <w:rsid w:val="537A3705"/>
    <w:rsid w:val="53801D8B"/>
    <w:rsid w:val="5382528E"/>
    <w:rsid w:val="53832D10"/>
    <w:rsid w:val="53840791"/>
    <w:rsid w:val="5389269B"/>
    <w:rsid w:val="538A5F1E"/>
    <w:rsid w:val="538E4924"/>
    <w:rsid w:val="53902026"/>
    <w:rsid w:val="53980081"/>
    <w:rsid w:val="53987432"/>
    <w:rsid w:val="539A2935"/>
    <w:rsid w:val="53A51893"/>
    <w:rsid w:val="53A854CE"/>
    <w:rsid w:val="53AD73D7"/>
    <w:rsid w:val="53B50F60"/>
    <w:rsid w:val="53B669E2"/>
    <w:rsid w:val="53BC416F"/>
    <w:rsid w:val="53C16078"/>
    <w:rsid w:val="53C23AF9"/>
    <w:rsid w:val="53C85A03"/>
    <w:rsid w:val="53C93484"/>
    <w:rsid w:val="53D41815"/>
    <w:rsid w:val="53D7279A"/>
    <w:rsid w:val="53D85C9D"/>
    <w:rsid w:val="53DA11A0"/>
    <w:rsid w:val="53DC46A3"/>
    <w:rsid w:val="53E265AD"/>
    <w:rsid w:val="53F16BC7"/>
    <w:rsid w:val="53F24649"/>
    <w:rsid w:val="53F6304F"/>
    <w:rsid w:val="53F654B5"/>
    <w:rsid w:val="53F72CCF"/>
    <w:rsid w:val="53F75E90"/>
    <w:rsid w:val="53FC29DA"/>
    <w:rsid w:val="54050405"/>
    <w:rsid w:val="540632E9"/>
    <w:rsid w:val="54070D6B"/>
    <w:rsid w:val="540867EC"/>
    <w:rsid w:val="540B7771"/>
    <w:rsid w:val="540C73F1"/>
    <w:rsid w:val="540E28F4"/>
    <w:rsid w:val="54105DF7"/>
    <w:rsid w:val="541212FA"/>
    <w:rsid w:val="54153EF4"/>
    <w:rsid w:val="54194508"/>
    <w:rsid w:val="541A1F8A"/>
    <w:rsid w:val="541B7A0B"/>
    <w:rsid w:val="541E510D"/>
    <w:rsid w:val="541F6411"/>
    <w:rsid w:val="54203E93"/>
    <w:rsid w:val="54272352"/>
    <w:rsid w:val="54296D21"/>
    <w:rsid w:val="542C5727"/>
    <w:rsid w:val="542D5D29"/>
    <w:rsid w:val="543350B2"/>
    <w:rsid w:val="543C7F40"/>
    <w:rsid w:val="54406946"/>
    <w:rsid w:val="544256CC"/>
    <w:rsid w:val="54497256"/>
    <w:rsid w:val="545207D2"/>
    <w:rsid w:val="54553068"/>
    <w:rsid w:val="545A4F71"/>
    <w:rsid w:val="545D5EF6"/>
    <w:rsid w:val="54604C7D"/>
    <w:rsid w:val="546148FC"/>
    <w:rsid w:val="54625C01"/>
    <w:rsid w:val="54633683"/>
    <w:rsid w:val="54660D84"/>
    <w:rsid w:val="54687B0A"/>
    <w:rsid w:val="546E1A14"/>
    <w:rsid w:val="546F3C12"/>
    <w:rsid w:val="54701694"/>
    <w:rsid w:val="54705100"/>
    <w:rsid w:val="5472094E"/>
    <w:rsid w:val="5474391D"/>
    <w:rsid w:val="5475359D"/>
    <w:rsid w:val="54795826"/>
    <w:rsid w:val="547B54A6"/>
    <w:rsid w:val="547E642B"/>
    <w:rsid w:val="54866D6A"/>
    <w:rsid w:val="548670BA"/>
    <w:rsid w:val="548712B9"/>
    <w:rsid w:val="5489003F"/>
    <w:rsid w:val="5492094F"/>
    <w:rsid w:val="549B37DD"/>
    <w:rsid w:val="54A156E6"/>
    <w:rsid w:val="54A30BE9"/>
    <w:rsid w:val="54A4666B"/>
    <w:rsid w:val="54A72E72"/>
    <w:rsid w:val="54AA0574"/>
    <w:rsid w:val="54AB1879"/>
    <w:rsid w:val="54AF027F"/>
    <w:rsid w:val="54B05C07"/>
    <w:rsid w:val="54B07EFF"/>
    <w:rsid w:val="54B34707"/>
    <w:rsid w:val="54B57C0A"/>
    <w:rsid w:val="54BA080E"/>
    <w:rsid w:val="54BE7214"/>
    <w:rsid w:val="54C25C1B"/>
    <w:rsid w:val="54C75926"/>
    <w:rsid w:val="54CB1DAD"/>
    <w:rsid w:val="54CC3FAC"/>
    <w:rsid w:val="54D33936"/>
    <w:rsid w:val="54D56E3A"/>
    <w:rsid w:val="54D75BC0"/>
    <w:rsid w:val="54D910C3"/>
    <w:rsid w:val="54DE554B"/>
    <w:rsid w:val="54E00A4E"/>
    <w:rsid w:val="54E23F51"/>
    <w:rsid w:val="54E44ED6"/>
    <w:rsid w:val="54E52957"/>
    <w:rsid w:val="54E838DC"/>
    <w:rsid w:val="54E95ADA"/>
    <w:rsid w:val="54ED7D64"/>
    <w:rsid w:val="54F05465"/>
    <w:rsid w:val="54F15B76"/>
    <w:rsid w:val="54F20968"/>
    <w:rsid w:val="54F55170"/>
    <w:rsid w:val="54F860F5"/>
    <w:rsid w:val="54FC5FD4"/>
    <w:rsid w:val="54FE5A7F"/>
    <w:rsid w:val="55024486"/>
    <w:rsid w:val="5507090D"/>
    <w:rsid w:val="55093E11"/>
    <w:rsid w:val="550C4D95"/>
    <w:rsid w:val="550E0298"/>
    <w:rsid w:val="550F3BDA"/>
    <w:rsid w:val="550F7B88"/>
    <w:rsid w:val="55114AA0"/>
    <w:rsid w:val="55126C9E"/>
    <w:rsid w:val="55134720"/>
    <w:rsid w:val="55145A25"/>
    <w:rsid w:val="551534A6"/>
    <w:rsid w:val="551556A5"/>
    <w:rsid w:val="55170BA8"/>
    <w:rsid w:val="55182ABF"/>
    <w:rsid w:val="55186629"/>
    <w:rsid w:val="551B2E31"/>
    <w:rsid w:val="551C08B3"/>
    <w:rsid w:val="551E0533"/>
    <w:rsid w:val="5526593F"/>
    <w:rsid w:val="55280E42"/>
    <w:rsid w:val="552B1DC7"/>
    <w:rsid w:val="552C52CA"/>
    <w:rsid w:val="552D2D4B"/>
    <w:rsid w:val="552E31B7"/>
    <w:rsid w:val="552E65CF"/>
    <w:rsid w:val="552F624E"/>
    <w:rsid w:val="55332A56"/>
    <w:rsid w:val="553426D6"/>
    <w:rsid w:val="55350158"/>
    <w:rsid w:val="5536715A"/>
    <w:rsid w:val="554043B5"/>
    <w:rsid w:val="55432CF1"/>
    <w:rsid w:val="55434EEF"/>
    <w:rsid w:val="5543746D"/>
    <w:rsid w:val="554503F2"/>
    <w:rsid w:val="554716F7"/>
    <w:rsid w:val="554738F5"/>
    <w:rsid w:val="554E6B03"/>
    <w:rsid w:val="5560481F"/>
    <w:rsid w:val="556122A1"/>
    <w:rsid w:val="55633225"/>
    <w:rsid w:val="556357A4"/>
    <w:rsid w:val="556A2BB0"/>
    <w:rsid w:val="55781EC6"/>
    <w:rsid w:val="55797948"/>
    <w:rsid w:val="55804D54"/>
    <w:rsid w:val="55846FDD"/>
    <w:rsid w:val="55852E44"/>
    <w:rsid w:val="558746DF"/>
    <w:rsid w:val="55877F62"/>
    <w:rsid w:val="55893465"/>
    <w:rsid w:val="558A5663"/>
    <w:rsid w:val="558B30E5"/>
    <w:rsid w:val="55957278"/>
    <w:rsid w:val="559823FB"/>
    <w:rsid w:val="559A36FF"/>
    <w:rsid w:val="559C0E01"/>
    <w:rsid w:val="559D2106"/>
    <w:rsid w:val="559D6882"/>
    <w:rsid w:val="55A0308A"/>
    <w:rsid w:val="55A10B0C"/>
    <w:rsid w:val="55A77192"/>
    <w:rsid w:val="55AA399A"/>
    <w:rsid w:val="55AC6E9D"/>
    <w:rsid w:val="55AE459E"/>
    <w:rsid w:val="55B13325"/>
    <w:rsid w:val="55B22FA5"/>
    <w:rsid w:val="55B464A8"/>
    <w:rsid w:val="55B67488"/>
    <w:rsid w:val="55B72CB0"/>
    <w:rsid w:val="55B80731"/>
    <w:rsid w:val="55B961B3"/>
    <w:rsid w:val="55BA03B1"/>
    <w:rsid w:val="55BD4BB9"/>
    <w:rsid w:val="55C21041"/>
    <w:rsid w:val="55C754C8"/>
    <w:rsid w:val="55C82F4A"/>
    <w:rsid w:val="55CE28D5"/>
    <w:rsid w:val="55D05DD8"/>
    <w:rsid w:val="55D447DE"/>
    <w:rsid w:val="55D90C66"/>
    <w:rsid w:val="55D944E9"/>
    <w:rsid w:val="55DA66E7"/>
    <w:rsid w:val="55DD766C"/>
    <w:rsid w:val="55DE50EE"/>
    <w:rsid w:val="55DF63F2"/>
    <w:rsid w:val="55E118F5"/>
    <w:rsid w:val="55E4287A"/>
    <w:rsid w:val="55E737FF"/>
    <w:rsid w:val="55E759FD"/>
    <w:rsid w:val="55E942E3"/>
    <w:rsid w:val="55EB2205"/>
    <w:rsid w:val="55F23D8E"/>
    <w:rsid w:val="55F27611"/>
    <w:rsid w:val="55F33D67"/>
    <w:rsid w:val="55F42B14"/>
    <w:rsid w:val="55F50596"/>
    <w:rsid w:val="55FA4A1E"/>
    <w:rsid w:val="55FD7BA1"/>
    <w:rsid w:val="55FE3424"/>
    <w:rsid w:val="55FE5622"/>
    <w:rsid w:val="56000B25"/>
    <w:rsid w:val="56037691"/>
    <w:rsid w:val="560378AC"/>
    <w:rsid w:val="56050830"/>
    <w:rsid w:val="56072347"/>
    <w:rsid w:val="560B273A"/>
    <w:rsid w:val="560F1140"/>
    <w:rsid w:val="5610333E"/>
    <w:rsid w:val="56110DC0"/>
    <w:rsid w:val="561342C3"/>
    <w:rsid w:val="56137B46"/>
    <w:rsid w:val="561577C6"/>
    <w:rsid w:val="56160ACB"/>
    <w:rsid w:val="56162CC9"/>
    <w:rsid w:val="5617654C"/>
    <w:rsid w:val="5622235F"/>
    <w:rsid w:val="56257A60"/>
    <w:rsid w:val="562A45DB"/>
    <w:rsid w:val="56301675"/>
    <w:rsid w:val="563170F6"/>
    <w:rsid w:val="5634007B"/>
    <w:rsid w:val="56391F84"/>
    <w:rsid w:val="563F375A"/>
    <w:rsid w:val="56405192"/>
    <w:rsid w:val="56414B0E"/>
    <w:rsid w:val="56417390"/>
    <w:rsid w:val="56463818"/>
    <w:rsid w:val="56474B1D"/>
    <w:rsid w:val="5648259F"/>
    <w:rsid w:val="5649479D"/>
    <w:rsid w:val="56532B2E"/>
    <w:rsid w:val="565405AF"/>
    <w:rsid w:val="56556031"/>
    <w:rsid w:val="56582839"/>
    <w:rsid w:val="565A5D3C"/>
    <w:rsid w:val="565B37BE"/>
    <w:rsid w:val="565B7F3A"/>
    <w:rsid w:val="565D343D"/>
    <w:rsid w:val="56630BCA"/>
    <w:rsid w:val="56642DC8"/>
    <w:rsid w:val="566B5FD6"/>
    <w:rsid w:val="566E6F5B"/>
    <w:rsid w:val="566F245E"/>
    <w:rsid w:val="56731CF1"/>
    <w:rsid w:val="567468E6"/>
    <w:rsid w:val="56792D6E"/>
    <w:rsid w:val="567974EA"/>
    <w:rsid w:val="567C046F"/>
    <w:rsid w:val="56897785"/>
    <w:rsid w:val="56995821"/>
    <w:rsid w:val="56B6734F"/>
    <w:rsid w:val="56B70654"/>
    <w:rsid w:val="56BA37D7"/>
    <w:rsid w:val="56BB1258"/>
    <w:rsid w:val="56C42624"/>
    <w:rsid w:val="56C7506B"/>
    <w:rsid w:val="56C80405"/>
    <w:rsid w:val="56CA251D"/>
    <w:rsid w:val="56D0597B"/>
    <w:rsid w:val="56D133FC"/>
    <w:rsid w:val="56D75305"/>
    <w:rsid w:val="56DA628A"/>
    <w:rsid w:val="56DC178D"/>
    <w:rsid w:val="56DF2712"/>
    <w:rsid w:val="56EA1935"/>
    <w:rsid w:val="56EC7829"/>
    <w:rsid w:val="56EF29AC"/>
    <w:rsid w:val="56F23931"/>
    <w:rsid w:val="56F271B4"/>
    <w:rsid w:val="56F810BD"/>
    <w:rsid w:val="5703744E"/>
    <w:rsid w:val="57075E55"/>
    <w:rsid w:val="570C5B60"/>
    <w:rsid w:val="570F6AE4"/>
    <w:rsid w:val="57106764"/>
    <w:rsid w:val="5716066D"/>
    <w:rsid w:val="57163EF1"/>
    <w:rsid w:val="571760EF"/>
    <w:rsid w:val="571915F2"/>
    <w:rsid w:val="571A28F7"/>
    <w:rsid w:val="571F6D7F"/>
    <w:rsid w:val="57227D03"/>
    <w:rsid w:val="57237983"/>
    <w:rsid w:val="57271C0D"/>
    <w:rsid w:val="572C2811"/>
    <w:rsid w:val="572D3B16"/>
    <w:rsid w:val="572F7019"/>
    <w:rsid w:val="573840A5"/>
    <w:rsid w:val="573A75A8"/>
    <w:rsid w:val="573D052D"/>
    <w:rsid w:val="57420238"/>
    <w:rsid w:val="574511BD"/>
    <w:rsid w:val="57455939"/>
    <w:rsid w:val="574633BB"/>
    <w:rsid w:val="57494340"/>
    <w:rsid w:val="574A04A7"/>
    <w:rsid w:val="574D2D46"/>
    <w:rsid w:val="574D65C9"/>
    <w:rsid w:val="574E404B"/>
    <w:rsid w:val="574F6249"/>
    <w:rsid w:val="57503CCA"/>
    <w:rsid w:val="57525C4F"/>
    <w:rsid w:val="57540152"/>
    <w:rsid w:val="575C0DE2"/>
    <w:rsid w:val="576077E8"/>
    <w:rsid w:val="57653C70"/>
    <w:rsid w:val="57664DCE"/>
    <w:rsid w:val="57677173"/>
    <w:rsid w:val="576E6AFE"/>
    <w:rsid w:val="57780712"/>
    <w:rsid w:val="577F481A"/>
    <w:rsid w:val="57856723"/>
    <w:rsid w:val="57871C26"/>
    <w:rsid w:val="578C0FB5"/>
    <w:rsid w:val="578C1931"/>
    <w:rsid w:val="578D73B3"/>
    <w:rsid w:val="57900337"/>
    <w:rsid w:val="579447BF"/>
    <w:rsid w:val="579569BD"/>
    <w:rsid w:val="579B414A"/>
    <w:rsid w:val="57A05CB7"/>
    <w:rsid w:val="57A10251"/>
    <w:rsid w:val="57A56C58"/>
    <w:rsid w:val="57A7215B"/>
    <w:rsid w:val="57AE1AE6"/>
    <w:rsid w:val="57B439EF"/>
    <w:rsid w:val="57B47272"/>
    <w:rsid w:val="57B66EF2"/>
    <w:rsid w:val="57B701F7"/>
    <w:rsid w:val="57BA117B"/>
    <w:rsid w:val="57BC467E"/>
    <w:rsid w:val="57BC687D"/>
    <w:rsid w:val="57BD2100"/>
    <w:rsid w:val="57C4750C"/>
    <w:rsid w:val="57C54F8E"/>
    <w:rsid w:val="57CC4A0D"/>
    <w:rsid w:val="57D577A7"/>
    <w:rsid w:val="57DC4BB3"/>
    <w:rsid w:val="57E06965"/>
    <w:rsid w:val="57E41FC0"/>
    <w:rsid w:val="57E57A41"/>
    <w:rsid w:val="57EC73CC"/>
    <w:rsid w:val="57F55ADD"/>
    <w:rsid w:val="57F70FE0"/>
    <w:rsid w:val="57FE2B69"/>
    <w:rsid w:val="57FF05EB"/>
    <w:rsid w:val="57FF3E6E"/>
    <w:rsid w:val="58044A73"/>
    <w:rsid w:val="58062172"/>
    <w:rsid w:val="58067F76"/>
    <w:rsid w:val="5807127B"/>
    <w:rsid w:val="580759F7"/>
    <w:rsid w:val="580C7901"/>
    <w:rsid w:val="580D3184"/>
    <w:rsid w:val="580F6687"/>
    <w:rsid w:val="58113D88"/>
    <w:rsid w:val="58160210"/>
    <w:rsid w:val="58171515"/>
    <w:rsid w:val="58183713"/>
    <w:rsid w:val="581B4698"/>
    <w:rsid w:val="581D7B9B"/>
    <w:rsid w:val="581F309E"/>
    <w:rsid w:val="582662AC"/>
    <w:rsid w:val="582D36B9"/>
    <w:rsid w:val="583120BF"/>
    <w:rsid w:val="58343043"/>
    <w:rsid w:val="58373FC8"/>
    <w:rsid w:val="583A4F4D"/>
    <w:rsid w:val="5841015B"/>
    <w:rsid w:val="58422359"/>
    <w:rsid w:val="584432DE"/>
    <w:rsid w:val="58487AE6"/>
    <w:rsid w:val="58495567"/>
    <w:rsid w:val="584A0A6A"/>
    <w:rsid w:val="584C6310"/>
    <w:rsid w:val="584D19EF"/>
    <w:rsid w:val="584D2D67"/>
    <w:rsid w:val="584D616C"/>
    <w:rsid w:val="584E00AC"/>
    <w:rsid w:val="584F166F"/>
    <w:rsid w:val="585070F0"/>
    <w:rsid w:val="585338F8"/>
    <w:rsid w:val="5856487D"/>
    <w:rsid w:val="585C6786"/>
    <w:rsid w:val="585D40C1"/>
    <w:rsid w:val="585D4208"/>
    <w:rsid w:val="585D6406"/>
    <w:rsid w:val="58682C37"/>
    <w:rsid w:val="58684797"/>
    <w:rsid w:val="586E1F24"/>
    <w:rsid w:val="58743C33"/>
    <w:rsid w:val="5876152E"/>
    <w:rsid w:val="587D0EB9"/>
    <w:rsid w:val="587F43BC"/>
    <w:rsid w:val="58801E3E"/>
    <w:rsid w:val="588178BF"/>
    <w:rsid w:val="588717C9"/>
    <w:rsid w:val="5889054F"/>
    <w:rsid w:val="588B3A52"/>
    <w:rsid w:val="588D6F55"/>
    <w:rsid w:val="589B3CED"/>
    <w:rsid w:val="589C176E"/>
    <w:rsid w:val="589E4C71"/>
    <w:rsid w:val="58A423FE"/>
    <w:rsid w:val="58A46B7A"/>
    <w:rsid w:val="58A545FC"/>
    <w:rsid w:val="58AA0A84"/>
    <w:rsid w:val="58AA6505"/>
    <w:rsid w:val="58AB3F87"/>
    <w:rsid w:val="58AC1A08"/>
    <w:rsid w:val="58AD528C"/>
    <w:rsid w:val="58AF078F"/>
    <w:rsid w:val="58B27195"/>
    <w:rsid w:val="58B54896"/>
    <w:rsid w:val="58B77D99"/>
    <w:rsid w:val="58BA0D1E"/>
    <w:rsid w:val="58BA45A1"/>
    <w:rsid w:val="58BD5526"/>
    <w:rsid w:val="58BE2FA8"/>
    <w:rsid w:val="58BF2A88"/>
    <w:rsid w:val="58C064AB"/>
    <w:rsid w:val="58C33BAC"/>
    <w:rsid w:val="58C3742F"/>
    <w:rsid w:val="58C56AF2"/>
    <w:rsid w:val="58C91339"/>
    <w:rsid w:val="58CC44BC"/>
    <w:rsid w:val="58D83B51"/>
    <w:rsid w:val="58DE5A5B"/>
    <w:rsid w:val="58DF56DB"/>
    <w:rsid w:val="58E24461"/>
    <w:rsid w:val="58E37964"/>
    <w:rsid w:val="58E80569"/>
    <w:rsid w:val="58EC6F6F"/>
    <w:rsid w:val="58ED49F0"/>
    <w:rsid w:val="58F133F6"/>
    <w:rsid w:val="58F246FB"/>
    <w:rsid w:val="58F52598"/>
    <w:rsid w:val="58F70B83"/>
    <w:rsid w:val="58F94086"/>
    <w:rsid w:val="58FA1B08"/>
    <w:rsid w:val="58FB500B"/>
    <w:rsid w:val="59001493"/>
    <w:rsid w:val="59024996"/>
    <w:rsid w:val="590A5625"/>
    <w:rsid w:val="590E4DA8"/>
    <w:rsid w:val="5911172D"/>
    <w:rsid w:val="59114FB0"/>
    <w:rsid w:val="59122A32"/>
    <w:rsid w:val="591539B6"/>
    <w:rsid w:val="59161438"/>
    <w:rsid w:val="591B58C0"/>
    <w:rsid w:val="591D6844"/>
    <w:rsid w:val="5923074E"/>
    <w:rsid w:val="592461CF"/>
    <w:rsid w:val="59292657"/>
    <w:rsid w:val="592B5B5A"/>
    <w:rsid w:val="592C57DA"/>
    <w:rsid w:val="592C7D58"/>
    <w:rsid w:val="592D105D"/>
    <w:rsid w:val="592D325B"/>
    <w:rsid w:val="59317A63"/>
    <w:rsid w:val="59350F8E"/>
    <w:rsid w:val="593660E9"/>
    <w:rsid w:val="593C3876"/>
    <w:rsid w:val="593D5A74"/>
    <w:rsid w:val="5941447A"/>
    <w:rsid w:val="59442E81"/>
    <w:rsid w:val="594A4D8A"/>
    <w:rsid w:val="594D1592"/>
    <w:rsid w:val="594F1212"/>
    <w:rsid w:val="59517F98"/>
    <w:rsid w:val="59537C18"/>
    <w:rsid w:val="59545699"/>
    <w:rsid w:val="595C6329"/>
    <w:rsid w:val="5970084D"/>
    <w:rsid w:val="597204CD"/>
    <w:rsid w:val="59735F4E"/>
    <w:rsid w:val="597439D0"/>
    <w:rsid w:val="597701D8"/>
    <w:rsid w:val="597C0DDC"/>
    <w:rsid w:val="597E1D61"/>
    <w:rsid w:val="59805264"/>
    <w:rsid w:val="59833FEA"/>
    <w:rsid w:val="59843C6A"/>
    <w:rsid w:val="598474ED"/>
    <w:rsid w:val="59874BEF"/>
    <w:rsid w:val="59882670"/>
    <w:rsid w:val="59893975"/>
    <w:rsid w:val="598C48FA"/>
    <w:rsid w:val="59903300"/>
    <w:rsid w:val="59943F04"/>
    <w:rsid w:val="599B1691"/>
    <w:rsid w:val="599C1311"/>
    <w:rsid w:val="599E0097"/>
    <w:rsid w:val="59A2321A"/>
    <w:rsid w:val="59A5419F"/>
    <w:rsid w:val="59AD702D"/>
    <w:rsid w:val="59B469B8"/>
    <w:rsid w:val="59B7793C"/>
    <w:rsid w:val="59B92E3F"/>
    <w:rsid w:val="59C67F57"/>
    <w:rsid w:val="59C90EDB"/>
    <w:rsid w:val="59D217EB"/>
    <w:rsid w:val="59D52770"/>
    <w:rsid w:val="59D836F4"/>
    <w:rsid w:val="59DC597E"/>
    <w:rsid w:val="59E16582"/>
    <w:rsid w:val="59E42D8A"/>
    <w:rsid w:val="59EB2715"/>
    <w:rsid w:val="59EF3319"/>
    <w:rsid w:val="59F02FE1"/>
    <w:rsid w:val="59F31D20"/>
    <w:rsid w:val="59F45525"/>
    <w:rsid w:val="59F62CA4"/>
    <w:rsid w:val="59F70726"/>
    <w:rsid w:val="59F73FA9"/>
    <w:rsid w:val="59F974AC"/>
    <w:rsid w:val="59FF5D6D"/>
    <w:rsid w:val="5A006E37"/>
    <w:rsid w:val="5A02233A"/>
    <w:rsid w:val="5A04583D"/>
    <w:rsid w:val="5A050D40"/>
    <w:rsid w:val="5A0709C0"/>
    <w:rsid w:val="5A086442"/>
    <w:rsid w:val="5A0B73C6"/>
    <w:rsid w:val="5A0C06CB"/>
    <w:rsid w:val="5A0C7744"/>
    <w:rsid w:val="5A0E0CBD"/>
    <w:rsid w:val="5A0E3BCE"/>
    <w:rsid w:val="5A1112D0"/>
    <w:rsid w:val="5A1347D3"/>
    <w:rsid w:val="5A142254"/>
    <w:rsid w:val="5A145AD8"/>
    <w:rsid w:val="5A170C5A"/>
    <w:rsid w:val="5A1C50E2"/>
    <w:rsid w:val="5A1D63E7"/>
    <w:rsid w:val="5A203AE8"/>
    <w:rsid w:val="5A20736C"/>
    <w:rsid w:val="5A214DED"/>
    <w:rsid w:val="5A226FEB"/>
    <w:rsid w:val="5A245D72"/>
    <w:rsid w:val="5A276CF7"/>
    <w:rsid w:val="5A332B09"/>
    <w:rsid w:val="5A34058B"/>
    <w:rsid w:val="5A35600C"/>
    <w:rsid w:val="5A3A7F15"/>
    <w:rsid w:val="5A3F7C21"/>
    <w:rsid w:val="5A413124"/>
    <w:rsid w:val="5A436627"/>
    <w:rsid w:val="5A47502D"/>
    <w:rsid w:val="5A48722B"/>
    <w:rsid w:val="5A490530"/>
    <w:rsid w:val="5A4A5FB2"/>
    <w:rsid w:val="5A4E49B8"/>
    <w:rsid w:val="5A4F0DF0"/>
    <w:rsid w:val="5A53303E"/>
    <w:rsid w:val="5A556541"/>
    <w:rsid w:val="5A561DC4"/>
    <w:rsid w:val="5A567846"/>
    <w:rsid w:val="5A5F6E50"/>
    <w:rsid w:val="5A612353"/>
    <w:rsid w:val="5A650D5A"/>
    <w:rsid w:val="5A66425D"/>
    <w:rsid w:val="5A6667DB"/>
    <w:rsid w:val="5A6E1669"/>
    <w:rsid w:val="5A6E4EEC"/>
    <w:rsid w:val="5A731374"/>
    <w:rsid w:val="5A735AF1"/>
    <w:rsid w:val="5A743572"/>
    <w:rsid w:val="5A7622F9"/>
    <w:rsid w:val="5A766A76"/>
    <w:rsid w:val="5A781F79"/>
    <w:rsid w:val="5A7857FC"/>
    <w:rsid w:val="5A857090"/>
    <w:rsid w:val="5A866D10"/>
    <w:rsid w:val="5A933E27"/>
    <w:rsid w:val="5A9418A9"/>
    <w:rsid w:val="5A97282E"/>
    <w:rsid w:val="5A9F7C3A"/>
    <w:rsid w:val="5AAB4D51"/>
    <w:rsid w:val="5AAD6225"/>
    <w:rsid w:val="5AAE6DC3"/>
    <w:rsid w:val="5AB3215E"/>
    <w:rsid w:val="5AB368DA"/>
    <w:rsid w:val="5AB72D62"/>
    <w:rsid w:val="5AB752E1"/>
    <w:rsid w:val="5AB807E4"/>
    <w:rsid w:val="5AB97222"/>
    <w:rsid w:val="5ABF016F"/>
    <w:rsid w:val="5AC01473"/>
    <w:rsid w:val="5AC67AF9"/>
    <w:rsid w:val="5AC715D3"/>
    <w:rsid w:val="5AC90A7E"/>
    <w:rsid w:val="5AD102F4"/>
    <w:rsid w:val="5AD36E0F"/>
    <w:rsid w:val="5AD71099"/>
    <w:rsid w:val="5AD83297"/>
    <w:rsid w:val="5AD90D18"/>
    <w:rsid w:val="5ADB421C"/>
    <w:rsid w:val="5ADC1C9D"/>
    <w:rsid w:val="5ADD771F"/>
    <w:rsid w:val="5ADF2C22"/>
    <w:rsid w:val="5ADF64A5"/>
    <w:rsid w:val="5AE03F27"/>
    <w:rsid w:val="5AE83531"/>
    <w:rsid w:val="5AED57BB"/>
    <w:rsid w:val="5AEE543B"/>
    <w:rsid w:val="5AF041C1"/>
    <w:rsid w:val="5AF11C42"/>
    <w:rsid w:val="5AF35146"/>
    <w:rsid w:val="5AF660CA"/>
    <w:rsid w:val="5AFB2552"/>
    <w:rsid w:val="5B021EDD"/>
    <w:rsid w:val="5B03795E"/>
    <w:rsid w:val="5B0608E3"/>
    <w:rsid w:val="5B0E1573"/>
    <w:rsid w:val="5B1146F6"/>
    <w:rsid w:val="5B137BF9"/>
    <w:rsid w:val="5B184080"/>
    <w:rsid w:val="5B1A2E07"/>
    <w:rsid w:val="5B1B0888"/>
    <w:rsid w:val="5B1B5005"/>
    <w:rsid w:val="5B1C2A87"/>
    <w:rsid w:val="5B204D10"/>
    <w:rsid w:val="5B235C95"/>
    <w:rsid w:val="5B266C19"/>
    <w:rsid w:val="5B27469B"/>
    <w:rsid w:val="5B276899"/>
    <w:rsid w:val="5B291D9C"/>
    <w:rsid w:val="5B301727"/>
    <w:rsid w:val="5B312A2C"/>
    <w:rsid w:val="5B3439B1"/>
    <w:rsid w:val="5B3C0DBD"/>
    <w:rsid w:val="5B3F1D42"/>
    <w:rsid w:val="5B405245"/>
    <w:rsid w:val="5B423ECD"/>
    <w:rsid w:val="5B443C4B"/>
    <w:rsid w:val="5B474BD0"/>
    <w:rsid w:val="5B4B7D53"/>
    <w:rsid w:val="5B4C378D"/>
    <w:rsid w:val="5B4D6AD9"/>
    <w:rsid w:val="5B4E455A"/>
    <w:rsid w:val="5B4F6759"/>
    <w:rsid w:val="5B5309E2"/>
    <w:rsid w:val="5B532BE1"/>
    <w:rsid w:val="5B546464"/>
    <w:rsid w:val="5B5560E4"/>
    <w:rsid w:val="5B561967"/>
    <w:rsid w:val="5B5773E8"/>
    <w:rsid w:val="5B5C70B7"/>
    <w:rsid w:val="5B5E178C"/>
    <w:rsid w:val="5B5E47F5"/>
    <w:rsid w:val="5B6D158C"/>
    <w:rsid w:val="5B721297"/>
    <w:rsid w:val="5B75221C"/>
    <w:rsid w:val="5B780C22"/>
    <w:rsid w:val="5B792E20"/>
    <w:rsid w:val="5B856C33"/>
    <w:rsid w:val="5B872136"/>
    <w:rsid w:val="5B88343B"/>
    <w:rsid w:val="5B89032C"/>
    <w:rsid w:val="5B890EBC"/>
    <w:rsid w:val="5B8A693E"/>
    <w:rsid w:val="5B8B65BE"/>
    <w:rsid w:val="5B900847"/>
    <w:rsid w:val="5B902A45"/>
    <w:rsid w:val="5B913D4A"/>
    <w:rsid w:val="5B94144C"/>
    <w:rsid w:val="5B96494F"/>
    <w:rsid w:val="5B987E52"/>
    <w:rsid w:val="5B9A6BD8"/>
    <w:rsid w:val="5B9B465A"/>
    <w:rsid w:val="5B9C6858"/>
    <w:rsid w:val="5B9D42DA"/>
    <w:rsid w:val="5B9E1D5B"/>
    <w:rsid w:val="5B9F77DD"/>
    <w:rsid w:val="5BA00AE1"/>
    <w:rsid w:val="5BA0525E"/>
    <w:rsid w:val="5BA23FE5"/>
    <w:rsid w:val="5BA54F69"/>
    <w:rsid w:val="5BA7046C"/>
    <w:rsid w:val="5BAB1071"/>
    <w:rsid w:val="5BAD7DF7"/>
    <w:rsid w:val="5BAE1FF5"/>
    <w:rsid w:val="5BB2427F"/>
    <w:rsid w:val="5BB93C0A"/>
    <w:rsid w:val="5BBD2610"/>
    <w:rsid w:val="5BC03595"/>
    <w:rsid w:val="5BC16A98"/>
    <w:rsid w:val="5BCA1926"/>
    <w:rsid w:val="5BCF5DAD"/>
    <w:rsid w:val="5BD112B1"/>
    <w:rsid w:val="5BD26D32"/>
    <w:rsid w:val="5BD42235"/>
    <w:rsid w:val="5BD57CB7"/>
    <w:rsid w:val="5BD844BF"/>
    <w:rsid w:val="5BD9413E"/>
    <w:rsid w:val="5BDB5443"/>
    <w:rsid w:val="5BDF6048"/>
    <w:rsid w:val="5BE1154B"/>
    <w:rsid w:val="5BE26FCC"/>
    <w:rsid w:val="5BE302D1"/>
    <w:rsid w:val="5BE329AE"/>
    <w:rsid w:val="5BE427E9"/>
    <w:rsid w:val="5BE73454"/>
    <w:rsid w:val="5BE80ED6"/>
    <w:rsid w:val="5BEB56DE"/>
    <w:rsid w:val="5BED0BE1"/>
    <w:rsid w:val="5BEF40E4"/>
    <w:rsid w:val="5BF25068"/>
    <w:rsid w:val="5BF4056C"/>
    <w:rsid w:val="5BF501EB"/>
    <w:rsid w:val="5BF55FED"/>
    <w:rsid w:val="5BF81170"/>
    <w:rsid w:val="5BFC33FA"/>
    <w:rsid w:val="5C021A80"/>
    <w:rsid w:val="5C063D09"/>
    <w:rsid w:val="5C075F07"/>
    <w:rsid w:val="5C0C7E11"/>
    <w:rsid w:val="5C0D3694"/>
    <w:rsid w:val="5C0E1115"/>
    <w:rsid w:val="5C0F0D95"/>
    <w:rsid w:val="5C13779B"/>
    <w:rsid w:val="5C156522"/>
    <w:rsid w:val="5C1916A5"/>
    <w:rsid w:val="5C1C5EAD"/>
    <w:rsid w:val="5C201030"/>
    <w:rsid w:val="5C212334"/>
    <w:rsid w:val="5C235838"/>
    <w:rsid w:val="5C3125CF"/>
    <w:rsid w:val="5C3744D8"/>
    <w:rsid w:val="5C3E3E63"/>
    <w:rsid w:val="5C3F5168"/>
    <w:rsid w:val="5C407366"/>
    <w:rsid w:val="5C41066B"/>
    <w:rsid w:val="5C474772"/>
    <w:rsid w:val="5C497C75"/>
    <w:rsid w:val="5C4D667C"/>
    <w:rsid w:val="5C4E7981"/>
    <w:rsid w:val="5C4F1B7F"/>
    <w:rsid w:val="5C4F5402"/>
    <w:rsid w:val="5C5A3793"/>
    <w:rsid w:val="5C5D4718"/>
    <w:rsid w:val="5C5F1E19"/>
    <w:rsid w:val="5C60569C"/>
    <w:rsid w:val="5C620B9F"/>
    <w:rsid w:val="5C677226"/>
    <w:rsid w:val="5C684CA7"/>
    <w:rsid w:val="5C695FAC"/>
    <w:rsid w:val="5C6A3A2D"/>
    <w:rsid w:val="5C7020B3"/>
    <w:rsid w:val="5C712CEA"/>
    <w:rsid w:val="5C7255B7"/>
    <w:rsid w:val="5C7557DB"/>
    <w:rsid w:val="5C7A0445"/>
    <w:rsid w:val="5C7A6246"/>
    <w:rsid w:val="5C7C3948"/>
    <w:rsid w:val="5C7C71CB"/>
    <w:rsid w:val="5C7D13C9"/>
    <w:rsid w:val="5C882FDD"/>
    <w:rsid w:val="5C88775A"/>
    <w:rsid w:val="5CA00684"/>
    <w:rsid w:val="5CA23B87"/>
    <w:rsid w:val="5CAE321D"/>
    <w:rsid w:val="5CB06720"/>
    <w:rsid w:val="5CB21C23"/>
    <w:rsid w:val="5CB42BA8"/>
    <w:rsid w:val="5CB62828"/>
    <w:rsid w:val="5CBD5A36"/>
    <w:rsid w:val="5CBE34B8"/>
    <w:rsid w:val="5CBE7C34"/>
    <w:rsid w:val="5CC10BB9"/>
    <w:rsid w:val="5CC55041"/>
    <w:rsid w:val="5CC85FC5"/>
    <w:rsid w:val="5CCF02E3"/>
    <w:rsid w:val="5CD268D5"/>
    <w:rsid w:val="5CD37BDA"/>
    <w:rsid w:val="5CD41DD8"/>
    <w:rsid w:val="5CD57859"/>
    <w:rsid w:val="5CD807DE"/>
    <w:rsid w:val="5CD86465"/>
    <w:rsid w:val="5CD91AE3"/>
    <w:rsid w:val="5CE0366C"/>
    <w:rsid w:val="5CE16EEF"/>
    <w:rsid w:val="5CE37E74"/>
    <w:rsid w:val="5CE65575"/>
    <w:rsid w:val="5CE91D7D"/>
    <w:rsid w:val="5CEA3F7C"/>
    <w:rsid w:val="5CEB5280"/>
    <w:rsid w:val="5CEE2982"/>
    <w:rsid w:val="5CEE6205"/>
    <w:rsid w:val="5CF24C0B"/>
    <w:rsid w:val="5CF71093"/>
    <w:rsid w:val="5CF86B15"/>
    <w:rsid w:val="5CFA2018"/>
    <w:rsid w:val="5CFB7A99"/>
    <w:rsid w:val="5CFE649F"/>
    <w:rsid w:val="5CFF3F21"/>
    <w:rsid w:val="5D0019A2"/>
    <w:rsid w:val="5D086DAF"/>
    <w:rsid w:val="5D0900B4"/>
    <w:rsid w:val="5D0D6ABA"/>
    <w:rsid w:val="5D0F1FBD"/>
    <w:rsid w:val="5D0F673A"/>
    <w:rsid w:val="5D1217CA"/>
    <w:rsid w:val="5D161948"/>
    <w:rsid w:val="5D1C5A4F"/>
    <w:rsid w:val="5D1E47D6"/>
    <w:rsid w:val="5D2031A1"/>
    <w:rsid w:val="5D204456"/>
    <w:rsid w:val="5D2850E5"/>
    <w:rsid w:val="5D2A05E8"/>
    <w:rsid w:val="5D2B606A"/>
    <w:rsid w:val="5D2C3AEB"/>
    <w:rsid w:val="5D2F6C6E"/>
    <w:rsid w:val="5D3046F0"/>
    <w:rsid w:val="5D340EF8"/>
    <w:rsid w:val="5D3543FB"/>
    <w:rsid w:val="5D381AFC"/>
    <w:rsid w:val="5D385380"/>
    <w:rsid w:val="5D392E01"/>
    <w:rsid w:val="5D3B6304"/>
    <w:rsid w:val="5D3C0503"/>
    <w:rsid w:val="5D3E3A06"/>
    <w:rsid w:val="5D3F1487"/>
    <w:rsid w:val="5D3F4D0A"/>
    <w:rsid w:val="5D40278C"/>
    <w:rsid w:val="5D425C8F"/>
    <w:rsid w:val="5D474315"/>
    <w:rsid w:val="5D4A309B"/>
    <w:rsid w:val="5D4B2D1B"/>
    <w:rsid w:val="5D4D1AA2"/>
    <w:rsid w:val="5D4F1722"/>
    <w:rsid w:val="5D564930"/>
    <w:rsid w:val="5D5C1D60"/>
    <w:rsid w:val="5D5E1D3C"/>
    <w:rsid w:val="5D620742"/>
    <w:rsid w:val="5D6A16BB"/>
    <w:rsid w:val="5D6B1052"/>
    <w:rsid w:val="5D6B2B94"/>
    <w:rsid w:val="5D6D7DD8"/>
    <w:rsid w:val="5D716BFF"/>
    <w:rsid w:val="5D786169"/>
    <w:rsid w:val="5D793BEB"/>
    <w:rsid w:val="5D7C12EC"/>
    <w:rsid w:val="5D7C4B6F"/>
    <w:rsid w:val="5D7F7CF2"/>
    <w:rsid w:val="5D803576"/>
    <w:rsid w:val="5D820C77"/>
    <w:rsid w:val="5D826A79"/>
    <w:rsid w:val="5D834805"/>
    <w:rsid w:val="5D8366F8"/>
    <w:rsid w:val="5D84417A"/>
    <w:rsid w:val="5D86767D"/>
    <w:rsid w:val="5D8750FF"/>
    <w:rsid w:val="5D890602"/>
    <w:rsid w:val="5D890870"/>
    <w:rsid w:val="5D8B7388"/>
    <w:rsid w:val="5D8D288B"/>
    <w:rsid w:val="5D8F250B"/>
    <w:rsid w:val="5D907F8D"/>
    <w:rsid w:val="5D930F11"/>
    <w:rsid w:val="5D965719"/>
    <w:rsid w:val="5D97319B"/>
    <w:rsid w:val="5D975399"/>
    <w:rsid w:val="5D9A411F"/>
    <w:rsid w:val="5D9A631E"/>
    <w:rsid w:val="5D9B3D9F"/>
    <w:rsid w:val="5D9E05A7"/>
    <w:rsid w:val="5DA126A5"/>
    <w:rsid w:val="5DA34A2F"/>
    <w:rsid w:val="5DA930B5"/>
    <w:rsid w:val="5DA97E4D"/>
    <w:rsid w:val="5DAC403A"/>
    <w:rsid w:val="5DAE4FBE"/>
    <w:rsid w:val="5DAF0841"/>
    <w:rsid w:val="5DB44CC9"/>
    <w:rsid w:val="5DBD7190"/>
    <w:rsid w:val="5DC0655D"/>
    <w:rsid w:val="5DC529E5"/>
    <w:rsid w:val="5DCD7DF2"/>
    <w:rsid w:val="5DD40262"/>
    <w:rsid w:val="5DD56503"/>
    <w:rsid w:val="5DD7237A"/>
    <w:rsid w:val="5DD76183"/>
    <w:rsid w:val="5DDC260A"/>
    <w:rsid w:val="5DE12315"/>
    <w:rsid w:val="5DE24514"/>
    <w:rsid w:val="5DE4329A"/>
    <w:rsid w:val="5DE50D1C"/>
    <w:rsid w:val="5DE55498"/>
    <w:rsid w:val="5DE7641D"/>
    <w:rsid w:val="5DEB2C25"/>
    <w:rsid w:val="5DEE7A70"/>
    <w:rsid w:val="5DEF70AD"/>
    <w:rsid w:val="5DF36CA1"/>
    <w:rsid w:val="5DF631B4"/>
    <w:rsid w:val="5DF866B7"/>
    <w:rsid w:val="5DF979BC"/>
    <w:rsid w:val="5DFC5B86"/>
    <w:rsid w:val="5DFE6042"/>
    <w:rsid w:val="5E014DC8"/>
    <w:rsid w:val="5E016FC7"/>
    <w:rsid w:val="5E06344E"/>
    <w:rsid w:val="5E074753"/>
    <w:rsid w:val="5E0D665D"/>
    <w:rsid w:val="5E1075E1"/>
    <w:rsid w:val="5E115063"/>
    <w:rsid w:val="5E127261"/>
    <w:rsid w:val="5E1614EB"/>
    <w:rsid w:val="5E192E87"/>
    <w:rsid w:val="5E19466D"/>
    <w:rsid w:val="5E1B7B71"/>
    <w:rsid w:val="5E1C55F2"/>
    <w:rsid w:val="5E1E68F7"/>
    <w:rsid w:val="5E222D7F"/>
    <w:rsid w:val="5E230800"/>
    <w:rsid w:val="5E27678A"/>
    <w:rsid w:val="5E284C88"/>
    <w:rsid w:val="5E2D1110"/>
    <w:rsid w:val="5E333019"/>
    <w:rsid w:val="5E3B5EA7"/>
    <w:rsid w:val="5E3C3929"/>
    <w:rsid w:val="5E3F7232"/>
    <w:rsid w:val="5E413634"/>
    <w:rsid w:val="5E4210B5"/>
    <w:rsid w:val="5E467ABB"/>
    <w:rsid w:val="5E471CBA"/>
    <w:rsid w:val="5E474816"/>
    <w:rsid w:val="5E4B3F43"/>
    <w:rsid w:val="5E4D7446"/>
    <w:rsid w:val="5E5025C9"/>
    <w:rsid w:val="5E5238CE"/>
    <w:rsid w:val="5E590CDA"/>
    <w:rsid w:val="5E5A2ED9"/>
    <w:rsid w:val="5E5D3E5D"/>
    <w:rsid w:val="5E612863"/>
    <w:rsid w:val="5E6315EA"/>
    <w:rsid w:val="5E66256E"/>
    <w:rsid w:val="5E687C70"/>
    <w:rsid w:val="5E6D40F8"/>
    <w:rsid w:val="5E6E1B79"/>
    <w:rsid w:val="5E6E797B"/>
    <w:rsid w:val="5E736001"/>
    <w:rsid w:val="5E762809"/>
    <w:rsid w:val="5E7778E2"/>
    <w:rsid w:val="5E782489"/>
    <w:rsid w:val="5E7A2598"/>
    <w:rsid w:val="5E805317"/>
    <w:rsid w:val="5E82081A"/>
    <w:rsid w:val="5E841B1E"/>
    <w:rsid w:val="5E934337"/>
    <w:rsid w:val="5E996241"/>
    <w:rsid w:val="5EA0144F"/>
    <w:rsid w:val="5EA26B50"/>
    <w:rsid w:val="5EA345D2"/>
    <w:rsid w:val="5EA57AD5"/>
    <w:rsid w:val="5EA63358"/>
    <w:rsid w:val="5EA72FD8"/>
    <w:rsid w:val="5EA7685B"/>
    <w:rsid w:val="5EAA74B3"/>
    <w:rsid w:val="5EAB19DE"/>
    <w:rsid w:val="5EAD0764"/>
    <w:rsid w:val="5EAD4EE1"/>
    <w:rsid w:val="5EAD75B7"/>
    <w:rsid w:val="5EB016E9"/>
    <w:rsid w:val="5EB71074"/>
    <w:rsid w:val="5EB72BF2"/>
    <w:rsid w:val="5EB76CB2"/>
    <w:rsid w:val="5EB86AF5"/>
    <w:rsid w:val="5EC01983"/>
    <w:rsid w:val="5EC4038A"/>
    <w:rsid w:val="5EC6388D"/>
    <w:rsid w:val="5ECB4491"/>
    <w:rsid w:val="5ECC1F13"/>
    <w:rsid w:val="5ECC2261"/>
    <w:rsid w:val="5ED0419C"/>
    <w:rsid w:val="5ED2769F"/>
    <w:rsid w:val="5ED3379D"/>
    <w:rsid w:val="5ED35121"/>
    <w:rsid w:val="5ED658B5"/>
    <w:rsid w:val="5ED94AAC"/>
    <w:rsid w:val="5EDA252D"/>
    <w:rsid w:val="5EDC21AD"/>
    <w:rsid w:val="5EDF3132"/>
    <w:rsid w:val="5EE2793A"/>
    <w:rsid w:val="5EE475B9"/>
    <w:rsid w:val="5EE508BE"/>
    <w:rsid w:val="5EE66340"/>
    <w:rsid w:val="5EE81843"/>
    <w:rsid w:val="5EE83A41"/>
    <w:rsid w:val="5EE972C4"/>
    <w:rsid w:val="5EEB49C6"/>
    <w:rsid w:val="5EF27BD4"/>
    <w:rsid w:val="5EF35656"/>
    <w:rsid w:val="5EF7405C"/>
    <w:rsid w:val="5EFE39E7"/>
    <w:rsid w:val="5F006EEA"/>
    <w:rsid w:val="5F037E6E"/>
    <w:rsid w:val="5F0977F9"/>
    <w:rsid w:val="5F0D4001"/>
    <w:rsid w:val="5F0E3C81"/>
    <w:rsid w:val="5F104F86"/>
    <w:rsid w:val="5F107184"/>
    <w:rsid w:val="5F130109"/>
    <w:rsid w:val="5F15360C"/>
    <w:rsid w:val="5F172392"/>
    <w:rsid w:val="5F192012"/>
    <w:rsid w:val="5F1C2F97"/>
    <w:rsid w:val="5F204709"/>
    <w:rsid w:val="5F245E25"/>
    <w:rsid w:val="5F261328"/>
    <w:rsid w:val="5F2800AE"/>
    <w:rsid w:val="5F28482B"/>
    <w:rsid w:val="5F2B57AF"/>
    <w:rsid w:val="5F2C6AB4"/>
    <w:rsid w:val="5F2F7A39"/>
    <w:rsid w:val="5F312F3C"/>
    <w:rsid w:val="5F32513A"/>
    <w:rsid w:val="5F34063D"/>
    <w:rsid w:val="5F363B40"/>
    <w:rsid w:val="5F3B5A4A"/>
    <w:rsid w:val="5F401ED1"/>
    <w:rsid w:val="5F405755"/>
    <w:rsid w:val="5F407CD3"/>
    <w:rsid w:val="5F4253D5"/>
    <w:rsid w:val="5F494D5F"/>
    <w:rsid w:val="5F4A6064"/>
    <w:rsid w:val="5F4B3F80"/>
    <w:rsid w:val="5F4C4B1F"/>
    <w:rsid w:val="5F4E4A6A"/>
    <w:rsid w:val="5F4F6C69"/>
    <w:rsid w:val="5F51216C"/>
    <w:rsid w:val="5F546974"/>
    <w:rsid w:val="5F561E77"/>
    <w:rsid w:val="5F5778F8"/>
    <w:rsid w:val="5F58537A"/>
    <w:rsid w:val="5F59087D"/>
    <w:rsid w:val="5F5D7283"/>
    <w:rsid w:val="5F63118D"/>
    <w:rsid w:val="5F6A27FA"/>
    <w:rsid w:val="5F6C401A"/>
    <w:rsid w:val="5F6F4F9F"/>
    <w:rsid w:val="5F713D25"/>
    <w:rsid w:val="5F7217A7"/>
    <w:rsid w:val="5F7239A5"/>
    <w:rsid w:val="5F7623AC"/>
    <w:rsid w:val="5F7858AF"/>
    <w:rsid w:val="5F793330"/>
    <w:rsid w:val="5F7D1D36"/>
    <w:rsid w:val="5F7D55BA"/>
    <w:rsid w:val="5F81073D"/>
    <w:rsid w:val="5F8261BE"/>
    <w:rsid w:val="5F8416C1"/>
    <w:rsid w:val="5F872646"/>
    <w:rsid w:val="5F8800C7"/>
    <w:rsid w:val="5F8935CB"/>
    <w:rsid w:val="5F8A6E4E"/>
    <w:rsid w:val="5F8B48CF"/>
    <w:rsid w:val="5F8C454F"/>
    <w:rsid w:val="5F900D57"/>
    <w:rsid w:val="5F9109D7"/>
    <w:rsid w:val="5F921CDC"/>
    <w:rsid w:val="5F9451DF"/>
    <w:rsid w:val="5F9573DD"/>
    <w:rsid w:val="5F9606E2"/>
    <w:rsid w:val="5F9A70E8"/>
    <w:rsid w:val="5F9B12E6"/>
    <w:rsid w:val="5F9D03B8"/>
    <w:rsid w:val="5F9F7CED"/>
    <w:rsid w:val="5FA024CF"/>
    <w:rsid w:val="5FA0576E"/>
    <w:rsid w:val="5FA16A73"/>
    <w:rsid w:val="5FA263AE"/>
    <w:rsid w:val="5FA7097C"/>
    <w:rsid w:val="5FA9607E"/>
    <w:rsid w:val="5FAE5D89"/>
    <w:rsid w:val="5FB0128C"/>
    <w:rsid w:val="5FB75393"/>
    <w:rsid w:val="5FB84140"/>
    <w:rsid w:val="5FBA587D"/>
    <w:rsid w:val="5FBC6FBB"/>
    <w:rsid w:val="5FBD2B20"/>
    <w:rsid w:val="5FBF6023"/>
    <w:rsid w:val="5FC11526"/>
    <w:rsid w:val="5FCE083C"/>
    <w:rsid w:val="5FD849CF"/>
    <w:rsid w:val="5FD96BCD"/>
    <w:rsid w:val="5FDE0AD6"/>
    <w:rsid w:val="5FE11A5B"/>
    <w:rsid w:val="5FE307E1"/>
    <w:rsid w:val="5FEB5BEE"/>
    <w:rsid w:val="5FEC289C"/>
    <w:rsid w:val="5FEC366F"/>
    <w:rsid w:val="5FEE32EF"/>
    <w:rsid w:val="5FF17AF7"/>
    <w:rsid w:val="5FF6617D"/>
    <w:rsid w:val="5FF81680"/>
    <w:rsid w:val="5FFC0086"/>
    <w:rsid w:val="5FFD5B08"/>
    <w:rsid w:val="60000E7D"/>
    <w:rsid w:val="6001450E"/>
    <w:rsid w:val="60045493"/>
    <w:rsid w:val="60071C9B"/>
    <w:rsid w:val="6009191A"/>
    <w:rsid w:val="600A4E1D"/>
    <w:rsid w:val="600D3BA4"/>
    <w:rsid w:val="6012002C"/>
    <w:rsid w:val="6014572D"/>
    <w:rsid w:val="601D05BB"/>
    <w:rsid w:val="60212844"/>
    <w:rsid w:val="60235D47"/>
    <w:rsid w:val="60243AEA"/>
    <w:rsid w:val="602A56D2"/>
    <w:rsid w:val="60315686"/>
    <w:rsid w:val="60385CED"/>
    <w:rsid w:val="60397EEB"/>
    <w:rsid w:val="603C0E70"/>
    <w:rsid w:val="603C46F3"/>
    <w:rsid w:val="60422D79"/>
    <w:rsid w:val="60441AFF"/>
    <w:rsid w:val="6045177F"/>
    <w:rsid w:val="60457581"/>
    <w:rsid w:val="60482704"/>
    <w:rsid w:val="604B3689"/>
    <w:rsid w:val="604C140E"/>
    <w:rsid w:val="604D6B8C"/>
    <w:rsid w:val="604F5912"/>
    <w:rsid w:val="60503394"/>
    <w:rsid w:val="60507B10"/>
    <w:rsid w:val="60510E15"/>
    <w:rsid w:val="60515592"/>
    <w:rsid w:val="60523013"/>
    <w:rsid w:val="60561A1A"/>
    <w:rsid w:val="60572D1E"/>
    <w:rsid w:val="605E48A8"/>
    <w:rsid w:val="605F012B"/>
    <w:rsid w:val="60605BAC"/>
    <w:rsid w:val="606103C9"/>
    <w:rsid w:val="60665537"/>
    <w:rsid w:val="60677735"/>
    <w:rsid w:val="60680A3A"/>
    <w:rsid w:val="606964BC"/>
    <w:rsid w:val="606D13C6"/>
    <w:rsid w:val="606F4B42"/>
    <w:rsid w:val="60710045"/>
    <w:rsid w:val="607B393B"/>
    <w:rsid w:val="6080285E"/>
    <w:rsid w:val="608B4472"/>
    <w:rsid w:val="60952803"/>
    <w:rsid w:val="60956B25"/>
    <w:rsid w:val="609D7C10"/>
    <w:rsid w:val="609E5691"/>
    <w:rsid w:val="60A2791B"/>
    <w:rsid w:val="60A5501C"/>
    <w:rsid w:val="60A7051F"/>
    <w:rsid w:val="60AA4D27"/>
    <w:rsid w:val="60AD095A"/>
    <w:rsid w:val="60AD7EAA"/>
    <w:rsid w:val="60AF11AF"/>
    <w:rsid w:val="60B168B0"/>
    <w:rsid w:val="60B37BB5"/>
    <w:rsid w:val="60B552B6"/>
    <w:rsid w:val="60B81ABE"/>
    <w:rsid w:val="60BA4FC1"/>
    <w:rsid w:val="60BB2A43"/>
    <w:rsid w:val="60C1494C"/>
    <w:rsid w:val="60C345CC"/>
    <w:rsid w:val="60C41052"/>
    <w:rsid w:val="60C47ACF"/>
    <w:rsid w:val="60C53352"/>
    <w:rsid w:val="60C93F57"/>
    <w:rsid w:val="60CA77DA"/>
    <w:rsid w:val="60CD61E0"/>
    <w:rsid w:val="60CE03DF"/>
    <w:rsid w:val="60D26DE5"/>
    <w:rsid w:val="60D535ED"/>
    <w:rsid w:val="60D657EB"/>
    <w:rsid w:val="60D80CEE"/>
    <w:rsid w:val="60D96770"/>
    <w:rsid w:val="60DA7A74"/>
    <w:rsid w:val="60DC76F4"/>
    <w:rsid w:val="60DF60FA"/>
    <w:rsid w:val="60E32902"/>
    <w:rsid w:val="60EB5790"/>
    <w:rsid w:val="60EF4197"/>
    <w:rsid w:val="60F4061E"/>
    <w:rsid w:val="60F877AE"/>
    <w:rsid w:val="60F90189"/>
    <w:rsid w:val="60FA2528"/>
    <w:rsid w:val="60FC34AC"/>
    <w:rsid w:val="6104413C"/>
    <w:rsid w:val="610750C1"/>
    <w:rsid w:val="610A6045"/>
    <w:rsid w:val="610B3AC7"/>
    <w:rsid w:val="610C1548"/>
    <w:rsid w:val="610F6C4A"/>
    <w:rsid w:val="61107F4E"/>
    <w:rsid w:val="6111214D"/>
    <w:rsid w:val="6116564E"/>
    <w:rsid w:val="611778D9"/>
    <w:rsid w:val="61187559"/>
    <w:rsid w:val="611C5F5F"/>
    <w:rsid w:val="611E1462"/>
    <w:rsid w:val="612123E7"/>
    <w:rsid w:val="6124336C"/>
    <w:rsid w:val="61281D72"/>
    <w:rsid w:val="612A5035"/>
    <w:rsid w:val="612D61FA"/>
    <w:rsid w:val="613009FC"/>
    <w:rsid w:val="61304C00"/>
    <w:rsid w:val="61312681"/>
    <w:rsid w:val="61351088"/>
    <w:rsid w:val="613B2F91"/>
    <w:rsid w:val="613B6814"/>
    <w:rsid w:val="613D1D17"/>
    <w:rsid w:val="613E3F16"/>
    <w:rsid w:val="6141071D"/>
    <w:rsid w:val="61414E9A"/>
    <w:rsid w:val="614632BC"/>
    <w:rsid w:val="61466DA4"/>
    <w:rsid w:val="614800A8"/>
    <w:rsid w:val="614E7A33"/>
    <w:rsid w:val="614F1C31"/>
    <w:rsid w:val="614F54B5"/>
    <w:rsid w:val="61533EBB"/>
    <w:rsid w:val="61554044"/>
    <w:rsid w:val="61595DC4"/>
    <w:rsid w:val="615E238B"/>
    <w:rsid w:val="616366D4"/>
    <w:rsid w:val="61646F94"/>
    <w:rsid w:val="616F37EB"/>
    <w:rsid w:val="616F7F68"/>
    <w:rsid w:val="61742A83"/>
    <w:rsid w:val="61747C73"/>
    <w:rsid w:val="61770BF8"/>
    <w:rsid w:val="617B3D7A"/>
    <w:rsid w:val="617C507F"/>
    <w:rsid w:val="617D727E"/>
    <w:rsid w:val="61834A0A"/>
    <w:rsid w:val="61894395"/>
    <w:rsid w:val="618A1E17"/>
    <w:rsid w:val="618C1A96"/>
    <w:rsid w:val="619117A1"/>
    <w:rsid w:val="619239A0"/>
    <w:rsid w:val="61927223"/>
    <w:rsid w:val="61946EA3"/>
    <w:rsid w:val="619501A8"/>
    <w:rsid w:val="619523A6"/>
    <w:rsid w:val="619535D9"/>
    <w:rsid w:val="61954924"/>
    <w:rsid w:val="6198112C"/>
    <w:rsid w:val="61990DAC"/>
    <w:rsid w:val="619A462F"/>
    <w:rsid w:val="619F6539"/>
    <w:rsid w:val="61A03FBA"/>
    <w:rsid w:val="61A161B8"/>
    <w:rsid w:val="61A23C3A"/>
    <w:rsid w:val="61A65EC3"/>
    <w:rsid w:val="61A73945"/>
    <w:rsid w:val="61AC7DCD"/>
    <w:rsid w:val="61B31956"/>
    <w:rsid w:val="61B628DB"/>
    <w:rsid w:val="61BA6082"/>
    <w:rsid w:val="61BD0199"/>
    <w:rsid w:val="61CB4DFE"/>
    <w:rsid w:val="61CC2880"/>
    <w:rsid w:val="61D14789"/>
    <w:rsid w:val="61D2000C"/>
    <w:rsid w:val="61D43510"/>
    <w:rsid w:val="61D50F91"/>
    <w:rsid w:val="61D5318F"/>
    <w:rsid w:val="61D60C11"/>
    <w:rsid w:val="61DB5099"/>
    <w:rsid w:val="61DC639E"/>
    <w:rsid w:val="61DE601D"/>
    <w:rsid w:val="61E202A7"/>
    <w:rsid w:val="61E437AA"/>
    <w:rsid w:val="61E44F1F"/>
    <w:rsid w:val="61E60EAB"/>
    <w:rsid w:val="61E843AE"/>
    <w:rsid w:val="61ED0836"/>
    <w:rsid w:val="61ED6638"/>
    <w:rsid w:val="61EF75BD"/>
    <w:rsid w:val="61F017BB"/>
    <w:rsid w:val="61F05D57"/>
    <w:rsid w:val="61F24CBE"/>
    <w:rsid w:val="61F636C4"/>
    <w:rsid w:val="61F71146"/>
    <w:rsid w:val="61FA594E"/>
    <w:rsid w:val="61FB7B4C"/>
    <w:rsid w:val="61FD68D2"/>
    <w:rsid w:val="61FE0AD0"/>
    <w:rsid w:val="61FE6552"/>
    <w:rsid w:val="620174D7"/>
    <w:rsid w:val="62024F58"/>
    <w:rsid w:val="620307DC"/>
    <w:rsid w:val="620329DA"/>
    <w:rsid w:val="620344FC"/>
    <w:rsid w:val="620713E0"/>
    <w:rsid w:val="6209072B"/>
    <w:rsid w:val="620F67EC"/>
    <w:rsid w:val="62153F79"/>
    <w:rsid w:val="621B0081"/>
    <w:rsid w:val="621B5E82"/>
    <w:rsid w:val="621E6E07"/>
    <w:rsid w:val="622A06E2"/>
    <w:rsid w:val="623644AE"/>
    <w:rsid w:val="62367D31"/>
    <w:rsid w:val="62371F2F"/>
    <w:rsid w:val="62392EB4"/>
    <w:rsid w:val="623A6737"/>
    <w:rsid w:val="623C3E38"/>
    <w:rsid w:val="623F0640"/>
    <w:rsid w:val="623F0814"/>
    <w:rsid w:val="624102C0"/>
    <w:rsid w:val="624215C5"/>
    <w:rsid w:val="624438CC"/>
    <w:rsid w:val="6245446B"/>
    <w:rsid w:val="62490F50"/>
    <w:rsid w:val="624B0BD0"/>
    <w:rsid w:val="624B4453"/>
    <w:rsid w:val="624C6651"/>
    <w:rsid w:val="625008DB"/>
    <w:rsid w:val="6251055B"/>
    <w:rsid w:val="625414DF"/>
    <w:rsid w:val="625649E2"/>
    <w:rsid w:val="62583769"/>
    <w:rsid w:val="62595967"/>
    <w:rsid w:val="625A6C6C"/>
    <w:rsid w:val="625D7BF0"/>
    <w:rsid w:val="625F30F4"/>
    <w:rsid w:val="626003B8"/>
    <w:rsid w:val="62612D73"/>
    <w:rsid w:val="626726FE"/>
    <w:rsid w:val="62695C01"/>
    <w:rsid w:val="626970D8"/>
    <w:rsid w:val="626A0D58"/>
    <w:rsid w:val="626C4988"/>
    <w:rsid w:val="626F590C"/>
    <w:rsid w:val="62700E0F"/>
    <w:rsid w:val="6270558C"/>
    <w:rsid w:val="62720A8F"/>
    <w:rsid w:val="62743F92"/>
    <w:rsid w:val="627A171F"/>
    <w:rsid w:val="627C4C22"/>
    <w:rsid w:val="627D26A4"/>
    <w:rsid w:val="62810D49"/>
    <w:rsid w:val="62820D2A"/>
    <w:rsid w:val="62857AB0"/>
    <w:rsid w:val="62872FB3"/>
    <w:rsid w:val="628E03BF"/>
    <w:rsid w:val="629E620F"/>
    <w:rsid w:val="629E63D3"/>
    <w:rsid w:val="62A03B5D"/>
    <w:rsid w:val="62A6471A"/>
    <w:rsid w:val="62A712E9"/>
    <w:rsid w:val="62A86D6B"/>
    <w:rsid w:val="62AB1EEE"/>
    <w:rsid w:val="62AC7970"/>
    <w:rsid w:val="62B06376"/>
    <w:rsid w:val="62B247EF"/>
    <w:rsid w:val="62B24DD3"/>
    <w:rsid w:val="62B35552"/>
    <w:rsid w:val="62B44D7C"/>
    <w:rsid w:val="62B75D01"/>
    <w:rsid w:val="62BA2508"/>
    <w:rsid w:val="62BC5A0C"/>
    <w:rsid w:val="62BD348D"/>
    <w:rsid w:val="62BE0F0F"/>
    <w:rsid w:val="62BE310D"/>
    <w:rsid w:val="62C4089A"/>
    <w:rsid w:val="62C41857"/>
    <w:rsid w:val="62C45016"/>
    <w:rsid w:val="62C63D9D"/>
    <w:rsid w:val="62C7181E"/>
    <w:rsid w:val="62CF33A7"/>
    <w:rsid w:val="62D1432C"/>
    <w:rsid w:val="62D21DAE"/>
    <w:rsid w:val="62D665B5"/>
    <w:rsid w:val="62D83CB7"/>
    <w:rsid w:val="62D8753A"/>
    <w:rsid w:val="62D94FBC"/>
    <w:rsid w:val="62DD013F"/>
    <w:rsid w:val="62DD39C2"/>
    <w:rsid w:val="62DE1443"/>
    <w:rsid w:val="62DF3642"/>
    <w:rsid w:val="62E04946"/>
    <w:rsid w:val="62E178BB"/>
    <w:rsid w:val="62E47AC9"/>
    <w:rsid w:val="62E83F51"/>
    <w:rsid w:val="62F0715F"/>
    <w:rsid w:val="62F435E7"/>
    <w:rsid w:val="62F51069"/>
    <w:rsid w:val="62FB2C69"/>
    <w:rsid w:val="62FF1978"/>
    <w:rsid w:val="63014E7B"/>
    <w:rsid w:val="63026180"/>
    <w:rsid w:val="63033C02"/>
    <w:rsid w:val="63053881"/>
    <w:rsid w:val="63076D84"/>
    <w:rsid w:val="630A358C"/>
    <w:rsid w:val="630B100E"/>
    <w:rsid w:val="630C0C8E"/>
    <w:rsid w:val="630E4191"/>
    <w:rsid w:val="631448DA"/>
    <w:rsid w:val="63153B1C"/>
    <w:rsid w:val="6315739F"/>
    <w:rsid w:val="631728A2"/>
    <w:rsid w:val="63192522"/>
    <w:rsid w:val="63193A22"/>
    <w:rsid w:val="63195DA5"/>
    <w:rsid w:val="631B12A8"/>
    <w:rsid w:val="631E69AA"/>
    <w:rsid w:val="6321792E"/>
    <w:rsid w:val="63220C33"/>
    <w:rsid w:val="63222E31"/>
    <w:rsid w:val="63251BB8"/>
    <w:rsid w:val="63253DB6"/>
    <w:rsid w:val="632B1543"/>
    <w:rsid w:val="632E24C7"/>
    <w:rsid w:val="633059CA"/>
    <w:rsid w:val="63320ECD"/>
    <w:rsid w:val="6332564A"/>
    <w:rsid w:val="6333694F"/>
    <w:rsid w:val="63340B4D"/>
    <w:rsid w:val="63394FD5"/>
    <w:rsid w:val="633E4CE0"/>
    <w:rsid w:val="633F2762"/>
    <w:rsid w:val="634001E3"/>
    <w:rsid w:val="634023E1"/>
    <w:rsid w:val="63421168"/>
    <w:rsid w:val="634258E5"/>
    <w:rsid w:val="63426FCC"/>
    <w:rsid w:val="63440DE8"/>
    <w:rsid w:val="634642EB"/>
    <w:rsid w:val="634755F0"/>
    <w:rsid w:val="634D3C76"/>
    <w:rsid w:val="634E4F7A"/>
    <w:rsid w:val="635268F9"/>
    <w:rsid w:val="63554905"/>
    <w:rsid w:val="63650337"/>
    <w:rsid w:val="63685B24"/>
    <w:rsid w:val="636C7DAE"/>
    <w:rsid w:val="636E32B1"/>
    <w:rsid w:val="63702F31"/>
    <w:rsid w:val="63714235"/>
    <w:rsid w:val="63721CB7"/>
    <w:rsid w:val="637451BA"/>
    <w:rsid w:val="637A12C2"/>
    <w:rsid w:val="637F0FCD"/>
    <w:rsid w:val="638144D0"/>
    <w:rsid w:val="63814C5E"/>
    <w:rsid w:val="638266CE"/>
    <w:rsid w:val="638379D3"/>
    <w:rsid w:val="63883E5B"/>
    <w:rsid w:val="638B4DDF"/>
    <w:rsid w:val="638E7F62"/>
    <w:rsid w:val="63903465"/>
    <w:rsid w:val="63916CE9"/>
    <w:rsid w:val="639456EF"/>
    <w:rsid w:val="63960BF2"/>
    <w:rsid w:val="639C2AFB"/>
    <w:rsid w:val="63A05C7E"/>
    <w:rsid w:val="63A257B4"/>
    <w:rsid w:val="63A70E8C"/>
    <w:rsid w:val="63AB1A91"/>
    <w:rsid w:val="63AD0817"/>
    <w:rsid w:val="63B401A2"/>
    <w:rsid w:val="63B636A5"/>
    <w:rsid w:val="63C24F39"/>
    <w:rsid w:val="63C274B8"/>
    <w:rsid w:val="63C55EBE"/>
    <w:rsid w:val="63C86E42"/>
    <w:rsid w:val="63C926FE"/>
    <w:rsid w:val="63D07143"/>
    <w:rsid w:val="63D27752"/>
    <w:rsid w:val="63D30A57"/>
    <w:rsid w:val="63D506D7"/>
    <w:rsid w:val="63D7745D"/>
    <w:rsid w:val="63D8165B"/>
    <w:rsid w:val="63DA03E2"/>
    <w:rsid w:val="63E85179"/>
    <w:rsid w:val="63E97377"/>
    <w:rsid w:val="63EA067C"/>
    <w:rsid w:val="63EC02FC"/>
    <w:rsid w:val="63EC3B7F"/>
    <w:rsid w:val="63F14784"/>
    <w:rsid w:val="63F3350A"/>
    <w:rsid w:val="63F6448F"/>
    <w:rsid w:val="63F97611"/>
    <w:rsid w:val="63FA0916"/>
    <w:rsid w:val="63FC3E19"/>
    <w:rsid w:val="640102A1"/>
    <w:rsid w:val="64014A1E"/>
    <w:rsid w:val="640459A3"/>
    <w:rsid w:val="64053424"/>
    <w:rsid w:val="640721AA"/>
    <w:rsid w:val="640B0BB1"/>
    <w:rsid w:val="640D3BE6"/>
    <w:rsid w:val="640D62B2"/>
    <w:rsid w:val="640E5323"/>
    <w:rsid w:val="64107237"/>
    <w:rsid w:val="641920C5"/>
    <w:rsid w:val="641B55C8"/>
    <w:rsid w:val="641C76D4"/>
    <w:rsid w:val="642207D6"/>
    <w:rsid w:val="64236257"/>
    <w:rsid w:val="64243CD9"/>
    <w:rsid w:val="64274C5E"/>
    <w:rsid w:val="642D3B9D"/>
    <w:rsid w:val="642F7AEC"/>
    <w:rsid w:val="6430556D"/>
    <w:rsid w:val="64312FEF"/>
    <w:rsid w:val="64320A70"/>
    <w:rsid w:val="64343F73"/>
    <w:rsid w:val="643519F5"/>
    <w:rsid w:val="64362CFA"/>
    <w:rsid w:val="643A1700"/>
    <w:rsid w:val="643A3A59"/>
    <w:rsid w:val="643A5E7D"/>
    <w:rsid w:val="643D2685"/>
    <w:rsid w:val="643F2304"/>
    <w:rsid w:val="64407D86"/>
    <w:rsid w:val="6443445A"/>
    <w:rsid w:val="64472F94"/>
    <w:rsid w:val="64482C14"/>
    <w:rsid w:val="644D709C"/>
    <w:rsid w:val="64530FA5"/>
    <w:rsid w:val="645422AA"/>
    <w:rsid w:val="64546A26"/>
    <w:rsid w:val="645657AD"/>
    <w:rsid w:val="6457322E"/>
    <w:rsid w:val="645779AB"/>
    <w:rsid w:val="64580CB0"/>
    <w:rsid w:val="645A41B3"/>
    <w:rsid w:val="645C18B4"/>
    <w:rsid w:val="645C76B6"/>
    <w:rsid w:val="645E4DB7"/>
    <w:rsid w:val="64646CC1"/>
    <w:rsid w:val="64657FC6"/>
    <w:rsid w:val="646856C7"/>
    <w:rsid w:val="646969CC"/>
    <w:rsid w:val="646D2593"/>
    <w:rsid w:val="646F5052"/>
    <w:rsid w:val="64705249"/>
    <w:rsid w:val="64710555"/>
    <w:rsid w:val="64760260"/>
    <w:rsid w:val="64775CE1"/>
    <w:rsid w:val="64785961"/>
    <w:rsid w:val="647A6C66"/>
    <w:rsid w:val="647B46E8"/>
    <w:rsid w:val="647B56A8"/>
    <w:rsid w:val="647D566C"/>
    <w:rsid w:val="647E30EE"/>
    <w:rsid w:val="648E5907"/>
    <w:rsid w:val="6491688B"/>
    <w:rsid w:val="6492430D"/>
    <w:rsid w:val="64931D8E"/>
    <w:rsid w:val="64971E0A"/>
    <w:rsid w:val="64976216"/>
    <w:rsid w:val="649B2A1E"/>
    <w:rsid w:val="649C565F"/>
    <w:rsid w:val="649E5BA1"/>
    <w:rsid w:val="64A62FAD"/>
    <w:rsid w:val="64A81D34"/>
    <w:rsid w:val="64AA5237"/>
    <w:rsid w:val="64AB7435"/>
    <w:rsid w:val="64AC073A"/>
    <w:rsid w:val="64AE5E3B"/>
    <w:rsid w:val="64AF16BF"/>
    <w:rsid w:val="64B07140"/>
    <w:rsid w:val="64B1461A"/>
    <w:rsid w:val="64B14BC2"/>
    <w:rsid w:val="64B22643"/>
    <w:rsid w:val="64B322C3"/>
    <w:rsid w:val="64B70CC9"/>
    <w:rsid w:val="64BA1C4E"/>
    <w:rsid w:val="64C34ADC"/>
    <w:rsid w:val="64C76D65"/>
    <w:rsid w:val="64CB576C"/>
    <w:rsid w:val="64CF6370"/>
    <w:rsid w:val="64D22B78"/>
    <w:rsid w:val="64D7377C"/>
    <w:rsid w:val="64DB2183"/>
    <w:rsid w:val="64DE698B"/>
    <w:rsid w:val="64E40894"/>
    <w:rsid w:val="64E42A92"/>
    <w:rsid w:val="64EC3722"/>
    <w:rsid w:val="64F91EF5"/>
    <w:rsid w:val="64FD39BC"/>
    <w:rsid w:val="64FF4941"/>
    <w:rsid w:val="650258C5"/>
    <w:rsid w:val="65040DC9"/>
    <w:rsid w:val="650520CD"/>
    <w:rsid w:val="6505464C"/>
    <w:rsid w:val="650642CC"/>
    <w:rsid w:val="650755D0"/>
    <w:rsid w:val="650B3FD7"/>
    <w:rsid w:val="650B7121"/>
    <w:rsid w:val="650C61D5"/>
    <w:rsid w:val="650E1238"/>
    <w:rsid w:val="651932EC"/>
    <w:rsid w:val="651C4271"/>
    <w:rsid w:val="65204E75"/>
    <w:rsid w:val="652470FF"/>
    <w:rsid w:val="65254B81"/>
    <w:rsid w:val="65270084"/>
    <w:rsid w:val="652B653A"/>
    <w:rsid w:val="65305110"/>
    <w:rsid w:val="65367019"/>
    <w:rsid w:val="6537031E"/>
    <w:rsid w:val="653A12A3"/>
    <w:rsid w:val="653A5A1F"/>
    <w:rsid w:val="653C0F22"/>
    <w:rsid w:val="653C47A6"/>
    <w:rsid w:val="653D69A4"/>
    <w:rsid w:val="653F1EA7"/>
    <w:rsid w:val="65434131"/>
    <w:rsid w:val="65451832"/>
    <w:rsid w:val="654650B5"/>
    <w:rsid w:val="654A5952"/>
    <w:rsid w:val="654D24C2"/>
    <w:rsid w:val="655578CE"/>
    <w:rsid w:val="655A3D56"/>
    <w:rsid w:val="655B17D7"/>
    <w:rsid w:val="65636BE4"/>
    <w:rsid w:val="65644665"/>
    <w:rsid w:val="656655EA"/>
    <w:rsid w:val="65680AED"/>
    <w:rsid w:val="656F0478"/>
    <w:rsid w:val="65744900"/>
    <w:rsid w:val="657B15BD"/>
    <w:rsid w:val="65813C15"/>
    <w:rsid w:val="65815627"/>
    <w:rsid w:val="65834F1A"/>
    <w:rsid w:val="6584299C"/>
    <w:rsid w:val="65863920"/>
    <w:rsid w:val="658713A2"/>
    <w:rsid w:val="658723F5"/>
    <w:rsid w:val="658A2326"/>
    <w:rsid w:val="658B50AB"/>
    <w:rsid w:val="65931931"/>
    <w:rsid w:val="659473B3"/>
    <w:rsid w:val="659D5AC4"/>
    <w:rsid w:val="65A279CD"/>
    <w:rsid w:val="65A42ED0"/>
    <w:rsid w:val="65A4764D"/>
    <w:rsid w:val="65A50952"/>
    <w:rsid w:val="65A818D7"/>
    <w:rsid w:val="65AB4E9E"/>
    <w:rsid w:val="65B00EE1"/>
    <w:rsid w:val="65BA5074"/>
    <w:rsid w:val="65C06F7D"/>
    <w:rsid w:val="65C37F02"/>
    <w:rsid w:val="65C53405"/>
    <w:rsid w:val="65C76908"/>
    <w:rsid w:val="65CA788D"/>
    <w:rsid w:val="65CC2D90"/>
    <w:rsid w:val="65CD0811"/>
    <w:rsid w:val="65CE3D15"/>
    <w:rsid w:val="65CE6758"/>
    <w:rsid w:val="65D12A9B"/>
    <w:rsid w:val="65D2051C"/>
    <w:rsid w:val="65D2271B"/>
    <w:rsid w:val="65D72426"/>
    <w:rsid w:val="65D76BA2"/>
    <w:rsid w:val="65DE652D"/>
    <w:rsid w:val="65E24F34"/>
    <w:rsid w:val="65E36238"/>
    <w:rsid w:val="65E362B1"/>
    <w:rsid w:val="65E713BB"/>
    <w:rsid w:val="65E74C3F"/>
    <w:rsid w:val="65E848BE"/>
    <w:rsid w:val="65E92340"/>
    <w:rsid w:val="65EB5843"/>
    <w:rsid w:val="65EF204B"/>
    <w:rsid w:val="65F12FD0"/>
    <w:rsid w:val="65F20A51"/>
    <w:rsid w:val="65FB38DF"/>
    <w:rsid w:val="6602326A"/>
    <w:rsid w:val="660541EF"/>
    <w:rsid w:val="660563ED"/>
    <w:rsid w:val="66061C70"/>
    <w:rsid w:val="660718F0"/>
    <w:rsid w:val="66090676"/>
    <w:rsid w:val="660918F9"/>
    <w:rsid w:val="660E127B"/>
    <w:rsid w:val="66146A07"/>
    <w:rsid w:val="66161F0A"/>
    <w:rsid w:val="6620029B"/>
    <w:rsid w:val="6622379F"/>
    <w:rsid w:val="66231220"/>
    <w:rsid w:val="662621A5"/>
    <w:rsid w:val="662A0BAB"/>
    <w:rsid w:val="662F5033"/>
    <w:rsid w:val="66302AB4"/>
    <w:rsid w:val="66310536"/>
    <w:rsid w:val="66344D3E"/>
    <w:rsid w:val="663527BF"/>
    <w:rsid w:val="663649BE"/>
    <w:rsid w:val="663C214A"/>
    <w:rsid w:val="663D1DCA"/>
    <w:rsid w:val="663E564D"/>
    <w:rsid w:val="66444FD8"/>
    <w:rsid w:val="664571D6"/>
    <w:rsid w:val="664726D9"/>
    <w:rsid w:val="6648015B"/>
    <w:rsid w:val="664A365E"/>
    <w:rsid w:val="664A6EE1"/>
    <w:rsid w:val="66555272"/>
    <w:rsid w:val="66572974"/>
    <w:rsid w:val="665C6DFC"/>
    <w:rsid w:val="66613283"/>
    <w:rsid w:val="66662F8E"/>
    <w:rsid w:val="666B1614"/>
    <w:rsid w:val="666D2919"/>
    <w:rsid w:val="666E039B"/>
    <w:rsid w:val="6671351E"/>
    <w:rsid w:val="66747D26"/>
    <w:rsid w:val="667B3E2D"/>
    <w:rsid w:val="667D7330"/>
    <w:rsid w:val="667E0635"/>
    <w:rsid w:val="667E7FC4"/>
    <w:rsid w:val="66822C7A"/>
    <w:rsid w:val="668D2E4E"/>
    <w:rsid w:val="668E08CF"/>
    <w:rsid w:val="66903DD3"/>
    <w:rsid w:val="669E4620"/>
    <w:rsid w:val="669F0B6A"/>
    <w:rsid w:val="66A42A73"/>
    <w:rsid w:val="66A562F6"/>
    <w:rsid w:val="66A9277E"/>
    <w:rsid w:val="66AC1B17"/>
    <w:rsid w:val="66AD1184"/>
    <w:rsid w:val="66AF0E04"/>
    <w:rsid w:val="66AF3A6A"/>
    <w:rsid w:val="66B06886"/>
    <w:rsid w:val="66B17B8A"/>
    <w:rsid w:val="66B2560C"/>
    <w:rsid w:val="66B50838"/>
    <w:rsid w:val="66B6078F"/>
    <w:rsid w:val="66B87515"/>
    <w:rsid w:val="66B94F97"/>
    <w:rsid w:val="66BA4C17"/>
    <w:rsid w:val="66BB4A67"/>
    <w:rsid w:val="66BD69BA"/>
    <w:rsid w:val="66C258A6"/>
    <w:rsid w:val="66C45526"/>
    <w:rsid w:val="66C764AB"/>
    <w:rsid w:val="66CB0734"/>
    <w:rsid w:val="66CB4EB1"/>
    <w:rsid w:val="66CC2933"/>
    <w:rsid w:val="66CF38B7"/>
    <w:rsid w:val="66CF713B"/>
    <w:rsid w:val="66D01339"/>
    <w:rsid w:val="66D1483C"/>
    <w:rsid w:val="66DA76CA"/>
    <w:rsid w:val="66DF73D5"/>
    <w:rsid w:val="66E17055"/>
    <w:rsid w:val="66E35DDB"/>
    <w:rsid w:val="66E47FD9"/>
    <w:rsid w:val="66EB31E7"/>
    <w:rsid w:val="66ED66EB"/>
    <w:rsid w:val="66EE2624"/>
    <w:rsid w:val="66F51579"/>
    <w:rsid w:val="66FD6985"/>
    <w:rsid w:val="66FE4406"/>
    <w:rsid w:val="6700022A"/>
    <w:rsid w:val="67010C0E"/>
    <w:rsid w:val="6701538B"/>
    <w:rsid w:val="67041B93"/>
    <w:rsid w:val="67046310"/>
    <w:rsid w:val="670A3A9C"/>
    <w:rsid w:val="670D6C1F"/>
    <w:rsid w:val="671230A7"/>
    <w:rsid w:val="67172DB2"/>
    <w:rsid w:val="671D1438"/>
    <w:rsid w:val="671D498D"/>
    <w:rsid w:val="672023BD"/>
    <w:rsid w:val="67205C40"/>
    <w:rsid w:val="672136C2"/>
    <w:rsid w:val="67230DC3"/>
    <w:rsid w:val="6728304C"/>
    <w:rsid w:val="6729654F"/>
    <w:rsid w:val="672A6364"/>
    <w:rsid w:val="672B1A53"/>
    <w:rsid w:val="672D16D2"/>
    <w:rsid w:val="67302657"/>
    <w:rsid w:val="67325B5A"/>
    <w:rsid w:val="67336E5F"/>
    <w:rsid w:val="673448E0"/>
    <w:rsid w:val="67367DE4"/>
    <w:rsid w:val="67387A63"/>
    <w:rsid w:val="673B646A"/>
    <w:rsid w:val="674028F1"/>
    <w:rsid w:val="674175FB"/>
    <w:rsid w:val="67421678"/>
    <w:rsid w:val="67433876"/>
    <w:rsid w:val="674370F9"/>
    <w:rsid w:val="67444B7B"/>
    <w:rsid w:val="674525FC"/>
    <w:rsid w:val="6747227C"/>
    <w:rsid w:val="67483581"/>
    <w:rsid w:val="67487CFE"/>
    <w:rsid w:val="674A6A84"/>
    <w:rsid w:val="6750098D"/>
    <w:rsid w:val="675B47A0"/>
    <w:rsid w:val="676166A9"/>
    <w:rsid w:val="6764762E"/>
    <w:rsid w:val="676550B0"/>
    <w:rsid w:val="676663B4"/>
    <w:rsid w:val="676705B3"/>
    <w:rsid w:val="676B6FB9"/>
    <w:rsid w:val="676E37C1"/>
    <w:rsid w:val="67706CC4"/>
    <w:rsid w:val="6775314C"/>
    <w:rsid w:val="67760BCD"/>
    <w:rsid w:val="677A5055"/>
    <w:rsid w:val="677D5FDA"/>
    <w:rsid w:val="67837EE3"/>
    <w:rsid w:val="678420E1"/>
    <w:rsid w:val="678B74EE"/>
    <w:rsid w:val="678D07F2"/>
    <w:rsid w:val="678E0472"/>
    <w:rsid w:val="67901777"/>
    <w:rsid w:val="679171F9"/>
    <w:rsid w:val="67924C7A"/>
    <w:rsid w:val="67973300"/>
    <w:rsid w:val="67976B83"/>
    <w:rsid w:val="679C300B"/>
    <w:rsid w:val="679D5209"/>
    <w:rsid w:val="67A24F14"/>
    <w:rsid w:val="67A40418"/>
    <w:rsid w:val="67A61638"/>
    <w:rsid w:val="67AD54A4"/>
    <w:rsid w:val="67B06428"/>
    <w:rsid w:val="67B251AF"/>
    <w:rsid w:val="67B3300F"/>
    <w:rsid w:val="67B406B2"/>
    <w:rsid w:val="67B552EB"/>
    <w:rsid w:val="67C40077"/>
    <w:rsid w:val="67C563CE"/>
    <w:rsid w:val="67C718D1"/>
    <w:rsid w:val="67CB3B5A"/>
    <w:rsid w:val="67CD63BE"/>
    <w:rsid w:val="67D11C12"/>
    <w:rsid w:val="67D30F67"/>
    <w:rsid w:val="67D740EA"/>
    <w:rsid w:val="67DA08F2"/>
    <w:rsid w:val="67DB6373"/>
    <w:rsid w:val="67DE14F6"/>
    <w:rsid w:val="67E3597E"/>
    <w:rsid w:val="67E47654"/>
    <w:rsid w:val="67E81E06"/>
    <w:rsid w:val="67ED1B11"/>
    <w:rsid w:val="67F25F98"/>
    <w:rsid w:val="67F66B9D"/>
    <w:rsid w:val="67FB08EB"/>
    <w:rsid w:val="67FB3025"/>
    <w:rsid w:val="67FD6528"/>
    <w:rsid w:val="68014F2E"/>
    <w:rsid w:val="68041736"/>
    <w:rsid w:val="68053934"/>
    <w:rsid w:val="680E2045"/>
    <w:rsid w:val="68161650"/>
    <w:rsid w:val="681E1E1B"/>
    <w:rsid w:val="6823620F"/>
    <w:rsid w:val="68251C6A"/>
    <w:rsid w:val="6827516E"/>
    <w:rsid w:val="68282BEF"/>
    <w:rsid w:val="682E257A"/>
    <w:rsid w:val="682F64A8"/>
    <w:rsid w:val="68305A7D"/>
    <w:rsid w:val="68336A02"/>
    <w:rsid w:val="68344483"/>
    <w:rsid w:val="68353276"/>
    <w:rsid w:val="6838670D"/>
    <w:rsid w:val="683C1890"/>
    <w:rsid w:val="683C7E7F"/>
    <w:rsid w:val="683D7311"/>
    <w:rsid w:val="6842701C"/>
    <w:rsid w:val="6844251F"/>
    <w:rsid w:val="68446C9C"/>
    <w:rsid w:val="68457FA1"/>
    <w:rsid w:val="684734A4"/>
    <w:rsid w:val="684756A2"/>
    <w:rsid w:val="68483124"/>
    <w:rsid w:val="68491692"/>
    <w:rsid w:val="684A6627"/>
    <w:rsid w:val="684B1EAA"/>
    <w:rsid w:val="684D75AC"/>
    <w:rsid w:val="684F2AAF"/>
    <w:rsid w:val="68541AF0"/>
    <w:rsid w:val="6855023B"/>
    <w:rsid w:val="685A0E40"/>
    <w:rsid w:val="685E30C9"/>
    <w:rsid w:val="685F2D49"/>
    <w:rsid w:val="686007CB"/>
    <w:rsid w:val="68623CCE"/>
    <w:rsid w:val="6863174F"/>
    <w:rsid w:val="68654C52"/>
    <w:rsid w:val="68670155"/>
    <w:rsid w:val="686A23AC"/>
    <w:rsid w:val="68706867"/>
    <w:rsid w:val="687419EA"/>
    <w:rsid w:val="6874746B"/>
    <w:rsid w:val="6876296E"/>
    <w:rsid w:val="687703F0"/>
    <w:rsid w:val="68916D9B"/>
    <w:rsid w:val="68960CA5"/>
    <w:rsid w:val="689841A8"/>
    <w:rsid w:val="689A52B4"/>
    <w:rsid w:val="689D3EB3"/>
    <w:rsid w:val="689E1934"/>
    <w:rsid w:val="68A17036"/>
    <w:rsid w:val="68A47FBA"/>
    <w:rsid w:val="68A869C0"/>
    <w:rsid w:val="68AB7945"/>
    <w:rsid w:val="68B172D0"/>
    <w:rsid w:val="68B43AD8"/>
    <w:rsid w:val="68B946DC"/>
    <w:rsid w:val="68BB7BDF"/>
    <w:rsid w:val="68BC5661"/>
    <w:rsid w:val="68BE43E7"/>
    <w:rsid w:val="68BF65E6"/>
    <w:rsid w:val="68C2756A"/>
    <w:rsid w:val="68C617F4"/>
    <w:rsid w:val="68C86EF5"/>
    <w:rsid w:val="68C94977"/>
    <w:rsid w:val="68CA01FA"/>
    <w:rsid w:val="68CC36FD"/>
    <w:rsid w:val="68CE4682"/>
    <w:rsid w:val="68D26502"/>
    <w:rsid w:val="68D30B09"/>
    <w:rsid w:val="68D35286"/>
    <w:rsid w:val="68D401A1"/>
    <w:rsid w:val="68D66648"/>
    <w:rsid w:val="68D92A13"/>
    <w:rsid w:val="68D9718F"/>
    <w:rsid w:val="68DA4848"/>
    <w:rsid w:val="68DF491C"/>
    <w:rsid w:val="68E329CB"/>
    <w:rsid w:val="68E33322"/>
    <w:rsid w:val="68E40DA4"/>
    <w:rsid w:val="68E61D28"/>
    <w:rsid w:val="68EB61B0"/>
    <w:rsid w:val="68F02638"/>
    <w:rsid w:val="68F71D0E"/>
    <w:rsid w:val="68FE72F2"/>
    <w:rsid w:val="68FF2C52"/>
    <w:rsid w:val="68FF4E51"/>
    <w:rsid w:val="690006D4"/>
    <w:rsid w:val="69010354"/>
    <w:rsid w:val="69033857"/>
    <w:rsid w:val="69056D5A"/>
    <w:rsid w:val="690C1F68"/>
    <w:rsid w:val="690D4166"/>
    <w:rsid w:val="690F766A"/>
    <w:rsid w:val="691163F0"/>
    <w:rsid w:val="69154DF6"/>
    <w:rsid w:val="691702F9"/>
    <w:rsid w:val="691C4781"/>
    <w:rsid w:val="691D2203"/>
    <w:rsid w:val="69200C09"/>
    <w:rsid w:val="6921668A"/>
    <w:rsid w:val="6925180D"/>
    <w:rsid w:val="692D6C1A"/>
    <w:rsid w:val="693343A6"/>
    <w:rsid w:val="693578A9"/>
    <w:rsid w:val="693B74C7"/>
    <w:rsid w:val="693C1432"/>
    <w:rsid w:val="693E01B9"/>
    <w:rsid w:val="693F23B7"/>
    <w:rsid w:val="693F5C3A"/>
    <w:rsid w:val="69434640"/>
    <w:rsid w:val="6944683F"/>
    <w:rsid w:val="69461D42"/>
    <w:rsid w:val="69473047"/>
    <w:rsid w:val="694A3FCB"/>
    <w:rsid w:val="694C74CE"/>
    <w:rsid w:val="695C7769"/>
    <w:rsid w:val="695D51EA"/>
    <w:rsid w:val="6960616F"/>
    <w:rsid w:val="696525F7"/>
    <w:rsid w:val="69660078"/>
    <w:rsid w:val="69696A7E"/>
    <w:rsid w:val="696C5805"/>
    <w:rsid w:val="696D5485"/>
    <w:rsid w:val="696E2F06"/>
    <w:rsid w:val="69706409"/>
    <w:rsid w:val="69732C11"/>
    <w:rsid w:val="69744E10"/>
    <w:rsid w:val="69775D94"/>
    <w:rsid w:val="69777AD4"/>
    <w:rsid w:val="69777C99"/>
    <w:rsid w:val="69791212"/>
    <w:rsid w:val="69794B1B"/>
    <w:rsid w:val="697A259C"/>
    <w:rsid w:val="697D7C9D"/>
    <w:rsid w:val="69837628"/>
    <w:rsid w:val="6985092D"/>
    <w:rsid w:val="698A6279"/>
    <w:rsid w:val="698B02B8"/>
    <w:rsid w:val="69931E41"/>
    <w:rsid w:val="699478C3"/>
    <w:rsid w:val="69950BC7"/>
    <w:rsid w:val="69960847"/>
    <w:rsid w:val="699A504F"/>
    <w:rsid w:val="699F6F59"/>
    <w:rsid w:val="69A320DB"/>
    <w:rsid w:val="69AE0348"/>
    <w:rsid w:val="69AE046D"/>
    <w:rsid w:val="69AE3CF0"/>
    <w:rsid w:val="69AF3970"/>
    <w:rsid w:val="69B071F3"/>
    <w:rsid w:val="69B30178"/>
    <w:rsid w:val="69BA5584"/>
    <w:rsid w:val="69BF37A7"/>
    <w:rsid w:val="69C72B58"/>
    <w:rsid w:val="69CD45A5"/>
    <w:rsid w:val="69CE2026"/>
    <w:rsid w:val="69D4612E"/>
    <w:rsid w:val="69D61631"/>
    <w:rsid w:val="69D67433"/>
    <w:rsid w:val="69D84B34"/>
    <w:rsid w:val="69D95E39"/>
    <w:rsid w:val="69DC353A"/>
    <w:rsid w:val="69DF44BF"/>
    <w:rsid w:val="69E13245"/>
    <w:rsid w:val="69E32EC5"/>
    <w:rsid w:val="69E441CA"/>
    <w:rsid w:val="69E718CB"/>
    <w:rsid w:val="69E90652"/>
    <w:rsid w:val="69EA60D3"/>
    <w:rsid w:val="69EE4AD9"/>
    <w:rsid w:val="69EF7FDC"/>
    <w:rsid w:val="69F134E0"/>
    <w:rsid w:val="69F44464"/>
    <w:rsid w:val="69F67967"/>
    <w:rsid w:val="69F71B66"/>
    <w:rsid w:val="69F753E9"/>
    <w:rsid w:val="69FA0715"/>
    <w:rsid w:val="69FA2AEA"/>
    <w:rsid w:val="69FB056C"/>
    <w:rsid w:val="69FD72F2"/>
    <w:rsid w:val="6A06437E"/>
    <w:rsid w:val="6A082C8B"/>
    <w:rsid w:val="6A090B86"/>
    <w:rsid w:val="6A120191"/>
    <w:rsid w:val="6A135C12"/>
    <w:rsid w:val="6A18591D"/>
    <w:rsid w:val="6A1E3383"/>
    <w:rsid w:val="6A1F52A8"/>
    <w:rsid w:val="6A2007AB"/>
    <w:rsid w:val="6A223CAF"/>
    <w:rsid w:val="6A254C33"/>
    <w:rsid w:val="6A2626B5"/>
    <w:rsid w:val="6A2B6B3C"/>
    <w:rsid w:val="6A3803D1"/>
    <w:rsid w:val="6A383C54"/>
    <w:rsid w:val="6A3B4BD9"/>
    <w:rsid w:val="6A3E5B5D"/>
    <w:rsid w:val="6A3F57DD"/>
    <w:rsid w:val="6A401060"/>
    <w:rsid w:val="6A410D55"/>
    <w:rsid w:val="6A421FE5"/>
    <w:rsid w:val="6A426762"/>
    <w:rsid w:val="6A441C65"/>
    <w:rsid w:val="6A4454E8"/>
    <w:rsid w:val="6A465168"/>
    <w:rsid w:val="6A4E2574"/>
    <w:rsid w:val="6A4F7FF6"/>
    <w:rsid w:val="6A5247FE"/>
    <w:rsid w:val="6A5269FC"/>
    <w:rsid w:val="6A53227F"/>
    <w:rsid w:val="6A572E84"/>
    <w:rsid w:val="6A591C0A"/>
    <w:rsid w:val="6A596387"/>
    <w:rsid w:val="6A5B510D"/>
    <w:rsid w:val="6A5C730C"/>
    <w:rsid w:val="6A5D4D8D"/>
    <w:rsid w:val="6A5E280F"/>
    <w:rsid w:val="6A5E6092"/>
    <w:rsid w:val="6A613E90"/>
    <w:rsid w:val="6A63251A"/>
    <w:rsid w:val="6A655A1D"/>
    <w:rsid w:val="6A667C1B"/>
    <w:rsid w:val="6A68311E"/>
    <w:rsid w:val="6A6C53A8"/>
    <w:rsid w:val="6A6D5027"/>
    <w:rsid w:val="6A731EF1"/>
    <w:rsid w:val="6A752434"/>
    <w:rsid w:val="6A7711BA"/>
    <w:rsid w:val="6A786C3C"/>
    <w:rsid w:val="6A7C5642"/>
    <w:rsid w:val="6A7D30C3"/>
    <w:rsid w:val="6A8504D0"/>
    <w:rsid w:val="6A8A23D9"/>
    <w:rsid w:val="6A8E0DDF"/>
    <w:rsid w:val="6A911D64"/>
    <w:rsid w:val="6A9774F1"/>
    <w:rsid w:val="6A9873F8"/>
    <w:rsid w:val="6A9B2674"/>
    <w:rsid w:val="6AA56806"/>
    <w:rsid w:val="6AAA4E8C"/>
    <w:rsid w:val="6AAB290E"/>
    <w:rsid w:val="6AAC3C13"/>
    <w:rsid w:val="6AAE4C37"/>
    <w:rsid w:val="6AB25B1C"/>
    <w:rsid w:val="6AB3359E"/>
    <w:rsid w:val="6AB5321D"/>
    <w:rsid w:val="6AB623DF"/>
    <w:rsid w:val="6AB87A25"/>
    <w:rsid w:val="6ABA2F28"/>
    <w:rsid w:val="6ABA5127"/>
    <w:rsid w:val="6AC128B3"/>
    <w:rsid w:val="6AC14AB2"/>
    <w:rsid w:val="6AC22533"/>
    <w:rsid w:val="6AC25DB6"/>
    <w:rsid w:val="6AC33F7B"/>
    <w:rsid w:val="6AC37FB5"/>
    <w:rsid w:val="6AC87CC0"/>
    <w:rsid w:val="6ACC2E43"/>
    <w:rsid w:val="6ACF764A"/>
    <w:rsid w:val="6AD01849"/>
    <w:rsid w:val="6AD3024F"/>
    <w:rsid w:val="6AD36051"/>
    <w:rsid w:val="6AD74A57"/>
    <w:rsid w:val="6AD92158"/>
    <w:rsid w:val="6AD959DC"/>
    <w:rsid w:val="6AD97F5A"/>
    <w:rsid w:val="6ADD0B5E"/>
    <w:rsid w:val="6AE05366"/>
    <w:rsid w:val="6AE23558"/>
    <w:rsid w:val="6AE43D6D"/>
    <w:rsid w:val="6AE67270"/>
    <w:rsid w:val="6AEE467C"/>
    <w:rsid w:val="6AEF20FE"/>
    <w:rsid w:val="6AF07B7F"/>
    <w:rsid w:val="6AF20B04"/>
    <w:rsid w:val="6AF74F8C"/>
    <w:rsid w:val="6AF9048F"/>
    <w:rsid w:val="6AFE019A"/>
    <w:rsid w:val="6B00369D"/>
    <w:rsid w:val="6B011F97"/>
    <w:rsid w:val="6B030D9E"/>
    <w:rsid w:val="6B0420A3"/>
    <w:rsid w:val="6B080AA9"/>
    <w:rsid w:val="6B085226"/>
    <w:rsid w:val="6B092CA7"/>
    <w:rsid w:val="6B0E29B2"/>
    <w:rsid w:val="6B105EB6"/>
    <w:rsid w:val="6B1348BC"/>
    <w:rsid w:val="6B157DBF"/>
    <w:rsid w:val="6B165840"/>
    <w:rsid w:val="6B1E2C4D"/>
    <w:rsid w:val="6B1F4E4B"/>
    <w:rsid w:val="6B213BD1"/>
    <w:rsid w:val="6B28355C"/>
    <w:rsid w:val="6B2B1F62"/>
    <w:rsid w:val="6B2E2EE7"/>
    <w:rsid w:val="6B302B67"/>
    <w:rsid w:val="6B3218ED"/>
    <w:rsid w:val="6B33736F"/>
    <w:rsid w:val="6B3837F7"/>
    <w:rsid w:val="6B3959F5"/>
    <w:rsid w:val="6B3A3476"/>
    <w:rsid w:val="6B3A3BBF"/>
    <w:rsid w:val="6B3A6CFA"/>
    <w:rsid w:val="6B3B697A"/>
    <w:rsid w:val="6B3F3181"/>
    <w:rsid w:val="6B424106"/>
    <w:rsid w:val="6B4E2D3E"/>
    <w:rsid w:val="6B5243A0"/>
    <w:rsid w:val="6B5478A4"/>
    <w:rsid w:val="6B5C2732"/>
    <w:rsid w:val="6B601138"/>
    <w:rsid w:val="6B627EBE"/>
    <w:rsid w:val="6B6320BC"/>
    <w:rsid w:val="6B647B3E"/>
    <w:rsid w:val="6B670AC3"/>
    <w:rsid w:val="6B674346"/>
    <w:rsid w:val="6B686544"/>
    <w:rsid w:val="6B697849"/>
    <w:rsid w:val="6B6A1A47"/>
    <w:rsid w:val="6B6B2D4C"/>
    <w:rsid w:val="6B6B74C9"/>
    <w:rsid w:val="6B6D624F"/>
    <w:rsid w:val="6B6E044D"/>
    <w:rsid w:val="6B6F5ECF"/>
    <w:rsid w:val="6B75365C"/>
    <w:rsid w:val="6B7632DB"/>
    <w:rsid w:val="6B7D64E9"/>
    <w:rsid w:val="6B7E06E8"/>
    <w:rsid w:val="6B814EF0"/>
    <w:rsid w:val="6B8535B2"/>
    <w:rsid w:val="6B8C01BB"/>
    <w:rsid w:val="6B8F4205"/>
    <w:rsid w:val="6B917708"/>
    <w:rsid w:val="6B92518A"/>
    <w:rsid w:val="6B94633D"/>
    <w:rsid w:val="6B956EDC"/>
    <w:rsid w:val="6B977093"/>
    <w:rsid w:val="6B984B15"/>
    <w:rsid w:val="6B9B5A9A"/>
    <w:rsid w:val="6B9F5BFD"/>
    <w:rsid w:val="6BA01F21"/>
    <w:rsid w:val="6BAA4A2F"/>
    <w:rsid w:val="6BAA605B"/>
    <w:rsid w:val="6BAD1237"/>
    <w:rsid w:val="6BAE6CB9"/>
    <w:rsid w:val="6BB17C3D"/>
    <w:rsid w:val="6BB562F5"/>
    <w:rsid w:val="6BB875C8"/>
    <w:rsid w:val="6BB9504A"/>
    <w:rsid w:val="6BC35959"/>
    <w:rsid w:val="6BC568DE"/>
    <w:rsid w:val="6BC87862"/>
    <w:rsid w:val="6BCB65E9"/>
    <w:rsid w:val="6BCE4FEF"/>
    <w:rsid w:val="6BD46EF8"/>
    <w:rsid w:val="6BD510F7"/>
    <w:rsid w:val="6BD66B78"/>
    <w:rsid w:val="6BD97AFD"/>
    <w:rsid w:val="6BDB6883"/>
    <w:rsid w:val="6BDE7808"/>
    <w:rsid w:val="6BE51D9B"/>
    <w:rsid w:val="6BE66E12"/>
    <w:rsid w:val="6BE70117"/>
    <w:rsid w:val="6BE9361A"/>
    <w:rsid w:val="6BEB6B1D"/>
    <w:rsid w:val="6BEE421F"/>
    <w:rsid w:val="6BF02FA5"/>
    <w:rsid w:val="6BF22C25"/>
    <w:rsid w:val="6BF36128"/>
    <w:rsid w:val="6BF64EAE"/>
    <w:rsid w:val="6BF670AD"/>
    <w:rsid w:val="6BF74B2E"/>
    <w:rsid w:val="6BF879A1"/>
    <w:rsid w:val="6BF90031"/>
    <w:rsid w:val="6BFC4839"/>
    <w:rsid w:val="6BFE3BD0"/>
    <w:rsid w:val="6BFE44B9"/>
    <w:rsid w:val="6BFE7D3C"/>
    <w:rsid w:val="6C010CC1"/>
    <w:rsid w:val="6C01543E"/>
    <w:rsid w:val="6C08064C"/>
    <w:rsid w:val="6C0A4BCD"/>
    <w:rsid w:val="6C0D4AD4"/>
    <w:rsid w:val="6C0E2555"/>
    <w:rsid w:val="6C0E4753"/>
    <w:rsid w:val="6C1134DA"/>
    <w:rsid w:val="6C1156D8"/>
    <w:rsid w:val="6C117498"/>
    <w:rsid w:val="6C1369DD"/>
    <w:rsid w:val="6C14665D"/>
    <w:rsid w:val="6C157962"/>
    <w:rsid w:val="6C1D4D6E"/>
    <w:rsid w:val="6C1E27F0"/>
    <w:rsid w:val="6C1F0271"/>
    <w:rsid w:val="6C213774"/>
    <w:rsid w:val="6C2A6602"/>
    <w:rsid w:val="6C2C1B05"/>
    <w:rsid w:val="6C2C7587"/>
    <w:rsid w:val="6C2F0215"/>
    <w:rsid w:val="6C311810"/>
    <w:rsid w:val="6C340216"/>
    <w:rsid w:val="6C342795"/>
    <w:rsid w:val="6C344993"/>
    <w:rsid w:val="6C390E1B"/>
    <w:rsid w:val="6C3A689C"/>
    <w:rsid w:val="6C3B7BA1"/>
    <w:rsid w:val="6C3C1DA0"/>
    <w:rsid w:val="6C3D30A4"/>
    <w:rsid w:val="6C3F65A7"/>
    <w:rsid w:val="6C423CA9"/>
    <w:rsid w:val="6C425C56"/>
    <w:rsid w:val="6C42752C"/>
    <w:rsid w:val="6C434FAE"/>
    <w:rsid w:val="6C4526AF"/>
    <w:rsid w:val="6C4739B4"/>
    <w:rsid w:val="6C475BB2"/>
    <w:rsid w:val="6C481435"/>
    <w:rsid w:val="6C4E553D"/>
    <w:rsid w:val="6C542CCA"/>
    <w:rsid w:val="6C55074B"/>
    <w:rsid w:val="6C5816D0"/>
    <w:rsid w:val="6C597151"/>
    <w:rsid w:val="6C5C00D6"/>
    <w:rsid w:val="6C5C4853"/>
    <w:rsid w:val="6C5D7D56"/>
    <w:rsid w:val="6C5E35D9"/>
    <w:rsid w:val="6C5F3259"/>
    <w:rsid w:val="6C61455E"/>
    <w:rsid w:val="6C621FDF"/>
    <w:rsid w:val="6C642F64"/>
    <w:rsid w:val="6C6454E2"/>
    <w:rsid w:val="6C657D25"/>
    <w:rsid w:val="6C673EE9"/>
    <w:rsid w:val="6C6E3873"/>
    <w:rsid w:val="6C737CFB"/>
    <w:rsid w:val="6C741EF9"/>
    <w:rsid w:val="6C7D060B"/>
    <w:rsid w:val="6C814A92"/>
    <w:rsid w:val="6C860F1A"/>
    <w:rsid w:val="6C891E9F"/>
    <w:rsid w:val="6C8A36F6"/>
    <w:rsid w:val="6C8B53A2"/>
    <w:rsid w:val="6C940230"/>
    <w:rsid w:val="6C992139"/>
    <w:rsid w:val="6C9A7BBB"/>
    <w:rsid w:val="6C9C30BE"/>
    <w:rsid w:val="6C9D0B3F"/>
    <w:rsid w:val="6C9E65C1"/>
    <w:rsid w:val="6C9F78C6"/>
    <w:rsid w:val="6CA05347"/>
    <w:rsid w:val="6CA12DC9"/>
    <w:rsid w:val="6CA404CA"/>
    <w:rsid w:val="6CA55F4C"/>
    <w:rsid w:val="6CAA23D4"/>
    <w:rsid w:val="6CAD0DDA"/>
    <w:rsid w:val="6CB25261"/>
    <w:rsid w:val="6CB32CE3"/>
    <w:rsid w:val="6CB829EE"/>
    <w:rsid w:val="6CB84EC0"/>
    <w:rsid w:val="6CB8716B"/>
    <w:rsid w:val="6CB94BEC"/>
    <w:rsid w:val="6CB95A5F"/>
    <w:rsid w:val="6CBB00EF"/>
    <w:rsid w:val="6CC11FF9"/>
    <w:rsid w:val="6CC46801"/>
    <w:rsid w:val="6CC77785"/>
    <w:rsid w:val="6CCB618B"/>
    <w:rsid w:val="6CD04811"/>
    <w:rsid w:val="6CD35796"/>
    <w:rsid w:val="6CD46A9B"/>
    <w:rsid w:val="6CD5451D"/>
    <w:rsid w:val="6CD6671B"/>
    <w:rsid w:val="6CD81C1E"/>
    <w:rsid w:val="6CD854A1"/>
    <w:rsid w:val="6CD92F23"/>
    <w:rsid w:val="6CD9769F"/>
    <w:rsid w:val="6CDC3EA7"/>
    <w:rsid w:val="6CDD1929"/>
    <w:rsid w:val="6CE028AE"/>
    <w:rsid w:val="6CE25DB1"/>
    <w:rsid w:val="6CE33832"/>
    <w:rsid w:val="6CE8573C"/>
    <w:rsid w:val="6CED1BC3"/>
    <w:rsid w:val="6CEE7645"/>
    <w:rsid w:val="6CF2784B"/>
    <w:rsid w:val="6CF33ACD"/>
    <w:rsid w:val="6D000BE4"/>
    <w:rsid w:val="6D0240E7"/>
    <w:rsid w:val="6D064CEC"/>
    <w:rsid w:val="6D0801EF"/>
    <w:rsid w:val="6D0A14BC"/>
    <w:rsid w:val="6D0A36F2"/>
    <w:rsid w:val="6D0B1173"/>
    <w:rsid w:val="6D147885"/>
    <w:rsid w:val="6D170809"/>
    <w:rsid w:val="6D18386D"/>
    <w:rsid w:val="6D195F0B"/>
    <w:rsid w:val="6D1A178E"/>
    <w:rsid w:val="6D1B140E"/>
    <w:rsid w:val="6D1B5B49"/>
    <w:rsid w:val="6D1D4911"/>
    <w:rsid w:val="6D1F3697"/>
    <w:rsid w:val="6D220D98"/>
    <w:rsid w:val="6D23681A"/>
    <w:rsid w:val="6D2A0A99"/>
    <w:rsid w:val="6D2B3C26"/>
    <w:rsid w:val="6D336AB4"/>
    <w:rsid w:val="6D3754BB"/>
    <w:rsid w:val="6D3F614A"/>
    <w:rsid w:val="6D4312CD"/>
    <w:rsid w:val="6D443C83"/>
    <w:rsid w:val="6D446D4F"/>
    <w:rsid w:val="6D4B1F5D"/>
    <w:rsid w:val="6D4C79DE"/>
    <w:rsid w:val="6D4E2EE1"/>
    <w:rsid w:val="6D4F63E5"/>
    <w:rsid w:val="6D601F02"/>
    <w:rsid w:val="6D614100"/>
    <w:rsid w:val="6D663E0B"/>
    <w:rsid w:val="6D69748F"/>
    <w:rsid w:val="6D6B0293"/>
    <w:rsid w:val="6D6D3796"/>
    <w:rsid w:val="6D6F34FA"/>
    <w:rsid w:val="6D70219D"/>
    <w:rsid w:val="6D7256A0"/>
    <w:rsid w:val="6D7762A4"/>
    <w:rsid w:val="6D783D26"/>
    <w:rsid w:val="6D7A3958"/>
    <w:rsid w:val="6D7D5A70"/>
    <w:rsid w:val="6D812437"/>
    <w:rsid w:val="6D8455BA"/>
    <w:rsid w:val="6D874340"/>
    <w:rsid w:val="6D891A42"/>
    <w:rsid w:val="6D8E1F39"/>
    <w:rsid w:val="6D9013CC"/>
    <w:rsid w:val="6D960444"/>
    <w:rsid w:val="6D970D57"/>
    <w:rsid w:val="6D98425A"/>
    <w:rsid w:val="6D99255B"/>
    <w:rsid w:val="6D9A2F35"/>
    <w:rsid w:val="6D9F7468"/>
    <w:rsid w:val="6DA55AEF"/>
    <w:rsid w:val="6DAD677E"/>
    <w:rsid w:val="6DB07703"/>
    <w:rsid w:val="6DB90012"/>
    <w:rsid w:val="6DBA5A94"/>
    <w:rsid w:val="6DBC0F97"/>
    <w:rsid w:val="6DC8062D"/>
    <w:rsid w:val="6DC9282B"/>
    <w:rsid w:val="6DCA3B30"/>
    <w:rsid w:val="6DCB5D2E"/>
    <w:rsid w:val="6DCC7033"/>
    <w:rsid w:val="6DD20F3C"/>
    <w:rsid w:val="6DD2313B"/>
    <w:rsid w:val="6DD808C7"/>
    <w:rsid w:val="6DDA0547"/>
    <w:rsid w:val="6DDB184C"/>
    <w:rsid w:val="6DDC3A4A"/>
    <w:rsid w:val="6DDD14CC"/>
    <w:rsid w:val="6DDD4D4F"/>
    <w:rsid w:val="6DDF49CF"/>
    <w:rsid w:val="6DE13755"/>
    <w:rsid w:val="6DE40E56"/>
    <w:rsid w:val="6DE568D8"/>
    <w:rsid w:val="6DE6435A"/>
    <w:rsid w:val="6DE830E0"/>
    <w:rsid w:val="6DE90B62"/>
    <w:rsid w:val="6DED1766"/>
    <w:rsid w:val="6DF004EC"/>
    <w:rsid w:val="6DF21471"/>
    <w:rsid w:val="6DF45878"/>
    <w:rsid w:val="6DF56B72"/>
    <w:rsid w:val="6DF72075"/>
    <w:rsid w:val="6DF8337A"/>
    <w:rsid w:val="6DFB0A7C"/>
    <w:rsid w:val="6DFB2481"/>
    <w:rsid w:val="6DFB42FF"/>
    <w:rsid w:val="6DFC1D81"/>
    <w:rsid w:val="6DFC3BBF"/>
    <w:rsid w:val="6DFE5284"/>
    <w:rsid w:val="6E010407"/>
    <w:rsid w:val="6E016208"/>
    <w:rsid w:val="6E054C0E"/>
    <w:rsid w:val="6E095813"/>
    <w:rsid w:val="6E0A6B18"/>
    <w:rsid w:val="6E0E1C9B"/>
    <w:rsid w:val="6E100A21"/>
    <w:rsid w:val="6E1164A3"/>
    <w:rsid w:val="6E1319A6"/>
    <w:rsid w:val="6E147427"/>
    <w:rsid w:val="6E16292A"/>
    <w:rsid w:val="6E1703AC"/>
    <w:rsid w:val="6E1C4834"/>
    <w:rsid w:val="6E1F57B8"/>
    <w:rsid w:val="6E20323A"/>
    <w:rsid w:val="6E231C40"/>
    <w:rsid w:val="6E262BC5"/>
    <w:rsid w:val="6E2C4ACE"/>
    <w:rsid w:val="6E2D5DD3"/>
    <w:rsid w:val="6E2F5A53"/>
    <w:rsid w:val="6E3531DF"/>
    <w:rsid w:val="6E391BE5"/>
    <w:rsid w:val="6E414A73"/>
    <w:rsid w:val="6E4459F8"/>
    <w:rsid w:val="6E4A407E"/>
    <w:rsid w:val="6E4A5F9F"/>
    <w:rsid w:val="6E4B1B00"/>
    <w:rsid w:val="6E4C7581"/>
    <w:rsid w:val="6E4F0506"/>
    <w:rsid w:val="6E50180B"/>
    <w:rsid w:val="6E524D0E"/>
    <w:rsid w:val="6E53278F"/>
    <w:rsid w:val="6E53384B"/>
    <w:rsid w:val="6E580E15"/>
    <w:rsid w:val="6E60505E"/>
    <w:rsid w:val="6E617526"/>
    <w:rsid w:val="6E621725"/>
    <w:rsid w:val="6E66012B"/>
    <w:rsid w:val="6E686EB1"/>
    <w:rsid w:val="6E6C58B8"/>
    <w:rsid w:val="6E6D5537"/>
    <w:rsid w:val="6E700D11"/>
    <w:rsid w:val="6E711D3F"/>
    <w:rsid w:val="6E732CC4"/>
    <w:rsid w:val="6E79134A"/>
    <w:rsid w:val="6E811FDA"/>
    <w:rsid w:val="6E912274"/>
    <w:rsid w:val="6E927CF6"/>
    <w:rsid w:val="6E935777"/>
    <w:rsid w:val="6E946A7C"/>
    <w:rsid w:val="6E9758D2"/>
    <w:rsid w:val="6E977A01"/>
    <w:rsid w:val="6E9A0985"/>
    <w:rsid w:val="6E9C0605"/>
    <w:rsid w:val="6E9F158A"/>
    <w:rsid w:val="6EA0288E"/>
    <w:rsid w:val="6EA57E47"/>
    <w:rsid w:val="6EA60822"/>
    <w:rsid w:val="6EA9319E"/>
    <w:rsid w:val="6EAA539C"/>
    <w:rsid w:val="6EAD1BA4"/>
    <w:rsid w:val="6EB14D27"/>
    <w:rsid w:val="6EB45CAC"/>
    <w:rsid w:val="6EB53772"/>
    <w:rsid w:val="6EB56FB1"/>
    <w:rsid w:val="6EB87F35"/>
    <w:rsid w:val="6EB96263"/>
    <w:rsid w:val="6EBD43BD"/>
    <w:rsid w:val="6EC14FC1"/>
    <w:rsid w:val="6EC61449"/>
    <w:rsid w:val="6EC7274E"/>
    <w:rsid w:val="6EC801D0"/>
    <w:rsid w:val="6ECB1154"/>
    <w:rsid w:val="6ECF7B5A"/>
    <w:rsid w:val="6ED22CDD"/>
    <w:rsid w:val="6ED2525C"/>
    <w:rsid w:val="6ED421B0"/>
    <w:rsid w:val="6ED674E5"/>
    <w:rsid w:val="6ED9046A"/>
    <w:rsid w:val="6EDC35ED"/>
    <w:rsid w:val="6EDE6AF0"/>
    <w:rsid w:val="6EDF7DF5"/>
    <w:rsid w:val="6EE51CFE"/>
    <w:rsid w:val="6EE82C83"/>
    <w:rsid w:val="6EE90704"/>
    <w:rsid w:val="6EEB3C07"/>
    <w:rsid w:val="6EEF260E"/>
    <w:rsid w:val="6EF42168"/>
    <w:rsid w:val="6EFB3EA2"/>
    <w:rsid w:val="6EFC1923"/>
    <w:rsid w:val="6F0025C6"/>
    <w:rsid w:val="6F034B31"/>
    <w:rsid w:val="6F0A66BA"/>
    <w:rsid w:val="6F0E50C1"/>
    <w:rsid w:val="6F146FCA"/>
    <w:rsid w:val="6F154A4C"/>
    <w:rsid w:val="6F1737D2"/>
    <w:rsid w:val="6F177F4F"/>
    <w:rsid w:val="6F193452"/>
    <w:rsid w:val="6F1A0ED3"/>
    <w:rsid w:val="6F1B6955"/>
    <w:rsid w:val="6F1C6EED"/>
    <w:rsid w:val="6F1D1E58"/>
    <w:rsid w:val="6F202DDD"/>
    <w:rsid w:val="6F221B63"/>
    <w:rsid w:val="6F245066"/>
    <w:rsid w:val="6F2701E9"/>
    <w:rsid w:val="6F2A116E"/>
    <w:rsid w:val="6F2A6F6F"/>
    <w:rsid w:val="6F310AF8"/>
    <w:rsid w:val="6F316C0A"/>
    <w:rsid w:val="6F321DFD"/>
    <w:rsid w:val="6F333FFC"/>
    <w:rsid w:val="6F33787F"/>
    <w:rsid w:val="6F352D82"/>
    <w:rsid w:val="6F3A720A"/>
    <w:rsid w:val="6F3B6E8A"/>
    <w:rsid w:val="6F3C270D"/>
    <w:rsid w:val="6F3D238D"/>
    <w:rsid w:val="6F434296"/>
    <w:rsid w:val="6F444811"/>
    <w:rsid w:val="6F457799"/>
    <w:rsid w:val="6F460A9E"/>
    <w:rsid w:val="6F483FA1"/>
    <w:rsid w:val="6F570D38"/>
    <w:rsid w:val="6F5A1CBD"/>
    <w:rsid w:val="6F663551"/>
    <w:rsid w:val="6F670FD3"/>
    <w:rsid w:val="6F6944D6"/>
    <w:rsid w:val="6F697D59"/>
    <w:rsid w:val="6F6A57DA"/>
    <w:rsid w:val="6F6C0CDE"/>
    <w:rsid w:val="6F6C545A"/>
    <w:rsid w:val="6F6D2EDC"/>
    <w:rsid w:val="6F734DE5"/>
    <w:rsid w:val="6F755D6A"/>
    <w:rsid w:val="6F7A21F2"/>
    <w:rsid w:val="6F7A7FF3"/>
    <w:rsid w:val="6F7D3176"/>
    <w:rsid w:val="6F7D69F9"/>
    <w:rsid w:val="6F7F1EFD"/>
    <w:rsid w:val="6F8010EF"/>
    <w:rsid w:val="6F80797E"/>
    <w:rsid w:val="6F811B7C"/>
    <w:rsid w:val="6F830903"/>
    <w:rsid w:val="6F877309"/>
    <w:rsid w:val="6F8B7F0D"/>
    <w:rsid w:val="6F8D2AC6"/>
    <w:rsid w:val="6F902197"/>
    <w:rsid w:val="6F93311C"/>
    <w:rsid w:val="6F96629E"/>
    <w:rsid w:val="6F992AA6"/>
    <w:rsid w:val="6F9C01A8"/>
    <w:rsid w:val="6F9F112C"/>
    <w:rsid w:val="6FA02431"/>
    <w:rsid w:val="6FA40E37"/>
    <w:rsid w:val="6FA568B9"/>
    <w:rsid w:val="6FA81A3C"/>
    <w:rsid w:val="6FAD1747"/>
    <w:rsid w:val="6FB026CC"/>
    <w:rsid w:val="6FB149D1"/>
    <w:rsid w:val="6FB72056"/>
    <w:rsid w:val="6FB8233D"/>
    <w:rsid w:val="6FB9555A"/>
    <w:rsid w:val="6FBB0A5D"/>
    <w:rsid w:val="6FC04EE4"/>
    <w:rsid w:val="6FCB457A"/>
    <w:rsid w:val="6FD00A02"/>
    <w:rsid w:val="6FD23F05"/>
    <w:rsid w:val="6FD36103"/>
    <w:rsid w:val="6FD51606"/>
    <w:rsid w:val="6FD54E8A"/>
    <w:rsid w:val="6FD7038D"/>
    <w:rsid w:val="6FD8258B"/>
    <w:rsid w:val="6FDE1F16"/>
    <w:rsid w:val="6FDF5799"/>
    <w:rsid w:val="6FE12E9B"/>
    <w:rsid w:val="6FE43E1F"/>
    <w:rsid w:val="6FE902A7"/>
    <w:rsid w:val="6FED6CAD"/>
    <w:rsid w:val="6FEE472F"/>
    <w:rsid w:val="6FF10F37"/>
    <w:rsid w:val="6FF23135"/>
    <w:rsid w:val="6FF675F6"/>
    <w:rsid w:val="6FF82AC0"/>
    <w:rsid w:val="6FFB1846"/>
    <w:rsid w:val="6FFF64DB"/>
    <w:rsid w:val="70026C53"/>
    <w:rsid w:val="700346D4"/>
    <w:rsid w:val="700468D2"/>
    <w:rsid w:val="700730DA"/>
    <w:rsid w:val="700C1760"/>
    <w:rsid w:val="700C3CDF"/>
    <w:rsid w:val="700D088C"/>
    <w:rsid w:val="700E2A65"/>
    <w:rsid w:val="700E4C63"/>
    <w:rsid w:val="701139EA"/>
    <w:rsid w:val="7014496E"/>
    <w:rsid w:val="701658F3"/>
    <w:rsid w:val="7017014C"/>
    <w:rsid w:val="7028360F"/>
    <w:rsid w:val="702A5D52"/>
    <w:rsid w:val="702D5518"/>
    <w:rsid w:val="70313F1E"/>
    <w:rsid w:val="70337422"/>
    <w:rsid w:val="70342CA5"/>
    <w:rsid w:val="703C22B0"/>
    <w:rsid w:val="703D7D31"/>
    <w:rsid w:val="70411FBB"/>
    <w:rsid w:val="704241B9"/>
    <w:rsid w:val="70442F3F"/>
    <w:rsid w:val="7045513D"/>
    <w:rsid w:val="704D384F"/>
    <w:rsid w:val="704D5DCD"/>
    <w:rsid w:val="70547956"/>
    <w:rsid w:val="705666DD"/>
    <w:rsid w:val="705C4D63"/>
    <w:rsid w:val="70614A6E"/>
    <w:rsid w:val="70666977"/>
    <w:rsid w:val="70670B75"/>
    <w:rsid w:val="70694078"/>
    <w:rsid w:val="706C0880"/>
    <w:rsid w:val="706D6302"/>
    <w:rsid w:val="706E3D83"/>
    <w:rsid w:val="70714D08"/>
    <w:rsid w:val="70742409"/>
    <w:rsid w:val="707D659C"/>
    <w:rsid w:val="70861C0E"/>
    <w:rsid w:val="708A7E30"/>
    <w:rsid w:val="708B58B2"/>
    <w:rsid w:val="708C3333"/>
    <w:rsid w:val="709177BB"/>
    <w:rsid w:val="709616C4"/>
    <w:rsid w:val="709A00CB"/>
    <w:rsid w:val="709C13CF"/>
    <w:rsid w:val="709E2354"/>
    <w:rsid w:val="70A05857"/>
    <w:rsid w:val="70A409DA"/>
    <w:rsid w:val="70AC166A"/>
    <w:rsid w:val="70AC5DE7"/>
    <w:rsid w:val="70AC7FE9"/>
    <w:rsid w:val="70AD70EB"/>
    <w:rsid w:val="70AE4B6D"/>
    <w:rsid w:val="70B15AF2"/>
    <w:rsid w:val="70B331F3"/>
    <w:rsid w:val="70B86DF1"/>
    <w:rsid w:val="70BB05FF"/>
    <w:rsid w:val="70BB0D44"/>
    <w:rsid w:val="70BB3E83"/>
    <w:rsid w:val="70BD7386"/>
    <w:rsid w:val="70BE1584"/>
    <w:rsid w:val="70C12509"/>
    <w:rsid w:val="70C14F73"/>
    <w:rsid w:val="70C46D11"/>
    <w:rsid w:val="70C50F0F"/>
    <w:rsid w:val="70C62214"/>
    <w:rsid w:val="70C828DF"/>
    <w:rsid w:val="70C85717"/>
    <w:rsid w:val="70CC631B"/>
    <w:rsid w:val="70CD1B9F"/>
    <w:rsid w:val="70CE7620"/>
    <w:rsid w:val="70D43728"/>
    <w:rsid w:val="70D46FAB"/>
    <w:rsid w:val="70D8212E"/>
    <w:rsid w:val="70DA7783"/>
    <w:rsid w:val="70DB6936"/>
    <w:rsid w:val="70DD1E39"/>
    <w:rsid w:val="70DF533C"/>
    <w:rsid w:val="70E262C1"/>
    <w:rsid w:val="70E33D42"/>
    <w:rsid w:val="70E62748"/>
    <w:rsid w:val="70EA114F"/>
    <w:rsid w:val="70EE7B55"/>
    <w:rsid w:val="70EF55D6"/>
    <w:rsid w:val="70F64F61"/>
    <w:rsid w:val="70F857E7"/>
    <w:rsid w:val="71010D74"/>
    <w:rsid w:val="71032079"/>
    <w:rsid w:val="7105777A"/>
    <w:rsid w:val="71096180"/>
    <w:rsid w:val="710A284E"/>
    <w:rsid w:val="710C2988"/>
    <w:rsid w:val="710D4B86"/>
    <w:rsid w:val="7111358D"/>
    <w:rsid w:val="71172F17"/>
    <w:rsid w:val="711B771F"/>
    <w:rsid w:val="711D4E21"/>
    <w:rsid w:val="711F3BA7"/>
    <w:rsid w:val="712170AA"/>
    <w:rsid w:val="71236D2A"/>
    <w:rsid w:val="712565D7"/>
    <w:rsid w:val="71290C33"/>
    <w:rsid w:val="712C1BB8"/>
    <w:rsid w:val="712F63C0"/>
    <w:rsid w:val="71313AC1"/>
    <w:rsid w:val="71321543"/>
    <w:rsid w:val="71336FC4"/>
    <w:rsid w:val="71386CCF"/>
    <w:rsid w:val="71395756"/>
    <w:rsid w:val="713B43D1"/>
    <w:rsid w:val="713D7332"/>
    <w:rsid w:val="713D78D4"/>
    <w:rsid w:val="713E0DE6"/>
    <w:rsid w:val="71473A67"/>
    <w:rsid w:val="714C3197"/>
    <w:rsid w:val="71573D01"/>
    <w:rsid w:val="71597204"/>
    <w:rsid w:val="715A4C86"/>
    <w:rsid w:val="715A570D"/>
    <w:rsid w:val="715B2707"/>
    <w:rsid w:val="715F110D"/>
    <w:rsid w:val="71614610"/>
    <w:rsid w:val="71645595"/>
    <w:rsid w:val="7167651A"/>
    <w:rsid w:val="7169749E"/>
    <w:rsid w:val="716D3CA6"/>
    <w:rsid w:val="716E1728"/>
    <w:rsid w:val="716E3926"/>
    <w:rsid w:val="716F4C2B"/>
    <w:rsid w:val="716F71A9"/>
    <w:rsid w:val="7171012E"/>
    <w:rsid w:val="717148AB"/>
    <w:rsid w:val="71737DAE"/>
    <w:rsid w:val="71783771"/>
    <w:rsid w:val="717C64BF"/>
    <w:rsid w:val="717F1642"/>
    <w:rsid w:val="71830048"/>
    <w:rsid w:val="71835E4A"/>
    <w:rsid w:val="718438CB"/>
    <w:rsid w:val="71845ACA"/>
    <w:rsid w:val="7185354B"/>
    <w:rsid w:val="71876A4E"/>
    <w:rsid w:val="718B0CD8"/>
    <w:rsid w:val="718E1C5D"/>
    <w:rsid w:val="71920663"/>
    <w:rsid w:val="71924DDF"/>
    <w:rsid w:val="719515E7"/>
    <w:rsid w:val="719B34F1"/>
    <w:rsid w:val="719C3171"/>
    <w:rsid w:val="719F7978"/>
    <w:rsid w:val="71A175F8"/>
    <w:rsid w:val="71A4057D"/>
    <w:rsid w:val="71A86F83"/>
    <w:rsid w:val="71B07C13"/>
    <w:rsid w:val="71B23116"/>
    <w:rsid w:val="71BC14A7"/>
    <w:rsid w:val="71C07EAD"/>
    <w:rsid w:val="71C1592F"/>
    <w:rsid w:val="71C233B0"/>
    <w:rsid w:val="71C77838"/>
    <w:rsid w:val="71CE71C3"/>
    <w:rsid w:val="71CF4C44"/>
    <w:rsid w:val="71D15351"/>
    <w:rsid w:val="71D15BC9"/>
    <w:rsid w:val="71D310CC"/>
    <w:rsid w:val="71D758D4"/>
    <w:rsid w:val="71DE2CE0"/>
    <w:rsid w:val="71E103E2"/>
    <w:rsid w:val="71E37168"/>
    <w:rsid w:val="71E56DE8"/>
    <w:rsid w:val="71E91071"/>
    <w:rsid w:val="71EA0CF1"/>
    <w:rsid w:val="71EC1FF6"/>
    <w:rsid w:val="71ED7A78"/>
    <w:rsid w:val="71EE76F7"/>
    <w:rsid w:val="71F260FE"/>
    <w:rsid w:val="71F33B7F"/>
    <w:rsid w:val="71F80007"/>
    <w:rsid w:val="71FB480F"/>
    <w:rsid w:val="71FC2290"/>
    <w:rsid w:val="72002E95"/>
    <w:rsid w:val="7202419A"/>
    <w:rsid w:val="7205511E"/>
    <w:rsid w:val="7205731D"/>
    <w:rsid w:val="720802A1"/>
    <w:rsid w:val="72083B25"/>
    <w:rsid w:val="72085BC5"/>
    <w:rsid w:val="720915A6"/>
    <w:rsid w:val="72096764"/>
    <w:rsid w:val="720D4729"/>
    <w:rsid w:val="72114AAA"/>
    <w:rsid w:val="721E0247"/>
    <w:rsid w:val="72255653"/>
    <w:rsid w:val="722E3D64"/>
    <w:rsid w:val="72307267"/>
    <w:rsid w:val="7232276A"/>
    <w:rsid w:val="723A7B77"/>
    <w:rsid w:val="723F6439"/>
    <w:rsid w:val="72445F08"/>
    <w:rsid w:val="7246140B"/>
    <w:rsid w:val="72465B88"/>
    <w:rsid w:val="72492390"/>
    <w:rsid w:val="724A458E"/>
    <w:rsid w:val="724B7271"/>
    <w:rsid w:val="724F0A16"/>
    <w:rsid w:val="724F4299"/>
    <w:rsid w:val="7251779C"/>
    <w:rsid w:val="72534E9D"/>
    <w:rsid w:val="7254291F"/>
    <w:rsid w:val="725503A1"/>
    <w:rsid w:val="72587127"/>
    <w:rsid w:val="72596DA7"/>
    <w:rsid w:val="725D1030"/>
    <w:rsid w:val="725D57AD"/>
    <w:rsid w:val="725F4533"/>
    <w:rsid w:val="726254B8"/>
    <w:rsid w:val="7265245B"/>
    <w:rsid w:val="726915C0"/>
    <w:rsid w:val="726A4AC3"/>
    <w:rsid w:val="726D5A47"/>
    <w:rsid w:val="726E12CB"/>
    <w:rsid w:val="726E34C9"/>
    <w:rsid w:val="72723293"/>
    <w:rsid w:val="727349D0"/>
    <w:rsid w:val="72752E54"/>
    <w:rsid w:val="727566D7"/>
    <w:rsid w:val="727D3AE3"/>
    <w:rsid w:val="72827F6B"/>
    <w:rsid w:val="72866971"/>
    <w:rsid w:val="72881E74"/>
    <w:rsid w:val="728A2DF9"/>
    <w:rsid w:val="72902B04"/>
    <w:rsid w:val="72910586"/>
    <w:rsid w:val="7297468D"/>
    <w:rsid w:val="729A0E95"/>
    <w:rsid w:val="729B6917"/>
    <w:rsid w:val="729F1A9A"/>
    <w:rsid w:val="72A35F21"/>
    <w:rsid w:val="72A439A3"/>
    <w:rsid w:val="72A51424"/>
    <w:rsid w:val="72A801AB"/>
    <w:rsid w:val="72A823A9"/>
    <w:rsid w:val="72B3073A"/>
    <w:rsid w:val="72B333C6"/>
    <w:rsid w:val="72BA0D33"/>
    <w:rsid w:val="72BA5B47"/>
    <w:rsid w:val="72BD48CD"/>
    <w:rsid w:val="72C154D1"/>
    <w:rsid w:val="72C46456"/>
    <w:rsid w:val="72C5775B"/>
    <w:rsid w:val="72C72C5E"/>
    <w:rsid w:val="72C93C83"/>
    <w:rsid w:val="72CF47E7"/>
    <w:rsid w:val="72D02269"/>
    <w:rsid w:val="72D2576C"/>
    <w:rsid w:val="72D30C6F"/>
    <w:rsid w:val="72DA63FB"/>
    <w:rsid w:val="72DC7380"/>
    <w:rsid w:val="72DE2883"/>
    <w:rsid w:val="72E75711"/>
    <w:rsid w:val="72EA3C3A"/>
    <w:rsid w:val="72ED761A"/>
    <w:rsid w:val="72F16021"/>
    <w:rsid w:val="72F44A27"/>
    <w:rsid w:val="72F65D2C"/>
    <w:rsid w:val="72F67F2A"/>
    <w:rsid w:val="72F90EAF"/>
    <w:rsid w:val="72FA6930"/>
    <w:rsid w:val="72FB7C35"/>
    <w:rsid w:val="730936C7"/>
    <w:rsid w:val="730A1149"/>
    <w:rsid w:val="730A49CC"/>
    <w:rsid w:val="730C7ECF"/>
    <w:rsid w:val="730E33D2"/>
    <w:rsid w:val="73116555"/>
    <w:rsid w:val="7312139A"/>
    <w:rsid w:val="731352DC"/>
    <w:rsid w:val="73173CE2"/>
    <w:rsid w:val="73185EE0"/>
    <w:rsid w:val="731A13E3"/>
    <w:rsid w:val="731C48E6"/>
    <w:rsid w:val="731D2368"/>
    <w:rsid w:val="731D5BEB"/>
    <w:rsid w:val="731E7DE9"/>
    <w:rsid w:val="73206B70"/>
    <w:rsid w:val="73252FF8"/>
    <w:rsid w:val="732551F6"/>
    <w:rsid w:val="732A167E"/>
    <w:rsid w:val="732A747F"/>
    <w:rsid w:val="732C0404"/>
    <w:rsid w:val="732C5BA4"/>
    <w:rsid w:val="732D2602"/>
    <w:rsid w:val="73306E0A"/>
    <w:rsid w:val="73341F8D"/>
    <w:rsid w:val="73357A0F"/>
    <w:rsid w:val="73384217"/>
    <w:rsid w:val="733D0C11"/>
    <w:rsid w:val="733E6120"/>
    <w:rsid w:val="733F2EED"/>
    <w:rsid w:val="73430029"/>
    <w:rsid w:val="73476A2F"/>
    <w:rsid w:val="735018BD"/>
    <w:rsid w:val="735B56D0"/>
    <w:rsid w:val="735C0F53"/>
    <w:rsid w:val="73651863"/>
    <w:rsid w:val="73663A61"/>
    <w:rsid w:val="73690269"/>
    <w:rsid w:val="736E5255"/>
    <w:rsid w:val="7375407B"/>
    <w:rsid w:val="73761AFD"/>
    <w:rsid w:val="73763CFB"/>
    <w:rsid w:val="737B5F85"/>
    <w:rsid w:val="737F6B89"/>
    <w:rsid w:val="7380460B"/>
    <w:rsid w:val="7383558F"/>
    <w:rsid w:val="73846894"/>
    <w:rsid w:val="738A4F1A"/>
    <w:rsid w:val="738B2556"/>
    <w:rsid w:val="738C5E9F"/>
    <w:rsid w:val="73910128"/>
    <w:rsid w:val="73925BAA"/>
    <w:rsid w:val="73927EC3"/>
    <w:rsid w:val="7393582A"/>
    <w:rsid w:val="739545B0"/>
    <w:rsid w:val="739629B5"/>
    <w:rsid w:val="739667AE"/>
    <w:rsid w:val="73981CB2"/>
    <w:rsid w:val="73983F2D"/>
    <w:rsid w:val="73985535"/>
    <w:rsid w:val="73997733"/>
    <w:rsid w:val="739A0A38"/>
    <w:rsid w:val="739B6209"/>
    <w:rsid w:val="739D19BD"/>
    <w:rsid w:val="73A225C1"/>
    <w:rsid w:val="73A43546"/>
    <w:rsid w:val="73AD1C57"/>
    <w:rsid w:val="73B260DF"/>
    <w:rsid w:val="73B57063"/>
    <w:rsid w:val="73B87FE8"/>
    <w:rsid w:val="73BA34EB"/>
    <w:rsid w:val="73C36379"/>
    <w:rsid w:val="73C43DFB"/>
    <w:rsid w:val="73C80282"/>
    <w:rsid w:val="73CE218C"/>
    <w:rsid w:val="73CE3DC7"/>
    <w:rsid w:val="73D00F12"/>
    <w:rsid w:val="73D0568F"/>
    <w:rsid w:val="73D31E97"/>
    <w:rsid w:val="73D44095"/>
    <w:rsid w:val="73D47918"/>
    <w:rsid w:val="73D51B16"/>
    <w:rsid w:val="73D75019"/>
    <w:rsid w:val="73D8631E"/>
    <w:rsid w:val="73D9051D"/>
    <w:rsid w:val="73DA5F9E"/>
    <w:rsid w:val="73DE2426"/>
    <w:rsid w:val="73E47BB2"/>
    <w:rsid w:val="73E865B9"/>
    <w:rsid w:val="73EA1ABC"/>
    <w:rsid w:val="73EA6238"/>
    <w:rsid w:val="73ED71BD"/>
    <w:rsid w:val="73F039C5"/>
    <w:rsid w:val="73F11447"/>
    <w:rsid w:val="73F15BC3"/>
    <w:rsid w:val="73F3740F"/>
    <w:rsid w:val="73F5204B"/>
    <w:rsid w:val="73F67ACD"/>
    <w:rsid w:val="73FA64D3"/>
    <w:rsid w:val="73FC77D8"/>
    <w:rsid w:val="740003DC"/>
    <w:rsid w:val="74003C5F"/>
    <w:rsid w:val="74015E5E"/>
    <w:rsid w:val="74034BE4"/>
    <w:rsid w:val="74096AED"/>
    <w:rsid w:val="740E5173"/>
    <w:rsid w:val="74152900"/>
    <w:rsid w:val="741B3FD0"/>
    <w:rsid w:val="74206713"/>
    <w:rsid w:val="74221C16"/>
    <w:rsid w:val="74237697"/>
    <w:rsid w:val="74242EB5"/>
    <w:rsid w:val="742B0327"/>
    <w:rsid w:val="742B4AA4"/>
    <w:rsid w:val="742D382A"/>
    <w:rsid w:val="742D5A28"/>
    <w:rsid w:val="742D7FA7"/>
    <w:rsid w:val="742E12AB"/>
    <w:rsid w:val="742F6D2D"/>
    <w:rsid w:val="743047AF"/>
    <w:rsid w:val="743950BE"/>
    <w:rsid w:val="743C6043"/>
    <w:rsid w:val="743D3AC4"/>
    <w:rsid w:val="743E5CC3"/>
    <w:rsid w:val="743E609F"/>
    <w:rsid w:val="743F3744"/>
    <w:rsid w:val="744124CA"/>
    <w:rsid w:val="74416C47"/>
    <w:rsid w:val="7444344F"/>
    <w:rsid w:val="74450ED1"/>
    <w:rsid w:val="7445564D"/>
    <w:rsid w:val="744D04DB"/>
    <w:rsid w:val="74516EE2"/>
    <w:rsid w:val="745201E6"/>
    <w:rsid w:val="745558E8"/>
    <w:rsid w:val="745D2CF4"/>
    <w:rsid w:val="745E3FF9"/>
    <w:rsid w:val="746074FC"/>
    <w:rsid w:val="74620ED1"/>
    <w:rsid w:val="74640101"/>
    <w:rsid w:val="74671085"/>
    <w:rsid w:val="74674908"/>
    <w:rsid w:val="746B330F"/>
    <w:rsid w:val="746C0D90"/>
    <w:rsid w:val="746F6492"/>
    <w:rsid w:val="74715218"/>
    <w:rsid w:val="74722C9A"/>
    <w:rsid w:val="74727416"/>
    <w:rsid w:val="74734E98"/>
    <w:rsid w:val="74777121"/>
    <w:rsid w:val="748154B2"/>
    <w:rsid w:val="74822F34"/>
    <w:rsid w:val="748309B5"/>
    <w:rsid w:val="748B5DC2"/>
    <w:rsid w:val="748E6D46"/>
    <w:rsid w:val="74917CCB"/>
    <w:rsid w:val="749C18DF"/>
    <w:rsid w:val="749C3ADE"/>
    <w:rsid w:val="74A024E4"/>
    <w:rsid w:val="74A05D67"/>
    <w:rsid w:val="74A2126A"/>
    <w:rsid w:val="74A36CEC"/>
    <w:rsid w:val="74A878F0"/>
    <w:rsid w:val="74A90BF5"/>
    <w:rsid w:val="74AA2DF3"/>
    <w:rsid w:val="74AB40F8"/>
    <w:rsid w:val="74B0277E"/>
    <w:rsid w:val="74B31505"/>
    <w:rsid w:val="74B33703"/>
    <w:rsid w:val="74B64688"/>
    <w:rsid w:val="74B67F0B"/>
    <w:rsid w:val="74BA308E"/>
    <w:rsid w:val="74BC1E14"/>
    <w:rsid w:val="74BD7896"/>
    <w:rsid w:val="74C0081A"/>
    <w:rsid w:val="74C12A19"/>
    <w:rsid w:val="74C1629C"/>
    <w:rsid w:val="74CD42AD"/>
    <w:rsid w:val="74CE7B30"/>
    <w:rsid w:val="74CF77B0"/>
    <w:rsid w:val="74D00AB5"/>
    <w:rsid w:val="74D516B9"/>
    <w:rsid w:val="74E267D1"/>
    <w:rsid w:val="74E706DA"/>
    <w:rsid w:val="74EA165E"/>
    <w:rsid w:val="74EB70E0"/>
    <w:rsid w:val="74F10FE9"/>
    <w:rsid w:val="74F33324"/>
    <w:rsid w:val="74F457F1"/>
    <w:rsid w:val="74FC2BFE"/>
    <w:rsid w:val="74FF02FF"/>
    <w:rsid w:val="74FF3B82"/>
    <w:rsid w:val="75001604"/>
    <w:rsid w:val="75004B37"/>
    <w:rsid w:val="75034787"/>
    <w:rsid w:val="7504000A"/>
    <w:rsid w:val="75057C8A"/>
    <w:rsid w:val="75091F13"/>
    <w:rsid w:val="750B5416"/>
    <w:rsid w:val="75113A9C"/>
    <w:rsid w:val="75144A21"/>
    <w:rsid w:val="751759A6"/>
    <w:rsid w:val="7519692A"/>
    <w:rsid w:val="751D3132"/>
    <w:rsid w:val="751D5331"/>
    <w:rsid w:val="75241FF7"/>
    <w:rsid w:val="752601BF"/>
    <w:rsid w:val="75263A42"/>
    <w:rsid w:val="75286F45"/>
    <w:rsid w:val="752949C6"/>
    <w:rsid w:val="752A6BC5"/>
    <w:rsid w:val="752C594B"/>
    <w:rsid w:val="752E55CB"/>
    <w:rsid w:val="752F68D0"/>
    <w:rsid w:val="75375EDA"/>
    <w:rsid w:val="753B0BFF"/>
    <w:rsid w:val="753E10E9"/>
    <w:rsid w:val="753F32E7"/>
    <w:rsid w:val="753F6B6A"/>
    <w:rsid w:val="75463B3A"/>
    <w:rsid w:val="7549747A"/>
    <w:rsid w:val="754D5E80"/>
    <w:rsid w:val="754F1383"/>
    <w:rsid w:val="75504886"/>
    <w:rsid w:val="75507D7E"/>
    <w:rsid w:val="7554328C"/>
    <w:rsid w:val="755651FF"/>
    <w:rsid w:val="75581C92"/>
    <w:rsid w:val="755C0BB7"/>
    <w:rsid w:val="755C3F1C"/>
    <w:rsid w:val="755D611A"/>
    <w:rsid w:val="7560709F"/>
    <w:rsid w:val="756103A4"/>
    <w:rsid w:val="75614B20"/>
    <w:rsid w:val="756338A7"/>
    <w:rsid w:val="756957B0"/>
    <w:rsid w:val="75761242"/>
    <w:rsid w:val="75764AC6"/>
    <w:rsid w:val="757B0F4D"/>
    <w:rsid w:val="757E664F"/>
    <w:rsid w:val="757F40D0"/>
    <w:rsid w:val="75801B52"/>
    <w:rsid w:val="758208D8"/>
    <w:rsid w:val="75822AD7"/>
    <w:rsid w:val="75843DDB"/>
    <w:rsid w:val="758614DD"/>
    <w:rsid w:val="7586788F"/>
    <w:rsid w:val="75876F5E"/>
    <w:rsid w:val="758B5965"/>
    <w:rsid w:val="758D46EB"/>
    <w:rsid w:val="75905670"/>
    <w:rsid w:val="75932D71"/>
    <w:rsid w:val="75982A7C"/>
    <w:rsid w:val="759B75AD"/>
    <w:rsid w:val="759C1482"/>
    <w:rsid w:val="75A02087"/>
    <w:rsid w:val="75A0590A"/>
    <w:rsid w:val="75A20E0D"/>
    <w:rsid w:val="75A3300B"/>
    <w:rsid w:val="75A3688F"/>
    <w:rsid w:val="75A40A8D"/>
    <w:rsid w:val="75A63F90"/>
    <w:rsid w:val="75A67813"/>
    <w:rsid w:val="75A90798"/>
    <w:rsid w:val="75B00123"/>
    <w:rsid w:val="75B90A32"/>
    <w:rsid w:val="75BE0CA2"/>
    <w:rsid w:val="75C03C40"/>
    <w:rsid w:val="75C27143"/>
    <w:rsid w:val="75C31342"/>
    <w:rsid w:val="75C44D0C"/>
    <w:rsid w:val="75C500C8"/>
    <w:rsid w:val="75C9324B"/>
    <w:rsid w:val="75CA4550"/>
    <w:rsid w:val="75CB1FD1"/>
    <w:rsid w:val="75CD1C51"/>
    <w:rsid w:val="75D02BD6"/>
    <w:rsid w:val="75D11131"/>
    <w:rsid w:val="75D2195C"/>
    <w:rsid w:val="75D315DC"/>
    <w:rsid w:val="75D60362"/>
    <w:rsid w:val="75D96D69"/>
    <w:rsid w:val="75DA47EA"/>
    <w:rsid w:val="75DB69E8"/>
    <w:rsid w:val="75DC6B41"/>
    <w:rsid w:val="75DC7CED"/>
    <w:rsid w:val="75DD1EEC"/>
    <w:rsid w:val="75DE31F0"/>
    <w:rsid w:val="75DE796D"/>
    <w:rsid w:val="75E14175"/>
    <w:rsid w:val="75E605FD"/>
    <w:rsid w:val="75E74DD5"/>
    <w:rsid w:val="75E91581"/>
    <w:rsid w:val="75EB4A85"/>
    <w:rsid w:val="75EE5A09"/>
    <w:rsid w:val="75EF348B"/>
    <w:rsid w:val="75F45394"/>
    <w:rsid w:val="75F76319"/>
    <w:rsid w:val="75F80517"/>
    <w:rsid w:val="75FA3A1A"/>
    <w:rsid w:val="75FA729D"/>
    <w:rsid w:val="75FB149C"/>
    <w:rsid w:val="75FC27A0"/>
    <w:rsid w:val="75FE5CA3"/>
    <w:rsid w:val="760133A5"/>
    <w:rsid w:val="76016C28"/>
    <w:rsid w:val="760761F4"/>
    <w:rsid w:val="76091AB6"/>
    <w:rsid w:val="760A3CB4"/>
    <w:rsid w:val="76147E47"/>
    <w:rsid w:val="761A1D50"/>
    <w:rsid w:val="761E0757"/>
    <w:rsid w:val="7622555B"/>
    <w:rsid w:val="76232660"/>
    <w:rsid w:val="76276E68"/>
    <w:rsid w:val="76294569"/>
    <w:rsid w:val="76297DEC"/>
    <w:rsid w:val="762A586E"/>
    <w:rsid w:val="762B32F0"/>
    <w:rsid w:val="76322C7A"/>
    <w:rsid w:val="7634617E"/>
    <w:rsid w:val="76353BFF"/>
    <w:rsid w:val="76371C9A"/>
    <w:rsid w:val="76381300"/>
    <w:rsid w:val="763829FD"/>
    <w:rsid w:val="763B7D07"/>
    <w:rsid w:val="763D100B"/>
    <w:rsid w:val="763F450F"/>
    <w:rsid w:val="76417A12"/>
    <w:rsid w:val="76442B95"/>
    <w:rsid w:val="76466098"/>
    <w:rsid w:val="7649701C"/>
    <w:rsid w:val="764B5DA3"/>
    <w:rsid w:val="764E2556"/>
    <w:rsid w:val="76514429"/>
    <w:rsid w:val="7652792C"/>
    <w:rsid w:val="76540C31"/>
    <w:rsid w:val="76542E2F"/>
    <w:rsid w:val="76587637"/>
    <w:rsid w:val="765D5CBD"/>
    <w:rsid w:val="765E373E"/>
    <w:rsid w:val="765E6FC2"/>
    <w:rsid w:val="76606C42"/>
    <w:rsid w:val="766259C8"/>
    <w:rsid w:val="766506E4"/>
    <w:rsid w:val="76695353"/>
    <w:rsid w:val="766A2DD4"/>
    <w:rsid w:val="766A7551"/>
    <w:rsid w:val="766B2A54"/>
    <w:rsid w:val="766E17DB"/>
    <w:rsid w:val="766E39D9"/>
    <w:rsid w:val="76704CDE"/>
    <w:rsid w:val="7671275F"/>
    <w:rsid w:val="76756BE7"/>
    <w:rsid w:val="767955ED"/>
    <w:rsid w:val="767F74F6"/>
    <w:rsid w:val="7682047B"/>
    <w:rsid w:val="76851400"/>
    <w:rsid w:val="768E7B11"/>
    <w:rsid w:val="76903014"/>
    <w:rsid w:val="76903064"/>
    <w:rsid w:val="76905212"/>
    <w:rsid w:val="76923F99"/>
    <w:rsid w:val="76926517"/>
    <w:rsid w:val="76936197"/>
    <w:rsid w:val="769466F4"/>
    <w:rsid w:val="7694749C"/>
    <w:rsid w:val="7695169A"/>
    <w:rsid w:val="769A2AE8"/>
    <w:rsid w:val="769A5B22"/>
    <w:rsid w:val="76A651B8"/>
    <w:rsid w:val="76A74E38"/>
    <w:rsid w:val="76AB70C1"/>
    <w:rsid w:val="76AC4B43"/>
    <w:rsid w:val="76AD25C4"/>
    <w:rsid w:val="76AE47C2"/>
    <w:rsid w:val="76AF2641"/>
    <w:rsid w:val="76B03549"/>
    <w:rsid w:val="76B10FCA"/>
    <w:rsid w:val="76B72ED4"/>
    <w:rsid w:val="76BA3E58"/>
    <w:rsid w:val="76C20083"/>
    <w:rsid w:val="76C21265"/>
    <w:rsid w:val="76C57C6B"/>
    <w:rsid w:val="76C738D8"/>
    <w:rsid w:val="76CA40F3"/>
    <w:rsid w:val="76CD5077"/>
    <w:rsid w:val="76CE1080"/>
    <w:rsid w:val="76D05FFC"/>
    <w:rsid w:val="76D101FA"/>
    <w:rsid w:val="76D3117F"/>
    <w:rsid w:val="76D90E8A"/>
    <w:rsid w:val="76DB2A57"/>
    <w:rsid w:val="76DD5312"/>
    <w:rsid w:val="76DE2D93"/>
    <w:rsid w:val="76E836A3"/>
    <w:rsid w:val="76EB4627"/>
    <w:rsid w:val="76EC20A9"/>
    <w:rsid w:val="76ED7B2A"/>
    <w:rsid w:val="76EE55AC"/>
    <w:rsid w:val="76EF302D"/>
    <w:rsid w:val="76F31A34"/>
    <w:rsid w:val="76F8393D"/>
    <w:rsid w:val="76F971C0"/>
    <w:rsid w:val="76FA4C42"/>
    <w:rsid w:val="76FB2034"/>
    <w:rsid w:val="76FC2343"/>
    <w:rsid w:val="77000D49"/>
    <w:rsid w:val="77073F57"/>
    <w:rsid w:val="77086156"/>
    <w:rsid w:val="77093BD7"/>
    <w:rsid w:val="7709745B"/>
    <w:rsid w:val="770A4F84"/>
    <w:rsid w:val="770C64FD"/>
    <w:rsid w:val="77114867"/>
    <w:rsid w:val="77137D6A"/>
    <w:rsid w:val="77150CEF"/>
    <w:rsid w:val="77193E72"/>
    <w:rsid w:val="771A18F3"/>
    <w:rsid w:val="771D2878"/>
    <w:rsid w:val="771D60FB"/>
    <w:rsid w:val="771F15FE"/>
    <w:rsid w:val="77226BF5"/>
    <w:rsid w:val="77226D00"/>
    <w:rsid w:val="77230004"/>
    <w:rsid w:val="77245A86"/>
    <w:rsid w:val="77247C84"/>
    <w:rsid w:val="772B5411"/>
    <w:rsid w:val="772C5091"/>
    <w:rsid w:val="772D6395"/>
    <w:rsid w:val="77314D9C"/>
    <w:rsid w:val="77376CA5"/>
    <w:rsid w:val="77380EA3"/>
    <w:rsid w:val="773921A8"/>
    <w:rsid w:val="773A7C2A"/>
    <w:rsid w:val="77404A94"/>
    <w:rsid w:val="774175B4"/>
    <w:rsid w:val="774261D2"/>
    <w:rsid w:val="77447586"/>
    <w:rsid w:val="77453A3C"/>
    <w:rsid w:val="775407D3"/>
    <w:rsid w:val="775868CA"/>
    <w:rsid w:val="775904DE"/>
    <w:rsid w:val="775A26DD"/>
    <w:rsid w:val="775D6EE5"/>
    <w:rsid w:val="775F45E6"/>
    <w:rsid w:val="77603EAD"/>
    <w:rsid w:val="776564EF"/>
    <w:rsid w:val="776719F2"/>
    <w:rsid w:val="77682CF7"/>
    <w:rsid w:val="77687474"/>
    <w:rsid w:val="776D5A49"/>
    <w:rsid w:val="7775678A"/>
    <w:rsid w:val="77771C8D"/>
    <w:rsid w:val="777A0A13"/>
    <w:rsid w:val="7782001E"/>
    <w:rsid w:val="77831323"/>
    <w:rsid w:val="77846DA4"/>
    <w:rsid w:val="77850FA2"/>
    <w:rsid w:val="778C092D"/>
    <w:rsid w:val="77921091"/>
    <w:rsid w:val="779415BD"/>
    <w:rsid w:val="77954AC0"/>
    <w:rsid w:val="77966CBE"/>
    <w:rsid w:val="77977FC3"/>
    <w:rsid w:val="77985A45"/>
    <w:rsid w:val="779C0BC8"/>
    <w:rsid w:val="779C444B"/>
    <w:rsid w:val="779F1B4C"/>
    <w:rsid w:val="77A22AD1"/>
    <w:rsid w:val="77A41857"/>
    <w:rsid w:val="77AC6C64"/>
    <w:rsid w:val="77AF566A"/>
    <w:rsid w:val="77B72A76"/>
    <w:rsid w:val="77B9649D"/>
    <w:rsid w:val="77BE5C84"/>
    <w:rsid w:val="77C36889"/>
    <w:rsid w:val="77C5560F"/>
    <w:rsid w:val="77C70B12"/>
    <w:rsid w:val="77CA3C95"/>
    <w:rsid w:val="77CC3A1C"/>
    <w:rsid w:val="77CC4F9A"/>
    <w:rsid w:val="77CE5F1F"/>
    <w:rsid w:val="77D05B9F"/>
    <w:rsid w:val="77D210A2"/>
    <w:rsid w:val="77D47E28"/>
    <w:rsid w:val="77D8682E"/>
    <w:rsid w:val="77D90A2D"/>
    <w:rsid w:val="77DA64AE"/>
    <w:rsid w:val="77DF61B9"/>
    <w:rsid w:val="77E116BC"/>
    <w:rsid w:val="77E2713E"/>
    <w:rsid w:val="77E86AC9"/>
    <w:rsid w:val="77F67FDD"/>
    <w:rsid w:val="77F730CE"/>
    <w:rsid w:val="77F834E0"/>
    <w:rsid w:val="77FA47E4"/>
    <w:rsid w:val="77FB2266"/>
    <w:rsid w:val="77FC7CE8"/>
    <w:rsid w:val="78031871"/>
    <w:rsid w:val="780627F5"/>
    <w:rsid w:val="78096FFD"/>
    <w:rsid w:val="780A11FC"/>
    <w:rsid w:val="780A4A7F"/>
    <w:rsid w:val="780B6C7D"/>
    <w:rsid w:val="7811440A"/>
    <w:rsid w:val="78166313"/>
    <w:rsid w:val="781E371F"/>
    <w:rsid w:val="78206C22"/>
    <w:rsid w:val="78240EAC"/>
    <w:rsid w:val="782C2A35"/>
    <w:rsid w:val="782E39BA"/>
    <w:rsid w:val="782F143B"/>
    <w:rsid w:val="782F431C"/>
    <w:rsid w:val="78337E41"/>
    <w:rsid w:val="78353345"/>
    <w:rsid w:val="783E61D3"/>
    <w:rsid w:val="783F74D7"/>
    <w:rsid w:val="78417157"/>
    <w:rsid w:val="784E646D"/>
    <w:rsid w:val="784F7772"/>
    <w:rsid w:val="78524E73"/>
    <w:rsid w:val="78582600"/>
    <w:rsid w:val="78586D7C"/>
    <w:rsid w:val="7861548E"/>
    <w:rsid w:val="78646412"/>
    <w:rsid w:val="7868289A"/>
    <w:rsid w:val="7869031C"/>
    <w:rsid w:val="786E0F20"/>
    <w:rsid w:val="787231A9"/>
    <w:rsid w:val="787466AD"/>
    <w:rsid w:val="78747CA5"/>
    <w:rsid w:val="78761BB0"/>
    <w:rsid w:val="787B6037"/>
    <w:rsid w:val="787C3AB9"/>
    <w:rsid w:val="78810ADD"/>
    <w:rsid w:val="788A40D3"/>
    <w:rsid w:val="78905FDD"/>
    <w:rsid w:val="789607FB"/>
    <w:rsid w:val="78967EE6"/>
    <w:rsid w:val="789B656C"/>
    <w:rsid w:val="789C1DEF"/>
    <w:rsid w:val="789E74F1"/>
    <w:rsid w:val="78A33979"/>
    <w:rsid w:val="78A371FC"/>
    <w:rsid w:val="78AB0D85"/>
    <w:rsid w:val="78AC0EF3"/>
    <w:rsid w:val="78AC208A"/>
    <w:rsid w:val="78AD4288"/>
    <w:rsid w:val="78AE558D"/>
    <w:rsid w:val="78B02C8E"/>
    <w:rsid w:val="78B31A15"/>
    <w:rsid w:val="78B6041B"/>
    <w:rsid w:val="78B64B97"/>
    <w:rsid w:val="78B72619"/>
    <w:rsid w:val="78B95B1C"/>
    <w:rsid w:val="78BA359E"/>
    <w:rsid w:val="78BB101F"/>
    <w:rsid w:val="78C167AC"/>
    <w:rsid w:val="78C95DB6"/>
    <w:rsid w:val="78CC4B3D"/>
    <w:rsid w:val="78CC6D3B"/>
    <w:rsid w:val="78D16A46"/>
    <w:rsid w:val="78D20C44"/>
    <w:rsid w:val="78D244C8"/>
    <w:rsid w:val="78D93E53"/>
    <w:rsid w:val="78DF5D5C"/>
    <w:rsid w:val="78E421E4"/>
    <w:rsid w:val="78E74258"/>
    <w:rsid w:val="78EC78E8"/>
    <w:rsid w:val="78EE0575"/>
    <w:rsid w:val="78EF5FF6"/>
    <w:rsid w:val="78F227FE"/>
    <w:rsid w:val="78F45D01"/>
    <w:rsid w:val="78F53783"/>
    <w:rsid w:val="78F73403"/>
    <w:rsid w:val="78FB1E09"/>
    <w:rsid w:val="78FC788A"/>
    <w:rsid w:val="78FD530C"/>
    <w:rsid w:val="78FF4092"/>
    <w:rsid w:val="78FF6291"/>
    <w:rsid w:val="79017595"/>
    <w:rsid w:val="79076F20"/>
    <w:rsid w:val="790A4622"/>
    <w:rsid w:val="790C33A8"/>
    <w:rsid w:val="790D0E29"/>
    <w:rsid w:val="79113FAC"/>
    <w:rsid w:val="7915717A"/>
    <w:rsid w:val="79171739"/>
    <w:rsid w:val="79175EB6"/>
    <w:rsid w:val="791813B9"/>
    <w:rsid w:val="791C5BC1"/>
    <w:rsid w:val="791D5841"/>
    <w:rsid w:val="791E32C2"/>
    <w:rsid w:val="792067C5"/>
    <w:rsid w:val="792606CF"/>
    <w:rsid w:val="79263F52"/>
    <w:rsid w:val="792719D3"/>
    <w:rsid w:val="79291653"/>
    <w:rsid w:val="792A2958"/>
    <w:rsid w:val="793A736F"/>
    <w:rsid w:val="793E3EE5"/>
    <w:rsid w:val="79437F4F"/>
    <w:rsid w:val="79443502"/>
    <w:rsid w:val="794C090E"/>
    <w:rsid w:val="79501926"/>
    <w:rsid w:val="79554FB7"/>
    <w:rsid w:val="795766F4"/>
    <w:rsid w:val="795821A2"/>
    <w:rsid w:val="795B3127"/>
    <w:rsid w:val="795D662A"/>
    <w:rsid w:val="795E792F"/>
    <w:rsid w:val="796075AF"/>
    <w:rsid w:val="79653A37"/>
    <w:rsid w:val="796614B8"/>
    <w:rsid w:val="79664D3B"/>
    <w:rsid w:val="796727BD"/>
    <w:rsid w:val="796B33C1"/>
    <w:rsid w:val="796C6412"/>
    <w:rsid w:val="796D68C4"/>
    <w:rsid w:val="796E4346"/>
    <w:rsid w:val="79710B4E"/>
    <w:rsid w:val="797307CE"/>
    <w:rsid w:val="79741AD3"/>
    <w:rsid w:val="79784C56"/>
    <w:rsid w:val="797926D7"/>
    <w:rsid w:val="798058E5"/>
    <w:rsid w:val="79807AE3"/>
    <w:rsid w:val="79815591"/>
    <w:rsid w:val="798442EB"/>
    <w:rsid w:val="798464EA"/>
    <w:rsid w:val="798961F5"/>
    <w:rsid w:val="798C7179"/>
    <w:rsid w:val="798D6205"/>
    <w:rsid w:val="798F487B"/>
    <w:rsid w:val="79905B80"/>
    <w:rsid w:val="79913601"/>
    <w:rsid w:val="79921083"/>
    <w:rsid w:val="79932434"/>
    <w:rsid w:val="79944586"/>
    <w:rsid w:val="79952007"/>
    <w:rsid w:val="799A068D"/>
    <w:rsid w:val="799B610F"/>
    <w:rsid w:val="799D7414"/>
    <w:rsid w:val="79A00398"/>
    <w:rsid w:val="79A02597"/>
    <w:rsid w:val="79AB41AB"/>
    <w:rsid w:val="79AD59A6"/>
    <w:rsid w:val="79AE5130"/>
    <w:rsid w:val="79AF2BB1"/>
    <w:rsid w:val="79B23B36"/>
    <w:rsid w:val="79B54ABA"/>
    <w:rsid w:val="79B934C1"/>
    <w:rsid w:val="79BA69C4"/>
    <w:rsid w:val="79BE53CA"/>
    <w:rsid w:val="79BF33E8"/>
    <w:rsid w:val="79C066CF"/>
    <w:rsid w:val="79C1634F"/>
    <w:rsid w:val="79C27653"/>
    <w:rsid w:val="79C31852"/>
    <w:rsid w:val="79C472D3"/>
    <w:rsid w:val="79C627D6"/>
    <w:rsid w:val="79C6605A"/>
    <w:rsid w:val="79C85CD9"/>
    <w:rsid w:val="79CB6C5E"/>
    <w:rsid w:val="79CE7BE3"/>
    <w:rsid w:val="79D97279"/>
    <w:rsid w:val="79DB6EF8"/>
    <w:rsid w:val="79DC497A"/>
    <w:rsid w:val="79DE3700"/>
    <w:rsid w:val="79E03380"/>
    <w:rsid w:val="79E37B88"/>
    <w:rsid w:val="79E4560A"/>
    <w:rsid w:val="79E675CF"/>
    <w:rsid w:val="79E7658E"/>
    <w:rsid w:val="79E84010"/>
    <w:rsid w:val="79EC4C14"/>
    <w:rsid w:val="79F1109C"/>
    <w:rsid w:val="79F1491F"/>
    <w:rsid w:val="79F223A1"/>
    <w:rsid w:val="79F53325"/>
    <w:rsid w:val="79F65524"/>
    <w:rsid w:val="79F964A8"/>
    <w:rsid w:val="79FA3F2A"/>
    <w:rsid w:val="79FB522F"/>
    <w:rsid w:val="79FD0732"/>
    <w:rsid w:val="79FE61B3"/>
    <w:rsid w:val="7A16385A"/>
    <w:rsid w:val="7A1C5763"/>
    <w:rsid w:val="7A1F11F7"/>
    <w:rsid w:val="7A22766D"/>
    <w:rsid w:val="7A230972"/>
    <w:rsid w:val="7A2A1655"/>
    <w:rsid w:val="7A2A5D7E"/>
    <w:rsid w:val="7A2C1281"/>
    <w:rsid w:val="7A335389"/>
    <w:rsid w:val="7A34668D"/>
    <w:rsid w:val="7A377612"/>
    <w:rsid w:val="7A385094"/>
    <w:rsid w:val="7A3C3A9A"/>
    <w:rsid w:val="7A40469E"/>
    <w:rsid w:val="7A412120"/>
    <w:rsid w:val="7A423425"/>
    <w:rsid w:val="7A450B26"/>
    <w:rsid w:val="7A461E2B"/>
    <w:rsid w:val="7A4A160C"/>
    <w:rsid w:val="7A4A4FAE"/>
    <w:rsid w:val="7A4C04B1"/>
    <w:rsid w:val="7A4F4CB9"/>
    <w:rsid w:val="7A5223BA"/>
    <w:rsid w:val="7A566842"/>
    <w:rsid w:val="7A5742C4"/>
    <w:rsid w:val="7A607152"/>
    <w:rsid w:val="7A614BD3"/>
    <w:rsid w:val="7A6300D6"/>
    <w:rsid w:val="7A672360"/>
    <w:rsid w:val="7A68455E"/>
    <w:rsid w:val="7A687DE1"/>
    <w:rsid w:val="7A6A32E4"/>
    <w:rsid w:val="7A6B2F64"/>
    <w:rsid w:val="7A6E3EE9"/>
    <w:rsid w:val="7A6F196A"/>
    <w:rsid w:val="7A7C6A82"/>
    <w:rsid w:val="7A812F09"/>
    <w:rsid w:val="7A82098B"/>
    <w:rsid w:val="7A843E8E"/>
    <w:rsid w:val="7A851910"/>
    <w:rsid w:val="7A8D479E"/>
    <w:rsid w:val="7A8E221F"/>
    <w:rsid w:val="7A8F7CA1"/>
    <w:rsid w:val="7A903524"/>
    <w:rsid w:val="7A926A27"/>
    <w:rsid w:val="7A9366A7"/>
    <w:rsid w:val="7A970930"/>
    <w:rsid w:val="7A9750AD"/>
    <w:rsid w:val="7A982B2F"/>
    <w:rsid w:val="7A9F24BA"/>
    <w:rsid w:val="7AA2343E"/>
    <w:rsid w:val="7AA30EC0"/>
    <w:rsid w:val="7AA421C5"/>
    <w:rsid w:val="7AA43575"/>
    <w:rsid w:val="7AA443C3"/>
    <w:rsid w:val="7AAA40CE"/>
    <w:rsid w:val="7AAB3D4E"/>
    <w:rsid w:val="7AAB75D1"/>
    <w:rsid w:val="7AAC5052"/>
    <w:rsid w:val="7AAF5FD7"/>
    <w:rsid w:val="7AB03A59"/>
    <w:rsid w:val="7AB80E65"/>
    <w:rsid w:val="7ABB6566"/>
    <w:rsid w:val="7ABD74EB"/>
    <w:rsid w:val="7ABF29EE"/>
    <w:rsid w:val="7AC06271"/>
    <w:rsid w:val="7AC23973"/>
    <w:rsid w:val="7AC43368"/>
    <w:rsid w:val="7AC65BFC"/>
    <w:rsid w:val="7AC77DFB"/>
    <w:rsid w:val="7ACD1D04"/>
    <w:rsid w:val="7ACF0A8A"/>
    <w:rsid w:val="7AD3168F"/>
    <w:rsid w:val="7AD37490"/>
    <w:rsid w:val="7AD52994"/>
    <w:rsid w:val="7AD54B92"/>
    <w:rsid w:val="7AD83918"/>
    <w:rsid w:val="7AD9139A"/>
    <w:rsid w:val="7ADD5821"/>
    <w:rsid w:val="7ADF0D25"/>
    <w:rsid w:val="7AE534E4"/>
    <w:rsid w:val="7AEA6D39"/>
    <w:rsid w:val="7AEA70B6"/>
    <w:rsid w:val="7AF81C4F"/>
    <w:rsid w:val="7AF918CE"/>
    <w:rsid w:val="7AFB4DD2"/>
    <w:rsid w:val="7AFD3B58"/>
    <w:rsid w:val="7AFE15D9"/>
    <w:rsid w:val="7AFF37D8"/>
    <w:rsid w:val="7B070BE4"/>
    <w:rsid w:val="7B0E5FF1"/>
    <w:rsid w:val="7B1511FF"/>
    <w:rsid w:val="7B167B29"/>
    <w:rsid w:val="7B170E7E"/>
    <w:rsid w:val="7B182183"/>
    <w:rsid w:val="7B1C5306"/>
    <w:rsid w:val="7B1F1B0E"/>
    <w:rsid w:val="7B1F628B"/>
    <w:rsid w:val="7B215011"/>
    <w:rsid w:val="7B286B9A"/>
    <w:rsid w:val="7B2A209D"/>
    <w:rsid w:val="7B2C55A1"/>
    <w:rsid w:val="7B2F1799"/>
    <w:rsid w:val="7B3152AC"/>
    <w:rsid w:val="7B35042F"/>
    <w:rsid w:val="7B3A48B6"/>
    <w:rsid w:val="7B3E6B40"/>
    <w:rsid w:val="7B427D7A"/>
    <w:rsid w:val="7B4619CE"/>
    <w:rsid w:val="7B47340A"/>
    <w:rsid w:val="7B4B5E55"/>
    <w:rsid w:val="7B5022DD"/>
    <w:rsid w:val="7B5022EF"/>
    <w:rsid w:val="7B533262"/>
    <w:rsid w:val="7B540CE3"/>
    <w:rsid w:val="7B551FE8"/>
    <w:rsid w:val="7B556765"/>
    <w:rsid w:val="7B567A6A"/>
    <w:rsid w:val="7B571C68"/>
    <w:rsid w:val="7B5B3EF1"/>
    <w:rsid w:val="7B5C3B71"/>
    <w:rsid w:val="7B600379"/>
    <w:rsid w:val="7B6312FE"/>
    <w:rsid w:val="7B65146E"/>
    <w:rsid w:val="7B664481"/>
    <w:rsid w:val="7B6A2E87"/>
    <w:rsid w:val="7B6C638A"/>
    <w:rsid w:val="7B6F2B92"/>
    <w:rsid w:val="7B701708"/>
    <w:rsid w:val="7B704D90"/>
    <w:rsid w:val="7B720293"/>
    <w:rsid w:val="7B731598"/>
    <w:rsid w:val="7B7F75A9"/>
    <w:rsid w:val="7B815D95"/>
    <w:rsid w:val="7B823DB1"/>
    <w:rsid w:val="7B835FAF"/>
    <w:rsid w:val="7B8472B4"/>
    <w:rsid w:val="7B88353D"/>
    <w:rsid w:val="7B885CBA"/>
    <w:rsid w:val="7B89373C"/>
    <w:rsid w:val="7B897EB9"/>
    <w:rsid w:val="7B8D2142"/>
    <w:rsid w:val="7B8E7BC4"/>
    <w:rsid w:val="7B8F5645"/>
    <w:rsid w:val="7B9207C8"/>
    <w:rsid w:val="7B93624A"/>
    <w:rsid w:val="7B943CCB"/>
    <w:rsid w:val="7B954FD0"/>
    <w:rsid w:val="7B9939D6"/>
    <w:rsid w:val="7B9B6ED9"/>
    <w:rsid w:val="7B9C10D8"/>
    <w:rsid w:val="7B9C495B"/>
    <w:rsid w:val="7B9F58E0"/>
    <w:rsid w:val="7BA22FE1"/>
    <w:rsid w:val="7BA26864"/>
    <w:rsid w:val="7BA72CEC"/>
    <w:rsid w:val="7BBC2C91"/>
    <w:rsid w:val="7BC21317"/>
    <w:rsid w:val="7BC25D04"/>
    <w:rsid w:val="7BC5229C"/>
    <w:rsid w:val="7BC6579F"/>
    <w:rsid w:val="7BC71022"/>
    <w:rsid w:val="7BCB7A29"/>
    <w:rsid w:val="7BCD512A"/>
    <w:rsid w:val="7BCF062D"/>
    <w:rsid w:val="7BCF76DB"/>
    <w:rsid w:val="7BD060AF"/>
    <w:rsid w:val="7BD24E35"/>
    <w:rsid w:val="7BD53ACF"/>
    <w:rsid w:val="7BD6383B"/>
    <w:rsid w:val="7BD834BB"/>
    <w:rsid w:val="7BD863FC"/>
    <w:rsid w:val="7BD96F9B"/>
    <w:rsid w:val="7BE06349"/>
    <w:rsid w:val="7BE2184C"/>
    <w:rsid w:val="7BE505D2"/>
    <w:rsid w:val="7BE71557"/>
    <w:rsid w:val="7BE94A5A"/>
    <w:rsid w:val="7BEE0EE2"/>
    <w:rsid w:val="7BEF6963"/>
    <w:rsid w:val="7BF00B62"/>
    <w:rsid w:val="7BF24065"/>
    <w:rsid w:val="7BF662EE"/>
    <w:rsid w:val="7BFB2776"/>
    <w:rsid w:val="7C01687E"/>
    <w:rsid w:val="7C070787"/>
    <w:rsid w:val="7C12239B"/>
    <w:rsid w:val="7C191347"/>
    <w:rsid w:val="7C1F16B1"/>
    <w:rsid w:val="7C225EB9"/>
    <w:rsid w:val="7C2535BA"/>
    <w:rsid w:val="7C2648BF"/>
    <w:rsid w:val="7C28453F"/>
    <w:rsid w:val="7C2A2BBD"/>
    <w:rsid w:val="7C2C67C8"/>
    <w:rsid w:val="7C2E1CCB"/>
    <w:rsid w:val="7C2E5873"/>
    <w:rsid w:val="7C3073CD"/>
    <w:rsid w:val="7C320365"/>
    <w:rsid w:val="7C353855"/>
    <w:rsid w:val="7C3847D9"/>
    <w:rsid w:val="7C3A7CDC"/>
    <w:rsid w:val="7C3B7086"/>
    <w:rsid w:val="7C4518F1"/>
    <w:rsid w:val="7C467372"/>
    <w:rsid w:val="7C4B59F8"/>
    <w:rsid w:val="7C4F7C82"/>
    <w:rsid w:val="7C532E05"/>
    <w:rsid w:val="7C5A278F"/>
    <w:rsid w:val="7C5E6C17"/>
    <w:rsid w:val="7C602892"/>
    <w:rsid w:val="7C62059B"/>
    <w:rsid w:val="7C645384"/>
    <w:rsid w:val="7C687527"/>
    <w:rsid w:val="7C6C17B0"/>
    <w:rsid w:val="7C6D7232"/>
    <w:rsid w:val="7C6E1430"/>
    <w:rsid w:val="7C7001B6"/>
    <w:rsid w:val="7C715C38"/>
    <w:rsid w:val="7C772DC5"/>
    <w:rsid w:val="7C777B41"/>
    <w:rsid w:val="7C793044"/>
    <w:rsid w:val="7C7B6547"/>
    <w:rsid w:val="7C7C3FC9"/>
    <w:rsid w:val="7C8554FF"/>
    <w:rsid w:val="7C86235A"/>
    <w:rsid w:val="7C877DDC"/>
    <w:rsid w:val="7C8932DF"/>
    <w:rsid w:val="7C8B1F44"/>
    <w:rsid w:val="7C8B2065"/>
    <w:rsid w:val="7C8C2CA7"/>
    <w:rsid w:val="7C8C7AE7"/>
    <w:rsid w:val="7C8D5568"/>
    <w:rsid w:val="7C902C69"/>
    <w:rsid w:val="7C913F6E"/>
    <w:rsid w:val="7C9219F0"/>
    <w:rsid w:val="7C9378B1"/>
    <w:rsid w:val="7C9603F6"/>
    <w:rsid w:val="7C975E78"/>
    <w:rsid w:val="7C985AF7"/>
    <w:rsid w:val="7C99137B"/>
    <w:rsid w:val="7C993579"/>
    <w:rsid w:val="7C9B487E"/>
    <w:rsid w:val="7C9F0D06"/>
    <w:rsid w:val="7CA33E88"/>
    <w:rsid w:val="7CA33F3E"/>
    <w:rsid w:val="7CA60690"/>
    <w:rsid w:val="7CA7288F"/>
    <w:rsid w:val="7CA915F3"/>
    <w:rsid w:val="7CA91615"/>
    <w:rsid w:val="7CA95D92"/>
    <w:rsid w:val="7CAA7097"/>
    <w:rsid w:val="7CAD001B"/>
    <w:rsid w:val="7CB16A21"/>
    <w:rsid w:val="7CB26CCA"/>
    <w:rsid w:val="7CB479A6"/>
    <w:rsid w:val="7CB7092B"/>
    <w:rsid w:val="7CB83E2E"/>
    <w:rsid w:val="7CBA7331"/>
    <w:rsid w:val="7CBC6FB1"/>
    <w:rsid w:val="7CBD02B6"/>
    <w:rsid w:val="7CBE5D37"/>
    <w:rsid w:val="7CC13438"/>
    <w:rsid w:val="7CC16CBC"/>
    <w:rsid w:val="7CC51E3F"/>
    <w:rsid w:val="7CC556C2"/>
    <w:rsid w:val="7CC7600D"/>
    <w:rsid w:val="7CCC504D"/>
    <w:rsid w:val="7CCD2ACE"/>
    <w:rsid w:val="7CD014D5"/>
    <w:rsid w:val="7CD21154"/>
    <w:rsid w:val="7CD633DE"/>
    <w:rsid w:val="7CD868E1"/>
    <w:rsid w:val="7CD93074"/>
    <w:rsid w:val="7CDC52E7"/>
    <w:rsid w:val="7CDE07EA"/>
    <w:rsid w:val="7CE86B7B"/>
    <w:rsid w:val="7CEF1D89"/>
    <w:rsid w:val="7CEF4308"/>
    <w:rsid w:val="7CF46211"/>
    <w:rsid w:val="7CF65E91"/>
    <w:rsid w:val="7CF81394"/>
    <w:rsid w:val="7CF92699"/>
    <w:rsid w:val="7CF96E16"/>
    <w:rsid w:val="7CFA3BCB"/>
    <w:rsid w:val="7CFB2319"/>
    <w:rsid w:val="7CFB5B9C"/>
    <w:rsid w:val="7CFF45A2"/>
    <w:rsid w:val="7D002024"/>
    <w:rsid w:val="7D011CA4"/>
    <w:rsid w:val="7D027725"/>
    <w:rsid w:val="7D073BAD"/>
    <w:rsid w:val="7D087430"/>
    <w:rsid w:val="7D092933"/>
    <w:rsid w:val="7D096B1B"/>
    <w:rsid w:val="7D0F483D"/>
    <w:rsid w:val="7D1022BE"/>
    <w:rsid w:val="7D106A3B"/>
    <w:rsid w:val="7D145441"/>
    <w:rsid w:val="7D171C49"/>
    <w:rsid w:val="7D1818C9"/>
    <w:rsid w:val="7D2221D8"/>
    <w:rsid w:val="7D2334DD"/>
    <w:rsid w:val="7D264462"/>
    <w:rsid w:val="7D2840E2"/>
    <w:rsid w:val="7D2B08E9"/>
    <w:rsid w:val="7D2D0569"/>
    <w:rsid w:val="7D2F3A6C"/>
    <w:rsid w:val="7D304D71"/>
    <w:rsid w:val="7D3149F1"/>
    <w:rsid w:val="7D360E79"/>
    <w:rsid w:val="7D3A787F"/>
    <w:rsid w:val="7D3D4087"/>
    <w:rsid w:val="7D42050F"/>
    <w:rsid w:val="7D497E9A"/>
    <w:rsid w:val="7D512D27"/>
    <w:rsid w:val="7D53622B"/>
    <w:rsid w:val="7D5826B2"/>
    <w:rsid w:val="7D5A5BB5"/>
    <w:rsid w:val="7D5C493C"/>
    <w:rsid w:val="7D5D6B3A"/>
    <w:rsid w:val="7D5E7E3F"/>
    <w:rsid w:val="7D5F58C0"/>
    <w:rsid w:val="7D653F46"/>
    <w:rsid w:val="7D6619C8"/>
    <w:rsid w:val="7D7035DC"/>
    <w:rsid w:val="7D705B5B"/>
    <w:rsid w:val="7D730CDE"/>
    <w:rsid w:val="7D772F67"/>
    <w:rsid w:val="7D7C3B6C"/>
    <w:rsid w:val="7D7E28F2"/>
    <w:rsid w:val="7D7E706F"/>
    <w:rsid w:val="7D8212F8"/>
    <w:rsid w:val="7D8447FB"/>
    <w:rsid w:val="7D8D1888"/>
    <w:rsid w:val="7D8D510B"/>
    <w:rsid w:val="7D921593"/>
    <w:rsid w:val="7D941212"/>
    <w:rsid w:val="7D967F99"/>
    <w:rsid w:val="7DA75CB5"/>
    <w:rsid w:val="7DB00B43"/>
    <w:rsid w:val="7DB47549"/>
    <w:rsid w:val="7DBC01D8"/>
    <w:rsid w:val="7DBD7E58"/>
    <w:rsid w:val="7DC14660"/>
    <w:rsid w:val="7DC1685E"/>
    <w:rsid w:val="7DC31D62"/>
    <w:rsid w:val="7DC3726C"/>
    <w:rsid w:val="7DC62CE6"/>
    <w:rsid w:val="7DC73FEB"/>
    <w:rsid w:val="7DC81A6D"/>
    <w:rsid w:val="7DCC5F8D"/>
    <w:rsid w:val="7DCE00F3"/>
    <w:rsid w:val="7DD06E79"/>
    <w:rsid w:val="7DD4587F"/>
    <w:rsid w:val="7DD60D82"/>
    <w:rsid w:val="7DD62F81"/>
    <w:rsid w:val="7DD86484"/>
    <w:rsid w:val="7DD93F05"/>
    <w:rsid w:val="7DDA1987"/>
    <w:rsid w:val="7DDB10A1"/>
    <w:rsid w:val="7DDF1692"/>
    <w:rsid w:val="7DE34815"/>
    <w:rsid w:val="7DEE6429"/>
    <w:rsid w:val="7DF03B2A"/>
    <w:rsid w:val="7DF115AC"/>
    <w:rsid w:val="7DF22173"/>
    <w:rsid w:val="7DF847BA"/>
    <w:rsid w:val="7DFA443A"/>
    <w:rsid w:val="7DFB573F"/>
    <w:rsid w:val="7DFC1BF7"/>
    <w:rsid w:val="7E021846"/>
    <w:rsid w:val="7E0272C8"/>
    <w:rsid w:val="7E0427CB"/>
    <w:rsid w:val="7E04739F"/>
    <w:rsid w:val="7E060918"/>
    <w:rsid w:val="7E0D0EDC"/>
    <w:rsid w:val="7E1178E2"/>
    <w:rsid w:val="7E125364"/>
    <w:rsid w:val="7E1A78D3"/>
    <w:rsid w:val="7E1B01F2"/>
    <w:rsid w:val="7E207EFD"/>
    <w:rsid w:val="7E227B7D"/>
    <w:rsid w:val="7E233080"/>
    <w:rsid w:val="7E246903"/>
    <w:rsid w:val="7E264004"/>
    <w:rsid w:val="7E277888"/>
    <w:rsid w:val="7E285309"/>
    <w:rsid w:val="7E2A080C"/>
    <w:rsid w:val="7E2A628E"/>
    <w:rsid w:val="7E2B048C"/>
    <w:rsid w:val="7E2C1791"/>
    <w:rsid w:val="7E300197"/>
    <w:rsid w:val="7E304914"/>
    <w:rsid w:val="7E3643BE"/>
    <w:rsid w:val="7E3B6528"/>
    <w:rsid w:val="7E3D1A2B"/>
    <w:rsid w:val="7E423935"/>
    <w:rsid w:val="7E4313B6"/>
    <w:rsid w:val="7E435B33"/>
    <w:rsid w:val="7E4A54BE"/>
    <w:rsid w:val="7E4D4AB6"/>
    <w:rsid w:val="7E4D6442"/>
    <w:rsid w:val="7E502C4A"/>
    <w:rsid w:val="7E5228CA"/>
    <w:rsid w:val="7E535DCD"/>
    <w:rsid w:val="7E564B54"/>
    <w:rsid w:val="7E582255"/>
    <w:rsid w:val="7E595AD8"/>
    <w:rsid w:val="7E5A355A"/>
    <w:rsid w:val="7E5A648D"/>
    <w:rsid w:val="7E5C0C5B"/>
    <w:rsid w:val="7E5E415E"/>
    <w:rsid w:val="7E607661"/>
    <w:rsid w:val="7E6150E3"/>
    <w:rsid w:val="7E633E69"/>
    <w:rsid w:val="7E653AE9"/>
    <w:rsid w:val="7E672870"/>
    <w:rsid w:val="7E6B3474"/>
    <w:rsid w:val="7E6F7C7C"/>
    <w:rsid w:val="7E7056FE"/>
    <w:rsid w:val="7E736682"/>
    <w:rsid w:val="7E741B85"/>
    <w:rsid w:val="7E765088"/>
    <w:rsid w:val="7E805998"/>
    <w:rsid w:val="7E851E20"/>
    <w:rsid w:val="7E891395"/>
    <w:rsid w:val="7E8B17AA"/>
    <w:rsid w:val="7E8C502E"/>
    <w:rsid w:val="7E8D2AAF"/>
    <w:rsid w:val="7E8E0531"/>
    <w:rsid w:val="7E8F5FB2"/>
    <w:rsid w:val="7E970E40"/>
    <w:rsid w:val="7E9C1A45"/>
    <w:rsid w:val="7E9E4F48"/>
    <w:rsid w:val="7E9F29C9"/>
    <w:rsid w:val="7EA0044B"/>
    <w:rsid w:val="7EAC1CDF"/>
    <w:rsid w:val="7EB34EED"/>
    <w:rsid w:val="7EB470EC"/>
    <w:rsid w:val="7EB503F0"/>
    <w:rsid w:val="7EB54B6D"/>
    <w:rsid w:val="7EB81375"/>
    <w:rsid w:val="7EB85AF2"/>
    <w:rsid w:val="7EBC7D7B"/>
    <w:rsid w:val="7EBF0D00"/>
    <w:rsid w:val="7EC31904"/>
    <w:rsid w:val="7EC35188"/>
    <w:rsid w:val="7EC42C09"/>
    <w:rsid w:val="7ECA4B12"/>
    <w:rsid w:val="7ECB6D11"/>
    <w:rsid w:val="7ED72300"/>
    <w:rsid w:val="7EE221B9"/>
    <w:rsid w:val="7EE91B44"/>
    <w:rsid w:val="7EED054A"/>
    <w:rsid w:val="7EEF3A4D"/>
    <w:rsid w:val="7EEF4135"/>
    <w:rsid w:val="7EF04D52"/>
    <w:rsid w:val="7EF249D2"/>
    <w:rsid w:val="7EF66C5B"/>
    <w:rsid w:val="7EF746DD"/>
    <w:rsid w:val="7EFA5662"/>
    <w:rsid w:val="7EFE6266"/>
    <w:rsid w:val="7F012A6E"/>
    <w:rsid w:val="7F0204F0"/>
    <w:rsid w:val="7F024C6C"/>
    <w:rsid w:val="7F066EF6"/>
    <w:rsid w:val="7F0710F4"/>
    <w:rsid w:val="7F0823F9"/>
    <w:rsid w:val="7F0945F7"/>
    <w:rsid w:val="7F0A2079"/>
    <w:rsid w:val="7F0B0A5C"/>
    <w:rsid w:val="7F0E29B0"/>
    <w:rsid w:val="7F115287"/>
    <w:rsid w:val="7F182693"/>
    <w:rsid w:val="7F186E10"/>
    <w:rsid w:val="7F1B3618"/>
    <w:rsid w:val="7F20421C"/>
    <w:rsid w:val="7F2619A9"/>
    <w:rsid w:val="7F271629"/>
    <w:rsid w:val="7F27742A"/>
    <w:rsid w:val="7F29292E"/>
    <w:rsid w:val="7F2D6DB5"/>
    <w:rsid w:val="7F2F22B8"/>
    <w:rsid w:val="7F361C43"/>
    <w:rsid w:val="7F3A0649"/>
    <w:rsid w:val="7F3C3B4D"/>
    <w:rsid w:val="7F440F59"/>
    <w:rsid w:val="7F47795F"/>
    <w:rsid w:val="7F4D1868"/>
    <w:rsid w:val="7F4F4D6C"/>
    <w:rsid w:val="7F5027ED"/>
    <w:rsid w:val="7F51026F"/>
    <w:rsid w:val="7F525CF0"/>
    <w:rsid w:val="7F533772"/>
    <w:rsid w:val="7F5411F3"/>
    <w:rsid w:val="7F5A30FD"/>
    <w:rsid w:val="7F5B4401"/>
    <w:rsid w:val="7F5C1E83"/>
    <w:rsid w:val="7F5D1B03"/>
    <w:rsid w:val="7F5D4E94"/>
    <w:rsid w:val="7F631975"/>
    <w:rsid w:val="7F64728F"/>
    <w:rsid w:val="7F656F0F"/>
    <w:rsid w:val="7F695915"/>
    <w:rsid w:val="7F6C689A"/>
    <w:rsid w:val="7F6D7B9F"/>
    <w:rsid w:val="7F7052A0"/>
    <w:rsid w:val="7F712D22"/>
    <w:rsid w:val="7F7165A5"/>
    <w:rsid w:val="7F731AA8"/>
    <w:rsid w:val="7F754FAB"/>
    <w:rsid w:val="7F7571AA"/>
    <w:rsid w:val="7F7650A9"/>
    <w:rsid w:val="7F770242"/>
    <w:rsid w:val="7F780C1C"/>
    <w:rsid w:val="7F874EC5"/>
    <w:rsid w:val="7F8B6823"/>
    <w:rsid w:val="7F8B714F"/>
    <w:rsid w:val="7F913256"/>
    <w:rsid w:val="7F9441DB"/>
    <w:rsid w:val="7F9554E0"/>
    <w:rsid w:val="7F991773"/>
    <w:rsid w:val="7F9A60E4"/>
    <w:rsid w:val="7F9C15E8"/>
    <w:rsid w:val="7F9C4E6B"/>
    <w:rsid w:val="7F9D28EC"/>
    <w:rsid w:val="7F9D7069"/>
    <w:rsid w:val="7F9F5DEF"/>
    <w:rsid w:val="7FA6577A"/>
    <w:rsid w:val="7FA95261"/>
    <w:rsid w:val="7FAB1C02"/>
    <w:rsid w:val="7FB34A90"/>
    <w:rsid w:val="7FB57F93"/>
    <w:rsid w:val="7FBD3842"/>
    <w:rsid w:val="7FBE43E0"/>
    <w:rsid w:val="7FC13DA6"/>
    <w:rsid w:val="7FC83CA0"/>
    <w:rsid w:val="7FCD343C"/>
    <w:rsid w:val="7FCE30BB"/>
    <w:rsid w:val="7FD14040"/>
    <w:rsid w:val="7FD25345"/>
    <w:rsid w:val="7FD717CD"/>
    <w:rsid w:val="7FDA6ECE"/>
    <w:rsid w:val="7FE377DD"/>
    <w:rsid w:val="7FE761E4"/>
    <w:rsid w:val="7FE93C57"/>
    <w:rsid w:val="7FED00ED"/>
    <w:rsid w:val="7FEF0A25"/>
    <w:rsid w:val="7FF24575"/>
    <w:rsid w:val="7FF97783"/>
    <w:rsid w:val="7FFA5204"/>
    <w:rsid w:val="7FFB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E8762D5-B545-45BE-966D-42F41320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iPriority="0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0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ind w:firstLineChars="200" w:firstLine="880"/>
    </w:pPr>
    <w:rPr>
      <w:rFonts w:cs="宋体"/>
      <w:sz w:val="28"/>
    </w:rPr>
  </w:style>
  <w:style w:type="paragraph" w:styleId="1">
    <w:name w:val="heading 1"/>
    <w:basedOn w:val="a1"/>
    <w:next w:val="a1"/>
    <w:qFormat/>
    <w:pPr>
      <w:keepNext/>
      <w:keepLines/>
      <w:numPr>
        <w:numId w:val="1"/>
      </w:numPr>
      <w:tabs>
        <w:tab w:val="left" w:pos="0"/>
      </w:tabs>
      <w:spacing w:before="340" w:after="330" w:line="576" w:lineRule="auto"/>
      <w:ind w:left="0"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pPr>
      <w:keepNext/>
      <w:keepLines/>
      <w:numPr>
        <w:ilvl w:val="1"/>
        <w:numId w:val="2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2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Char">
    <w:name w:val="标题 Char"/>
    <w:link w:val="a5"/>
    <w:rsid w:val="000C2C39"/>
    <w:rPr>
      <w:rFonts w:ascii="Arial" w:hAnsi="Arial" w:cs="宋体"/>
      <w:b/>
      <w:sz w:val="52"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Char0">
    <w:name w:val="语法格式 Char"/>
    <w:link w:val="a7"/>
    <w:rPr>
      <w:rFonts w:eastAsia="宋体"/>
      <w:b w:val="0"/>
      <w:color w:val="3366FF"/>
      <w:sz w:val="28"/>
    </w:rPr>
  </w:style>
  <w:style w:type="character" w:customStyle="1" w:styleId="858D7CFB-ED40-4347-BF05-701D383B685F">
    <w:name w:val="多学一招脚下留心内容{858D7CFB-ED40-4347-BF05-701D383B685F}"/>
    <w:link w:val="a8"/>
    <w:rPr>
      <w:rFonts w:ascii="楷体_GB2312" w:eastAsia="楷体_GB2312" w:hAnsi="楷体_GB2312"/>
      <w:sz w:val="24"/>
    </w:rPr>
  </w:style>
  <w:style w:type="character" w:customStyle="1" w:styleId="Char1">
    <w:name w:val="多学一招、脚下留心字体 Char"/>
    <w:link w:val="a9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styleId="9">
    <w:name w:val="toc 9"/>
    <w:basedOn w:val="a1"/>
    <w:next w:val="a1"/>
    <w:uiPriority w:val="39"/>
    <w:unhideWhenUsed/>
    <w:pPr>
      <w:ind w:leftChars="1600" w:left="3360"/>
    </w:pPr>
  </w:style>
  <w:style w:type="paragraph" w:styleId="5">
    <w:name w:val="toc 5"/>
    <w:basedOn w:val="a1"/>
    <w:next w:val="a1"/>
    <w:uiPriority w:val="39"/>
    <w:unhideWhenUsed/>
    <w:pPr>
      <w:ind w:leftChars="800" w:left="1680"/>
    </w:pPr>
  </w:style>
  <w:style w:type="paragraph" w:styleId="aa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TML">
    <w:name w:val="HTML Preformatted"/>
    <w:basedOn w:val="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6">
    <w:name w:val="toc 6"/>
    <w:basedOn w:val="a1"/>
    <w:next w:val="a1"/>
    <w:uiPriority w:val="39"/>
    <w:unhideWhenUsed/>
    <w:pPr>
      <w:ind w:leftChars="1000" w:left="2100"/>
    </w:pPr>
  </w:style>
  <w:style w:type="paragraph" w:styleId="10">
    <w:name w:val="toc 1"/>
    <w:basedOn w:val="a1"/>
    <w:next w:val="a1"/>
    <w:uiPriority w:val="39"/>
    <w:unhideWhenUsed/>
  </w:style>
  <w:style w:type="paragraph" w:styleId="30">
    <w:name w:val="toc 3"/>
    <w:basedOn w:val="a1"/>
    <w:next w:val="a1"/>
    <w:uiPriority w:val="39"/>
    <w:unhideWhenUsed/>
    <w:pPr>
      <w:ind w:leftChars="400" w:left="840"/>
    </w:pPr>
  </w:style>
  <w:style w:type="paragraph" w:styleId="8">
    <w:name w:val="toc 8"/>
    <w:basedOn w:val="a1"/>
    <w:next w:val="a1"/>
    <w:uiPriority w:val="39"/>
    <w:unhideWhenUsed/>
    <w:pPr>
      <w:ind w:leftChars="1400" w:left="2940"/>
    </w:pPr>
  </w:style>
  <w:style w:type="paragraph" w:styleId="20">
    <w:name w:val="toc 2"/>
    <w:basedOn w:val="a1"/>
    <w:next w:val="a1"/>
    <w:uiPriority w:val="39"/>
    <w:unhideWhenUsed/>
    <w:pPr>
      <w:ind w:leftChars="200" w:left="420"/>
    </w:pPr>
  </w:style>
  <w:style w:type="paragraph" w:styleId="4">
    <w:name w:val="toc 4"/>
    <w:basedOn w:val="a1"/>
    <w:next w:val="a1"/>
    <w:uiPriority w:val="39"/>
    <w:unhideWhenUsed/>
    <w:pPr>
      <w:ind w:leftChars="600" w:left="1260"/>
    </w:pPr>
  </w:style>
  <w:style w:type="paragraph" w:styleId="ab">
    <w:name w:val="header"/>
    <w:basedOn w:val="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7"/>
    <w:basedOn w:val="a1"/>
    <w:next w:val="a1"/>
    <w:uiPriority w:val="39"/>
    <w:unhideWhenUsed/>
    <w:pPr>
      <w:ind w:leftChars="1200" w:left="2520"/>
    </w:pPr>
  </w:style>
  <w:style w:type="paragraph" w:styleId="a5">
    <w:name w:val="Title"/>
    <w:basedOn w:val="a1"/>
    <w:link w:val="Char"/>
    <w:qFormat/>
    <w:rsid w:val="000C2C39"/>
    <w:pPr>
      <w:spacing w:before="240" w:after="60"/>
      <w:jc w:val="center"/>
      <w:outlineLvl w:val="0"/>
    </w:pPr>
    <w:rPr>
      <w:rFonts w:ascii="Arial" w:hAnsi="Arial"/>
      <w:b/>
      <w:sz w:val="52"/>
    </w:rPr>
  </w:style>
  <w:style w:type="paragraph" w:styleId="ac">
    <w:name w:val="Normal (Web)"/>
    <w:basedOn w:val="a1"/>
    <w:uiPriority w:val="99"/>
    <w:unhideWhenUsed/>
    <w:pPr>
      <w:spacing w:before="100" w:beforeAutospacing="1" w:after="100" w:afterAutospacing="1"/>
    </w:pPr>
    <w:rPr>
      <w:sz w:val="24"/>
    </w:rPr>
  </w:style>
  <w:style w:type="paragraph" w:customStyle="1" w:styleId="ad">
    <w:name w:val="例程代码（无行号）"/>
    <w:basedOn w:val="a1"/>
    <w:rsid w:val="00F47607"/>
    <w:pPr>
      <w:pBdr>
        <w:top w:val="dashSmallGap" w:sz="4" w:space="2" w:color="3382AD"/>
        <w:left w:val="dashSmallGap" w:sz="4" w:space="4" w:color="3382AD"/>
        <w:bottom w:val="dashSmallGap" w:sz="4" w:space="2" w:color="3382AD"/>
        <w:right w:val="dashSmallGap" w:sz="4" w:space="4" w:color="3382AD"/>
      </w:pBdr>
      <w:shd w:val="clear" w:color="auto" w:fill="F0F7FD"/>
      <w:ind w:firstLine="420"/>
    </w:pPr>
    <w:rPr>
      <w:rFonts w:ascii="Courier New" w:hAnsi="Courier New"/>
      <w:color w:val="3382AD"/>
      <w:sz w:val="21"/>
      <w:szCs w:val="18"/>
      <w:shd w:val="clear" w:color="auto" w:fill="E0E0E0"/>
    </w:rPr>
  </w:style>
  <w:style w:type="paragraph" w:customStyle="1" w:styleId="a9">
    <w:name w:val="多学一招、脚下留心字体"/>
    <w:basedOn w:val="a1"/>
    <w:link w:val="Char1"/>
    <w:rPr>
      <w:rFonts w:ascii="楷体_GB2312" w:eastAsia="楷体_GB2312" w:hAnsi="楷体_GB2312"/>
      <w:b/>
      <w:kern w:val="2"/>
      <w:szCs w:val="24"/>
    </w:rPr>
  </w:style>
  <w:style w:type="paragraph" w:customStyle="1" w:styleId="a">
    <w:name w:val="例程代码（带行号）"/>
    <w:basedOn w:val="a1"/>
    <w:rsid w:val="00044EF6"/>
    <w:pPr>
      <w:numPr>
        <w:numId w:val="5"/>
      </w:numPr>
      <w:pBdr>
        <w:top w:val="dashSmallGap" w:sz="4" w:space="3" w:color="3382AD"/>
        <w:left w:val="dashSmallGap" w:sz="4" w:space="4" w:color="3382AD"/>
        <w:bottom w:val="dashSmallGap" w:sz="4" w:space="3" w:color="3382AD"/>
        <w:right w:val="dashSmallGap" w:sz="4" w:space="4" w:color="3382AD"/>
      </w:pBdr>
      <w:shd w:val="clear" w:color="auto" w:fill="F0F7FD"/>
      <w:tabs>
        <w:tab w:val="left" w:pos="0"/>
      </w:tabs>
      <w:ind w:firstLine="560"/>
    </w:pPr>
    <w:rPr>
      <w:rFonts w:ascii="MingLiU" w:hAnsi="MingLiU"/>
      <w:color w:val="3382AD"/>
      <w:sz w:val="21"/>
      <w:szCs w:val="18"/>
      <w:shd w:val="clear" w:color="auto" w:fill="E0E0E0"/>
    </w:rPr>
  </w:style>
  <w:style w:type="paragraph" w:customStyle="1" w:styleId="ae">
    <w:name w:val="三级标题"/>
    <w:basedOn w:val="3"/>
    <w:pPr>
      <w:tabs>
        <w:tab w:val="clear" w:pos="709"/>
      </w:tabs>
    </w:pPr>
  </w:style>
  <w:style w:type="paragraph" w:customStyle="1" w:styleId="a7">
    <w:name w:val="语法格式"/>
    <w:basedOn w:val="a1"/>
    <w:next w:val="a1"/>
    <w:link w:val="Char0"/>
    <w:pPr>
      <w:pBdr>
        <w:top w:val="dotDash" w:sz="4" w:space="1" w:color="99CC00"/>
        <w:left w:val="dotDash" w:sz="4" w:space="4" w:color="99CC00"/>
        <w:bottom w:val="dotDash" w:sz="4" w:space="1" w:color="99CC00"/>
        <w:right w:val="dotDash" w:sz="4" w:space="4" w:color="99CC00"/>
      </w:pBdr>
      <w:shd w:val="clear" w:color="auto" w:fill="EBFFEE"/>
      <w:tabs>
        <w:tab w:val="left" w:pos="0"/>
      </w:tabs>
      <w:ind w:firstLineChars="0" w:firstLine="420"/>
    </w:pPr>
    <w:rPr>
      <w:color w:val="3366FF"/>
    </w:rPr>
  </w:style>
  <w:style w:type="paragraph" w:customStyle="1" w:styleId="af">
    <w:name w:val="图片"/>
    <w:basedOn w:val="a1"/>
    <w:pPr>
      <w:jc w:val="center"/>
    </w:pPr>
  </w:style>
  <w:style w:type="paragraph" w:customStyle="1" w:styleId="af0">
    <w:name w:val="二级标题"/>
    <w:basedOn w:val="2"/>
    <w:rPr>
      <w:rFonts w:eastAsia="楷体_GB2312"/>
      <w:szCs w:val="20"/>
    </w:rPr>
  </w:style>
  <w:style w:type="paragraph" w:customStyle="1" w:styleId="a0">
    <w:name w:val="本章重点（内容）"/>
    <w:basedOn w:val="a1"/>
    <w:rsid w:val="00044EF6"/>
    <w:pPr>
      <w:numPr>
        <w:numId w:val="6"/>
      </w:numPr>
      <w:tabs>
        <w:tab w:val="left" w:pos="840"/>
      </w:tabs>
    </w:pPr>
    <w:rPr>
      <w:rFonts w:ascii="黑体" w:eastAsia="黑体" w:hAnsi="黑体"/>
      <w:b/>
      <w:color w:val="C7254E"/>
      <w:szCs w:val="28"/>
    </w:rPr>
  </w:style>
  <w:style w:type="paragraph" w:customStyle="1" w:styleId="a8">
    <w:name w:val="多学一招脚下留心内容"/>
    <w:basedOn w:val="a1"/>
    <w:link w:val="858D7CFB-ED40-4347-BF05-701D383B685F"/>
    <w:pPr>
      <w:ind w:firstLine="420"/>
    </w:pPr>
    <w:rPr>
      <w:rFonts w:ascii="楷体_GB2312" w:eastAsia="楷体_GB2312" w:hAnsi="楷体_GB2312"/>
      <w:sz w:val="24"/>
    </w:rPr>
  </w:style>
  <w:style w:type="table" w:styleId="af1">
    <w:name w:val="Table Grid"/>
    <w:basedOn w:val="a3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hyperlink" Target="http://php.itcast.cn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2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NJIANSONG\Documents\&#33258;&#23450;&#20041;%20Office%20&#27169;&#26495;\PHP&#23398;&#38498;Word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PHP学院Word模板.dotx</Template>
  <TotalTime>311</TotalTime>
  <Pages>20</Pages>
  <Words>1604</Words>
  <Characters>9147</Characters>
  <Application>Microsoft Office Word</Application>
  <DocSecurity>0</DocSecurity>
  <Lines>76</Lines>
  <Paragraphs>21</Paragraphs>
  <ScaleCrop>false</ScaleCrop>
  <Company/>
  <LinksUpToDate>false</LinksUpToDate>
  <CharactersWithSpaces>10730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PHP学院Word模板</dc:title>
  <dc:subject/>
  <dc:creator>SUNJIANSONG</dc:creator>
  <cp:keywords/>
  <dc:description/>
  <cp:lastModifiedBy>SUNJIANSONG</cp:lastModifiedBy>
  <cp:revision>109</cp:revision>
  <dcterms:created xsi:type="dcterms:W3CDTF">2016-04-18T11:10:00Z</dcterms:created>
  <dcterms:modified xsi:type="dcterms:W3CDTF">2016-04-20T08:58:00Z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